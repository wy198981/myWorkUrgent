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6D0" w:rsidRDefault="006C0C6B" w:rsidP="00466E1C">
      <w:pPr>
        <w:pStyle w:val="a7"/>
        <w:jc w:val="center"/>
      </w:pPr>
      <w:r>
        <w:tab/>
      </w:r>
    </w:p>
    <w:p w:rsidR="00D446D0" w:rsidRDefault="00D446D0" w:rsidP="00466E1C">
      <w:pPr>
        <w:pStyle w:val="a7"/>
        <w:jc w:val="center"/>
      </w:pPr>
    </w:p>
    <w:p w:rsidR="00D446D0" w:rsidRDefault="00D446D0" w:rsidP="00466E1C">
      <w:pPr>
        <w:pStyle w:val="a7"/>
        <w:jc w:val="center"/>
      </w:pPr>
    </w:p>
    <w:p w:rsidR="00D446D0" w:rsidRDefault="00D446D0" w:rsidP="00466E1C">
      <w:pPr>
        <w:pStyle w:val="a7"/>
        <w:jc w:val="center"/>
      </w:pPr>
    </w:p>
    <w:p w:rsidR="007C13FA" w:rsidRPr="002B3A4D" w:rsidRDefault="002B3A4D" w:rsidP="00466E1C">
      <w:pPr>
        <w:pStyle w:val="a7"/>
        <w:jc w:val="center"/>
        <w:rPr>
          <w:b/>
        </w:rPr>
      </w:pPr>
      <w:r w:rsidRPr="002B3A4D">
        <w:rPr>
          <w:rFonts w:hint="eastAsia"/>
          <w:b/>
        </w:rPr>
        <w:t>分布式停车场开发</w:t>
      </w:r>
      <w:r w:rsidR="00B007D3" w:rsidRPr="002B3A4D">
        <w:rPr>
          <w:b/>
        </w:rPr>
        <w:t>接口文档</w:t>
      </w:r>
    </w:p>
    <w:p w:rsidR="007C13FA" w:rsidRPr="007C13FA" w:rsidRDefault="007C13FA" w:rsidP="007C13FA"/>
    <w:p w:rsidR="00D446D0" w:rsidRDefault="00D446D0" w:rsidP="00D446D0"/>
    <w:p w:rsidR="00D446D0" w:rsidRDefault="00D446D0" w:rsidP="00D446D0"/>
    <w:p w:rsidR="00D446D0" w:rsidRDefault="00D446D0" w:rsidP="00D446D0"/>
    <w:p w:rsidR="00D446D0" w:rsidRDefault="00D446D0" w:rsidP="00D446D0"/>
    <w:p w:rsidR="00D446D0" w:rsidRDefault="00D446D0" w:rsidP="00D446D0">
      <w:pPr>
        <w:spacing w:line="360" w:lineRule="auto"/>
      </w:pPr>
      <w:r>
        <w:tab/>
      </w:r>
    </w:p>
    <w:p w:rsidR="00D446D0" w:rsidRDefault="002B3A4D" w:rsidP="00D446D0">
      <w:pPr>
        <w:jc w:val="center"/>
      </w:pPr>
      <w:r>
        <w:rPr>
          <w:noProof/>
        </w:rPr>
        <w:drawing>
          <wp:inline distT="0" distB="0" distL="0" distR="0">
            <wp:extent cx="4391025" cy="8667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91025" cy="866775"/>
                    </a:xfrm>
                    <a:prstGeom prst="rect">
                      <a:avLst/>
                    </a:prstGeom>
                    <a:noFill/>
                    <a:ln w="9525">
                      <a:noFill/>
                      <a:miter lim="800000"/>
                      <a:headEnd/>
                      <a:tailEnd/>
                    </a:ln>
                  </pic:spPr>
                </pic:pic>
              </a:graphicData>
            </a:graphic>
          </wp:inline>
        </w:drawing>
      </w:r>
    </w:p>
    <w:p w:rsidR="00D446D0" w:rsidRDefault="00D446D0" w:rsidP="00D446D0"/>
    <w:p w:rsidR="002B3A4D" w:rsidRDefault="002B3A4D" w:rsidP="00D446D0">
      <w:pPr>
        <w:jc w:val="center"/>
        <w:rPr>
          <w:sz w:val="21"/>
          <w:szCs w:val="21"/>
        </w:rPr>
      </w:pPr>
      <w:r>
        <w:rPr>
          <w:sz w:val="21"/>
          <w:szCs w:val="21"/>
        </w:rPr>
        <w:t>深圳市赛菲姆科技有限公司</w:t>
      </w:r>
    </w:p>
    <w:p w:rsidR="00D446D0" w:rsidRDefault="00D446D0" w:rsidP="00D446D0">
      <w:pPr>
        <w:jc w:val="center"/>
      </w:pPr>
      <w:r>
        <w:rPr>
          <w:rFonts w:hAnsi="宋体"/>
        </w:rPr>
        <w:t>版权所有</w:t>
      </w:r>
      <w:r>
        <w:t xml:space="preserve">  </w:t>
      </w:r>
      <w:r>
        <w:rPr>
          <w:rFonts w:hAnsi="宋体"/>
        </w:rPr>
        <w:t>侵权必究</w:t>
      </w:r>
    </w:p>
    <w:p w:rsidR="00466E1C" w:rsidRDefault="00D446D0" w:rsidP="00466E1C">
      <w:pPr>
        <w:rPr>
          <w:rFonts w:asciiTheme="majorHAnsi" w:eastAsiaTheme="majorEastAsia" w:hAnsiTheme="majorHAnsi" w:cstheme="majorBidi"/>
          <w:color w:val="374C80" w:themeColor="accent1" w:themeShade="BF"/>
          <w:spacing w:val="-7"/>
          <w:sz w:val="80"/>
          <w:szCs w:val="80"/>
        </w:rPr>
      </w:pPr>
      <w:r>
        <w:tab/>
      </w:r>
      <w:r w:rsidR="00466E1C">
        <w:br w:type="page"/>
      </w:r>
    </w:p>
    <w:tbl>
      <w:tblPr>
        <w:tblStyle w:val="a6"/>
        <w:tblW w:w="8355" w:type="dxa"/>
        <w:tblLook w:val="04A0" w:firstRow="1" w:lastRow="0" w:firstColumn="1" w:lastColumn="0" w:noHBand="0" w:noVBand="1"/>
      </w:tblPr>
      <w:tblGrid>
        <w:gridCol w:w="1091"/>
        <w:gridCol w:w="1080"/>
        <w:gridCol w:w="4161"/>
        <w:gridCol w:w="2023"/>
      </w:tblGrid>
      <w:tr w:rsidR="00466E1C" w:rsidTr="00277900">
        <w:tc>
          <w:tcPr>
            <w:tcW w:w="1091" w:type="dxa"/>
          </w:tcPr>
          <w:p w:rsidR="00466E1C" w:rsidRDefault="00466E1C" w:rsidP="002B3A4D">
            <w:pPr>
              <w:jc w:val="center"/>
            </w:pPr>
            <w:r>
              <w:rPr>
                <w:rFonts w:hint="eastAsia"/>
              </w:rPr>
              <w:lastRenderedPageBreak/>
              <w:t>版本</w:t>
            </w:r>
          </w:p>
        </w:tc>
        <w:tc>
          <w:tcPr>
            <w:tcW w:w="1080" w:type="dxa"/>
          </w:tcPr>
          <w:p w:rsidR="00466E1C" w:rsidRDefault="00466E1C" w:rsidP="002B3A4D">
            <w:pPr>
              <w:jc w:val="center"/>
            </w:pPr>
            <w:r>
              <w:rPr>
                <w:rFonts w:hint="eastAsia"/>
              </w:rPr>
              <w:t>修改人</w:t>
            </w:r>
          </w:p>
        </w:tc>
        <w:tc>
          <w:tcPr>
            <w:tcW w:w="4161" w:type="dxa"/>
          </w:tcPr>
          <w:p w:rsidR="00466E1C" w:rsidRDefault="002B3A4D" w:rsidP="002B3A4D">
            <w:pPr>
              <w:jc w:val="center"/>
            </w:pPr>
            <w:r>
              <w:rPr>
                <w:rFonts w:hint="eastAsia"/>
              </w:rPr>
              <w:t>事件</w:t>
            </w:r>
          </w:p>
        </w:tc>
        <w:tc>
          <w:tcPr>
            <w:tcW w:w="2023" w:type="dxa"/>
          </w:tcPr>
          <w:p w:rsidR="00466E1C" w:rsidRDefault="00466E1C" w:rsidP="002B3A4D">
            <w:pPr>
              <w:jc w:val="center"/>
            </w:pPr>
            <w:r>
              <w:rPr>
                <w:rFonts w:hint="eastAsia"/>
              </w:rPr>
              <w:t>日期</w:t>
            </w:r>
          </w:p>
        </w:tc>
      </w:tr>
      <w:tr w:rsidR="00466E1C" w:rsidTr="00277900">
        <w:tc>
          <w:tcPr>
            <w:tcW w:w="1091" w:type="dxa"/>
          </w:tcPr>
          <w:p w:rsidR="00466E1C" w:rsidRDefault="00466E1C" w:rsidP="00F12C6A">
            <w:r>
              <w:rPr>
                <w:rFonts w:hint="eastAsia"/>
              </w:rPr>
              <w:t>1.0</w:t>
            </w:r>
          </w:p>
        </w:tc>
        <w:tc>
          <w:tcPr>
            <w:tcW w:w="1080" w:type="dxa"/>
          </w:tcPr>
          <w:p w:rsidR="00466E1C" w:rsidRDefault="00E1673E" w:rsidP="00F12C6A">
            <w:r>
              <w:rPr>
                <w:rFonts w:hint="eastAsia"/>
              </w:rPr>
              <w:t>周俊辉</w:t>
            </w:r>
          </w:p>
        </w:tc>
        <w:tc>
          <w:tcPr>
            <w:tcW w:w="4161" w:type="dxa"/>
          </w:tcPr>
          <w:p w:rsidR="00466E1C" w:rsidRDefault="00E1673E" w:rsidP="00F12C6A">
            <w:r>
              <w:rPr>
                <w:rFonts w:hint="eastAsia"/>
              </w:rPr>
              <w:t>起草初稿</w:t>
            </w:r>
          </w:p>
        </w:tc>
        <w:tc>
          <w:tcPr>
            <w:tcW w:w="2023" w:type="dxa"/>
          </w:tcPr>
          <w:p w:rsidR="00466E1C" w:rsidRDefault="007C13FA" w:rsidP="002B3A4D">
            <w:r>
              <w:rPr>
                <w:rFonts w:hint="eastAsia"/>
              </w:rPr>
              <w:t>201</w:t>
            </w:r>
            <w:r w:rsidR="002B3A4D">
              <w:rPr>
                <w:rFonts w:hint="eastAsia"/>
              </w:rPr>
              <w:t>6.05.10</w:t>
            </w:r>
          </w:p>
        </w:tc>
      </w:tr>
      <w:tr w:rsidR="00466E1C" w:rsidTr="00277900">
        <w:tc>
          <w:tcPr>
            <w:tcW w:w="1091" w:type="dxa"/>
          </w:tcPr>
          <w:p w:rsidR="00466E1C" w:rsidRDefault="00547028" w:rsidP="002B3A4D">
            <w:r>
              <w:rPr>
                <w:rFonts w:hint="eastAsia"/>
              </w:rPr>
              <w:t>1.0.1</w:t>
            </w:r>
          </w:p>
        </w:tc>
        <w:tc>
          <w:tcPr>
            <w:tcW w:w="1080" w:type="dxa"/>
          </w:tcPr>
          <w:p w:rsidR="00466E1C" w:rsidRDefault="00547028" w:rsidP="00F12C6A">
            <w:r>
              <w:rPr>
                <w:rFonts w:hint="eastAsia"/>
              </w:rPr>
              <w:t>周俊辉</w:t>
            </w:r>
          </w:p>
        </w:tc>
        <w:tc>
          <w:tcPr>
            <w:tcW w:w="4161" w:type="dxa"/>
          </w:tcPr>
          <w:p w:rsidR="00F644FA" w:rsidRPr="001D6BAC" w:rsidRDefault="00547028" w:rsidP="00547028">
            <w:r>
              <w:rPr>
                <w:rFonts w:hint="eastAsia"/>
              </w:rPr>
              <w:t>增加用户登录模块</w:t>
            </w:r>
          </w:p>
        </w:tc>
        <w:tc>
          <w:tcPr>
            <w:tcW w:w="2023" w:type="dxa"/>
          </w:tcPr>
          <w:p w:rsidR="00466E1C" w:rsidRPr="00F644FA" w:rsidRDefault="00547028" w:rsidP="00F12C6A">
            <w:r>
              <w:rPr>
                <w:rFonts w:hint="eastAsia"/>
              </w:rPr>
              <w:t>2016.05.14</w:t>
            </w:r>
          </w:p>
        </w:tc>
      </w:tr>
      <w:tr w:rsidR="00466E1C" w:rsidTr="00277900">
        <w:tc>
          <w:tcPr>
            <w:tcW w:w="1091" w:type="dxa"/>
          </w:tcPr>
          <w:p w:rsidR="00466E1C" w:rsidRDefault="00BE17B9" w:rsidP="00F12C6A">
            <w:r>
              <w:rPr>
                <w:rFonts w:hint="eastAsia"/>
              </w:rPr>
              <w:t>1.0.2</w:t>
            </w:r>
          </w:p>
        </w:tc>
        <w:tc>
          <w:tcPr>
            <w:tcW w:w="1080" w:type="dxa"/>
          </w:tcPr>
          <w:p w:rsidR="00466E1C" w:rsidRDefault="00BE17B9" w:rsidP="00F12C6A">
            <w:r>
              <w:rPr>
                <w:rFonts w:hint="eastAsia"/>
              </w:rPr>
              <w:t>陈志豪</w:t>
            </w:r>
          </w:p>
        </w:tc>
        <w:tc>
          <w:tcPr>
            <w:tcW w:w="4161" w:type="dxa"/>
          </w:tcPr>
          <w:p w:rsidR="003B2F61" w:rsidRPr="00437A24" w:rsidRDefault="00BE17B9" w:rsidP="00BE17B9">
            <w:r>
              <w:rPr>
                <w:rFonts w:hint="eastAsia"/>
              </w:rPr>
              <w:t>增加部门、人员模块</w:t>
            </w:r>
          </w:p>
        </w:tc>
        <w:tc>
          <w:tcPr>
            <w:tcW w:w="2023" w:type="dxa"/>
          </w:tcPr>
          <w:p w:rsidR="00466E1C" w:rsidRPr="003B2F61" w:rsidRDefault="00BE17B9" w:rsidP="00F12C6A">
            <w:r>
              <w:rPr>
                <w:rFonts w:hint="eastAsia"/>
              </w:rPr>
              <w:t>2016.05.30</w:t>
            </w:r>
          </w:p>
        </w:tc>
      </w:tr>
      <w:tr w:rsidR="00A83D28" w:rsidTr="00277900">
        <w:tc>
          <w:tcPr>
            <w:tcW w:w="1091" w:type="dxa"/>
          </w:tcPr>
          <w:p w:rsidR="00A83D28" w:rsidRDefault="008E118F" w:rsidP="00F12C6A">
            <w:r>
              <w:rPr>
                <w:rFonts w:hint="eastAsia"/>
              </w:rPr>
              <w:t>1.0.3</w:t>
            </w:r>
          </w:p>
        </w:tc>
        <w:tc>
          <w:tcPr>
            <w:tcW w:w="1080" w:type="dxa"/>
          </w:tcPr>
          <w:p w:rsidR="00A83D28" w:rsidRDefault="008E118F" w:rsidP="00F12C6A">
            <w:r>
              <w:rPr>
                <w:rFonts w:hint="eastAsia"/>
              </w:rPr>
              <w:t>陈志豪</w:t>
            </w:r>
          </w:p>
        </w:tc>
        <w:tc>
          <w:tcPr>
            <w:tcW w:w="4161" w:type="dxa"/>
          </w:tcPr>
          <w:p w:rsidR="00A83D28" w:rsidRDefault="008E118F" w:rsidP="006B3303">
            <w:r>
              <w:rPr>
                <w:rFonts w:hint="eastAsia"/>
              </w:rPr>
              <w:t>增加权限组、权限明细、系统用户模块</w:t>
            </w:r>
            <w:r w:rsidR="0036010E">
              <w:rPr>
                <w:rFonts w:hint="eastAsia"/>
              </w:rPr>
              <w:t>；</w:t>
            </w:r>
          </w:p>
          <w:p w:rsidR="0036010E" w:rsidRDefault="0036010E" w:rsidP="006B3303">
            <w:r>
              <w:rPr>
                <w:rFonts w:hint="eastAsia"/>
              </w:rPr>
              <w:t>增加修改个别字段接口；增加跨域访问功能</w:t>
            </w:r>
          </w:p>
        </w:tc>
        <w:tc>
          <w:tcPr>
            <w:tcW w:w="2023" w:type="dxa"/>
          </w:tcPr>
          <w:p w:rsidR="00A83D28" w:rsidRDefault="008E118F" w:rsidP="002B3A4D">
            <w:r>
              <w:rPr>
                <w:rFonts w:hint="eastAsia"/>
              </w:rPr>
              <w:t>2016.06.14</w:t>
            </w:r>
          </w:p>
        </w:tc>
      </w:tr>
      <w:tr w:rsidR="00A87977" w:rsidTr="00277900">
        <w:tc>
          <w:tcPr>
            <w:tcW w:w="1091" w:type="dxa"/>
          </w:tcPr>
          <w:p w:rsidR="00A87977" w:rsidRDefault="00A87977" w:rsidP="00F12C6A">
            <w:r>
              <w:rPr>
                <w:rFonts w:hint="eastAsia"/>
              </w:rPr>
              <w:t>1.0.4</w:t>
            </w:r>
          </w:p>
        </w:tc>
        <w:tc>
          <w:tcPr>
            <w:tcW w:w="1080" w:type="dxa"/>
          </w:tcPr>
          <w:p w:rsidR="00A87977" w:rsidRDefault="00D172C1" w:rsidP="00F12C6A">
            <w:r>
              <w:rPr>
                <w:rFonts w:hint="eastAsia"/>
              </w:rPr>
              <w:t>陈志豪</w:t>
            </w:r>
          </w:p>
        </w:tc>
        <w:tc>
          <w:tcPr>
            <w:tcW w:w="4161" w:type="dxa"/>
          </w:tcPr>
          <w:p w:rsidR="00A87977" w:rsidRDefault="00A87977" w:rsidP="006B3303">
            <w:r>
              <w:rPr>
                <w:rFonts w:hint="eastAsia"/>
              </w:rPr>
              <w:t>增加卡片发行表、充值记录表、操作日志表、小票打印表、车场机号表</w:t>
            </w:r>
            <w:r w:rsidR="00A23814">
              <w:rPr>
                <w:rFonts w:hint="eastAsia"/>
              </w:rPr>
              <w:t>、系统设置表</w:t>
            </w:r>
            <w:r>
              <w:rPr>
                <w:rFonts w:hint="eastAsia"/>
              </w:rPr>
              <w:t>的增删改查接口。</w:t>
            </w:r>
          </w:p>
        </w:tc>
        <w:tc>
          <w:tcPr>
            <w:tcW w:w="2023" w:type="dxa"/>
          </w:tcPr>
          <w:p w:rsidR="00A87977" w:rsidRDefault="00A87977" w:rsidP="002B3A4D">
            <w:r>
              <w:rPr>
                <w:rFonts w:hint="eastAsia"/>
              </w:rPr>
              <w:t>2016.06.21</w:t>
            </w:r>
          </w:p>
        </w:tc>
      </w:tr>
      <w:tr w:rsidR="00B24569" w:rsidTr="00277900">
        <w:tc>
          <w:tcPr>
            <w:tcW w:w="1091" w:type="dxa"/>
          </w:tcPr>
          <w:p w:rsidR="00B24569" w:rsidRDefault="00D172C1" w:rsidP="00F12C6A">
            <w:r>
              <w:rPr>
                <w:rFonts w:hint="eastAsia"/>
              </w:rPr>
              <w:t>1.0.5</w:t>
            </w:r>
          </w:p>
        </w:tc>
        <w:tc>
          <w:tcPr>
            <w:tcW w:w="1080" w:type="dxa"/>
          </w:tcPr>
          <w:p w:rsidR="00B24569" w:rsidRDefault="00D172C1" w:rsidP="00F12C6A">
            <w:r>
              <w:rPr>
                <w:rFonts w:hint="eastAsia"/>
              </w:rPr>
              <w:t>陈志豪</w:t>
            </w:r>
          </w:p>
        </w:tc>
        <w:tc>
          <w:tcPr>
            <w:tcW w:w="4161" w:type="dxa"/>
          </w:tcPr>
          <w:p w:rsidR="00B24569" w:rsidRDefault="00B24569" w:rsidP="006B3303">
            <w:r>
              <w:rPr>
                <w:rFonts w:hint="eastAsia"/>
              </w:rPr>
              <w:t>增加更改当前用户密码接口、</w:t>
            </w:r>
            <w:r w:rsidR="006F5515">
              <w:rPr>
                <w:rFonts w:hint="eastAsia"/>
              </w:rPr>
              <w:t>增加卡类型、卡类收费规则接口</w:t>
            </w:r>
            <w:r w:rsidR="00537338">
              <w:rPr>
                <w:rFonts w:hint="eastAsia"/>
              </w:rPr>
              <w:t>、车道信息接口、车道优惠接口</w:t>
            </w:r>
            <w:r w:rsidR="00FC5D35">
              <w:rPr>
                <w:rFonts w:hint="eastAsia"/>
              </w:rPr>
              <w:t>、原始记录接口</w:t>
            </w:r>
            <w:r w:rsidR="00BF241F">
              <w:rPr>
                <w:rFonts w:hint="eastAsia"/>
              </w:rPr>
              <w:t>、报表查询条件接口</w:t>
            </w:r>
            <w:r w:rsidR="00886A92">
              <w:rPr>
                <w:rFonts w:hint="eastAsia"/>
              </w:rPr>
              <w:t>、打折地址设置接口、打折车牌</w:t>
            </w:r>
            <w:r w:rsidR="00B7694E">
              <w:rPr>
                <w:rFonts w:hint="eastAsia"/>
              </w:rPr>
              <w:t>设置</w:t>
            </w:r>
            <w:r w:rsidR="00886A92">
              <w:rPr>
                <w:rFonts w:hint="eastAsia"/>
              </w:rPr>
              <w:t>接口、节假日设置接口</w:t>
            </w:r>
            <w:r w:rsidR="002002F5">
              <w:rPr>
                <w:rFonts w:hint="eastAsia"/>
              </w:rPr>
              <w:t>；免费原因接口</w:t>
            </w:r>
            <w:r w:rsidR="00000D2B">
              <w:rPr>
                <w:rFonts w:hint="eastAsia"/>
              </w:rPr>
              <w:t>，更改车场密码接口</w:t>
            </w:r>
          </w:p>
        </w:tc>
        <w:tc>
          <w:tcPr>
            <w:tcW w:w="2023" w:type="dxa"/>
          </w:tcPr>
          <w:p w:rsidR="00B24569" w:rsidRDefault="002D22FF" w:rsidP="002B3A4D">
            <w:r>
              <w:rPr>
                <w:rFonts w:hint="eastAsia"/>
              </w:rPr>
              <w:t>2016.06.27</w:t>
            </w:r>
          </w:p>
        </w:tc>
      </w:tr>
      <w:tr w:rsidR="00B6409B" w:rsidTr="00277900">
        <w:tc>
          <w:tcPr>
            <w:tcW w:w="1091" w:type="dxa"/>
          </w:tcPr>
          <w:p w:rsidR="00B6409B" w:rsidRDefault="00B6409B" w:rsidP="00F12C6A">
            <w:r>
              <w:rPr>
                <w:rFonts w:hint="eastAsia"/>
              </w:rPr>
              <w:t>1.0.6</w:t>
            </w:r>
          </w:p>
        </w:tc>
        <w:tc>
          <w:tcPr>
            <w:tcW w:w="1080" w:type="dxa"/>
          </w:tcPr>
          <w:p w:rsidR="00B6409B" w:rsidRDefault="00B6409B" w:rsidP="00F12C6A">
            <w:r>
              <w:rPr>
                <w:rFonts w:hint="eastAsia"/>
              </w:rPr>
              <w:t>陈志豪</w:t>
            </w:r>
          </w:p>
        </w:tc>
        <w:tc>
          <w:tcPr>
            <w:tcW w:w="4161" w:type="dxa"/>
          </w:tcPr>
          <w:p w:rsidR="00B6409B" w:rsidRDefault="00B6409B" w:rsidP="006119E6">
            <w:r>
              <w:rPr>
                <w:rFonts w:hint="eastAsia"/>
              </w:rPr>
              <w:t>增加多功能语音设置接口</w:t>
            </w:r>
            <w:r w:rsidR="00241A65">
              <w:rPr>
                <w:rFonts w:hint="eastAsia"/>
              </w:rPr>
              <w:t>(</w:t>
            </w:r>
            <w:r w:rsidR="00241A65">
              <w:rPr>
                <w:rFonts w:hint="eastAsia"/>
              </w:rPr>
              <w:t>包括</w:t>
            </w:r>
            <w:bookmarkStart w:id="0" w:name="OLE_LINK1"/>
            <w:bookmarkStart w:id="1" w:name="OLE_LINK2"/>
            <w:r w:rsidR="00241A65">
              <w:rPr>
                <w:rFonts w:hint="eastAsia"/>
              </w:rPr>
              <w:t>定制语音、指定语音</w:t>
            </w:r>
            <w:r w:rsidR="00014AA6">
              <w:rPr>
                <w:rFonts w:hint="eastAsia"/>
              </w:rPr>
              <w:t>、问候语音</w:t>
            </w:r>
            <w:bookmarkEnd w:id="0"/>
            <w:bookmarkEnd w:id="1"/>
            <w:r w:rsidR="00884896">
              <w:rPr>
                <w:rFonts w:hint="eastAsia"/>
              </w:rPr>
              <w:t>、</w:t>
            </w:r>
            <w:r w:rsidR="00884896" w:rsidRPr="006119E6">
              <w:rPr>
                <w:rFonts w:hint="eastAsia"/>
              </w:rPr>
              <w:t>预约播报语音</w:t>
            </w:r>
            <w:r w:rsidR="00241A65">
              <w:rPr>
                <w:rFonts w:hint="eastAsia"/>
              </w:rPr>
              <w:t>)</w:t>
            </w:r>
            <w:r w:rsidR="00124122">
              <w:rPr>
                <w:rFonts w:hint="eastAsia"/>
              </w:rPr>
              <w:t>；</w:t>
            </w:r>
            <w:r w:rsidR="0046424B">
              <w:rPr>
                <w:rFonts w:hint="eastAsia"/>
              </w:rPr>
              <w:t>临时车牌下载接口、脱机车牌下载接口</w:t>
            </w:r>
            <w:r w:rsidR="0087113A">
              <w:rPr>
                <w:rFonts w:hint="eastAsia"/>
              </w:rPr>
              <w:t>；</w:t>
            </w:r>
            <w:r w:rsidR="00CE34D6" w:rsidRPr="00CE34D6">
              <w:rPr>
                <w:rFonts w:hint="eastAsia"/>
              </w:rPr>
              <w:t>网络摄像头</w:t>
            </w:r>
            <w:r w:rsidR="00CE34D6">
              <w:rPr>
                <w:rFonts w:hint="eastAsia"/>
              </w:rPr>
              <w:t>接口、</w:t>
            </w:r>
            <w:r w:rsidR="0087113A" w:rsidRPr="005449E1">
              <w:rPr>
                <w:rFonts w:hint="eastAsia"/>
              </w:rPr>
              <w:t>车牌识别参数</w:t>
            </w:r>
            <w:r w:rsidR="0087113A">
              <w:rPr>
                <w:rFonts w:hint="eastAsia"/>
              </w:rPr>
              <w:t>接口</w:t>
            </w:r>
            <w:r w:rsidR="00040F79">
              <w:rPr>
                <w:rFonts w:hint="eastAsia"/>
              </w:rPr>
              <w:t>；查</w:t>
            </w:r>
            <w:r w:rsidR="00040F79" w:rsidRPr="0091045F">
              <w:rPr>
                <w:rFonts w:hint="eastAsia"/>
              </w:rPr>
              <w:t>询方案</w:t>
            </w:r>
            <w:r w:rsidR="00040F79">
              <w:rPr>
                <w:rFonts w:hint="eastAsia"/>
              </w:rPr>
              <w:t>接口</w:t>
            </w:r>
            <w:r w:rsidR="0091045F">
              <w:rPr>
                <w:rFonts w:hint="eastAsia"/>
              </w:rPr>
              <w:t>、特殊车牌设置接口</w:t>
            </w:r>
          </w:p>
        </w:tc>
        <w:tc>
          <w:tcPr>
            <w:tcW w:w="2023" w:type="dxa"/>
          </w:tcPr>
          <w:p w:rsidR="00B6409B" w:rsidRDefault="005857CD" w:rsidP="002B3A4D">
            <w:r>
              <w:rPr>
                <w:rFonts w:hint="eastAsia"/>
              </w:rPr>
              <w:t>2016.07.01</w:t>
            </w:r>
          </w:p>
        </w:tc>
      </w:tr>
      <w:tr w:rsidR="00CC5F1F" w:rsidTr="00277900">
        <w:tc>
          <w:tcPr>
            <w:tcW w:w="1091" w:type="dxa"/>
          </w:tcPr>
          <w:p w:rsidR="00CC5F1F" w:rsidRDefault="00CC5F1F" w:rsidP="00F12C6A">
            <w:r>
              <w:rPr>
                <w:rFonts w:hint="eastAsia"/>
              </w:rPr>
              <w:t>1.0.7</w:t>
            </w:r>
          </w:p>
        </w:tc>
        <w:tc>
          <w:tcPr>
            <w:tcW w:w="1080" w:type="dxa"/>
          </w:tcPr>
          <w:p w:rsidR="00CC5F1F" w:rsidRDefault="00CC5F1F" w:rsidP="00F12C6A">
            <w:r>
              <w:rPr>
                <w:rFonts w:hint="eastAsia"/>
              </w:rPr>
              <w:t>陈志豪</w:t>
            </w:r>
          </w:p>
        </w:tc>
        <w:tc>
          <w:tcPr>
            <w:tcW w:w="4161" w:type="dxa"/>
          </w:tcPr>
          <w:p w:rsidR="00CC5F1F" w:rsidRDefault="00DF6A14" w:rsidP="007811EB">
            <w:r>
              <w:rPr>
                <w:rFonts w:hint="eastAsia"/>
              </w:rPr>
              <w:t>进出场记录表和原始记录表增加车牌颜色字段；</w:t>
            </w:r>
            <w:r w:rsidR="008C5536">
              <w:rPr>
                <w:rFonts w:hint="eastAsia"/>
              </w:rPr>
              <w:t>增加收费规则</w:t>
            </w:r>
            <w:r w:rsidR="008C5536">
              <w:rPr>
                <w:rFonts w:hint="eastAsia"/>
              </w:rPr>
              <w:t>Model</w:t>
            </w:r>
            <w:r w:rsidR="008C5536">
              <w:rPr>
                <w:rFonts w:hint="eastAsia"/>
              </w:rPr>
              <w:t>的</w:t>
            </w:r>
            <w:r w:rsidR="008C5536">
              <w:rPr>
                <w:rFonts w:hint="eastAsia"/>
              </w:rPr>
              <w:t>Hours</w:t>
            </w:r>
            <w:r w:rsidR="008C5536">
              <w:rPr>
                <w:rFonts w:hint="eastAsia"/>
              </w:rPr>
              <w:t>和</w:t>
            </w:r>
            <w:r w:rsidR="008C5536">
              <w:rPr>
                <w:rFonts w:hint="eastAsia"/>
              </w:rPr>
              <w:t>JE</w:t>
            </w:r>
            <w:r w:rsidR="008C5536">
              <w:rPr>
                <w:rFonts w:hint="eastAsia"/>
              </w:rPr>
              <w:t>字段</w:t>
            </w:r>
            <w:r w:rsidR="007811EB">
              <w:rPr>
                <w:rFonts w:hint="eastAsia"/>
              </w:rPr>
              <w:t>含义</w:t>
            </w:r>
            <w:r w:rsidR="008C5536">
              <w:rPr>
                <w:rFonts w:hint="eastAsia"/>
              </w:rPr>
              <w:t>的详细说明；</w:t>
            </w:r>
            <w:r w:rsidR="009E2276">
              <w:rPr>
                <w:rFonts w:hint="eastAsia"/>
              </w:rPr>
              <w:t>增加计算停车费接口</w:t>
            </w:r>
          </w:p>
        </w:tc>
        <w:tc>
          <w:tcPr>
            <w:tcW w:w="2023" w:type="dxa"/>
          </w:tcPr>
          <w:p w:rsidR="00CC5F1F" w:rsidRDefault="009E019A" w:rsidP="002B3A4D">
            <w:r>
              <w:rPr>
                <w:rFonts w:hint="eastAsia"/>
              </w:rPr>
              <w:t>2016.07.07</w:t>
            </w:r>
          </w:p>
        </w:tc>
      </w:tr>
      <w:tr w:rsidR="005B5202" w:rsidTr="00277900">
        <w:tc>
          <w:tcPr>
            <w:tcW w:w="1091" w:type="dxa"/>
          </w:tcPr>
          <w:p w:rsidR="005B5202" w:rsidRDefault="005B5202" w:rsidP="00F12C6A">
            <w:r>
              <w:rPr>
                <w:rFonts w:hint="eastAsia"/>
              </w:rPr>
              <w:t>1.0.8</w:t>
            </w:r>
          </w:p>
        </w:tc>
        <w:tc>
          <w:tcPr>
            <w:tcW w:w="1080" w:type="dxa"/>
          </w:tcPr>
          <w:p w:rsidR="005B5202" w:rsidRDefault="005B5202" w:rsidP="00F12C6A">
            <w:r>
              <w:rPr>
                <w:rFonts w:hint="eastAsia"/>
              </w:rPr>
              <w:t>陈志豪</w:t>
            </w:r>
          </w:p>
        </w:tc>
        <w:tc>
          <w:tcPr>
            <w:tcW w:w="4161" w:type="dxa"/>
          </w:tcPr>
          <w:p w:rsidR="005B5202" w:rsidRDefault="005B5202" w:rsidP="007C12BF">
            <w:r>
              <w:rPr>
                <w:rFonts w:hint="eastAsia"/>
              </w:rPr>
              <w:t>增加发行表、入场表按车牌模糊查询的接口</w:t>
            </w:r>
            <w:r w:rsidR="007C12BF">
              <w:rPr>
                <w:rFonts w:hint="eastAsia"/>
              </w:rPr>
              <w:t>；</w:t>
            </w:r>
          </w:p>
        </w:tc>
        <w:tc>
          <w:tcPr>
            <w:tcW w:w="2023" w:type="dxa"/>
          </w:tcPr>
          <w:p w:rsidR="005B5202" w:rsidRDefault="00465C31" w:rsidP="002B3A4D">
            <w:r>
              <w:rPr>
                <w:rFonts w:hint="eastAsia"/>
              </w:rPr>
              <w:t>2016.07.15</w:t>
            </w:r>
          </w:p>
        </w:tc>
      </w:tr>
      <w:tr w:rsidR="007C12BF" w:rsidTr="00277900">
        <w:tc>
          <w:tcPr>
            <w:tcW w:w="1091" w:type="dxa"/>
          </w:tcPr>
          <w:p w:rsidR="007C12BF" w:rsidRDefault="007C12BF" w:rsidP="00F12C6A">
            <w:r>
              <w:rPr>
                <w:rFonts w:hint="eastAsia"/>
              </w:rPr>
              <w:t>1.0.9</w:t>
            </w:r>
          </w:p>
        </w:tc>
        <w:tc>
          <w:tcPr>
            <w:tcW w:w="1080" w:type="dxa"/>
          </w:tcPr>
          <w:p w:rsidR="007C12BF" w:rsidRDefault="007C12BF" w:rsidP="00F12C6A">
            <w:r w:rsidRPr="007C12BF">
              <w:rPr>
                <w:rFonts w:hint="eastAsia"/>
              </w:rPr>
              <w:t>陈志豪</w:t>
            </w:r>
          </w:p>
        </w:tc>
        <w:tc>
          <w:tcPr>
            <w:tcW w:w="4161" w:type="dxa"/>
          </w:tcPr>
          <w:p w:rsidR="007C12BF" w:rsidRDefault="00765A8F" w:rsidP="00675CA1">
            <w:r>
              <w:rPr>
                <w:rFonts w:hint="eastAsia"/>
              </w:rPr>
              <w:t>增加入场表、出场表视图</w:t>
            </w:r>
            <w:r w:rsidR="00A41BB4">
              <w:rPr>
                <w:rFonts w:hint="eastAsia"/>
              </w:rPr>
              <w:t>，更新入场记录和出场记录的</w:t>
            </w:r>
            <w:r w:rsidR="00A41BB4">
              <w:rPr>
                <w:rFonts w:hint="eastAsia"/>
              </w:rPr>
              <w:t>Model</w:t>
            </w:r>
            <w:r w:rsidR="00E075B1">
              <w:rPr>
                <w:rFonts w:hint="eastAsia"/>
              </w:rPr>
              <w:t>；实现新增入场记录时，先把已入场的记录移到出场表、增加获取当前车场信息接口</w:t>
            </w:r>
            <w:r w:rsidR="00C60EF9">
              <w:rPr>
                <w:rFonts w:hint="eastAsia"/>
              </w:rPr>
              <w:t>、出场表增加支付方式字段</w:t>
            </w:r>
            <w:r w:rsidR="00E075B1">
              <w:rPr>
                <w:rFonts w:hint="eastAsia"/>
              </w:rPr>
              <w:t>；</w:t>
            </w:r>
            <w:r w:rsidR="00D8298D">
              <w:rPr>
                <w:rFonts w:hint="eastAsia"/>
              </w:rPr>
              <w:t>修改部门树结构和权限树结构、增加获取日汇总报表接口；</w:t>
            </w:r>
            <w:r w:rsidR="00F30D18">
              <w:rPr>
                <w:rFonts w:hint="eastAsia"/>
              </w:rPr>
              <w:t>增加按</w:t>
            </w:r>
            <w:r w:rsidR="00F30D18">
              <w:rPr>
                <w:rFonts w:hint="eastAsia"/>
              </w:rPr>
              <w:t>ID</w:t>
            </w:r>
            <w:r w:rsidR="00F30D18">
              <w:rPr>
                <w:rFonts w:hint="eastAsia"/>
              </w:rPr>
              <w:t>查找和删除的基本接口</w:t>
            </w:r>
          </w:p>
        </w:tc>
        <w:tc>
          <w:tcPr>
            <w:tcW w:w="2023" w:type="dxa"/>
          </w:tcPr>
          <w:p w:rsidR="007C12BF" w:rsidRDefault="00123E45" w:rsidP="002B3A4D">
            <w:r>
              <w:rPr>
                <w:rFonts w:hint="eastAsia"/>
              </w:rPr>
              <w:t>2016.07.22</w:t>
            </w:r>
          </w:p>
        </w:tc>
      </w:tr>
      <w:tr w:rsidR="00675CA1" w:rsidTr="00277900">
        <w:tc>
          <w:tcPr>
            <w:tcW w:w="1091" w:type="dxa"/>
          </w:tcPr>
          <w:p w:rsidR="00675CA1" w:rsidRDefault="00675CA1" w:rsidP="00675CA1">
            <w:r>
              <w:rPr>
                <w:rFonts w:hint="eastAsia"/>
              </w:rPr>
              <w:lastRenderedPageBreak/>
              <w:t>1.1.0</w:t>
            </w:r>
          </w:p>
        </w:tc>
        <w:tc>
          <w:tcPr>
            <w:tcW w:w="1080" w:type="dxa"/>
          </w:tcPr>
          <w:p w:rsidR="00675CA1" w:rsidRDefault="00675CA1" w:rsidP="00CD4B45">
            <w:r w:rsidRPr="007C12BF">
              <w:rPr>
                <w:rFonts w:hint="eastAsia"/>
              </w:rPr>
              <w:t>陈志豪</w:t>
            </w:r>
          </w:p>
        </w:tc>
        <w:tc>
          <w:tcPr>
            <w:tcW w:w="4161" w:type="dxa"/>
          </w:tcPr>
          <w:p w:rsidR="00675CA1" w:rsidRDefault="00675CA1" w:rsidP="007811EB">
            <w:r>
              <w:rPr>
                <w:rFonts w:hint="eastAsia"/>
              </w:rPr>
              <w:t>增加月汇总报表；</w:t>
            </w:r>
            <w:r w:rsidR="00356C0F">
              <w:rPr>
                <w:rFonts w:hint="eastAsia"/>
              </w:rPr>
              <w:t>增加年汇总报表</w:t>
            </w:r>
            <w:r w:rsidR="0006093F">
              <w:rPr>
                <w:rFonts w:hint="eastAsia"/>
              </w:rPr>
              <w:t>；查询接口增加</w:t>
            </w:r>
            <w:r w:rsidR="0006093F">
              <w:rPr>
                <w:rFonts w:hint="eastAsia"/>
              </w:rPr>
              <w:t>JsonModel</w:t>
            </w:r>
            <w:r w:rsidR="0006093F">
              <w:rPr>
                <w:rFonts w:hint="eastAsia"/>
              </w:rPr>
              <w:t>参数，方便客户端传查询条件；</w:t>
            </w:r>
          </w:p>
        </w:tc>
        <w:tc>
          <w:tcPr>
            <w:tcW w:w="2023" w:type="dxa"/>
          </w:tcPr>
          <w:p w:rsidR="00675CA1" w:rsidRDefault="00956300" w:rsidP="002B3A4D">
            <w:r>
              <w:rPr>
                <w:rFonts w:hint="eastAsia"/>
              </w:rPr>
              <w:t>2016.07.26</w:t>
            </w:r>
          </w:p>
        </w:tc>
      </w:tr>
      <w:tr w:rsidR="002E5AEE" w:rsidTr="00277900">
        <w:tc>
          <w:tcPr>
            <w:tcW w:w="1091" w:type="dxa"/>
          </w:tcPr>
          <w:p w:rsidR="002E5AEE" w:rsidRDefault="002E5AEE" w:rsidP="002E5AEE">
            <w:r>
              <w:rPr>
                <w:rFonts w:hint="eastAsia"/>
              </w:rPr>
              <w:t>1.1.1</w:t>
            </w:r>
          </w:p>
        </w:tc>
        <w:tc>
          <w:tcPr>
            <w:tcW w:w="1080" w:type="dxa"/>
          </w:tcPr>
          <w:p w:rsidR="002E5AEE" w:rsidRDefault="002E5AEE" w:rsidP="00CD4B45">
            <w:r w:rsidRPr="007C12BF">
              <w:rPr>
                <w:rFonts w:hint="eastAsia"/>
              </w:rPr>
              <w:t>陈志豪</w:t>
            </w:r>
          </w:p>
        </w:tc>
        <w:tc>
          <w:tcPr>
            <w:tcW w:w="4161" w:type="dxa"/>
          </w:tcPr>
          <w:p w:rsidR="002E5AEE" w:rsidRDefault="002E5AEE" w:rsidP="00912895">
            <w:r>
              <w:rPr>
                <w:rFonts w:hint="eastAsia"/>
              </w:rPr>
              <w:t>修改发行表视图，增加卡状态标题</w:t>
            </w:r>
            <w:r>
              <w:rPr>
                <w:rFonts w:hint="eastAsia"/>
              </w:rPr>
              <w:t>(</w:t>
            </w:r>
            <w:r w:rsidRPr="002E5AEE">
              <w:t>CardStateCaption</w:t>
            </w:r>
            <w:r>
              <w:rPr>
                <w:rFonts w:hint="eastAsia"/>
              </w:rPr>
              <w:t>)</w:t>
            </w:r>
            <w:r>
              <w:rPr>
                <w:rFonts w:hint="eastAsia"/>
              </w:rPr>
              <w:t>字段</w:t>
            </w:r>
            <w:r w:rsidR="00AC3562">
              <w:rPr>
                <w:rFonts w:hint="eastAsia"/>
              </w:rPr>
              <w:t>、</w:t>
            </w:r>
            <w:r w:rsidR="000260CD">
              <w:rPr>
                <w:rFonts w:hint="eastAsia"/>
              </w:rPr>
              <w:t>发行表</w:t>
            </w:r>
            <w:r w:rsidR="00912895">
              <w:rPr>
                <w:rFonts w:hint="eastAsia"/>
              </w:rPr>
              <w:t>用</w:t>
            </w:r>
            <w:r w:rsidR="000260CD">
              <w:rPr>
                <w:rFonts w:hint="eastAsia"/>
              </w:rPr>
              <w:t>ValidMachine</w:t>
            </w:r>
            <w:r w:rsidR="000260CD">
              <w:rPr>
                <w:rFonts w:hint="eastAsia"/>
              </w:rPr>
              <w:t>字段</w:t>
            </w:r>
            <w:r w:rsidR="00912895">
              <w:rPr>
                <w:rFonts w:hint="eastAsia"/>
              </w:rPr>
              <w:t>替换原来的</w:t>
            </w:r>
            <w:r w:rsidR="00912895">
              <w:rPr>
                <w:rFonts w:hint="eastAsia"/>
              </w:rPr>
              <w:t>CarValidMachine</w:t>
            </w:r>
            <w:r w:rsidR="00912895">
              <w:rPr>
                <w:rFonts w:hint="eastAsia"/>
              </w:rPr>
              <w:t>字段</w:t>
            </w:r>
            <w:r w:rsidR="000260CD">
              <w:rPr>
                <w:rFonts w:hint="eastAsia"/>
              </w:rPr>
              <w:t>；</w:t>
            </w:r>
            <w:r w:rsidR="00694ADD">
              <w:rPr>
                <w:rFonts w:hint="eastAsia"/>
              </w:rPr>
              <w:t>发行表用</w:t>
            </w:r>
            <w:r w:rsidR="00694ADD" w:rsidRPr="00694ADD">
              <w:t>CardSyncFlag</w:t>
            </w:r>
            <w:r w:rsidR="00694ADD">
              <w:rPr>
                <w:rFonts w:hint="eastAsia"/>
              </w:rPr>
              <w:t>字段替换原来的</w:t>
            </w:r>
            <w:r w:rsidR="00694ADD" w:rsidRPr="00694ADD">
              <w:t>DownloadSignal</w:t>
            </w:r>
            <w:r w:rsidR="00694ADD">
              <w:rPr>
                <w:rFonts w:hint="eastAsia"/>
              </w:rPr>
              <w:t>字段、发行表用</w:t>
            </w:r>
            <w:r w:rsidR="00694ADD" w:rsidRPr="00694ADD">
              <w:t>CPHSyncFlag</w:t>
            </w:r>
            <w:r w:rsidR="00694ADD">
              <w:rPr>
                <w:rFonts w:hint="eastAsia"/>
              </w:rPr>
              <w:t>字段替换原来的</w:t>
            </w:r>
            <w:r w:rsidR="00694ADD" w:rsidRPr="00694ADD">
              <w:t>CPHDownloadSignal</w:t>
            </w:r>
            <w:r w:rsidR="00694ADD">
              <w:rPr>
                <w:rFonts w:hint="eastAsia"/>
              </w:rPr>
              <w:t>字段</w:t>
            </w:r>
            <w:r w:rsidR="00ED3220">
              <w:rPr>
                <w:rFonts w:hint="eastAsia"/>
              </w:rPr>
              <w:t>、新增用户接口增加</w:t>
            </w:r>
            <w:r w:rsidR="00ED3220">
              <w:rPr>
                <w:rFonts w:hint="eastAsia"/>
              </w:rPr>
              <w:t>AutoUserNo</w:t>
            </w:r>
            <w:r w:rsidR="00ED3220">
              <w:rPr>
                <w:rFonts w:hint="eastAsia"/>
              </w:rPr>
              <w:t>参数，方便自动生成用户编号</w:t>
            </w:r>
            <w:r w:rsidR="00E00959">
              <w:rPr>
                <w:rFonts w:hint="eastAsia"/>
              </w:rPr>
              <w:t>；增加延期及充值接口</w:t>
            </w:r>
          </w:p>
        </w:tc>
        <w:tc>
          <w:tcPr>
            <w:tcW w:w="2023" w:type="dxa"/>
          </w:tcPr>
          <w:p w:rsidR="002E5AEE" w:rsidRDefault="00E43263" w:rsidP="002B3A4D">
            <w:r>
              <w:rPr>
                <w:rFonts w:hint="eastAsia"/>
              </w:rPr>
              <w:t>2016.07.28</w:t>
            </w:r>
          </w:p>
        </w:tc>
      </w:tr>
      <w:tr w:rsidR="00883DC0" w:rsidTr="00277900">
        <w:tc>
          <w:tcPr>
            <w:tcW w:w="1091" w:type="dxa"/>
          </w:tcPr>
          <w:p w:rsidR="00883DC0" w:rsidRDefault="00883DC0" w:rsidP="00883DC0">
            <w:r>
              <w:rPr>
                <w:rFonts w:hint="eastAsia"/>
              </w:rPr>
              <w:t>1.1.2</w:t>
            </w:r>
          </w:p>
        </w:tc>
        <w:tc>
          <w:tcPr>
            <w:tcW w:w="1080" w:type="dxa"/>
          </w:tcPr>
          <w:p w:rsidR="00883DC0" w:rsidRDefault="00883DC0" w:rsidP="00D50D31">
            <w:r w:rsidRPr="007C12BF">
              <w:rPr>
                <w:rFonts w:hint="eastAsia"/>
              </w:rPr>
              <w:t>陈志豪</w:t>
            </w:r>
          </w:p>
        </w:tc>
        <w:tc>
          <w:tcPr>
            <w:tcW w:w="4161" w:type="dxa"/>
          </w:tcPr>
          <w:p w:rsidR="00883DC0" w:rsidRDefault="000E00A8" w:rsidP="000E00A8">
            <w:r>
              <w:rPr>
                <w:rFonts w:hint="eastAsia"/>
              </w:rPr>
              <w:t>增加参数表的对象化查询和更改接口；更改汇总报表的储值卡的字段名、优化汇总报表性能</w:t>
            </w:r>
            <w:r w:rsidR="00B90B84">
              <w:rPr>
                <w:rFonts w:hint="eastAsia"/>
              </w:rPr>
              <w:t>；增加场内车辆报表和车辆收费报表、</w:t>
            </w:r>
          </w:p>
        </w:tc>
        <w:tc>
          <w:tcPr>
            <w:tcW w:w="2023" w:type="dxa"/>
          </w:tcPr>
          <w:p w:rsidR="00883DC0" w:rsidRDefault="007E2247" w:rsidP="002B3A4D">
            <w:r>
              <w:t>2016-08-10</w:t>
            </w:r>
          </w:p>
        </w:tc>
      </w:tr>
      <w:tr w:rsidR="006072C6" w:rsidTr="00277900">
        <w:tc>
          <w:tcPr>
            <w:tcW w:w="1091" w:type="dxa"/>
          </w:tcPr>
          <w:p w:rsidR="006072C6" w:rsidRDefault="006072C6" w:rsidP="00883DC0">
            <w:r>
              <w:rPr>
                <w:rFonts w:hint="eastAsia"/>
              </w:rPr>
              <w:t>1.1.3</w:t>
            </w:r>
          </w:p>
        </w:tc>
        <w:tc>
          <w:tcPr>
            <w:tcW w:w="1080" w:type="dxa"/>
          </w:tcPr>
          <w:p w:rsidR="006072C6" w:rsidRPr="007C12BF" w:rsidRDefault="006072C6" w:rsidP="00D50D31">
            <w:r>
              <w:rPr>
                <w:rFonts w:hint="eastAsia"/>
              </w:rPr>
              <w:t>陈志豪</w:t>
            </w:r>
          </w:p>
        </w:tc>
        <w:tc>
          <w:tcPr>
            <w:tcW w:w="4161" w:type="dxa"/>
          </w:tcPr>
          <w:p w:rsidR="006072C6" w:rsidRDefault="006072C6" w:rsidP="000E00A8">
            <w:r>
              <w:rPr>
                <w:rFonts w:hint="eastAsia"/>
              </w:rPr>
              <w:t>增加系统固有参数表</w:t>
            </w:r>
          </w:p>
        </w:tc>
        <w:tc>
          <w:tcPr>
            <w:tcW w:w="2023" w:type="dxa"/>
          </w:tcPr>
          <w:p w:rsidR="006072C6" w:rsidRDefault="006072C6" w:rsidP="002B3A4D">
            <w:r>
              <w:t>2016-08-15</w:t>
            </w:r>
          </w:p>
        </w:tc>
      </w:tr>
      <w:tr w:rsidR="00A85A19" w:rsidTr="00277900">
        <w:tc>
          <w:tcPr>
            <w:tcW w:w="1091" w:type="dxa"/>
          </w:tcPr>
          <w:p w:rsidR="00A85A19" w:rsidRDefault="00A85A19" w:rsidP="00D80F7F">
            <w:r>
              <w:rPr>
                <w:rFonts w:hint="eastAsia"/>
              </w:rPr>
              <w:t>1.1.</w:t>
            </w:r>
            <w:r w:rsidR="00D80F7F">
              <w:rPr>
                <w:rFonts w:hint="eastAsia"/>
              </w:rPr>
              <w:t>4</w:t>
            </w:r>
          </w:p>
        </w:tc>
        <w:tc>
          <w:tcPr>
            <w:tcW w:w="1080" w:type="dxa"/>
          </w:tcPr>
          <w:p w:rsidR="00A85A19" w:rsidRDefault="00A85A19" w:rsidP="00D50D31">
            <w:r>
              <w:rPr>
                <w:rFonts w:hint="eastAsia"/>
              </w:rPr>
              <w:t>陈志豪</w:t>
            </w:r>
          </w:p>
        </w:tc>
        <w:tc>
          <w:tcPr>
            <w:tcW w:w="4161" w:type="dxa"/>
          </w:tcPr>
          <w:p w:rsidR="00A85A19" w:rsidRDefault="00A85A19" w:rsidP="000E00A8">
            <w:r>
              <w:rPr>
                <w:rFonts w:hint="eastAsia"/>
              </w:rPr>
              <w:t>增加车位信息显示屏设置接口</w:t>
            </w:r>
          </w:p>
        </w:tc>
        <w:tc>
          <w:tcPr>
            <w:tcW w:w="2023" w:type="dxa"/>
          </w:tcPr>
          <w:p w:rsidR="00A85A19" w:rsidRDefault="00660556" w:rsidP="002B3A4D">
            <w:r>
              <w:t>2016-08-17</w:t>
            </w:r>
          </w:p>
        </w:tc>
      </w:tr>
      <w:tr w:rsidR="00D80F7F" w:rsidTr="00277900">
        <w:tc>
          <w:tcPr>
            <w:tcW w:w="1091" w:type="dxa"/>
          </w:tcPr>
          <w:p w:rsidR="00D80F7F" w:rsidRDefault="00D80F7F" w:rsidP="00883DC0">
            <w:r>
              <w:rPr>
                <w:rFonts w:hint="eastAsia"/>
              </w:rPr>
              <w:t>1.1.5</w:t>
            </w:r>
          </w:p>
        </w:tc>
        <w:tc>
          <w:tcPr>
            <w:tcW w:w="1080" w:type="dxa"/>
          </w:tcPr>
          <w:p w:rsidR="00D80F7F" w:rsidRDefault="00D80F7F" w:rsidP="00D50D31">
            <w:r>
              <w:rPr>
                <w:rFonts w:hint="eastAsia"/>
              </w:rPr>
              <w:t>陈志豪</w:t>
            </w:r>
          </w:p>
        </w:tc>
        <w:tc>
          <w:tcPr>
            <w:tcW w:w="4161" w:type="dxa"/>
          </w:tcPr>
          <w:p w:rsidR="00D80F7F" w:rsidRDefault="00D80F7F" w:rsidP="000E00A8">
            <w:r>
              <w:rPr>
                <w:rFonts w:hint="eastAsia"/>
              </w:rPr>
              <w:t>增加添加列表接口</w:t>
            </w:r>
            <w:r w:rsidR="006C437C">
              <w:rPr>
                <w:rFonts w:hint="eastAsia"/>
              </w:rPr>
              <w:t>、更新列表接口</w:t>
            </w:r>
          </w:p>
        </w:tc>
        <w:tc>
          <w:tcPr>
            <w:tcW w:w="2023" w:type="dxa"/>
          </w:tcPr>
          <w:p w:rsidR="00D80F7F" w:rsidRDefault="00D80F7F" w:rsidP="002B3A4D">
            <w:r>
              <w:t>2016-08-24</w:t>
            </w:r>
          </w:p>
        </w:tc>
      </w:tr>
      <w:tr w:rsidR="00D80F7F" w:rsidTr="00277900">
        <w:tc>
          <w:tcPr>
            <w:tcW w:w="1091" w:type="dxa"/>
          </w:tcPr>
          <w:p w:rsidR="00D80F7F" w:rsidRDefault="00454E1E" w:rsidP="00883DC0">
            <w:r>
              <w:rPr>
                <w:rFonts w:hint="eastAsia"/>
              </w:rPr>
              <w:t>1.1.6</w:t>
            </w:r>
          </w:p>
        </w:tc>
        <w:tc>
          <w:tcPr>
            <w:tcW w:w="1080" w:type="dxa"/>
          </w:tcPr>
          <w:p w:rsidR="00D80F7F" w:rsidRDefault="00454E1E" w:rsidP="00D50D31">
            <w:r>
              <w:rPr>
                <w:rFonts w:hint="eastAsia"/>
              </w:rPr>
              <w:t>陈志豪</w:t>
            </w:r>
          </w:p>
        </w:tc>
        <w:tc>
          <w:tcPr>
            <w:tcW w:w="4161" w:type="dxa"/>
          </w:tcPr>
          <w:p w:rsidR="00D80F7F" w:rsidRDefault="00454E1E" w:rsidP="000E00A8">
            <w:r>
              <w:rPr>
                <w:rFonts w:hint="eastAsia"/>
              </w:rPr>
              <w:t>修改个别字段接口的字段列表参数的格式由列表改为对象格式</w:t>
            </w:r>
            <w:r w:rsidR="00BA270F">
              <w:rPr>
                <w:rFonts w:hint="eastAsia"/>
              </w:rPr>
              <w:t>；</w:t>
            </w:r>
          </w:p>
          <w:p w:rsidR="008F69F6" w:rsidRDefault="008F69F6" w:rsidP="008F69F6">
            <w:r>
              <w:rPr>
                <w:rFonts w:hint="eastAsia"/>
              </w:rPr>
              <w:t>修改卡片发行表</w:t>
            </w:r>
            <w:r>
              <w:rPr>
                <w:rFonts w:hint="eastAsia"/>
              </w:rPr>
              <w:t>Model</w:t>
            </w:r>
            <w:r>
              <w:rPr>
                <w:rFonts w:hint="eastAsia"/>
              </w:rPr>
              <w:t>，删除字段</w:t>
            </w:r>
            <w:r w:rsidRPr="008F69F6">
              <w:t>ValidMachine</w:t>
            </w:r>
            <w:r>
              <w:rPr>
                <w:rFonts w:hint="eastAsia"/>
              </w:rPr>
              <w:t>、</w:t>
            </w:r>
            <w:r w:rsidRPr="008F69F6">
              <w:t>CardSyncFlag</w:t>
            </w:r>
            <w:r>
              <w:rPr>
                <w:rFonts w:hint="eastAsia"/>
              </w:rPr>
              <w:t>、</w:t>
            </w:r>
            <w:r w:rsidRPr="008F69F6">
              <w:t>CPHSyncFlag</w:t>
            </w:r>
            <w:r>
              <w:rPr>
                <w:rFonts w:hint="eastAsia"/>
              </w:rPr>
              <w:t>，增加</w:t>
            </w:r>
            <w:r>
              <w:rPr>
                <w:rFonts w:hint="eastAsia"/>
              </w:rPr>
              <w:t>CarValidMachine</w:t>
            </w:r>
            <w:r>
              <w:rPr>
                <w:rFonts w:hint="eastAsia"/>
              </w:rPr>
              <w:t>、</w:t>
            </w:r>
            <w:r w:rsidRPr="00694ADD">
              <w:t>DownloadSignal</w:t>
            </w:r>
            <w:r>
              <w:rPr>
                <w:rFonts w:hint="eastAsia"/>
              </w:rPr>
              <w:t>、</w:t>
            </w:r>
            <w:r w:rsidRPr="00694ADD">
              <w:t>CPHDownloadSignal</w:t>
            </w:r>
            <w:r>
              <w:rPr>
                <w:rFonts w:hint="eastAsia"/>
              </w:rPr>
              <w:t>字段。</w:t>
            </w:r>
          </w:p>
        </w:tc>
        <w:tc>
          <w:tcPr>
            <w:tcW w:w="2023" w:type="dxa"/>
          </w:tcPr>
          <w:p w:rsidR="00D80F7F" w:rsidRDefault="00074F81" w:rsidP="002B3A4D">
            <w:r>
              <w:t>2016-08-25</w:t>
            </w:r>
          </w:p>
        </w:tc>
      </w:tr>
      <w:tr w:rsidR="007F3F46" w:rsidTr="00277900">
        <w:tc>
          <w:tcPr>
            <w:tcW w:w="1091" w:type="dxa"/>
          </w:tcPr>
          <w:p w:rsidR="007F3F46" w:rsidRDefault="007F3F46" w:rsidP="00883DC0">
            <w:r>
              <w:rPr>
                <w:rFonts w:hint="eastAsia"/>
              </w:rPr>
              <w:t>1.1.6</w:t>
            </w:r>
          </w:p>
        </w:tc>
        <w:tc>
          <w:tcPr>
            <w:tcW w:w="1080" w:type="dxa"/>
          </w:tcPr>
          <w:p w:rsidR="007F3F46" w:rsidRDefault="007F3F46" w:rsidP="00D50D31">
            <w:r>
              <w:rPr>
                <w:rFonts w:hint="eastAsia"/>
              </w:rPr>
              <w:t>陈志豪</w:t>
            </w:r>
          </w:p>
        </w:tc>
        <w:tc>
          <w:tcPr>
            <w:tcW w:w="4161" w:type="dxa"/>
          </w:tcPr>
          <w:p w:rsidR="007F3F46" w:rsidRDefault="007F3F46" w:rsidP="007F3F46">
            <w:r>
              <w:rPr>
                <w:rFonts w:hint="eastAsia"/>
              </w:rPr>
              <w:t>在人员数据结构、系统用户数据结构中增加</w:t>
            </w:r>
            <w:r>
              <w:rPr>
                <w:rFonts w:hint="eastAsia"/>
              </w:rPr>
              <w:t>DeptId</w:t>
            </w:r>
            <w:r>
              <w:rPr>
                <w:rFonts w:hint="eastAsia"/>
              </w:rPr>
              <w:t>字段，用于保存部门的</w:t>
            </w:r>
            <w:r>
              <w:rPr>
                <w:rFonts w:hint="eastAsia"/>
              </w:rPr>
              <w:t>ID</w:t>
            </w:r>
            <w:r>
              <w:rPr>
                <w:rFonts w:hint="eastAsia"/>
              </w:rPr>
              <w:t>；在打折地址数据结构中增加</w:t>
            </w:r>
            <w:r>
              <w:rPr>
                <w:rFonts w:hint="eastAsia"/>
              </w:rPr>
              <w:t>DeptId</w:t>
            </w:r>
            <w:r>
              <w:rPr>
                <w:rFonts w:hint="eastAsia"/>
              </w:rPr>
              <w:t>和</w:t>
            </w:r>
            <w:r>
              <w:rPr>
                <w:rFonts w:hint="eastAsia"/>
              </w:rPr>
              <w:t>DeptName</w:t>
            </w:r>
            <w:r>
              <w:rPr>
                <w:rFonts w:hint="eastAsia"/>
              </w:rPr>
              <w:t>字段，用于保存部门的</w:t>
            </w:r>
            <w:r>
              <w:rPr>
                <w:rFonts w:hint="eastAsia"/>
              </w:rPr>
              <w:t>Id</w:t>
            </w:r>
            <w:r>
              <w:rPr>
                <w:rFonts w:hint="eastAsia"/>
              </w:rPr>
              <w:t>和部门名称，同时删除</w:t>
            </w:r>
            <w:r>
              <w:rPr>
                <w:rFonts w:hint="eastAsia"/>
              </w:rPr>
              <w:t>StationID</w:t>
            </w:r>
            <w:r>
              <w:rPr>
                <w:rFonts w:hint="eastAsia"/>
              </w:rPr>
              <w:t>字段。</w:t>
            </w:r>
          </w:p>
        </w:tc>
        <w:tc>
          <w:tcPr>
            <w:tcW w:w="2023" w:type="dxa"/>
          </w:tcPr>
          <w:p w:rsidR="007F3F46" w:rsidRDefault="000931CC" w:rsidP="002B3A4D">
            <w:r>
              <w:t>2016-08-26</w:t>
            </w:r>
          </w:p>
        </w:tc>
      </w:tr>
      <w:tr w:rsidR="002D1151" w:rsidTr="00277900">
        <w:tc>
          <w:tcPr>
            <w:tcW w:w="1091" w:type="dxa"/>
          </w:tcPr>
          <w:p w:rsidR="002D1151" w:rsidRDefault="002D1151" w:rsidP="00883DC0">
            <w:r>
              <w:rPr>
                <w:rFonts w:hint="eastAsia"/>
              </w:rPr>
              <w:t>1.1.7</w:t>
            </w:r>
          </w:p>
        </w:tc>
        <w:tc>
          <w:tcPr>
            <w:tcW w:w="1080" w:type="dxa"/>
          </w:tcPr>
          <w:p w:rsidR="002D1151" w:rsidRDefault="002D1151" w:rsidP="00D50D31">
            <w:r>
              <w:rPr>
                <w:rFonts w:hint="eastAsia"/>
              </w:rPr>
              <w:t>陈志豪</w:t>
            </w:r>
          </w:p>
        </w:tc>
        <w:tc>
          <w:tcPr>
            <w:tcW w:w="4161" w:type="dxa"/>
          </w:tcPr>
          <w:p w:rsidR="00F07F66" w:rsidRDefault="002D1151" w:rsidP="00F07F66">
            <w:r>
              <w:rPr>
                <w:rFonts w:hint="eastAsia"/>
              </w:rPr>
              <w:t>在车牌打折数据</w:t>
            </w:r>
            <w:r>
              <w:rPr>
                <w:rFonts w:hint="eastAsia"/>
              </w:rPr>
              <w:t>Model</w:t>
            </w:r>
            <w:r>
              <w:rPr>
                <w:rFonts w:hint="eastAsia"/>
              </w:rPr>
              <w:t>中</w:t>
            </w:r>
            <w:r w:rsidR="00F07F66">
              <w:rPr>
                <w:rFonts w:hint="eastAsia"/>
              </w:rPr>
              <w:t>删除</w:t>
            </w:r>
            <w:r w:rsidR="00F07F66">
              <w:rPr>
                <w:rFonts w:hint="eastAsia"/>
              </w:rPr>
              <w:t>StationID</w:t>
            </w:r>
            <w:r w:rsidR="008A146E">
              <w:rPr>
                <w:rFonts w:hint="eastAsia"/>
              </w:rPr>
              <w:t>、</w:t>
            </w:r>
            <w:r w:rsidR="008A146E">
              <w:rPr>
                <w:rFonts w:hint="eastAsia"/>
              </w:rPr>
              <w:t>Enabled</w:t>
            </w:r>
            <w:r w:rsidR="00F07F66">
              <w:rPr>
                <w:rFonts w:hint="eastAsia"/>
              </w:rPr>
              <w:t>字段，增加</w:t>
            </w:r>
            <w:r w:rsidR="00476634">
              <w:rPr>
                <w:rFonts w:hint="eastAsia"/>
              </w:rPr>
              <w:t>OperatorName</w:t>
            </w:r>
            <w:r w:rsidR="00476634">
              <w:rPr>
                <w:rFonts w:hint="eastAsia"/>
              </w:rPr>
              <w:t>、</w:t>
            </w:r>
            <w:r w:rsidR="00476634">
              <w:rPr>
                <w:rFonts w:hint="eastAsia"/>
              </w:rPr>
              <w:t>ValidEndDate</w:t>
            </w:r>
            <w:r w:rsidR="00476634">
              <w:rPr>
                <w:rFonts w:hint="eastAsia"/>
              </w:rPr>
              <w:t>、</w:t>
            </w:r>
            <w:r w:rsidR="008A146E" w:rsidRPr="008A146E">
              <w:t>Status</w:t>
            </w:r>
            <w:r w:rsidR="008A146E">
              <w:rPr>
                <w:rFonts w:hint="eastAsia"/>
              </w:rPr>
              <w:t>、</w:t>
            </w:r>
            <w:r w:rsidR="00F07F66">
              <w:rPr>
                <w:rFonts w:hint="eastAsia"/>
              </w:rPr>
              <w:t>DeptId</w:t>
            </w:r>
            <w:r w:rsidR="00F07F66">
              <w:rPr>
                <w:rFonts w:hint="eastAsia"/>
              </w:rPr>
              <w:t>、</w:t>
            </w:r>
            <w:r w:rsidR="00F07F66">
              <w:rPr>
                <w:rFonts w:hint="eastAsia"/>
              </w:rPr>
              <w:t>DeptName</w:t>
            </w:r>
            <w:r w:rsidR="00F07F66">
              <w:rPr>
                <w:rFonts w:hint="eastAsia"/>
              </w:rPr>
              <w:t>字段</w:t>
            </w:r>
            <w:r w:rsidR="00D72FB9">
              <w:rPr>
                <w:rFonts w:hint="eastAsia"/>
              </w:rPr>
              <w:t>；</w:t>
            </w:r>
          </w:p>
          <w:p w:rsidR="00D72FB9" w:rsidRDefault="00D72FB9" w:rsidP="00A63355">
            <w:pPr>
              <w:rPr>
                <w:rFonts w:ascii="新宋体" w:hAnsi="新宋体" w:cs="新宋体"/>
                <w:color w:val="000000"/>
                <w:sz w:val="19"/>
                <w:szCs w:val="19"/>
              </w:rPr>
            </w:pPr>
            <w:r>
              <w:rPr>
                <w:rFonts w:hint="eastAsia"/>
              </w:rPr>
              <w:lastRenderedPageBreak/>
              <w:t>卡片发行数据结构中：更新</w:t>
            </w:r>
            <w:r>
              <w:rPr>
                <w:rFonts w:ascii="新宋体" w:hAnsi="新宋体" w:cs="新宋体"/>
                <w:color w:val="000000"/>
                <w:sz w:val="19"/>
                <w:szCs w:val="19"/>
                <w:highlight w:val="white"/>
              </w:rPr>
              <w:t>CPHDownloadSignal</w:t>
            </w:r>
            <w:r>
              <w:rPr>
                <w:rFonts w:ascii="新宋体" w:hAnsi="新宋体" w:cs="新宋体" w:hint="eastAsia"/>
                <w:color w:val="000000"/>
                <w:sz w:val="19"/>
                <w:szCs w:val="19"/>
              </w:rPr>
              <w:t>、</w:t>
            </w:r>
            <w:r>
              <w:rPr>
                <w:rFonts w:ascii="新宋体" w:hAnsi="新宋体" w:cs="新宋体"/>
                <w:color w:val="000000"/>
                <w:sz w:val="19"/>
                <w:szCs w:val="19"/>
                <w:highlight w:val="white"/>
              </w:rPr>
              <w:t>DownloadSignal</w:t>
            </w:r>
            <w:r>
              <w:rPr>
                <w:rFonts w:ascii="新宋体" w:hAnsi="新宋体" w:cs="新宋体" w:hint="eastAsia"/>
                <w:color w:val="000000"/>
                <w:sz w:val="19"/>
                <w:szCs w:val="19"/>
              </w:rPr>
              <w:t>、</w:t>
            </w:r>
            <w:r>
              <w:rPr>
                <w:rFonts w:ascii="新宋体" w:hAnsi="新宋体" w:cs="新宋体"/>
                <w:color w:val="000000"/>
                <w:sz w:val="19"/>
                <w:szCs w:val="19"/>
                <w:highlight w:val="white"/>
              </w:rPr>
              <w:t>CarValidMachine</w:t>
            </w:r>
            <w:r>
              <w:rPr>
                <w:rFonts w:ascii="新宋体" w:hAnsi="新宋体" w:cs="新宋体" w:hint="eastAsia"/>
                <w:color w:val="000000"/>
                <w:sz w:val="19"/>
                <w:szCs w:val="19"/>
              </w:rPr>
              <w:t>字段说明</w:t>
            </w:r>
            <w:r w:rsidR="00A63355">
              <w:rPr>
                <w:rFonts w:ascii="新宋体" w:hAnsi="新宋体" w:cs="新宋体" w:hint="eastAsia"/>
                <w:color w:val="000000"/>
                <w:sz w:val="19"/>
                <w:szCs w:val="19"/>
              </w:rPr>
              <w:t>（各个位表示的意义反转）</w:t>
            </w:r>
            <w:r w:rsidR="005B5EAF">
              <w:rPr>
                <w:rFonts w:ascii="新宋体" w:hAnsi="新宋体" w:cs="新宋体" w:hint="eastAsia"/>
                <w:color w:val="000000"/>
                <w:sz w:val="19"/>
                <w:szCs w:val="19"/>
              </w:rPr>
              <w:t>；</w:t>
            </w:r>
          </w:p>
          <w:p w:rsidR="005B5EAF" w:rsidRDefault="005B5EAF" w:rsidP="00A63355">
            <w:r>
              <w:rPr>
                <w:rFonts w:ascii="新宋体" w:hAnsi="新宋体" w:cs="新宋体" w:hint="eastAsia"/>
                <w:color w:val="000000"/>
                <w:sz w:val="19"/>
                <w:szCs w:val="19"/>
              </w:rPr>
              <w:t>登陆接口参数名称</w:t>
            </w:r>
            <w:r>
              <w:rPr>
                <w:rFonts w:ascii="新宋体" w:hAnsi="新宋体" w:cs="新宋体" w:hint="eastAsia"/>
                <w:color w:val="000000"/>
                <w:sz w:val="19"/>
                <w:szCs w:val="19"/>
              </w:rPr>
              <w:t>username</w:t>
            </w:r>
            <w:r>
              <w:rPr>
                <w:rFonts w:ascii="新宋体" w:hAnsi="新宋体" w:cs="新宋体" w:hint="eastAsia"/>
                <w:color w:val="000000"/>
                <w:sz w:val="19"/>
                <w:szCs w:val="19"/>
              </w:rPr>
              <w:t>改为</w:t>
            </w:r>
            <w:r>
              <w:rPr>
                <w:rFonts w:ascii="新宋体" w:hAnsi="新宋体" w:cs="新宋体" w:hint="eastAsia"/>
                <w:color w:val="000000"/>
                <w:sz w:val="19"/>
                <w:szCs w:val="19"/>
              </w:rPr>
              <w:t>UserNo</w:t>
            </w:r>
          </w:p>
        </w:tc>
        <w:tc>
          <w:tcPr>
            <w:tcW w:w="2023" w:type="dxa"/>
          </w:tcPr>
          <w:p w:rsidR="002D1151" w:rsidRDefault="00055D9B" w:rsidP="002B3A4D">
            <w:r>
              <w:lastRenderedPageBreak/>
              <w:t>2016-08-27</w:t>
            </w:r>
          </w:p>
        </w:tc>
      </w:tr>
      <w:tr w:rsidR="00011305" w:rsidTr="00277900">
        <w:tc>
          <w:tcPr>
            <w:tcW w:w="1091" w:type="dxa"/>
          </w:tcPr>
          <w:p w:rsidR="00011305" w:rsidRDefault="00011305" w:rsidP="00883DC0">
            <w:r>
              <w:rPr>
                <w:rFonts w:hint="eastAsia"/>
              </w:rPr>
              <w:lastRenderedPageBreak/>
              <w:t>1.1.8</w:t>
            </w:r>
          </w:p>
        </w:tc>
        <w:tc>
          <w:tcPr>
            <w:tcW w:w="1080" w:type="dxa"/>
          </w:tcPr>
          <w:p w:rsidR="00011305" w:rsidRDefault="00011305" w:rsidP="00D50D31">
            <w:r>
              <w:rPr>
                <w:rFonts w:hint="eastAsia"/>
              </w:rPr>
              <w:t>陈志豪</w:t>
            </w:r>
          </w:p>
        </w:tc>
        <w:tc>
          <w:tcPr>
            <w:tcW w:w="4161" w:type="dxa"/>
          </w:tcPr>
          <w:p w:rsidR="00011305" w:rsidRDefault="00011305" w:rsidP="00F07F66">
            <w:r>
              <w:rPr>
                <w:rFonts w:hint="eastAsia"/>
              </w:rPr>
              <w:t>增加</w:t>
            </w:r>
            <w:r>
              <w:rPr>
                <w:rFonts w:hint="eastAsia"/>
              </w:rPr>
              <w:t>SetCarIn</w:t>
            </w:r>
            <w:r>
              <w:rPr>
                <w:rFonts w:hint="eastAsia"/>
              </w:rPr>
              <w:t>、</w:t>
            </w:r>
            <w:r>
              <w:rPr>
                <w:rFonts w:hint="eastAsia"/>
              </w:rPr>
              <w:t>SetCarOut</w:t>
            </w:r>
            <w:r>
              <w:rPr>
                <w:rFonts w:hint="eastAsia"/>
              </w:rPr>
              <w:t>接口，实现车辆出入场的处理；</w:t>
            </w:r>
          </w:p>
        </w:tc>
        <w:tc>
          <w:tcPr>
            <w:tcW w:w="2023" w:type="dxa"/>
          </w:tcPr>
          <w:p w:rsidR="00011305" w:rsidRDefault="00011305" w:rsidP="002B3A4D">
            <w:r>
              <w:t>2016-08-30</w:t>
            </w:r>
          </w:p>
        </w:tc>
      </w:tr>
      <w:tr w:rsidR="00EF3A7D" w:rsidTr="00277900">
        <w:tc>
          <w:tcPr>
            <w:tcW w:w="1091" w:type="dxa"/>
          </w:tcPr>
          <w:p w:rsidR="00EF3A7D" w:rsidRDefault="00EF3A7D" w:rsidP="00883DC0">
            <w:r>
              <w:rPr>
                <w:rFonts w:hint="eastAsia"/>
              </w:rPr>
              <w:t>1.1.9</w:t>
            </w:r>
          </w:p>
        </w:tc>
        <w:tc>
          <w:tcPr>
            <w:tcW w:w="1080" w:type="dxa"/>
          </w:tcPr>
          <w:p w:rsidR="00EF3A7D" w:rsidRDefault="00EF3A7D" w:rsidP="00D50D31">
            <w:r>
              <w:rPr>
                <w:rFonts w:hint="eastAsia"/>
              </w:rPr>
              <w:t>陈志豪</w:t>
            </w:r>
          </w:p>
        </w:tc>
        <w:tc>
          <w:tcPr>
            <w:tcW w:w="4161" w:type="dxa"/>
          </w:tcPr>
          <w:p w:rsidR="00EF3A7D" w:rsidRDefault="00EF3A7D" w:rsidP="00B648D9">
            <w:r>
              <w:rPr>
                <w:rFonts w:hint="eastAsia"/>
              </w:rPr>
              <w:t>增加中央收费接口、打折车牌导出接口</w:t>
            </w:r>
            <w:r w:rsidR="00655BF6">
              <w:rPr>
                <w:rFonts w:hint="eastAsia"/>
              </w:rPr>
              <w:t>；增加</w:t>
            </w:r>
            <w:r w:rsidR="00B648D9">
              <w:rPr>
                <w:rFonts w:hint="eastAsia"/>
              </w:rPr>
              <w:t>归档表及相应的</w:t>
            </w:r>
            <w:r w:rsidR="00655BF6">
              <w:rPr>
                <w:rFonts w:hint="eastAsia"/>
              </w:rPr>
              <w:t>增删改查接口</w:t>
            </w:r>
            <w:r w:rsidR="00B648D9">
              <w:rPr>
                <w:rFonts w:hint="eastAsia"/>
              </w:rPr>
              <w:t>；</w:t>
            </w:r>
            <w:r w:rsidR="006E2F79">
              <w:rPr>
                <w:rFonts w:hint="eastAsia"/>
              </w:rPr>
              <w:t>增加归档接口</w:t>
            </w:r>
            <w:r w:rsidR="00655BF6">
              <w:rPr>
                <w:rFonts w:hint="eastAsia"/>
              </w:rPr>
              <w:t>；</w:t>
            </w:r>
          </w:p>
        </w:tc>
        <w:tc>
          <w:tcPr>
            <w:tcW w:w="2023" w:type="dxa"/>
          </w:tcPr>
          <w:p w:rsidR="00EF3A7D" w:rsidRDefault="007010C1" w:rsidP="00650AB4">
            <w:r>
              <w:t>2016-09-02</w:t>
            </w:r>
          </w:p>
        </w:tc>
      </w:tr>
      <w:tr w:rsidR="00067AC5" w:rsidTr="00277900">
        <w:tc>
          <w:tcPr>
            <w:tcW w:w="1091" w:type="dxa"/>
          </w:tcPr>
          <w:p w:rsidR="00067AC5" w:rsidRDefault="00067AC5" w:rsidP="00883DC0">
            <w:r>
              <w:rPr>
                <w:rFonts w:hint="eastAsia"/>
              </w:rPr>
              <w:t>1.2.0</w:t>
            </w:r>
          </w:p>
        </w:tc>
        <w:tc>
          <w:tcPr>
            <w:tcW w:w="1080" w:type="dxa"/>
          </w:tcPr>
          <w:p w:rsidR="00067AC5" w:rsidRDefault="00067AC5" w:rsidP="00D50D31">
            <w:r>
              <w:rPr>
                <w:rFonts w:hint="eastAsia"/>
              </w:rPr>
              <w:t>陈志豪</w:t>
            </w:r>
          </w:p>
        </w:tc>
        <w:tc>
          <w:tcPr>
            <w:tcW w:w="4161" w:type="dxa"/>
          </w:tcPr>
          <w:p w:rsidR="00067AC5" w:rsidRDefault="00067AC5" w:rsidP="00B648D9">
            <w:r>
              <w:rPr>
                <w:rFonts w:hint="eastAsia"/>
              </w:rPr>
              <w:t>增加取消收费接口；增加在线支付接口；</w:t>
            </w:r>
            <w:r w:rsidR="00695311">
              <w:rPr>
                <w:rFonts w:hint="eastAsia"/>
              </w:rPr>
              <w:t>增加抓拍照片的上传与下载接口；</w:t>
            </w:r>
            <w:r w:rsidR="006B2F56">
              <w:rPr>
                <w:rFonts w:hint="eastAsia"/>
              </w:rPr>
              <w:t>收费规则接口中增加月租卡收费规则的说明；</w:t>
            </w:r>
          </w:p>
        </w:tc>
        <w:tc>
          <w:tcPr>
            <w:tcW w:w="2023" w:type="dxa"/>
          </w:tcPr>
          <w:p w:rsidR="00067AC5" w:rsidRDefault="001E07B9" w:rsidP="00650AB4">
            <w:r>
              <w:t>2016-09-13</w:t>
            </w:r>
          </w:p>
        </w:tc>
      </w:tr>
      <w:tr w:rsidR="00050B3B" w:rsidTr="00277900">
        <w:tc>
          <w:tcPr>
            <w:tcW w:w="1091" w:type="dxa"/>
          </w:tcPr>
          <w:p w:rsidR="00050B3B" w:rsidRDefault="00050B3B" w:rsidP="00883DC0">
            <w:r>
              <w:rPr>
                <w:rFonts w:hint="eastAsia"/>
              </w:rPr>
              <w:t>1.2.1</w:t>
            </w:r>
          </w:p>
        </w:tc>
        <w:tc>
          <w:tcPr>
            <w:tcW w:w="1080" w:type="dxa"/>
          </w:tcPr>
          <w:p w:rsidR="00050B3B" w:rsidRDefault="00050B3B" w:rsidP="00D50D31">
            <w:r>
              <w:rPr>
                <w:rFonts w:hint="eastAsia"/>
              </w:rPr>
              <w:t>陈志豪</w:t>
            </w:r>
          </w:p>
        </w:tc>
        <w:tc>
          <w:tcPr>
            <w:tcW w:w="4161" w:type="dxa"/>
          </w:tcPr>
          <w:p w:rsidR="00050B3B" w:rsidRDefault="00050B3B" w:rsidP="00B648D9">
            <w:r>
              <w:rPr>
                <w:rFonts w:hint="eastAsia"/>
              </w:rPr>
              <w:t>增加工作站设置接口；</w:t>
            </w:r>
            <w:r w:rsidR="006B42BC">
              <w:rPr>
                <w:rFonts w:hint="eastAsia"/>
              </w:rPr>
              <w:t>包含</w:t>
            </w:r>
            <w:r w:rsidR="006B42BC">
              <w:rPr>
                <w:rFonts w:hint="eastAsia"/>
              </w:rPr>
              <w:t>StationId</w:t>
            </w:r>
            <w:r w:rsidR="006B42BC">
              <w:rPr>
                <w:rFonts w:hint="eastAsia"/>
              </w:rPr>
              <w:t>的各个</w:t>
            </w:r>
            <w:r w:rsidR="006B42BC">
              <w:rPr>
                <w:rFonts w:hint="eastAsia"/>
              </w:rPr>
              <w:t>Model</w:t>
            </w:r>
            <w:r w:rsidR="006B42BC">
              <w:rPr>
                <w:rFonts w:hint="eastAsia"/>
              </w:rPr>
              <w:t>增加</w:t>
            </w:r>
            <w:r w:rsidR="006B42BC">
              <w:rPr>
                <w:rFonts w:hint="eastAsia"/>
              </w:rPr>
              <w:t>StationName</w:t>
            </w:r>
            <w:r w:rsidR="006B42BC">
              <w:rPr>
                <w:rFonts w:hint="eastAsia"/>
              </w:rPr>
              <w:t>字段；</w:t>
            </w:r>
            <w:r w:rsidR="00B96E0A">
              <w:rPr>
                <w:rFonts w:hint="eastAsia"/>
              </w:rPr>
              <w:t>充值记录</w:t>
            </w:r>
            <w:r w:rsidR="00B96E0A">
              <w:rPr>
                <w:rFonts w:hint="eastAsia"/>
              </w:rPr>
              <w:t>Model</w:t>
            </w:r>
            <w:r w:rsidR="00B96E0A">
              <w:rPr>
                <w:rFonts w:hint="eastAsia"/>
              </w:rPr>
              <w:t>增加</w:t>
            </w:r>
            <w:r w:rsidR="00B96E0A">
              <w:rPr>
                <w:rFonts w:hint="eastAsia"/>
              </w:rPr>
              <w:t>CardType</w:t>
            </w:r>
            <w:r w:rsidR="00B96E0A">
              <w:rPr>
                <w:rFonts w:hint="eastAsia"/>
              </w:rPr>
              <w:t>字段；</w:t>
            </w:r>
            <w:r w:rsidR="006812FB">
              <w:rPr>
                <w:rFonts w:hint="eastAsia"/>
              </w:rPr>
              <w:t>接口名</w:t>
            </w:r>
            <w:r w:rsidR="00181531">
              <w:rPr>
                <w:rFonts w:hint="eastAsia"/>
              </w:rPr>
              <w:t>GetCarInReport</w:t>
            </w:r>
            <w:r w:rsidR="00181531">
              <w:rPr>
                <w:rFonts w:hint="eastAsia"/>
              </w:rPr>
              <w:t>和</w:t>
            </w:r>
            <w:r w:rsidR="00181531">
              <w:rPr>
                <w:rFonts w:hint="eastAsia"/>
              </w:rPr>
              <w:t>GetCarOutReport</w:t>
            </w:r>
            <w:r w:rsidR="00181531">
              <w:rPr>
                <w:rFonts w:hint="eastAsia"/>
              </w:rPr>
              <w:t>分别改为</w:t>
            </w:r>
            <w:r w:rsidR="00181531">
              <w:rPr>
                <w:rFonts w:hint="eastAsia"/>
              </w:rPr>
              <w:t>GetCarInSummaryInfo</w:t>
            </w:r>
            <w:r w:rsidR="00181531">
              <w:rPr>
                <w:rFonts w:hint="eastAsia"/>
              </w:rPr>
              <w:t>和</w:t>
            </w:r>
            <w:r w:rsidR="00181531">
              <w:rPr>
                <w:rFonts w:hint="eastAsia"/>
              </w:rPr>
              <w:t>GetCarOutSummaryInfo</w:t>
            </w:r>
            <w:r w:rsidR="00181531">
              <w:rPr>
                <w:rFonts w:hint="eastAsia"/>
              </w:rPr>
              <w:t>；</w:t>
            </w:r>
          </w:p>
        </w:tc>
        <w:tc>
          <w:tcPr>
            <w:tcW w:w="2023" w:type="dxa"/>
          </w:tcPr>
          <w:p w:rsidR="00050B3B" w:rsidRDefault="002F4F7B" w:rsidP="00650AB4">
            <w:r>
              <w:t>2016-09-18</w:t>
            </w:r>
          </w:p>
        </w:tc>
      </w:tr>
      <w:tr w:rsidR="00871062" w:rsidTr="00277900">
        <w:tc>
          <w:tcPr>
            <w:tcW w:w="1091" w:type="dxa"/>
          </w:tcPr>
          <w:p w:rsidR="00871062" w:rsidRDefault="00871062" w:rsidP="00883DC0">
            <w:r>
              <w:rPr>
                <w:rFonts w:hint="eastAsia"/>
              </w:rPr>
              <w:t>1.2.2</w:t>
            </w:r>
          </w:p>
        </w:tc>
        <w:tc>
          <w:tcPr>
            <w:tcW w:w="1080" w:type="dxa"/>
          </w:tcPr>
          <w:p w:rsidR="00871062" w:rsidRDefault="00871062" w:rsidP="00D50D31">
            <w:r>
              <w:rPr>
                <w:rFonts w:hint="eastAsia"/>
              </w:rPr>
              <w:t>陈志豪</w:t>
            </w:r>
          </w:p>
        </w:tc>
        <w:tc>
          <w:tcPr>
            <w:tcW w:w="4161" w:type="dxa"/>
          </w:tcPr>
          <w:p w:rsidR="00871062" w:rsidRDefault="00871062" w:rsidP="00B648D9">
            <w:r>
              <w:rPr>
                <w:rFonts w:hint="eastAsia"/>
              </w:rPr>
              <w:t>增加各个表的获取不重复字段值的接口；</w:t>
            </w:r>
            <w:r w:rsidR="002C1492">
              <w:rPr>
                <w:rFonts w:hint="eastAsia"/>
              </w:rPr>
              <w:t>各个查询接口增加导出功能；</w:t>
            </w:r>
            <w:r w:rsidR="00A45A16">
              <w:rPr>
                <w:rFonts w:hint="eastAsia"/>
              </w:rPr>
              <w:t>修改抓拍照片上传与下载接口；</w:t>
            </w:r>
          </w:p>
        </w:tc>
        <w:tc>
          <w:tcPr>
            <w:tcW w:w="2023" w:type="dxa"/>
          </w:tcPr>
          <w:p w:rsidR="00871062" w:rsidRDefault="008C261D" w:rsidP="00650AB4">
            <w:r>
              <w:t>2016-09-20</w:t>
            </w:r>
          </w:p>
        </w:tc>
      </w:tr>
      <w:tr w:rsidR="00484316" w:rsidTr="00277900">
        <w:tc>
          <w:tcPr>
            <w:tcW w:w="1091" w:type="dxa"/>
          </w:tcPr>
          <w:p w:rsidR="00484316" w:rsidRDefault="00484316" w:rsidP="00883DC0">
            <w:r>
              <w:rPr>
                <w:rFonts w:hint="eastAsia"/>
              </w:rPr>
              <w:t>1.2.3</w:t>
            </w:r>
          </w:p>
        </w:tc>
        <w:tc>
          <w:tcPr>
            <w:tcW w:w="1080" w:type="dxa"/>
          </w:tcPr>
          <w:p w:rsidR="00484316" w:rsidRDefault="00484316" w:rsidP="00D50D31">
            <w:r>
              <w:rPr>
                <w:rFonts w:hint="eastAsia"/>
              </w:rPr>
              <w:t>陈志豪</w:t>
            </w:r>
          </w:p>
        </w:tc>
        <w:tc>
          <w:tcPr>
            <w:tcW w:w="4161" w:type="dxa"/>
          </w:tcPr>
          <w:p w:rsidR="00484316" w:rsidRDefault="00484316" w:rsidP="00B648D9">
            <w:r>
              <w:rPr>
                <w:rFonts w:hint="eastAsia"/>
              </w:rPr>
              <w:t>删除打折车牌导出接口；</w:t>
            </w:r>
            <w:r w:rsidR="00B158C5">
              <w:rPr>
                <w:rFonts w:hint="eastAsia"/>
              </w:rPr>
              <w:t>增加换班报表相关的接口；</w:t>
            </w:r>
            <w:r w:rsidR="00930DCF">
              <w:rPr>
                <w:rFonts w:hint="eastAsia"/>
              </w:rPr>
              <w:t>增加生成换班记录的接口；</w:t>
            </w:r>
          </w:p>
        </w:tc>
        <w:tc>
          <w:tcPr>
            <w:tcW w:w="2023" w:type="dxa"/>
          </w:tcPr>
          <w:p w:rsidR="00484316" w:rsidRDefault="004953FA" w:rsidP="00650AB4">
            <w:r>
              <w:rPr>
                <w:rFonts w:hint="eastAsia"/>
              </w:rPr>
              <w:t>2016-09-22</w:t>
            </w:r>
          </w:p>
        </w:tc>
      </w:tr>
      <w:tr w:rsidR="00876601" w:rsidTr="00277900">
        <w:tc>
          <w:tcPr>
            <w:tcW w:w="1091" w:type="dxa"/>
          </w:tcPr>
          <w:p w:rsidR="00876601" w:rsidRDefault="00876601" w:rsidP="00883DC0">
            <w:r>
              <w:rPr>
                <w:rFonts w:hint="eastAsia"/>
              </w:rPr>
              <w:t>1.2.4</w:t>
            </w:r>
          </w:p>
        </w:tc>
        <w:tc>
          <w:tcPr>
            <w:tcW w:w="1080" w:type="dxa"/>
          </w:tcPr>
          <w:p w:rsidR="00876601" w:rsidRDefault="00876601" w:rsidP="00D50D31">
            <w:r>
              <w:rPr>
                <w:rFonts w:hint="eastAsia"/>
              </w:rPr>
              <w:t>陈志豪</w:t>
            </w:r>
          </w:p>
        </w:tc>
        <w:tc>
          <w:tcPr>
            <w:tcW w:w="4161" w:type="dxa"/>
          </w:tcPr>
          <w:p w:rsidR="00876601" w:rsidRDefault="00876601" w:rsidP="00876601">
            <w:r>
              <w:rPr>
                <w:rFonts w:hint="eastAsia"/>
              </w:rPr>
              <w:t>车辆收费报表结构增加</w:t>
            </w:r>
            <w:r>
              <w:rPr>
                <w:rFonts w:hint="eastAsia"/>
              </w:rPr>
              <w:t>TotalOTSFJE(</w:t>
            </w:r>
            <w:r>
              <w:rPr>
                <w:rFonts w:hint="eastAsia"/>
              </w:rPr>
              <w:t>超时收费总金额</w:t>
            </w:r>
            <w:r>
              <w:rPr>
                <w:rFonts w:hint="eastAsia"/>
              </w:rPr>
              <w:t>)</w:t>
            </w:r>
            <w:r>
              <w:rPr>
                <w:rFonts w:hint="eastAsia"/>
              </w:rPr>
              <w:t>字段</w:t>
            </w:r>
            <w:r w:rsidR="008B0E37">
              <w:rPr>
                <w:rFonts w:hint="eastAsia"/>
              </w:rPr>
              <w:t>；</w:t>
            </w:r>
            <w:r w:rsidR="005C7EF8">
              <w:rPr>
                <w:rFonts w:hint="eastAsia"/>
              </w:rPr>
              <w:t>增加各个表的保存接口，该接口实现自动判断是新增还是更新的功能；</w:t>
            </w:r>
          </w:p>
        </w:tc>
        <w:tc>
          <w:tcPr>
            <w:tcW w:w="2023" w:type="dxa"/>
          </w:tcPr>
          <w:p w:rsidR="00876601" w:rsidRDefault="00004DF2" w:rsidP="00650AB4">
            <w:r>
              <w:t>2016-09-24</w:t>
            </w:r>
          </w:p>
        </w:tc>
      </w:tr>
      <w:tr w:rsidR="00494251" w:rsidTr="00277900">
        <w:tc>
          <w:tcPr>
            <w:tcW w:w="1091" w:type="dxa"/>
          </w:tcPr>
          <w:p w:rsidR="00494251" w:rsidRDefault="00494251" w:rsidP="00AD3AE6">
            <w:r>
              <w:rPr>
                <w:rFonts w:hint="eastAsia"/>
              </w:rPr>
              <w:t>1.2.</w:t>
            </w:r>
            <w:r w:rsidR="00AD3AE6">
              <w:rPr>
                <w:rFonts w:hint="eastAsia"/>
              </w:rPr>
              <w:t>5</w:t>
            </w:r>
          </w:p>
        </w:tc>
        <w:tc>
          <w:tcPr>
            <w:tcW w:w="1080" w:type="dxa"/>
          </w:tcPr>
          <w:p w:rsidR="00494251" w:rsidRDefault="00494251" w:rsidP="00594ECB">
            <w:r>
              <w:rPr>
                <w:rFonts w:hint="eastAsia"/>
              </w:rPr>
              <w:t>陈志豪</w:t>
            </w:r>
          </w:p>
        </w:tc>
        <w:tc>
          <w:tcPr>
            <w:tcW w:w="4161" w:type="dxa"/>
          </w:tcPr>
          <w:p w:rsidR="00494251" w:rsidRDefault="005D2CB5" w:rsidP="00876601">
            <w:r>
              <w:rPr>
                <w:rFonts w:hint="eastAsia"/>
              </w:rPr>
              <w:t>增加清除抓拍图片接口；</w:t>
            </w:r>
            <w:r w:rsidR="00833DDB">
              <w:rPr>
                <w:rFonts w:hint="eastAsia"/>
              </w:rPr>
              <w:t>修改换班报表</w:t>
            </w:r>
            <w:r w:rsidR="00833DDB">
              <w:rPr>
                <w:rFonts w:hint="eastAsia"/>
              </w:rPr>
              <w:t>Model</w:t>
            </w:r>
            <w:r w:rsidR="00833DDB">
              <w:rPr>
                <w:rFonts w:hint="eastAsia"/>
              </w:rPr>
              <w:t>，增加</w:t>
            </w:r>
            <w:r w:rsidR="005B1C8B">
              <w:rPr>
                <w:rFonts w:hint="eastAsia"/>
              </w:rPr>
              <w:t>人员姓名和卡号字段；增加获取临时换班统计记录接口；</w:t>
            </w:r>
          </w:p>
        </w:tc>
        <w:tc>
          <w:tcPr>
            <w:tcW w:w="2023" w:type="dxa"/>
          </w:tcPr>
          <w:p w:rsidR="00494251" w:rsidRDefault="00494251" w:rsidP="005D2CB5">
            <w:r>
              <w:t>2016-09-</w:t>
            </w:r>
            <w:r w:rsidR="005D2CB5">
              <w:rPr>
                <w:rFonts w:hint="eastAsia"/>
              </w:rPr>
              <w:t>27</w:t>
            </w:r>
          </w:p>
        </w:tc>
      </w:tr>
      <w:tr w:rsidR="006B0280" w:rsidTr="00277900">
        <w:tc>
          <w:tcPr>
            <w:tcW w:w="1091" w:type="dxa"/>
          </w:tcPr>
          <w:p w:rsidR="006B0280" w:rsidRDefault="006B0280" w:rsidP="006B0280">
            <w:r>
              <w:rPr>
                <w:rFonts w:hint="eastAsia"/>
              </w:rPr>
              <w:t>1.2.6</w:t>
            </w:r>
          </w:p>
        </w:tc>
        <w:tc>
          <w:tcPr>
            <w:tcW w:w="1080" w:type="dxa"/>
          </w:tcPr>
          <w:p w:rsidR="006B0280" w:rsidRDefault="006B0280" w:rsidP="00594ECB">
            <w:r>
              <w:rPr>
                <w:rFonts w:hint="eastAsia"/>
              </w:rPr>
              <w:t>陈志豪</w:t>
            </w:r>
          </w:p>
        </w:tc>
        <w:tc>
          <w:tcPr>
            <w:tcW w:w="4161" w:type="dxa"/>
          </w:tcPr>
          <w:p w:rsidR="006B0280" w:rsidRDefault="006B0280" w:rsidP="002D6647">
            <w:r>
              <w:rPr>
                <w:rFonts w:hint="eastAsia"/>
              </w:rPr>
              <w:t>系统用户的查询和更新接口去掉密码字段；</w:t>
            </w:r>
            <w:r w:rsidR="00E97AD0">
              <w:rPr>
                <w:rFonts w:hint="eastAsia"/>
              </w:rPr>
              <w:t>增加在线支付接口说明；增加在线支付密钥文件上传接口；</w:t>
            </w:r>
          </w:p>
        </w:tc>
        <w:tc>
          <w:tcPr>
            <w:tcW w:w="2023" w:type="dxa"/>
          </w:tcPr>
          <w:p w:rsidR="006B0280" w:rsidRDefault="00B60D3D" w:rsidP="005D2CB5">
            <w:r>
              <w:t>2016-09-29</w:t>
            </w:r>
          </w:p>
        </w:tc>
      </w:tr>
      <w:tr w:rsidR="002D6647" w:rsidTr="00277900">
        <w:tc>
          <w:tcPr>
            <w:tcW w:w="1091" w:type="dxa"/>
          </w:tcPr>
          <w:p w:rsidR="002D6647" w:rsidRDefault="002D6647" w:rsidP="00594ECB">
            <w:r>
              <w:rPr>
                <w:rFonts w:hint="eastAsia"/>
              </w:rPr>
              <w:lastRenderedPageBreak/>
              <w:t>1.2.7</w:t>
            </w:r>
          </w:p>
        </w:tc>
        <w:tc>
          <w:tcPr>
            <w:tcW w:w="1080" w:type="dxa"/>
          </w:tcPr>
          <w:p w:rsidR="002D6647" w:rsidRDefault="002D6647" w:rsidP="00594ECB">
            <w:r>
              <w:rPr>
                <w:rFonts w:hint="eastAsia"/>
              </w:rPr>
              <w:t>陈志豪</w:t>
            </w:r>
          </w:p>
        </w:tc>
        <w:tc>
          <w:tcPr>
            <w:tcW w:w="4161" w:type="dxa"/>
          </w:tcPr>
          <w:p w:rsidR="002D6647" w:rsidRDefault="002D6647" w:rsidP="002D6647">
            <w:r>
              <w:rPr>
                <w:rFonts w:hint="eastAsia"/>
              </w:rPr>
              <w:t>更改计算停车费接口，增加</w:t>
            </w:r>
            <w:r>
              <w:rPr>
                <w:rFonts w:hint="eastAsia"/>
              </w:rPr>
              <w:t>DiscountSetId</w:t>
            </w:r>
            <w:r>
              <w:rPr>
                <w:rFonts w:hint="eastAsia"/>
              </w:rPr>
              <w:t>参数，返回值改为金额数组；更改中央收费接口，更改传入的数据</w:t>
            </w:r>
            <w:r>
              <w:rPr>
                <w:rFonts w:hint="eastAsia"/>
              </w:rPr>
              <w:t>Model</w:t>
            </w:r>
            <w:r>
              <w:rPr>
                <w:rFonts w:hint="eastAsia"/>
              </w:rPr>
              <w:t>结构，更改接口返回值类型；增加未登录获取工作站设置接口；增加未登录获取操作员接口；</w:t>
            </w:r>
          </w:p>
        </w:tc>
        <w:tc>
          <w:tcPr>
            <w:tcW w:w="2023" w:type="dxa"/>
          </w:tcPr>
          <w:p w:rsidR="002D6647" w:rsidRDefault="002D6647" w:rsidP="005D2CB5">
            <w:r>
              <w:t>2016-09-29</w:t>
            </w:r>
          </w:p>
        </w:tc>
      </w:tr>
      <w:tr w:rsidR="006D1257" w:rsidTr="00277900">
        <w:tc>
          <w:tcPr>
            <w:tcW w:w="1091" w:type="dxa"/>
          </w:tcPr>
          <w:p w:rsidR="006D1257" w:rsidRDefault="006D1257" w:rsidP="004D2E8A">
            <w:r>
              <w:rPr>
                <w:rFonts w:hint="eastAsia"/>
              </w:rPr>
              <w:t>1.2.8</w:t>
            </w:r>
          </w:p>
        </w:tc>
        <w:tc>
          <w:tcPr>
            <w:tcW w:w="1080" w:type="dxa"/>
          </w:tcPr>
          <w:p w:rsidR="006D1257" w:rsidRDefault="006D1257" w:rsidP="004D2E8A">
            <w:r>
              <w:rPr>
                <w:rFonts w:hint="eastAsia"/>
              </w:rPr>
              <w:t>陈志豪</w:t>
            </w:r>
          </w:p>
        </w:tc>
        <w:tc>
          <w:tcPr>
            <w:tcW w:w="4161" w:type="dxa"/>
          </w:tcPr>
          <w:p w:rsidR="006D1257" w:rsidRDefault="006D1257" w:rsidP="003D3121">
            <w:r>
              <w:rPr>
                <w:rFonts w:hint="eastAsia"/>
              </w:rPr>
              <w:t>出</w:t>
            </w:r>
            <w:r>
              <w:rPr>
                <w:rFonts w:hint="eastAsia"/>
              </w:rPr>
              <w:t>/</w:t>
            </w:r>
            <w:r>
              <w:rPr>
                <w:rFonts w:hint="eastAsia"/>
              </w:rPr>
              <w:t>入记录增加</w:t>
            </w:r>
            <w:r w:rsidRPr="00CB50D4">
              <w:t>OnlineState_In</w:t>
            </w:r>
            <w:r w:rsidRPr="00CB50D4">
              <w:rPr>
                <w:rFonts w:hint="eastAsia"/>
              </w:rPr>
              <w:t>和</w:t>
            </w:r>
            <w:r w:rsidRPr="00CB50D4">
              <w:t>OnlineState_</w:t>
            </w:r>
            <w:r w:rsidRPr="00CB50D4">
              <w:rPr>
                <w:rFonts w:hint="eastAsia"/>
              </w:rPr>
              <w:t>Out</w:t>
            </w:r>
            <w:r>
              <w:rPr>
                <w:rFonts w:hint="eastAsia"/>
              </w:rPr>
              <w:t>字段，用于表示记录的在线状态；</w:t>
            </w:r>
            <w:r w:rsidR="00714259">
              <w:rPr>
                <w:rFonts w:hint="eastAsia"/>
              </w:rPr>
              <w:t>卡片发行</w:t>
            </w:r>
            <w:r>
              <w:rPr>
                <w:rFonts w:hint="eastAsia"/>
              </w:rPr>
              <w:t>表增加</w:t>
            </w:r>
            <w:r w:rsidRPr="00CB50D4">
              <w:t>RemainderDays</w:t>
            </w:r>
            <w:r w:rsidRPr="00CB50D4">
              <w:rPr>
                <w:rFonts w:hint="eastAsia"/>
              </w:rPr>
              <w:t>(</w:t>
            </w:r>
            <w:r w:rsidRPr="00CB50D4">
              <w:rPr>
                <w:rFonts w:hint="eastAsia"/>
              </w:rPr>
              <w:t>剩余有效天数</w:t>
            </w:r>
            <w:r w:rsidRPr="00CB50D4">
              <w:rPr>
                <w:rFonts w:hint="eastAsia"/>
              </w:rPr>
              <w:t>)</w:t>
            </w:r>
            <w:r w:rsidRPr="00CB50D4">
              <w:rPr>
                <w:rFonts w:hint="eastAsia"/>
              </w:rPr>
              <w:t>字段；</w:t>
            </w:r>
            <w:r w:rsidR="000C481E" w:rsidRPr="00CB50D4">
              <w:rPr>
                <w:rFonts w:hint="eastAsia"/>
              </w:rPr>
              <w:t>权限组</w:t>
            </w:r>
            <w:r w:rsidR="000C481E" w:rsidRPr="00CB50D4">
              <w:rPr>
                <w:rFonts w:hint="eastAsia"/>
              </w:rPr>
              <w:t>Model</w:t>
            </w:r>
            <w:r w:rsidR="000C481E" w:rsidRPr="00CB50D4">
              <w:rPr>
                <w:rFonts w:hint="eastAsia"/>
              </w:rPr>
              <w:t>中去除</w:t>
            </w:r>
            <w:r w:rsidR="000C481E" w:rsidRPr="00CB50D4">
              <w:rPr>
                <w:rFonts w:hint="eastAsia"/>
              </w:rPr>
              <w:t>GroupNO</w:t>
            </w:r>
            <w:r w:rsidR="000C481E" w:rsidRPr="00CB50D4">
              <w:rPr>
                <w:rFonts w:hint="eastAsia"/>
              </w:rPr>
              <w:t>字段；权限组权限明细</w:t>
            </w:r>
            <w:r w:rsidR="000C481E" w:rsidRPr="00CB50D4">
              <w:rPr>
                <w:rFonts w:hint="eastAsia"/>
              </w:rPr>
              <w:t>Model</w:t>
            </w:r>
            <w:r w:rsidR="000C481E" w:rsidRPr="00CB50D4">
              <w:rPr>
                <w:rFonts w:hint="eastAsia"/>
              </w:rPr>
              <w:t>中</w:t>
            </w:r>
            <w:r w:rsidR="007E5339" w:rsidRPr="00CB50D4">
              <w:rPr>
                <w:rFonts w:hint="eastAsia"/>
              </w:rPr>
              <w:t>把</w:t>
            </w:r>
            <w:r w:rsidR="000C481E" w:rsidRPr="00CB50D4">
              <w:rPr>
                <w:rFonts w:hint="eastAsia"/>
              </w:rPr>
              <w:t>GroupNO</w:t>
            </w:r>
            <w:r w:rsidR="000C481E" w:rsidRPr="00CB50D4">
              <w:rPr>
                <w:rFonts w:hint="eastAsia"/>
              </w:rPr>
              <w:t>字段</w:t>
            </w:r>
            <w:r w:rsidR="007E5339" w:rsidRPr="00CB50D4">
              <w:rPr>
                <w:rFonts w:hint="eastAsia"/>
              </w:rPr>
              <w:t>改名为</w:t>
            </w:r>
            <w:r w:rsidR="000C481E" w:rsidRPr="00CB50D4">
              <w:rPr>
                <w:rFonts w:hint="eastAsia"/>
              </w:rPr>
              <w:t>GroupID</w:t>
            </w:r>
            <w:r w:rsidR="007E5339" w:rsidRPr="00CB50D4">
              <w:rPr>
                <w:rFonts w:hint="eastAsia"/>
              </w:rPr>
              <w:t>；</w:t>
            </w:r>
            <w:r w:rsidR="003D3121">
              <w:rPr>
                <w:rFonts w:hint="eastAsia"/>
              </w:rPr>
              <w:t>接口</w:t>
            </w:r>
            <w:r w:rsidR="003D3121" w:rsidRPr="003D3121">
              <w:t>GetRightsByGroup</w:t>
            </w:r>
            <w:r w:rsidR="003D3121">
              <w:rPr>
                <w:rFonts w:hint="eastAsia"/>
              </w:rPr>
              <w:t>No</w:t>
            </w:r>
            <w:r w:rsidR="003D3121">
              <w:rPr>
                <w:rFonts w:hint="eastAsia"/>
              </w:rPr>
              <w:t>和</w:t>
            </w:r>
            <w:r w:rsidR="003D3121" w:rsidRPr="003D3121">
              <w:t>GetRightsTreeByGroup</w:t>
            </w:r>
            <w:r w:rsidR="003D3121">
              <w:rPr>
                <w:rFonts w:hint="eastAsia"/>
              </w:rPr>
              <w:t>No</w:t>
            </w:r>
            <w:r w:rsidR="003D3121">
              <w:rPr>
                <w:rFonts w:hint="eastAsia"/>
              </w:rPr>
              <w:t>分别改为</w:t>
            </w:r>
            <w:r w:rsidR="003D3121" w:rsidRPr="003D3121">
              <w:t>GetRightsByGroupID</w:t>
            </w:r>
            <w:r w:rsidR="003D3121">
              <w:rPr>
                <w:rFonts w:hint="eastAsia"/>
              </w:rPr>
              <w:t>和</w:t>
            </w:r>
            <w:r w:rsidR="003D3121" w:rsidRPr="003D3121">
              <w:t>GetRightsTreeByGroupID</w:t>
            </w:r>
            <w:r w:rsidR="00720E47">
              <w:rPr>
                <w:rFonts w:hint="eastAsia"/>
              </w:rPr>
              <w:t>，同时两个接口的参数</w:t>
            </w:r>
            <w:r w:rsidR="00720E47">
              <w:rPr>
                <w:rFonts w:hint="eastAsia"/>
              </w:rPr>
              <w:t>GroupNo</w:t>
            </w:r>
            <w:r w:rsidR="00720E47">
              <w:rPr>
                <w:rFonts w:hint="eastAsia"/>
              </w:rPr>
              <w:t>改为</w:t>
            </w:r>
            <w:r w:rsidR="00720E47">
              <w:rPr>
                <w:rFonts w:hint="eastAsia"/>
              </w:rPr>
              <w:t>GroupID</w:t>
            </w:r>
            <w:r w:rsidR="00720E47">
              <w:rPr>
                <w:rFonts w:hint="eastAsia"/>
              </w:rPr>
              <w:t>；</w:t>
            </w:r>
          </w:p>
        </w:tc>
        <w:tc>
          <w:tcPr>
            <w:tcW w:w="2023" w:type="dxa"/>
          </w:tcPr>
          <w:p w:rsidR="006D1257" w:rsidRDefault="0004315A"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2016-10-11</w:t>
            </w:r>
          </w:p>
        </w:tc>
      </w:tr>
      <w:tr w:rsidR="0072346E" w:rsidTr="00277900">
        <w:tc>
          <w:tcPr>
            <w:tcW w:w="1091" w:type="dxa"/>
          </w:tcPr>
          <w:p w:rsidR="0072346E" w:rsidRDefault="0072346E" w:rsidP="002A3EEA">
            <w:r>
              <w:rPr>
                <w:rFonts w:hint="eastAsia"/>
              </w:rPr>
              <w:t>1.2.9</w:t>
            </w:r>
          </w:p>
        </w:tc>
        <w:tc>
          <w:tcPr>
            <w:tcW w:w="1080" w:type="dxa"/>
          </w:tcPr>
          <w:p w:rsidR="0072346E" w:rsidRDefault="0072346E" w:rsidP="002A3EEA">
            <w:r>
              <w:rPr>
                <w:rFonts w:hint="eastAsia"/>
              </w:rPr>
              <w:t>陈志豪</w:t>
            </w:r>
          </w:p>
        </w:tc>
        <w:tc>
          <w:tcPr>
            <w:tcW w:w="4161" w:type="dxa"/>
          </w:tcPr>
          <w:p w:rsidR="0072346E" w:rsidRDefault="0072346E" w:rsidP="00860206">
            <w:r>
              <w:rPr>
                <w:rFonts w:hint="eastAsia"/>
              </w:rPr>
              <w:t>系统参数表中删除工作站编号与车场编号两个参数</w:t>
            </w:r>
            <w:r w:rsidR="00FA65AB">
              <w:rPr>
                <w:rFonts w:hint="eastAsia"/>
              </w:rPr>
              <w:t>；增加</w:t>
            </w:r>
            <w:r w:rsidR="00FA65AB">
              <w:rPr>
                <w:rFonts w:hint="eastAsia"/>
              </w:rPr>
              <w:t>KeepAlive</w:t>
            </w:r>
            <w:r w:rsidR="00FA65AB">
              <w:rPr>
                <w:rFonts w:hint="eastAsia"/>
              </w:rPr>
              <w:t>接口，实现心跳功能；</w:t>
            </w:r>
          </w:p>
        </w:tc>
        <w:tc>
          <w:tcPr>
            <w:tcW w:w="2023" w:type="dxa"/>
          </w:tcPr>
          <w:p w:rsidR="0072346E" w:rsidRDefault="00AA5143"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2016-10-15</w:t>
            </w:r>
          </w:p>
        </w:tc>
      </w:tr>
      <w:tr w:rsidR="00860206" w:rsidTr="00277900">
        <w:tc>
          <w:tcPr>
            <w:tcW w:w="1091" w:type="dxa"/>
          </w:tcPr>
          <w:p w:rsidR="00860206" w:rsidRDefault="00860206" w:rsidP="00860206">
            <w:r>
              <w:rPr>
                <w:rFonts w:hint="eastAsia"/>
              </w:rPr>
              <w:t>1.3.0</w:t>
            </w:r>
          </w:p>
        </w:tc>
        <w:tc>
          <w:tcPr>
            <w:tcW w:w="1080" w:type="dxa"/>
          </w:tcPr>
          <w:p w:rsidR="00860206" w:rsidRDefault="00860206" w:rsidP="002A3EEA">
            <w:r>
              <w:rPr>
                <w:rFonts w:hint="eastAsia"/>
              </w:rPr>
              <w:t>陈志豪</w:t>
            </w:r>
          </w:p>
        </w:tc>
        <w:tc>
          <w:tcPr>
            <w:tcW w:w="4161" w:type="dxa"/>
          </w:tcPr>
          <w:p w:rsidR="00860206" w:rsidRDefault="00860206" w:rsidP="003D3121">
            <w:r>
              <w:rPr>
                <w:rFonts w:hint="eastAsia"/>
              </w:rPr>
              <w:t>增加退出接口；</w:t>
            </w:r>
          </w:p>
        </w:tc>
        <w:tc>
          <w:tcPr>
            <w:tcW w:w="2023" w:type="dxa"/>
          </w:tcPr>
          <w:p w:rsidR="00860206" w:rsidRDefault="00860206"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2016-10-17</w:t>
            </w:r>
          </w:p>
        </w:tc>
      </w:tr>
      <w:tr w:rsidR="008D2732" w:rsidTr="00277900">
        <w:tc>
          <w:tcPr>
            <w:tcW w:w="1091" w:type="dxa"/>
          </w:tcPr>
          <w:p w:rsidR="008D2732" w:rsidRDefault="008D2732" w:rsidP="00860206">
            <w:r>
              <w:rPr>
                <w:rFonts w:hint="eastAsia"/>
              </w:rPr>
              <w:t>1.3.1</w:t>
            </w:r>
          </w:p>
        </w:tc>
        <w:tc>
          <w:tcPr>
            <w:tcW w:w="1080" w:type="dxa"/>
          </w:tcPr>
          <w:p w:rsidR="008D2732" w:rsidRDefault="008D2732" w:rsidP="002A3EEA">
            <w:r>
              <w:rPr>
                <w:rFonts w:hint="eastAsia"/>
              </w:rPr>
              <w:t>陈志豪</w:t>
            </w:r>
          </w:p>
        </w:tc>
        <w:tc>
          <w:tcPr>
            <w:tcW w:w="4161" w:type="dxa"/>
          </w:tcPr>
          <w:p w:rsidR="00155DAA" w:rsidRDefault="008D2732" w:rsidP="003D3121">
            <w:r>
              <w:rPr>
                <w:rFonts w:hint="eastAsia"/>
              </w:rPr>
              <w:t>增加系统参数</w:t>
            </w:r>
            <w:r w:rsidRPr="008D2732">
              <w:rPr>
                <w:rFonts w:hint="eastAsia"/>
              </w:rPr>
              <w:t>bOnlin</w:t>
            </w:r>
            <w:r w:rsidR="00306356">
              <w:rPr>
                <w:rFonts w:hint="eastAsia"/>
              </w:rPr>
              <w:t>e</w:t>
            </w:r>
            <w:r w:rsidRPr="008D2732">
              <w:rPr>
                <w:rFonts w:hint="eastAsia"/>
              </w:rPr>
              <w:t>PayEnabled</w:t>
            </w:r>
            <w:r w:rsidRPr="008D2732">
              <w:rPr>
                <w:rFonts w:hint="eastAsia"/>
              </w:rPr>
              <w:t>，用于表示</w:t>
            </w:r>
            <w:r>
              <w:rPr>
                <w:rFonts w:hint="eastAsia"/>
              </w:rPr>
              <w:t>是否启用扫描支付功能；</w:t>
            </w:r>
          </w:p>
          <w:p w:rsidR="008D2732" w:rsidRDefault="00D512B8" w:rsidP="003D3121">
            <w:r>
              <w:rPr>
                <w:rFonts w:hint="eastAsia"/>
              </w:rPr>
              <w:t>登陆接口增加</w:t>
            </w:r>
            <w:r>
              <w:rPr>
                <w:rFonts w:hint="eastAsia"/>
              </w:rPr>
              <w:t>StationId</w:t>
            </w:r>
            <w:r>
              <w:rPr>
                <w:rFonts w:hint="eastAsia"/>
              </w:rPr>
              <w:t>参数，实现同一工作站同一时刻只能登陆一个用户的功能。</w:t>
            </w:r>
          </w:p>
          <w:p w:rsidR="005B3A30" w:rsidRDefault="005B3A30" w:rsidP="003D3121">
            <w:pPr>
              <w:rPr>
                <w:strike/>
                <w:color w:val="D9D9D9" w:themeColor="background1" w:themeShade="D9"/>
              </w:rPr>
            </w:pPr>
            <w:r w:rsidRPr="00DD5269">
              <w:rPr>
                <w:rFonts w:hint="eastAsia"/>
                <w:strike/>
                <w:color w:val="D9D9D9" w:themeColor="background1" w:themeShade="D9"/>
              </w:rPr>
              <w:t>增加错误代码</w:t>
            </w:r>
            <w:r w:rsidRPr="00DD5269">
              <w:rPr>
                <w:rFonts w:hint="eastAsia"/>
                <w:strike/>
                <w:color w:val="D9D9D9" w:themeColor="background1" w:themeShade="D9"/>
              </w:rPr>
              <w:t>40005</w:t>
            </w:r>
            <w:r w:rsidRPr="00DD5269">
              <w:rPr>
                <w:rFonts w:hint="eastAsia"/>
                <w:strike/>
                <w:color w:val="D9D9D9" w:themeColor="background1" w:themeShade="D9"/>
              </w:rPr>
              <w:t>；</w:t>
            </w:r>
          </w:p>
          <w:p w:rsidR="00757FCF" w:rsidRPr="00DD5269" w:rsidRDefault="00757FCF" w:rsidP="003D3121">
            <w:pPr>
              <w:rPr>
                <w:strike/>
                <w:color w:val="D9D9D9" w:themeColor="background1" w:themeShade="D9"/>
              </w:rPr>
            </w:pPr>
            <w:r w:rsidRPr="00757FCF">
              <w:rPr>
                <w:rFonts w:hint="eastAsia"/>
              </w:rPr>
              <w:t>增加</w:t>
            </w:r>
            <w:r>
              <w:rPr>
                <w:rFonts w:ascii="新宋体" w:hAnsi="新宋体" w:cs="新宋体"/>
                <w:color w:val="000000"/>
                <w:sz w:val="19"/>
                <w:szCs w:val="19"/>
                <w:highlight w:val="white"/>
              </w:rPr>
              <w:t>CaclDayMoneyLimit_0to0</w:t>
            </w:r>
            <w:r>
              <w:rPr>
                <w:rFonts w:ascii="新宋体" w:hAnsi="新宋体" w:cs="新宋体" w:hint="eastAsia"/>
                <w:color w:val="000000"/>
                <w:sz w:val="19"/>
                <w:szCs w:val="19"/>
              </w:rPr>
              <w:t>和</w:t>
            </w:r>
            <w:r w:rsidRPr="00757FCF">
              <w:rPr>
                <w:rFonts w:ascii="新宋体" w:hAnsi="新宋体" w:cs="新宋体"/>
                <w:color w:val="000000"/>
                <w:sz w:val="19"/>
                <w:szCs w:val="19"/>
              </w:rPr>
              <w:t>CaclDayMoneyLimit_24H</w:t>
            </w:r>
            <w:r>
              <w:rPr>
                <w:rFonts w:ascii="新宋体" w:hAnsi="新宋体" w:cs="新宋体" w:hint="eastAsia"/>
                <w:color w:val="000000"/>
                <w:sz w:val="19"/>
                <w:szCs w:val="19"/>
              </w:rPr>
              <w:t>两个接口，用于计算启用日累计最高限额功能后的收费金额；</w:t>
            </w:r>
          </w:p>
        </w:tc>
        <w:tc>
          <w:tcPr>
            <w:tcW w:w="2023" w:type="dxa"/>
          </w:tcPr>
          <w:p w:rsidR="008D2732" w:rsidRDefault="0070367E" w:rsidP="006D1257">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2016-11-11</w:t>
            </w:r>
          </w:p>
        </w:tc>
      </w:tr>
      <w:tr w:rsidR="00AE51BB" w:rsidTr="00277900">
        <w:tc>
          <w:tcPr>
            <w:tcW w:w="1091" w:type="dxa"/>
          </w:tcPr>
          <w:p w:rsidR="00AE51BB" w:rsidRDefault="00AE51BB" w:rsidP="00860206">
            <w:r>
              <w:rPr>
                <w:rFonts w:hint="eastAsia"/>
              </w:rPr>
              <w:t>1.3.2</w:t>
            </w:r>
          </w:p>
        </w:tc>
        <w:tc>
          <w:tcPr>
            <w:tcW w:w="1080" w:type="dxa"/>
          </w:tcPr>
          <w:p w:rsidR="00AE51BB" w:rsidRDefault="00AE51BB" w:rsidP="002A3EEA">
            <w:r>
              <w:rPr>
                <w:rFonts w:hint="eastAsia"/>
              </w:rPr>
              <w:t>陈志豪</w:t>
            </w:r>
          </w:p>
        </w:tc>
        <w:tc>
          <w:tcPr>
            <w:tcW w:w="4161" w:type="dxa"/>
          </w:tcPr>
          <w:p w:rsidR="00AE51BB" w:rsidRDefault="008D2679" w:rsidP="00AE51BB">
            <w:r>
              <w:rPr>
                <w:rFonts w:hint="eastAsia"/>
              </w:rPr>
              <w:t>优惠方式</w:t>
            </w:r>
            <w:r w:rsidR="00AE51BB">
              <w:rPr>
                <w:rFonts w:hint="eastAsia"/>
              </w:rPr>
              <w:t>、打折设置、打折车牌登记中增加</w:t>
            </w:r>
            <w:r w:rsidR="00AE51BB">
              <w:rPr>
                <w:rFonts w:hint="eastAsia"/>
              </w:rPr>
              <w:t>%(</w:t>
            </w:r>
            <w:r w:rsidR="00AE51BB">
              <w:rPr>
                <w:rFonts w:hint="eastAsia"/>
              </w:rPr>
              <w:t>折扣</w:t>
            </w:r>
            <w:r w:rsidR="00AE51BB">
              <w:rPr>
                <w:rFonts w:hint="eastAsia"/>
              </w:rPr>
              <w:t>)</w:t>
            </w:r>
            <w:r w:rsidR="00AE51BB">
              <w:rPr>
                <w:rFonts w:hint="eastAsia"/>
              </w:rPr>
              <w:t>方式；</w:t>
            </w:r>
          </w:p>
          <w:p w:rsidR="00AE51BB" w:rsidRDefault="00AE51BB" w:rsidP="00AE51BB">
            <w:r>
              <w:rPr>
                <w:rFonts w:hint="eastAsia"/>
              </w:rPr>
              <w:t>计费接口和中央收费接口实现检测车牌打折功能；</w:t>
            </w:r>
          </w:p>
        </w:tc>
        <w:tc>
          <w:tcPr>
            <w:tcW w:w="2023" w:type="dxa"/>
          </w:tcPr>
          <w:p w:rsidR="00AE51BB" w:rsidRDefault="008D2679"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2016-11-16</w:t>
            </w:r>
          </w:p>
        </w:tc>
      </w:tr>
      <w:tr w:rsidR="000E21EE" w:rsidTr="00277900">
        <w:tc>
          <w:tcPr>
            <w:tcW w:w="1091" w:type="dxa"/>
          </w:tcPr>
          <w:p w:rsidR="000E21EE" w:rsidRDefault="000E21EE" w:rsidP="00860206">
            <w:r>
              <w:rPr>
                <w:rFonts w:hint="eastAsia"/>
              </w:rPr>
              <w:t>1.3.3</w:t>
            </w:r>
          </w:p>
        </w:tc>
        <w:tc>
          <w:tcPr>
            <w:tcW w:w="1080" w:type="dxa"/>
          </w:tcPr>
          <w:p w:rsidR="000E21EE" w:rsidRDefault="000E21EE" w:rsidP="002A3EEA">
            <w:r>
              <w:rPr>
                <w:rFonts w:hint="eastAsia"/>
              </w:rPr>
              <w:t>陈志豪</w:t>
            </w:r>
          </w:p>
        </w:tc>
        <w:tc>
          <w:tcPr>
            <w:tcW w:w="4161" w:type="dxa"/>
          </w:tcPr>
          <w:p w:rsidR="000E21EE" w:rsidRDefault="000E21EE" w:rsidP="00AE51BB">
            <w:r>
              <w:rPr>
                <w:rFonts w:hint="eastAsia"/>
              </w:rPr>
              <w:t>中央收费接口增加</w:t>
            </w:r>
            <w:r>
              <w:rPr>
                <w:rFonts w:hint="eastAsia"/>
              </w:rPr>
              <w:t>StationId</w:t>
            </w:r>
            <w:r>
              <w:rPr>
                <w:rFonts w:hint="eastAsia"/>
              </w:rPr>
              <w:t>参数，解决小数点设置不同导致收费金额不对的问题；</w:t>
            </w:r>
          </w:p>
          <w:p w:rsidR="000E21EE" w:rsidRDefault="009C3F02" w:rsidP="00AE51BB">
            <w:r>
              <w:rPr>
                <w:rFonts w:hint="eastAsia"/>
              </w:rPr>
              <w:lastRenderedPageBreak/>
              <w:t>计算停车费接口的返回对象结构变更，以便返回生效的优惠信息；</w:t>
            </w:r>
          </w:p>
        </w:tc>
        <w:tc>
          <w:tcPr>
            <w:tcW w:w="2023" w:type="dxa"/>
          </w:tcPr>
          <w:p w:rsidR="000E21EE" w:rsidRDefault="00B47679"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2016-11-17</w:t>
            </w:r>
          </w:p>
        </w:tc>
      </w:tr>
      <w:tr w:rsidR="00FD4F06" w:rsidTr="00277900">
        <w:tc>
          <w:tcPr>
            <w:tcW w:w="1091" w:type="dxa"/>
          </w:tcPr>
          <w:p w:rsidR="00FD4F06" w:rsidRDefault="00FD4F06" w:rsidP="00860206">
            <w:r>
              <w:rPr>
                <w:rFonts w:hint="eastAsia"/>
              </w:rPr>
              <w:lastRenderedPageBreak/>
              <w:t>1.3.4</w:t>
            </w:r>
          </w:p>
        </w:tc>
        <w:tc>
          <w:tcPr>
            <w:tcW w:w="1080" w:type="dxa"/>
          </w:tcPr>
          <w:p w:rsidR="00FD4F06" w:rsidRDefault="00FD4F06" w:rsidP="002A3EEA">
            <w:r>
              <w:rPr>
                <w:rFonts w:hint="eastAsia"/>
              </w:rPr>
              <w:t>陈志豪</w:t>
            </w:r>
          </w:p>
        </w:tc>
        <w:tc>
          <w:tcPr>
            <w:tcW w:w="4161" w:type="dxa"/>
          </w:tcPr>
          <w:p w:rsidR="009F3E81" w:rsidRDefault="00FD4F06" w:rsidP="00BC3AB2">
            <w:r>
              <w:rPr>
                <w:rFonts w:hint="eastAsia"/>
              </w:rPr>
              <w:t>车牌优惠</w:t>
            </w:r>
            <w:r w:rsidR="004A2426">
              <w:rPr>
                <w:rFonts w:hint="eastAsia"/>
              </w:rPr>
              <w:t>对同一个车牌可添加多条记录，计算费用的时候以优惠力度最大的计算。</w:t>
            </w:r>
          </w:p>
          <w:p w:rsidR="0051138D" w:rsidRDefault="0051138D" w:rsidP="00BC3AB2">
            <w:r>
              <w:rPr>
                <w:rFonts w:hint="eastAsia"/>
              </w:rPr>
              <w:t>系统参数表增加</w:t>
            </w:r>
            <w:r>
              <w:rPr>
                <w:rFonts w:hint="eastAsia"/>
              </w:rPr>
              <w:t>ParkNO</w:t>
            </w:r>
            <w:r>
              <w:rPr>
                <w:rFonts w:hint="eastAsia"/>
              </w:rPr>
              <w:t>字段，同时删除</w:t>
            </w:r>
            <w:r>
              <w:rPr>
                <w:rFonts w:hint="eastAsia"/>
              </w:rPr>
              <w:t>CarparkNO</w:t>
            </w:r>
            <w:r>
              <w:rPr>
                <w:rFonts w:hint="eastAsia"/>
              </w:rPr>
              <w:t>字段。对于同一车场所有工作站共用的参数的</w:t>
            </w:r>
            <w:r>
              <w:rPr>
                <w:rFonts w:hint="eastAsia"/>
              </w:rPr>
              <w:t>ParkNO</w:t>
            </w:r>
            <w:r>
              <w:rPr>
                <w:rFonts w:hint="eastAsia"/>
              </w:rPr>
              <w:t>为对应车场的编</w:t>
            </w:r>
            <w:r w:rsidR="00863D40">
              <w:rPr>
                <w:rFonts w:hint="eastAsia"/>
              </w:rPr>
              <w:t>号</w:t>
            </w:r>
            <w:r>
              <w:rPr>
                <w:rFonts w:hint="eastAsia"/>
              </w:rPr>
              <w:t>，</w:t>
            </w:r>
            <w:r>
              <w:rPr>
                <w:rFonts w:hint="eastAsia"/>
              </w:rPr>
              <w:t>StationId</w:t>
            </w:r>
            <w:r>
              <w:rPr>
                <w:rFonts w:hint="eastAsia"/>
              </w:rPr>
              <w:t>为</w:t>
            </w:r>
            <w:r>
              <w:rPr>
                <w:rFonts w:hint="eastAsia"/>
              </w:rPr>
              <w:t>-1</w:t>
            </w:r>
            <w:r>
              <w:rPr>
                <w:rFonts w:hint="eastAsia"/>
              </w:rPr>
              <w:t>。</w:t>
            </w:r>
            <w:r w:rsidR="00B9766C">
              <w:rPr>
                <w:rFonts w:hint="eastAsia"/>
              </w:rPr>
              <w:t>在系统固有参数列表中把车场共用的参数标识出来。</w:t>
            </w:r>
          </w:p>
          <w:p w:rsidR="0051138D" w:rsidRDefault="0051138D" w:rsidP="00BC3AB2"/>
        </w:tc>
        <w:tc>
          <w:tcPr>
            <w:tcW w:w="2023" w:type="dxa"/>
          </w:tcPr>
          <w:p w:rsidR="00FD4F06" w:rsidRDefault="000A2464"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2016-11-30</w:t>
            </w:r>
          </w:p>
        </w:tc>
      </w:tr>
      <w:tr w:rsidR="003B25A3" w:rsidTr="00277900">
        <w:tc>
          <w:tcPr>
            <w:tcW w:w="1091" w:type="dxa"/>
          </w:tcPr>
          <w:p w:rsidR="003B25A3" w:rsidRDefault="003B25A3" w:rsidP="0024196D">
            <w:r>
              <w:rPr>
                <w:rFonts w:hint="eastAsia"/>
              </w:rPr>
              <w:t>1.3.</w:t>
            </w:r>
            <w:r w:rsidR="0024196D">
              <w:rPr>
                <w:rFonts w:hint="eastAsia"/>
              </w:rPr>
              <w:t>5</w:t>
            </w:r>
          </w:p>
        </w:tc>
        <w:tc>
          <w:tcPr>
            <w:tcW w:w="1080" w:type="dxa"/>
          </w:tcPr>
          <w:p w:rsidR="003B25A3" w:rsidRDefault="003B25A3" w:rsidP="007470AC">
            <w:r>
              <w:rPr>
                <w:rFonts w:hint="eastAsia"/>
              </w:rPr>
              <w:t>陈志豪</w:t>
            </w:r>
          </w:p>
        </w:tc>
        <w:tc>
          <w:tcPr>
            <w:tcW w:w="4161" w:type="dxa"/>
          </w:tcPr>
          <w:p w:rsidR="003B25A3" w:rsidRDefault="003B25A3" w:rsidP="003B25A3">
            <w:r>
              <w:rPr>
                <w:rFonts w:hint="eastAsia"/>
              </w:rPr>
              <w:t>增加</w:t>
            </w:r>
            <w:r w:rsidRPr="003B25A3">
              <w:t>AddUserAndCardIssue</w:t>
            </w:r>
            <w:r>
              <w:rPr>
                <w:rFonts w:hint="eastAsia"/>
              </w:rPr>
              <w:t>接口。</w:t>
            </w:r>
          </w:p>
        </w:tc>
        <w:tc>
          <w:tcPr>
            <w:tcW w:w="2023" w:type="dxa"/>
          </w:tcPr>
          <w:p w:rsidR="003B25A3" w:rsidRDefault="00196781" w:rsidP="007470AC">
            <w:pPr>
              <w:rPr>
                <w:rFonts w:ascii="新宋体" w:hAnsi="新宋体" w:cs="新宋体"/>
                <w:color w:val="000000"/>
                <w:sz w:val="19"/>
                <w:szCs w:val="19"/>
                <w:highlight w:val="white"/>
              </w:rPr>
            </w:pPr>
            <w:r>
              <w:rPr>
                <w:rFonts w:ascii="新宋体" w:hAnsi="新宋体" w:cs="新宋体"/>
                <w:color w:val="000000"/>
                <w:sz w:val="19"/>
                <w:szCs w:val="19"/>
                <w:highlight w:val="white"/>
              </w:rPr>
              <w:t>2016-12-05</w:t>
            </w:r>
          </w:p>
        </w:tc>
      </w:tr>
      <w:tr w:rsidR="00012B85" w:rsidTr="00277900">
        <w:tc>
          <w:tcPr>
            <w:tcW w:w="1091" w:type="dxa"/>
          </w:tcPr>
          <w:p w:rsidR="00012B85" w:rsidRDefault="00012B85" w:rsidP="00F55A69">
            <w:r>
              <w:rPr>
                <w:rFonts w:hint="eastAsia"/>
              </w:rPr>
              <w:t>1.3.5</w:t>
            </w:r>
          </w:p>
        </w:tc>
        <w:tc>
          <w:tcPr>
            <w:tcW w:w="1080" w:type="dxa"/>
          </w:tcPr>
          <w:p w:rsidR="00012B85" w:rsidRDefault="00012B85" w:rsidP="00F55A69">
            <w:r>
              <w:rPr>
                <w:rFonts w:hint="eastAsia"/>
              </w:rPr>
              <w:t>陈志豪</w:t>
            </w:r>
          </w:p>
        </w:tc>
        <w:tc>
          <w:tcPr>
            <w:tcW w:w="4161" w:type="dxa"/>
          </w:tcPr>
          <w:p w:rsidR="00012B85" w:rsidRDefault="00012B85" w:rsidP="00012B85">
            <w:r>
              <w:rPr>
                <w:rFonts w:hint="eastAsia"/>
              </w:rPr>
              <w:t>接口</w:t>
            </w:r>
            <w:r w:rsidRPr="003B25A3">
              <w:t>AddUserAndCardIssue</w:t>
            </w:r>
            <w:r>
              <w:rPr>
                <w:rFonts w:hint="eastAsia"/>
              </w:rPr>
              <w:t>改名为</w:t>
            </w:r>
            <w:r>
              <w:rPr>
                <w:rFonts w:hint="eastAsia"/>
              </w:rPr>
              <w:t>Save</w:t>
            </w:r>
            <w:r w:rsidRPr="003B25A3">
              <w:t>UserAndCardIssue</w:t>
            </w:r>
            <w:r>
              <w:rPr>
                <w:rFonts w:hint="eastAsia"/>
              </w:rPr>
              <w:t>，同时实现新增与修改功能。</w:t>
            </w:r>
          </w:p>
        </w:tc>
        <w:tc>
          <w:tcPr>
            <w:tcW w:w="2023" w:type="dxa"/>
          </w:tcPr>
          <w:p w:rsidR="00012B85" w:rsidRDefault="00C71596"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2016-12-06</w:t>
            </w:r>
          </w:p>
        </w:tc>
      </w:tr>
      <w:tr w:rsidR="00B33A12" w:rsidTr="00277900">
        <w:tc>
          <w:tcPr>
            <w:tcW w:w="1091" w:type="dxa"/>
          </w:tcPr>
          <w:p w:rsidR="00B33A12" w:rsidRDefault="00B33A12" w:rsidP="00B33A12">
            <w:r>
              <w:rPr>
                <w:rFonts w:hint="eastAsia"/>
              </w:rPr>
              <w:t>1.3.6</w:t>
            </w:r>
          </w:p>
        </w:tc>
        <w:tc>
          <w:tcPr>
            <w:tcW w:w="1080" w:type="dxa"/>
          </w:tcPr>
          <w:p w:rsidR="00B33A12" w:rsidRDefault="00B33A12" w:rsidP="00F55A69">
            <w:r>
              <w:rPr>
                <w:rFonts w:hint="eastAsia"/>
              </w:rPr>
              <w:t>陈志豪</w:t>
            </w:r>
          </w:p>
        </w:tc>
        <w:tc>
          <w:tcPr>
            <w:tcW w:w="4161" w:type="dxa"/>
          </w:tcPr>
          <w:p w:rsidR="00B33A12" w:rsidRDefault="00B33A12" w:rsidP="00012B85">
            <w:r>
              <w:rPr>
                <w:rFonts w:hint="eastAsia"/>
              </w:rPr>
              <w:t>增加</w:t>
            </w:r>
            <w:r w:rsidRPr="00B33A12">
              <w:t>bSpecilCPH</w:t>
            </w:r>
            <w:r>
              <w:rPr>
                <w:rFonts w:hint="eastAsia"/>
              </w:rPr>
              <w:t>参数，表示是否启用特殊车牌处理功能。</w:t>
            </w:r>
          </w:p>
        </w:tc>
        <w:tc>
          <w:tcPr>
            <w:tcW w:w="2023" w:type="dxa"/>
          </w:tcPr>
          <w:p w:rsidR="00B33A12" w:rsidRDefault="00B33A12"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2016-12-14</w:t>
            </w:r>
          </w:p>
        </w:tc>
      </w:tr>
      <w:tr w:rsidR="007C6DBF" w:rsidTr="00277900">
        <w:tc>
          <w:tcPr>
            <w:tcW w:w="1091" w:type="dxa"/>
          </w:tcPr>
          <w:p w:rsidR="007C6DBF" w:rsidRDefault="007C6DBF" w:rsidP="00F55A69">
            <w:r>
              <w:rPr>
                <w:rFonts w:hint="eastAsia"/>
              </w:rPr>
              <w:t>1.3.7</w:t>
            </w:r>
          </w:p>
        </w:tc>
        <w:tc>
          <w:tcPr>
            <w:tcW w:w="1080" w:type="dxa"/>
          </w:tcPr>
          <w:p w:rsidR="007C6DBF" w:rsidRDefault="007C6DBF" w:rsidP="00F55A69">
            <w:r>
              <w:rPr>
                <w:rFonts w:hint="eastAsia"/>
              </w:rPr>
              <w:t>陈志豪</w:t>
            </w:r>
          </w:p>
        </w:tc>
        <w:tc>
          <w:tcPr>
            <w:tcW w:w="4161" w:type="dxa"/>
          </w:tcPr>
          <w:p w:rsidR="007C6DBF" w:rsidRDefault="007C6DBF" w:rsidP="00012B85">
            <w:r w:rsidRPr="007C6DBF">
              <w:rPr>
                <w:rFonts w:hint="eastAsia"/>
              </w:rPr>
              <w:t>在线支付接口增加</w:t>
            </w:r>
            <w:r w:rsidRPr="007C6DBF">
              <w:rPr>
                <w:rFonts w:hint="eastAsia"/>
              </w:rPr>
              <w:t>StationId</w:t>
            </w:r>
            <w:r w:rsidRPr="007C6DBF">
              <w:rPr>
                <w:rFonts w:hint="eastAsia"/>
              </w:rPr>
              <w:t>参数。</w:t>
            </w:r>
          </w:p>
          <w:p w:rsidR="004F2C29" w:rsidRDefault="004F2C29" w:rsidP="00012B85">
            <w:r>
              <w:rPr>
                <w:rFonts w:hint="eastAsia"/>
              </w:rPr>
              <w:t>增加系统固有参数：</w:t>
            </w:r>
            <w:r w:rsidRPr="004F2C29">
              <w:rPr>
                <w:rFonts w:hint="eastAsia"/>
              </w:rPr>
              <w:t>sMonthOutChargeType</w:t>
            </w:r>
            <w:r w:rsidRPr="004F2C29">
              <w:rPr>
                <w:rFonts w:hint="eastAsia"/>
              </w:rPr>
              <w:t>、</w:t>
            </w:r>
            <w:r w:rsidRPr="004F2C29">
              <w:rPr>
                <w:rFonts w:hint="eastAsia"/>
              </w:rPr>
              <w:t>strCarYellowTmpType</w:t>
            </w:r>
            <w:r w:rsidRPr="004F2C29">
              <w:rPr>
                <w:rFonts w:hint="eastAsia"/>
              </w:rPr>
              <w:t>、</w:t>
            </w:r>
            <w:r w:rsidRPr="004F2C29">
              <w:rPr>
                <w:rFonts w:hint="eastAsia"/>
              </w:rPr>
              <w:t>bCarYellowTmp</w:t>
            </w:r>
            <w:r w:rsidRPr="004F2C29">
              <w:rPr>
                <w:rFonts w:hint="eastAsia"/>
              </w:rPr>
              <w:t>、</w:t>
            </w:r>
            <w:r w:rsidRPr="004F2C29">
              <w:rPr>
                <w:rFonts w:hint="eastAsia"/>
              </w:rPr>
              <w:t>bOnlyLocation</w:t>
            </w:r>
            <w:r w:rsidR="00545EAC">
              <w:rPr>
                <w:rFonts w:hint="eastAsia"/>
              </w:rPr>
              <w:t>、</w:t>
            </w:r>
            <w:r w:rsidR="00545EAC" w:rsidRPr="00545EAC">
              <w:t>bFullComfirmOpen</w:t>
            </w:r>
            <w:r w:rsidR="00545EAC">
              <w:rPr>
                <w:rFonts w:hint="eastAsia"/>
              </w:rPr>
              <w:t>。</w:t>
            </w:r>
          </w:p>
        </w:tc>
        <w:tc>
          <w:tcPr>
            <w:tcW w:w="2023" w:type="dxa"/>
          </w:tcPr>
          <w:p w:rsidR="007C6DBF" w:rsidRDefault="00464EA0"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2016-12-16</w:t>
            </w:r>
          </w:p>
        </w:tc>
      </w:tr>
      <w:tr w:rsidR="00A6095C" w:rsidTr="00277900">
        <w:tc>
          <w:tcPr>
            <w:tcW w:w="1091" w:type="dxa"/>
          </w:tcPr>
          <w:p w:rsidR="00A6095C" w:rsidRDefault="00A6095C" w:rsidP="00A6095C">
            <w:r>
              <w:rPr>
                <w:rFonts w:hint="eastAsia"/>
              </w:rPr>
              <w:t>1.3.8</w:t>
            </w:r>
          </w:p>
        </w:tc>
        <w:tc>
          <w:tcPr>
            <w:tcW w:w="1080" w:type="dxa"/>
          </w:tcPr>
          <w:p w:rsidR="00A6095C" w:rsidRDefault="00A6095C" w:rsidP="00BD0D3A">
            <w:r>
              <w:rPr>
                <w:rFonts w:hint="eastAsia"/>
              </w:rPr>
              <w:t>陈志豪</w:t>
            </w:r>
          </w:p>
        </w:tc>
        <w:tc>
          <w:tcPr>
            <w:tcW w:w="4161" w:type="dxa"/>
          </w:tcPr>
          <w:p w:rsidR="00A6095C" w:rsidRPr="007C6DBF" w:rsidRDefault="00300BA3" w:rsidP="002F2ADB">
            <w:r w:rsidRPr="00300BA3">
              <w:rPr>
                <w:rFonts w:hint="eastAsia"/>
              </w:rPr>
              <w:t>换班报表增加场内月租车数量、出场临时车数量、出场临免车数量、出场月租车数量、出场人工开闸数量、临时车付款金额、月临车付款金额字段；删除</w:t>
            </w:r>
            <w:r w:rsidRPr="00300BA3">
              <w:rPr>
                <w:rFonts w:hint="eastAsia"/>
              </w:rPr>
              <w:t>PerOpen</w:t>
            </w:r>
            <w:r w:rsidRPr="00300BA3">
              <w:rPr>
                <w:rFonts w:hint="eastAsia"/>
              </w:rPr>
              <w:t>、</w:t>
            </w:r>
            <w:r w:rsidRPr="00300BA3">
              <w:rPr>
                <w:rFonts w:hint="eastAsia"/>
              </w:rPr>
              <w:t>ManOpen</w:t>
            </w:r>
            <w:r w:rsidRPr="00300BA3">
              <w:rPr>
                <w:rFonts w:hint="eastAsia"/>
              </w:rPr>
              <w:t>、</w:t>
            </w:r>
            <w:r w:rsidRPr="00300BA3">
              <w:rPr>
                <w:rFonts w:hint="eastAsia"/>
              </w:rPr>
              <w:t>TotalOutTmpNum</w:t>
            </w:r>
            <w:r w:rsidRPr="00300BA3">
              <w:rPr>
                <w:rFonts w:hint="eastAsia"/>
              </w:rPr>
              <w:t>字段</w:t>
            </w:r>
            <w:r w:rsidR="00A6095C">
              <w:rPr>
                <w:rFonts w:hint="eastAsia"/>
              </w:rPr>
              <w:t>。</w:t>
            </w:r>
          </w:p>
        </w:tc>
        <w:tc>
          <w:tcPr>
            <w:tcW w:w="2023" w:type="dxa"/>
          </w:tcPr>
          <w:p w:rsidR="00A6095C" w:rsidRDefault="00A65A26"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2016-12-17</w:t>
            </w:r>
          </w:p>
        </w:tc>
      </w:tr>
      <w:tr w:rsidR="0084205A" w:rsidTr="00277900">
        <w:tc>
          <w:tcPr>
            <w:tcW w:w="1091" w:type="dxa"/>
          </w:tcPr>
          <w:p w:rsidR="0084205A" w:rsidRDefault="0084205A" w:rsidP="0084205A">
            <w:r>
              <w:rPr>
                <w:rFonts w:hint="eastAsia"/>
              </w:rPr>
              <w:t>1.3.9</w:t>
            </w:r>
          </w:p>
        </w:tc>
        <w:tc>
          <w:tcPr>
            <w:tcW w:w="1080" w:type="dxa"/>
          </w:tcPr>
          <w:p w:rsidR="0084205A" w:rsidRDefault="0084205A" w:rsidP="00BD0D3A">
            <w:r>
              <w:rPr>
                <w:rFonts w:hint="eastAsia"/>
              </w:rPr>
              <w:t>陈志豪</w:t>
            </w:r>
          </w:p>
        </w:tc>
        <w:tc>
          <w:tcPr>
            <w:tcW w:w="4161" w:type="dxa"/>
          </w:tcPr>
          <w:p w:rsidR="0084205A" w:rsidRPr="00300BA3" w:rsidRDefault="0084205A" w:rsidP="002F2ADB">
            <w:r>
              <w:rPr>
                <w:rFonts w:hint="eastAsia"/>
              </w:rPr>
              <w:t>增加</w:t>
            </w:r>
            <w:r w:rsidRPr="0084205A">
              <w:t>GetSysSettingValue</w:t>
            </w:r>
            <w:r>
              <w:rPr>
                <w:rFonts w:hint="eastAsia"/>
              </w:rPr>
              <w:t>和</w:t>
            </w:r>
            <w:r w:rsidRPr="0084205A">
              <w:t>SetSysSettingValue</w:t>
            </w:r>
            <w:r>
              <w:rPr>
                <w:rFonts w:hint="eastAsia"/>
              </w:rPr>
              <w:t>两个接口。</w:t>
            </w:r>
          </w:p>
        </w:tc>
        <w:tc>
          <w:tcPr>
            <w:tcW w:w="2023" w:type="dxa"/>
          </w:tcPr>
          <w:p w:rsidR="0084205A" w:rsidRDefault="008E7BAC"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2016-12-23</w:t>
            </w:r>
          </w:p>
        </w:tc>
      </w:tr>
      <w:tr w:rsidR="00487E67" w:rsidTr="00277900">
        <w:tc>
          <w:tcPr>
            <w:tcW w:w="1091" w:type="dxa"/>
          </w:tcPr>
          <w:p w:rsidR="00487E67" w:rsidRDefault="00487E67" w:rsidP="00487E67">
            <w:r>
              <w:rPr>
                <w:rFonts w:hint="eastAsia"/>
              </w:rPr>
              <w:t>1.4.0</w:t>
            </w:r>
          </w:p>
        </w:tc>
        <w:tc>
          <w:tcPr>
            <w:tcW w:w="1080" w:type="dxa"/>
          </w:tcPr>
          <w:p w:rsidR="00487E67" w:rsidRDefault="00487E67" w:rsidP="00DF72BD">
            <w:r>
              <w:rPr>
                <w:rFonts w:hint="eastAsia"/>
              </w:rPr>
              <w:t>陈志豪</w:t>
            </w:r>
          </w:p>
        </w:tc>
        <w:tc>
          <w:tcPr>
            <w:tcW w:w="4161" w:type="dxa"/>
          </w:tcPr>
          <w:p w:rsidR="00CE2F9F" w:rsidRDefault="00487E67" w:rsidP="002F2ADB">
            <w:r>
              <w:rPr>
                <w:rFonts w:hint="eastAsia"/>
              </w:rPr>
              <w:t>参数</w:t>
            </w:r>
            <w:r w:rsidRPr="001F6A73">
              <w:t>bAppEnable</w:t>
            </w:r>
            <w:r>
              <w:rPr>
                <w:rFonts w:hint="eastAsia"/>
              </w:rPr>
              <w:t>改为私有参数。</w:t>
            </w:r>
          </w:p>
          <w:p w:rsidR="001E1DBF" w:rsidRDefault="001E1DBF" w:rsidP="002F2ADB">
            <w:r>
              <w:rPr>
                <w:rFonts w:hint="eastAsia"/>
              </w:rPr>
              <w:t>获取临时换班统计记录接口增加接班人员编号参数。</w:t>
            </w:r>
          </w:p>
        </w:tc>
        <w:tc>
          <w:tcPr>
            <w:tcW w:w="2023" w:type="dxa"/>
          </w:tcPr>
          <w:p w:rsidR="00487E67" w:rsidRDefault="00CE2F9F"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2016-12-28</w:t>
            </w:r>
          </w:p>
        </w:tc>
      </w:tr>
      <w:tr w:rsidR="003C2184" w:rsidTr="00277900">
        <w:tc>
          <w:tcPr>
            <w:tcW w:w="1091" w:type="dxa"/>
          </w:tcPr>
          <w:p w:rsidR="003C2184" w:rsidRDefault="003C2184" w:rsidP="003C2184">
            <w:r>
              <w:rPr>
                <w:rFonts w:hint="eastAsia"/>
              </w:rPr>
              <w:t>1.4.1</w:t>
            </w:r>
          </w:p>
        </w:tc>
        <w:tc>
          <w:tcPr>
            <w:tcW w:w="1080" w:type="dxa"/>
          </w:tcPr>
          <w:p w:rsidR="003C2184" w:rsidRDefault="003C2184" w:rsidP="009A5403">
            <w:r>
              <w:rPr>
                <w:rFonts w:hint="eastAsia"/>
              </w:rPr>
              <w:t>陈志豪</w:t>
            </w:r>
          </w:p>
        </w:tc>
        <w:tc>
          <w:tcPr>
            <w:tcW w:w="4161" w:type="dxa"/>
          </w:tcPr>
          <w:p w:rsidR="003C2184" w:rsidRDefault="003C2184" w:rsidP="00257D25">
            <w:pPr>
              <w:pStyle w:val="a5"/>
              <w:numPr>
                <w:ilvl w:val="0"/>
                <w:numId w:val="3"/>
              </w:numPr>
              <w:ind w:firstLineChars="0"/>
            </w:pPr>
            <w:r>
              <w:rPr>
                <w:rFonts w:hint="eastAsia"/>
              </w:rPr>
              <w:t>增加获取受支持语言的接口</w:t>
            </w:r>
          </w:p>
          <w:p w:rsidR="003C2184" w:rsidRDefault="003C2184" w:rsidP="00257D25">
            <w:pPr>
              <w:pStyle w:val="a5"/>
              <w:numPr>
                <w:ilvl w:val="0"/>
                <w:numId w:val="3"/>
              </w:numPr>
              <w:ind w:firstLineChars="0"/>
            </w:pPr>
            <w:r>
              <w:rPr>
                <w:rFonts w:hint="eastAsia"/>
              </w:rPr>
              <w:t>登陆接口增加语言参数</w:t>
            </w:r>
          </w:p>
          <w:p w:rsidR="00E606C1" w:rsidRDefault="00E606C1" w:rsidP="00257D25">
            <w:pPr>
              <w:pStyle w:val="a5"/>
              <w:numPr>
                <w:ilvl w:val="0"/>
                <w:numId w:val="3"/>
              </w:numPr>
              <w:ind w:firstLineChars="0"/>
            </w:pPr>
            <w:r>
              <w:rPr>
                <w:rFonts w:hint="eastAsia"/>
              </w:rPr>
              <w:lastRenderedPageBreak/>
              <w:t>增加</w:t>
            </w:r>
            <w:r w:rsidRPr="00E606C1">
              <w:rPr>
                <w:rFonts w:hint="eastAsia"/>
              </w:rPr>
              <w:t>获取协议和代码</w:t>
            </w:r>
            <w:r w:rsidR="00D46B57">
              <w:rPr>
                <w:rFonts w:hint="eastAsia"/>
              </w:rPr>
              <w:t>的接口</w:t>
            </w:r>
          </w:p>
          <w:p w:rsidR="007F7A0F" w:rsidRDefault="007F7A0F" w:rsidP="00257D25">
            <w:pPr>
              <w:pStyle w:val="a5"/>
              <w:numPr>
                <w:ilvl w:val="0"/>
                <w:numId w:val="3"/>
              </w:numPr>
              <w:ind w:firstLineChars="0"/>
            </w:pPr>
            <w:r>
              <w:rPr>
                <w:rFonts w:hint="eastAsia"/>
              </w:rPr>
              <w:t>入场表、出场表、原始记录表、归档表增加</w:t>
            </w:r>
            <w:r>
              <w:rPr>
                <w:rFonts w:hint="eastAsia"/>
              </w:rPr>
              <w:t>IsNoCPH</w:t>
            </w:r>
            <w:r>
              <w:rPr>
                <w:rFonts w:hint="eastAsia"/>
              </w:rPr>
              <w:t>字段，对于无牌车的记录要把此字段的值置为</w:t>
            </w:r>
            <w:r>
              <w:rPr>
                <w:rFonts w:hint="eastAsia"/>
              </w:rPr>
              <w:t>1</w:t>
            </w:r>
            <w:r>
              <w:rPr>
                <w:rFonts w:hint="eastAsia"/>
              </w:rPr>
              <w:t>。</w:t>
            </w:r>
          </w:p>
        </w:tc>
        <w:tc>
          <w:tcPr>
            <w:tcW w:w="2023" w:type="dxa"/>
          </w:tcPr>
          <w:p w:rsidR="003C2184" w:rsidRDefault="00674354"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2017-02-07</w:t>
            </w:r>
          </w:p>
        </w:tc>
      </w:tr>
      <w:tr w:rsidR="00702044" w:rsidTr="00277900">
        <w:tc>
          <w:tcPr>
            <w:tcW w:w="1091" w:type="dxa"/>
          </w:tcPr>
          <w:p w:rsidR="00702044" w:rsidRDefault="00702044" w:rsidP="003C2184">
            <w:r>
              <w:rPr>
                <w:rFonts w:hint="eastAsia"/>
              </w:rPr>
              <w:lastRenderedPageBreak/>
              <w:t>1.4.2</w:t>
            </w:r>
          </w:p>
        </w:tc>
        <w:tc>
          <w:tcPr>
            <w:tcW w:w="1080" w:type="dxa"/>
          </w:tcPr>
          <w:p w:rsidR="00702044" w:rsidRDefault="00702044" w:rsidP="009A5403">
            <w:r>
              <w:rPr>
                <w:rFonts w:hint="eastAsia"/>
              </w:rPr>
              <w:t>陈志豪</w:t>
            </w:r>
          </w:p>
        </w:tc>
        <w:tc>
          <w:tcPr>
            <w:tcW w:w="4161" w:type="dxa"/>
          </w:tcPr>
          <w:p w:rsidR="00702044" w:rsidRDefault="00702044" w:rsidP="00257D25">
            <w:pPr>
              <w:pStyle w:val="a5"/>
              <w:numPr>
                <w:ilvl w:val="0"/>
                <w:numId w:val="4"/>
              </w:numPr>
              <w:ind w:firstLineChars="0"/>
            </w:pPr>
            <w:r>
              <w:rPr>
                <w:rFonts w:hint="eastAsia"/>
              </w:rPr>
              <w:t>入场表、出场表、原始记录表、归档表删除</w:t>
            </w:r>
            <w:r>
              <w:rPr>
                <w:rFonts w:hint="eastAsia"/>
              </w:rPr>
              <w:t>IsNoCPH</w:t>
            </w:r>
            <w:r>
              <w:rPr>
                <w:rFonts w:hint="eastAsia"/>
              </w:rPr>
              <w:t>字段</w:t>
            </w:r>
          </w:p>
          <w:p w:rsidR="00A823D5" w:rsidRDefault="002110BA" w:rsidP="00257D25">
            <w:pPr>
              <w:pStyle w:val="a5"/>
              <w:numPr>
                <w:ilvl w:val="0"/>
                <w:numId w:val="4"/>
              </w:numPr>
              <w:ind w:firstLineChars="0"/>
            </w:pPr>
            <w:r>
              <w:rPr>
                <w:rFonts w:hint="eastAsia"/>
              </w:rPr>
              <w:t>增加获取设备参数接口</w:t>
            </w:r>
          </w:p>
        </w:tc>
        <w:tc>
          <w:tcPr>
            <w:tcW w:w="2023" w:type="dxa"/>
          </w:tcPr>
          <w:p w:rsidR="00702044" w:rsidRDefault="00170D18"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2017-02-14</w:t>
            </w:r>
          </w:p>
        </w:tc>
      </w:tr>
      <w:tr w:rsidR="00CD5995" w:rsidTr="00277900">
        <w:tc>
          <w:tcPr>
            <w:tcW w:w="1091" w:type="dxa"/>
          </w:tcPr>
          <w:p w:rsidR="00CD5995" w:rsidRDefault="00CD5995" w:rsidP="007D47CB">
            <w:r>
              <w:rPr>
                <w:rFonts w:hint="eastAsia"/>
              </w:rPr>
              <w:t>1.4.2</w:t>
            </w:r>
          </w:p>
        </w:tc>
        <w:tc>
          <w:tcPr>
            <w:tcW w:w="1080" w:type="dxa"/>
          </w:tcPr>
          <w:p w:rsidR="00CD5995" w:rsidRDefault="00CD5995" w:rsidP="007D47CB">
            <w:r>
              <w:rPr>
                <w:rFonts w:hint="eastAsia"/>
              </w:rPr>
              <w:t>陈志豪</w:t>
            </w:r>
          </w:p>
        </w:tc>
        <w:tc>
          <w:tcPr>
            <w:tcW w:w="4161" w:type="dxa"/>
          </w:tcPr>
          <w:p w:rsidR="00CD5995" w:rsidRDefault="00CD5995" w:rsidP="00257D25">
            <w:pPr>
              <w:pStyle w:val="a5"/>
              <w:numPr>
                <w:ilvl w:val="0"/>
                <w:numId w:val="5"/>
              </w:numPr>
              <w:ind w:firstLineChars="0"/>
            </w:pPr>
            <w:r>
              <w:rPr>
                <w:rFonts w:hint="eastAsia"/>
              </w:rPr>
              <w:t>增加车道脱机设置表</w:t>
            </w:r>
          </w:p>
        </w:tc>
        <w:tc>
          <w:tcPr>
            <w:tcW w:w="2023" w:type="dxa"/>
          </w:tcPr>
          <w:p w:rsidR="00CD5995" w:rsidRDefault="00CD5995" w:rsidP="00CD5995">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16</w:t>
            </w:r>
          </w:p>
        </w:tc>
      </w:tr>
      <w:tr w:rsidR="00A85246" w:rsidTr="00277900">
        <w:tc>
          <w:tcPr>
            <w:tcW w:w="1091" w:type="dxa"/>
          </w:tcPr>
          <w:p w:rsidR="00A85246" w:rsidRDefault="00A85246" w:rsidP="007D47CB">
            <w:r>
              <w:rPr>
                <w:rFonts w:hint="eastAsia"/>
              </w:rPr>
              <w:t>1.4.3</w:t>
            </w:r>
          </w:p>
        </w:tc>
        <w:tc>
          <w:tcPr>
            <w:tcW w:w="1080" w:type="dxa"/>
          </w:tcPr>
          <w:p w:rsidR="00A85246" w:rsidRDefault="00A85246" w:rsidP="007D47CB">
            <w:r>
              <w:rPr>
                <w:rFonts w:hint="eastAsia"/>
              </w:rPr>
              <w:t>陈志豪</w:t>
            </w:r>
          </w:p>
        </w:tc>
        <w:tc>
          <w:tcPr>
            <w:tcW w:w="4161" w:type="dxa"/>
          </w:tcPr>
          <w:p w:rsidR="00A85246" w:rsidRDefault="00A85246" w:rsidP="00257D25">
            <w:pPr>
              <w:pStyle w:val="a5"/>
              <w:numPr>
                <w:ilvl w:val="0"/>
                <w:numId w:val="6"/>
              </w:numPr>
              <w:ind w:firstLineChars="0"/>
            </w:pPr>
            <w:r>
              <w:rPr>
                <w:rFonts w:hint="eastAsia"/>
              </w:rPr>
              <w:t>删除车道脱机设置表，改为在车道表中增加</w:t>
            </w:r>
            <w:r w:rsidRPr="00A85246">
              <w:t>OfflineSendSignal</w:t>
            </w:r>
            <w:r>
              <w:rPr>
                <w:rFonts w:hint="eastAsia"/>
              </w:rPr>
              <w:t>、</w:t>
            </w:r>
            <w:r w:rsidRPr="00A85246">
              <w:t>OfflineReciveSignal</w:t>
            </w:r>
            <w:r>
              <w:rPr>
                <w:rFonts w:hint="eastAsia"/>
              </w:rPr>
              <w:t>字段表示</w:t>
            </w:r>
          </w:p>
        </w:tc>
        <w:tc>
          <w:tcPr>
            <w:tcW w:w="2023" w:type="dxa"/>
          </w:tcPr>
          <w:p w:rsidR="00A85246" w:rsidRDefault="00A85246" w:rsidP="00CD5995">
            <w:pPr>
              <w:rPr>
                <w:rFonts w:ascii="新宋体" w:hAnsi="新宋体" w:cs="新宋体"/>
                <w:color w:val="000000"/>
                <w:sz w:val="19"/>
                <w:szCs w:val="19"/>
                <w:highlight w:val="white"/>
              </w:rPr>
            </w:pPr>
            <w:r>
              <w:rPr>
                <w:rFonts w:ascii="新宋体" w:hAnsi="新宋体" w:cs="新宋体"/>
                <w:color w:val="000000"/>
                <w:sz w:val="19"/>
                <w:szCs w:val="19"/>
                <w:highlight w:val="white"/>
              </w:rPr>
              <w:t>2017-02-17</w:t>
            </w:r>
          </w:p>
        </w:tc>
      </w:tr>
      <w:tr w:rsidR="001C4296" w:rsidTr="00277900">
        <w:tc>
          <w:tcPr>
            <w:tcW w:w="1091" w:type="dxa"/>
          </w:tcPr>
          <w:p w:rsidR="001C4296" w:rsidRDefault="001C4296" w:rsidP="009F61C4">
            <w:r>
              <w:rPr>
                <w:rFonts w:hint="eastAsia"/>
              </w:rPr>
              <w:t>1.4.</w:t>
            </w:r>
            <w:r w:rsidR="009F61C4">
              <w:rPr>
                <w:rFonts w:hint="eastAsia"/>
              </w:rPr>
              <w:t>4</w:t>
            </w:r>
          </w:p>
        </w:tc>
        <w:tc>
          <w:tcPr>
            <w:tcW w:w="1080" w:type="dxa"/>
          </w:tcPr>
          <w:p w:rsidR="001C4296" w:rsidRDefault="001C4296" w:rsidP="007D47CB">
            <w:r>
              <w:rPr>
                <w:rFonts w:hint="eastAsia"/>
              </w:rPr>
              <w:t>陈志豪</w:t>
            </w:r>
          </w:p>
        </w:tc>
        <w:tc>
          <w:tcPr>
            <w:tcW w:w="4161" w:type="dxa"/>
          </w:tcPr>
          <w:p w:rsidR="001C4296" w:rsidRDefault="001C4296" w:rsidP="00257D25">
            <w:pPr>
              <w:pStyle w:val="a5"/>
              <w:numPr>
                <w:ilvl w:val="0"/>
                <w:numId w:val="7"/>
              </w:numPr>
              <w:ind w:firstLineChars="0"/>
            </w:pPr>
            <w:r>
              <w:rPr>
                <w:rFonts w:hint="eastAsia"/>
              </w:rPr>
              <w:t>增加自注册用户表</w:t>
            </w:r>
          </w:p>
        </w:tc>
        <w:tc>
          <w:tcPr>
            <w:tcW w:w="2023" w:type="dxa"/>
          </w:tcPr>
          <w:p w:rsidR="001C4296" w:rsidRDefault="001C4296" w:rsidP="001C4296">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18</w:t>
            </w:r>
          </w:p>
        </w:tc>
      </w:tr>
      <w:tr w:rsidR="006E27A5" w:rsidTr="00277900">
        <w:tc>
          <w:tcPr>
            <w:tcW w:w="1091" w:type="dxa"/>
          </w:tcPr>
          <w:p w:rsidR="006E27A5" w:rsidRDefault="006E27A5" w:rsidP="007D47CB">
            <w:r>
              <w:rPr>
                <w:rFonts w:hint="eastAsia"/>
              </w:rPr>
              <w:t>1.4.5</w:t>
            </w:r>
          </w:p>
        </w:tc>
        <w:tc>
          <w:tcPr>
            <w:tcW w:w="1080" w:type="dxa"/>
          </w:tcPr>
          <w:p w:rsidR="006E27A5" w:rsidRDefault="006E27A5" w:rsidP="007D47CB">
            <w:r>
              <w:rPr>
                <w:rFonts w:hint="eastAsia"/>
              </w:rPr>
              <w:t>陈志豪</w:t>
            </w:r>
          </w:p>
        </w:tc>
        <w:tc>
          <w:tcPr>
            <w:tcW w:w="4161" w:type="dxa"/>
          </w:tcPr>
          <w:p w:rsidR="006E27A5" w:rsidRDefault="006E27A5" w:rsidP="00257D25">
            <w:pPr>
              <w:pStyle w:val="a5"/>
              <w:numPr>
                <w:ilvl w:val="0"/>
                <w:numId w:val="8"/>
              </w:numPr>
              <w:ind w:firstLineChars="0"/>
            </w:pPr>
            <w:r>
              <w:rPr>
                <w:rFonts w:hint="eastAsia"/>
              </w:rPr>
              <w:t>增加自注册用户登陆接口</w:t>
            </w:r>
          </w:p>
          <w:p w:rsidR="006E27A5" w:rsidRDefault="006E27A5" w:rsidP="00257D25">
            <w:pPr>
              <w:pStyle w:val="a5"/>
              <w:numPr>
                <w:ilvl w:val="0"/>
                <w:numId w:val="8"/>
              </w:numPr>
              <w:ind w:firstLineChars="0"/>
            </w:pPr>
            <w:r>
              <w:rPr>
                <w:rFonts w:hint="eastAsia"/>
              </w:rPr>
              <w:t>增加自注册用户申请绑定接口</w:t>
            </w:r>
          </w:p>
          <w:p w:rsidR="006E27A5" w:rsidRDefault="006E27A5" w:rsidP="00257D25">
            <w:pPr>
              <w:pStyle w:val="a5"/>
              <w:numPr>
                <w:ilvl w:val="0"/>
                <w:numId w:val="8"/>
              </w:numPr>
              <w:ind w:firstLineChars="0"/>
            </w:pPr>
            <w:r>
              <w:rPr>
                <w:rFonts w:hint="eastAsia"/>
              </w:rPr>
              <w:t>增加自注册用户取消绑定接口</w:t>
            </w:r>
          </w:p>
          <w:p w:rsidR="006E27A5" w:rsidRDefault="006E27A5" w:rsidP="00257D25">
            <w:pPr>
              <w:pStyle w:val="a5"/>
              <w:numPr>
                <w:ilvl w:val="0"/>
                <w:numId w:val="8"/>
              </w:numPr>
              <w:ind w:firstLineChars="0"/>
            </w:pPr>
            <w:r>
              <w:rPr>
                <w:rFonts w:hint="eastAsia"/>
              </w:rPr>
              <w:t>增加自注册用户审核绑定接口</w:t>
            </w:r>
          </w:p>
        </w:tc>
        <w:tc>
          <w:tcPr>
            <w:tcW w:w="2023" w:type="dxa"/>
          </w:tcPr>
          <w:p w:rsidR="006E27A5" w:rsidRDefault="006E27A5"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20</w:t>
            </w:r>
          </w:p>
        </w:tc>
      </w:tr>
      <w:tr w:rsidR="00FB3C39" w:rsidTr="00277900">
        <w:tc>
          <w:tcPr>
            <w:tcW w:w="1091" w:type="dxa"/>
          </w:tcPr>
          <w:p w:rsidR="00FB3C39" w:rsidRDefault="00FB3C39" w:rsidP="00FB3C39">
            <w:r>
              <w:rPr>
                <w:rFonts w:hint="eastAsia"/>
              </w:rPr>
              <w:t>1.4.6</w:t>
            </w:r>
          </w:p>
        </w:tc>
        <w:tc>
          <w:tcPr>
            <w:tcW w:w="1080" w:type="dxa"/>
          </w:tcPr>
          <w:p w:rsidR="00FB3C39" w:rsidRDefault="00FB3C39" w:rsidP="00384733">
            <w:r>
              <w:rPr>
                <w:rFonts w:hint="eastAsia"/>
              </w:rPr>
              <w:t>陈志豪</w:t>
            </w:r>
          </w:p>
        </w:tc>
        <w:tc>
          <w:tcPr>
            <w:tcW w:w="4161" w:type="dxa"/>
          </w:tcPr>
          <w:p w:rsidR="00FB3C39" w:rsidRDefault="00FB3C39" w:rsidP="00257D25">
            <w:pPr>
              <w:pStyle w:val="a5"/>
              <w:numPr>
                <w:ilvl w:val="0"/>
                <w:numId w:val="9"/>
              </w:numPr>
              <w:ind w:firstLineChars="0"/>
            </w:pPr>
            <w:r>
              <w:rPr>
                <w:rFonts w:hint="eastAsia"/>
              </w:rPr>
              <w:t>增加自注册用户的注册接口</w:t>
            </w:r>
          </w:p>
          <w:p w:rsidR="00FE546E" w:rsidRDefault="00FE546E" w:rsidP="00257D25">
            <w:pPr>
              <w:pStyle w:val="a5"/>
              <w:numPr>
                <w:ilvl w:val="0"/>
                <w:numId w:val="9"/>
              </w:numPr>
              <w:ind w:firstLineChars="0"/>
            </w:pPr>
            <w:r>
              <w:rPr>
                <w:rFonts w:hint="eastAsia"/>
              </w:rPr>
              <w:t>增加获取可绑定人员信息的接口</w:t>
            </w:r>
          </w:p>
          <w:p w:rsidR="00F36CC1" w:rsidRDefault="00F36CC1" w:rsidP="00257D25">
            <w:pPr>
              <w:pStyle w:val="a5"/>
              <w:numPr>
                <w:ilvl w:val="0"/>
                <w:numId w:val="9"/>
              </w:numPr>
              <w:ind w:firstLineChars="0"/>
            </w:pPr>
            <w:r>
              <w:rPr>
                <w:rFonts w:hint="eastAsia"/>
              </w:rPr>
              <w:t>增加自注册用户车牌表及相关接口</w:t>
            </w:r>
          </w:p>
        </w:tc>
        <w:tc>
          <w:tcPr>
            <w:tcW w:w="2023" w:type="dxa"/>
          </w:tcPr>
          <w:p w:rsidR="00FB3C39" w:rsidRDefault="00FB3C39"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2017-02-23</w:t>
            </w:r>
          </w:p>
        </w:tc>
      </w:tr>
      <w:tr w:rsidR="00AB36FC" w:rsidTr="00277900">
        <w:tc>
          <w:tcPr>
            <w:tcW w:w="1091" w:type="dxa"/>
          </w:tcPr>
          <w:p w:rsidR="00AB36FC" w:rsidRDefault="00AB36FC" w:rsidP="00AB36FC">
            <w:r>
              <w:rPr>
                <w:rFonts w:hint="eastAsia"/>
              </w:rPr>
              <w:t>1.4.7</w:t>
            </w:r>
          </w:p>
        </w:tc>
        <w:tc>
          <w:tcPr>
            <w:tcW w:w="1080" w:type="dxa"/>
          </w:tcPr>
          <w:p w:rsidR="00AB36FC" w:rsidRDefault="00AB36FC" w:rsidP="009730A6">
            <w:r>
              <w:rPr>
                <w:rFonts w:hint="eastAsia"/>
              </w:rPr>
              <w:t>陈志豪</w:t>
            </w:r>
          </w:p>
        </w:tc>
        <w:tc>
          <w:tcPr>
            <w:tcW w:w="4161" w:type="dxa"/>
          </w:tcPr>
          <w:p w:rsidR="00AB36FC" w:rsidRDefault="00AB36FC" w:rsidP="00257D25">
            <w:pPr>
              <w:pStyle w:val="a5"/>
              <w:numPr>
                <w:ilvl w:val="0"/>
                <w:numId w:val="10"/>
              </w:numPr>
              <w:ind w:firstLineChars="0"/>
            </w:pPr>
            <w:r>
              <w:rPr>
                <w:rFonts w:hint="eastAsia"/>
              </w:rPr>
              <w:t>增加新的入场接口和无牌车入场接口</w:t>
            </w:r>
          </w:p>
        </w:tc>
        <w:tc>
          <w:tcPr>
            <w:tcW w:w="2023" w:type="dxa"/>
          </w:tcPr>
          <w:p w:rsidR="00AB36FC" w:rsidRDefault="00AB36FC"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2017-03-01</w:t>
            </w:r>
          </w:p>
        </w:tc>
      </w:tr>
      <w:tr w:rsidR="00E35BF1" w:rsidTr="00277900">
        <w:tc>
          <w:tcPr>
            <w:tcW w:w="1091" w:type="dxa"/>
          </w:tcPr>
          <w:p w:rsidR="00E35BF1" w:rsidRDefault="00E35BF1" w:rsidP="00E35BF1">
            <w:r>
              <w:rPr>
                <w:rFonts w:hint="eastAsia"/>
              </w:rPr>
              <w:t>1.4.8</w:t>
            </w:r>
          </w:p>
        </w:tc>
        <w:tc>
          <w:tcPr>
            <w:tcW w:w="1080" w:type="dxa"/>
          </w:tcPr>
          <w:p w:rsidR="00E35BF1" w:rsidRDefault="00E35BF1" w:rsidP="002A748F">
            <w:r>
              <w:rPr>
                <w:rFonts w:hint="eastAsia"/>
              </w:rPr>
              <w:t>陈志豪</w:t>
            </w:r>
          </w:p>
        </w:tc>
        <w:tc>
          <w:tcPr>
            <w:tcW w:w="4161" w:type="dxa"/>
          </w:tcPr>
          <w:p w:rsidR="00E35BF1" w:rsidRDefault="00E35BF1" w:rsidP="00257D25">
            <w:pPr>
              <w:pStyle w:val="a5"/>
              <w:numPr>
                <w:ilvl w:val="0"/>
                <w:numId w:val="11"/>
              </w:numPr>
              <w:ind w:firstLineChars="0"/>
            </w:pPr>
            <w:r>
              <w:rPr>
                <w:rFonts w:hint="eastAsia"/>
              </w:rPr>
              <w:t>增加新的出场接口和无牌车出场接口</w:t>
            </w:r>
          </w:p>
          <w:p w:rsidR="008B1C13" w:rsidRDefault="008B1C13" w:rsidP="00257D25">
            <w:pPr>
              <w:pStyle w:val="a5"/>
              <w:numPr>
                <w:ilvl w:val="0"/>
                <w:numId w:val="11"/>
              </w:numPr>
              <w:ind w:firstLineChars="0"/>
            </w:pPr>
            <w:r>
              <w:rPr>
                <w:rFonts w:hint="eastAsia"/>
              </w:rPr>
              <w:t>增加自注册用户的照片的上传、下载接口</w:t>
            </w:r>
          </w:p>
          <w:p w:rsidR="004F289B" w:rsidRDefault="004F289B" w:rsidP="00257D25">
            <w:pPr>
              <w:pStyle w:val="a5"/>
              <w:numPr>
                <w:ilvl w:val="0"/>
                <w:numId w:val="11"/>
              </w:numPr>
              <w:ind w:firstLineChars="0"/>
            </w:pPr>
            <w:r>
              <w:rPr>
                <w:rFonts w:hint="eastAsia"/>
              </w:rPr>
              <w:t>增加按</w:t>
            </w:r>
            <w:r>
              <w:rPr>
                <w:rFonts w:hint="eastAsia"/>
              </w:rPr>
              <w:t>Json</w:t>
            </w:r>
            <w:r>
              <w:rPr>
                <w:rFonts w:hint="eastAsia"/>
              </w:rPr>
              <w:t>格式下载自注册用户照片的接口</w:t>
            </w:r>
          </w:p>
          <w:p w:rsidR="004F289B" w:rsidRDefault="004F289B" w:rsidP="00257D25">
            <w:pPr>
              <w:pStyle w:val="a5"/>
              <w:numPr>
                <w:ilvl w:val="0"/>
                <w:numId w:val="11"/>
              </w:numPr>
              <w:ind w:firstLineChars="0"/>
            </w:pPr>
            <w:r>
              <w:rPr>
                <w:rFonts w:hint="eastAsia"/>
              </w:rPr>
              <w:t>增加按</w:t>
            </w:r>
            <w:r>
              <w:rPr>
                <w:rFonts w:hint="eastAsia"/>
              </w:rPr>
              <w:t>Json</w:t>
            </w:r>
            <w:r>
              <w:rPr>
                <w:rFonts w:hint="eastAsia"/>
              </w:rPr>
              <w:t>格式下载抓拍照片的接口</w:t>
            </w:r>
          </w:p>
        </w:tc>
        <w:tc>
          <w:tcPr>
            <w:tcW w:w="2023" w:type="dxa"/>
          </w:tcPr>
          <w:p w:rsidR="00E35BF1" w:rsidRDefault="00B17ACA"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2017-03-03</w:t>
            </w:r>
          </w:p>
        </w:tc>
      </w:tr>
      <w:tr w:rsidR="00D31C65" w:rsidTr="00277900">
        <w:tc>
          <w:tcPr>
            <w:tcW w:w="1091" w:type="dxa"/>
          </w:tcPr>
          <w:p w:rsidR="00D31C65" w:rsidRDefault="00D31C65" w:rsidP="00D31C65">
            <w:r>
              <w:rPr>
                <w:rFonts w:hint="eastAsia"/>
              </w:rPr>
              <w:t>1.4.9</w:t>
            </w:r>
          </w:p>
        </w:tc>
        <w:tc>
          <w:tcPr>
            <w:tcW w:w="1080" w:type="dxa"/>
          </w:tcPr>
          <w:p w:rsidR="00D31C65" w:rsidRDefault="00D31C65" w:rsidP="00DF5317">
            <w:r>
              <w:rPr>
                <w:rFonts w:hint="eastAsia"/>
              </w:rPr>
              <w:t>陈志豪</w:t>
            </w:r>
          </w:p>
        </w:tc>
        <w:tc>
          <w:tcPr>
            <w:tcW w:w="4161" w:type="dxa"/>
          </w:tcPr>
          <w:p w:rsidR="00D31C65" w:rsidRDefault="00D31C65" w:rsidP="00257D25">
            <w:pPr>
              <w:pStyle w:val="a5"/>
              <w:numPr>
                <w:ilvl w:val="0"/>
                <w:numId w:val="14"/>
              </w:numPr>
              <w:ind w:firstLineChars="0"/>
            </w:pPr>
            <w:r>
              <w:rPr>
                <w:rFonts w:hint="eastAsia"/>
              </w:rPr>
              <w:t>增加新的中央收费接口</w:t>
            </w:r>
          </w:p>
          <w:p w:rsidR="00D31C65" w:rsidRDefault="00D31C65" w:rsidP="00257D25">
            <w:pPr>
              <w:pStyle w:val="a5"/>
              <w:numPr>
                <w:ilvl w:val="0"/>
                <w:numId w:val="14"/>
              </w:numPr>
              <w:ind w:firstLineChars="0"/>
            </w:pPr>
            <w:r>
              <w:rPr>
                <w:rFonts w:hint="eastAsia"/>
              </w:rPr>
              <w:t>增加新的计算费用接口</w:t>
            </w:r>
          </w:p>
          <w:p w:rsidR="00D31C65" w:rsidRDefault="00D31C65" w:rsidP="00257D25">
            <w:pPr>
              <w:pStyle w:val="a5"/>
              <w:numPr>
                <w:ilvl w:val="0"/>
                <w:numId w:val="14"/>
              </w:numPr>
              <w:ind w:firstLineChars="0"/>
            </w:pPr>
            <w:r>
              <w:rPr>
                <w:rFonts w:hint="eastAsia"/>
              </w:rPr>
              <w:t>增加更新收费信息接口</w:t>
            </w:r>
          </w:p>
        </w:tc>
        <w:tc>
          <w:tcPr>
            <w:tcW w:w="2023" w:type="dxa"/>
          </w:tcPr>
          <w:p w:rsidR="00D31C65" w:rsidRDefault="00147F73"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2017-03-04</w:t>
            </w:r>
          </w:p>
        </w:tc>
      </w:tr>
      <w:tr w:rsidR="0055504B" w:rsidTr="00277900">
        <w:tc>
          <w:tcPr>
            <w:tcW w:w="1091" w:type="dxa"/>
          </w:tcPr>
          <w:p w:rsidR="0055504B" w:rsidRDefault="0055504B" w:rsidP="00D31C65">
            <w:r>
              <w:rPr>
                <w:rFonts w:hint="eastAsia"/>
              </w:rPr>
              <w:lastRenderedPageBreak/>
              <w:t>1.5.0</w:t>
            </w:r>
          </w:p>
        </w:tc>
        <w:tc>
          <w:tcPr>
            <w:tcW w:w="1080" w:type="dxa"/>
          </w:tcPr>
          <w:p w:rsidR="0055504B" w:rsidRDefault="0055504B" w:rsidP="00DF5317">
            <w:r>
              <w:rPr>
                <w:rFonts w:hint="eastAsia"/>
              </w:rPr>
              <w:t>陈志豪</w:t>
            </w:r>
          </w:p>
        </w:tc>
        <w:tc>
          <w:tcPr>
            <w:tcW w:w="4161" w:type="dxa"/>
          </w:tcPr>
          <w:p w:rsidR="00995279" w:rsidRDefault="0055504B" w:rsidP="00257D25">
            <w:pPr>
              <w:pStyle w:val="a5"/>
              <w:numPr>
                <w:ilvl w:val="0"/>
                <w:numId w:val="15"/>
              </w:numPr>
              <w:ind w:firstLineChars="0"/>
            </w:pPr>
            <w:r w:rsidRPr="0055504B">
              <w:t>GetParkingInfo</w:t>
            </w:r>
            <w:r w:rsidR="00C82839">
              <w:rPr>
                <w:rFonts w:hint="eastAsia"/>
              </w:rPr>
              <w:t>、</w:t>
            </w:r>
            <w:r w:rsidR="00C82839">
              <w:rPr>
                <w:rFonts w:ascii="新宋体" w:hAnsi="新宋体" w:cs="新宋体"/>
                <w:color w:val="000000"/>
                <w:sz w:val="19"/>
                <w:szCs w:val="19"/>
                <w:highlight w:val="white"/>
              </w:rPr>
              <w:t>CaclChargeAmount</w:t>
            </w:r>
            <w:r w:rsidR="00C82839">
              <w:rPr>
                <w:rFonts w:ascii="新宋体" w:hAnsi="新宋体" w:cs="新宋体" w:hint="eastAsia"/>
                <w:color w:val="000000"/>
                <w:sz w:val="19"/>
                <w:szCs w:val="19"/>
                <w:highlight w:val="white"/>
              </w:rPr>
              <w:t>、</w:t>
            </w:r>
            <w:r w:rsidR="00C82839">
              <w:rPr>
                <w:rFonts w:ascii="新宋体" w:hAnsi="新宋体" w:cs="新宋体"/>
                <w:color w:val="000000"/>
                <w:sz w:val="19"/>
                <w:szCs w:val="19"/>
                <w:highlight w:val="white"/>
              </w:rPr>
              <w:t>CaclDayMoneyLimit_0to0</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CaclDayMoneyLimit_24H</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CentreCharge</w:t>
            </w:r>
            <w:r w:rsidR="00C82839">
              <w:rPr>
                <w:rFonts w:ascii="新宋体" w:hAnsi="新宋体" w:cs="新宋体" w:hint="eastAsia"/>
                <w:color w:val="000000"/>
                <w:sz w:val="19"/>
                <w:szCs w:val="19"/>
                <w:highlight w:val="white"/>
              </w:rPr>
              <w:t>、</w:t>
            </w:r>
            <w:r w:rsidR="00C82839">
              <w:rPr>
                <w:rFonts w:ascii="新宋体" w:hAnsi="新宋体" w:cs="新宋体"/>
                <w:color w:val="000000"/>
                <w:sz w:val="19"/>
                <w:szCs w:val="19"/>
                <w:highlight w:val="white"/>
              </w:rPr>
              <w:t>SetHandover</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GetHandoverPrint</w:t>
            </w:r>
            <w:r>
              <w:rPr>
                <w:rFonts w:hint="eastAsia"/>
              </w:rPr>
              <w:t>接口原来要求传车场编号，改为传工作站编号</w:t>
            </w:r>
          </w:p>
        </w:tc>
        <w:tc>
          <w:tcPr>
            <w:tcW w:w="2023" w:type="dxa"/>
          </w:tcPr>
          <w:p w:rsidR="0055504B" w:rsidRDefault="0043693D"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2017-03-07</w:t>
            </w:r>
          </w:p>
        </w:tc>
      </w:tr>
      <w:tr w:rsidR="00C123AA" w:rsidTr="00277900">
        <w:tc>
          <w:tcPr>
            <w:tcW w:w="1091" w:type="dxa"/>
          </w:tcPr>
          <w:p w:rsidR="00C123AA" w:rsidRDefault="00C123AA" w:rsidP="00C123AA">
            <w:r>
              <w:rPr>
                <w:rFonts w:hint="eastAsia"/>
              </w:rPr>
              <w:t>1.5.1</w:t>
            </w:r>
          </w:p>
        </w:tc>
        <w:tc>
          <w:tcPr>
            <w:tcW w:w="1080" w:type="dxa"/>
          </w:tcPr>
          <w:p w:rsidR="00C123AA" w:rsidRDefault="00C123AA" w:rsidP="00015893">
            <w:r>
              <w:rPr>
                <w:rFonts w:hint="eastAsia"/>
              </w:rPr>
              <w:t>陈志豪</w:t>
            </w:r>
          </w:p>
        </w:tc>
        <w:tc>
          <w:tcPr>
            <w:tcW w:w="4161" w:type="dxa"/>
          </w:tcPr>
          <w:p w:rsidR="00C123AA" w:rsidRDefault="00C123AA" w:rsidP="00257D25">
            <w:pPr>
              <w:pStyle w:val="a5"/>
              <w:numPr>
                <w:ilvl w:val="0"/>
                <w:numId w:val="16"/>
              </w:numPr>
              <w:ind w:firstLineChars="0"/>
            </w:pPr>
            <w:r>
              <w:rPr>
                <w:rFonts w:hint="eastAsia"/>
              </w:rPr>
              <w:t>增加入场确认接口</w:t>
            </w:r>
          </w:p>
          <w:p w:rsidR="00C123AA" w:rsidRDefault="00C123AA" w:rsidP="00257D25">
            <w:pPr>
              <w:pStyle w:val="a5"/>
              <w:numPr>
                <w:ilvl w:val="0"/>
                <w:numId w:val="16"/>
              </w:numPr>
              <w:ind w:firstLineChars="0"/>
            </w:pPr>
            <w:r>
              <w:rPr>
                <w:rFonts w:hint="eastAsia"/>
              </w:rPr>
              <w:t>入场接口和无牌车入场接口的返回结构更新</w:t>
            </w:r>
          </w:p>
          <w:p w:rsidR="00C123AA" w:rsidRPr="0055504B" w:rsidRDefault="00C123AA" w:rsidP="00257D25">
            <w:pPr>
              <w:pStyle w:val="a5"/>
              <w:numPr>
                <w:ilvl w:val="0"/>
                <w:numId w:val="16"/>
              </w:numPr>
              <w:ind w:firstLineChars="0"/>
            </w:pPr>
            <w:r>
              <w:rPr>
                <w:rFonts w:hint="eastAsia"/>
              </w:rPr>
              <w:t>中央收费接口增加</w:t>
            </w:r>
            <w:r>
              <w:rPr>
                <w:rFonts w:hint="eastAsia"/>
              </w:rPr>
              <w:t>NewCardType</w:t>
            </w:r>
            <w:r>
              <w:rPr>
                <w:rFonts w:hint="eastAsia"/>
              </w:rPr>
              <w:t>参数</w:t>
            </w:r>
          </w:p>
        </w:tc>
        <w:tc>
          <w:tcPr>
            <w:tcW w:w="2023" w:type="dxa"/>
          </w:tcPr>
          <w:p w:rsidR="00C123AA" w:rsidRDefault="00C123AA"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2017-03-15</w:t>
            </w:r>
          </w:p>
        </w:tc>
      </w:tr>
      <w:tr w:rsidR="00674B92" w:rsidTr="00277900">
        <w:tc>
          <w:tcPr>
            <w:tcW w:w="1091" w:type="dxa"/>
          </w:tcPr>
          <w:p w:rsidR="00674B92" w:rsidRDefault="00674B92" w:rsidP="00674B92">
            <w:r>
              <w:rPr>
                <w:rFonts w:hint="eastAsia"/>
              </w:rPr>
              <w:t>1.5.2</w:t>
            </w:r>
          </w:p>
        </w:tc>
        <w:tc>
          <w:tcPr>
            <w:tcW w:w="1080" w:type="dxa"/>
          </w:tcPr>
          <w:p w:rsidR="00674B92" w:rsidRDefault="00674B92" w:rsidP="00015893">
            <w:r>
              <w:rPr>
                <w:rFonts w:hint="eastAsia"/>
              </w:rPr>
              <w:t>陈志豪</w:t>
            </w:r>
          </w:p>
        </w:tc>
        <w:tc>
          <w:tcPr>
            <w:tcW w:w="4161" w:type="dxa"/>
          </w:tcPr>
          <w:p w:rsidR="00674B92" w:rsidRDefault="00674B92" w:rsidP="00257D25">
            <w:pPr>
              <w:pStyle w:val="a5"/>
              <w:numPr>
                <w:ilvl w:val="0"/>
                <w:numId w:val="17"/>
              </w:numPr>
              <w:ind w:firstLineChars="0"/>
            </w:pPr>
            <w:r>
              <w:rPr>
                <w:rFonts w:hint="eastAsia"/>
              </w:rPr>
              <w:t>增加修改收费信息接口</w:t>
            </w:r>
          </w:p>
          <w:p w:rsidR="007440C4" w:rsidRDefault="007440C4" w:rsidP="00257D25">
            <w:pPr>
              <w:pStyle w:val="a5"/>
              <w:numPr>
                <w:ilvl w:val="0"/>
                <w:numId w:val="17"/>
              </w:numPr>
              <w:ind w:firstLineChars="0"/>
            </w:pPr>
            <w:r>
              <w:rPr>
                <w:rFonts w:hint="eastAsia"/>
              </w:rPr>
              <w:t>增加修改收费金额接口</w:t>
            </w:r>
          </w:p>
          <w:p w:rsidR="007440C4" w:rsidRDefault="007440C4" w:rsidP="00257D25">
            <w:pPr>
              <w:pStyle w:val="a5"/>
              <w:numPr>
                <w:ilvl w:val="0"/>
                <w:numId w:val="17"/>
              </w:numPr>
              <w:ind w:firstLineChars="0"/>
            </w:pPr>
            <w:r>
              <w:rPr>
                <w:rFonts w:hint="eastAsia"/>
              </w:rPr>
              <w:t>增加取消收费接口</w:t>
            </w:r>
          </w:p>
        </w:tc>
        <w:tc>
          <w:tcPr>
            <w:tcW w:w="2023" w:type="dxa"/>
          </w:tcPr>
          <w:p w:rsidR="00674B92" w:rsidRDefault="00374324" w:rsidP="00E35BF1">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2017-03-18</w:t>
            </w:r>
          </w:p>
        </w:tc>
      </w:tr>
      <w:tr w:rsidR="0085296F" w:rsidTr="00277900">
        <w:tc>
          <w:tcPr>
            <w:tcW w:w="1091" w:type="dxa"/>
          </w:tcPr>
          <w:p w:rsidR="0085296F" w:rsidRDefault="0085296F" w:rsidP="008E4C97">
            <w:r>
              <w:rPr>
                <w:rFonts w:hint="eastAsia"/>
              </w:rPr>
              <w:t>1.5.3</w:t>
            </w:r>
          </w:p>
        </w:tc>
        <w:tc>
          <w:tcPr>
            <w:tcW w:w="1080" w:type="dxa"/>
          </w:tcPr>
          <w:p w:rsidR="0085296F" w:rsidRDefault="0085296F" w:rsidP="008E4C97">
            <w:r>
              <w:rPr>
                <w:rFonts w:hint="eastAsia"/>
              </w:rPr>
              <w:t>陈志豪</w:t>
            </w:r>
          </w:p>
        </w:tc>
        <w:tc>
          <w:tcPr>
            <w:tcW w:w="4161" w:type="dxa"/>
          </w:tcPr>
          <w:p w:rsidR="00AB612A" w:rsidRDefault="0085296F" w:rsidP="00257D25">
            <w:pPr>
              <w:pStyle w:val="a5"/>
              <w:numPr>
                <w:ilvl w:val="0"/>
                <w:numId w:val="18"/>
              </w:numPr>
              <w:ind w:firstLineChars="0"/>
            </w:pPr>
            <w:r>
              <w:rPr>
                <w:rFonts w:hint="eastAsia"/>
              </w:rPr>
              <w:t>入场表、出场表、归档表增加</w:t>
            </w:r>
            <w:r w:rsidRPr="0085296F">
              <w:t>IsFreeOut</w:t>
            </w:r>
            <w:r>
              <w:rPr>
                <w:rFonts w:hint="eastAsia"/>
              </w:rPr>
              <w:t>、</w:t>
            </w:r>
            <w:r w:rsidRPr="0085296F">
              <w:t>IsCentralCharge</w:t>
            </w:r>
            <w:r>
              <w:rPr>
                <w:rFonts w:hint="eastAsia"/>
              </w:rPr>
              <w:t>、</w:t>
            </w:r>
            <w:r w:rsidRPr="0085296F">
              <w:t>IsAsMtp</w:t>
            </w:r>
            <w:r>
              <w:rPr>
                <w:rFonts w:hint="eastAsia"/>
              </w:rPr>
              <w:t>、</w:t>
            </w:r>
            <w:r w:rsidRPr="0085296F">
              <w:t>AsMtpType</w:t>
            </w:r>
            <w:r w:rsidR="00AB612A">
              <w:rPr>
                <w:rFonts w:hint="eastAsia"/>
              </w:rPr>
              <w:t>、</w:t>
            </w:r>
            <w:r w:rsidR="00AB612A" w:rsidRPr="00AB612A">
              <w:t>IsUnlicensed</w:t>
            </w:r>
            <w:r w:rsidR="00AB612A">
              <w:rPr>
                <w:rFonts w:hint="eastAsia"/>
              </w:rPr>
              <w:t>、</w:t>
            </w:r>
            <w:r w:rsidR="00AB612A" w:rsidRPr="00AB612A">
              <w:t>CarColor</w:t>
            </w:r>
            <w:r w:rsidR="00AB612A">
              <w:rPr>
                <w:rFonts w:hint="eastAsia"/>
              </w:rPr>
              <w:t>、</w:t>
            </w:r>
            <w:r w:rsidR="00AB612A" w:rsidRPr="00AB612A">
              <w:t>CarBrand</w:t>
            </w:r>
            <w:r>
              <w:rPr>
                <w:rFonts w:hint="eastAsia"/>
              </w:rPr>
              <w:t>字段，用于表示是否是免费放行记录、是否是中央收费记录、是否是按月临车计费记录、按月临车计费的类型</w:t>
            </w:r>
            <w:r w:rsidR="00AB612A">
              <w:rPr>
                <w:rFonts w:hint="eastAsia"/>
              </w:rPr>
              <w:t>、是否是无牌车记录、车辆颜色、车辆品牌</w:t>
            </w:r>
            <w:r>
              <w:rPr>
                <w:rFonts w:hint="eastAsia"/>
              </w:rPr>
              <w:t>。</w:t>
            </w:r>
          </w:p>
          <w:p w:rsidR="00DB0962" w:rsidRDefault="00DB0962" w:rsidP="00257D25">
            <w:pPr>
              <w:pStyle w:val="a5"/>
              <w:numPr>
                <w:ilvl w:val="0"/>
                <w:numId w:val="18"/>
              </w:numPr>
              <w:ind w:firstLineChars="0"/>
            </w:pPr>
            <w:r>
              <w:rPr>
                <w:rFonts w:hint="eastAsia"/>
              </w:rPr>
              <w:t>入场确认接口删除</w:t>
            </w:r>
            <w:r>
              <w:rPr>
                <w:rFonts w:hint="eastAsia"/>
              </w:rPr>
              <w:t>CtrlNumberConfirmed</w:t>
            </w:r>
            <w:r>
              <w:rPr>
                <w:rFonts w:hint="eastAsia"/>
              </w:rPr>
              <w:t>参数</w:t>
            </w:r>
          </w:p>
          <w:p w:rsidR="00DB0962" w:rsidRDefault="00DB0962" w:rsidP="00257D25">
            <w:pPr>
              <w:pStyle w:val="a5"/>
              <w:numPr>
                <w:ilvl w:val="0"/>
                <w:numId w:val="18"/>
              </w:numPr>
              <w:ind w:firstLineChars="0"/>
            </w:pPr>
            <w:r>
              <w:rPr>
                <w:rFonts w:hint="eastAsia"/>
              </w:rPr>
              <w:t>无牌车出场接口参数变更</w:t>
            </w:r>
          </w:p>
        </w:tc>
        <w:tc>
          <w:tcPr>
            <w:tcW w:w="2023" w:type="dxa"/>
          </w:tcPr>
          <w:p w:rsidR="0085296F" w:rsidRDefault="00DB0962"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2017-03-21</w:t>
            </w:r>
          </w:p>
        </w:tc>
      </w:tr>
      <w:tr w:rsidR="00FE28B3" w:rsidTr="00277900">
        <w:tc>
          <w:tcPr>
            <w:tcW w:w="1091" w:type="dxa"/>
          </w:tcPr>
          <w:p w:rsidR="00FE28B3" w:rsidRDefault="00FE28B3" w:rsidP="008E4C97">
            <w:r>
              <w:rPr>
                <w:rFonts w:hint="eastAsia"/>
              </w:rPr>
              <w:t>1.5.4</w:t>
            </w:r>
          </w:p>
        </w:tc>
        <w:tc>
          <w:tcPr>
            <w:tcW w:w="1080" w:type="dxa"/>
          </w:tcPr>
          <w:p w:rsidR="00FE28B3" w:rsidRDefault="00FE28B3" w:rsidP="008E4C97">
            <w:r>
              <w:rPr>
                <w:rFonts w:hint="eastAsia"/>
              </w:rPr>
              <w:t>陈志豪</w:t>
            </w:r>
          </w:p>
        </w:tc>
        <w:tc>
          <w:tcPr>
            <w:tcW w:w="4161" w:type="dxa"/>
          </w:tcPr>
          <w:p w:rsidR="00FE28B3" w:rsidRDefault="00367804" w:rsidP="00257D25">
            <w:pPr>
              <w:pStyle w:val="a5"/>
              <w:numPr>
                <w:ilvl w:val="0"/>
                <w:numId w:val="19"/>
              </w:numPr>
              <w:ind w:firstLineChars="0"/>
            </w:pPr>
            <w:r>
              <w:rPr>
                <w:rFonts w:hint="eastAsia"/>
              </w:rPr>
              <w:t>增加无场内记录出场接口</w:t>
            </w:r>
            <w:r w:rsidRPr="00367804">
              <w:t>SetCarOutWithoutEntryRecord</w:t>
            </w:r>
          </w:p>
          <w:p w:rsidR="00367804" w:rsidRDefault="00367804" w:rsidP="00257D25">
            <w:pPr>
              <w:pStyle w:val="a5"/>
              <w:numPr>
                <w:ilvl w:val="0"/>
                <w:numId w:val="19"/>
              </w:numPr>
              <w:ind w:firstLineChars="0"/>
            </w:pPr>
            <w:r>
              <w:rPr>
                <w:rFonts w:hint="eastAsia"/>
              </w:rPr>
              <w:t>增加更新证件照片接口</w:t>
            </w:r>
            <w:r w:rsidRPr="00367804">
              <w:t>UpdateChargeWithCaptureImage</w:t>
            </w:r>
          </w:p>
        </w:tc>
        <w:tc>
          <w:tcPr>
            <w:tcW w:w="2023" w:type="dxa"/>
          </w:tcPr>
          <w:p w:rsidR="00FE28B3" w:rsidRDefault="00367804"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2017-03-24</w:t>
            </w:r>
          </w:p>
        </w:tc>
      </w:tr>
      <w:tr w:rsidR="00AB0A1D" w:rsidTr="00277900">
        <w:tc>
          <w:tcPr>
            <w:tcW w:w="1091" w:type="dxa"/>
          </w:tcPr>
          <w:p w:rsidR="00AB0A1D" w:rsidRDefault="00AB0A1D" w:rsidP="00F314EB">
            <w:r>
              <w:rPr>
                <w:rFonts w:hint="eastAsia"/>
              </w:rPr>
              <w:t>1.5.4</w:t>
            </w:r>
          </w:p>
        </w:tc>
        <w:tc>
          <w:tcPr>
            <w:tcW w:w="1080" w:type="dxa"/>
          </w:tcPr>
          <w:p w:rsidR="00AB0A1D" w:rsidRDefault="00AB0A1D" w:rsidP="00F314EB">
            <w:r>
              <w:rPr>
                <w:rFonts w:hint="eastAsia"/>
              </w:rPr>
              <w:t>陈志豪</w:t>
            </w:r>
          </w:p>
        </w:tc>
        <w:tc>
          <w:tcPr>
            <w:tcW w:w="4161" w:type="dxa"/>
          </w:tcPr>
          <w:p w:rsidR="00AB0A1D" w:rsidRDefault="00AB0A1D" w:rsidP="00257D25">
            <w:pPr>
              <w:pStyle w:val="a5"/>
              <w:numPr>
                <w:ilvl w:val="0"/>
                <w:numId w:val="20"/>
              </w:numPr>
              <w:ind w:firstLineChars="0"/>
            </w:pPr>
            <w:r>
              <w:rPr>
                <w:rFonts w:hint="eastAsia"/>
              </w:rPr>
              <w:t>出场接口如果找不到入场记录则返回场内相似车牌和发行表相似车牌</w:t>
            </w:r>
          </w:p>
        </w:tc>
        <w:tc>
          <w:tcPr>
            <w:tcW w:w="2023" w:type="dxa"/>
          </w:tcPr>
          <w:p w:rsidR="00AB0A1D" w:rsidRDefault="00AB0A1D" w:rsidP="00E35BF1">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2</w:t>
            </w:r>
            <w:r>
              <w:rPr>
                <w:rFonts w:ascii="新宋体" w:hAnsi="新宋体" w:cs="新宋体"/>
                <w:color w:val="000000"/>
                <w:sz w:val="19"/>
                <w:szCs w:val="19"/>
                <w:highlight w:val="white"/>
              </w:rPr>
              <w:t>017-03-2</w:t>
            </w:r>
            <w:r>
              <w:rPr>
                <w:rFonts w:ascii="新宋体" w:hAnsi="新宋体" w:cs="新宋体" w:hint="eastAsia"/>
                <w:color w:val="000000"/>
                <w:sz w:val="19"/>
                <w:szCs w:val="19"/>
                <w:highlight w:val="white"/>
              </w:rPr>
              <w:t>5</w:t>
            </w:r>
          </w:p>
        </w:tc>
      </w:tr>
      <w:tr w:rsidR="00AC227E" w:rsidTr="00277900">
        <w:tc>
          <w:tcPr>
            <w:tcW w:w="1091" w:type="dxa"/>
          </w:tcPr>
          <w:p w:rsidR="00AC227E" w:rsidRDefault="00AC227E" w:rsidP="00AC227E">
            <w:r>
              <w:rPr>
                <w:rFonts w:hint="eastAsia"/>
              </w:rPr>
              <w:t>1.5.5</w:t>
            </w:r>
          </w:p>
        </w:tc>
        <w:tc>
          <w:tcPr>
            <w:tcW w:w="1080" w:type="dxa"/>
          </w:tcPr>
          <w:p w:rsidR="00AC227E" w:rsidRDefault="00AC227E" w:rsidP="00F314EB">
            <w:r>
              <w:rPr>
                <w:rFonts w:hint="eastAsia"/>
              </w:rPr>
              <w:t>陈志豪</w:t>
            </w:r>
          </w:p>
        </w:tc>
        <w:tc>
          <w:tcPr>
            <w:tcW w:w="4161" w:type="dxa"/>
          </w:tcPr>
          <w:p w:rsidR="00AC227E" w:rsidRDefault="00AC227E" w:rsidP="00257D25">
            <w:pPr>
              <w:pStyle w:val="a5"/>
              <w:numPr>
                <w:ilvl w:val="0"/>
                <w:numId w:val="21"/>
              </w:numPr>
              <w:ind w:firstLineChars="0"/>
            </w:pPr>
            <w:r>
              <w:rPr>
                <w:rFonts w:hint="eastAsia"/>
              </w:rPr>
              <w:t>中央收费接口、更新收费信息接口增加</w:t>
            </w:r>
            <w:r>
              <w:rPr>
                <w:rFonts w:hint="eastAsia"/>
              </w:rPr>
              <w:t>YSJE</w:t>
            </w:r>
            <w:r>
              <w:rPr>
                <w:rFonts w:hint="eastAsia"/>
              </w:rPr>
              <w:t>、</w:t>
            </w:r>
            <w:r>
              <w:rPr>
                <w:rFonts w:hint="eastAsia"/>
              </w:rPr>
              <w:t>SFJE</w:t>
            </w:r>
            <w:r>
              <w:rPr>
                <w:rFonts w:hint="eastAsia"/>
              </w:rPr>
              <w:t>参数</w:t>
            </w:r>
          </w:p>
        </w:tc>
        <w:tc>
          <w:tcPr>
            <w:tcW w:w="2023" w:type="dxa"/>
          </w:tcPr>
          <w:p w:rsidR="00AC227E" w:rsidRDefault="00AC227E"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2017-03-28</w:t>
            </w:r>
          </w:p>
        </w:tc>
      </w:tr>
      <w:tr w:rsidR="00F314EB" w:rsidTr="00277900">
        <w:tc>
          <w:tcPr>
            <w:tcW w:w="1091" w:type="dxa"/>
          </w:tcPr>
          <w:p w:rsidR="00F314EB" w:rsidRDefault="00F314EB" w:rsidP="00F314EB">
            <w:r>
              <w:rPr>
                <w:rFonts w:hint="eastAsia"/>
              </w:rPr>
              <w:t>1.5.6</w:t>
            </w:r>
          </w:p>
        </w:tc>
        <w:tc>
          <w:tcPr>
            <w:tcW w:w="1080" w:type="dxa"/>
          </w:tcPr>
          <w:p w:rsidR="00F314EB" w:rsidRDefault="00F314EB" w:rsidP="00F314EB">
            <w:r>
              <w:rPr>
                <w:rFonts w:hint="eastAsia"/>
              </w:rPr>
              <w:t>陈志豪</w:t>
            </w:r>
          </w:p>
        </w:tc>
        <w:tc>
          <w:tcPr>
            <w:tcW w:w="4161" w:type="dxa"/>
          </w:tcPr>
          <w:p w:rsidR="00F314EB" w:rsidRDefault="00F314EB" w:rsidP="00257D25">
            <w:pPr>
              <w:pStyle w:val="a5"/>
              <w:numPr>
                <w:ilvl w:val="0"/>
                <w:numId w:val="22"/>
              </w:numPr>
              <w:ind w:firstLineChars="0"/>
            </w:pPr>
            <w:r>
              <w:rPr>
                <w:rFonts w:hint="eastAsia"/>
              </w:rPr>
              <w:t>增加更新为免费出场接口</w:t>
            </w:r>
            <w:r w:rsidRPr="00F314EB">
              <w:t>UpdateChargeAsFree</w:t>
            </w:r>
          </w:p>
          <w:p w:rsidR="00F314EB" w:rsidRDefault="00F314EB" w:rsidP="00257D25">
            <w:pPr>
              <w:pStyle w:val="a5"/>
              <w:numPr>
                <w:ilvl w:val="0"/>
                <w:numId w:val="22"/>
              </w:numPr>
              <w:ind w:firstLineChars="0"/>
            </w:pPr>
            <w:r w:rsidRPr="00F314EB">
              <w:lastRenderedPageBreak/>
              <w:t>UpdateChargeInfo</w:t>
            </w:r>
            <w:r>
              <w:rPr>
                <w:rFonts w:hint="eastAsia"/>
              </w:rPr>
              <w:t>接口去掉</w:t>
            </w:r>
            <w:r>
              <w:rPr>
                <w:rFonts w:hint="eastAsia"/>
              </w:rPr>
              <w:t>FreeSetId</w:t>
            </w:r>
            <w:r>
              <w:rPr>
                <w:rFonts w:hint="eastAsia"/>
              </w:rPr>
              <w:t>参数</w:t>
            </w:r>
          </w:p>
          <w:p w:rsidR="00F314EB" w:rsidRPr="00200ACB" w:rsidRDefault="00F314EB" w:rsidP="00257D25">
            <w:pPr>
              <w:pStyle w:val="a5"/>
              <w:numPr>
                <w:ilvl w:val="0"/>
                <w:numId w:val="22"/>
              </w:numPr>
              <w:ind w:firstLineChars="0"/>
            </w:pPr>
            <w:r>
              <w:rPr>
                <w:rFonts w:ascii="新宋体" w:hAnsi="新宋体" w:cs="新宋体"/>
                <w:color w:val="000000"/>
                <w:sz w:val="19"/>
                <w:szCs w:val="19"/>
                <w:highlight w:val="white"/>
              </w:rPr>
              <w:t>SetCarOutWithoutCPH</w:t>
            </w:r>
            <w:r w:rsidR="00AA5082">
              <w:rPr>
                <w:rFonts w:ascii="新宋体" w:hAnsi="新宋体" w:cs="新宋体" w:hint="eastAsia"/>
                <w:color w:val="000000"/>
                <w:sz w:val="19"/>
                <w:szCs w:val="19"/>
              </w:rPr>
              <w:t>和</w:t>
            </w:r>
            <w:r w:rsidR="00AA5082">
              <w:rPr>
                <w:rFonts w:ascii="新宋体" w:hAnsi="新宋体" w:cs="新宋体"/>
                <w:color w:val="000000"/>
                <w:sz w:val="19"/>
                <w:szCs w:val="19"/>
                <w:highlight w:val="white"/>
              </w:rPr>
              <w:t>CentralCharge</w:t>
            </w:r>
            <w:r w:rsidR="00AA5082">
              <w:rPr>
                <w:rFonts w:ascii="新宋体" w:hAnsi="新宋体" w:cs="新宋体" w:hint="eastAsia"/>
                <w:color w:val="000000"/>
                <w:sz w:val="19"/>
                <w:szCs w:val="19"/>
              </w:rPr>
              <w:t>接口去掉</w:t>
            </w:r>
            <w:r w:rsidR="00200ACB">
              <w:rPr>
                <w:rFonts w:ascii="新宋体" w:hAnsi="新宋体" w:cs="新宋体" w:hint="eastAsia"/>
                <w:color w:val="000000"/>
                <w:sz w:val="19"/>
                <w:szCs w:val="19"/>
              </w:rPr>
              <w:t>IsFreeOut</w:t>
            </w:r>
            <w:r w:rsidR="00200ACB">
              <w:rPr>
                <w:rFonts w:ascii="新宋体" w:hAnsi="新宋体" w:cs="新宋体" w:hint="eastAsia"/>
                <w:color w:val="000000"/>
                <w:sz w:val="19"/>
                <w:szCs w:val="19"/>
              </w:rPr>
              <w:t>、</w:t>
            </w:r>
            <w:r w:rsidR="00AA5082">
              <w:rPr>
                <w:rFonts w:ascii="新宋体" w:hAnsi="新宋体" w:cs="新宋体" w:hint="eastAsia"/>
                <w:color w:val="000000"/>
                <w:sz w:val="19"/>
                <w:szCs w:val="19"/>
              </w:rPr>
              <w:t>FreeSetId</w:t>
            </w:r>
            <w:r w:rsidR="00200ACB">
              <w:rPr>
                <w:rFonts w:ascii="新宋体" w:hAnsi="新宋体" w:cs="新宋体" w:hint="eastAsia"/>
                <w:color w:val="000000"/>
                <w:sz w:val="19"/>
                <w:szCs w:val="19"/>
              </w:rPr>
              <w:t>、</w:t>
            </w:r>
            <w:r w:rsidR="00200ACB">
              <w:rPr>
                <w:rFonts w:ascii="新宋体" w:hAnsi="新宋体" w:cs="新宋体" w:hint="eastAsia"/>
                <w:color w:val="000000"/>
                <w:sz w:val="19"/>
                <w:szCs w:val="19"/>
              </w:rPr>
              <w:t>FreeReason</w:t>
            </w:r>
            <w:r w:rsidR="00200ACB">
              <w:rPr>
                <w:rFonts w:ascii="新宋体" w:hAnsi="新宋体" w:cs="新宋体" w:hint="eastAsia"/>
                <w:color w:val="000000"/>
                <w:sz w:val="19"/>
                <w:szCs w:val="19"/>
              </w:rPr>
              <w:t>参数</w:t>
            </w:r>
          </w:p>
          <w:p w:rsidR="00200ACB" w:rsidRDefault="00200ACB" w:rsidP="00257D25">
            <w:pPr>
              <w:pStyle w:val="a5"/>
              <w:numPr>
                <w:ilvl w:val="0"/>
                <w:numId w:val="22"/>
              </w:numPr>
              <w:ind w:firstLineChars="0"/>
            </w:pPr>
            <w:r>
              <w:rPr>
                <w:rFonts w:hint="eastAsia"/>
              </w:rPr>
              <w:t>增加</w:t>
            </w:r>
            <w:r>
              <w:rPr>
                <w:rFonts w:ascii="新宋体" w:hAnsi="新宋体" w:cs="新宋体"/>
                <w:color w:val="000000"/>
                <w:sz w:val="19"/>
                <w:szCs w:val="19"/>
                <w:highlight w:val="white"/>
              </w:rPr>
              <w:t>SetCar</w:t>
            </w:r>
            <w:r>
              <w:rPr>
                <w:rFonts w:ascii="新宋体" w:hAnsi="新宋体" w:cs="新宋体" w:hint="eastAsia"/>
                <w:color w:val="000000"/>
                <w:sz w:val="19"/>
                <w:szCs w:val="19"/>
                <w:highlight w:val="white"/>
              </w:rPr>
              <w:t>Free</w:t>
            </w:r>
            <w:r>
              <w:rPr>
                <w:rFonts w:ascii="新宋体" w:hAnsi="新宋体" w:cs="新宋体"/>
                <w:color w:val="000000"/>
                <w:sz w:val="19"/>
                <w:szCs w:val="19"/>
                <w:highlight w:val="white"/>
              </w:rPr>
              <w:t>OutWithoutCPH</w:t>
            </w:r>
            <w:r>
              <w:rPr>
                <w:rFonts w:ascii="新宋体" w:hAnsi="新宋体" w:cs="新宋体" w:hint="eastAsia"/>
                <w:color w:val="000000"/>
                <w:sz w:val="19"/>
                <w:szCs w:val="19"/>
              </w:rPr>
              <w:t>和</w:t>
            </w:r>
            <w:r>
              <w:rPr>
                <w:rFonts w:ascii="新宋体" w:hAnsi="新宋体" w:cs="新宋体"/>
                <w:color w:val="000000"/>
                <w:sz w:val="19"/>
                <w:szCs w:val="19"/>
                <w:highlight w:val="white"/>
              </w:rPr>
              <w:t>CentralCharge</w:t>
            </w:r>
            <w:r>
              <w:rPr>
                <w:rFonts w:ascii="新宋体" w:hAnsi="新宋体" w:cs="新宋体" w:hint="eastAsia"/>
                <w:color w:val="000000"/>
                <w:sz w:val="19"/>
                <w:szCs w:val="19"/>
              </w:rPr>
              <w:t>AsFree</w:t>
            </w:r>
            <w:r>
              <w:rPr>
                <w:rFonts w:ascii="新宋体" w:hAnsi="新宋体" w:cs="新宋体" w:hint="eastAsia"/>
                <w:color w:val="000000"/>
                <w:sz w:val="19"/>
                <w:szCs w:val="19"/>
              </w:rPr>
              <w:t>接口</w:t>
            </w:r>
          </w:p>
        </w:tc>
        <w:tc>
          <w:tcPr>
            <w:tcW w:w="2023" w:type="dxa"/>
          </w:tcPr>
          <w:p w:rsidR="00F314EB" w:rsidRDefault="00200ACB"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2017-03-30</w:t>
            </w:r>
          </w:p>
        </w:tc>
      </w:tr>
      <w:tr w:rsidR="00B91D1E" w:rsidTr="00277900">
        <w:tc>
          <w:tcPr>
            <w:tcW w:w="1091" w:type="dxa"/>
          </w:tcPr>
          <w:p w:rsidR="00B91D1E" w:rsidRDefault="00B91D1E" w:rsidP="00E84711">
            <w:r>
              <w:rPr>
                <w:rFonts w:hint="eastAsia"/>
              </w:rPr>
              <w:lastRenderedPageBreak/>
              <w:t>1.5.7</w:t>
            </w:r>
          </w:p>
        </w:tc>
        <w:tc>
          <w:tcPr>
            <w:tcW w:w="1080" w:type="dxa"/>
          </w:tcPr>
          <w:p w:rsidR="00B91D1E" w:rsidRDefault="00B91D1E" w:rsidP="00E84711">
            <w:r>
              <w:rPr>
                <w:rFonts w:hint="eastAsia"/>
              </w:rPr>
              <w:t>陈志豪</w:t>
            </w:r>
          </w:p>
        </w:tc>
        <w:tc>
          <w:tcPr>
            <w:tcW w:w="4161" w:type="dxa"/>
          </w:tcPr>
          <w:p w:rsidR="00B91D1E" w:rsidRDefault="00B91D1E" w:rsidP="00257D25">
            <w:pPr>
              <w:pStyle w:val="a5"/>
              <w:numPr>
                <w:ilvl w:val="0"/>
                <w:numId w:val="23"/>
              </w:numPr>
              <w:ind w:firstLineChars="0"/>
            </w:pPr>
            <w:r>
              <w:rPr>
                <w:rFonts w:hint="eastAsia"/>
              </w:rPr>
              <w:t>增加检查当前用户密码接口</w:t>
            </w:r>
            <w:r>
              <w:rPr>
                <w:rFonts w:hint="eastAsia"/>
              </w:rPr>
              <w:t>CheckPwd</w:t>
            </w:r>
          </w:p>
        </w:tc>
        <w:tc>
          <w:tcPr>
            <w:tcW w:w="2023" w:type="dxa"/>
          </w:tcPr>
          <w:p w:rsidR="00B91D1E" w:rsidRDefault="00B91D1E"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2017-04-05</w:t>
            </w:r>
          </w:p>
        </w:tc>
      </w:tr>
      <w:tr w:rsidR="00E84711" w:rsidTr="00277900">
        <w:tc>
          <w:tcPr>
            <w:tcW w:w="1091" w:type="dxa"/>
          </w:tcPr>
          <w:p w:rsidR="00E84711" w:rsidRDefault="00E84711" w:rsidP="00E84711">
            <w:r>
              <w:rPr>
                <w:rFonts w:hint="eastAsia"/>
              </w:rPr>
              <w:t>1.5.8</w:t>
            </w:r>
          </w:p>
        </w:tc>
        <w:tc>
          <w:tcPr>
            <w:tcW w:w="1080" w:type="dxa"/>
          </w:tcPr>
          <w:p w:rsidR="00E84711" w:rsidRDefault="00E84711" w:rsidP="00E84711">
            <w:r>
              <w:rPr>
                <w:rFonts w:hint="eastAsia"/>
              </w:rPr>
              <w:t>陈志豪</w:t>
            </w:r>
          </w:p>
        </w:tc>
        <w:tc>
          <w:tcPr>
            <w:tcW w:w="4161" w:type="dxa"/>
          </w:tcPr>
          <w:p w:rsidR="00507F9F" w:rsidRDefault="00507F9F" w:rsidP="00257D25">
            <w:pPr>
              <w:pStyle w:val="a5"/>
              <w:numPr>
                <w:ilvl w:val="0"/>
                <w:numId w:val="24"/>
              </w:numPr>
              <w:ind w:firstLineChars="0"/>
            </w:pPr>
            <w:r>
              <w:rPr>
                <w:rFonts w:hint="eastAsia"/>
              </w:rPr>
              <w:t>增加接口</w:t>
            </w:r>
            <w:r w:rsidRPr="00507F9F">
              <w:t>GetStationSetAndOperatorsWithoutLogin</w:t>
            </w:r>
            <w:r>
              <w:rPr>
                <w:rFonts w:hint="eastAsia"/>
              </w:rPr>
              <w:t>，实现非登记状态获取人员和工作站信息的功能</w:t>
            </w:r>
            <w:r w:rsidR="00AC46E1">
              <w:rPr>
                <w:rFonts w:hint="eastAsia"/>
              </w:rPr>
              <w:t>。</w:t>
            </w:r>
          </w:p>
          <w:p w:rsidR="00A6527C" w:rsidRDefault="00A6527C" w:rsidP="00257D25">
            <w:pPr>
              <w:pStyle w:val="a5"/>
              <w:numPr>
                <w:ilvl w:val="0"/>
                <w:numId w:val="24"/>
              </w:numPr>
              <w:ind w:firstLineChars="0"/>
            </w:pPr>
            <w:r>
              <w:rPr>
                <w:rFonts w:hint="eastAsia"/>
              </w:rPr>
              <w:t>增加错误码：</w:t>
            </w:r>
            <w:r w:rsidRPr="00A6527C">
              <w:t>4004</w:t>
            </w:r>
            <w:r w:rsidRPr="00A6527C">
              <w:rPr>
                <w:rFonts w:hint="eastAsia"/>
              </w:rPr>
              <w:t>5</w:t>
            </w:r>
            <w:r w:rsidRPr="00A6527C">
              <w:rPr>
                <w:rFonts w:hint="eastAsia"/>
              </w:rPr>
              <w:t>，</w:t>
            </w:r>
            <w:r w:rsidRPr="00A6527C">
              <w:t>4004</w:t>
            </w:r>
            <w:r w:rsidRPr="00A6527C">
              <w:rPr>
                <w:rFonts w:hint="eastAsia"/>
              </w:rPr>
              <w:t>6</w:t>
            </w:r>
            <w:r w:rsidR="00AC46E1">
              <w:rPr>
                <w:rFonts w:hint="eastAsia"/>
              </w:rPr>
              <w:t>。</w:t>
            </w:r>
          </w:p>
          <w:p w:rsidR="00AC46E1" w:rsidRDefault="00AC46E1" w:rsidP="00257D25">
            <w:pPr>
              <w:pStyle w:val="a5"/>
              <w:numPr>
                <w:ilvl w:val="0"/>
                <w:numId w:val="24"/>
              </w:numPr>
              <w:ind w:firstLineChars="0"/>
            </w:pPr>
            <w:r>
              <w:rPr>
                <w:rFonts w:hint="eastAsia"/>
              </w:rPr>
              <w:t>车道表的</w:t>
            </w:r>
            <w:r w:rsidRPr="00AC46E1">
              <w:t>Person</w:t>
            </w:r>
            <w:r>
              <w:rPr>
                <w:rFonts w:hint="eastAsia"/>
              </w:rPr>
              <w:t>Video</w:t>
            </w:r>
            <w:r>
              <w:rPr>
                <w:rFonts w:hint="eastAsia"/>
              </w:rPr>
              <w:t>字段改为</w:t>
            </w:r>
            <w:r w:rsidRPr="00AC46E1">
              <w:t>PersonCameraID</w:t>
            </w:r>
            <w:r>
              <w:rPr>
                <w:rFonts w:hint="eastAsia"/>
              </w:rPr>
              <w:t>；</w:t>
            </w:r>
            <w:r>
              <w:t>CameraI</w:t>
            </w:r>
            <w:r>
              <w:rPr>
                <w:rFonts w:hint="eastAsia"/>
              </w:rPr>
              <w:t>P</w:t>
            </w:r>
            <w:r>
              <w:rPr>
                <w:rFonts w:hint="eastAsia"/>
              </w:rPr>
              <w:t>改为</w:t>
            </w:r>
            <w:r w:rsidRPr="00AC46E1">
              <w:t>CameraID</w:t>
            </w:r>
            <w:r>
              <w:rPr>
                <w:rFonts w:hint="eastAsia"/>
              </w:rPr>
              <w:t>，字段类型改为长整形。</w:t>
            </w:r>
          </w:p>
        </w:tc>
        <w:tc>
          <w:tcPr>
            <w:tcW w:w="2023" w:type="dxa"/>
          </w:tcPr>
          <w:p w:rsidR="00E84711" w:rsidRDefault="006B0FD2"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2017-04-14</w:t>
            </w:r>
          </w:p>
        </w:tc>
      </w:tr>
      <w:tr w:rsidR="00277900" w:rsidTr="00277900">
        <w:tc>
          <w:tcPr>
            <w:tcW w:w="1091" w:type="dxa"/>
          </w:tcPr>
          <w:p w:rsidR="00277900" w:rsidRDefault="00277900" w:rsidP="00721059">
            <w:r>
              <w:rPr>
                <w:rFonts w:hint="eastAsia"/>
              </w:rPr>
              <w:t>1.5.9</w:t>
            </w:r>
          </w:p>
        </w:tc>
        <w:tc>
          <w:tcPr>
            <w:tcW w:w="1080" w:type="dxa"/>
          </w:tcPr>
          <w:p w:rsidR="00277900" w:rsidRDefault="00277900" w:rsidP="00721059">
            <w:r>
              <w:rPr>
                <w:rFonts w:hint="eastAsia"/>
              </w:rPr>
              <w:t>陈志豪</w:t>
            </w:r>
          </w:p>
        </w:tc>
        <w:tc>
          <w:tcPr>
            <w:tcW w:w="4161" w:type="dxa"/>
          </w:tcPr>
          <w:p w:rsidR="00721059" w:rsidRDefault="00721059" w:rsidP="00257D25">
            <w:pPr>
              <w:pStyle w:val="a5"/>
              <w:numPr>
                <w:ilvl w:val="0"/>
                <w:numId w:val="25"/>
              </w:numPr>
              <w:ind w:firstLineChars="0"/>
            </w:pPr>
            <w:r>
              <w:rPr>
                <w:rFonts w:hint="eastAsia"/>
              </w:rPr>
              <w:t>增加同时获取车道与相机资料的接口</w:t>
            </w:r>
            <w:r w:rsidRPr="00721059">
              <w:t>GetCheDaoSetAndCamera</w:t>
            </w:r>
          </w:p>
          <w:p w:rsidR="00277900" w:rsidRDefault="00277900" w:rsidP="00257D25">
            <w:pPr>
              <w:pStyle w:val="a5"/>
              <w:numPr>
                <w:ilvl w:val="0"/>
                <w:numId w:val="25"/>
              </w:numPr>
              <w:ind w:firstLineChars="0"/>
            </w:pPr>
            <w:r>
              <w:rPr>
                <w:rFonts w:hint="eastAsia"/>
              </w:rPr>
              <w:t>增加简化的生成换班记录接口</w:t>
            </w:r>
            <w:r w:rsidRPr="00277900">
              <w:t>SetWorkHandover</w:t>
            </w:r>
          </w:p>
          <w:p w:rsidR="00721059" w:rsidRPr="00721059" w:rsidRDefault="00721059" w:rsidP="00257D25">
            <w:pPr>
              <w:pStyle w:val="a5"/>
              <w:numPr>
                <w:ilvl w:val="0"/>
                <w:numId w:val="25"/>
              </w:numPr>
              <w:ind w:firstLineChars="0"/>
            </w:pPr>
            <w:r>
              <w:rPr>
                <w:rFonts w:hint="eastAsia"/>
              </w:rPr>
              <w:t>增加简化的获取临时换班统计记录接口</w:t>
            </w:r>
            <w:r>
              <w:rPr>
                <w:rFonts w:ascii="新宋体" w:hAnsi="新宋体" w:cs="新宋体"/>
                <w:color w:val="000000"/>
                <w:sz w:val="19"/>
                <w:szCs w:val="19"/>
                <w:highlight w:val="white"/>
              </w:rPr>
              <w:t>GetWorkHandoverPrint</w:t>
            </w:r>
          </w:p>
          <w:p w:rsidR="00721059" w:rsidRPr="00645A40" w:rsidRDefault="00721059" w:rsidP="00257D25">
            <w:pPr>
              <w:pStyle w:val="a5"/>
              <w:numPr>
                <w:ilvl w:val="0"/>
                <w:numId w:val="25"/>
              </w:numPr>
              <w:ind w:firstLineChars="0"/>
            </w:pPr>
            <w:r>
              <w:rPr>
                <w:rFonts w:ascii="新宋体" w:hAnsi="新宋体" w:cs="新宋体" w:hint="eastAsia"/>
                <w:color w:val="000000"/>
                <w:sz w:val="19"/>
                <w:szCs w:val="19"/>
              </w:rPr>
              <w:t>增加</w:t>
            </w:r>
            <w:r w:rsidRPr="00721059">
              <w:rPr>
                <w:rFonts w:ascii="新宋体" w:hAnsi="新宋体" w:cs="新宋体" w:hint="eastAsia"/>
                <w:color w:val="000000"/>
                <w:sz w:val="19"/>
                <w:szCs w:val="19"/>
              </w:rPr>
              <w:t>获取发行窗口基本数据</w:t>
            </w:r>
            <w:r>
              <w:rPr>
                <w:rFonts w:ascii="新宋体" w:hAnsi="新宋体" w:cs="新宋体" w:hint="eastAsia"/>
                <w:color w:val="000000"/>
                <w:sz w:val="19"/>
                <w:szCs w:val="19"/>
              </w:rPr>
              <w:t>接口</w:t>
            </w:r>
            <w:r w:rsidRPr="00721059">
              <w:rPr>
                <w:rFonts w:ascii="新宋体" w:hAnsi="新宋体" w:cs="新宋体"/>
                <w:color w:val="000000"/>
                <w:sz w:val="19"/>
                <w:szCs w:val="19"/>
              </w:rPr>
              <w:t>GetIssueFormData</w:t>
            </w:r>
          </w:p>
          <w:p w:rsidR="00645A40" w:rsidRPr="00E47938" w:rsidRDefault="00645A40" w:rsidP="00257D25">
            <w:pPr>
              <w:pStyle w:val="a5"/>
              <w:numPr>
                <w:ilvl w:val="0"/>
                <w:numId w:val="25"/>
              </w:numPr>
              <w:ind w:firstLineChars="0"/>
            </w:pPr>
            <w:r>
              <w:rPr>
                <w:rFonts w:ascii="新宋体" w:hAnsi="新宋体" w:cs="新宋体" w:hint="eastAsia"/>
                <w:color w:val="000000"/>
                <w:sz w:val="19"/>
                <w:szCs w:val="19"/>
              </w:rPr>
              <w:t>增加错误码：</w:t>
            </w:r>
            <w:r>
              <w:rPr>
                <w:rFonts w:ascii="新宋体" w:hAnsi="新宋体" w:cs="新宋体"/>
                <w:color w:val="000000"/>
                <w:sz w:val="19"/>
                <w:szCs w:val="19"/>
                <w:highlight w:val="white"/>
              </w:rPr>
              <w:t>40050</w:t>
            </w:r>
          </w:p>
          <w:p w:rsidR="00E47938" w:rsidRDefault="00E47938" w:rsidP="00257D25">
            <w:pPr>
              <w:pStyle w:val="a5"/>
              <w:numPr>
                <w:ilvl w:val="0"/>
                <w:numId w:val="25"/>
              </w:numPr>
              <w:ind w:firstLineChars="0"/>
            </w:pPr>
            <w:r>
              <w:rPr>
                <w:rFonts w:ascii="新宋体" w:hAnsi="新宋体" w:cs="新宋体" w:hint="eastAsia"/>
                <w:color w:val="000000"/>
                <w:sz w:val="19"/>
                <w:szCs w:val="19"/>
              </w:rPr>
              <w:t>增加</w:t>
            </w:r>
            <w:r>
              <w:rPr>
                <w:rFonts w:ascii="新宋体" w:hAnsi="新宋体" w:cs="新宋体"/>
                <w:color w:val="000000"/>
                <w:sz w:val="19"/>
                <w:szCs w:val="19"/>
                <w:highlight w:val="white"/>
              </w:rPr>
              <w:t>GetCar</w:t>
            </w:r>
            <w:r>
              <w:rPr>
                <w:rFonts w:ascii="新宋体" w:hAnsi="新宋体" w:cs="新宋体" w:hint="eastAsia"/>
                <w:color w:val="000000"/>
                <w:sz w:val="19"/>
                <w:szCs w:val="19"/>
                <w:highlight w:val="white"/>
              </w:rPr>
              <w:t>In</w:t>
            </w:r>
            <w:r>
              <w:rPr>
                <w:rFonts w:ascii="新宋体" w:hAnsi="新宋体" w:cs="新宋体"/>
                <w:color w:val="000000"/>
                <w:sz w:val="19"/>
                <w:szCs w:val="19"/>
                <w:highlight w:val="white"/>
              </w:rPr>
              <w:t>Report</w:t>
            </w:r>
            <w:r>
              <w:rPr>
                <w:rFonts w:ascii="新宋体" w:hAnsi="新宋体" w:cs="新宋体" w:hint="eastAsia"/>
                <w:color w:val="000000"/>
                <w:sz w:val="19"/>
                <w:szCs w:val="19"/>
              </w:rPr>
              <w:t>和</w:t>
            </w:r>
            <w:r>
              <w:rPr>
                <w:rFonts w:ascii="新宋体" w:hAnsi="新宋体" w:cs="新宋体"/>
                <w:color w:val="000000"/>
                <w:sz w:val="19"/>
                <w:szCs w:val="19"/>
                <w:highlight w:val="white"/>
              </w:rPr>
              <w:t>GetCarOutReport</w:t>
            </w:r>
            <w:r>
              <w:rPr>
                <w:rFonts w:ascii="新宋体" w:hAnsi="新宋体" w:cs="新宋体" w:hint="eastAsia"/>
                <w:color w:val="000000"/>
                <w:sz w:val="19"/>
                <w:szCs w:val="19"/>
              </w:rPr>
              <w:t>接口</w:t>
            </w:r>
            <w:r w:rsidR="008F22E4">
              <w:rPr>
                <w:rFonts w:ascii="新宋体" w:hAnsi="新宋体" w:cs="新宋体" w:hint="eastAsia"/>
                <w:color w:val="000000"/>
                <w:sz w:val="19"/>
                <w:szCs w:val="19"/>
              </w:rPr>
              <w:t>，简化入场报表与出场报表操作</w:t>
            </w:r>
          </w:p>
        </w:tc>
        <w:tc>
          <w:tcPr>
            <w:tcW w:w="2023" w:type="dxa"/>
          </w:tcPr>
          <w:p w:rsidR="00277900" w:rsidRDefault="00104ADF"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2017-04-1</w:t>
            </w:r>
            <w:r>
              <w:rPr>
                <w:rFonts w:ascii="新宋体" w:hAnsi="新宋体" w:cs="新宋体" w:hint="eastAsia"/>
                <w:color w:val="000000"/>
                <w:sz w:val="19"/>
                <w:szCs w:val="19"/>
                <w:highlight w:val="white"/>
              </w:rPr>
              <w:t>8</w:t>
            </w:r>
          </w:p>
        </w:tc>
      </w:tr>
      <w:tr w:rsidR="00104ADF" w:rsidTr="00277900">
        <w:tc>
          <w:tcPr>
            <w:tcW w:w="1091" w:type="dxa"/>
          </w:tcPr>
          <w:p w:rsidR="00104ADF" w:rsidRDefault="00104ADF" w:rsidP="00975549">
            <w:r>
              <w:rPr>
                <w:rFonts w:hint="eastAsia"/>
              </w:rPr>
              <w:t>1.</w:t>
            </w:r>
            <w:r w:rsidR="00975549">
              <w:rPr>
                <w:rFonts w:hint="eastAsia"/>
              </w:rPr>
              <w:t>6.0</w:t>
            </w:r>
          </w:p>
        </w:tc>
        <w:tc>
          <w:tcPr>
            <w:tcW w:w="1080" w:type="dxa"/>
          </w:tcPr>
          <w:p w:rsidR="00104ADF" w:rsidRDefault="00104ADF" w:rsidP="00D26F3B">
            <w:r>
              <w:rPr>
                <w:rFonts w:hint="eastAsia"/>
              </w:rPr>
              <w:t>陈志豪</w:t>
            </w:r>
          </w:p>
        </w:tc>
        <w:tc>
          <w:tcPr>
            <w:tcW w:w="4161" w:type="dxa"/>
          </w:tcPr>
          <w:p w:rsidR="00104ADF" w:rsidRPr="003F6806" w:rsidRDefault="00541B85" w:rsidP="00257D25">
            <w:pPr>
              <w:pStyle w:val="a5"/>
              <w:numPr>
                <w:ilvl w:val="0"/>
                <w:numId w:val="26"/>
              </w:numPr>
              <w:ind w:firstLineChars="0"/>
            </w:pPr>
            <w:r>
              <w:rPr>
                <w:rFonts w:ascii="新宋体" w:hAnsi="新宋体" w:cs="新宋体" w:hint="eastAsia"/>
                <w:color w:val="000000"/>
                <w:sz w:val="19"/>
                <w:szCs w:val="19"/>
                <w:highlight w:val="white"/>
              </w:rPr>
              <w:t>G</w:t>
            </w:r>
            <w:r w:rsidR="00104ADF">
              <w:rPr>
                <w:rFonts w:ascii="新宋体" w:hAnsi="新宋体" w:cs="新宋体"/>
                <w:color w:val="000000"/>
                <w:sz w:val="19"/>
                <w:szCs w:val="19"/>
                <w:highlight w:val="white"/>
              </w:rPr>
              <w:t>etSysSettingObject</w:t>
            </w:r>
            <w:r w:rsidR="00104ADF">
              <w:rPr>
                <w:rFonts w:ascii="新宋体" w:hAnsi="新宋体" w:cs="新宋体" w:hint="eastAsia"/>
                <w:color w:val="000000"/>
                <w:sz w:val="19"/>
                <w:szCs w:val="19"/>
              </w:rPr>
              <w:t>接口增加</w:t>
            </w:r>
            <w:r w:rsidR="00104ADF">
              <w:rPr>
                <w:rFonts w:ascii="新宋体" w:hAnsi="新宋体" w:cs="新宋体" w:hint="eastAsia"/>
                <w:color w:val="000000"/>
                <w:sz w:val="19"/>
                <w:szCs w:val="19"/>
              </w:rPr>
              <w:t>jsonModel</w:t>
            </w:r>
            <w:r w:rsidR="00104ADF">
              <w:rPr>
                <w:rFonts w:ascii="新宋体" w:hAnsi="新宋体" w:cs="新宋体" w:hint="eastAsia"/>
                <w:color w:val="000000"/>
                <w:sz w:val="19"/>
                <w:szCs w:val="19"/>
              </w:rPr>
              <w:t>参数，实现只获取部分参数值的功能</w:t>
            </w:r>
          </w:p>
          <w:p w:rsidR="00F605C8" w:rsidRDefault="00F605C8" w:rsidP="00257D25">
            <w:pPr>
              <w:pStyle w:val="a5"/>
              <w:numPr>
                <w:ilvl w:val="0"/>
                <w:numId w:val="26"/>
              </w:numPr>
              <w:ind w:firstLineChars="0"/>
            </w:pPr>
            <w:r w:rsidRPr="00F605C8">
              <w:rPr>
                <w:rFonts w:hint="eastAsia"/>
              </w:rPr>
              <w:t>报表查询条件设置接口</w:t>
            </w:r>
            <w:r>
              <w:rPr>
                <w:rFonts w:hint="eastAsia"/>
              </w:rPr>
              <w:t>的数据</w:t>
            </w:r>
            <w:r>
              <w:rPr>
                <w:rFonts w:hint="eastAsia"/>
              </w:rPr>
              <w:t>Model</w:t>
            </w:r>
            <w:r>
              <w:rPr>
                <w:rFonts w:hint="eastAsia"/>
              </w:rPr>
              <w:t>中的</w:t>
            </w:r>
            <w:r>
              <w:rPr>
                <w:rFonts w:hint="eastAsia"/>
              </w:rPr>
              <w:t>OP</w:t>
            </w:r>
            <w:r>
              <w:rPr>
                <w:rFonts w:hint="eastAsia"/>
              </w:rPr>
              <w:t>字段类型从字符串改为数字类型</w:t>
            </w:r>
          </w:p>
          <w:p w:rsidR="00F605C8" w:rsidRPr="00F605C8" w:rsidRDefault="00F605C8" w:rsidP="00257D25">
            <w:pPr>
              <w:pStyle w:val="a5"/>
              <w:numPr>
                <w:ilvl w:val="0"/>
                <w:numId w:val="26"/>
              </w:numPr>
              <w:ind w:firstLineChars="0"/>
            </w:pPr>
            <w:r w:rsidRPr="00F605C8">
              <w:rPr>
                <w:rFonts w:hint="eastAsia"/>
              </w:rPr>
              <w:lastRenderedPageBreak/>
              <w:t>报表查询方案接口</w:t>
            </w:r>
            <w:r>
              <w:rPr>
                <w:rFonts w:hint="eastAsia"/>
              </w:rPr>
              <w:t>的数据</w:t>
            </w:r>
            <w:r>
              <w:rPr>
                <w:rFonts w:hint="eastAsia"/>
              </w:rPr>
              <w:t>Model</w:t>
            </w:r>
            <w:r>
              <w:rPr>
                <w:rFonts w:hint="eastAsia"/>
              </w:rPr>
              <w:t>中的</w:t>
            </w:r>
            <w:r>
              <w:rPr>
                <w:rFonts w:hint="eastAsia"/>
              </w:rPr>
              <w:t>Operators</w:t>
            </w:r>
            <w:r>
              <w:rPr>
                <w:rFonts w:hint="eastAsia"/>
              </w:rPr>
              <w:t>字段类型从字符串改为数字类型</w:t>
            </w:r>
          </w:p>
          <w:p w:rsidR="00F605C8" w:rsidRPr="00F605C8" w:rsidRDefault="00FF2C02" w:rsidP="00257D25">
            <w:pPr>
              <w:pStyle w:val="a5"/>
              <w:numPr>
                <w:ilvl w:val="0"/>
                <w:numId w:val="26"/>
              </w:numPr>
              <w:ind w:firstLineChars="0"/>
            </w:pPr>
            <w:r>
              <w:rPr>
                <w:rFonts w:hint="eastAsia"/>
              </w:rPr>
              <w:t>增加接口</w:t>
            </w:r>
            <w:r w:rsidRPr="00FF2C02">
              <w:t>GetCarInReportFormData</w:t>
            </w:r>
            <w:r>
              <w:rPr>
                <w:rFonts w:hint="eastAsia"/>
              </w:rPr>
              <w:t>，实现获取入场报表窗口基本数据功能</w:t>
            </w:r>
          </w:p>
          <w:p w:rsidR="003F6806" w:rsidRDefault="00FF2C02" w:rsidP="00257D25">
            <w:pPr>
              <w:pStyle w:val="a5"/>
              <w:numPr>
                <w:ilvl w:val="0"/>
                <w:numId w:val="26"/>
              </w:numPr>
              <w:ind w:firstLineChars="0"/>
            </w:pPr>
            <w:r>
              <w:rPr>
                <w:rFonts w:hint="eastAsia"/>
              </w:rPr>
              <w:t>增加接口</w:t>
            </w:r>
            <w:r>
              <w:t>GetCar</w:t>
            </w:r>
            <w:r>
              <w:rPr>
                <w:rFonts w:hint="eastAsia"/>
              </w:rPr>
              <w:t>Out</w:t>
            </w:r>
            <w:r w:rsidRPr="00FF2C02">
              <w:t>ReportFormData</w:t>
            </w:r>
            <w:r>
              <w:rPr>
                <w:rFonts w:hint="eastAsia"/>
              </w:rPr>
              <w:t>，实现获取收费报表窗口基本数据功能</w:t>
            </w:r>
          </w:p>
        </w:tc>
        <w:tc>
          <w:tcPr>
            <w:tcW w:w="2023" w:type="dxa"/>
          </w:tcPr>
          <w:p w:rsidR="00104ADF" w:rsidRDefault="00975549"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2017-04-20</w:t>
            </w:r>
          </w:p>
        </w:tc>
      </w:tr>
      <w:tr w:rsidR="007C272D" w:rsidTr="00277900">
        <w:tc>
          <w:tcPr>
            <w:tcW w:w="1091" w:type="dxa"/>
          </w:tcPr>
          <w:p w:rsidR="007C272D" w:rsidRDefault="007C272D" w:rsidP="00F71C76">
            <w:r>
              <w:rPr>
                <w:rFonts w:hint="eastAsia"/>
              </w:rPr>
              <w:lastRenderedPageBreak/>
              <w:t>1.6.1</w:t>
            </w:r>
          </w:p>
        </w:tc>
        <w:tc>
          <w:tcPr>
            <w:tcW w:w="1080" w:type="dxa"/>
          </w:tcPr>
          <w:p w:rsidR="007C272D" w:rsidRDefault="007C272D" w:rsidP="00F71C76">
            <w:r>
              <w:rPr>
                <w:rFonts w:hint="eastAsia"/>
              </w:rPr>
              <w:t>陈志豪</w:t>
            </w:r>
          </w:p>
        </w:tc>
        <w:tc>
          <w:tcPr>
            <w:tcW w:w="4161" w:type="dxa"/>
          </w:tcPr>
          <w:p w:rsidR="007C272D" w:rsidRPr="008A77E5" w:rsidRDefault="007C272D" w:rsidP="00257D25">
            <w:pPr>
              <w:pStyle w:val="a5"/>
              <w:numPr>
                <w:ilvl w:val="0"/>
                <w:numId w:val="27"/>
              </w:numPr>
              <w:ind w:firstLineChars="0"/>
              <w:rPr>
                <w:rFonts w:ascii="新宋体" w:hAnsi="新宋体" w:cs="新宋体"/>
                <w:color w:val="000000"/>
                <w:sz w:val="19"/>
                <w:szCs w:val="19"/>
                <w:highlight w:val="white"/>
              </w:rPr>
            </w:pPr>
            <w:r>
              <w:rPr>
                <w:rFonts w:ascii="新宋体" w:hAnsi="新宋体" w:cs="新宋体" w:hint="eastAsia"/>
                <w:color w:val="000000"/>
                <w:sz w:val="19"/>
                <w:szCs w:val="19"/>
                <w:highlight w:val="white"/>
              </w:rPr>
              <w:t>增加</w:t>
            </w:r>
            <w:r w:rsidRPr="007C272D">
              <w:rPr>
                <w:rFonts w:ascii="新宋体" w:hAnsi="新宋体" w:cs="新宋体"/>
                <w:color w:val="000000"/>
                <w:sz w:val="19"/>
                <w:szCs w:val="19"/>
              </w:rPr>
              <w:t>GetRightsByRightsTree</w:t>
            </w:r>
            <w:r>
              <w:rPr>
                <w:rFonts w:ascii="新宋体" w:hAnsi="新宋体" w:cs="新宋体" w:hint="eastAsia"/>
                <w:color w:val="000000"/>
                <w:sz w:val="19"/>
                <w:szCs w:val="19"/>
              </w:rPr>
              <w:t>接口，实现只查部分菜单权限的功能</w:t>
            </w:r>
          </w:p>
          <w:p w:rsidR="008A77E5" w:rsidRPr="00C75C18" w:rsidRDefault="008A77E5" w:rsidP="00257D25">
            <w:pPr>
              <w:pStyle w:val="a5"/>
              <w:numPr>
                <w:ilvl w:val="0"/>
                <w:numId w:val="27"/>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增加</w:t>
            </w:r>
            <w:r w:rsidRPr="008A77E5">
              <w:rPr>
                <w:rFonts w:ascii="新宋体" w:hAnsi="新宋体" w:cs="新宋体"/>
                <w:color w:val="000000"/>
                <w:sz w:val="19"/>
                <w:szCs w:val="19"/>
              </w:rPr>
              <w:t>CardIssueCancellation</w:t>
            </w:r>
            <w:r>
              <w:rPr>
                <w:rFonts w:ascii="新宋体" w:hAnsi="新宋体" w:cs="新宋体" w:hint="eastAsia"/>
                <w:color w:val="000000"/>
                <w:sz w:val="19"/>
                <w:szCs w:val="19"/>
              </w:rPr>
              <w:t>接口，实现车辆注销功能</w:t>
            </w:r>
          </w:p>
          <w:p w:rsidR="00C75C18" w:rsidRPr="00C75C18" w:rsidRDefault="00C75C18" w:rsidP="00257D25">
            <w:pPr>
              <w:pStyle w:val="a5"/>
              <w:numPr>
                <w:ilvl w:val="0"/>
                <w:numId w:val="27"/>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修改</w:t>
            </w:r>
            <w:r w:rsidRPr="00C75C18">
              <w:rPr>
                <w:rFonts w:ascii="新宋体" w:hAnsi="新宋体" w:cs="新宋体"/>
                <w:color w:val="000000"/>
                <w:sz w:val="19"/>
                <w:szCs w:val="19"/>
              </w:rPr>
              <w:t>SaveUserAndCardIssue</w:t>
            </w:r>
            <w:r>
              <w:rPr>
                <w:rFonts w:ascii="新宋体" w:hAnsi="新宋体" w:cs="新宋体" w:hint="eastAsia"/>
                <w:color w:val="000000"/>
                <w:sz w:val="19"/>
                <w:szCs w:val="19"/>
              </w:rPr>
              <w:t>接口，删除</w:t>
            </w:r>
            <w:r>
              <w:rPr>
                <w:rFonts w:ascii="新宋体" w:hAnsi="新宋体" w:cs="新宋体" w:hint="eastAsia"/>
                <w:color w:val="000000"/>
                <w:sz w:val="19"/>
                <w:szCs w:val="19"/>
              </w:rPr>
              <w:t>AutoUserNo</w:t>
            </w:r>
            <w:r>
              <w:rPr>
                <w:rFonts w:ascii="新宋体" w:hAnsi="新宋体" w:cs="新宋体" w:hint="eastAsia"/>
                <w:color w:val="000000"/>
                <w:sz w:val="19"/>
                <w:szCs w:val="19"/>
              </w:rPr>
              <w:t>和</w:t>
            </w:r>
            <w:r>
              <w:rPr>
                <w:rFonts w:ascii="新宋体" w:hAnsi="新宋体" w:cs="新宋体" w:hint="eastAsia"/>
                <w:color w:val="000000"/>
                <w:sz w:val="19"/>
                <w:szCs w:val="19"/>
              </w:rPr>
              <w:t>AutoCardNo</w:t>
            </w:r>
            <w:r>
              <w:rPr>
                <w:rFonts w:ascii="新宋体" w:hAnsi="新宋体" w:cs="新宋体" w:hint="eastAsia"/>
                <w:color w:val="000000"/>
                <w:sz w:val="19"/>
                <w:szCs w:val="19"/>
              </w:rPr>
              <w:t>参数，同时增加</w:t>
            </w:r>
            <w:r w:rsidRPr="00C75C18">
              <w:rPr>
                <w:rFonts w:ascii="新宋体" w:hAnsi="新宋体" w:cs="新宋体"/>
                <w:color w:val="000000"/>
                <w:sz w:val="19"/>
                <w:szCs w:val="19"/>
              </w:rPr>
              <w:t>Overwrite</w:t>
            </w:r>
            <w:r>
              <w:rPr>
                <w:rFonts w:ascii="新宋体" w:hAnsi="新宋体" w:cs="新宋体" w:hint="eastAsia"/>
                <w:color w:val="000000"/>
                <w:sz w:val="19"/>
                <w:szCs w:val="19"/>
              </w:rPr>
              <w:t>参数</w:t>
            </w:r>
          </w:p>
          <w:p w:rsidR="00C75C18" w:rsidRDefault="00C75C18" w:rsidP="00257D25">
            <w:pPr>
              <w:pStyle w:val="a5"/>
              <w:numPr>
                <w:ilvl w:val="0"/>
                <w:numId w:val="27"/>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增加</w:t>
            </w:r>
            <w:r w:rsidRPr="00C75C18">
              <w:rPr>
                <w:rFonts w:ascii="新宋体" w:hAnsi="新宋体" w:cs="新宋体"/>
                <w:color w:val="000000"/>
                <w:sz w:val="19"/>
                <w:szCs w:val="19"/>
              </w:rPr>
              <w:t>40055</w:t>
            </w:r>
            <w:r>
              <w:rPr>
                <w:rFonts w:ascii="新宋体" w:hAnsi="新宋体" w:cs="新宋体" w:hint="eastAsia"/>
                <w:color w:val="000000"/>
                <w:sz w:val="19"/>
                <w:szCs w:val="19"/>
              </w:rPr>
              <w:t>错误码</w:t>
            </w:r>
          </w:p>
        </w:tc>
        <w:tc>
          <w:tcPr>
            <w:tcW w:w="2023" w:type="dxa"/>
          </w:tcPr>
          <w:p w:rsidR="007C272D" w:rsidRDefault="005F1F20"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2017-04-22</w:t>
            </w:r>
          </w:p>
        </w:tc>
      </w:tr>
      <w:tr w:rsidR="004C601E" w:rsidTr="00277900">
        <w:tc>
          <w:tcPr>
            <w:tcW w:w="1091" w:type="dxa"/>
          </w:tcPr>
          <w:p w:rsidR="004C601E" w:rsidRDefault="004C601E" w:rsidP="00756E8A">
            <w:r>
              <w:rPr>
                <w:rFonts w:hint="eastAsia"/>
              </w:rPr>
              <w:t>1.6.2</w:t>
            </w:r>
          </w:p>
        </w:tc>
        <w:tc>
          <w:tcPr>
            <w:tcW w:w="1080" w:type="dxa"/>
          </w:tcPr>
          <w:p w:rsidR="004C601E" w:rsidRDefault="004C601E" w:rsidP="00756E8A">
            <w:r>
              <w:rPr>
                <w:rFonts w:hint="eastAsia"/>
              </w:rPr>
              <w:t>陈志豪</w:t>
            </w:r>
          </w:p>
        </w:tc>
        <w:tc>
          <w:tcPr>
            <w:tcW w:w="4161" w:type="dxa"/>
          </w:tcPr>
          <w:p w:rsidR="004C601E" w:rsidRPr="00FD21BB" w:rsidRDefault="004C601E" w:rsidP="00257D25">
            <w:pPr>
              <w:pStyle w:val="a5"/>
              <w:numPr>
                <w:ilvl w:val="0"/>
                <w:numId w:val="28"/>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修改</w:t>
            </w:r>
            <w:r w:rsidRPr="00C75C18">
              <w:rPr>
                <w:rFonts w:ascii="新宋体" w:hAnsi="新宋体" w:cs="新宋体"/>
                <w:color w:val="000000"/>
                <w:sz w:val="19"/>
                <w:szCs w:val="19"/>
              </w:rPr>
              <w:t>SaveUserAndCardIssue</w:t>
            </w:r>
            <w:r>
              <w:rPr>
                <w:rFonts w:ascii="新宋体" w:hAnsi="新宋体" w:cs="新宋体" w:hint="eastAsia"/>
                <w:color w:val="000000"/>
                <w:sz w:val="19"/>
                <w:szCs w:val="19"/>
              </w:rPr>
              <w:t>接口，重新增加</w:t>
            </w:r>
            <w:r>
              <w:rPr>
                <w:rFonts w:ascii="新宋体" w:hAnsi="新宋体" w:cs="新宋体" w:hint="eastAsia"/>
                <w:color w:val="000000"/>
                <w:sz w:val="19"/>
                <w:szCs w:val="19"/>
              </w:rPr>
              <w:t>AutoUserNo</w:t>
            </w:r>
            <w:r>
              <w:rPr>
                <w:rFonts w:ascii="新宋体" w:hAnsi="新宋体" w:cs="新宋体" w:hint="eastAsia"/>
                <w:color w:val="000000"/>
                <w:sz w:val="19"/>
                <w:szCs w:val="19"/>
              </w:rPr>
              <w:t>和</w:t>
            </w:r>
            <w:r>
              <w:rPr>
                <w:rFonts w:ascii="新宋体" w:hAnsi="新宋体" w:cs="新宋体" w:hint="eastAsia"/>
                <w:color w:val="000000"/>
                <w:sz w:val="19"/>
                <w:szCs w:val="19"/>
              </w:rPr>
              <w:t>AutoCardNo</w:t>
            </w:r>
            <w:r>
              <w:rPr>
                <w:rFonts w:ascii="新宋体" w:hAnsi="新宋体" w:cs="新宋体" w:hint="eastAsia"/>
                <w:color w:val="000000"/>
                <w:sz w:val="19"/>
                <w:szCs w:val="19"/>
              </w:rPr>
              <w:t>参数</w:t>
            </w:r>
          </w:p>
          <w:p w:rsidR="00FD21BB" w:rsidRPr="00FD21BB" w:rsidRDefault="00FD21BB" w:rsidP="00257D25">
            <w:pPr>
              <w:pStyle w:val="a5"/>
              <w:numPr>
                <w:ilvl w:val="0"/>
                <w:numId w:val="28"/>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增加</w:t>
            </w:r>
            <w:r w:rsidRPr="00FD21BB">
              <w:rPr>
                <w:rFonts w:ascii="新宋体" w:hAnsi="新宋体" w:cs="新宋体"/>
                <w:color w:val="000000"/>
                <w:sz w:val="19"/>
                <w:szCs w:val="19"/>
              </w:rPr>
              <w:t>AddCheDaoListAndCopyParamFrom</w:t>
            </w:r>
            <w:r>
              <w:rPr>
                <w:rFonts w:ascii="新宋体" w:hAnsi="新宋体" w:cs="新宋体" w:hint="eastAsia"/>
                <w:color w:val="000000"/>
                <w:sz w:val="19"/>
                <w:szCs w:val="19"/>
              </w:rPr>
              <w:t>接口，实现新增车道同时从其它车道复制设备参数的功能</w:t>
            </w:r>
          </w:p>
          <w:p w:rsidR="00FD21BB" w:rsidRPr="00886AA1" w:rsidRDefault="00FD21BB" w:rsidP="00257D25">
            <w:pPr>
              <w:pStyle w:val="a5"/>
              <w:numPr>
                <w:ilvl w:val="0"/>
                <w:numId w:val="28"/>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增加</w:t>
            </w:r>
            <w:r w:rsidRPr="00FD21BB">
              <w:rPr>
                <w:rFonts w:ascii="新宋体" w:hAnsi="新宋体" w:cs="新宋体"/>
                <w:color w:val="000000"/>
                <w:sz w:val="19"/>
                <w:szCs w:val="19"/>
              </w:rPr>
              <w:t>CopyDeviceParametersFrom</w:t>
            </w:r>
            <w:r>
              <w:rPr>
                <w:rFonts w:ascii="新宋体" w:hAnsi="新宋体" w:cs="新宋体" w:hint="eastAsia"/>
                <w:color w:val="000000"/>
                <w:sz w:val="19"/>
                <w:szCs w:val="19"/>
              </w:rPr>
              <w:t>接口，实现从指定车道复制设备参数到其它车道的功能</w:t>
            </w:r>
          </w:p>
          <w:p w:rsidR="00886AA1" w:rsidRPr="00FD72BD" w:rsidRDefault="00886AA1" w:rsidP="00257D25">
            <w:pPr>
              <w:pStyle w:val="a5"/>
              <w:numPr>
                <w:ilvl w:val="0"/>
                <w:numId w:val="28"/>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增加系统参数</w:t>
            </w:r>
            <w:r w:rsidRPr="00886AA1">
              <w:rPr>
                <w:rFonts w:ascii="新宋体" w:hAnsi="新宋体" w:cs="新宋体"/>
                <w:color w:val="000000"/>
                <w:sz w:val="19"/>
                <w:szCs w:val="19"/>
              </w:rPr>
              <w:t>bCloudPark</w:t>
            </w:r>
            <w:r>
              <w:rPr>
                <w:rFonts w:ascii="新宋体" w:hAnsi="新宋体" w:cs="新宋体" w:hint="eastAsia"/>
                <w:color w:val="000000"/>
                <w:sz w:val="19"/>
                <w:szCs w:val="19"/>
              </w:rPr>
              <w:t>，表示是否启用云车场功能</w:t>
            </w:r>
          </w:p>
          <w:p w:rsidR="00C032DB" w:rsidRPr="00C032DB" w:rsidRDefault="00FD72BD" w:rsidP="00257D25">
            <w:pPr>
              <w:pStyle w:val="a5"/>
              <w:numPr>
                <w:ilvl w:val="0"/>
                <w:numId w:val="28"/>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修改</w:t>
            </w:r>
            <w:r w:rsidRPr="00C75C18">
              <w:rPr>
                <w:rFonts w:ascii="新宋体" w:hAnsi="新宋体" w:cs="新宋体"/>
                <w:color w:val="000000"/>
                <w:sz w:val="19"/>
                <w:szCs w:val="19"/>
              </w:rPr>
              <w:t>SaveUserAndCardIssue</w:t>
            </w:r>
            <w:r>
              <w:rPr>
                <w:rFonts w:ascii="新宋体" w:hAnsi="新宋体" w:cs="新宋体" w:hint="eastAsia"/>
                <w:color w:val="000000"/>
                <w:sz w:val="19"/>
                <w:szCs w:val="19"/>
              </w:rPr>
              <w:t>接口，</w:t>
            </w:r>
            <w:r w:rsidR="00C032DB">
              <w:rPr>
                <w:rFonts w:ascii="新宋体" w:hAnsi="新宋体" w:cs="新宋体" w:hint="eastAsia"/>
                <w:color w:val="000000"/>
                <w:sz w:val="19"/>
                <w:szCs w:val="19"/>
              </w:rPr>
              <w:t>增加</w:t>
            </w:r>
            <w:r w:rsidR="00C032DB" w:rsidRPr="00FD72BD">
              <w:rPr>
                <w:rFonts w:ascii="新宋体" w:hAnsi="新宋体" w:cs="新宋体"/>
                <w:color w:val="000000"/>
                <w:sz w:val="19"/>
                <w:szCs w:val="19"/>
              </w:rPr>
              <w:t>ChangeBillingType</w:t>
            </w:r>
            <w:r w:rsidR="00C032DB">
              <w:rPr>
                <w:rFonts w:ascii="新宋体" w:hAnsi="新宋体" w:cs="新宋体" w:hint="eastAsia"/>
                <w:color w:val="000000"/>
                <w:sz w:val="19"/>
                <w:szCs w:val="19"/>
              </w:rPr>
              <w:t>参数</w:t>
            </w:r>
          </w:p>
          <w:p w:rsidR="00FD72BD" w:rsidRPr="00FD21BB" w:rsidRDefault="00FD72BD" w:rsidP="00257D25">
            <w:pPr>
              <w:pStyle w:val="a5"/>
              <w:numPr>
                <w:ilvl w:val="0"/>
                <w:numId w:val="28"/>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增加</w:t>
            </w:r>
            <w:r w:rsidRPr="00C75C18">
              <w:rPr>
                <w:rFonts w:ascii="新宋体" w:hAnsi="新宋体" w:cs="新宋体"/>
                <w:color w:val="000000"/>
                <w:sz w:val="19"/>
                <w:szCs w:val="19"/>
              </w:rPr>
              <w:t>4005</w:t>
            </w:r>
            <w:r>
              <w:rPr>
                <w:rFonts w:ascii="新宋体" w:hAnsi="新宋体" w:cs="新宋体" w:hint="eastAsia"/>
                <w:color w:val="000000"/>
                <w:sz w:val="19"/>
                <w:szCs w:val="19"/>
              </w:rPr>
              <w:t>6</w:t>
            </w:r>
            <w:r>
              <w:rPr>
                <w:rFonts w:ascii="新宋体" w:hAnsi="新宋体" w:cs="新宋体" w:hint="eastAsia"/>
                <w:color w:val="000000"/>
                <w:sz w:val="19"/>
                <w:szCs w:val="19"/>
              </w:rPr>
              <w:t>、</w:t>
            </w:r>
            <w:r w:rsidRPr="00C75C18">
              <w:rPr>
                <w:rFonts w:ascii="新宋体" w:hAnsi="新宋体" w:cs="新宋体"/>
                <w:color w:val="000000"/>
                <w:sz w:val="19"/>
                <w:szCs w:val="19"/>
              </w:rPr>
              <w:t>4005</w:t>
            </w:r>
            <w:r>
              <w:rPr>
                <w:rFonts w:ascii="新宋体" w:hAnsi="新宋体" w:cs="新宋体" w:hint="eastAsia"/>
                <w:color w:val="000000"/>
                <w:sz w:val="19"/>
                <w:szCs w:val="19"/>
              </w:rPr>
              <w:t>7</w:t>
            </w:r>
            <w:r>
              <w:rPr>
                <w:rFonts w:ascii="新宋体" w:hAnsi="新宋体" w:cs="新宋体" w:hint="eastAsia"/>
                <w:color w:val="000000"/>
                <w:sz w:val="19"/>
                <w:szCs w:val="19"/>
              </w:rPr>
              <w:t>错误码</w:t>
            </w:r>
          </w:p>
        </w:tc>
        <w:tc>
          <w:tcPr>
            <w:tcW w:w="2023" w:type="dxa"/>
          </w:tcPr>
          <w:p w:rsidR="00C464A5" w:rsidRDefault="00C464A5"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2017-04-26</w:t>
            </w:r>
          </w:p>
        </w:tc>
      </w:tr>
      <w:tr w:rsidR="00502CCA" w:rsidTr="00277900">
        <w:tc>
          <w:tcPr>
            <w:tcW w:w="1091" w:type="dxa"/>
          </w:tcPr>
          <w:p w:rsidR="00502CCA" w:rsidRDefault="00502CCA" w:rsidP="00696D82">
            <w:r>
              <w:rPr>
                <w:rFonts w:hint="eastAsia"/>
              </w:rPr>
              <w:t>1.6.3</w:t>
            </w:r>
          </w:p>
        </w:tc>
        <w:tc>
          <w:tcPr>
            <w:tcW w:w="1080" w:type="dxa"/>
          </w:tcPr>
          <w:p w:rsidR="00502CCA" w:rsidRDefault="00502CCA" w:rsidP="00696D82">
            <w:r>
              <w:rPr>
                <w:rFonts w:hint="eastAsia"/>
              </w:rPr>
              <w:t>陈志豪</w:t>
            </w:r>
          </w:p>
        </w:tc>
        <w:tc>
          <w:tcPr>
            <w:tcW w:w="4161" w:type="dxa"/>
          </w:tcPr>
          <w:p w:rsidR="00502CCA" w:rsidRDefault="00502CCA" w:rsidP="00257D25">
            <w:pPr>
              <w:pStyle w:val="a5"/>
              <w:numPr>
                <w:ilvl w:val="0"/>
                <w:numId w:val="29"/>
              </w:numPr>
              <w:ind w:firstLineChars="0"/>
              <w:rPr>
                <w:rFonts w:ascii="新宋体" w:hAnsi="新宋体" w:cs="新宋体"/>
                <w:color w:val="000000"/>
                <w:sz w:val="19"/>
                <w:szCs w:val="19"/>
              </w:rPr>
            </w:pPr>
            <w:r>
              <w:rPr>
                <w:rFonts w:ascii="新宋体" w:hAnsi="新宋体" w:cs="新宋体" w:hint="eastAsia"/>
                <w:color w:val="000000"/>
                <w:sz w:val="19"/>
                <w:szCs w:val="19"/>
              </w:rPr>
              <w:t>增加接口</w:t>
            </w:r>
            <w:r w:rsidRPr="00502CCA">
              <w:rPr>
                <w:rFonts w:ascii="新宋体" w:hAnsi="新宋体" w:cs="新宋体"/>
                <w:color w:val="000000"/>
                <w:sz w:val="19"/>
                <w:szCs w:val="19"/>
              </w:rPr>
              <w:t>ChangeCarPlateNumberInPark</w:t>
            </w:r>
            <w:r>
              <w:rPr>
                <w:rFonts w:ascii="新宋体" w:hAnsi="新宋体" w:cs="新宋体" w:hint="eastAsia"/>
                <w:color w:val="000000"/>
                <w:sz w:val="19"/>
                <w:szCs w:val="19"/>
              </w:rPr>
              <w:t>，实现更改场内车辆记录的车牌号功能；如果启用云车场功能还更新云车场相关记录。</w:t>
            </w:r>
          </w:p>
          <w:p w:rsidR="00652AE3" w:rsidRDefault="00652AE3" w:rsidP="00257D25">
            <w:pPr>
              <w:pStyle w:val="a5"/>
              <w:numPr>
                <w:ilvl w:val="0"/>
                <w:numId w:val="29"/>
              </w:numPr>
              <w:ind w:firstLineChars="0"/>
              <w:rPr>
                <w:rFonts w:ascii="新宋体" w:hAnsi="新宋体" w:cs="新宋体"/>
                <w:color w:val="000000"/>
                <w:sz w:val="19"/>
                <w:szCs w:val="19"/>
              </w:rPr>
            </w:pPr>
            <w:r>
              <w:rPr>
                <w:rFonts w:ascii="新宋体" w:hAnsi="新宋体" w:cs="新宋体" w:hint="eastAsia"/>
                <w:color w:val="000000"/>
                <w:sz w:val="19"/>
                <w:szCs w:val="19"/>
              </w:rPr>
              <w:t>增加</w:t>
            </w:r>
            <w:r>
              <w:rPr>
                <w:rFonts w:ascii="新宋体" w:hAnsi="新宋体" w:cs="新宋体" w:hint="eastAsia"/>
                <w:color w:val="000000"/>
                <w:sz w:val="19"/>
                <w:szCs w:val="19"/>
              </w:rPr>
              <w:t>40060</w:t>
            </w:r>
            <w:r>
              <w:rPr>
                <w:rFonts w:ascii="新宋体" w:hAnsi="新宋体" w:cs="新宋体" w:hint="eastAsia"/>
                <w:color w:val="000000"/>
                <w:sz w:val="19"/>
                <w:szCs w:val="19"/>
              </w:rPr>
              <w:t>错误码</w:t>
            </w:r>
          </w:p>
          <w:p w:rsidR="00F24BEB" w:rsidRPr="00980405" w:rsidRDefault="00F24BEB" w:rsidP="00257D25">
            <w:pPr>
              <w:pStyle w:val="a5"/>
              <w:numPr>
                <w:ilvl w:val="0"/>
                <w:numId w:val="29"/>
              </w:numPr>
              <w:ind w:firstLineChars="0"/>
              <w:rPr>
                <w:rFonts w:ascii="新宋体" w:hAnsi="新宋体" w:cs="新宋体"/>
                <w:color w:val="000000"/>
                <w:sz w:val="19"/>
                <w:szCs w:val="19"/>
              </w:rPr>
            </w:pPr>
            <w:r>
              <w:rPr>
                <w:rFonts w:ascii="新宋体" w:hAnsi="新宋体" w:cs="新宋体" w:hint="eastAsia"/>
                <w:color w:val="000000"/>
                <w:sz w:val="19"/>
                <w:szCs w:val="19"/>
                <w:highlight w:val="white"/>
              </w:rPr>
              <w:t>增加接口</w:t>
            </w:r>
            <w:r>
              <w:rPr>
                <w:rFonts w:ascii="新宋体" w:hAnsi="新宋体" w:cs="新宋体"/>
                <w:color w:val="000000"/>
                <w:sz w:val="19"/>
                <w:szCs w:val="19"/>
                <w:highlight w:val="white"/>
              </w:rPr>
              <w:t>UpdateCheDaoOfflineSignal</w:t>
            </w:r>
            <w:r>
              <w:rPr>
                <w:rFonts w:ascii="新宋体" w:hAnsi="新宋体" w:cs="新宋体" w:hint="eastAsia"/>
                <w:color w:val="000000"/>
                <w:sz w:val="19"/>
                <w:szCs w:val="19"/>
              </w:rPr>
              <w:t>，实</w:t>
            </w:r>
            <w:r>
              <w:rPr>
                <w:rFonts w:ascii="新宋体" w:hAnsi="新宋体" w:cs="新宋体" w:hint="eastAsia"/>
                <w:color w:val="000000"/>
                <w:sz w:val="19"/>
                <w:szCs w:val="19"/>
              </w:rPr>
              <w:lastRenderedPageBreak/>
              <w:t>现设置脱机车道功能</w:t>
            </w:r>
          </w:p>
          <w:p w:rsidR="00980405" w:rsidRPr="00F60254" w:rsidRDefault="00980405" w:rsidP="00980405">
            <w:pPr>
              <w:pStyle w:val="a5"/>
              <w:numPr>
                <w:ilvl w:val="0"/>
                <w:numId w:val="29"/>
              </w:numPr>
              <w:ind w:firstLineChars="0"/>
              <w:rPr>
                <w:rFonts w:ascii="新宋体" w:hAnsi="新宋体" w:cs="新宋体"/>
                <w:color w:val="000000"/>
                <w:sz w:val="19"/>
                <w:szCs w:val="19"/>
              </w:rPr>
            </w:pPr>
            <w:r w:rsidRPr="00980405">
              <w:rPr>
                <w:rFonts w:ascii="新宋体" w:hAnsi="新宋体" w:cs="新宋体"/>
                <w:color w:val="000000"/>
                <w:sz w:val="19"/>
                <w:szCs w:val="19"/>
              </w:rPr>
              <w:t>CardIssueCancellation</w:t>
            </w:r>
            <w:r>
              <w:rPr>
                <w:rFonts w:ascii="新宋体" w:hAnsi="新宋体" w:cs="新宋体" w:hint="eastAsia"/>
                <w:color w:val="000000"/>
                <w:sz w:val="19"/>
                <w:szCs w:val="19"/>
              </w:rPr>
              <w:t>接口增加</w:t>
            </w:r>
            <w:r w:rsidRPr="000B1360">
              <w:rPr>
                <w:kern w:val="2"/>
              </w:rPr>
              <w:t>ForceCancel</w:t>
            </w:r>
            <w:r>
              <w:rPr>
                <w:rFonts w:hint="eastAsia"/>
                <w:kern w:val="2"/>
              </w:rPr>
              <w:t>参数</w:t>
            </w:r>
          </w:p>
          <w:p w:rsidR="00F60254" w:rsidRDefault="00F60254" w:rsidP="00980405">
            <w:pPr>
              <w:pStyle w:val="a5"/>
              <w:numPr>
                <w:ilvl w:val="0"/>
                <w:numId w:val="29"/>
              </w:numPr>
              <w:ind w:firstLineChars="0"/>
              <w:rPr>
                <w:rFonts w:ascii="新宋体" w:hAnsi="新宋体" w:cs="新宋体"/>
                <w:color w:val="000000"/>
                <w:sz w:val="19"/>
                <w:szCs w:val="19"/>
              </w:rPr>
            </w:pPr>
            <w:r>
              <w:rPr>
                <w:rFonts w:hint="eastAsia"/>
                <w:kern w:val="2"/>
              </w:rPr>
              <w:t>增加</w:t>
            </w:r>
            <w:r>
              <w:rPr>
                <w:rFonts w:hint="eastAsia"/>
              </w:rPr>
              <w:t>车牌变更接口说明</w:t>
            </w:r>
          </w:p>
        </w:tc>
        <w:tc>
          <w:tcPr>
            <w:tcW w:w="2023" w:type="dxa"/>
          </w:tcPr>
          <w:p w:rsidR="00502CCA" w:rsidRDefault="00783993"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2017-05-03</w:t>
            </w:r>
          </w:p>
        </w:tc>
      </w:tr>
      <w:tr w:rsidR="00761EE8" w:rsidTr="00277900">
        <w:tc>
          <w:tcPr>
            <w:tcW w:w="1091" w:type="dxa"/>
          </w:tcPr>
          <w:p w:rsidR="00761EE8" w:rsidRDefault="00761EE8" w:rsidP="00761EE8">
            <w:r>
              <w:rPr>
                <w:rFonts w:hint="eastAsia"/>
              </w:rPr>
              <w:lastRenderedPageBreak/>
              <w:t>1.6.4</w:t>
            </w:r>
          </w:p>
        </w:tc>
        <w:tc>
          <w:tcPr>
            <w:tcW w:w="1080" w:type="dxa"/>
          </w:tcPr>
          <w:p w:rsidR="00761EE8" w:rsidRDefault="00761EE8" w:rsidP="007C0363">
            <w:r>
              <w:rPr>
                <w:rFonts w:hint="eastAsia"/>
              </w:rPr>
              <w:t>陈志豪</w:t>
            </w:r>
          </w:p>
        </w:tc>
        <w:tc>
          <w:tcPr>
            <w:tcW w:w="4161" w:type="dxa"/>
          </w:tcPr>
          <w:p w:rsidR="00761EE8" w:rsidRDefault="00761EE8" w:rsidP="00761EE8">
            <w:pPr>
              <w:pStyle w:val="a5"/>
              <w:numPr>
                <w:ilvl w:val="0"/>
                <w:numId w:val="30"/>
              </w:numPr>
              <w:ind w:firstLineChars="0"/>
              <w:rPr>
                <w:rFonts w:ascii="新宋体" w:hAnsi="新宋体" w:cs="新宋体"/>
                <w:color w:val="000000"/>
                <w:sz w:val="19"/>
                <w:szCs w:val="19"/>
              </w:rPr>
            </w:pPr>
            <w:r>
              <w:rPr>
                <w:rFonts w:ascii="新宋体" w:hAnsi="新宋体" w:cs="新宋体" w:hint="eastAsia"/>
                <w:color w:val="000000"/>
                <w:sz w:val="19"/>
                <w:szCs w:val="19"/>
              </w:rPr>
              <w:t>增加</w:t>
            </w:r>
            <w:r>
              <w:rPr>
                <w:rFonts w:ascii="新宋体" w:hAnsi="新宋体" w:cs="新宋体" w:hint="eastAsia"/>
                <w:color w:val="000000"/>
                <w:sz w:val="19"/>
                <w:szCs w:val="19"/>
              </w:rPr>
              <w:t>40065</w:t>
            </w:r>
            <w:r>
              <w:rPr>
                <w:rFonts w:ascii="新宋体" w:hAnsi="新宋体" w:cs="新宋体" w:hint="eastAsia"/>
                <w:color w:val="000000"/>
                <w:sz w:val="19"/>
                <w:szCs w:val="19"/>
              </w:rPr>
              <w:t>错误码</w:t>
            </w:r>
          </w:p>
          <w:p w:rsidR="00A10648" w:rsidRDefault="00A10648" w:rsidP="00A10648">
            <w:pPr>
              <w:pStyle w:val="a5"/>
              <w:numPr>
                <w:ilvl w:val="0"/>
                <w:numId w:val="30"/>
              </w:numPr>
              <w:ind w:firstLineChars="0"/>
              <w:rPr>
                <w:rFonts w:ascii="新宋体" w:hAnsi="新宋体" w:cs="新宋体"/>
                <w:color w:val="000000"/>
                <w:sz w:val="19"/>
                <w:szCs w:val="19"/>
              </w:rPr>
            </w:pPr>
            <w:r>
              <w:rPr>
                <w:rFonts w:ascii="新宋体" w:hAnsi="新宋体" w:cs="新宋体" w:hint="eastAsia"/>
                <w:color w:val="000000"/>
                <w:sz w:val="19"/>
                <w:szCs w:val="19"/>
              </w:rPr>
              <w:t>修改</w:t>
            </w:r>
            <w:r w:rsidRPr="00A10648">
              <w:rPr>
                <w:rFonts w:ascii="新宋体" w:hAnsi="新宋体" w:cs="新宋体"/>
                <w:color w:val="000000"/>
                <w:sz w:val="19"/>
                <w:szCs w:val="19"/>
              </w:rPr>
              <w:t>UpdateCardIssue</w:t>
            </w:r>
            <w:r>
              <w:rPr>
                <w:rFonts w:ascii="新宋体" w:hAnsi="新宋体" w:cs="新宋体" w:hint="eastAsia"/>
                <w:color w:val="000000"/>
                <w:sz w:val="19"/>
                <w:szCs w:val="19"/>
              </w:rPr>
              <w:t>和</w:t>
            </w:r>
            <w:r w:rsidRPr="00A10648">
              <w:rPr>
                <w:rFonts w:ascii="新宋体" w:hAnsi="新宋体" w:cs="新宋体" w:hint="eastAsia"/>
                <w:color w:val="000000"/>
                <w:sz w:val="19"/>
                <w:szCs w:val="19"/>
              </w:rPr>
              <w:t>UpdateCardIssueList</w:t>
            </w:r>
            <w:r>
              <w:rPr>
                <w:rFonts w:ascii="新宋体" w:hAnsi="新宋体" w:cs="新宋体" w:hint="eastAsia"/>
                <w:color w:val="000000"/>
                <w:sz w:val="19"/>
                <w:szCs w:val="19"/>
              </w:rPr>
              <w:t>接口，增加</w:t>
            </w:r>
            <w:r w:rsidRPr="00A10648">
              <w:rPr>
                <w:rFonts w:ascii="新宋体" w:hAnsi="新宋体" w:cs="新宋体"/>
                <w:color w:val="000000"/>
                <w:sz w:val="19"/>
                <w:szCs w:val="19"/>
              </w:rPr>
              <w:t>ChangeBillingType</w:t>
            </w:r>
            <w:r>
              <w:rPr>
                <w:rFonts w:ascii="新宋体" w:hAnsi="新宋体" w:cs="新宋体" w:hint="eastAsia"/>
                <w:color w:val="000000"/>
                <w:sz w:val="19"/>
                <w:szCs w:val="19"/>
              </w:rPr>
              <w:t>参数，实现修改车牌时是否修改场内车辆计费类型的功能</w:t>
            </w:r>
          </w:p>
        </w:tc>
        <w:tc>
          <w:tcPr>
            <w:tcW w:w="2023" w:type="dxa"/>
          </w:tcPr>
          <w:p w:rsidR="00761EE8" w:rsidRDefault="00A10648"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2017-05-04</w:t>
            </w:r>
          </w:p>
        </w:tc>
      </w:tr>
      <w:tr w:rsidR="009672B3" w:rsidTr="00277900">
        <w:tc>
          <w:tcPr>
            <w:tcW w:w="1091" w:type="dxa"/>
          </w:tcPr>
          <w:p w:rsidR="009672B3" w:rsidRDefault="009672B3" w:rsidP="009672B3">
            <w:r>
              <w:rPr>
                <w:rFonts w:hint="eastAsia"/>
              </w:rPr>
              <w:t>1.6.5</w:t>
            </w:r>
          </w:p>
        </w:tc>
        <w:tc>
          <w:tcPr>
            <w:tcW w:w="1080" w:type="dxa"/>
          </w:tcPr>
          <w:p w:rsidR="009672B3" w:rsidRDefault="009672B3" w:rsidP="00FF1BE1">
            <w:r>
              <w:rPr>
                <w:rFonts w:hint="eastAsia"/>
              </w:rPr>
              <w:t>陈志豪</w:t>
            </w:r>
          </w:p>
        </w:tc>
        <w:tc>
          <w:tcPr>
            <w:tcW w:w="4161" w:type="dxa"/>
          </w:tcPr>
          <w:p w:rsidR="009672B3" w:rsidRDefault="009672B3" w:rsidP="00730A5D">
            <w:pPr>
              <w:pStyle w:val="a5"/>
              <w:numPr>
                <w:ilvl w:val="0"/>
                <w:numId w:val="31"/>
              </w:numPr>
              <w:ind w:firstLineChars="0"/>
              <w:rPr>
                <w:rFonts w:ascii="新宋体" w:hAnsi="新宋体" w:cs="新宋体"/>
                <w:color w:val="000000"/>
                <w:sz w:val="19"/>
                <w:szCs w:val="19"/>
              </w:rPr>
            </w:pPr>
            <w:r>
              <w:rPr>
                <w:rFonts w:ascii="新宋体" w:hAnsi="新宋体" w:cs="新宋体" w:hint="eastAsia"/>
                <w:color w:val="000000"/>
                <w:sz w:val="19"/>
                <w:szCs w:val="19"/>
              </w:rPr>
              <w:t>增加</w:t>
            </w:r>
            <w:r w:rsidRPr="00730A5D">
              <w:rPr>
                <w:rFonts w:ascii="新宋体" w:hAnsi="新宋体" w:cs="新宋体"/>
                <w:color w:val="000000"/>
                <w:sz w:val="19"/>
                <w:szCs w:val="19"/>
              </w:rPr>
              <w:t>GetChargeRuleCommandByStationId</w:t>
            </w:r>
            <w:r>
              <w:rPr>
                <w:rFonts w:ascii="新宋体" w:hAnsi="新宋体" w:cs="新宋体" w:hint="eastAsia"/>
                <w:color w:val="000000"/>
                <w:sz w:val="19"/>
                <w:szCs w:val="19"/>
              </w:rPr>
              <w:t>接口，实现获取收费标准加载到设备的命令数据的功能</w:t>
            </w:r>
          </w:p>
          <w:p w:rsidR="009672B3" w:rsidRDefault="009672B3" w:rsidP="00730A5D">
            <w:pPr>
              <w:pStyle w:val="a5"/>
              <w:numPr>
                <w:ilvl w:val="0"/>
                <w:numId w:val="31"/>
              </w:numPr>
              <w:ind w:firstLineChars="0"/>
              <w:rPr>
                <w:rFonts w:ascii="新宋体" w:hAnsi="新宋体" w:cs="新宋体"/>
                <w:color w:val="000000"/>
                <w:sz w:val="19"/>
                <w:szCs w:val="19"/>
              </w:rPr>
            </w:pPr>
            <w:r>
              <w:rPr>
                <w:rFonts w:ascii="新宋体" w:hAnsi="新宋体" w:cs="新宋体" w:hint="eastAsia"/>
                <w:color w:val="000000"/>
                <w:sz w:val="19"/>
                <w:szCs w:val="19"/>
              </w:rPr>
              <w:t>增加</w:t>
            </w:r>
            <w:r>
              <w:rPr>
                <w:rFonts w:ascii="新宋体" w:hAnsi="新宋体" w:cs="新宋体" w:hint="eastAsia"/>
                <w:color w:val="000000"/>
                <w:sz w:val="19"/>
                <w:szCs w:val="19"/>
              </w:rPr>
              <w:t>40068</w:t>
            </w:r>
            <w:r>
              <w:rPr>
                <w:rFonts w:ascii="新宋体" w:hAnsi="新宋体" w:cs="新宋体" w:hint="eastAsia"/>
                <w:color w:val="000000"/>
                <w:sz w:val="19"/>
                <w:szCs w:val="19"/>
              </w:rPr>
              <w:t>错误码</w:t>
            </w:r>
          </w:p>
          <w:p w:rsidR="009672B3" w:rsidRDefault="009672B3" w:rsidP="00066FF9">
            <w:pPr>
              <w:pStyle w:val="a5"/>
              <w:numPr>
                <w:ilvl w:val="0"/>
                <w:numId w:val="31"/>
              </w:numPr>
              <w:ind w:firstLineChars="0"/>
              <w:rPr>
                <w:rFonts w:ascii="新宋体" w:hAnsi="新宋体" w:cs="新宋体"/>
                <w:color w:val="000000"/>
                <w:sz w:val="19"/>
                <w:szCs w:val="19"/>
              </w:rPr>
            </w:pPr>
            <w:r>
              <w:rPr>
                <w:rFonts w:ascii="新宋体" w:hAnsi="新宋体" w:cs="新宋体" w:hint="eastAsia"/>
                <w:color w:val="000000"/>
                <w:sz w:val="19"/>
                <w:szCs w:val="19"/>
              </w:rPr>
              <w:t>修改</w:t>
            </w:r>
            <w:r w:rsidRPr="00066FF9">
              <w:rPr>
                <w:rFonts w:ascii="新宋体" w:hAnsi="新宋体" w:cs="新宋体"/>
                <w:color w:val="000000"/>
                <w:sz w:val="19"/>
                <w:szCs w:val="19"/>
              </w:rPr>
              <w:t>SaveUserAndCardIssue</w:t>
            </w:r>
            <w:r>
              <w:rPr>
                <w:rFonts w:ascii="新宋体" w:hAnsi="新宋体" w:cs="新宋体" w:hint="eastAsia"/>
                <w:color w:val="000000"/>
                <w:sz w:val="19"/>
                <w:szCs w:val="19"/>
              </w:rPr>
              <w:t>接口返回对象的</w:t>
            </w:r>
            <w:r>
              <w:rPr>
                <w:rFonts w:ascii="新宋体" w:hAnsi="新宋体" w:cs="新宋体" w:hint="eastAsia"/>
                <w:color w:val="000000"/>
                <w:sz w:val="19"/>
                <w:szCs w:val="19"/>
              </w:rPr>
              <w:t>data</w:t>
            </w:r>
            <w:r>
              <w:rPr>
                <w:rFonts w:ascii="新宋体" w:hAnsi="新宋体" w:cs="新宋体" w:hint="eastAsia"/>
                <w:color w:val="000000"/>
                <w:sz w:val="19"/>
                <w:szCs w:val="19"/>
              </w:rPr>
              <w:t>字段的数据格式</w:t>
            </w:r>
          </w:p>
          <w:p w:rsidR="009672B3" w:rsidRDefault="009672B3" w:rsidP="00066FF9">
            <w:pPr>
              <w:pStyle w:val="a5"/>
              <w:numPr>
                <w:ilvl w:val="0"/>
                <w:numId w:val="31"/>
              </w:numPr>
              <w:ind w:firstLineChars="0"/>
              <w:rPr>
                <w:rFonts w:ascii="新宋体" w:hAnsi="新宋体" w:cs="新宋体"/>
                <w:color w:val="000000"/>
                <w:sz w:val="19"/>
                <w:szCs w:val="19"/>
              </w:rPr>
            </w:pPr>
            <w:r>
              <w:rPr>
                <w:rFonts w:ascii="新宋体" w:hAnsi="新宋体" w:cs="新宋体" w:hint="eastAsia"/>
                <w:color w:val="000000"/>
                <w:sz w:val="19"/>
                <w:szCs w:val="19"/>
              </w:rPr>
              <w:t>所有按</w:t>
            </w:r>
            <w:r>
              <w:rPr>
                <w:rFonts w:ascii="新宋体" w:hAnsi="新宋体" w:cs="新宋体" w:hint="eastAsia"/>
                <w:color w:val="000000"/>
                <w:sz w:val="19"/>
                <w:szCs w:val="19"/>
              </w:rPr>
              <w:t>ID</w:t>
            </w:r>
            <w:r>
              <w:rPr>
                <w:rFonts w:ascii="新宋体" w:hAnsi="新宋体" w:cs="新宋体" w:hint="eastAsia"/>
                <w:color w:val="000000"/>
                <w:sz w:val="19"/>
                <w:szCs w:val="19"/>
              </w:rPr>
              <w:t>获取数据接口和按</w:t>
            </w:r>
            <w:r>
              <w:rPr>
                <w:rFonts w:ascii="新宋体" w:hAnsi="新宋体" w:cs="新宋体" w:hint="eastAsia"/>
                <w:color w:val="000000"/>
                <w:sz w:val="19"/>
                <w:szCs w:val="19"/>
              </w:rPr>
              <w:t>ID</w:t>
            </w:r>
            <w:r>
              <w:rPr>
                <w:rFonts w:ascii="新宋体" w:hAnsi="新宋体" w:cs="新宋体" w:hint="eastAsia"/>
                <w:color w:val="000000"/>
                <w:sz w:val="19"/>
                <w:szCs w:val="19"/>
              </w:rPr>
              <w:t>删除数据接口均把参数</w:t>
            </w:r>
            <w:r>
              <w:rPr>
                <w:rFonts w:ascii="新宋体" w:hAnsi="新宋体" w:cs="新宋体" w:hint="eastAsia"/>
                <w:color w:val="000000"/>
                <w:sz w:val="19"/>
                <w:szCs w:val="19"/>
              </w:rPr>
              <w:t>ID</w:t>
            </w:r>
            <w:r>
              <w:rPr>
                <w:rFonts w:ascii="新宋体" w:hAnsi="新宋体" w:cs="新宋体" w:hint="eastAsia"/>
                <w:color w:val="000000"/>
                <w:sz w:val="19"/>
                <w:szCs w:val="19"/>
              </w:rPr>
              <w:t>改为</w:t>
            </w:r>
            <w:r>
              <w:rPr>
                <w:rFonts w:ascii="新宋体" w:hAnsi="新宋体" w:cs="新宋体" w:hint="eastAsia"/>
                <w:color w:val="000000"/>
                <w:sz w:val="19"/>
                <w:szCs w:val="19"/>
              </w:rPr>
              <w:t>ModelID</w:t>
            </w:r>
          </w:p>
          <w:p w:rsidR="009672B3" w:rsidRDefault="009672B3" w:rsidP="00066FF9">
            <w:pPr>
              <w:pStyle w:val="a5"/>
              <w:numPr>
                <w:ilvl w:val="0"/>
                <w:numId w:val="31"/>
              </w:numPr>
              <w:ind w:firstLineChars="0"/>
              <w:rPr>
                <w:rFonts w:ascii="新宋体" w:hAnsi="新宋体" w:cs="新宋体"/>
                <w:color w:val="000000"/>
                <w:sz w:val="19"/>
                <w:szCs w:val="19"/>
              </w:rPr>
            </w:pPr>
            <w:r>
              <w:rPr>
                <w:rFonts w:ascii="新宋体" w:hAnsi="新宋体" w:cs="新宋体" w:hint="eastAsia"/>
                <w:color w:val="000000"/>
                <w:sz w:val="19"/>
                <w:szCs w:val="19"/>
              </w:rPr>
              <w:t>车道</w:t>
            </w:r>
            <w:r>
              <w:rPr>
                <w:rFonts w:ascii="新宋体" w:hAnsi="新宋体" w:cs="新宋体" w:hint="eastAsia"/>
                <w:color w:val="000000"/>
                <w:sz w:val="19"/>
                <w:szCs w:val="19"/>
              </w:rPr>
              <w:t>Model</w:t>
            </w:r>
            <w:r>
              <w:rPr>
                <w:rFonts w:ascii="新宋体" w:hAnsi="新宋体" w:cs="新宋体" w:hint="eastAsia"/>
                <w:color w:val="000000"/>
                <w:sz w:val="19"/>
                <w:szCs w:val="19"/>
              </w:rPr>
              <w:t>增加相机相关的字段</w:t>
            </w:r>
          </w:p>
          <w:p w:rsidR="0025250E" w:rsidRDefault="0025250E" w:rsidP="0025250E">
            <w:pPr>
              <w:pStyle w:val="a5"/>
              <w:numPr>
                <w:ilvl w:val="0"/>
                <w:numId w:val="31"/>
              </w:numPr>
              <w:ind w:firstLineChars="0"/>
              <w:rPr>
                <w:rFonts w:ascii="新宋体" w:hAnsi="新宋体" w:cs="新宋体"/>
                <w:color w:val="000000"/>
                <w:sz w:val="19"/>
                <w:szCs w:val="19"/>
              </w:rPr>
            </w:pPr>
            <w:r>
              <w:rPr>
                <w:rFonts w:ascii="新宋体" w:hAnsi="新宋体" w:cs="新宋体" w:hint="eastAsia"/>
                <w:color w:val="000000"/>
                <w:sz w:val="19"/>
                <w:szCs w:val="19"/>
              </w:rPr>
              <w:t>简化</w:t>
            </w:r>
            <w:r w:rsidRPr="0025250E">
              <w:rPr>
                <w:rFonts w:ascii="新宋体" w:hAnsi="新宋体" w:cs="新宋体"/>
                <w:color w:val="000000"/>
                <w:sz w:val="19"/>
                <w:szCs w:val="19"/>
              </w:rPr>
              <w:t>ChangeCarValidDate</w:t>
            </w:r>
            <w:r>
              <w:rPr>
                <w:rFonts w:ascii="新宋体" w:hAnsi="新宋体" w:cs="新宋体" w:hint="eastAsia"/>
                <w:color w:val="000000"/>
                <w:sz w:val="19"/>
                <w:szCs w:val="19"/>
              </w:rPr>
              <w:t>接口</w:t>
            </w:r>
          </w:p>
        </w:tc>
        <w:tc>
          <w:tcPr>
            <w:tcW w:w="2023" w:type="dxa"/>
          </w:tcPr>
          <w:p w:rsidR="009672B3" w:rsidRDefault="00260811"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2017-05-10</w:t>
            </w:r>
          </w:p>
        </w:tc>
      </w:tr>
      <w:tr w:rsidR="00267F07" w:rsidTr="00277900">
        <w:tc>
          <w:tcPr>
            <w:tcW w:w="1091" w:type="dxa"/>
          </w:tcPr>
          <w:p w:rsidR="00267F07" w:rsidRDefault="00267F07" w:rsidP="004721A9">
            <w:r>
              <w:rPr>
                <w:rFonts w:hint="eastAsia"/>
              </w:rPr>
              <w:t>1.6.6</w:t>
            </w:r>
          </w:p>
        </w:tc>
        <w:tc>
          <w:tcPr>
            <w:tcW w:w="1080" w:type="dxa"/>
          </w:tcPr>
          <w:p w:rsidR="00267F07" w:rsidRDefault="00267F07" w:rsidP="004721A9">
            <w:r>
              <w:rPr>
                <w:rFonts w:hint="eastAsia"/>
              </w:rPr>
              <w:t>陈志豪</w:t>
            </w:r>
          </w:p>
        </w:tc>
        <w:tc>
          <w:tcPr>
            <w:tcW w:w="4161" w:type="dxa"/>
          </w:tcPr>
          <w:p w:rsidR="00267F07" w:rsidRDefault="00267F07" w:rsidP="00FF1BE1">
            <w:pPr>
              <w:pStyle w:val="a5"/>
              <w:numPr>
                <w:ilvl w:val="0"/>
                <w:numId w:val="32"/>
              </w:numPr>
              <w:ind w:firstLineChars="0"/>
              <w:rPr>
                <w:rFonts w:ascii="新宋体" w:hAnsi="新宋体" w:cs="新宋体"/>
                <w:color w:val="000000"/>
                <w:sz w:val="19"/>
                <w:szCs w:val="19"/>
              </w:rPr>
            </w:pPr>
            <w:r w:rsidRPr="00FF1BE1">
              <w:rPr>
                <w:rFonts w:ascii="新宋体" w:hAnsi="新宋体" w:cs="新宋体"/>
                <w:color w:val="000000"/>
                <w:sz w:val="19"/>
                <w:szCs w:val="19"/>
              </w:rPr>
              <w:t>GetRightsTreeByGroupID</w:t>
            </w:r>
            <w:r>
              <w:rPr>
                <w:rFonts w:ascii="新宋体" w:hAnsi="新宋体" w:cs="新宋体" w:hint="eastAsia"/>
                <w:color w:val="000000"/>
                <w:sz w:val="19"/>
                <w:szCs w:val="19"/>
              </w:rPr>
              <w:t>和</w:t>
            </w:r>
            <w:r w:rsidRPr="00FF1BE1">
              <w:rPr>
                <w:rFonts w:ascii="新宋体" w:hAnsi="新宋体" w:cs="新宋体"/>
                <w:color w:val="000000"/>
                <w:sz w:val="19"/>
                <w:szCs w:val="19"/>
              </w:rPr>
              <w:t>GetRightsByGroupID</w:t>
            </w:r>
            <w:r>
              <w:rPr>
                <w:rFonts w:ascii="新宋体" w:hAnsi="新宋体" w:cs="新宋体" w:hint="eastAsia"/>
                <w:color w:val="000000"/>
                <w:sz w:val="19"/>
                <w:szCs w:val="19"/>
              </w:rPr>
              <w:t>接口</w:t>
            </w:r>
            <w:r>
              <w:rPr>
                <w:rFonts w:ascii="新宋体" w:hAnsi="新宋体" w:cs="新宋体" w:hint="eastAsia"/>
                <w:color w:val="000000"/>
                <w:sz w:val="19"/>
                <w:szCs w:val="19"/>
              </w:rPr>
              <w:t>GroupID</w:t>
            </w:r>
            <w:r>
              <w:rPr>
                <w:rFonts w:ascii="新宋体" w:hAnsi="新宋体" w:cs="新宋体" w:hint="eastAsia"/>
                <w:color w:val="000000"/>
                <w:sz w:val="19"/>
                <w:szCs w:val="19"/>
              </w:rPr>
              <w:t>参数改为非必需参数，如果不传则返回当前用户拥有的权限。</w:t>
            </w:r>
          </w:p>
          <w:p w:rsidR="00267F07" w:rsidRDefault="00267F07" w:rsidP="00FC2DC2">
            <w:pPr>
              <w:pStyle w:val="a5"/>
              <w:numPr>
                <w:ilvl w:val="0"/>
                <w:numId w:val="32"/>
              </w:numPr>
              <w:ind w:firstLineChars="0"/>
              <w:rPr>
                <w:rFonts w:ascii="新宋体" w:hAnsi="新宋体" w:cs="新宋体"/>
                <w:color w:val="000000"/>
                <w:sz w:val="19"/>
                <w:szCs w:val="19"/>
              </w:rPr>
            </w:pPr>
            <w:r>
              <w:rPr>
                <w:rFonts w:ascii="新宋体" w:hAnsi="新宋体" w:cs="新宋体" w:hint="eastAsia"/>
                <w:color w:val="000000"/>
                <w:sz w:val="19"/>
                <w:szCs w:val="19"/>
              </w:rPr>
              <w:t>增加</w:t>
            </w:r>
            <w:r w:rsidRPr="00FC2DC2">
              <w:rPr>
                <w:rFonts w:ascii="新宋体" w:hAnsi="新宋体" w:cs="新宋体"/>
                <w:color w:val="000000"/>
                <w:sz w:val="19"/>
                <w:szCs w:val="19"/>
              </w:rPr>
              <w:t>AddOfflineInOut</w:t>
            </w:r>
            <w:r>
              <w:rPr>
                <w:rFonts w:ascii="新宋体" w:hAnsi="新宋体" w:cs="新宋体" w:hint="eastAsia"/>
                <w:color w:val="000000"/>
                <w:sz w:val="19"/>
                <w:szCs w:val="19"/>
              </w:rPr>
              <w:t>接口，实现离线记录保存功能</w:t>
            </w:r>
          </w:p>
          <w:p w:rsidR="00267F07" w:rsidRPr="00FF1BE1" w:rsidRDefault="00267F07" w:rsidP="00FC2DC2">
            <w:pPr>
              <w:pStyle w:val="a5"/>
              <w:numPr>
                <w:ilvl w:val="0"/>
                <w:numId w:val="32"/>
              </w:numPr>
              <w:ind w:firstLineChars="0"/>
              <w:rPr>
                <w:rFonts w:ascii="新宋体" w:hAnsi="新宋体" w:cs="新宋体"/>
                <w:color w:val="000000"/>
                <w:sz w:val="19"/>
                <w:szCs w:val="19"/>
              </w:rPr>
            </w:pPr>
            <w:r>
              <w:rPr>
                <w:rFonts w:ascii="新宋体" w:hAnsi="新宋体" w:cs="新宋体" w:hint="eastAsia"/>
                <w:color w:val="000000"/>
                <w:sz w:val="19"/>
                <w:szCs w:val="19"/>
              </w:rPr>
              <w:t>增加</w:t>
            </w:r>
            <w:r>
              <w:rPr>
                <w:rFonts w:ascii="新宋体" w:hAnsi="新宋体" w:cs="新宋体"/>
                <w:color w:val="000000"/>
                <w:sz w:val="19"/>
                <w:szCs w:val="19"/>
                <w:highlight w:val="white"/>
              </w:rPr>
              <w:t>GetDeviceParameterByCheDaoId</w:t>
            </w:r>
            <w:r>
              <w:rPr>
                <w:rFonts w:ascii="新宋体" w:hAnsi="新宋体" w:cs="新宋体" w:hint="eastAsia"/>
                <w:color w:val="000000"/>
                <w:sz w:val="19"/>
                <w:szCs w:val="19"/>
              </w:rPr>
              <w:t>和</w:t>
            </w:r>
            <w:r>
              <w:rPr>
                <w:rFonts w:ascii="新宋体" w:hAnsi="新宋体" w:cs="新宋体"/>
                <w:color w:val="000000"/>
                <w:sz w:val="19"/>
                <w:szCs w:val="19"/>
                <w:highlight w:val="white"/>
              </w:rPr>
              <w:t>SetDeviceParameterByCheDaoId</w:t>
            </w:r>
            <w:r>
              <w:rPr>
                <w:rFonts w:ascii="新宋体" w:hAnsi="新宋体" w:cs="新宋体" w:hint="eastAsia"/>
                <w:color w:val="000000"/>
                <w:sz w:val="19"/>
                <w:szCs w:val="19"/>
              </w:rPr>
              <w:t>接口，实现按车道</w:t>
            </w:r>
            <w:r>
              <w:rPr>
                <w:rFonts w:ascii="新宋体" w:hAnsi="新宋体" w:cs="新宋体" w:hint="eastAsia"/>
                <w:color w:val="000000"/>
                <w:sz w:val="19"/>
                <w:szCs w:val="19"/>
              </w:rPr>
              <w:t>ID</w:t>
            </w:r>
            <w:r>
              <w:rPr>
                <w:rFonts w:ascii="新宋体" w:hAnsi="新宋体" w:cs="新宋体" w:hint="eastAsia"/>
                <w:color w:val="000000"/>
                <w:sz w:val="19"/>
                <w:szCs w:val="19"/>
              </w:rPr>
              <w:t>获取</w:t>
            </w:r>
            <w:r>
              <w:rPr>
                <w:rFonts w:ascii="新宋体" w:hAnsi="新宋体" w:cs="新宋体" w:hint="eastAsia"/>
                <w:color w:val="000000"/>
                <w:sz w:val="19"/>
                <w:szCs w:val="19"/>
              </w:rPr>
              <w:t>/</w:t>
            </w:r>
            <w:r>
              <w:rPr>
                <w:rFonts w:ascii="新宋体" w:hAnsi="新宋体" w:cs="新宋体" w:hint="eastAsia"/>
                <w:color w:val="000000"/>
                <w:sz w:val="19"/>
                <w:szCs w:val="19"/>
              </w:rPr>
              <w:t>设置设备参数功能</w:t>
            </w:r>
          </w:p>
        </w:tc>
        <w:tc>
          <w:tcPr>
            <w:tcW w:w="2023" w:type="dxa"/>
          </w:tcPr>
          <w:p w:rsidR="00267F07" w:rsidRDefault="00267F07"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2017-05-12</w:t>
            </w:r>
          </w:p>
        </w:tc>
      </w:tr>
      <w:tr w:rsidR="00267F07" w:rsidTr="00277900">
        <w:tc>
          <w:tcPr>
            <w:tcW w:w="1091" w:type="dxa"/>
          </w:tcPr>
          <w:p w:rsidR="00267F07" w:rsidRDefault="00267F07" w:rsidP="00267F07">
            <w:r>
              <w:rPr>
                <w:rFonts w:hint="eastAsia"/>
              </w:rPr>
              <w:t>1.6.7</w:t>
            </w:r>
          </w:p>
        </w:tc>
        <w:tc>
          <w:tcPr>
            <w:tcW w:w="1080" w:type="dxa"/>
          </w:tcPr>
          <w:p w:rsidR="00267F07" w:rsidRDefault="00267F07" w:rsidP="004721A9">
            <w:r>
              <w:rPr>
                <w:rFonts w:hint="eastAsia"/>
              </w:rPr>
              <w:t>陈志豪</w:t>
            </w:r>
          </w:p>
        </w:tc>
        <w:tc>
          <w:tcPr>
            <w:tcW w:w="4161" w:type="dxa"/>
          </w:tcPr>
          <w:p w:rsidR="00267F07" w:rsidRDefault="00267F07" w:rsidP="0051215D">
            <w:pPr>
              <w:pStyle w:val="a5"/>
              <w:numPr>
                <w:ilvl w:val="0"/>
                <w:numId w:val="33"/>
              </w:numPr>
              <w:ind w:firstLineChars="0"/>
              <w:rPr>
                <w:rFonts w:ascii="新宋体" w:hAnsi="新宋体" w:cs="新宋体"/>
                <w:color w:val="000000"/>
                <w:sz w:val="19"/>
                <w:szCs w:val="19"/>
              </w:rPr>
            </w:pPr>
            <w:r>
              <w:rPr>
                <w:rFonts w:ascii="新宋体" w:hAnsi="新宋体" w:cs="新宋体" w:hint="eastAsia"/>
                <w:color w:val="000000"/>
                <w:sz w:val="19"/>
                <w:szCs w:val="19"/>
              </w:rPr>
              <w:t>增加</w:t>
            </w:r>
            <w:r w:rsidRPr="0051215D">
              <w:rPr>
                <w:rFonts w:ascii="新宋体" w:hAnsi="新宋体" w:cs="新宋体"/>
                <w:color w:val="000000"/>
                <w:sz w:val="19"/>
                <w:szCs w:val="19"/>
              </w:rPr>
              <w:t>SaveSpecialCPSet</w:t>
            </w:r>
            <w:r w:rsidRPr="0051215D">
              <w:rPr>
                <w:rFonts w:ascii="新宋体" w:hAnsi="新宋体" w:cs="新宋体" w:hint="eastAsia"/>
                <w:color w:val="000000"/>
                <w:sz w:val="19"/>
                <w:szCs w:val="19"/>
              </w:rPr>
              <w:t>接口</w:t>
            </w:r>
            <w:r>
              <w:rPr>
                <w:rFonts w:ascii="新宋体" w:hAnsi="新宋体" w:cs="新宋体" w:hint="eastAsia"/>
                <w:color w:val="000000"/>
                <w:sz w:val="19"/>
                <w:szCs w:val="19"/>
              </w:rPr>
              <w:t>，实现特殊车牌及相关参数的保存功能</w:t>
            </w:r>
          </w:p>
          <w:p w:rsidR="00267F07" w:rsidRPr="00FF1BE1" w:rsidRDefault="00267F07" w:rsidP="0051215D">
            <w:pPr>
              <w:pStyle w:val="a5"/>
              <w:numPr>
                <w:ilvl w:val="0"/>
                <w:numId w:val="33"/>
              </w:numPr>
              <w:ind w:firstLineChars="0"/>
              <w:rPr>
                <w:rFonts w:ascii="新宋体" w:hAnsi="新宋体" w:cs="新宋体"/>
                <w:color w:val="000000"/>
                <w:sz w:val="19"/>
                <w:szCs w:val="19"/>
              </w:rPr>
            </w:pPr>
            <w:r>
              <w:rPr>
                <w:rFonts w:ascii="新宋体" w:hAnsi="新宋体" w:cs="新宋体" w:hint="eastAsia"/>
                <w:color w:val="000000"/>
                <w:sz w:val="19"/>
                <w:szCs w:val="19"/>
              </w:rPr>
              <w:t>出场表增加只读字段</w:t>
            </w:r>
            <w:r>
              <w:rPr>
                <w:rFonts w:ascii="新宋体" w:hAnsi="新宋体" w:cs="新宋体" w:hint="eastAsia"/>
                <w:color w:val="000000"/>
                <w:sz w:val="19"/>
                <w:szCs w:val="19"/>
              </w:rPr>
              <w:t>DiscountInfo</w:t>
            </w:r>
            <w:r>
              <w:rPr>
                <w:rFonts w:ascii="新宋体" w:hAnsi="新宋体" w:cs="新宋体" w:hint="eastAsia"/>
                <w:color w:val="000000"/>
                <w:sz w:val="19"/>
                <w:szCs w:val="19"/>
              </w:rPr>
              <w:t>，返回优惠信息描述。</w:t>
            </w:r>
          </w:p>
        </w:tc>
        <w:tc>
          <w:tcPr>
            <w:tcW w:w="2023" w:type="dxa"/>
          </w:tcPr>
          <w:p w:rsidR="00267F07" w:rsidRDefault="00267F07"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2017-05-18</w:t>
            </w:r>
          </w:p>
        </w:tc>
      </w:tr>
      <w:tr w:rsidR="00B86990" w:rsidTr="00277900">
        <w:tc>
          <w:tcPr>
            <w:tcW w:w="1091" w:type="dxa"/>
          </w:tcPr>
          <w:p w:rsidR="00B86990" w:rsidRDefault="00B86990" w:rsidP="004721A9">
            <w:r>
              <w:rPr>
                <w:rFonts w:hint="eastAsia"/>
              </w:rPr>
              <w:lastRenderedPageBreak/>
              <w:t>1.6.8</w:t>
            </w:r>
          </w:p>
        </w:tc>
        <w:tc>
          <w:tcPr>
            <w:tcW w:w="1080" w:type="dxa"/>
          </w:tcPr>
          <w:p w:rsidR="00B86990" w:rsidRDefault="00B86990" w:rsidP="004721A9">
            <w:r>
              <w:rPr>
                <w:rFonts w:hint="eastAsia"/>
              </w:rPr>
              <w:t>陈志豪</w:t>
            </w:r>
          </w:p>
        </w:tc>
        <w:tc>
          <w:tcPr>
            <w:tcW w:w="4161" w:type="dxa"/>
          </w:tcPr>
          <w:p w:rsidR="00B86990" w:rsidRDefault="00B86990" w:rsidP="004A2311">
            <w:pPr>
              <w:pStyle w:val="a5"/>
              <w:numPr>
                <w:ilvl w:val="0"/>
                <w:numId w:val="34"/>
              </w:numPr>
              <w:ind w:firstLineChars="0"/>
              <w:rPr>
                <w:rFonts w:ascii="新宋体" w:hAnsi="新宋体" w:cs="新宋体"/>
                <w:color w:val="000000"/>
                <w:sz w:val="19"/>
                <w:szCs w:val="19"/>
              </w:rPr>
            </w:pPr>
            <w:r>
              <w:rPr>
                <w:rFonts w:ascii="新宋体" w:hAnsi="新宋体" w:cs="新宋体" w:hint="eastAsia"/>
                <w:color w:val="000000"/>
                <w:sz w:val="19"/>
                <w:szCs w:val="19"/>
              </w:rPr>
              <w:t>增加</w:t>
            </w:r>
            <w:r>
              <w:rPr>
                <w:rFonts w:ascii="新宋体" w:hAnsi="新宋体" w:cs="新宋体"/>
                <w:color w:val="000000"/>
                <w:sz w:val="19"/>
                <w:szCs w:val="19"/>
              </w:rPr>
              <w:t>GetLastHandoverTim</w:t>
            </w:r>
            <w:r>
              <w:rPr>
                <w:rFonts w:ascii="新宋体" w:hAnsi="新宋体" w:cs="新宋体" w:hint="eastAsia"/>
                <w:color w:val="000000"/>
                <w:sz w:val="19"/>
                <w:szCs w:val="19"/>
              </w:rPr>
              <w:t>e</w:t>
            </w:r>
            <w:r>
              <w:rPr>
                <w:rFonts w:ascii="新宋体" w:hAnsi="新宋体" w:cs="新宋体" w:hint="eastAsia"/>
                <w:color w:val="000000"/>
                <w:sz w:val="19"/>
                <w:szCs w:val="19"/>
              </w:rPr>
              <w:t>接口，实现获取上一次换班时间的功能</w:t>
            </w:r>
          </w:p>
        </w:tc>
        <w:tc>
          <w:tcPr>
            <w:tcW w:w="2023" w:type="dxa"/>
          </w:tcPr>
          <w:p w:rsidR="00B86990" w:rsidRDefault="006373F1"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2017-05-22</w:t>
            </w:r>
          </w:p>
        </w:tc>
      </w:tr>
      <w:tr w:rsidR="000734DA" w:rsidTr="00277900">
        <w:tc>
          <w:tcPr>
            <w:tcW w:w="1091" w:type="dxa"/>
          </w:tcPr>
          <w:p w:rsidR="000734DA" w:rsidRDefault="000734DA" w:rsidP="004721A9">
            <w:r>
              <w:rPr>
                <w:rFonts w:hint="eastAsia"/>
              </w:rPr>
              <w:t>1.6.9</w:t>
            </w:r>
          </w:p>
        </w:tc>
        <w:tc>
          <w:tcPr>
            <w:tcW w:w="1080" w:type="dxa"/>
          </w:tcPr>
          <w:p w:rsidR="000734DA" w:rsidRDefault="000734DA" w:rsidP="004721A9">
            <w:r>
              <w:rPr>
                <w:rFonts w:hint="eastAsia"/>
              </w:rPr>
              <w:t>陈志豪</w:t>
            </w:r>
          </w:p>
        </w:tc>
        <w:tc>
          <w:tcPr>
            <w:tcW w:w="4161" w:type="dxa"/>
          </w:tcPr>
          <w:p w:rsidR="000734DA" w:rsidRDefault="000734DA" w:rsidP="000734DA">
            <w:pPr>
              <w:pStyle w:val="a5"/>
              <w:numPr>
                <w:ilvl w:val="0"/>
                <w:numId w:val="35"/>
              </w:numPr>
              <w:ind w:firstLineChars="0"/>
              <w:rPr>
                <w:rFonts w:ascii="新宋体" w:hAnsi="新宋体" w:cs="新宋体"/>
                <w:color w:val="000000"/>
                <w:sz w:val="19"/>
                <w:szCs w:val="19"/>
              </w:rPr>
            </w:pPr>
            <w:r>
              <w:rPr>
                <w:rFonts w:ascii="新宋体" w:hAnsi="新宋体" w:cs="新宋体" w:hint="eastAsia"/>
                <w:color w:val="000000"/>
                <w:sz w:val="19"/>
                <w:szCs w:val="19"/>
              </w:rPr>
              <w:t>接口</w:t>
            </w:r>
            <w:r w:rsidRPr="000734DA">
              <w:rPr>
                <w:rFonts w:ascii="新宋体" w:hAnsi="新宋体" w:cs="新宋体"/>
                <w:color w:val="000000"/>
                <w:sz w:val="19"/>
                <w:szCs w:val="19"/>
              </w:rPr>
              <w:t>CardIssueCancellation</w:t>
            </w:r>
            <w:r>
              <w:rPr>
                <w:rFonts w:ascii="新宋体" w:hAnsi="新宋体" w:cs="新宋体" w:hint="eastAsia"/>
                <w:color w:val="000000"/>
                <w:sz w:val="19"/>
                <w:szCs w:val="19"/>
              </w:rPr>
              <w:t>增加</w:t>
            </w:r>
            <w:r>
              <w:rPr>
                <w:rFonts w:ascii="新宋体" w:hAnsi="新宋体" w:cs="新宋体" w:hint="eastAsia"/>
                <w:color w:val="000000"/>
                <w:sz w:val="19"/>
                <w:szCs w:val="19"/>
              </w:rPr>
              <w:t>IDList</w:t>
            </w:r>
            <w:r>
              <w:rPr>
                <w:rFonts w:ascii="新宋体" w:hAnsi="新宋体" w:cs="新宋体" w:hint="eastAsia"/>
                <w:color w:val="000000"/>
                <w:sz w:val="19"/>
                <w:szCs w:val="19"/>
              </w:rPr>
              <w:t>参数，实现按</w:t>
            </w:r>
            <w:r>
              <w:rPr>
                <w:rFonts w:ascii="新宋体" w:hAnsi="新宋体" w:cs="新宋体" w:hint="eastAsia"/>
                <w:color w:val="000000"/>
                <w:sz w:val="19"/>
                <w:szCs w:val="19"/>
              </w:rPr>
              <w:t>ID</w:t>
            </w:r>
            <w:r>
              <w:rPr>
                <w:rFonts w:ascii="新宋体" w:hAnsi="新宋体" w:cs="新宋体" w:hint="eastAsia"/>
                <w:color w:val="000000"/>
                <w:sz w:val="19"/>
                <w:szCs w:val="19"/>
              </w:rPr>
              <w:t>列表注销车牌功能</w:t>
            </w:r>
          </w:p>
          <w:p w:rsidR="00D73FBC" w:rsidRDefault="00D73FBC" w:rsidP="00D73FBC">
            <w:pPr>
              <w:pStyle w:val="a5"/>
              <w:numPr>
                <w:ilvl w:val="0"/>
                <w:numId w:val="35"/>
              </w:numPr>
              <w:ind w:firstLineChars="0"/>
              <w:rPr>
                <w:rFonts w:ascii="新宋体" w:hAnsi="新宋体" w:cs="新宋体"/>
                <w:color w:val="000000"/>
                <w:sz w:val="19"/>
                <w:szCs w:val="19"/>
              </w:rPr>
            </w:pPr>
            <w:r w:rsidRPr="00D73FBC">
              <w:rPr>
                <w:rFonts w:ascii="新宋体" w:hAnsi="新宋体" w:cs="新宋体"/>
                <w:color w:val="000000"/>
                <w:sz w:val="19"/>
                <w:szCs w:val="19"/>
              </w:rPr>
              <w:t>UpdateChargeInfo</w:t>
            </w:r>
            <w:r>
              <w:rPr>
                <w:rFonts w:ascii="新宋体" w:hAnsi="新宋体" w:cs="新宋体" w:hint="eastAsia"/>
                <w:color w:val="000000"/>
                <w:sz w:val="19"/>
                <w:szCs w:val="19"/>
              </w:rPr>
              <w:t>和</w:t>
            </w:r>
            <w:r w:rsidRPr="00D73FBC">
              <w:rPr>
                <w:rFonts w:ascii="新宋体" w:hAnsi="新宋体" w:cs="新宋体"/>
                <w:color w:val="000000"/>
                <w:sz w:val="19"/>
                <w:szCs w:val="19"/>
              </w:rPr>
              <w:t>UpdateChargeAmount</w:t>
            </w:r>
            <w:r>
              <w:rPr>
                <w:rFonts w:ascii="新宋体" w:hAnsi="新宋体" w:cs="新宋体" w:hint="eastAsia"/>
                <w:color w:val="000000"/>
                <w:sz w:val="19"/>
                <w:szCs w:val="19"/>
              </w:rPr>
              <w:t>接口增加</w:t>
            </w:r>
            <w:r>
              <w:rPr>
                <w:rFonts w:ascii="新宋体" w:hAnsi="新宋体" w:cs="新宋体" w:hint="eastAsia"/>
                <w:color w:val="000000"/>
                <w:sz w:val="19"/>
                <w:szCs w:val="19"/>
              </w:rPr>
              <w:t>PayCode</w:t>
            </w:r>
            <w:r>
              <w:rPr>
                <w:rFonts w:ascii="新宋体" w:hAnsi="新宋体" w:cs="新宋体" w:hint="eastAsia"/>
                <w:color w:val="000000"/>
                <w:sz w:val="19"/>
                <w:szCs w:val="19"/>
              </w:rPr>
              <w:t>参数，客户端通过微信、支付宝交费时不要单独调用在线支付接口</w:t>
            </w:r>
          </w:p>
        </w:tc>
        <w:tc>
          <w:tcPr>
            <w:tcW w:w="2023" w:type="dxa"/>
          </w:tcPr>
          <w:p w:rsidR="000734DA" w:rsidRDefault="00D73FBC"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2017-05-25</w:t>
            </w:r>
          </w:p>
        </w:tc>
      </w:tr>
      <w:tr w:rsidR="00CE097F" w:rsidTr="00277900">
        <w:tc>
          <w:tcPr>
            <w:tcW w:w="1091" w:type="dxa"/>
          </w:tcPr>
          <w:p w:rsidR="00CE097F" w:rsidRDefault="00CE097F" w:rsidP="004721A9">
            <w:r>
              <w:rPr>
                <w:rFonts w:hint="eastAsia"/>
              </w:rPr>
              <w:t>1.7.0</w:t>
            </w:r>
          </w:p>
        </w:tc>
        <w:tc>
          <w:tcPr>
            <w:tcW w:w="1080" w:type="dxa"/>
          </w:tcPr>
          <w:p w:rsidR="00CE097F" w:rsidRDefault="00CE097F" w:rsidP="004721A9">
            <w:r>
              <w:rPr>
                <w:rFonts w:hint="eastAsia"/>
              </w:rPr>
              <w:t>何其千</w:t>
            </w:r>
          </w:p>
        </w:tc>
        <w:tc>
          <w:tcPr>
            <w:tcW w:w="4161" w:type="dxa"/>
          </w:tcPr>
          <w:p w:rsidR="00CE097F" w:rsidRDefault="00CE097F" w:rsidP="00CE097F">
            <w:pPr>
              <w:pStyle w:val="a5"/>
              <w:numPr>
                <w:ilvl w:val="0"/>
                <w:numId w:val="36"/>
              </w:numPr>
              <w:ind w:firstLineChars="0"/>
              <w:rPr>
                <w:rFonts w:ascii="新宋体" w:hAnsi="新宋体" w:cs="新宋体"/>
                <w:color w:val="000000"/>
                <w:sz w:val="19"/>
                <w:szCs w:val="19"/>
              </w:rPr>
            </w:pPr>
            <w:r>
              <w:rPr>
                <w:rFonts w:ascii="新宋体" w:hAnsi="新宋体" w:cs="新宋体" w:hint="eastAsia"/>
                <w:color w:val="000000"/>
                <w:sz w:val="19"/>
                <w:szCs w:val="19"/>
              </w:rPr>
              <w:t>增加接口</w:t>
            </w:r>
            <w:r w:rsidRPr="00CE097F">
              <w:rPr>
                <w:rFonts w:ascii="新宋体" w:hAnsi="新宋体" w:cs="新宋体"/>
                <w:color w:val="000000"/>
                <w:sz w:val="19"/>
                <w:szCs w:val="19"/>
              </w:rPr>
              <w:t>GetPlateNumberDownCmd</w:t>
            </w:r>
          </w:p>
        </w:tc>
        <w:tc>
          <w:tcPr>
            <w:tcW w:w="2023" w:type="dxa"/>
          </w:tcPr>
          <w:p w:rsidR="00CE097F" w:rsidRDefault="00CE097F"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2017-06-05</w:t>
            </w:r>
          </w:p>
        </w:tc>
      </w:tr>
      <w:tr w:rsidR="00CB42D0" w:rsidTr="00277900">
        <w:tc>
          <w:tcPr>
            <w:tcW w:w="1091" w:type="dxa"/>
          </w:tcPr>
          <w:p w:rsidR="00CB42D0" w:rsidRDefault="00CB42D0" w:rsidP="00CB42D0">
            <w:r>
              <w:rPr>
                <w:rFonts w:hint="eastAsia"/>
              </w:rPr>
              <w:t>1.7.1</w:t>
            </w:r>
          </w:p>
        </w:tc>
        <w:tc>
          <w:tcPr>
            <w:tcW w:w="1080" w:type="dxa"/>
          </w:tcPr>
          <w:p w:rsidR="00CB42D0" w:rsidRDefault="00CB42D0" w:rsidP="00F84FFF">
            <w:r>
              <w:rPr>
                <w:rFonts w:hint="eastAsia"/>
              </w:rPr>
              <w:t>陈志豪</w:t>
            </w:r>
          </w:p>
        </w:tc>
        <w:tc>
          <w:tcPr>
            <w:tcW w:w="4161" w:type="dxa"/>
          </w:tcPr>
          <w:p w:rsidR="00CB42D0" w:rsidRDefault="00CB42D0" w:rsidP="00CB42D0">
            <w:pPr>
              <w:pStyle w:val="a5"/>
              <w:numPr>
                <w:ilvl w:val="0"/>
                <w:numId w:val="37"/>
              </w:numPr>
              <w:ind w:firstLineChars="0"/>
              <w:rPr>
                <w:rFonts w:ascii="新宋体" w:hAnsi="新宋体" w:cs="新宋体"/>
                <w:color w:val="000000"/>
                <w:sz w:val="19"/>
                <w:szCs w:val="19"/>
              </w:rPr>
            </w:pPr>
            <w:r>
              <w:rPr>
                <w:rFonts w:ascii="新宋体" w:hAnsi="新宋体" w:cs="新宋体" w:hint="eastAsia"/>
                <w:color w:val="000000"/>
                <w:sz w:val="19"/>
                <w:szCs w:val="19"/>
              </w:rPr>
              <w:t>增加身份证信息接口</w:t>
            </w:r>
          </w:p>
          <w:p w:rsidR="00057432" w:rsidRDefault="00057432" w:rsidP="00057432">
            <w:pPr>
              <w:pStyle w:val="a5"/>
              <w:numPr>
                <w:ilvl w:val="0"/>
                <w:numId w:val="37"/>
              </w:numPr>
              <w:ind w:firstLineChars="0"/>
              <w:rPr>
                <w:rFonts w:ascii="新宋体" w:hAnsi="新宋体" w:cs="新宋体"/>
                <w:color w:val="000000"/>
                <w:sz w:val="19"/>
                <w:szCs w:val="19"/>
              </w:rPr>
            </w:pPr>
            <w:r>
              <w:rPr>
                <w:rFonts w:ascii="新宋体" w:hAnsi="新宋体" w:cs="新宋体" w:hint="eastAsia"/>
                <w:color w:val="000000"/>
                <w:sz w:val="19"/>
                <w:szCs w:val="19"/>
              </w:rPr>
              <w:t>增加获取服务端版本号接口</w:t>
            </w:r>
            <w:r w:rsidRPr="00057432">
              <w:rPr>
                <w:rFonts w:ascii="新宋体" w:hAnsi="新宋体" w:cs="新宋体"/>
                <w:color w:val="000000"/>
                <w:sz w:val="19"/>
                <w:szCs w:val="19"/>
              </w:rPr>
              <w:t>GetServerVersion</w:t>
            </w:r>
          </w:p>
        </w:tc>
        <w:tc>
          <w:tcPr>
            <w:tcW w:w="2023" w:type="dxa"/>
          </w:tcPr>
          <w:p w:rsidR="00CB42D0" w:rsidRDefault="00CB42D0"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2017-06-10</w:t>
            </w:r>
          </w:p>
        </w:tc>
      </w:tr>
      <w:tr w:rsidR="00D45900" w:rsidTr="00277900">
        <w:tc>
          <w:tcPr>
            <w:tcW w:w="1091" w:type="dxa"/>
          </w:tcPr>
          <w:p w:rsidR="00D45900" w:rsidRDefault="00D45900" w:rsidP="00D45900">
            <w:r>
              <w:rPr>
                <w:rFonts w:hint="eastAsia"/>
              </w:rPr>
              <w:t>1.7.2</w:t>
            </w:r>
          </w:p>
        </w:tc>
        <w:tc>
          <w:tcPr>
            <w:tcW w:w="1080" w:type="dxa"/>
          </w:tcPr>
          <w:p w:rsidR="00D45900" w:rsidRDefault="00D45900" w:rsidP="00F84FFF">
            <w:r>
              <w:rPr>
                <w:rFonts w:hint="eastAsia"/>
              </w:rPr>
              <w:t>陈志豪</w:t>
            </w:r>
          </w:p>
        </w:tc>
        <w:tc>
          <w:tcPr>
            <w:tcW w:w="4161" w:type="dxa"/>
          </w:tcPr>
          <w:p w:rsidR="00D45900" w:rsidRDefault="00D45900" w:rsidP="0021448D">
            <w:pPr>
              <w:pStyle w:val="a5"/>
              <w:numPr>
                <w:ilvl w:val="0"/>
                <w:numId w:val="38"/>
              </w:numPr>
              <w:ind w:firstLineChars="0"/>
              <w:rPr>
                <w:rFonts w:ascii="新宋体" w:hAnsi="新宋体" w:cs="新宋体"/>
                <w:color w:val="000000"/>
                <w:sz w:val="19"/>
                <w:szCs w:val="19"/>
              </w:rPr>
            </w:pPr>
            <w:r>
              <w:rPr>
                <w:rFonts w:ascii="新宋体" w:hAnsi="新宋体" w:cs="新宋体" w:hint="eastAsia"/>
                <w:color w:val="000000"/>
                <w:sz w:val="19"/>
                <w:szCs w:val="19"/>
              </w:rPr>
              <w:t>入场记录表、出场记录表、归档记录表增加字段</w:t>
            </w:r>
            <w:r>
              <w:rPr>
                <w:rFonts w:ascii="新宋体" w:hAnsi="新宋体" w:cs="新宋体"/>
                <w:color w:val="000000"/>
                <w:sz w:val="19"/>
                <w:szCs w:val="19"/>
                <w:highlight w:val="white"/>
              </w:rPr>
              <w:t>IsOvertimeCharge</w:t>
            </w:r>
            <w:r>
              <w:rPr>
                <w:rFonts w:ascii="新宋体" w:hAnsi="新宋体" w:cs="新宋体" w:hint="eastAsia"/>
                <w:color w:val="000000"/>
                <w:sz w:val="19"/>
                <w:szCs w:val="19"/>
              </w:rPr>
              <w:t>，表示是否是中央收费后的记录</w:t>
            </w:r>
          </w:p>
          <w:p w:rsidR="00A37C6D" w:rsidRDefault="00A37C6D" w:rsidP="0021448D">
            <w:pPr>
              <w:pStyle w:val="a5"/>
              <w:numPr>
                <w:ilvl w:val="0"/>
                <w:numId w:val="38"/>
              </w:numPr>
              <w:ind w:firstLineChars="0"/>
              <w:rPr>
                <w:rFonts w:ascii="新宋体" w:hAnsi="新宋体" w:cs="新宋体"/>
                <w:color w:val="000000"/>
                <w:sz w:val="19"/>
                <w:szCs w:val="19"/>
              </w:rPr>
            </w:pPr>
            <w:r>
              <w:rPr>
                <w:rFonts w:ascii="新宋体" w:hAnsi="新宋体" w:cs="新宋体" w:hint="eastAsia"/>
                <w:color w:val="000000"/>
                <w:sz w:val="19"/>
                <w:szCs w:val="19"/>
                <w:highlight w:val="white"/>
              </w:rPr>
              <w:t>增加</w:t>
            </w:r>
            <w:r>
              <w:rPr>
                <w:rFonts w:ascii="新宋体" w:hAnsi="新宋体" w:cs="新宋体"/>
                <w:color w:val="000000"/>
                <w:sz w:val="19"/>
                <w:szCs w:val="19"/>
                <w:highlight w:val="white"/>
              </w:rPr>
              <w:t>AddIDInfoFromBody</w:t>
            </w:r>
            <w:r>
              <w:rPr>
                <w:rFonts w:ascii="新宋体" w:hAnsi="新宋体" w:cs="新宋体" w:hint="eastAsia"/>
                <w:color w:val="000000"/>
                <w:sz w:val="19"/>
                <w:szCs w:val="19"/>
              </w:rPr>
              <w:t>、</w:t>
            </w:r>
            <w:r>
              <w:rPr>
                <w:rFonts w:ascii="新宋体" w:hAnsi="新宋体" w:cs="新宋体"/>
                <w:color w:val="000000"/>
                <w:sz w:val="19"/>
                <w:szCs w:val="19"/>
                <w:highlight w:val="white"/>
              </w:rPr>
              <w:t>UpdateIDInfoFromBody</w:t>
            </w:r>
            <w:r>
              <w:rPr>
                <w:rFonts w:ascii="新宋体" w:hAnsi="新宋体" w:cs="新宋体" w:hint="eastAsia"/>
                <w:color w:val="000000"/>
                <w:sz w:val="19"/>
                <w:szCs w:val="19"/>
              </w:rPr>
              <w:t>接口</w:t>
            </w:r>
          </w:p>
        </w:tc>
        <w:tc>
          <w:tcPr>
            <w:tcW w:w="2023" w:type="dxa"/>
          </w:tcPr>
          <w:p w:rsidR="00D45900" w:rsidRDefault="00A37C6D"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2017-06-20</w:t>
            </w:r>
          </w:p>
        </w:tc>
      </w:tr>
      <w:tr w:rsidR="00B17BC6" w:rsidTr="00277900">
        <w:tc>
          <w:tcPr>
            <w:tcW w:w="1091" w:type="dxa"/>
          </w:tcPr>
          <w:p w:rsidR="00B17BC6" w:rsidRDefault="00B17BC6" w:rsidP="00D45900">
            <w:pPr>
              <w:rPr>
                <w:rFonts w:hint="eastAsia"/>
              </w:rPr>
            </w:pPr>
            <w:r>
              <w:rPr>
                <w:rFonts w:hint="eastAsia"/>
              </w:rPr>
              <w:t>1.7.3</w:t>
            </w:r>
          </w:p>
        </w:tc>
        <w:tc>
          <w:tcPr>
            <w:tcW w:w="1080" w:type="dxa"/>
          </w:tcPr>
          <w:p w:rsidR="00B17BC6" w:rsidRDefault="00B17BC6" w:rsidP="00F84FFF">
            <w:pPr>
              <w:rPr>
                <w:rFonts w:hint="eastAsia"/>
              </w:rPr>
            </w:pPr>
            <w:r>
              <w:rPr>
                <w:rFonts w:hint="eastAsia"/>
              </w:rPr>
              <w:t>陈志豪</w:t>
            </w:r>
          </w:p>
        </w:tc>
        <w:tc>
          <w:tcPr>
            <w:tcW w:w="4161" w:type="dxa"/>
          </w:tcPr>
          <w:p w:rsidR="00B17BC6" w:rsidRDefault="00B17BC6" w:rsidP="00B17BC6">
            <w:pPr>
              <w:pStyle w:val="a5"/>
              <w:numPr>
                <w:ilvl w:val="0"/>
                <w:numId w:val="38"/>
              </w:numPr>
              <w:ind w:firstLineChars="0"/>
              <w:rPr>
                <w:rFonts w:ascii="新宋体" w:hAnsi="新宋体" w:cs="新宋体" w:hint="eastAsia"/>
                <w:color w:val="000000"/>
                <w:sz w:val="19"/>
                <w:szCs w:val="19"/>
              </w:rPr>
            </w:pPr>
            <w:r>
              <w:rPr>
                <w:rFonts w:ascii="新宋体" w:hAnsi="新宋体" w:cs="新宋体" w:hint="eastAsia"/>
                <w:color w:val="000000"/>
                <w:sz w:val="19"/>
                <w:szCs w:val="19"/>
              </w:rPr>
              <w:t>增加根据人脸特征数据获取身份证信息的接口</w:t>
            </w:r>
            <w:r w:rsidRPr="00B17BC6">
              <w:rPr>
                <w:rFonts w:ascii="新宋体" w:hAnsi="新宋体" w:cs="新宋体"/>
                <w:color w:val="000000"/>
                <w:sz w:val="19"/>
                <w:szCs w:val="19"/>
              </w:rPr>
              <w:t>GetIDInfoByFeature</w:t>
            </w:r>
          </w:p>
        </w:tc>
        <w:tc>
          <w:tcPr>
            <w:tcW w:w="2023" w:type="dxa"/>
          </w:tcPr>
          <w:p w:rsidR="00B17BC6" w:rsidRDefault="00B17BC6" w:rsidP="00E35BF1">
            <w:pPr>
              <w:rPr>
                <w:rFonts w:ascii="新宋体" w:hAnsi="新宋体" w:cs="新宋体"/>
                <w:color w:val="000000"/>
                <w:sz w:val="19"/>
                <w:szCs w:val="19"/>
                <w:highlight w:val="white"/>
              </w:rPr>
            </w:pPr>
            <w:bookmarkStart w:id="2" w:name="_GoBack"/>
            <w:bookmarkEnd w:id="2"/>
          </w:p>
        </w:tc>
      </w:tr>
    </w:tbl>
    <w:p w:rsidR="00466E1C" w:rsidRDefault="00466E1C" w:rsidP="00466E1C">
      <w:pPr>
        <w:rPr>
          <w:b/>
          <w:bCs/>
          <w:kern w:val="44"/>
          <w:sz w:val="44"/>
          <w:szCs w:val="44"/>
        </w:rPr>
      </w:pPr>
      <w:r>
        <w:br w:type="page"/>
      </w:r>
    </w:p>
    <w:p w:rsidR="002C3F87" w:rsidRDefault="002C3F87" w:rsidP="00BA384F">
      <w:pPr>
        <w:pStyle w:val="1"/>
      </w:pPr>
      <w:r>
        <w:rPr>
          <w:rFonts w:hint="eastAsia"/>
        </w:rPr>
        <w:lastRenderedPageBreak/>
        <w:t>开发环境</w:t>
      </w:r>
    </w:p>
    <w:p w:rsidR="002C3F87" w:rsidRDefault="002C3F87" w:rsidP="002C3F87">
      <w:pPr>
        <w:pStyle w:val="2"/>
      </w:pPr>
      <w:r>
        <w:rPr>
          <w:rFonts w:hint="eastAsia"/>
        </w:rPr>
        <w:t>开发环境</w:t>
      </w:r>
    </w:p>
    <w:p w:rsidR="002C3F87" w:rsidRDefault="002C3F87" w:rsidP="002C3F87">
      <w:pPr>
        <w:ind w:left="576"/>
      </w:pPr>
      <w:r>
        <w:rPr>
          <w:rFonts w:hint="eastAsia"/>
        </w:rPr>
        <w:t>C# windows service+sqlserver2008+</w:t>
      </w:r>
      <w:r>
        <w:rPr>
          <w:rFonts w:ascii="新宋体" w:hAnsi="新宋体" w:cs="新宋体"/>
          <w:color w:val="000000"/>
          <w:sz w:val="19"/>
          <w:szCs w:val="19"/>
          <w:highlight w:val="white"/>
        </w:rPr>
        <w:t>Owin</w:t>
      </w:r>
      <w:r w:rsidR="00697D05">
        <w:rPr>
          <w:rFonts w:ascii="新宋体" w:hAnsi="新宋体" w:cs="新宋体" w:hint="eastAsia"/>
          <w:color w:val="000000"/>
          <w:sz w:val="19"/>
          <w:szCs w:val="19"/>
        </w:rPr>
        <w:t>+.net4.5</w:t>
      </w:r>
    </w:p>
    <w:p w:rsidR="002C3F87" w:rsidRPr="002C3F87" w:rsidRDefault="002C3F87" w:rsidP="002C3F87">
      <w:pPr>
        <w:ind w:left="576"/>
      </w:pPr>
      <w:r>
        <w:rPr>
          <w:rFonts w:hint="eastAsia"/>
        </w:rPr>
        <w:t>说明</w:t>
      </w:r>
      <w:r w:rsidR="0004231B">
        <w:rPr>
          <w:rFonts w:hint="eastAsia"/>
        </w:rPr>
        <w:t>本服务程序采用</w:t>
      </w:r>
      <w:r w:rsidR="0004231B">
        <w:rPr>
          <w:rFonts w:hint="eastAsia"/>
        </w:rPr>
        <w:t>C#</w:t>
      </w:r>
      <w:r w:rsidR="0004231B">
        <w:rPr>
          <w:rFonts w:hint="eastAsia"/>
        </w:rPr>
        <w:t>在</w:t>
      </w:r>
      <w:r w:rsidR="0004231B">
        <w:rPr>
          <w:rFonts w:hint="eastAsia"/>
        </w:rPr>
        <w:t>windows</w:t>
      </w:r>
      <w:r w:rsidR="0004231B">
        <w:rPr>
          <w:rFonts w:hint="eastAsia"/>
        </w:rPr>
        <w:t>平台上做的服务程序开发而成</w:t>
      </w:r>
      <w:r w:rsidR="0004231B">
        <w:rPr>
          <w:rFonts w:hint="eastAsia"/>
        </w:rPr>
        <w:t xml:space="preserve"> </w:t>
      </w:r>
      <w:r w:rsidR="0004231B">
        <w:rPr>
          <w:rFonts w:hint="eastAsia"/>
        </w:rPr>
        <w:t>必须安装</w:t>
      </w:r>
      <w:r w:rsidR="0004231B">
        <w:rPr>
          <w:rFonts w:hint="eastAsia"/>
        </w:rPr>
        <w:t>.net4.5</w:t>
      </w:r>
      <w:r w:rsidR="0004231B">
        <w:rPr>
          <w:rFonts w:hint="eastAsia"/>
        </w:rPr>
        <w:t>以上版本。</w:t>
      </w:r>
      <w:r w:rsidR="00034C6A">
        <w:rPr>
          <w:rFonts w:hint="eastAsia"/>
        </w:rPr>
        <w:t>使用</w:t>
      </w:r>
      <w:r w:rsidR="00034C6A">
        <w:rPr>
          <w:rFonts w:hint="eastAsia"/>
        </w:rPr>
        <w:t>vs2013+sql2008</w:t>
      </w:r>
      <w:r w:rsidR="00034C6A">
        <w:rPr>
          <w:rFonts w:hint="eastAsia"/>
        </w:rPr>
        <w:t>开发。</w:t>
      </w:r>
    </w:p>
    <w:p w:rsidR="00466E1C" w:rsidRPr="00BA384F" w:rsidRDefault="003D4CD9" w:rsidP="00BA384F">
      <w:pPr>
        <w:pStyle w:val="1"/>
      </w:pPr>
      <w:r>
        <w:rPr>
          <w:rFonts w:hint="eastAsia"/>
        </w:rPr>
        <w:t>如何访问</w:t>
      </w:r>
    </w:p>
    <w:p w:rsidR="00E45795" w:rsidRDefault="00576D79" w:rsidP="00576D79">
      <w:pPr>
        <w:ind w:firstLineChars="150" w:firstLine="330"/>
      </w:pPr>
      <w:r>
        <w:rPr>
          <w:rFonts w:hint="eastAsia"/>
        </w:rPr>
        <w:t>使用</w:t>
      </w:r>
      <w:r w:rsidR="00E45795">
        <w:rPr>
          <w:rFonts w:hint="eastAsia"/>
        </w:rPr>
        <w:t>HTTP</w:t>
      </w:r>
      <w:r w:rsidR="001647A5">
        <w:rPr>
          <w:rFonts w:hint="eastAsia"/>
        </w:rPr>
        <w:t xml:space="preserve"> get</w:t>
      </w:r>
      <w:r w:rsidR="001647A5">
        <w:rPr>
          <w:rFonts w:hint="eastAsia"/>
        </w:rPr>
        <w:t>或</w:t>
      </w:r>
      <w:r w:rsidR="001647A5">
        <w:rPr>
          <w:rFonts w:hint="eastAsia"/>
        </w:rPr>
        <w:t>post</w:t>
      </w:r>
      <w:r w:rsidR="001647A5">
        <w:rPr>
          <w:rFonts w:hint="eastAsia"/>
        </w:rPr>
        <w:t>请求返回</w:t>
      </w:r>
      <w:r w:rsidR="001647A5">
        <w:rPr>
          <w:rFonts w:hint="eastAsia"/>
        </w:rPr>
        <w:t>json</w:t>
      </w:r>
      <w:r w:rsidR="001647A5">
        <w:rPr>
          <w:rFonts w:hint="eastAsia"/>
        </w:rPr>
        <w:t>数据交互</w:t>
      </w:r>
      <w:r w:rsidR="001647A5">
        <w:rPr>
          <w:rFonts w:hint="eastAsia"/>
        </w:rPr>
        <w:t>,</w:t>
      </w:r>
      <w:r w:rsidR="001647A5">
        <w:rPr>
          <w:rFonts w:hint="eastAsia"/>
        </w:rPr>
        <w:t>首先必须</w:t>
      </w:r>
      <w:r>
        <w:rPr>
          <w:rFonts w:hint="eastAsia"/>
        </w:rPr>
        <w:t>根据用户名称和密码的</w:t>
      </w:r>
      <w:r>
        <w:rPr>
          <w:rFonts w:hint="eastAsia"/>
        </w:rPr>
        <w:t>MD5</w:t>
      </w:r>
      <w:r>
        <w:rPr>
          <w:rFonts w:hint="eastAsia"/>
        </w:rPr>
        <w:t>格式获取一个服务器返回的</w:t>
      </w:r>
      <w:r>
        <w:rPr>
          <w:rFonts w:hint="eastAsia"/>
        </w:rPr>
        <w:t>token</w:t>
      </w:r>
      <w:r>
        <w:rPr>
          <w:rFonts w:hint="eastAsia"/>
        </w:rPr>
        <w:t>，以后用户根据</w:t>
      </w:r>
      <w:r>
        <w:rPr>
          <w:rFonts w:hint="eastAsia"/>
        </w:rPr>
        <w:t>token</w:t>
      </w:r>
      <w:r>
        <w:rPr>
          <w:rFonts w:hint="eastAsia"/>
        </w:rPr>
        <w:t>来进行数据交互。</w:t>
      </w:r>
      <w:r>
        <w:rPr>
          <w:rFonts w:hint="eastAsia"/>
        </w:rPr>
        <w:t xml:space="preserve"> </w:t>
      </w:r>
      <w:r w:rsidR="00C33BE9">
        <w:t>T</w:t>
      </w:r>
      <w:r w:rsidR="00C33BE9">
        <w:rPr>
          <w:rFonts w:hint="eastAsia"/>
        </w:rPr>
        <w:t>oken</w:t>
      </w:r>
      <w:r w:rsidR="00C33BE9">
        <w:rPr>
          <w:rFonts w:hint="eastAsia"/>
        </w:rPr>
        <w:t>在</w:t>
      </w:r>
      <w:r w:rsidR="00C33BE9">
        <w:rPr>
          <w:rFonts w:hint="eastAsia"/>
        </w:rPr>
        <w:t>1</w:t>
      </w:r>
      <w:r w:rsidR="00C33BE9">
        <w:rPr>
          <w:rFonts w:hint="eastAsia"/>
        </w:rPr>
        <w:t>个小时内不使用自动失效。</w:t>
      </w:r>
    </w:p>
    <w:p w:rsidR="00466E1C" w:rsidRDefault="0028799B" w:rsidP="00BA384F">
      <w:pPr>
        <w:pStyle w:val="1"/>
      </w:pPr>
      <w:r>
        <w:rPr>
          <w:rFonts w:hint="eastAsia"/>
        </w:rPr>
        <w:t>接口说明</w:t>
      </w:r>
    </w:p>
    <w:p w:rsidR="00466E1C" w:rsidRDefault="00C33BE9" w:rsidP="00BA384F">
      <w:pPr>
        <w:pStyle w:val="2"/>
      </w:pPr>
      <w:r>
        <w:rPr>
          <w:rFonts w:hint="eastAsia"/>
        </w:rPr>
        <w:t>接口地址</w:t>
      </w:r>
    </w:p>
    <w:p w:rsidR="00B67083" w:rsidRPr="00813363" w:rsidRDefault="005446D3" w:rsidP="00C33BE9">
      <w:pPr>
        <w:ind w:firstLineChars="300" w:firstLine="660"/>
        <w:rPr>
          <w:rStyle w:val="af7"/>
        </w:rPr>
      </w:pPr>
      <w:hyperlink r:id="rId10" w:history="1">
        <w:r w:rsidR="00603200" w:rsidRPr="00813363">
          <w:rPr>
            <w:rStyle w:val="af7"/>
          </w:rPr>
          <w:t>http://localhost:9000/ParkAPI/</w:t>
        </w:r>
      </w:hyperlink>
      <w:r w:rsidR="00603200" w:rsidRPr="00813363">
        <w:rPr>
          <w:rStyle w:val="af7"/>
          <w:rFonts w:hint="eastAsia"/>
        </w:rPr>
        <w:t>+</w:t>
      </w:r>
      <w:r w:rsidR="00603200" w:rsidRPr="00813363">
        <w:rPr>
          <w:rStyle w:val="af7"/>
          <w:rFonts w:hint="eastAsia"/>
        </w:rPr>
        <w:t>方法名称</w:t>
      </w:r>
      <w:r w:rsidR="00603200" w:rsidRPr="00813363">
        <w:rPr>
          <w:rStyle w:val="af7"/>
          <w:rFonts w:hint="eastAsia"/>
        </w:rPr>
        <w:t>?</w:t>
      </w:r>
      <w:r w:rsidR="00603200" w:rsidRPr="00813363">
        <w:rPr>
          <w:rStyle w:val="af7"/>
          <w:rFonts w:hint="eastAsia"/>
        </w:rPr>
        <w:t>参数</w:t>
      </w:r>
      <w:r w:rsidR="00603200" w:rsidRPr="00813363">
        <w:rPr>
          <w:rStyle w:val="af7"/>
          <w:rFonts w:hint="eastAsia"/>
        </w:rPr>
        <w:t>1=value1&amp;</w:t>
      </w:r>
      <w:r w:rsidR="00603200" w:rsidRPr="00813363">
        <w:rPr>
          <w:rStyle w:val="af7"/>
          <w:rFonts w:hint="eastAsia"/>
        </w:rPr>
        <w:t>参数</w:t>
      </w:r>
      <w:r w:rsidR="00603200" w:rsidRPr="00813363">
        <w:rPr>
          <w:rStyle w:val="af7"/>
          <w:rFonts w:hint="eastAsia"/>
        </w:rPr>
        <w:t>2=value2</w:t>
      </w:r>
      <w:r w:rsidR="00813363" w:rsidRPr="00813363">
        <w:rPr>
          <w:rStyle w:val="af7"/>
          <w:rFonts w:hint="eastAsia"/>
        </w:rPr>
        <w:t>.....</w:t>
      </w:r>
    </w:p>
    <w:p w:rsidR="00AA71D7" w:rsidRDefault="00AA71D7" w:rsidP="00AA71D7">
      <w:pPr>
        <w:pStyle w:val="2"/>
      </w:pPr>
      <w:r>
        <w:rPr>
          <w:rFonts w:hint="eastAsia"/>
        </w:rPr>
        <w:t>返回结果描述</w:t>
      </w:r>
    </w:p>
    <w:p w:rsidR="00577837" w:rsidRDefault="00AA71D7" w:rsidP="00577837">
      <w:r>
        <w:rPr>
          <w:rFonts w:hint="eastAsia"/>
        </w:rPr>
        <w:t xml:space="preserve">   {rcode:200,msg:</w:t>
      </w:r>
      <w:r w:rsidR="00143F64">
        <w:t>”</w:t>
      </w:r>
      <w:r>
        <w:rPr>
          <w:rFonts w:hint="eastAsia"/>
        </w:rPr>
        <w:t>获取成功</w:t>
      </w:r>
      <w:r w:rsidR="00143F64">
        <w:t>”</w:t>
      </w:r>
      <w:r>
        <w:rPr>
          <w:rFonts w:hint="eastAsia"/>
        </w:rPr>
        <w:t>}</w:t>
      </w:r>
    </w:p>
    <w:p w:rsidR="00C965D8" w:rsidRPr="009F6EFC" w:rsidRDefault="00AD2321" w:rsidP="00577837">
      <w:pPr>
        <w:ind w:leftChars="200" w:left="440"/>
        <w:rPr>
          <w:b/>
        </w:rPr>
      </w:pPr>
      <w:r>
        <w:rPr>
          <w:rFonts w:hint="eastAsia"/>
          <w:b/>
        </w:rPr>
        <w:t>r</w:t>
      </w:r>
      <w:r w:rsidR="00C965D8" w:rsidRPr="009F6EFC">
        <w:rPr>
          <w:rFonts w:hint="eastAsia"/>
          <w:b/>
        </w:rPr>
        <w:t>code</w:t>
      </w:r>
      <w:r w:rsidR="009F6EFC">
        <w:rPr>
          <w:rFonts w:hint="eastAsia"/>
          <w:b/>
        </w:rPr>
        <w:t>代码</w:t>
      </w:r>
      <w:r w:rsidR="00C965D8" w:rsidRPr="009F6EFC">
        <w:rPr>
          <w:rFonts w:hint="eastAsia"/>
          <w:b/>
        </w:rPr>
        <w:t>定义</w:t>
      </w:r>
    </w:p>
    <w:tbl>
      <w:tblPr>
        <w:tblW w:w="8283" w:type="dxa"/>
        <w:jc w:val="center"/>
        <w:tblInd w:w="1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850"/>
        <w:gridCol w:w="4678"/>
      </w:tblGrid>
      <w:tr w:rsidR="001C2B82" w:rsidTr="00577837">
        <w:trPr>
          <w:jc w:val="center"/>
        </w:trPr>
        <w:tc>
          <w:tcPr>
            <w:tcW w:w="2755" w:type="dxa"/>
            <w:shd w:val="clear" w:color="auto" w:fill="B8CCE4"/>
          </w:tcPr>
          <w:p w:rsidR="001C2B82" w:rsidRDefault="001C2B82" w:rsidP="0062309A">
            <w:pPr>
              <w:spacing w:line="264" w:lineRule="auto"/>
              <w:rPr>
                <w:rFonts w:ascii="Consolas" w:hAnsi="Consolas" w:cs="Consolas"/>
              </w:rPr>
            </w:pPr>
            <w:r>
              <w:rPr>
                <w:rFonts w:hint="eastAsia"/>
              </w:rPr>
              <w:t>rcode</w:t>
            </w:r>
          </w:p>
        </w:tc>
        <w:tc>
          <w:tcPr>
            <w:tcW w:w="850" w:type="dxa"/>
            <w:shd w:val="clear" w:color="auto" w:fill="B8CCE4"/>
          </w:tcPr>
          <w:p w:rsidR="001C2B82" w:rsidRDefault="001C2B82" w:rsidP="0062309A">
            <w:pPr>
              <w:spacing w:line="264" w:lineRule="auto"/>
              <w:rPr>
                <w:rFonts w:ascii="Consolas" w:hAnsi="Consolas" w:cs="Consolas"/>
              </w:rPr>
            </w:pPr>
            <w:r>
              <w:rPr>
                <w:rFonts w:ascii="Consolas" w:hAnsi="Consolas" w:cs="Consolas" w:hint="eastAsia"/>
              </w:rPr>
              <w:t>类型</w:t>
            </w:r>
          </w:p>
        </w:tc>
        <w:tc>
          <w:tcPr>
            <w:tcW w:w="4678" w:type="dxa"/>
            <w:shd w:val="clear" w:color="auto" w:fill="B8CCE4"/>
          </w:tcPr>
          <w:p w:rsidR="001C2B82" w:rsidRDefault="001C2B82" w:rsidP="0062309A">
            <w:pPr>
              <w:spacing w:line="264" w:lineRule="auto"/>
              <w:rPr>
                <w:rFonts w:ascii="Consolas" w:hAnsi="Consolas" w:cs="Consolas"/>
              </w:rPr>
            </w:pPr>
            <w:r>
              <w:rPr>
                <w:rFonts w:ascii="Consolas" w:hAnsi="Consolas" w:cs="Consolas" w:hint="eastAsia"/>
              </w:rPr>
              <w:t>说明</w:t>
            </w:r>
          </w:p>
        </w:tc>
      </w:tr>
      <w:tr w:rsidR="001C2B82" w:rsidTr="00577837">
        <w:trPr>
          <w:jc w:val="center"/>
        </w:trPr>
        <w:tc>
          <w:tcPr>
            <w:tcW w:w="2755" w:type="dxa"/>
          </w:tcPr>
          <w:p w:rsidR="001C2B82" w:rsidRDefault="001C2B82" w:rsidP="0062309A">
            <w:pPr>
              <w:spacing w:line="264" w:lineRule="auto"/>
            </w:pPr>
            <w:r>
              <w:rPr>
                <w:rFonts w:hint="eastAsia"/>
              </w:rPr>
              <w:t>200</w:t>
            </w:r>
          </w:p>
        </w:tc>
        <w:tc>
          <w:tcPr>
            <w:tcW w:w="850" w:type="dxa"/>
          </w:tcPr>
          <w:p w:rsidR="001C2B82"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Default="001C2B82" w:rsidP="0062309A">
            <w:pPr>
              <w:spacing w:line="264" w:lineRule="auto"/>
              <w:rPr>
                <w:rFonts w:ascii="Consolas" w:hAnsi="Consolas" w:cs="Consolas"/>
                <w:sz w:val="18"/>
                <w:szCs w:val="18"/>
              </w:rPr>
            </w:pPr>
            <w:r>
              <w:rPr>
                <w:rFonts w:ascii="Consolas" w:hAnsi="Consolas" w:cs="Consolas" w:hint="eastAsia"/>
                <w:sz w:val="18"/>
                <w:szCs w:val="18"/>
              </w:rPr>
              <w:t>返回成功</w:t>
            </w:r>
          </w:p>
        </w:tc>
      </w:tr>
      <w:tr w:rsidR="001C2B82" w:rsidTr="00577837">
        <w:trPr>
          <w:jc w:val="center"/>
        </w:trPr>
        <w:tc>
          <w:tcPr>
            <w:tcW w:w="2755" w:type="dxa"/>
          </w:tcPr>
          <w:p w:rsidR="001C2B82" w:rsidRPr="00E00670" w:rsidRDefault="001C2B82" w:rsidP="001C2B82">
            <w:pPr>
              <w:spacing w:line="264" w:lineRule="auto"/>
              <w:rPr>
                <w:rFonts w:ascii="Consolas" w:hAnsi="Consolas" w:cs="Consolas"/>
                <w:b/>
                <w:sz w:val="18"/>
                <w:szCs w:val="18"/>
              </w:rPr>
            </w:pPr>
            <w:r>
              <w:rPr>
                <w:rFonts w:ascii="新宋体" w:hAnsi="新宋体" w:cs="新宋体"/>
                <w:color w:val="A31515"/>
                <w:sz w:val="19"/>
                <w:szCs w:val="19"/>
                <w:highlight w:val="white"/>
              </w:rPr>
              <w:t>4</w:t>
            </w:r>
            <w:r w:rsidRPr="00A32D90">
              <w:rPr>
                <w:rFonts w:ascii="Consolas" w:hAnsi="Consolas" w:cs="Consolas"/>
                <w:b/>
                <w:sz w:val="18"/>
                <w:szCs w:val="18"/>
              </w:rPr>
              <w:t>000</w:t>
            </w:r>
            <w:r>
              <w:rPr>
                <w:rFonts w:ascii="Consolas" w:hAnsi="Consolas" w:cs="Consolas" w:hint="eastAsia"/>
                <w:b/>
                <w:sz w:val="18"/>
                <w:szCs w:val="18"/>
              </w:rPr>
              <w:t>2</w:t>
            </w:r>
          </w:p>
        </w:tc>
        <w:tc>
          <w:tcPr>
            <w:tcW w:w="850" w:type="dxa"/>
          </w:tcPr>
          <w:p w:rsidR="001C2B82" w:rsidRPr="00E00670" w:rsidRDefault="001C2B82"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Pr="00E00670" w:rsidRDefault="001C2B82" w:rsidP="00D10345">
            <w:pPr>
              <w:spacing w:line="264" w:lineRule="auto"/>
              <w:rPr>
                <w:rFonts w:ascii="Consolas" w:hAnsi="Consolas" w:cs="Consolas"/>
                <w:sz w:val="18"/>
                <w:szCs w:val="18"/>
              </w:rPr>
            </w:pPr>
            <w:r>
              <w:rPr>
                <w:rFonts w:ascii="Consolas" w:hAnsi="Consolas" w:cs="Consolas" w:hint="eastAsia"/>
                <w:sz w:val="18"/>
                <w:szCs w:val="18"/>
              </w:rPr>
              <w:t>输入参数缺失</w:t>
            </w:r>
            <w:r>
              <w:rPr>
                <w:rFonts w:ascii="Consolas" w:hAnsi="Consolas" w:cs="Consolas" w:hint="eastAsia"/>
                <w:sz w:val="18"/>
                <w:szCs w:val="18"/>
              </w:rPr>
              <w:t>,</w:t>
            </w:r>
            <w:r>
              <w:rPr>
                <w:rFonts w:ascii="Consolas" w:hAnsi="Consolas" w:cs="Consolas" w:hint="eastAsia"/>
                <w:sz w:val="18"/>
                <w:szCs w:val="18"/>
              </w:rPr>
              <w:t>或者错误</w:t>
            </w:r>
          </w:p>
        </w:tc>
      </w:tr>
      <w:tr w:rsidR="001C2B82" w:rsidTr="00577837">
        <w:trPr>
          <w:jc w:val="center"/>
        </w:trPr>
        <w:tc>
          <w:tcPr>
            <w:tcW w:w="2755" w:type="dxa"/>
          </w:tcPr>
          <w:p w:rsidR="001C2B82" w:rsidRPr="00E00670" w:rsidRDefault="001C2B82" w:rsidP="00A32D90">
            <w:pPr>
              <w:spacing w:line="264" w:lineRule="auto"/>
              <w:rPr>
                <w:rFonts w:ascii="Consolas" w:hAnsi="Consolas" w:cs="Consolas"/>
                <w:b/>
                <w:sz w:val="18"/>
                <w:szCs w:val="18"/>
              </w:rPr>
            </w:pPr>
            <w:r>
              <w:rPr>
                <w:rFonts w:ascii="新宋体" w:hAnsi="新宋体" w:cs="新宋体"/>
                <w:color w:val="A31515"/>
                <w:sz w:val="19"/>
                <w:szCs w:val="19"/>
                <w:highlight w:val="white"/>
              </w:rPr>
              <w:t>4</w:t>
            </w:r>
            <w:r w:rsidRPr="00A32D90">
              <w:rPr>
                <w:rFonts w:ascii="Consolas" w:hAnsi="Consolas" w:cs="Consolas"/>
                <w:b/>
                <w:sz w:val="18"/>
                <w:szCs w:val="18"/>
              </w:rPr>
              <w:t>0000</w:t>
            </w:r>
          </w:p>
        </w:tc>
        <w:tc>
          <w:tcPr>
            <w:tcW w:w="850" w:type="dxa"/>
          </w:tcPr>
          <w:p w:rsidR="001C2B82" w:rsidRPr="00E00670"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Pr="00E00670" w:rsidRDefault="001C2B82" w:rsidP="0062309A">
            <w:pPr>
              <w:spacing w:line="264" w:lineRule="auto"/>
              <w:rPr>
                <w:rFonts w:ascii="Consolas" w:hAnsi="Consolas" w:cs="Consolas"/>
                <w:sz w:val="18"/>
                <w:szCs w:val="18"/>
              </w:rPr>
            </w:pPr>
            <w:r>
              <w:rPr>
                <w:rFonts w:ascii="新宋体" w:hAnsi="新宋体" w:cs="新宋体"/>
                <w:color w:val="A31515"/>
                <w:sz w:val="19"/>
                <w:szCs w:val="19"/>
                <w:highlight w:val="white"/>
              </w:rPr>
              <w:t>获取初始化</w:t>
            </w:r>
            <w:r>
              <w:rPr>
                <w:rFonts w:ascii="新宋体" w:hAnsi="新宋体" w:cs="新宋体" w:hint="eastAsia"/>
                <w:color w:val="A31515"/>
                <w:sz w:val="19"/>
                <w:szCs w:val="19"/>
              </w:rPr>
              <w:t>,</w:t>
            </w:r>
            <w:r>
              <w:rPr>
                <w:rFonts w:ascii="新宋体" w:hAnsi="新宋体" w:cs="新宋体" w:hint="eastAsia"/>
                <w:color w:val="A31515"/>
                <w:sz w:val="19"/>
                <w:szCs w:val="19"/>
              </w:rPr>
              <w:t>没有获取到</w:t>
            </w:r>
            <w:r>
              <w:rPr>
                <w:rFonts w:ascii="新宋体" w:hAnsi="新宋体" w:cs="新宋体" w:hint="eastAsia"/>
                <w:color w:val="A31515"/>
                <w:sz w:val="19"/>
                <w:szCs w:val="19"/>
              </w:rPr>
              <w:t xml:space="preserve">token </w:t>
            </w:r>
            <w:r>
              <w:rPr>
                <w:rFonts w:ascii="新宋体" w:hAnsi="新宋体" w:cs="新宋体" w:hint="eastAsia"/>
                <w:color w:val="A31515"/>
                <w:sz w:val="19"/>
                <w:szCs w:val="19"/>
              </w:rPr>
              <w:t>请检查登录的用户名和密码</w:t>
            </w:r>
          </w:p>
        </w:tc>
      </w:tr>
      <w:tr w:rsidR="001C2B82" w:rsidTr="00577837">
        <w:trPr>
          <w:jc w:val="center"/>
        </w:trPr>
        <w:tc>
          <w:tcPr>
            <w:tcW w:w="2755" w:type="dxa"/>
          </w:tcPr>
          <w:p w:rsidR="001C2B82" w:rsidRDefault="001C2B82" w:rsidP="0062309A">
            <w:pPr>
              <w:spacing w:line="264" w:lineRule="auto"/>
              <w:rPr>
                <w:rFonts w:ascii="Consolas" w:hAnsi="Consolas" w:cs="Consolas"/>
                <w:b/>
                <w:sz w:val="18"/>
                <w:szCs w:val="18"/>
              </w:rPr>
            </w:pPr>
            <w:r>
              <w:rPr>
                <w:rFonts w:ascii="Consolas" w:hAnsi="Consolas" w:cs="Consolas" w:hint="eastAsia"/>
                <w:b/>
                <w:sz w:val="18"/>
                <w:szCs w:val="18"/>
              </w:rPr>
              <w:t>40001</w:t>
            </w:r>
          </w:p>
        </w:tc>
        <w:tc>
          <w:tcPr>
            <w:tcW w:w="850" w:type="dxa"/>
          </w:tcPr>
          <w:p w:rsidR="001C2B82"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Default="001C2B82" w:rsidP="0062309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获取异常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highlight w:val="white"/>
              </w:rPr>
              <w:t>请联系管理员查看异常日志</w:t>
            </w:r>
          </w:p>
        </w:tc>
      </w:tr>
    </w:tbl>
    <w:p w:rsidR="00C965D8" w:rsidRDefault="004D7C9C" w:rsidP="004D7C9C">
      <w:pPr>
        <w:pStyle w:val="2"/>
      </w:pPr>
      <w:bookmarkStart w:id="3" w:name="_Javascript跨域访问"/>
      <w:bookmarkEnd w:id="3"/>
      <w:r w:rsidRPr="004D7C9C">
        <w:lastRenderedPageBreak/>
        <w:t>Javascript</w:t>
      </w:r>
      <w:r w:rsidR="000D1F08">
        <w:rPr>
          <w:rFonts w:hint="eastAsia"/>
        </w:rPr>
        <w:t>跨域访问</w:t>
      </w:r>
    </w:p>
    <w:p w:rsidR="00FC6DB4" w:rsidRDefault="000D1F08" w:rsidP="00FC6DB4">
      <w:r>
        <w:rPr>
          <w:rFonts w:hint="eastAsia"/>
        </w:rPr>
        <w:t>本系统支持的跨域访问方式是</w:t>
      </w:r>
      <w:r>
        <w:rPr>
          <w:rFonts w:hint="eastAsia"/>
        </w:rPr>
        <w:t>JSONP</w:t>
      </w:r>
      <w:r w:rsidR="00C06D2E">
        <w:rPr>
          <w:rFonts w:hint="eastAsia"/>
        </w:rPr>
        <w:t>方式。</w:t>
      </w:r>
      <w:r>
        <w:rPr>
          <w:rFonts w:hint="eastAsia"/>
        </w:rPr>
        <w:t>在每个接口中都有一个</w:t>
      </w:r>
      <w:r>
        <w:rPr>
          <w:rFonts w:hint="eastAsia"/>
        </w:rPr>
        <w:t>CallBack</w:t>
      </w:r>
      <w:r>
        <w:rPr>
          <w:rFonts w:hint="eastAsia"/>
        </w:rPr>
        <w:t>参数，用于解决</w:t>
      </w:r>
      <w:r>
        <w:rPr>
          <w:rFonts w:hint="eastAsia"/>
        </w:rPr>
        <w:t>Javascript</w:t>
      </w:r>
      <w:r>
        <w:rPr>
          <w:rFonts w:hint="eastAsia"/>
        </w:rPr>
        <w:t>跨域访问的问题。</w:t>
      </w:r>
      <w:r w:rsidR="00E264A8">
        <w:rPr>
          <w:rFonts w:hint="eastAsia"/>
        </w:rPr>
        <w:t>当指定了</w:t>
      </w:r>
      <w:r w:rsidR="00E264A8">
        <w:rPr>
          <w:rFonts w:hint="eastAsia"/>
        </w:rPr>
        <w:t>CallBack</w:t>
      </w:r>
      <w:r w:rsidR="00E264A8">
        <w:rPr>
          <w:rFonts w:hint="eastAsia"/>
        </w:rPr>
        <w:t>参数后，接口返回的是</w:t>
      </w:r>
      <w:r w:rsidR="00E264A8">
        <w:rPr>
          <w:rFonts w:hint="eastAsia"/>
        </w:rPr>
        <w:t>JSONP</w:t>
      </w:r>
      <w:r w:rsidR="00E264A8">
        <w:rPr>
          <w:rFonts w:hint="eastAsia"/>
        </w:rPr>
        <w:t>数据，否则返回的是</w:t>
      </w:r>
      <w:r w:rsidR="00E264A8">
        <w:rPr>
          <w:rFonts w:hint="eastAsia"/>
        </w:rPr>
        <w:t>JSON</w:t>
      </w:r>
      <w:r w:rsidR="00E264A8">
        <w:rPr>
          <w:rFonts w:hint="eastAsia"/>
        </w:rPr>
        <w:t>数据。</w:t>
      </w:r>
    </w:p>
    <w:p w:rsidR="004D7C9C" w:rsidRDefault="004D7C9C" w:rsidP="00FC6DB4">
      <w:r>
        <w:rPr>
          <w:rFonts w:hint="eastAsia"/>
        </w:rPr>
        <w:t>CallBack</w:t>
      </w:r>
      <w:r>
        <w:rPr>
          <w:rFonts w:hint="eastAsia"/>
        </w:rPr>
        <w:t>参</w:t>
      </w:r>
      <w:r w:rsidR="000F5524">
        <w:rPr>
          <w:rFonts w:hint="eastAsia"/>
        </w:rPr>
        <w:t>数的值应设置</w:t>
      </w:r>
      <w:r>
        <w:rPr>
          <w:rFonts w:hint="eastAsia"/>
        </w:rPr>
        <w:t>为客户端定义的一个函数</w:t>
      </w:r>
      <w:r w:rsidR="0096662A">
        <w:rPr>
          <w:rFonts w:hint="eastAsia"/>
        </w:rPr>
        <w:t>的函数名</w:t>
      </w:r>
      <w:r>
        <w:rPr>
          <w:rFonts w:hint="eastAsia"/>
        </w:rPr>
        <w:t>，此函数有一个参数，参数的值就是接口返回的</w:t>
      </w:r>
      <w:r>
        <w:rPr>
          <w:rFonts w:hint="eastAsia"/>
        </w:rPr>
        <w:t>JSON</w:t>
      </w:r>
      <w:r>
        <w:rPr>
          <w:rFonts w:hint="eastAsia"/>
        </w:rPr>
        <w:t>数</w:t>
      </w:r>
      <w:r w:rsidR="00E75760">
        <w:rPr>
          <w:rFonts w:hint="eastAsia"/>
        </w:rPr>
        <w:t>据</w:t>
      </w:r>
      <w:r>
        <w:rPr>
          <w:rFonts w:hint="eastAsia"/>
        </w:rPr>
        <w:t>。</w:t>
      </w:r>
    </w:p>
    <w:p w:rsidR="00FC6DB4" w:rsidRPr="00FC6DB4" w:rsidRDefault="00FC6DB4" w:rsidP="00FC6DB4">
      <w:pPr>
        <w:rPr>
          <w:rStyle w:val="af"/>
        </w:rPr>
      </w:pPr>
      <w:r w:rsidRPr="00FC6DB4">
        <w:rPr>
          <w:rStyle w:val="af"/>
          <w:rFonts w:hint="eastAsia"/>
        </w:rPr>
        <w:t>通常</w:t>
      </w:r>
      <w:r w:rsidRPr="00FC6DB4">
        <w:rPr>
          <w:rStyle w:val="af"/>
          <w:rFonts w:hint="eastAsia"/>
        </w:rPr>
        <w:t>Web</w:t>
      </w:r>
      <w:r w:rsidRPr="00FC6DB4">
        <w:rPr>
          <w:rStyle w:val="af"/>
          <w:rFonts w:hint="eastAsia"/>
        </w:rPr>
        <w:t>应用才会有跨域访问的问题，其它客户端不需要关心此问题。</w:t>
      </w:r>
    </w:p>
    <w:p w:rsidR="00545065" w:rsidRDefault="003841C0" w:rsidP="003841C0">
      <w:pPr>
        <w:pStyle w:val="2"/>
      </w:pPr>
      <w:bookmarkStart w:id="4" w:name="_颜色表示"/>
      <w:bookmarkEnd w:id="4"/>
      <w:r>
        <w:rPr>
          <w:rFonts w:hint="eastAsia"/>
        </w:rPr>
        <w:t>颜色表示</w:t>
      </w:r>
    </w:p>
    <w:p w:rsidR="003841C0" w:rsidRDefault="003841C0" w:rsidP="003F3062">
      <w:r>
        <w:rPr>
          <w:rFonts w:hint="eastAsia"/>
        </w:rPr>
        <w:t>本系统对于颜色字段统一使用</w:t>
      </w:r>
      <w:r w:rsidR="002776D1">
        <w:rPr>
          <w:rFonts w:hint="eastAsia"/>
        </w:rPr>
        <w:t>RGB</w:t>
      </w:r>
      <w:r w:rsidR="002776D1">
        <w:rPr>
          <w:rFonts w:hint="eastAsia"/>
        </w:rPr>
        <w:t>的颜色表示法，</w:t>
      </w:r>
      <w:r>
        <w:rPr>
          <w:rFonts w:hint="eastAsia"/>
        </w:rPr>
        <w:t>使用一个</w:t>
      </w:r>
      <w:r>
        <w:rPr>
          <w:rFonts w:hint="eastAsia"/>
        </w:rPr>
        <w:t>6</w:t>
      </w:r>
      <w:r>
        <w:rPr>
          <w:rFonts w:hint="eastAsia"/>
        </w:rPr>
        <w:t>位的十六进制数表示一种颜色</w:t>
      </w:r>
      <w:r w:rsidR="00B37D26">
        <w:rPr>
          <w:rFonts w:hint="eastAsia"/>
        </w:rPr>
        <w:t>。</w:t>
      </w:r>
      <w:r>
        <w:rPr>
          <w:rFonts w:hint="eastAsia"/>
        </w:rPr>
        <w:t>如</w:t>
      </w:r>
      <w:r>
        <w:rPr>
          <w:rFonts w:hint="eastAsia"/>
        </w:rPr>
        <w:t>FF</w:t>
      </w:r>
      <w:r w:rsidR="00B37D26">
        <w:rPr>
          <w:rFonts w:hint="eastAsia"/>
        </w:rPr>
        <w:t>0000</w:t>
      </w:r>
      <w:r w:rsidR="00B37D26">
        <w:rPr>
          <w:rFonts w:hint="eastAsia"/>
        </w:rPr>
        <w:t>表示红色；</w:t>
      </w:r>
      <w:r w:rsidR="00B37D26">
        <w:rPr>
          <w:rFonts w:hint="eastAsia"/>
        </w:rPr>
        <w:t>00FF00</w:t>
      </w:r>
      <w:r w:rsidR="00B37D26">
        <w:rPr>
          <w:rFonts w:hint="eastAsia"/>
        </w:rPr>
        <w:t>表示绿色；</w:t>
      </w:r>
      <w:r w:rsidR="00B37D26">
        <w:rPr>
          <w:rFonts w:hint="eastAsia"/>
        </w:rPr>
        <w:t>0000FF</w:t>
      </w:r>
      <w:r w:rsidR="008572C7">
        <w:rPr>
          <w:rFonts w:hint="eastAsia"/>
        </w:rPr>
        <w:t>表示蓝</w:t>
      </w:r>
      <w:r w:rsidR="00B37D26">
        <w:rPr>
          <w:rFonts w:hint="eastAsia"/>
        </w:rPr>
        <w:t>色</w:t>
      </w:r>
      <w:r>
        <w:rPr>
          <w:rFonts w:hint="eastAsia"/>
        </w:rPr>
        <w:t>。</w:t>
      </w:r>
    </w:p>
    <w:p w:rsidR="002776D1" w:rsidRDefault="00B37D26" w:rsidP="003841C0">
      <w:r>
        <w:rPr>
          <w:rFonts w:hint="eastAsia"/>
        </w:rPr>
        <w:t>在此颜色表示法的基础上，在前面加</w:t>
      </w:r>
      <w:r>
        <w:rPr>
          <w:rFonts w:hint="eastAsia"/>
        </w:rPr>
        <w:t>#</w:t>
      </w:r>
      <w:r>
        <w:rPr>
          <w:rFonts w:hint="eastAsia"/>
        </w:rPr>
        <w:t>号即为</w:t>
      </w:r>
      <w:r>
        <w:rPr>
          <w:rFonts w:hint="eastAsia"/>
        </w:rPr>
        <w:t>HTML</w:t>
      </w:r>
      <w:r w:rsidR="00962EEC">
        <w:rPr>
          <w:rFonts w:hint="eastAsia"/>
        </w:rPr>
        <w:t>中常用的</w:t>
      </w:r>
      <w:r>
        <w:rPr>
          <w:rFonts w:hint="eastAsia"/>
        </w:rPr>
        <w:t>颜色表示法。</w:t>
      </w:r>
    </w:p>
    <w:p w:rsidR="00C367FA" w:rsidRDefault="00C367FA" w:rsidP="00C367FA">
      <w:pPr>
        <w:pStyle w:val="2"/>
      </w:pPr>
      <w:bookmarkStart w:id="5" w:name="_MD5加密"/>
      <w:bookmarkEnd w:id="5"/>
      <w:r>
        <w:rPr>
          <w:rFonts w:hint="eastAsia"/>
        </w:rPr>
        <w:t>MD5</w:t>
      </w:r>
      <w:r>
        <w:rPr>
          <w:rFonts w:hint="eastAsia"/>
        </w:rPr>
        <w:t>加密</w:t>
      </w:r>
    </w:p>
    <w:p w:rsidR="00C367FA" w:rsidRDefault="00C367FA" w:rsidP="00C367FA">
      <w:r>
        <w:rPr>
          <w:rFonts w:hint="eastAsia"/>
        </w:rPr>
        <w:t>系统中个别字段是以</w:t>
      </w:r>
      <w:r>
        <w:rPr>
          <w:rFonts w:hint="eastAsia"/>
        </w:rPr>
        <w:t>MD5</w:t>
      </w:r>
      <w:r>
        <w:rPr>
          <w:rFonts w:hint="eastAsia"/>
        </w:rPr>
        <w:t>进行加密后再传输和保存的，如系统用户表的密码字段。对于这些字段，如果没有特殊说明均以十六进制数的字符串形式表示</w:t>
      </w:r>
      <w:r>
        <w:rPr>
          <w:rFonts w:hint="eastAsia"/>
        </w:rPr>
        <w:t>MD5</w:t>
      </w:r>
      <w:r>
        <w:rPr>
          <w:rFonts w:hint="eastAsia"/>
        </w:rPr>
        <w:t>加密后的值。</w:t>
      </w:r>
    </w:p>
    <w:p w:rsidR="005A3F48" w:rsidRDefault="00C367FA"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hint="eastAsia"/>
        </w:rPr>
        <w:t>下面是</w:t>
      </w:r>
      <w:r>
        <w:rPr>
          <w:rFonts w:hint="eastAsia"/>
        </w:rPr>
        <w:t>C#</w:t>
      </w:r>
      <w:r>
        <w:rPr>
          <w:rFonts w:hint="eastAsia"/>
        </w:rPr>
        <w:t>语言获取一个字符串的</w:t>
      </w:r>
      <w:r>
        <w:rPr>
          <w:rFonts w:hint="eastAsia"/>
        </w:rPr>
        <w:t>MD5</w:t>
      </w:r>
      <w:r>
        <w:rPr>
          <w:rFonts w:hint="eastAsia"/>
        </w:rPr>
        <w:t>值的代码：</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protected</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readonly</w:t>
      </w:r>
      <w:r>
        <w:rPr>
          <w:rFonts w:ascii="新宋体" w:hAnsi="新宋体" w:cs="新宋体"/>
          <w:color w:val="000000"/>
          <w:sz w:val="19"/>
          <w:szCs w:val="19"/>
          <w:highlight w:val="white"/>
        </w:rPr>
        <w:t xml:space="preserve"> </w:t>
      </w:r>
      <w:r w:rsidRPr="00C11CE3">
        <w:rPr>
          <w:rFonts w:ascii="新宋体" w:hAnsi="新宋体" w:cs="新宋体"/>
          <w:color w:val="2B91AF"/>
          <w:sz w:val="19"/>
          <w:szCs w:val="19"/>
          <w:highlight w:val="white"/>
        </w:rPr>
        <w:t>MD5</w:t>
      </w:r>
      <w:r>
        <w:rPr>
          <w:rFonts w:ascii="新宋体" w:hAnsi="新宋体" w:cs="新宋体"/>
          <w:color w:val="000000"/>
          <w:sz w:val="19"/>
          <w:szCs w:val="19"/>
          <w:highlight w:val="white"/>
        </w:rPr>
        <w:t xml:space="preserve"> Passer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MD5CryptoServiceProvider</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GetMD5(</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txt)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 xml:space="preserve"> bldr;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.UTF8.GetBytes(txt);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Passer.ComputeHash(buffer);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foreach</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xml:space="preserve"> b </w:t>
      </w:r>
      <w:r>
        <w:rPr>
          <w:rFonts w:ascii="新宋体" w:hAnsi="新宋体" w:cs="新宋体"/>
          <w:color w:val="0000FF"/>
          <w:sz w:val="19"/>
          <w:szCs w:val="19"/>
          <w:highlight w:val="white"/>
        </w:rPr>
        <w:t>in</w:t>
      </w:r>
      <w:r>
        <w:rPr>
          <w:rFonts w:ascii="新宋体" w:hAnsi="新宋体" w:cs="新宋体"/>
          <w:color w:val="000000"/>
          <w:sz w:val="19"/>
          <w:szCs w:val="19"/>
          <w:highlight w:val="white"/>
        </w:rPr>
        <w:t xml:space="preserve"> 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bldr.Append(b.ToString(</w:t>
      </w:r>
      <w:r w:rsidR="00143F64">
        <w:rPr>
          <w:rFonts w:ascii="新宋体" w:hAnsi="新宋体" w:cs="新宋体"/>
          <w:color w:val="A31515"/>
          <w:sz w:val="19"/>
          <w:szCs w:val="19"/>
          <w:highlight w:val="white"/>
        </w:rPr>
        <w:t>“</w:t>
      </w:r>
      <w:r w:rsidR="00C63565">
        <w:rPr>
          <w:rFonts w:ascii="新宋体" w:hAnsi="新宋体" w:cs="新宋体" w:hint="eastAsia"/>
          <w:color w:val="A31515"/>
          <w:sz w:val="19"/>
          <w:szCs w:val="19"/>
          <w:highlight w:val="white"/>
        </w:rPr>
        <w:t>x</w:t>
      </w:r>
      <w:r>
        <w:rPr>
          <w:rFonts w:ascii="新宋体" w:hAnsi="新宋体" w:cs="新宋体"/>
          <w:color w:val="A31515"/>
          <w:sz w:val="19"/>
          <w:szCs w:val="19"/>
          <w:highlight w:val="white"/>
        </w:rPr>
        <w:t>2</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bldr.ToString();</w:t>
      </w:r>
    </w:p>
    <w:p w:rsidR="005A3F48" w:rsidRPr="00C367FA" w:rsidRDefault="005A3F48" w:rsidP="005A3F48">
      <w:r>
        <w:rPr>
          <w:rFonts w:ascii="新宋体" w:hAnsi="新宋体" w:cs="新宋体"/>
          <w:color w:val="000000"/>
          <w:sz w:val="19"/>
          <w:szCs w:val="19"/>
          <w:highlight w:val="white"/>
        </w:rPr>
        <w:t xml:space="preserve">        }</w:t>
      </w:r>
    </w:p>
    <w:p w:rsidR="003D39A2" w:rsidRPr="003B2F61" w:rsidRDefault="00BE65AC" w:rsidP="006C3C3F">
      <w:pPr>
        <w:pStyle w:val="1"/>
      </w:pPr>
      <w:r>
        <w:rPr>
          <w:rFonts w:hint="eastAsia"/>
        </w:rPr>
        <w:lastRenderedPageBreak/>
        <w:t>接口</w:t>
      </w:r>
      <w:r w:rsidR="00466E1C">
        <w:rPr>
          <w:rFonts w:hint="eastAsia"/>
        </w:rPr>
        <w:t>描述</w:t>
      </w:r>
      <w:bookmarkStart w:id="6" w:name="_store_user_get_blob"/>
      <w:bookmarkEnd w:id="6"/>
    </w:p>
    <w:p w:rsidR="003D39A2" w:rsidRPr="003D39A2" w:rsidRDefault="003D39A2" w:rsidP="003D39A2"/>
    <w:p w:rsidR="006F3E2E" w:rsidRPr="003B2F61" w:rsidRDefault="006F3E2E" w:rsidP="006F3E2E">
      <w:pPr>
        <w:pStyle w:val="2"/>
      </w:pPr>
      <w:r>
        <w:rPr>
          <w:rFonts w:hint="eastAsia"/>
        </w:rPr>
        <w:t>非登陆状态获取操作员和工作站资料接口</w:t>
      </w:r>
    </w:p>
    <w:p w:rsidR="006F3E2E" w:rsidRPr="00E47307" w:rsidRDefault="006F3E2E" w:rsidP="006F3E2E">
      <w:pPr>
        <w:rPr>
          <w:b/>
        </w:rPr>
      </w:pPr>
      <w:r w:rsidRPr="00E47307">
        <w:rPr>
          <w:rFonts w:hint="eastAsia"/>
          <w:b/>
        </w:rPr>
        <w:t>url:</w:t>
      </w:r>
    </w:p>
    <w:p w:rsidR="006F3E2E" w:rsidRPr="00620C16" w:rsidRDefault="005446D3" w:rsidP="006F3E2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 w:history="1">
        <w:r w:rsidR="006F3E2E" w:rsidRPr="00713917">
          <w:rPr>
            <w:rStyle w:val="af7"/>
          </w:rPr>
          <w:t>http://localhost:9000/ParkAPI/</w:t>
        </w:r>
      </w:hyperlink>
      <w:r w:rsidR="006F3E2E" w:rsidRPr="006F3E2E">
        <w:rPr>
          <w:rStyle w:val="af7"/>
        </w:rPr>
        <w:t>GetStationSetAndOperatorsWithoutLogin</w:t>
      </w:r>
    </w:p>
    <w:p w:rsidR="006F3E2E" w:rsidRPr="00E47307" w:rsidRDefault="006F3E2E" w:rsidP="006F3E2E">
      <w:pPr>
        <w:rPr>
          <w:b/>
        </w:rPr>
      </w:pPr>
      <w:r w:rsidRPr="00E47307">
        <w:rPr>
          <w:b/>
        </w:rPr>
        <w:t>HTTP</w:t>
      </w:r>
      <w:r w:rsidRPr="00E47307">
        <w:rPr>
          <w:rFonts w:hint="eastAsia"/>
          <w:b/>
        </w:rPr>
        <w:t>请求</w:t>
      </w:r>
      <w:r w:rsidRPr="00E47307">
        <w:rPr>
          <w:b/>
        </w:rPr>
        <w:t>方式</w:t>
      </w:r>
      <w:r w:rsidRPr="00E47307">
        <w:rPr>
          <w:rFonts w:hint="eastAsia"/>
          <w:b/>
        </w:rPr>
        <w:t>：</w:t>
      </w:r>
    </w:p>
    <w:p w:rsidR="006F3E2E" w:rsidRDefault="006F3E2E" w:rsidP="006F3E2E">
      <w:r>
        <w:t>POST</w:t>
      </w:r>
      <w:r>
        <w:t>，</w:t>
      </w:r>
      <w:r>
        <w:t>GET</w:t>
      </w:r>
    </w:p>
    <w:p w:rsidR="006F3E2E" w:rsidRDefault="006F3E2E" w:rsidP="006F3E2E">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6F3E2E" w:rsidTr="004B26F1">
        <w:tc>
          <w:tcPr>
            <w:tcW w:w="1417"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说明</w:t>
            </w:r>
          </w:p>
        </w:tc>
      </w:tr>
      <w:tr w:rsidR="006F3E2E" w:rsidTr="004B26F1">
        <w:tc>
          <w:tcPr>
            <w:tcW w:w="1417" w:type="dxa"/>
          </w:tcPr>
          <w:p w:rsidR="006F3E2E" w:rsidRDefault="006F3E2E" w:rsidP="004B26F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6F3E2E" w:rsidRPr="00E00670" w:rsidRDefault="006F3E2E" w:rsidP="004B26F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3E2E" w:rsidRPr="00E00670" w:rsidRDefault="006F3E2E" w:rsidP="004B26F1">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F3E2E" w:rsidRDefault="006F3E2E" w:rsidP="004B26F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F3E2E" w:rsidRDefault="006F3E2E" w:rsidP="006F3E2E">
      <w:pPr>
        <w:rPr>
          <w:b/>
        </w:rPr>
      </w:pPr>
      <w:r>
        <w:rPr>
          <w:rFonts w:hint="eastAsia"/>
          <w:b/>
        </w:rPr>
        <w:t>返回</w:t>
      </w:r>
      <w:r>
        <w:rPr>
          <w:b/>
        </w:rPr>
        <w:t>数据</w:t>
      </w:r>
      <w:r w:rsidRPr="0050700F">
        <w:rPr>
          <w:rFonts w:hint="eastAsia"/>
          <w:b/>
        </w:rPr>
        <w:t>格式</w:t>
      </w:r>
      <w:r>
        <w:rPr>
          <w:rFonts w:hint="eastAsia"/>
          <w:b/>
        </w:rPr>
        <w:t>:</w:t>
      </w:r>
    </w:p>
    <w:p w:rsidR="006F3E2E" w:rsidRPr="0051022D" w:rsidRDefault="006F3E2E" w:rsidP="006F3E2E">
      <w:r>
        <w:t>JSON</w:t>
      </w:r>
      <w:r>
        <w:rPr>
          <w:rFonts w:hint="eastAsia"/>
        </w:rPr>
        <w:t xml:space="preserve">  </w:t>
      </w:r>
    </w:p>
    <w:p w:rsidR="006F3E2E" w:rsidRDefault="006F3E2E" w:rsidP="006F3E2E">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6F3E2E" w:rsidTr="004B26F1">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6F3E2E" w:rsidRDefault="006F3E2E" w:rsidP="004B26F1">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6F3E2E" w:rsidRDefault="006F3E2E" w:rsidP="004B26F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F3E2E" w:rsidRDefault="006F3E2E" w:rsidP="004B26F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F3E2E" w:rsidRDefault="006F3E2E" w:rsidP="004B26F1">
            <w:pPr>
              <w:spacing w:line="264" w:lineRule="auto"/>
              <w:rPr>
                <w:rFonts w:ascii="Consolas" w:hAnsi="Consolas" w:cs="Consolas"/>
                <w:kern w:val="2"/>
              </w:rPr>
            </w:pPr>
            <w:r>
              <w:rPr>
                <w:rFonts w:ascii="Consolas" w:hAnsi="Consolas" w:cs="Consolas" w:hint="eastAsia"/>
                <w:kern w:val="2"/>
              </w:rPr>
              <w:t>说明</w:t>
            </w:r>
          </w:p>
        </w:tc>
      </w:tr>
      <w:tr w:rsidR="006F3E2E" w:rsidTr="004B26F1">
        <w:tc>
          <w:tcPr>
            <w:tcW w:w="1197"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3E2E" w:rsidRPr="00080CED" w:rsidRDefault="006F3E2E" w:rsidP="004B26F1">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F3E2E" w:rsidTr="004B26F1">
        <w:tc>
          <w:tcPr>
            <w:tcW w:w="1197"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F3E2E" w:rsidTr="004B26F1">
        <w:tc>
          <w:tcPr>
            <w:tcW w:w="1197"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6F3E2E" w:rsidRDefault="006F3E2E" w:rsidP="004B26F1">
            <w:pPr>
              <w:spacing w:line="264" w:lineRule="auto"/>
              <w:rPr>
                <w:rFonts w:ascii="Consolas" w:hAnsi="Consolas" w:cs="Consolas"/>
                <w:kern w:val="2"/>
                <w:sz w:val="18"/>
                <w:szCs w:val="18"/>
              </w:rPr>
            </w:pPr>
          </w:p>
        </w:tc>
      </w:tr>
    </w:tbl>
    <w:p w:rsidR="006F3E2E" w:rsidRDefault="006F3E2E" w:rsidP="006F3E2E">
      <w:pPr>
        <w:rPr>
          <w:b/>
        </w:rPr>
      </w:pPr>
      <w:r>
        <w:rPr>
          <w:rFonts w:ascii="新宋体" w:hAnsi="新宋体" w:cs="新宋体"/>
          <w:color w:val="000000"/>
          <w:sz w:val="19"/>
          <w:szCs w:val="19"/>
          <w:highlight w:val="white"/>
        </w:rPr>
        <w:t>data</w:t>
      </w:r>
      <w:r>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6F3E2E" w:rsidTr="004B26F1">
        <w:tc>
          <w:tcPr>
            <w:tcW w:w="1555"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说明</w:t>
            </w:r>
          </w:p>
        </w:tc>
      </w:tr>
      <w:tr w:rsidR="006F3E2E" w:rsidTr="004B26F1">
        <w:tc>
          <w:tcPr>
            <w:tcW w:w="1555" w:type="dxa"/>
          </w:tcPr>
          <w:p w:rsidR="006F3E2E" w:rsidRPr="00F75169" w:rsidRDefault="006F3E2E" w:rsidP="004B26F1">
            <w:pPr>
              <w:spacing w:line="264" w:lineRule="auto"/>
              <w:rPr>
                <w:rFonts w:ascii="Consolas" w:hAnsi="Consolas" w:cs="Consolas"/>
                <w:b/>
                <w:sz w:val="18"/>
                <w:szCs w:val="18"/>
              </w:rPr>
            </w:pPr>
            <w:r w:rsidRPr="00F75169">
              <w:rPr>
                <w:b/>
              </w:rPr>
              <w:t>Operators</w:t>
            </w:r>
          </w:p>
        </w:tc>
        <w:tc>
          <w:tcPr>
            <w:tcW w:w="1275" w:type="dxa"/>
          </w:tcPr>
          <w:p w:rsidR="006F3E2E" w:rsidRDefault="006F3E2E"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r w:rsidR="00612C25">
              <w:rPr>
                <w:rFonts w:ascii="Consolas" w:hAnsi="Consolas" w:cs="Consolas" w:hint="eastAsia"/>
                <w:sz w:val="18"/>
                <w:szCs w:val="18"/>
              </w:rPr>
              <w:t>[]</w:t>
            </w:r>
          </w:p>
        </w:tc>
        <w:tc>
          <w:tcPr>
            <w:tcW w:w="795" w:type="dxa"/>
          </w:tcPr>
          <w:p w:rsidR="006F3E2E" w:rsidRDefault="006F3E2E" w:rsidP="004B26F1">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6F3E2E" w:rsidRDefault="006F3E2E" w:rsidP="006F3E2E">
            <w:pPr>
              <w:spacing w:line="264" w:lineRule="auto"/>
              <w:rPr>
                <w:rFonts w:ascii="Consolas" w:hAnsi="Consolas" w:cs="Consolas"/>
                <w:sz w:val="18"/>
                <w:szCs w:val="18"/>
              </w:rPr>
            </w:pPr>
            <w:r>
              <w:rPr>
                <w:rFonts w:ascii="Consolas" w:hAnsi="Consolas" w:cs="Consolas" w:hint="eastAsia"/>
                <w:sz w:val="18"/>
                <w:szCs w:val="18"/>
              </w:rPr>
              <w:t>参考</w:t>
            </w:r>
            <w:hyperlink w:anchor="_Model结构_8" w:history="1">
              <w:r>
                <w:rPr>
                  <w:rStyle w:val="af7"/>
                  <w:rFonts w:ascii="Consolas" w:hAnsi="Consolas" w:cs="Consolas" w:hint="eastAsia"/>
                  <w:sz w:val="18"/>
                  <w:szCs w:val="18"/>
                </w:rPr>
                <w:t>系统用户数据</w:t>
              </w:r>
              <w:r w:rsidRPr="006F3E2E">
                <w:rPr>
                  <w:rStyle w:val="af7"/>
                  <w:rFonts w:ascii="Consolas" w:hAnsi="Consolas" w:cs="Consolas" w:hint="eastAsia"/>
                  <w:sz w:val="18"/>
                  <w:szCs w:val="18"/>
                </w:rPr>
                <w:t>Model</w:t>
              </w:r>
            </w:hyperlink>
          </w:p>
        </w:tc>
      </w:tr>
      <w:tr w:rsidR="006F3E2E" w:rsidTr="004B26F1">
        <w:tc>
          <w:tcPr>
            <w:tcW w:w="1555" w:type="dxa"/>
          </w:tcPr>
          <w:p w:rsidR="006F3E2E" w:rsidRPr="00F75169" w:rsidRDefault="006F3E2E" w:rsidP="004B26F1">
            <w:pPr>
              <w:spacing w:line="264" w:lineRule="auto"/>
              <w:rPr>
                <w:rFonts w:ascii="Consolas" w:hAnsi="Consolas" w:cs="Consolas"/>
                <w:b/>
                <w:sz w:val="18"/>
                <w:szCs w:val="18"/>
              </w:rPr>
            </w:pPr>
            <w:r w:rsidRPr="00F75169">
              <w:rPr>
                <w:b/>
              </w:rPr>
              <w:t>Stations</w:t>
            </w:r>
          </w:p>
        </w:tc>
        <w:tc>
          <w:tcPr>
            <w:tcW w:w="1275" w:type="dxa"/>
          </w:tcPr>
          <w:p w:rsidR="006F3E2E" w:rsidRDefault="006F3E2E"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r w:rsidR="00612C25">
              <w:rPr>
                <w:rFonts w:ascii="Consolas" w:hAnsi="Consolas" w:cs="Consolas" w:hint="eastAsia"/>
                <w:sz w:val="18"/>
                <w:szCs w:val="18"/>
              </w:rPr>
              <w:t>[]</w:t>
            </w:r>
          </w:p>
        </w:tc>
        <w:tc>
          <w:tcPr>
            <w:tcW w:w="795" w:type="dxa"/>
          </w:tcPr>
          <w:p w:rsidR="006F3E2E" w:rsidRDefault="006F3E2E" w:rsidP="004B26F1">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6F3E2E" w:rsidRDefault="006F3E2E" w:rsidP="004B26F1">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6F3E2E">
                <w:rPr>
                  <w:rStyle w:val="af7"/>
                  <w:rFonts w:ascii="Consolas" w:hAnsi="Consolas" w:cs="Consolas" w:hint="eastAsia"/>
                  <w:sz w:val="18"/>
                  <w:szCs w:val="18"/>
                </w:rPr>
                <w:t>工作站</w:t>
              </w:r>
              <w:r>
                <w:rPr>
                  <w:rStyle w:val="af7"/>
                  <w:rFonts w:ascii="Consolas" w:hAnsi="Consolas" w:cs="Consolas" w:hint="eastAsia"/>
                  <w:sz w:val="18"/>
                  <w:szCs w:val="18"/>
                </w:rPr>
                <w:t>数据</w:t>
              </w:r>
              <w:r w:rsidRPr="006F3E2E">
                <w:rPr>
                  <w:rStyle w:val="af7"/>
                  <w:rFonts w:ascii="Consolas" w:hAnsi="Consolas" w:cs="Consolas" w:hint="eastAsia"/>
                  <w:sz w:val="18"/>
                  <w:szCs w:val="18"/>
                </w:rPr>
                <w:t>Model</w:t>
              </w:r>
            </w:hyperlink>
          </w:p>
        </w:tc>
      </w:tr>
    </w:tbl>
    <w:p w:rsidR="006F3E2E" w:rsidRDefault="006F3E2E" w:rsidP="006F3E2E">
      <w:pPr>
        <w:rPr>
          <w:b/>
        </w:rPr>
      </w:pPr>
      <w:r>
        <w:rPr>
          <w:rFonts w:hint="eastAsia"/>
          <w:b/>
        </w:rPr>
        <w:t>请求示例：</w:t>
      </w:r>
    </w:p>
    <w:p w:rsidR="006F3E2E" w:rsidRPr="00183B30" w:rsidRDefault="005446D3" w:rsidP="006F3E2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2" w:history="1">
        <w:r w:rsidR="006F3E2E" w:rsidRPr="00506A16">
          <w:rPr>
            <w:rStyle w:val="af7"/>
          </w:rPr>
          <w:t>http://192</w:t>
        </w:r>
      </w:hyperlink>
      <w:r w:rsidR="006F3E2E">
        <w:rPr>
          <w:rStyle w:val="af7"/>
        </w:rPr>
        <w:t>.168.2.158</w:t>
      </w:r>
      <w:r w:rsidR="006F3E2E" w:rsidRPr="00183B30">
        <w:rPr>
          <w:rStyle w:val="af7"/>
        </w:rPr>
        <w:t>:9000/ParkAPI/</w:t>
      </w:r>
      <w:r w:rsidR="00507F9F" w:rsidRPr="00507F9F">
        <w:rPr>
          <w:rStyle w:val="af7"/>
        </w:rPr>
        <w:t>GetStationSetAndOperatorsWithoutLogin</w:t>
      </w:r>
    </w:p>
    <w:p w:rsidR="006F3E2E" w:rsidRDefault="006F3E2E" w:rsidP="006F3E2E">
      <w:pPr>
        <w:rPr>
          <w:b/>
        </w:rPr>
      </w:pPr>
      <w:r>
        <w:rPr>
          <w:rFonts w:hint="eastAsia"/>
          <w:b/>
        </w:rPr>
        <w:t>成功回复示例</w:t>
      </w:r>
      <w:r>
        <w:rPr>
          <w:rFonts w:hint="eastAsia"/>
          <w:b/>
        </w:rPr>
        <w:t>:</w:t>
      </w:r>
    </w:p>
    <w:p w:rsidR="006F3E2E" w:rsidRPr="008E5D9E" w:rsidRDefault="00507F9F" w:rsidP="006F3E2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z w:val="18"/>
          <w:szCs w:val="18"/>
        </w:rPr>
      </w:pPr>
      <w:r w:rsidRPr="00507F9F">
        <w:rPr>
          <w:rFonts w:hint="eastAsia"/>
          <w:sz w:val="18"/>
          <w:szCs w:val="18"/>
        </w:rPr>
        <w:t>{"rcode":"200","msg":"OK","data":{"Operators":[{"UserNO":"12345","UserName":"</w:t>
      </w:r>
      <w:r w:rsidRPr="00507F9F">
        <w:rPr>
          <w:rFonts w:hint="eastAsia"/>
          <w:sz w:val="18"/>
          <w:szCs w:val="18"/>
        </w:rPr>
        <w:t>贤心</w:t>
      </w:r>
      <w:r w:rsidRPr="00507F9F">
        <w:rPr>
          <w:rFonts w:hint="eastAsia"/>
          <w:sz w:val="18"/>
          <w:szCs w:val="18"/>
        </w:rPr>
        <w:t>","DeptId":0,"CardState":0,"UserLevel":0,"ID":0},{"UserNO":"800001","UserName":"</w:t>
      </w:r>
      <w:r w:rsidRPr="00507F9F">
        <w:rPr>
          <w:rFonts w:hint="eastAsia"/>
          <w:sz w:val="18"/>
          <w:szCs w:val="18"/>
        </w:rPr>
        <w:t>小李</w:t>
      </w:r>
      <w:r w:rsidRPr="00507F9F">
        <w:rPr>
          <w:rFonts w:hint="eastAsia"/>
          <w:sz w:val="18"/>
          <w:szCs w:val="18"/>
        </w:rPr>
        <w:lastRenderedPageBreak/>
        <w:t>","DeptId":0,"CardState":0,"UserLevel":0,"ID":0},{"UserNO":"800002","UserName":"</w:t>
      </w:r>
      <w:r w:rsidRPr="00507F9F">
        <w:rPr>
          <w:rFonts w:hint="eastAsia"/>
          <w:sz w:val="18"/>
          <w:szCs w:val="18"/>
        </w:rPr>
        <w:t>小王</w:t>
      </w:r>
      <w:r w:rsidRPr="00507F9F">
        <w:rPr>
          <w:rFonts w:hint="eastAsia"/>
          <w:sz w:val="18"/>
          <w:szCs w:val="18"/>
        </w:rPr>
        <w:t>","DeptId":0,"CardState":0,"UserLevel":0,"ID":0},{"UserNO":"80001","UserName":"</w:t>
      </w:r>
      <w:r w:rsidRPr="00507F9F">
        <w:rPr>
          <w:rFonts w:hint="eastAsia"/>
          <w:sz w:val="18"/>
          <w:szCs w:val="18"/>
        </w:rPr>
        <w:t>小明</w:t>
      </w:r>
      <w:r w:rsidRPr="00507F9F">
        <w:rPr>
          <w:rFonts w:hint="eastAsia"/>
          <w:sz w:val="18"/>
          <w:szCs w:val="18"/>
        </w:rPr>
        <w:t>","DeptId":0,"CardState":0,"UserLevel":0,"ID":0},{"UserNO":"80052","UserName":"TTTT","DeptId":0,"CardState":0,"UserLevel":0,"ID":0},{"UserNO":"80055","UserName":"sss","DeptId":0,"CardState":0,"UserLevel":0,"ID":0},{"UserNO":"80067","UserName":"qq","DeptId":0,"CardState":0,"UserLevel":0,"ID":0},{"UserNO":"888888","UserName":"</w:t>
      </w:r>
      <w:r w:rsidRPr="00507F9F">
        <w:rPr>
          <w:rFonts w:hint="eastAsia"/>
          <w:sz w:val="18"/>
          <w:szCs w:val="18"/>
        </w:rPr>
        <w:t>管理员</w:t>
      </w:r>
      <w:r w:rsidRPr="00507F9F">
        <w:rPr>
          <w:rFonts w:hint="eastAsia"/>
          <w:sz w:val="18"/>
          <w:szCs w:val="18"/>
        </w:rPr>
        <w:t>","DeptId":0,"CardState":0,"UserLevel":0,"ID":0}],"Stations":[{"StationId":2,"StationName":"2</w:t>
      </w:r>
      <w:r w:rsidRPr="00507F9F">
        <w:rPr>
          <w:rFonts w:hint="eastAsia"/>
          <w:sz w:val="18"/>
          <w:szCs w:val="18"/>
        </w:rPr>
        <w:t>号工作站</w:t>
      </w:r>
      <w:r w:rsidRPr="00507F9F">
        <w:rPr>
          <w:rFonts w:hint="eastAsia"/>
          <w:sz w:val="18"/>
          <w:szCs w:val="18"/>
        </w:rPr>
        <w:t>","CarparkNO":0,"I</w:t>
      </w:r>
      <w:r w:rsidRPr="00507F9F">
        <w:rPr>
          <w:sz w:val="18"/>
          <w:szCs w:val="18"/>
        </w:rPr>
        <w:t>D":2},{"StationId":3,"StationName":"3","CarparkNO":0,"ID":3},{"StationId":4,"StationName":"4","CarparkNO":0,"ID":4},{"StationId":5,"StationName":"5","CarparkNO":0,"ID":5},{"StationId":6,"StationName":"6","CarparkNO":1,"ID":6},{"StationId":7,"StationName":"</w:t>
      </w:r>
      <w:r w:rsidRPr="00507F9F">
        <w:rPr>
          <w:rFonts w:hint="eastAsia"/>
          <w:sz w:val="18"/>
          <w:szCs w:val="18"/>
        </w:rPr>
        <w:t>7","CarparkNO":1,"ID":7},{"StationId":8,"StationName":"8","CarparkNO":0,"ID":8},{"StationId":9,"StationName":"9","CarparkNO":0,"ID":9},{"StationId":1,"StationName":"1</w:t>
      </w:r>
      <w:r w:rsidRPr="00507F9F">
        <w:rPr>
          <w:rFonts w:hint="eastAsia"/>
          <w:sz w:val="18"/>
          <w:szCs w:val="18"/>
        </w:rPr>
        <w:t>号站</w:t>
      </w:r>
      <w:r w:rsidRPr="00507F9F">
        <w:rPr>
          <w:rFonts w:hint="eastAsia"/>
          <w:sz w:val="18"/>
          <w:szCs w:val="18"/>
        </w:rPr>
        <w:t>","CarparkNO":5,"ID":12}]}}</w:t>
      </w:r>
    </w:p>
    <w:p w:rsidR="006F3E2E" w:rsidRDefault="006F3E2E" w:rsidP="006F3E2E">
      <w:pPr>
        <w:rPr>
          <w:b/>
        </w:rPr>
      </w:pPr>
      <w:r>
        <w:rPr>
          <w:rFonts w:hint="eastAsia"/>
          <w:b/>
        </w:rPr>
        <w:t>失败回复示例</w:t>
      </w:r>
      <w:r>
        <w:rPr>
          <w:rFonts w:hint="eastAsia"/>
          <w:b/>
        </w:rPr>
        <w:t>:</w:t>
      </w:r>
    </w:p>
    <w:p w:rsidR="006F3E2E" w:rsidRPr="007F1246" w:rsidRDefault="006F3E2E" w:rsidP="006F3E2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F6F03">
        <w:rPr>
          <w:rFonts w:hint="eastAsia"/>
        </w:rPr>
        <w:t>{</w:t>
      </w:r>
      <w:r>
        <w:t>“</w:t>
      </w:r>
      <w:r w:rsidRPr="00DF6F03">
        <w:rPr>
          <w:rFonts w:hint="eastAsia"/>
        </w:rPr>
        <w:t>rcode</w:t>
      </w:r>
      <w:r>
        <w:t>”</w:t>
      </w:r>
      <w:r w:rsidRPr="00DF6F03">
        <w:rPr>
          <w:rFonts w:hint="eastAsia"/>
        </w:rPr>
        <w:t>:</w:t>
      </w:r>
      <w:r>
        <w:t>”</w:t>
      </w:r>
      <w:r w:rsidRPr="00DF6F03">
        <w:rPr>
          <w:rFonts w:hint="eastAsia"/>
        </w:rPr>
        <w:t>40002</w:t>
      </w:r>
      <w:r>
        <w:t>”</w:t>
      </w:r>
      <w:r w:rsidRPr="00DF6F03">
        <w:rPr>
          <w:rFonts w:hint="eastAsia"/>
        </w:rPr>
        <w:t>,</w:t>
      </w:r>
      <w:r>
        <w:t>”</w:t>
      </w:r>
      <w:r w:rsidRPr="00DF6F03">
        <w:rPr>
          <w:rFonts w:hint="eastAsia"/>
        </w:rPr>
        <w:t>msg</w:t>
      </w:r>
      <w:r>
        <w:t>”</w:t>
      </w:r>
      <w:r w:rsidRPr="00DF6F03">
        <w:rPr>
          <w:rFonts w:hint="eastAsia"/>
        </w:rPr>
        <w:t>:</w:t>
      </w:r>
      <w:r>
        <w:t>”</w:t>
      </w:r>
      <w:r w:rsidRPr="00DF6F03">
        <w:rPr>
          <w:rFonts w:hint="eastAsia"/>
        </w:rPr>
        <w:t>请输入用户密码</w:t>
      </w:r>
      <w:r>
        <w:t>”</w:t>
      </w:r>
      <w:r w:rsidRPr="00DF6F03">
        <w:rPr>
          <w:rFonts w:hint="eastAsia"/>
        </w:rPr>
        <w:t>,</w:t>
      </w:r>
      <w:r>
        <w:t>”</w:t>
      </w:r>
      <w:r>
        <w:rPr>
          <w:rFonts w:ascii="新宋体" w:hAnsi="新宋体" w:cs="新宋体"/>
          <w:color w:val="000000"/>
          <w:sz w:val="19"/>
          <w:szCs w:val="19"/>
          <w:highlight w:val="white"/>
        </w:rPr>
        <w:t>data</w:t>
      </w:r>
      <w:r>
        <w:t>”</w:t>
      </w:r>
      <w:r w:rsidRPr="00DF6F03">
        <w:rPr>
          <w:rFonts w:hint="eastAsia"/>
        </w:rPr>
        <w:t>:{</w:t>
      </w:r>
      <w:r>
        <w:t>“</w:t>
      </w:r>
      <w:r w:rsidRPr="00DF6F03">
        <w:rPr>
          <w:rFonts w:hint="eastAsia"/>
        </w:rPr>
        <w:t>token</w:t>
      </w:r>
      <w:r>
        <w:t>”</w:t>
      </w:r>
      <w:r w:rsidRPr="00DF6F03">
        <w:rPr>
          <w:rFonts w:hint="eastAsia"/>
        </w:rPr>
        <w:t>:</w:t>
      </w:r>
      <w:r>
        <w:t>”“</w:t>
      </w:r>
      <w:r w:rsidRPr="00DF6F03">
        <w:rPr>
          <w:rFonts w:hint="eastAsia"/>
        </w:rPr>
        <w:t>}}</w:t>
      </w:r>
    </w:p>
    <w:p w:rsidR="006F3E2E" w:rsidRDefault="006F3E2E" w:rsidP="006F3E2E"/>
    <w:p w:rsidR="003B2F61" w:rsidRPr="003B2F61" w:rsidRDefault="00615B5A" w:rsidP="005F1B5F">
      <w:pPr>
        <w:pStyle w:val="2"/>
      </w:pPr>
      <w:r>
        <w:rPr>
          <w:rFonts w:hint="eastAsia"/>
        </w:rPr>
        <w:t>操作员</w:t>
      </w:r>
      <w:r w:rsidR="004F0923">
        <w:rPr>
          <w:rFonts w:hint="eastAsia"/>
        </w:rPr>
        <w:t>登录接口</w:t>
      </w:r>
    </w:p>
    <w:p w:rsidR="003B2F61" w:rsidRPr="00E47307" w:rsidRDefault="003B2F61" w:rsidP="006C0C6B">
      <w:pPr>
        <w:rPr>
          <w:b/>
        </w:rPr>
      </w:pPr>
      <w:r w:rsidRPr="00E47307">
        <w:rPr>
          <w:rFonts w:hint="eastAsia"/>
          <w:b/>
        </w:rPr>
        <w:t>url:</w:t>
      </w:r>
    </w:p>
    <w:p w:rsidR="003B2F61" w:rsidRPr="00620C16" w:rsidRDefault="005446D3"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 w:history="1">
        <w:r w:rsidR="003D39A2" w:rsidRPr="00713917">
          <w:rPr>
            <w:rStyle w:val="af7"/>
          </w:rPr>
          <w:t>http://localhost:9000/ParkAPI/</w:t>
        </w:r>
      </w:hyperlink>
      <w:r w:rsidR="001C2B82" w:rsidRPr="00620C16">
        <w:rPr>
          <w:rStyle w:val="af7"/>
        </w:rPr>
        <w:t>LoginUser</w:t>
      </w:r>
    </w:p>
    <w:p w:rsidR="003B2F61" w:rsidRPr="00E47307" w:rsidRDefault="003B2F61" w:rsidP="006C0C6B">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6C0C6B">
      <w:r>
        <w:t>POST</w:t>
      </w:r>
      <w:r>
        <w:t>，</w:t>
      </w:r>
      <w:r>
        <w:t>GET</w:t>
      </w:r>
    </w:p>
    <w:p w:rsidR="003B2F61" w:rsidRDefault="003B2F61" w:rsidP="006C0C6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B2F61" w:rsidTr="00472459">
        <w:tc>
          <w:tcPr>
            <w:tcW w:w="141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472459">
        <w:tc>
          <w:tcPr>
            <w:tcW w:w="1417" w:type="dxa"/>
          </w:tcPr>
          <w:p w:rsidR="003B2F61" w:rsidRPr="00015341" w:rsidRDefault="00FB24AA" w:rsidP="006C0C6B">
            <w:pPr>
              <w:spacing w:line="264" w:lineRule="auto"/>
              <w:rPr>
                <w:rFonts w:ascii="Consolas" w:hAnsi="Consolas" w:cs="Consolas"/>
                <w:b/>
                <w:sz w:val="18"/>
                <w:szCs w:val="18"/>
              </w:rPr>
            </w:pPr>
            <w:r w:rsidRPr="00015341">
              <w:rPr>
                <w:rFonts w:ascii="新宋体" w:hAnsi="新宋体" w:cs="新宋体" w:hint="eastAsia"/>
                <w:b/>
                <w:color w:val="000000"/>
                <w:sz w:val="19"/>
                <w:szCs w:val="19"/>
              </w:rPr>
              <w:t>UserNo</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1C2B82" w:rsidP="00835356">
            <w:pPr>
              <w:spacing w:line="264" w:lineRule="auto"/>
              <w:rPr>
                <w:rFonts w:ascii="Consolas" w:hAnsi="Consolas" w:cs="Consolas"/>
                <w:sz w:val="18"/>
                <w:szCs w:val="18"/>
              </w:rPr>
            </w:pPr>
            <w:r>
              <w:rPr>
                <w:rFonts w:ascii="Consolas" w:hAnsi="Consolas" w:cs="Consolas" w:hint="eastAsia"/>
                <w:sz w:val="18"/>
                <w:szCs w:val="18"/>
              </w:rPr>
              <w:t>停车场分配的</w:t>
            </w:r>
            <w:r w:rsidR="00835356">
              <w:rPr>
                <w:rFonts w:ascii="Consolas" w:hAnsi="Consolas" w:cs="Consolas" w:hint="eastAsia"/>
                <w:sz w:val="18"/>
                <w:szCs w:val="18"/>
              </w:rPr>
              <w:t>用户编号</w:t>
            </w:r>
            <w:r>
              <w:rPr>
                <w:rFonts w:ascii="Consolas" w:hAnsi="Consolas" w:cs="Consolas" w:hint="eastAsia"/>
                <w:sz w:val="18"/>
                <w:szCs w:val="18"/>
              </w:rPr>
              <w:t>如默认管理员</w:t>
            </w:r>
            <w:r>
              <w:rPr>
                <w:rFonts w:ascii="Consolas" w:hAnsi="Consolas" w:cs="Consolas" w:hint="eastAsia"/>
                <w:sz w:val="18"/>
                <w:szCs w:val="18"/>
              </w:rPr>
              <w:t>88888</w:t>
            </w:r>
          </w:p>
        </w:tc>
      </w:tr>
      <w:tr w:rsidR="003B2F61" w:rsidTr="00472459">
        <w:tc>
          <w:tcPr>
            <w:tcW w:w="1417" w:type="dxa"/>
          </w:tcPr>
          <w:p w:rsidR="003B2F61" w:rsidRPr="00015341" w:rsidRDefault="001C2B82" w:rsidP="006C0C6B">
            <w:pPr>
              <w:spacing w:line="264" w:lineRule="auto"/>
              <w:rPr>
                <w:rFonts w:ascii="Consolas" w:hAnsi="Consolas" w:cs="Consolas"/>
                <w:b/>
                <w:sz w:val="18"/>
                <w:szCs w:val="18"/>
              </w:rPr>
            </w:pPr>
            <w:r w:rsidRPr="00015341">
              <w:rPr>
                <w:rFonts w:ascii="新宋体" w:hAnsi="新宋体" w:cs="新宋体"/>
                <w:b/>
                <w:color w:val="000000"/>
                <w:sz w:val="19"/>
                <w:szCs w:val="19"/>
                <w:highlight w:val="white"/>
              </w:rPr>
              <w:t>password</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3B2F61" w:rsidP="00963065">
            <w:pPr>
              <w:spacing w:line="264" w:lineRule="auto"/>
              <w:rPr>
                <w:rFonts w:ascii="Consolas" w:hAnsi="Consolas" w:cs="Consolas"/>
                <w:sz w:val="18"/>
                <w:szCs w:val="18"/>
              </w:rPr>
            </w:pPr>
            <w:r>
              <w:rPr>
                <w:rFonts w:ascii="Consolas" w:hAnsi="Consolas" w:cs="Consolas" w:hint="eastAsia"/>
                <w:sz w:val="18"/>
                <w:szCs w:val="18"/>
              </w:rPr>
              <w:t>用户</w:t>
            </w:r>
            <w:r w:rsidR="001C2B82">
              <w:rPr>
                <w:rFonts w:ascii="Consolas" w:hAnsi="Consolas" w:cs="Consolas" w:hint="eastAsia"/>
                <w:sz w:val="18"/>
                <w:szCs w:val="18"/>
              </w:rPr>
              <w:t>的密码的</w:t>
            </w:r>
            <w:r w:rsidR="001C2B82">
              <w:rPr>
                <w:rFonts w:ascii="Consolas" w:hAnsi="Consolas" w:cs="Consolas" w:hint="eastAsia"/>
                <w:sz w:val="18"/>
                <w:szCs w:val="18"/>
              </w:rPr>
              <w:t>md5</w:t>
            </w:r>
            <w:r w:rsidR="001C2B82">
              <w:rPr>
                <w:rFonts w:ascii="Consolas" w:hAnsi="Consolas" w:cs="Consolas" w:hint="eastAsia"/>
                <w:sz w:val="18"/>
                <w:szCs w:val="18"/>
              </w:rPr>
              <w:t>的</w:t>
            </w:r>
            <w:r w:rsidR="001C2B82">
              <w:rPr>
                <w:rFonts w:ascii="Consolas" w:hAnsi="Consolas" w:cs="Consolas" w:hint="eastAsia"/>
                <w:sz w:val="18"/>
                <w:szCs w:val="18"/>
              </w:rPr>
              <w:t>32</w:t>
            </w:r>
            <w:r w:rsidR="001C2B82">
              <w:rPr>
                <w:rFonts w:ascii="Consolas" w:hAnsi="Consolas" w:cs="Consolas" w:hint="eastAsia"/>
                <w:sz w:val="18"/>
                <w:szCs w:val="18"/>
              </w:rPr>
              <w:t>位加密后的字符串</w:t>
            </w:r>
          </w:p>
        </w:tc>
      </w:tr>
      <w:tr w:rsidR="00BD7FC3" w:rsidTr="00472459">
        <w:tc>
          <w:tcPr>
            <w:tcW w:w="1417" w:type="dxa"/>
          </w:tcPr>
          <w:p w:rsidR="00BD7FC3" w:rsidRPr="00015341" w:rsidRDefault="00BD7FC3" w:rsidP="006C0C6B">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rsidR="00BD7FC3" w:rsidRPr="00E00670" w:rsidRDefault="00BD7FC3" w:rsidP="006C0C6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D7FC3" w:rsidRPr="00E00670" w:rsidRDefault="00BD7FC3" w:rsidP="006C0C6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D7FC3" w:rsidRDefault="00BD7FC3" w:rsidP="00BA04C9">
            <w:pPr>
              <w:spacing w:line="264" w:lineRule="auto"/>
              <w:rPr>
                <w:rFonts w:ascii="Consolas" w:hAnsi="Consolas" w:cs="Consolas"/>
                <w:sz w:val="18"/>
                <w:szCs w:val="18"/>
              </w:rPr>
            </w:pPr>
            <w:r>
              <w:rPr>
                <w:rFonts w:ascii="Consolas" w:hAnsi="Consolas" w:cs="Consolas" w:hint="eastAsia"/>
                <w:sz w:val="18"/>
                <w:szCs w:val="18"/>
              </w:rPr>
              <w:t>指定语言类型</w:t>
            </w:r>
            <w:r w:rsidR="00E11628">
              <w:rPr>
                <w:rFonts w:ascii="Consolas" w:hAnsi="Consolas" w:cs="Consolas" w:hint="eastAsia"/>
                <w:sz w:val="18"/>
                <w:szCs w:val="18"/>
              </w:rPr>
              <w:t>。主要是一些提示信息的语言类型。</w:t>
            </w:r>
            <w:r w:rsidR="00462CA7">
              <w:rPr>
                <w:rFonts w:ascii="Consolas" w:hAnsi="Consolas" w:cs="Consolas" w:hint="eastAsia"/>
                <w:sz w:val="18"/>
                <w:szCs w:val="18"/>
              </w:rPr>
              <w:t>如果不指定此参数则默认</w:t>
            </w:r>
            <w:r w:rsidR="00BA04C9">
              <w:rPr>
                <w:rFonts w:ascii="Consolas" w:hAnsi="Consolas" w:cs="Consolas" w:hint="eastAsia"/>
                <w:sz w:val="18"/>
                <w:szCs w:val="18"/>
              </w:rPr>
              <w:t>为服务端指定的语言</w:t>
            </w:r>
            <w:r w:rsidR="00462CA7">
              <w:rPr>
                <w:rFonts w:ascii="Consolas" w:hAnsi="Consolas" w:cs="Consolas" w:hint="eastAsia"/>
                <w:sz w:val="18"/>
                <w:szCs w:val="18"/>
              </w:rPr>
              <w:t>。</w:t>
            </w:r>
          </w:p>
        </w:tc>
      </w:tr>
      <w:tr w:rsidR="00306356" w:rsidTr="00472459">
        <w:tc>
          <w:tcPr>
            <w:tcW w:w="1417"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StationId</w:t>
            </w:r>
          </w:p>
        </w:tc>
        <w:tc>
          <w:tcPr>
            <w:tcW w:w="1416"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color w:val="000000"/>
                <w:sz w:val="19"/>
                <w:szCs w:val="19"/>
                <w:highlight w:val="white"/>
              </w:rPr>
              <w:t>I</w:t>
            </w:r>
            <w:r w:rsidRPr="00FF794A">
              <w:rPr>
                <w:rFonts w:ascii="新宋体" w:hAnsi="新宋体" w:cs="新宋体" w:hint="eastAsia"/>
                <w:color w:val="000000"/>
                <w:sz w:val="19"/>
                <w:szCs w:val="19"/>
                <w:highlight w:val="white"/>
              </w:rPr>
              <w:t>nt</w:t>
            </w:r>
          </w:p>
        </w:tc>
        <w:tc>
          <w:tcPr>
            <w:tcW w:w="816"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N</w:t>
            </w:r>
          </w:p>
        </w:tc>
        <w:tc>
          <w:tcPr>
            <w:tcW w:w="4578" w:type="dxa"/>
          </w:tcPr>
          <w:p w:rsidR="00306356" w:rsidRPr="00FF794A" w:rsidRDefault="00306356" w:rsidP="00963065">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登陆的工作站编号。同一个工作站同一时刻只能有一个用户登陆。建议实现监控和收费功能的客户端</w:t>
            </w:r>
            <w:r w:rsidR="006A413F" w:rsidRPr="00FF794A">
              <w:rPr>
                <w:rFonts w:ascii="新宋体" w:hAnsi="新宋体" w:cs="新宋体" w:hint="eastAsia"/>
                <w:color w:val="000000"/>
                <w:sz w:val="19"/>
                <w:szCs w:val="19"/>
                <w:highlight w:val="white"/>
              </w:rPr>
              <w:t>输入此参数。</w:t>
            </w:r>
          </w:p>
        </w:tc>
      </w:tr>
      <w:tr w:rsidR="00015341" w:rsidTr="00472459">
        <w:tc>
          <w:tcPr>
            <w:tcW w:w="1417" w:type="dxa"/>
          </w:tcPr>
          <w:p w:rsidR="00015341" w:rsidRPr="00DF6A21" w:rsidRDefault="00015341" w:rsidP="006C0C6B">
            <w:pPr>
              <w:spacing w:line="264" w:lineRule="auto"/>
              <w:rPr>
                <w:rFonts w:ascii="新宋体" w:hAnsi="新宋体" w:cs="新宋体"/>
                <w:strike/>
                <w:color w:val="BFBFBF" w:themeColor="background1" w:themeShade="BF"/>
                <w:sz w:val="19"/>
                <w:szCs w:val="19"/>
                <w:highlight w:val="white"/>
              </w:rPr>
            </w:pPr>
            <w:r w:rsidRPr="00DF6A21">
              <w:rPr>
                <w:rFonts w:ascii="新宋体" w:hAnsi="新宋体" w:cs="新宋体"/>
                <w:strike/>
                <w:color w:val="BFBFBF" w:themeColor="background1" w:themeShade="BF"/>
                <w:sz w:val="19"/>
                <w:szCs w:val="19"/>
                <w:highlight w:val="white"/>
              </w:rPr>
              <w:t>ForceLogin</w:t>
            </w:r>
          </w:p>
        </w:tc>
        <w:tc>
          <w:tcPr>
            <w:tcW w:w="1416" w:type="dxa"/>
          </w:tcPr>
          <w:p w:rsidR="00015341" w:rsidRPr="00DF6A21" w:rsidRDefault="00015341" w:rsidP="002A3EEA">
            <w:pPr>
              <w:spacing w:line="264" w:lineRule="auto"/>
              <w:rPr>
                <w:rFonts w:ascii="Consolas" w:hAnsi="Consolas" w:cs="Consolas"/>
                <w:strike/>
                <w:color w:val="BFBFBF" w:themeColor="background1" w:themeShade="BF"/>
                <w:sz w:val="18"/>
                <w:szCs w:val="18"/>
              </w:rPr>
            </w:pPr>
            <w:r w:rsidRPr="00DF6A21">
              <w:rPr>
                <w:rFonts w:ascii="Consolas" w:hAnsi="Consolas" w:cs="Consolas"/>
                <w:strike/>
                <w:color w:val="BFBFBF" w:themeColor="background1" w:themeShade="BF"/>
                <w:sz w:val="18"/>
                <w:szCs w:val="18"/>
              </w:rPr>
              <w:t>B</w:t>
            </w:r>
            <w:r w:rsidRPr="00DF6A21">
              <w:rPr>
                <w:rFonts w:ascii="Consolas" w:hAnsi="Consolas" w:cs="Consolas" w:hint="eastAsia"/>
                <w:strike/>
                <w:color w:val="BFBFBF" w:themeColor="background1" w:themeShade="BF"/>
                <w:sz w:val="18"/>
                <w:szCs w:val="18"/>
              </w:rPr>
              <w:t>ool</w:t>
            </w:r>
          </w:p>
        </w:tc>
        <w:tc>
          <w:tcPr>
            <w:tcW w:w="816" w:type="dxa"/>
          </w:tcPr>
          <w:p w:rsidR="00015341" w:rsidRPr="00DF6A21" w:rsidRDefault="00015341" w:rsidP="002A3EEA">
            <w:pPr>
              <w:spacing w:line="264" w:lineRule="auto"/>
              <w:rPr>
                <w:rFonts w:ascii="Consolas" w:hAnsi="Consolas" w:cs="Consolas"/>
                <w:strike/>
                <w:color w:val="BFBFBF" w:themeColor="background1" w:themeShade="BF"/>
                <w:sz w:val="18"/>
                <w:szCs w:val="18"/>
              </w:rPr>
            </w:pPr>
            <w:r w:rsidRPr="00DF6A21">
              <w:rPr>
                <w:rFonts w:ascii="Consolas" w:hAnsi="Consolas" w:cs="Consolas" w:hint="eastAsia"/>
                <w:strike/>
                <w:color w:val="BFBFBF" w:themeColor="background1" w:themeShade="BF"/>
                <w:sz w:val="18"/>
                <w:szCs w:val="18"/>
              </w:rPr>
              <w:t>N</w:t>
            </w:r>
          </w:p>
        </w:tc>
        <w:tc>
          <w:tcPr>
            <w:tcW w:w="4578" w:type="dxa"/>
          </w:tcPr>
          <w:p w:rsidR="00015341" w:rsidRPr="00DF6A21" w:rsidRDefault="00015341" w:rsidP="00963065">
            <w:pPr>
              <w:spacing w:line="264" w:lineRule="auto"/>
              <w:rPr>
                <w:rFonts w:ascii="Consolas" w:hAnsi="Consolas" w:cs="Consolas"/>
                <w:strike/>
                <w:color w:val="BFBFBF" w:themeColor="background1" w:themeShade="BF"/>
                <w:sz w:val="18"/>
                <w:szCs w:val="18"/>
              </w:rPr>
            </w:pPr>
            <w:r w:rsidRPr="00DF6A21">
              <w:rPr>
                <w:rFonts w:ascii="Consolas" w:hAnsi="Consolas" w:cs="Consolas" w:hint="eastAsia"/>
                <w:strike/>
                <w:color w:val="BFBFBF" w:themeColor="background1" w:themeShade="BF"/>
                <w:sz w:val="18"/>
                <w:szCs w:val="18"/>
              </w:rPr>
              <w:t>是否强制登陆。</w:t>
            </w:r>
            <w:r w:rsidR="00FD46D0" w:rsidRPr="00DF6A21">
              <w:rPr>
                <w:rFonts w:ascii="Consolas" w:hAnsi="Consolas" w:cs="Consolas" w:hint="eastAsia"/>
                <w:strike/>
                <w:color w:val="BFBFBF" w:themeColor="background1" w:themeShade="BF"/>
                <w:sz w:val="18"/>
                <w:szCs w:val="18"/>
              </w:rPr>
              <w:t>默认为</w:t>
            </w:r>
            <w:r w:rsidR="00FD46D0" w:rsidRPr="00DF6A21">
              <w:rPr>
                <w:rFonts w:ascii="Consolas" w:hAnsi="Consolas" w:cs="Consolas" w:hint="eastAsia"/>
                <w:strike/>
                <w:color w:val="BFBFBF" w:themeColor="background1" w:themeShade="BF"/>
                <w:sz w:val="18"/>
                <w:szCs w:val="18"/>
              </w:rPr>
              <w:t>false</w:t>
            </w:r>
            <w:r w:rsidR="00FD46D0" w:rsidRPr="00DF6A21">
              <w:rPr>
                <w:rFonts w:ascii="Consolas" w:hAnsi="Consolas" w:cs="Consolas" w:hint="eastAsia"/>
                <w:strike/>
                <w:color w:val="BFBFBF" w:themeColor="background1" w:themeShade="BF"/>
                <w:sz w:val="18"/>
                <w:szCs w:val="18"/>
              </w:rPr>
              <w:t>。本系统对同一用户限制为只能启动一个会话。如果出现</w:t>
            </w:r>
            <w:r w:rsidR="00303075" w:rsidRPr="00DF6A21">
              <w:rPr>
                <w:rFonts w:ascii="Consolas" w:hAnsi="Consolas" w:cs="Consolas" w:hint="eastAsia"/>
                <w:strike/>
                <w:color w:val="BFBFBF" w:themeColor="background1" w:themeShade="BF"/>
                <w:sz w:val="18"/>
                <w:szCs w:val="18"/>
              </w:rPr>
              <w:t>同一个用户</w:t>
            </w:r>
            <w:r w:rsidR="00FD46D0" w:rsidRPr="00DF6A21">
              <w:rPr>
                <w:rFonts w:ascii="Consolas" w:hAnsi="Consolas" w:cs="Consolas" w:hint="eastAsia"/>
                <w:strike/>
                <w:color w:val="BFBFBF" w:themeColor="background1" w:themeShade="BF"/>
                <w:sz w:val="18"/>
                <w:szCs w:val="18"/>
              </w:rPr>
              <w:t>多次登陆的情况，可选择是否强制登陆，如果是则会把前一次登陆</w:t>
            </w:r>
            <w:r w:rsidR="00FD46D0" w:rsidRPr="00DF6A21">
              <w:rPr>
                <w:rFonts w:ascii="Consolas" w:hAnsi="Consolas" w:cs="Consolas" w:hint="eastAsia"/>
                <w:strike/>
                <w:color w:val="BFBFBF" w:themeColor="background1" w:themeShade="BF"/>
                <w:sz w:val="18"/>
                <w:szCs w:val="18"/>
              </w:rPr>
              <w:lastRenderedPageBreak/>
              <w:t>的同一个用户挤下线。</w:t>
            </w:r>
          </w:p>
        </w:tc>
      </w:tr>
      <w:tr w:rsidR="00015341" w:rsidTr="00472459">
        <w:tc>
          <w:tcPr>
            <w:tcW w:w="1417" w:type="dxa"/>
          </w:tcPr>
          <w:p w:rsidR="00015341" w:rsidRDefault="00015341" w:rsidP="00D4554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w:t>
            </w:r>
            <w:r>
              <w:rPr>
                <w:rFonts w:ascii="新宋体" w:hAnsi="新宋体" w:cs="新宋体" w:hint="eastAsia"/>
                <w:color w:val="000000"/>
                <w:sz w:val="19"/>
                <w:szCs w:val="19"/>
                <w:highlight w:val="white"/>
              </w:rPr>
              <w:t>allBack</w:t>
            </w:r>
          </w:p>
        </w:tc>
        <w:tc>
          <w:tcPr>
            <w:tcW w:w="1416" w:type="dxa"/>
          </w:tcPr>
          <w:p w:rsidR="00015341" w:rsidRPr="00E00670" w:rsidRDefault="00015341" w:rsidP="006C0C6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15341" w:rsidRPr="00E00670" w:rsidRDefault="00015341" w:rsidP="006C0C6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15341" w:rsidRDefault="00015341" w:rsidP="001C2B8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B2F61" w:rsidRDefault="003B2F61" w:rsidP="006C0C6B">
      <w:pPr>
        <w:rPr>
          <w:b/>
        </w:rPr>
      </w:pPr>
      <w:r>
        <w:rPr>
          <w:rFonts w:hint="eastAsia"/>
          <w:b/>
        </w:rPr>
        <w:t>返回</w:t>
      </w:r>
      <w:r>
        <w:rPr>
          <w:b/>
        </w:rPr>
        <w:t>数据</w:t>
      </w:r>
      <w:r w:rsidRPr="0050700F">
        <w:rPr>
          <w:rFonts w:hint="eastAsia"/>
          <w:b/>
        </w:rPr>
        <w:t>格式</w:t>
      </w:r>
      <w:r>
        <w:rPr>
          <w:rFonts w:hint="eastAsia"/>
          <w:b/>
        </w:rPr>
        <w:t>:</w:t>
      </w:r>
    </w:p>
    <w:p w:rsidR="003B2F61" w:rsidRPr="0051022D" w:rsidRDefault="003B2F61" w:rsidP="006C0C6B">
      <w:r>
        <w:t>JSON</w:t>
      </w:r>
      <w:r w:rsidR="00DF6F03">
        <w:rPr>
          <w:rFonts w:hint="eastAsia"/>
        </w:rPr>
        <w:t xml:space="preserve">  </w:t>
      </w:r>
    </w:p>
    <w:p w:rsidR="003B2F61" w:rsidRDefault="003B2F61" w:rsidP="006C0C6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说明</w:t>
            </w:r>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1C2B82" w:rsidP="006C0C6B">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1C2B82" w:rsidP="006C0C6B">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Pr="00080CED" w:rsidRDefault="00F55279" w:rsidP="006C0C6B">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DF6F03" w:rsidP="006C0C6B">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5879B3" w:rsidP="006C0C6B">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3B2F61" w:rsidRDefault="003B2F61" w:rsidP="006C0C6B">
            <w:pPr>
              <w:spacing w:line="264" w:lineRule="auto"/>
              <w:rPr>
                <w:rFonts w:ascii="Consolas" w:hAnsi="Consolas" w:cs="Consolas"/>
                <w:kern w:val="2"/>
                <w:sz w:val="18"/>
                <w:szCs w:val="18"/>
              </w:rPr>
            </w:pPr>
          </w:p>
        </w:tc>
      </w:tr>
    </w:tbl>
    <w:p w:rsidR="003B2F61" w:rsidRDefault="005879B3" w:rsidP="006C0C6B">
      <w:pPr>
        <w:rPr>
          <w:b/>
        </w:rPr>
      </w:pPr>
      <w:r>
        <w:rPr>
          <w:rFonts w:ascii="新宋体" w:hAnsi="新宋体" w:cs="新宋体"/>
          <w:color w:val="000000"/>
          <w:sz w:val="19"/>
          <w:szCs w:val="19"/>
          <w:highlight w:val="white"/>
        </w:rPr>
        <w:t>data</w:t>
      </w:r>
      <w:r w:rsidR="003B2F61">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B2F61" w:rsidTr="006C0C6B">
        <w:tc>
          <w:tcPr>
            <w:tcW w:w="155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555" w:type="dxa"/>
          </w:tcPr>
          <w:p w:rsidR="003B2F61" w:rsidRPr="00E00670" w:rsidRDefault="00DF6F03" w:rsidP="006C0C6B">
            <w:pPr>
              <w:spacing w:line="264" w:lineRule="auto"/>
              <w:rPr>
                <w:rFonts w:ascii="Consolas" w:hAnsi="Consolas" w:cs="Consolas"/>
                <w:b/>
                <w:sz w:val="18"/>
                <w:szCs w:val="18"/>
              </w:rPr>
            </w:pPr>
            <w:r w:rsidRPr="00DF6F03">
              <w:rPr>
                <w:rFonts w:hint="eastAsia"/>
              </w:rPr>
              <w:t>token</w:t>
            </w:r>
          </w:p>
        </w:tc>
        <w:tc>
          <w:tcPr>
            <w:tcW w:w="127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B2F61" w:rsidRDefault="00DF6F03" w:rsidP="006C0C6B">
            <w:pPr>
              <w:spacing w:line="264" w:lineRule="auto"/>
              <w:rPr>
                <w:rFonts w:ascii="Consolas" w:hAnsi="Consolas" w:cs="Consolas"/>
                <w:sz w:val="18"/>
                <w:szCs w:val="18"/>
              </w:rPr>
            </w:pPr>
            <w:r>
              <w:rPr>
                <w:rFonts w:ascii="Consolas" w:hAnsi="Consolas" w:cs="Consolas" w:hint="eastAsia"/>
                <w:sz w:val="18"/>
                <w:szCs w:val="18"/>
              </w:rPr>
              <w:t>后面所有通信必须带这个</w:t>
            </w:r>
            <w:r>
              <w:rPr>
                <w:rFonts w:ascii="Consolas" w:hAnsi="Consolas" w:cs="Consolas" w:hint="eastAsia"/>
                <w:sz w:val="18"/>
                <w:szCs w:val="18"/>
              </w:rPr>
              <w:t>token</w:t>
            </w:r>
          </w:p>
        </w:tc>
      </w:tr>
    </w:tbl>
    <w:p w:rsidR="003B2F61" w:rsidRDefault="003B2F61" w:rsidP="006C0C6B">
      <w:pPr>
        <w:rPr>
          <w:b/>
        </w:rPr>
      </w:pPr>
      <w:r>
        <w:rPr>
          <w:rFonts w:hint="eastAsia"/>
          <w:b/>
        </w:rPr>
        <w:t>请求示例：</w:t>
      </w:r>
    </w:p>
    <w:p w:rsidR="003B2F61" w:rsidRPr="00183B30" w:rsidRDefault="005446D3"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4" w:history="1">
        <w:r w:rsidR="00653271" w:rsidRPr="00506A16">
          <w:rPr>
            <w:rStyle w:val="af7"/>
          </w:rPr>
          <w:t>http://192</w:t>
        </w:r>
      </w:hyperlink>
      <w:r w:rsidR="00B52333">
        <w:rPr>
          <w:rStyle w:val="af7"/>
        </w:rPr>
        <w:t>.168.2.158</w:t>
      </w:r>
      <w:r w:rsidR="00183B30" w:rsidRPr="00183B30">
        <w:rPr>
          <w:rStyle w:val="af7"/>
        </w:rPr>
        <w:t>:9000/ParkAPI/LoginUser?username=888888&amp;password=</w:t>
      </w:r>
    </w:p>
    <w:p w:rsidR="003B2F61" w:rsidRDefault="003B2F61" w:rsidP="006C0C6B">
      <w:pPr>
        <w:rPr>
          <w:b/>
        </w:rPr>
      </w:pPr>
      <w:r>
        <w:rPr>
          <w:rFonts w:hint="eastAsia"/>
          <w:b/>
        </w:rPr>
        <w:t>成功回复示例</w:t>
      </w:r>
      <w:r>
        <w:rPr>
          <w:rFonts w:hint="eastAsia"/>
          <w:b/>
        </w:rPr>
        <w:t>:</w:t>
      </w:r>
    </w:p>
    <w:p w:rsidR="003B2F61" w:rsidRPr="008E5D9E" w:rsidRDefault="00143F64"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z w:val="18"/>
          <w:szCs w:val="18"/>
        </w:rPr>
      </w:pP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rcode</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200</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msg</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获取</w:t>
      </w:r>
      <w:r w:rsidR="008E5D9E" w:rsidRPr="008E5D9E">
        <w:rPr>
          <w:rFonts w:hint="eastAsia"/>
          <w:sz w:val="18"/>
          <w:szCs w:val="18"/>
        </w:rPr>
        <w:t>Token</w:t>
      </w:r>
      <w:r w:rsidR="008E5D9E" w:rsidRPr="008E5D9E">
        <w:rPr>
          <w:rFonts w:hint="eastAsia"/>
          <w:sz w:val="18"/>
          <w:szCs w:val="18"/>
        </w:rPr>
        <w:t>成功</w:t>
      </w:r>
      <w:r>
        <w:rPr>
          <w:sz w:val="18"/>
          <w:szCs w:val="18"/>
        </w:rPr>
        <w:t>”</w:t>
      </w:r>
      <w:r w:rsidR="008E5D9E" w:rsidRPr="008E5D9E">
        <w:rPr>
          <w:rFonts w:hint="eastAsia"/>
          <w:sz w:val="18"/>
          <w:szCs w:val="18"/>
        </w:rPr>
        <w:t>,</w:t>
      </w:r>
      <w:r>
        <w:rPr>
          <w:sz w:val="18"/>
          <w:szCs w:val="18"/>
        </w:rPr>
        <w:t>”</w:t>
      </w:r>
      <w:r w:rsidR="005879B3">
        <w:rPr>
          <w:rFonts w:ascii="新宋体" w:hAnsi="新宋体" w:cs="新宋体"/>
          <w:color w:val="000000"/>
          <w:sz w:val="19"/>
          <w:szCs w:val="19"/>
          <w:highlight w:val="white"/>
        </w:rPr>
        <w:t>data</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token</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80dd7ac629714d668037a1a2a4e13a73</w:t>
      </w:r>
      <w:r>
        <w:rPr>
          <w:sz w:val="18"/>
          <w:szCs w:val="18"/>
        </w:rPr>
        <w:t>”</w:t>
      </w:r>
      <w:r w:rsidR="008E5D9E" w:rsidRPr="008E5D9E">
        <w:rPr>
          <w:rFonts w:hint="eastAsia"/>
          <w:sz w:val="18"/>
          <w:szCs w:val="18"/>
        </w:rPr>
        <w:t>}}</w:t>
      </w:r>
      <w:r>
        <w:rPr>
          <w:sz w:val="18"/>
          <w:szCs w:val="18"/>
        </w:rPr>
        <w:t>”</w:t>
      </w:r>
    </w:p>
    <w:p w:rsidR="003B2F61" w:rsidRDefault="003B2F61" w:rsidP="006C0C6B">
      <w:pPr>
        <w:rPr>
          <w:b/>
        </w:rPr>
      </w:pPr>
      <w:r>
        <w:rPr>
          <w:rFonts w:hint="eastAsia"/>
          <w:b/>
        </w:rPr>
        <w:t>失败回复示例</w:t>
      </w:r>
      <w:r>
        <w:rPr>
          <w:rFonts w:hint="eastAsia"/>
          <w:b/>
        </w:rPr>
        <w:t>:</w:t>
      </w:r>
    </w:p>
    <w:p w:rsidR="003B2F61" w:rsidRPr="007F1246" w:rsidRDefault="00DF6F03"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F6F03">
        <w:rPr>
          <w:rFonts w:hint="eastAsia"/>
        </w:rPr>
        <w:t>{</w:t>
      </w:r>
      <w:r w:rsidR="00143F64">
        <w:t>“</w:t>
      </w:r>
      <w:r w:rsidRPr="00DF6F03">
        <w:rPr>
          <w:rFonts w:hint="eastAsia"/>
        </w:rPr>
        <w:t>rcode</w:t>
      </w:r>
      <w:r w:rsidR="00143F64">
        <w:t>”</w:t>
      </w:r>
      <w:r w:rsidRPr="00DF6F03">
        <w:rPr>
          <w:rFonts w:hint="eastAsia"/>
        </w:rPr>
        <w:t>:</w:t>
      </w:r>
      <w:r w:rsidR="00143F64">
        <w:t>”</w:t>
      </w:r>
      <w:r w:rsidRPr="00DF6F03">
        <w:rPr>
          <w:rFonts w:hint="eastAsia"/>
        </w:rPr>
        <w:t>40002</w:t>
      </w:r>
      <w:r w:rsidR="00143F64">
        <w:t>”</w:t>
      </w:r>
      <w:r w:rsidRPr="00DF6F03">
        <w:rPr>
          <w:rFonts w:hint="eastAsia"/>
        </w:rPr>
        <w:t>,</w:t>
      </w:r>
      <w:r w:rsidR="00143F64">
        <w:t>”</w:t>
      </w:r>
      <w:r w:rsidRPr="00DF6F03">
        <w:rPr>
          <w:rFonts w:hint="eastAsia"/>
        </w:rPr>
        <w:t>msg</w:t>
      </w:r>
      <w:r w:rsidR="00143F64">
        <w:t>”</w:t>
      </w:r>
      <w:r w:rsidRPr="00DF6F03">
        <w:rPr>
          <w:rFonts w:hint="eastAsia"/>
        </w:rPr>
        <w:t>:</w:t>
      </w:r>
      <w:r w:rsidR="00143F64">
        <w:t>”</w:t>
      </w:r>
      <w:r w:rsidRPr="00DF6F03">
        <w:rPr>
          <w:rFonts w:hint="eastAsia"/>
        </w:rPr>
        <w:t>请输入用户密码</w:t>
      </w:r>
      <w:r w:rsidR="00143F64">
        <w:t>”</w:t>
      </w:r>
      <w:r w:rsidRPr="00DF6F03">
        <w:rPr>
          <w:rFonts w:hint="eastAsia"/>
        </w:rPr>
        <w:t>,</w:t>
      </w:r>
      <w:r w:rsidR="00143F64">
        <w:t>”</w:t>
      </w:r>
      <w:r w:rsidR="005879B3">
        <w:rPr>
          <w:rFonts w:ascii="新宋体" w:hAnsi="新宋体" w:cs="新宋体"/>
          <w:color w:val="000000"/>
          <w:sz w:val="19"/>
          <w:szCs w:val="19"/>
          <w:highlight w:val="white"/>
        </w:rPr>
        <w:t>data</w:t>
      </w:r>
      <w:r w:rsidR="00143F64">
        <w:t>”</w:t>
      </w:r>
      <w:r w:rsidRPr="00DF6F03">
        <w:rPr>
          <w:rFonts w:hint="eastAsia"/>
        </w:rPr>
        <w:t>:{</w:t>
      </w:r>
      <w:r w:rsidR="00143F64">
        <w:t>“</w:t>
      </w:r>
      <w:r w:rsidRPr="00DF6F03">
        <w:rPr>
          <w:rFonts w:hint="eastAsia"/>
        </w:rPr>
        <w:t>token</w:t>
      </w:r>
      <w:r w:rsidR="00143F64">
        <w:t>”</w:t>
      </w:r>
      <w:r w:rsidRPr="00DF6F03">
        <w:rPr>
          <w:rFonts w:hint="eastAsia"/>
        </w:rPr>
        <w:t>:</w:t>
      </w:r>
      <w:r w:rsidR="00143F64">
        <w:t>”“</w:t>
      </w:r>
      <w:r w:rsidRPr="00DF6F03">
        <w:rPr>
          <w:rFonts w:hint="eastAsia"/>
        </w:rPr>
        <w:t>}}</w:t>
      </w:r>
    </w:p>
    <w:p w:rsidR="00615B5A" w:rsidRPr="003B2F61" w:rsidRDefault="00615B5A" w:rsidP="00615B5A">
      <w:pPr>
        <w:pStyle w:val="2"/>
      </w:pPr>
      <w:r>
        <w:rPr>
          <w:rFonts w:hint="eastAsia"/>
        </w:rPr>
        <w:t>自注册用户登录接口</w:t>
      </w:r>
    </w:p>
    <w:p w:rsidR="00615B5A" w:rsidRPr="00E47307" w:rsidRDefault="00615B5A" w:rsidP="00615B5A">
      <w:pPr>
        <w:rPr>
          <w:b/>
        </w:rPr>
      </w:pPr>
      <w:r w:rsidRPr="00E47307">
        <w:rPr>
          <w:rFonts w:hint="eastAsia"/>
          <w:b/>
        </w:rPr>
        <w:t>url:</w:t>
      </w:r>
    </w:p>
    <w:p w:rsidR="00615B5A" w:rsidRPr="00620C16" w:rsidRDefault="005446D3"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 w:history="1">
        <w:r w:rsidR="00615B5A" w:rsidRPr="00713917">
          <w:rPr>
            <w:rStyle w:val="af7"/>
          </w:rPr>
          <w:t>http://localhost:9000/ParkAPI/</w:t>
        </w:r>
      </w:hyperlink>
      <w:r w:rsidR="00615B5A">
        <w:rPr>
          <w:rStyle w:val="af7"/>
          <w:rFonts w:hint="eastAsia"/>
        </w:rPr>
        <w:t>SelfLogin</w:t>
      </w:r>
    </w:p>
    <w:p w:rsidR="00615B5A" w:rsidRPr="00E47307" w:rsidRDefault="00615B5A" w:rsidP="00615B5A">
      <w:pPr>
        <w:rPr>
          <w:b/>
        </w:rPr>
      </w:pPr>
      <w:r w:rsidRPr="00E47307">
        <w:rPr>
          <w:b/>
        </w:rPr>
        <w:t>HTTP</w:t>
      </w:r>
      <w:r w:rsidRPr="00E47307">
        <w:rPr>
          <w:rFonts w:hint="eastAsia"/>
          <w:b/>
        </w:rPr>
        <w:t>请求</w:t>
      </w:r>
      <w:r w:rsidRPr="00E47307">
        <w:rPr>
          <w:b/>
        </w:rPr>
        <w:t>方式</w:t>
      </w:r>
      <w:r w:rsidRPr="00E47307">
        <w:rPr>
          <w:rFonts w:hint="eastAsia"/>
          <w:b/>
        </w:rPr>
        <w:t>：</w:t>
      </w:r>
    </w:p>
    <w:p w:rsidR="00615B5A" w:rsidRDefault="00615B5A" w:rsidP="00615B5A">
      <w:r>
        <w:t>POST</w:t>
      </w:r>
      <w:r>
        <w:t>，</w:t>
      </w:r>
      <w:r>
        <w:t>GET</w:t>
      </w:r>
    </w:p>
    <w:p w:rsidR="00615B5A" w:rsidRDefault="00615B5A" w:rsidP="00615B5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615B5A" w:rsidTr="007D47CB">
        <w:tc>
          <w:tcPr>
            <w:tcW w:w="1417"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说明</w:t>
            </w:r>
          </w:p>
        </w:tc>
      </w:tr>
      <w:tr w:rsidR="00615B5A" w:rsidTr="007D47CB">
        <w:tc>
          <w:tcPr>
            <w:tcW w:w="1417" w:type="dxa"/>
          </w:tcPr>
          <w:p w:rsidR="00615B5A" w:rsidRPr="00015341" w:rsidRDefault="00615B5A" w:rsidP="007D47CB">
            <w:pPr>
              <w:spacing w:line="264" w:lineRule="auto"/>
              <w:rPr>
                <w:rFonts w:ascii="Consolas" w:hAnsi="Consolas" w:cs="Consolas"/>
                <w:b/>
                <w:sz w:val="18"/>
                <w:szCs w:val="18"/>
              </w:rPr>
            </w:pPr>
            <w:r w:rsidRPr="00015341">
              <w:rPr>
                <w:rFonts w:ascii="新宋体" w:hAnsi="新宋体" w:cs="新宋体" w:hint="eastAsia"/>
                <w:b/>
                <w:color w:val="000000"/>
                <w:sz w:val="19"/>
                <w:szCs w:val="19"/>
              </w:rPr>
              <w:lastRenderedPageBreak/>
              <w:t>UserNo</w:t>
            </w:r>
          </w:p>
        </w:tc>
        <w:tc>
          <w:tcPr>
            <w:tcW w:w="14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615B5A" w:rsidRPr="00E00670" w:rsidRDefault="00FB0E02" w:rsidP="007D47CB">
            <w:pPr>
              <w:spacing w:line="264" w:lineRule="auto"/>
              <w:rPr>
                <w:rFonts w:ascii="Consolas" w:hAnsi="Consolas" w:cs="Consolas"/>
                <w:sz w:val="18"/>
                <w:szCs w:val="18"/>
              </w:rPr>
            </w:pPr>
            <w:r>
              <w:rPr>
                <w:rFonts w:ascii="Consolas" w:hAnsi="Consolas" w:cs="Consolas" w:hint="eastAsia"/>
                <w:sz w:val="18"/>
                <w:szCs w:val="18"/>
              </w:rPr>
              <w:t>用户注册时填写的用户名</w:t>
            </w:r>
          </w:p>
        </w:tc>
      </w:tr>
      <w:tr w:rsidR="00615B5A" w:rsidTr="007D47CB">
        <w:tc>
          <w:tcPr>
            <w:tcW w:w="1417" w:type="dxa"/>
          </w:tcPr>
          <w:p w:rsidR="00615B5A" w:rsidRPr="00015341" w:rsidRDefault="000449D8" w:rsidP="007D47CB">
            <w:pPr>
              <w:spacing w:line="264" w:lineRule="auto"/>
              <w:rPr>
                <w:rFonts w:ascii="Consolas" w:hAnsi="Consolas" w:cs="Consolas"/>
                <w:b/>
                <w:sz w:val="18"/>
                <w:szCs w:val="18"/>
              </w:rPr>
            </w:pPr>
            <w:r>
              <w:rPr>
                <w:rFonts w:ascii="新宋体" w:hAnsi="新宋体" w:cs="新宋体" w:hint="eastAsia"/>
                <w:b/>
                <w:color w:val="000000"/>
                <w:sz w:val="19"/>
                <w:szCs w:val="19"/>
              </w:rPr>
              <w:t>pwd</w:t>
            </w:r>
          </w:p>
        </w:tc>
        <w:tc>
          <w:tcPr>
            <w:tcW w:w="14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用户的密码的</w:t>
            </w:r>
            <w:r>
              <w:rPr>
                <w:rFonts w:ascii="Consolas" w:hAnsi="Consolas" w:cs="Consolas" w:hint="eastAsia"/>
                <w:sz w:val="18"/>
                <w:szCs w:val="18"/>
              </w:rPr>
              <w:t>md5</w:t>
            </w:r>
            <w:r>
              <w:rPr>
                <w:rFonts w:ascii="Consolas" w:hAnsi="Consolas" w:cs="Consolas" w:hint="eastAsia"/>
                <w:sz w:val="18"/>
                <w:szCs w:val="18"/>
              </w:rPr>
              <w:t>的</w:t>
            </w:r>
            <w:r>
              <w:rPr>
                <w:rFonts w:ascii="Consolas" w:hAnsi="Consolas" w:cs="Consolas" w:hint="eastAsia"/>
                <w:sz w:val="18"/>
                <w:szCs w:val="18"/>
              </w:rPr>
              <w:t>32</w:t>
            </w:r>
            <w:r>
              <w:rPr>
                <w:rFonts w:ascii="Consolas" w:hAnsi="Consolas" w:cs="Consolas" w:hint="eastAsia"/>
                <w:sz w:val="18"/>
                <w:szCs w:val="18"/>
              </w:rPr>
              <w:t>位加密后的字符串</w:t>
            </w:r>
          </w:p>
        </w:tc>
      </w:tr>
      <w:tr w:rsidR="00615B5A" w:rsidTr="007D47CB">
        <w:tc>
          <w:tcPr>
            <w:tcW w:w="1417" w:type="dxa"/>
          </w:tcPr>
          <w:p w:rsidR="00615B5A" w:rsidRPr="00015341" w:rsidRDefault="00615B5A" w:rsidP="007D47CB">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rsidR="00615B5A" w:rsidRPr="00E00670" w:rsidRDefault="00615B5A"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15B5A" w:rsidRDefault="00615B5A" w:rsidP="007D47CB">
            <w:pPr>
              <w:spacing w:line="264" w:lineRule="auto"/>
              <w:rPr>
                <w:rFonts w:ascii="Consolas" w:hAnsi="Consolas" w:cs="Consolas"/>
                <w:sz w:val="18"/>
                <w:szCs w:val="18"/>
              </w:rPr>
            </w:pPr>
            <w:r>
              <w:rPr>
                <w:rFonts w:ascii="Consolas" w:hAnsi="Consolas" w:cs="Consolas" w:hint="eastAsia"/>
                <w:sz w:val="18"/>
                <w:szCs w:val="18"/>
              </w:rPr>
              <w:t>指定语言类型。主要是一些提示信息的语言类型。如果不指定此参数则默认为服务端指定的语言。</w:t>
            </w:r>
          </w:p>
        </w:tc>
      </w:tr>
      <w:tr w:rsidR="00615B5A" w:rsidTr="007D47CB">
        <w:tc>
          <w:tcPr>
            <w:tcW w:w="1417" w:type="dxa"/>
          </w:tcPr>
          <w:p w:rsidR="00615B5A" w:rsidRDefault="00615B5A"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615B5A" w:rsidRPr="00E00670" w:rsidRDefault="00615B5A"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15B5A" w:rsidRDefault="00615B5A"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15B5A" w:rsidRDefault="00615B5A" w:rsidP="00615B5A">
      <w:pPr>
        <w:rPr>
          <w:b/>
        </w:rPr>
      </w:pPr>
      <w:r>
        <w:rPr>
          <w:rFonts w:hint="eastAsia"/>
          <w:b/>
        </w:rPr>
        <w:t>返回</w:t>
      </w:r>
      <w:r>
        <w:rPr>
          <w:b/>
        </w:rPr>
        <w:t>数据</w:t>
      </w:r>
      <w:r w:rsidRPr="0050700F">
        <w:rPr>
          <w:rFonts w:hint="eastAsia"/>
          <w:b/>
        </w:rPr>
        <w:t>格式</w:t>
      </w:r>
      <w:r>
        <w:rPr>
          <w:rFonts w:hint="eastAsia"/>
          <w:b/>
        </w:rPr>
        <w:t>:</w:t>
      </w:r>
    </w:p>
    <w:p w:rsidR="00615B5A" w:rsidRPr="0051022D" w:rsidRDefault="00615B5A" w:rsidP="00615B5A">
      <w:r>
        <w:t>JSON</w:t>
      </w:r>
      <w:r>
        <w:rPr>
          <w:rFonts w:hint="eastAsia"/>
        </w:rPr>
        <w:t xml:space="preserve">  </w:t>
      </w:r>
    </w:p>
    <w:p w:rsidR="00615B5A" w:rsidRDefault="00615B5A" w:rsidP="00615B5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615B5A" w:rsidTr="007D47CB">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说明</w:t>
            </w:r>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5B5A" w:rsidRPr="00080CED" w:rsidRDefault="00615B5A" w:rsidP="007D47CB">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15B5A" w:rsidRDefault="00615B5A" w:rsidP="007D47CB">
            <w:pPr>
              <w:spacing w:line="264" w:lineRule="auto"/>
              <w:rPr>
                <w:rFonts w:ascii="Consolas" w:hAnsi="Consolas" w:cs="Consolas"/>
                <w:kern w:val="2"/>
                <w:sz w:val="18"/>
                <w:szCs w:val="18"/>
              </w:rPr>
            </w:pPr>
          </w:p>
        </w:tc>
      </w:tr>
    </w:tbl>
    <w:p w:rsidR="003C7EA1" w:rsidRDefault="003C7EA1" w:rsidP="003C7EA1">
      <w:pPr>
        <w:rPr>
          <w:b/>
        </w:rPr>
      </w:pPr>
      <w:r>
        <w:rPr>
          <w:rFonts w:ascii="新宋体" w:hAnsi="新宋体" w:cs="新宋体"/>
          <w:color w:val="000000"/>
          <w:sz w:val="19"/>
          <w:szCs w:val="19"/>
          <w:highlight w:val="white"/>
        </w:rPr>
        <w:t>data</w:t>
      </w:r>
      <w:r>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C7EA1" w:rsidTr="007A7247">
        <w:tc>
          <w:tcPr>
            <w:tcW w:w="155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说明</w:t>
            </w:r>
          </w:p>
        </w:tc>
      </w:tr>
      <w:tr w:rsidR="003C7EA1" w:rsidTr="007A7247">
        <w:tc>
          <w:tcPr>
            <w:tcW w:w="1555" w:type="dxa"/>
          </w:tcPr>
          <w:p w:rsidR="003C7EA1" w:rsidRPr="00E00670" w:rsidRDefault="003C7EA1" w:rsidP="007A7247">
            <w:pPr>
              <w:spacing w:line="264" w:lineRule="auto"/>
              <w:rPr>
                <w:rFonts w:ascii="Consolas" w:hAnsi="Consolas" w:cs="Consolas"/>
                <w:b/>
                <w:sz w:val="18"/>
                <w:szCs w:val="18"/>
              </w:rPr>
            </w:pPr>
            <w:r w:rsidRPr="00DF6F03">
              <w:rPr>
                <w:rFonts w:hint="eastAsia"/>
              </w:rPr>
              <w:t>token</w:t>
            </w:r>
          </w:p>
        </w:tc>
        <w:tc>
          <w:tcPr>
            <w:tcW w:w="1275" w:type="dxa"/>
          </w:tcPr>
          <w:p w:rsidR="003C7EA1" w:rsidRDefault="003C7EA1" w:rsidP="007A724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C7EA1" w:rsidRDefault="003C7EA1" w:rsidP="007A7247">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C7EA1" w:rsidRDefault="003C7EA1" w:rsidP="007A7247">
            <w:pPr>
              <w:spacing w:line="264" w:lineRule="auto"/>
              <w:rPr>
                <w:rFonts w:ascii="Consolas" w:hAnsi="Consolas" w:cs="Consolas"/>
                <w:sz w:val="18"/>
                <w:szCs w:val="18"/>
              </w:rPr>
            </w:pPr>
            <w:r>
              <w:rPr>
                <w:rFonts w:ascii="Consolas" w:hAnsi="Consolas" w:cs="Consolas" w:hint="eastAsia"/>
                <w:sz w:val="18"/>
                <w:szCs w:val="18"/>
              </w:rPr>
              <w:t>后面所有通信必须带这个</w:t>
            </w:r>
            <w:r>
              <w:rPr>
                <w:rFonts w:ascii="Consolas" w:hAnsi="Consolas" w:cs="Consolas" w:hint="eastAsia"/>
                <w:sz w:val="18"/>
                <w:szCs w:val="18"/>
              </w:rPr>
              <w:t>token</w:t>
            </w:r>
          </w:p>
        </w:tc>
      </w:tr>
    </w:tbl>
    <w:p w:rsidR="003C7EA1" w:rsidRDefault="003C7EA1" w:rsidP="00615B5A">
      <w:pPr>
        <w:rPr>
          <w:b/>
        </w:rPr>
      </w:pPr>
    </w:p>
    <w:p w:rsidR="00615B5A" w:rsidRDefault="00615B5A" w:rsidP="00615B5A">
      <w:pPr>
        <w:rPr>
          <w:b/>
        </w:rPr>
      </w:pPr>
      <w:r>
        <w:rPr>
          <w:rFonts w:hint="eastAsia"/>
          <w:b/>
        </w:rPr>
        <w:t>请求示例：</w:t>
      </w:r>
    </w:p>
    <w:p w:rsidR="00615B5A" w:rsidRPr="00183B30" w:rsidRDefault="005446D3"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6" w:history="1">
        <w:r w:rsidR="00615B5A" w:rsidRPr="00506A16">
          <w:rPr>
            <w:rStyle w:val="af7"/>
          </w:rPr>
          <w:t>http://192</w:t>
        </w:r>
      </w:hyperlink>
      <w:r w:rsidR="00615B5A">
        <w:rPr>
          <w:rStyle w:val="af7"/>
        </w:rPr>
        <w:t>.168.2.158</w:t>
      </w:r>
      <w:r w:rsidR="00615B5A" w:rsidRPr="00183B30">
        <w:rPr>
          <w:rStyle w:val="af7"/>
        </w:rPr>
        <w:t>:9000/ParkAPI/</w:t>
      </w:r>
      <w:r w:rsidR="00615B5A" w:rsidRPr="00615B5A">
        <w:rPr>
          <w:rStyle w:val="af7"/>
        </w:rPr>
        <w:t>SelfLogin</w:t>
      </w:r>
      <w:r w:rsidR="00615B5A" w:rsidRPr="00183B30">
        <w:rPr>
          <w:rStyle w:val="af7"/>
        </w:rPr>
        <w:t>?username=888888&amp;password=</w:t>
      </w:r>
    </w:p>
    <w:p w:rsidR="00615B5A" w:rsidRDefault="00615B5A" w:rsidP="00615B5A">
      <w:pPr>
        <w:rPr>
          <w:b/>
        </w:rPr>
      </w:pPr>
      <w:r>
        <w:rPr>
          <w:rFonts w:hint="eastAsia"/>
          <w:b/>
        </w:rPr>
        <w:t>成功回复示例</w:t>
      </w:r>
      <w:r>
        <w:rPr>
          <w:rFonts w:hint="eastAsia"/>
          <w:b/>
        </w:rPr>
        <w:t>:</w:t>
      </w:r>
    </w:p>
    <w:p w:rsidR="00615B5A" w:rsidRPr="008E5D9E" w:rsidRDefault="00615B5A"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z w:val="18"/>
          <w:szCs w:val="18"/>
        </w:rPr>
      </w:pPr>
      <w:r>
        <w:rPr>
          <w:sz w:val="18"/>
          <w:szCs w:val="18"/>
        </w:rPr>
        <w:t>“</w:t>
      </w:r>
      <w:r w:rsidRPr="008E5D9E">
        <w:rPr>
          <w:rFonts w:hint="eastAsia"/>
          <w:sz w:val="18"/>
          <w:szCs w:val="18"/>
        </w:rPr>
        <w:t>{</w:t>
      </w:r>
      <w:r>
        <w:rPr>
          <w:sz w:val="18"/>
          <w:szCs w:val="18"/>
        </w:rPr>
        <w:t>“</w:t>
      </w:r>
      <w:r w:rsidRPr="008E5D9E">
        <w:rPr>
          <w:rFonts w:hint="eastAsia"/>
          <w:sz w:val="18"/>
          <w:szCs w:val="18"/>
        </w:rPr>
        <w:t>rcode</w:t>
      </w:r>
      <w:r>
        <w:rPr>
          <w:sz w:val="18"/>
          <w:szCs w:val="18"/>
        </w:rPr>
        <w:t>”</w:t>
      </w:r>
      <w:r w:rsidRPr="008E5D9E">
        <w:rPr>
          <w:rFonts w:hint="eastAsia"/>
          <w:sz w:val="18"/>
          <w:szCs w:val="18"/>
        </w:rPr>
        <w:t>:</w:t>
      </w:r>
      <w:r>
        <w:rPr>
          <w:sz w:val="18"/>
          <w:szCs w:val="18"/>
        </w:rPr>
        <w:t>”</w:t>
      </w:r>
      <w:r w:rsidRPr="008E5D9E">
        <w:rPr>
          <w:rFonts w:hint="eastAsia"/>
          <w:sz w:val="18"/>
          <w:szCs w:val="18"/>
        </w:rPr>
        <w:t>200</w:t>
      </w:r>
      <w:r>
        <w:rPr>
          <w:sz w:val="18"/>
          <w:szCs w:val="18"/>
        </w:rPr>
        <w:t>”</w:t>
      </w:r>
      <w:r w:rsidRPr="008E5D9E">
        <w:rPr>
          <w:rFonts w:hint="eastAsia"/>
          <w:sz w:val="18"/>
          <w:szCs w:val="18"/>
        </w:rPr>
        <w:t>,</w:t>
      </w:r>
      <w:r>
        <w:rPr>
          <w:sz w:val="18"/>
          <w:szCs w:val="18"/>
        </w:rPr>
        <w:t>”</w:t>
      </w:r>
      <w:r w:rsidRPr="008E5D9E">
        <w:rPr>
          <w:rFonts w:hint="eastAsia"/>
          <w:sz w:val="18"/>
          <w:szCs w:val="18"/>
        </w:rPr>
        <w:t>msg</w:t>
      </w:r>
      <w:r>
        <w:rPr>
          <w:sz w:val="18"/>
          <w:szCs w:val="18"/>
        </w:rPr>
        <w:t>”</w:t>
      </w:r>
      <w:r w:rsidRPr="008E5D9E">
        <w:rPr>
          <w:rFonts w:hint="eastAsia"/>
          <w:sz w:val="18"/>
          <w:szCs w:val="18"/>
        </w:rPr>
        <w:t>:</w:t>
      </w:r>
      <w:r>
        <w:rPr>
          <w:sz w:val="18"/>
          <w:szCs w:val="18"/>
        </w:rPr>
        <w:t>”</w:t>
      </w:r>
      <w:r w:rsidRPr="008E5D9E">
        <w:rPr>
          <w:rFonts w:hint="eastAsia"/>
          <w:sz w:val="18"/>
          <w:szCs w:val="18"/>
        </w:rPr>
        <w:t>获取</w:t>
      </w:r>
      <w:r w:rsidRPr="008E5D9E">
        <w:rPr>
          <w:rFonts w:hint="eastAsia"/>
          <w:sz w:val="18"/>
          <w:szCs w:val="18"/>
        </w:rPr>
        <w:t>Token</w:t>
      </w:r>
      <w:r w:rsidRPr="008E5D9E">
        <w:rPr>
          <w:rFonts w:hint="eastAsia"/>
          <w:sz w:val="18"/>
          <w:szCs w:val="18"/>
        </w:rPr>
        <w:t>成功</w:t>
      </w:r>
      <w:r>
        <w:rPr>
          <w:sz w:val="18"/>
          <w:szCs w:val="18"/>
        </w:rPr>
        <w:t>”</w:t>
      </w:r>
      <w:r w:rsidRPr="008E5D9E">
        <w:rPr>
          <w:rFonts w:hint="eastAsia"/>
          <w:sz w:val="18"/>
          <w:szCs w:val="18"/>
        </w:rPr>
        <w:t>,</w:t>
      </w:r>
      <w:r>
        <w:rPr>
          <w:sz w:val="18"/>
          <w:szCs w:val="18"/>
        </w:rPr>
        <w:t>”</w:t>
      </w:r>
      <w:r>
        <w:rPr>
          <w:rFonts w:ascii="新宋体" w:hAnsi="新宋体" w:cs="新宋体"/>
          <w:color w:val="000000"/>
          <w:sz w:val="19"/>
          <w:szCs w:val="19"/>
          <w:highlight w:val="white"/>
        </w:rPr>
        <w:t>data</w:t>
      </w:r>
      <w:r>
        <w:rPr>
          <w:sz w:val="18"/>
          <w:szCs w:val="18"/>
        </w:rPr>
        <w:t>”</w:t>
      </w:r>
      <w:r w:rsidRPr="008E5D9E">
        <w:rPr>
          <w:rFonts w:hint="eastAsia"/>
          <w:sz w:val="18"/>
          <w:szCs w:val="18"/>
        </w:rPr>
        <w:t>:</w:t>
      </w:r>
      <w:r>
        <w:rPr>
          <w:sz w:val="18"/>
          <w:szCs w:val="18"/>
        </w:rPr>
        <w:t>”</w:t>
      </w:r>
      <w:r w:rsidRPr="008E5D9E">
        <w:rPr>
          <w:rFonts w:hint="eastAsia"/>
          <w:sz w:val="18"/>
          <w:szCs w:val="18"/>
        </w:rPr>
        <w:t>80dd7ac629714d668037a1a2a4e13a73</w:t>
      </w:r>
      <w:r>
        <w:rPr>
          <w:sz w:val="18"/>
          <w:szCs w:val="18"/>
        </w:rPr>
        <w:t>”</w:t>
      </w:r>
      <w:r w:rsidRPr="008E5D9E">
        <w:rPr>
          <w:rFonts w:hint="eastAsia"/>
          <w:sz w:val="18"/>
          <w:szCs w:val="18"/>
        </w:rPr>
        <w:t>}</w:t>
      </w:r>
      <w:r>
        <w:rPr>
          <w:sz w:val="18"/>
          <w:szCs w:val="18"/>
        </w:rPr>
        <w:t>”</w:t>
      </w:r>
    </w:p>
    <w:p w:rsidR="00615B5A" w:rsidRDefault="00615B5A" w:rsidP="00615B5A">
      <w:pPr>
        <w:rPr>
          <w:b/>
        </w:rPr>
      </w:pPr>
      <w:r>
        <w:rPr>
          <w:rFonts w:hint="eastAsia"/>
          <w:b/>
        </w:rPr>
        <w:t>失败回复示例</w:t>
      </w:r>
      <w:r>
        <w:rPr>
          <w:rFonts w:hint="eastAsia"/>
          <w:b/>
        </w:rPr>
        <w:t>:</w:t>
      </w:r>
    </w:p>
    <w:p w:rsidR="00615B5A" w:rsidRDefault="00615B5A"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F6F03">
        <w:rPr>
          <w:rFonts w:hint="eastAsia"/>
        </w:rPr>
        <w:t>{</w:t>
      </w:r>
      <w:r>
        <w:t>“</w:t>
      </w:r>
      <w:r w:rsidRPr="00DF6F03">
        <w:rPr>
          <w:rFonts w:hint="eastAsia"/>
        </w:rPr>
        <w:t>rcode</w:t>
      </w:r>
      <w:r>
        <w:t>”</w:t>
      </w:r>
      <w:r w:rsidRPr="00DF6F03">
        <w:rPr>
          <w:rFonts w:hint="eastAsia"/>
        </w:rPr>
        <w:t>:</w:t>
      </w:r>
      <w:r>
        <w:t>”</w:t>
      </w:r>
      <w:r w:rsidRPr="00DF6F03">
        <w:rPr>
          <w:rFonts w:hint="eastAsia"/>
        </w:rPr>
        <w:t>40002</w:t>
      </w:r>
      <w:r>
        <w:t>”</w:t>
      </w:r>
      <w:r w:rsidRPr="00DF6F03">
        <w:rPr>
          <w:rFonts w:hint="eastAsia"/>
        </w:rPr>
        <w:t>,</w:t>
      </w:r>
      <w:r>
        <w:t>”</w:t>
      </w:r>
      <w:r w:rsidRPr="00DF6F03">
        <w:rPr>
          <w:rFonts w:hint="eastAsia"/>
        </w:rPr>
        <w:t>msg</w:t>
      </w:r>
      <w:r>
        <w:t>”</w:t>
      </w:r>
      <w:r w:rsidRPr="00DF6F03">
        <w:rPr>
          <w:rFonts w:hint="eastAsia"/>
        </w:rPr>
        <w:t>:</w:t>
      </w:r>
      <w:r>
        <w:t>”</w:t>
      </w:r>
      <w:r w:rsidRPr="00DF6F03">
        <w:rPr>
          <w:rFonts w:hint="eastAsia"/>
        </w:rPr>
        <w:t>请输入用户密码</w:t>
      </w:r>
      <w:r>
        <w:t>”</w:t>
      </w:r>
      <w:r w:rsidRPr="00DF6F03">
        <w:rPr>
          <w:rFonts w:hint="eastAsia"/>
        </w:rPr>
        <w:t>,</w:t>
      </w:r>
      <w:r>
        <w:t>”</w:t>
      </w:r>
      <w:r>
        <w:rPr>
          <w:rFonts w:ascii="新宋体" w:hAnsi="新宋体" w:cs="新宋体"/>
          <w:color w:val="000000"/>
          <w:sz w:val="19"/>
          <w:szCs w:val="19"/>
          <w:highlight w:val="white"/>
        </w:rPr>
        <w:t>data</w:t>
      </w:r>
      <w:r>
        <w:t>”</w:t>
      </w:r>
      <w:r w:rsidR="00EF1428">
        <w:rPr>
          <w:rFonts w:hint="eastAsia"/>
        </w:rPr>
        <w:t>:null}</w:t>
      </w:r>
    </w:p>
    <w:p w:rsidR="00D86140" w:rsidRPr="003B2F61" w:rsidRDefault="00D86140" w:rsidP="00D86140">
      <w:pPr>
        <w:pStyle w:val="2"/>
      </w:pPr>
      <w:r>
        <w:rPr>
          <w:rFonts w:hint="eastAsia"/>
        </w:rPr>
        <w:t>检查当前用户密码接口</w:t>
      </w:r>
    </w:p>
    <w:p w:rsidR="00D86140" w:rsidRPr="00E47307" w:rsidRDefault="00D86140" w:rsidP="00D86140">
      <w:pPr>
        <w:rPr>
          <w:b/>
        </w:rPr>
      </w:pPr>
      <w:r w:rsidRPr="00E47307">
        <w:rPr>
          <w:rFonts w:hint="eastAsia"/>
          <w:b/>
        </w:rPr>
        <w:t>url:</w:t>
      </w:r>
    </w:p>
    <w:p w:rsidR="00D86140" w:rsidRPr="00620C16" w:rsidRDefault="005446D3" w:rsidP="00D8614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 w:history="1">
        <w:r w:rsidR="00D86140" w:rsidRPr="00713917">
          <w:rPr>
            <w:rStyle w:val="af7"/>
          </w:rPr>
          <w:t>http://localhost:9000/ParkAPI/</w:t>
        </w:r>
      </w:hyperlink>
      <w:r w:rsidR="00D86140" w:rsidRPr="00D86140">
        <w:rPr>
          <w:rStyle w:val="af7"/>
        </w:rPr>
        <w:t>CheckPwd</w:t>
      </w:r>
    </w:p>
    <w:p w:rsidR="00D86140" w:rsidRPr="00E47307" w:rsidRDefault="00D86140" w:rsidP="00D86140">
      <w:pPr>
        <w:rPr>
          <w:b/>
        </w:rPr>
      </w:pPr>
      <w:r w:rsidRPr="00E47307">
        <w:rPr>
          <w:b/>
        </w:rPr>
        <w:t>HTTP</w:t>
      </w:r>
      <w:r w:rsidRPr="00E47307">
        <w:rPr>
          <w:rFonts w:hint="eastAsia"/>
          <w:b/>
        </w:rPr>
        <w:t>请求</w:t>
      </w:r>
      <w:r w:rsidRPr="00E47307">
        <w:rPr>
          <w:b/>
        </w:rPr>
        <w:t>方式</w:t>
      </w:r>
      <w:r w:rsidRPr="00E47307">
        <w:rPr>
          <w:rFonts w:hint="eastAsia"/>
          <w:b/>
        </w:rPr>
        <w:t>：</w:t>
      </w:r>
    </w:p>
    <w:p w:rsidR="00D86140" w:rsidRDefault="00D86140" w:rsidP="00D86140">
      <w:r>
        <w:lastRenderedPageBreak/>
        <w:t>POST</w:t>
      </w:r>
      <w:r>
        <w:t>，</w:t>
      </w:r>
      <w:r>
        <w:t>GET</w:t>
      </w:r>
    </w:p>
    <w:p w:rsidR="00D86140" w:rsidRDefault="00D86140" w:rsidP="00D86140">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D86140" w:rsidTr="00E84711">
        <w:tc>
          <w:tcPr>
            <w:tcW w:w="1417" w:type="dxa"/>
            <w:shd w:val="clear" w:color="auto" w:fill="B8CCE4"/>
          </w:tcPr>
          <w:p w:rsidR="00D86140" w:rsidRDefault="00D86140" w:rsidP="00E84711">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D86140" w:rsidRDefault="00D86140" w:rsidP="00E8471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86140" w:rsidRDefault="00D86140" w:rsidP="00E8471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D86140" w:rsidRDefault="00D86140" w:rsidP="00E84711">
            <w:pPr>
              <w:spacing w:line="264" w:lineRule="auto"/>
              <w:rPr>
                <w:rFonts w:ascii="Consolas" w:hAnsi="Consolas" w:cs="Consolas"/>
              </w:rPr>
            </w:pPr>
            <w:r>
              <w:rPr>
                <w:rFonts w:ascii="Consolas" w:hAnsi="Consolas" w:cs="Consolas" w:hint="eastAsia"/>
              </w:rPr>
              <w:t>说明</w:t>
            </w:r>
          </w:p>
        </w:tc>
      </w:tr>
      <w:tr w:rsidR="00D86140" w:rsidTr="00E84711">
        <w:tc>
          <w:tcPr>
            <w:tcW w:w="1417" w:type="dxa"/>
          </w:tcPr>
          <w:p w:rsidR="00D86140" w:rsidRPr="00D86140" w:rsidRDefault="00D86140" w:rsidP="00E84711">
            <w:pPr>
              <w:spacing w:line="264" w:lineRule="auto"/>
              <w:rPr>
                <w:rFonts w:ascii="Consolas" w:hAnsi="Consolas" w:cs="Consolas"/>
                <w:b/>
                <w:sz w:val="18"/>
                <w:szCs w:val="18"/>
              </w:rPr>
            </w:pPr>
            <w:r w:rsidRPr="00D86140">
              <w:rPr>
                <w:b/>
              </w:rPr>
              <w:t>token</w:t>
            </w:r>
          </w:p>
        </w:tc>
        <w:tc>
          <w:tcPr>
            <w:tcW w:w="1416" w:type="dxa"/>
          </w:tcPr>
          <w:p w:rsidR="00D86140" w:rsidRPr="00E00670" w:rsidRDefault="00D86140" w:rsidP="00E8471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6140" w:rsidRPr="00E00670" w:rsidRDefault="00D86140" w:rsidP="00E84711">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D86140" w:rsidRPr="00E00670" w:rsidRDefault="00D86140" w:rsidP="00E8471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86140" w:rsidTr="00E84711">
        <w:tc>
          <w:tcPr>
            <w:tcW w:w="1417" w:type="dxa"/>
          </w:tcPr>
          <w:p w:rsidR="00D86140" w:rsidRPr="00015341" w:rsidRDefault="00D86140" w:rsidP="00E84711">
            <w:pPr>
              <w:spacing w:line="264" w:lineRule="auto"/>
              <w:rPr>
                <w:rFonts w:ascii="Consolas" w:hAnsi="Consolas" w:cs="Consolas"/>
                <w:b/>
                <w:sz w:val="18"/>
                <w:szCs w:val="18"/>
              </w:rPr>
            </w:pPr>
            <w:r>
              <w:rPr>
                <w:rFonts w:ascii="新宋体" w:hAnsi="新宋体" w:cs="新宋体" w:hint="eastAsia"/>
                <w:b/>
                <w:color w:val="000000"/>
                <w:sz w:val="19"/>
                <w:szCs w:val="19"/>
              </w:rPr>
              <w:t>pwd</w:t>
            </w:r>
          </w:p>
        </w:tc>
        <w:tc>
          <w:tcPr>
            <w:tcW w:w="1416" w:type="dxa"/>
          </w:tcPr>
          <w:p w:rsidR="00D86140" w:rsidRPr="00E00670" w:rsidRDefault="00D86140" w:rsidP="00E8471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6140" w:rsidRPr="00E00670" w:rsidRDefault="00D86140" w:rsidP="00E84711">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D86140" w:rsidRPr="00E00670" w:rsidRDefault="00D86140" w:rsidP="00E84711">
            <w:pPr>
              <w:spacing w:line="264" w:lineRule="auto"/>
              <w:rPr>
                <w:rFonts w:ascii="Consolas" w:hAnsi="Consolas" w:cs="Consolas"/>
                <w:sz w:val="18"/>
                <w:szCs w:val="18"/>
              </w:rPr>
            </w:pPr>
            <w:r>
              <w:rPr>
                <w:rFonts w:ascii="Consolas" w:hAnsi="Consolas" w:cs="Consolas" w:hint="eastAsia"/>
                <w:sz w:val="18"/>
                <w:szCs w:val="18"/>
              </w:rPr>
              <w:t>用户的密码的</w:t>
            </w:r>
            <w:r>
              <w:rPr>
                <w:rFonts w:ascii="Consolas" w:hAnsi="Consolas" w:cs="Consolas" w:hint="eastAsia"/>
                <w:sz w:val="18"/>
                <w:szCs w:val="18"/>
              </w:rPr>
              <w:t>md5</w:t>
            </w:r>
            <w:r>
              <w:rPr>
                <w:rFonts w:ascii="Consolas" w:hAnsi="Consolas" w:cs="Consolas" w:hint="eastAsia"/>
                <w:sz w:val="18"/>
                <w:szCs w:val="18"/>
              </w:rPr>
              <w:t>的</w:t>
            </w:r>
            <w:r>
              <w:rPr>
                <w:rFonts w:ascii="Consolas" w:hAnsi="Consolas" w:cs="Consolas" w:hint="eastAsia"/>
                <w:sz w:val="18"/>
                <w:szCs w:val="18"/>
              </w:rPr>
              <w:t>32</w:t>
            </w:r>
            <w:r>
              <w:rPr>
                <w:rFonts w:ascii="Consolas" w:hAnsi="Consolas" w:cs="Consolas" w:hint="eastAsia"/>
                <w:sz w:val="18"/>
                <w:szCs w:val="18"/>
              </w:rPr>
              <w:t>位加密后的字符串</w:t>
            </w:r>
          </w:p>
        </w:tc>
      </w:tr>
      <w:tr w:rsidR="00D86140" w:rsidTr="00E84711">
        <w:tc>
          <w:tcPr>
            <w:tcW w:w="1417" w:type="dxa"/>
          </w:tcPr>
          <w:p w:rsidR="00D86140" w:rsidRDefault="00D86140" w:rsidP="00E8471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D86140" w:rsidRPr="00E00670" w:rsidRDefault="00D86140" w:rsidP="00E8471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86140" w:rsidRPr="00E00670" w:rsidRDefault="00D86140" w:rsidP="00E84711">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86140" w:rsidRDefault="00D86140" w:rsidP="00E8471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86140" w:rsidRDefault="00D86140" w:rsidP="00D86140">
      <w:pPr>
        <w:rPr>
          <w:b/>
        </w:rPr>
      </w:pPr>
      <w:r>
        <w:rPr>
          <w:rFonts w:hint="eastAsia"/>
          <w:b/>
        </w:rPr>
        <w:t>返回</w:t>
      </w:r>
      <w:r>
        <w:rPr>
          <w:b/>
        </w:rPr>
        <w:t>数据</w:t>
      </w:r>
      <w:r w:rsidRPr="0050700F">
        <w:rPr>
          <w:rFonts w:hint="eastAsia"/>
          <w:b/>
        </w:rPr>
        <w:t>格式</w:t>
      </w:r>
      <w:r>
        <w:rPr>
          <w:rFonts w:hint="eastAsia"/>
          <w:b/>
        </w:rPr>
        <w:t>:</w:t>
      </w:r>
    </w:p>
    <w:p w:rsidR="00D86140" w:rsidRPr="0051022D" w:rsidRDefault="00D86140" w:rsidP="00D86140">
      <w:r>
        <w:t>JSON</w:t>
      </w:r>
      <w:r>
        <w:rPr>
          <w:rFonts w:hint="eastAsia"/>
        </w:rPr>
        <w:t xml:space="preserve">  </w:t>
      </w:r>
    </w:p>
    <w:p w:rsidR="00D86140" w:rsidRDefault="00D86140" w:rsidP="00D86140">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D86140" w:rsidTr="00E84711">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D86140" w:rsidRDefault="00D86140" w:rsidP="00E84711">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D86140" w:rsidRDefault="00D86140" w:rsidP="00E8471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86140" w:rsidRDefault="00D86140" w:rsidP="00E8471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86140" w:rsidRDefault="00D86140" w:rsidP="00E84711">
            <w:pPr>
              <w:spacing w:line="264" w:lineRule="auto"/>
              <w:rPr>
                <w:rFonts w:ascii="Consolas" w:hAnsi="Consolas" w:cs="Consolas"/>
                <w:kern w:val="2"/>
              </w:rPr>
            </w:pPr>
            <w:r>
              <w:rPr>
                <w:rFonts w:ascii="Consolas" w:hAnsi="Consolas" w:cs="Consolas" w:hint="eastAsia"/>
                <w:kern w:val="2"/>
              </w:rPr>
              <w:t>说明</w:t>
            </w:r>
          </w:p>
        </w:tc>
      </w:tr>
      <w:tr w:rsidR="00D86140" w:rsidTr="00E84711">
        <w:tc>
          <w:tcPr>
            <w:tcW w:w="1197"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6140" w:rsidRPr="00080CED" w:rsidRDefault="00D86140" w:rsidP="00E84711">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86140" w:rsidTr="00E84711">
        <w:tc>
          <w:tcPr>
            <w:tcW w:w="1197"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86140" w:rsidTr="00E84711">
        <w:tc>
          <w:tcPr>
            <w:tcW w:w="1197"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86140" w:rsidRDefault="00D86140" w:rsidP="00E84711">
            <w:pPr>
              <w:spacing w:line="264" w:lineRule="auto"/>
              <w:rPr>
                <w:rFonts w:ascii="Consolas" w:hAnsi="Consolas" w:cs="Consolas"/>
                <w:kern w:val="2"/>
                <w:sz w:val="18"/>
                <w:szCs w:val="18"/>
              </w:rPr>
            </w:pPr>
            <w:r>
              <w:rPr>
                <w:rFonts w:ascii="Consolas" w:hAnsi="Consolas" w:cs="Consolas" w:hint="eastAsia"/>
                <w:kern w:val="2"/>
                <w:sz w:val="18"/>
                <w:szCs w:val="18"/>
              </w:rPr>
              <w:t>大于</w:t>
            </w:r>
            <w:r>
              <w:rPr>
                <w:rFonts w:ascii="Consolas" w:hAnsi="Consolas" w:cs="Consolas" w:hint="eastAsia"/>
                <w:kern w:val="2"/>
                <w:sz w:val="18"/>
                <w:szCs w:val="18"/>
              </w:rPr>
              <w:t>0</w:t>
            </w:r>
            <w:r>
              <w:rPr>
                <w:rFonts w:ascii="Consolas" w:hAnsi="Consolas" w:cs="Consolas" w:hint="eastAsia"/>
                <w:kern w:val="2"/>
                <w:sz w:val="18"/>
                <w:szCs w:val="18"/>
              </w:rPr>
              <w:t>表示密码正确</w:t>
            </w:r>
          </w:p>
        </w:tc>
      </w:tr>
    </w:tbl>
    <w:p w:rsidR="00D86140" w:rsidRDefault="00D86140" w:rsidP="00D86140">
      <w:pPr>
        <w:rPr>
          <w:b/>
        </w:rPr>
      </w:pPr>
      <w:r>
        <w:rPr>
          <w:b/>
        </w:rPr>
        <w:t xml:space="preserve"> </w:t>
      </w:r>
    </w:p>
    <w:p w:rsidR="00D86140" w:rsidRDefault="00D86140" w:rsidP="00D86140">
      <w:pPr>
        <w:rPr>
          <w:b/>
        </w:rPr>
      </w:pPr>
      <w:r>
        <w:rPr>
          <w:rFonts w:hint="eastAsia"/>
          <w:b/>
        </w:rPr>
        <w:t>请求示例：</w:t>
      </w:r>
    </w:p>
    <w:p w:rsidR="00D86140" w:rsidRPr="00183B30" w:rsidRDefault="005446D3" w:rsidP="00D8614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8" w:history="1">
        <w:r w:rsidR="00D86140" w:rsidRPr="00506A16">
          <w:rPr>
            <w:rStyle w:val="af7"/>
          </w:rPr>
          <w:t>http://192</w:t>
        </w:r>
      </w:hyperlink>
      <w:r w:rsidR="00D86140">
        <w:rPr>
          <w:rStyle w:val="af7"/>
        </w:rPr>
        <w:t>.168.2.158</w:t>
      </w:r>
      <w:r w:rsidR="00D86140" w:rsidRPr="00183B30">
        <w:rPr>
          <w:rStyle w:val="af7"/>
        </w:rPr>
        <w:t>:9000/ParkAPI/</w:t>
      </w:r>
      <w:r w:rsidR="00D86140" w:rsidRPr="00D86140">
        <w:rPr>
          <w:rStyle w:val="af7"/>
        </w:rPr>
        <w:t>CheckPwd</w:t>
      </w:r>
      <w:r w:rsidR="00D86140" w:rsidRPr="00183B30">
        <w:rPr>
          <w:rStyle w:val="af7"/>
        </w:rPr>
        <w:t>?</w:t>
      </w:r>
      <w:r w:rsidR="00D86140">
        <w:rPr>
          <w:rStyle w:val="af7"/>
          <w:rFonts w:hint="eastAsia"/>
        </w:rPr>
        <w:t>token</w:t>
      </w:r>
      <w:r w:rsidR="00D86140" w:rsidRPr="00183B30">
        <w:rPr>
          <w:rStyle w:val="af7"/>
        </w:rPr>
        <w:t>=</w:t>
      </w:r>
      <w:r w:rsidR="00D86140" w:rsidRPr="008510B3">
        <w:rPr>
          <w:rStyle w:val="af7"/>
        </w:rPr>
        <w:t>daa2f13951c447d5b9988f50751bcf4b</w:t>
      </w:r>
      <w:r w:rsidR="00D86140" w:rsidRPr="00183B30">
        <w:rPr>
          <w:rStyle w:val="af7"/>
        </w:rPr>
        <w:t>&amp;</w:t>
      </w:r>
      <w:r w:rsidR="00D86140">
        <w:rPr>
          <w:rStyle w:val="af7"/>
          <w:rFonts w:hint="eastAsia"/>
        </w:rPr>
        <w:t>pwd</w:t>
      </w:r>
      <w:r w:rsidR="00D86140" w:rsidRPr="00183B30">
        <w:rPr>
          <w:rStyle w:val="af7"/>
        </w:rPr>
        <w:t>=</w:t>
      </w:r>
    </w:p>
    <w:p w:rsidR="00D86140" w:rsidRDefault="00D86140" w:rsidP="00D86140">
      <w:pPr>
        <w:rPr>
          <w:b/>
        </w:rPr>
      </w:pPr>
      <w:r>
        <w:rPr>
          <w:rFonts w:hint="eastAsia"/>
          <w:b/>
        </w:rPr>
        <w:t>成功回复示例</w:t>
      </w:r>
      <w:r>
        <w:rPr>
          <w:rFonts w:hint="eastAsia"/>
          <w:b/>
        </w:rPr>
        <w:t>:</w:t>
      </w:r>
    </w:p>
    <w:p w:rsidR="00D86140" w:rsidRPr="008F713E" w:rsidRDefault="00D86140" w:rsidP="00D8614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F713E">
        <w:t>“</w:t>
      </w:r>
      <w:r w:rsidRPr="008F713E">
        <w:rPr>
          <w:rFonts w:hint="eastAsia"/>
        </w:rPr>
        <w:t>{</w:t>
      </w:r>
      <w:r w:rsidRPr="008F713E">
        <w:t>“</w:t>
      </w:r>
      <w:r w:rsidRPr="008F713E">
        <w:rPr>
          <w:rFonts w:hint="eastAsia"/>
        </w:rPr>
        <w:t>rcode</w:t>
      </w:r>
      <w:r w:rsidRPr="008F713E">
        <w:t>”</w:t>
      </w:r>
      <w:r w:rsidRPr="008F713E">
        <w:rPr>
          <w:rFonts w:hint="eastAsia"/>
        </w:rPr>
        <w:t>:</w:t>
      </w:r>
      <w:r w:rsidRPr="008F713E">
        <w:t>”</w:t>
      </w:r>
      <w:r w:rsidRPr="008F713E">
        <w:rPr>
          <w:rFonts w:hint="eastAsia"/>
        </w:rPr>
        <w:t>200</w:t>
      </w:r>
      <w:r w:rsidRPr="008F713E">
        <w:t>”</w:t>
      </w:r>
      <w:r w:rsidRPr="008F713E">
        <w:rPr>
          <w:rFonts w:hint="eastAsia"/>
        </w:rPr>
        <w:t>,</w:t>
      </w:r>
      <w:r w:rsidRPr="008F713E">
        <w:t>”</w:t>
      </w:r>
      <w:r w:rsidRPr="008F713E">
        <w:rPr>
          <w:rFonts w:hint="eastAsia"/>
        </w:rPr>
        <w:t>msg</w:t>
      </w:r>
      <w:r w:rsidRPr="008F713E">
        <w:t>”</w:t>
      </w:r>
      <w:r w:rsidRPr="008F713E">
        <w:rPr>
          <w:rFonts w:hint="eastAsia"/>
        </w:rPr>
        <w:t>:</w:t>
      </w:r>
      <w:r w:rsidRPr="008F713E">
        <w:t>”</w:t>
      </w:r>
      <w:r w:rsidRPr="008F713E">
        <w:rPr>
          <w:rFonts w:hint="eastAsia"/>
        </w:rPr>
        <w:t>OK</w:t>
      </w:r>
      <w:r w:rsidRPr="008F713E">
        <w:t>”</w:t>
      </w:r>
      <w:r w:rsidRPr="008F713E">
        <w:rPr>
          <w:rFonts w:hint="eastAsia"/>
        </w:rPr>
        <w:t>,</w:t>
      </w:r>
      <w:r w:rsidRPr="008F713E">
        <w:t>”data”</w:t>
      </w:r>
      <w:r w:rsidRPr="008F713E">
        <w:rPr>
          <w:rFonts w:hint="eastAsia"/>
        </w:rPr>
        <w:t>:0}</w:t>
      </w:r>
      <w:r w:rsidRPr="008F713E">
        <w:t>”</w:t>
      </w:r>
    </w:p>
    <w:p w:rsidR="00D86140" w:rsidRDefault="00D86140" w:rsidP="00D86140">
      <w:pPr>
        <w:rPr>
          <w:b/>
        </w:rPr>
      </w:pPr>
      <w:r>
        <w:rPr>
          <w:rFonts w:hint="eastAsia"/>
          <w:b/>
        </w:rPr>
        <w:t>失败回复示例</w:t>
      </w:r>
      <w:r>
        <w:rPr>
          <w:rFonts w:hint="eastAsia"/>
          <w:b/>
        </w:rPr>
        <w:t>:</w:t>
      </w:r>
    </w:p>
    <w:p w:rsidR="00D86140" w:rsidRDefault="00D86140" w:rsidP="00D8614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t>“</w:t>
      </w:r>
      <w:r w:rsidRPr="008510B3">
        <w:rPr>
          <w:rFonts w:hint="eastAsia"/>
        </w:rPr>
        <w:t>rcode</w:t>
      </w:r>
      <w:r>
        <w:t>”</w:t>
      </w:r>
      <w:r w:rsidRPr="008510B3">
        <w:rPr>
          <w:rFonts w:hint="eastAsia"/>
        </w:rPr>
        <w:t>:</w:t>
      </w:r>
      <w:r>
        <w:t>”</w:t>
      </w:r>
      <w:r w:rsidRPr="008510B3">
        <w:rPr>
          <w:rFonts w:hint="eastAsia"/>
        </w:rPr>
        <w:t>40000</w:t>
      </w:r>
      <w:r>
        <w:t>”</w:t>
      </w:r>
      <w:r w:rsidRPr="008510B3">
        <w:rPr>
          <w:rFonts w:hint="eastAsia"/>
        </w:rPr>
        <w:t>,</w:t>
      </w:r>
      <w:r>
        <w:t>”</w:t>
      </w:r>
      <w:r w:rsidRPr="008510B3">
        <w:rPr>
          <w:rFonts w:hint="eastAsia"/>
        </w:rPr>
        <w:t>msg</w:t>
      </w:r>
      <w:r>
        <w:t>”</w:t>
      </w:r>
      <w:r w:rsidRPr="008510B3">
        <w:rPr>
          <w:rFonts w:hint="eastAsia"/>
        </w:rPr>
        <w:t>:</w:t>
      </w:r>
      <w:r>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t>”</w:t>
      </w:r>
      <w:r w:rsidRPr="008510B3">
        <w:rPr>
          <w:rFonts w:hint="eastAsia"/>
        </w:rPr>
        <w:t>,</w:t>
      </w:r>
      <w:r>
        <w:t>”</w:t>
      </w:r>
      <w:r w:rsidRPr="008510B3">
        <w:rPr>
          <w:rFonts w:hint="eastAsia"/>
        </w:rPr>
        <w:t>data</w:t>
      </w:r>
      <w:r>
        <w:t>”</w:t>
      </w:r>
      <w:r w:rsidRPr="008510B3">
        <w:rPr>
          <w:rFonts w:hint="eastAsia"/>
        </w:rPr>
        <w:t>:</w:t>
      </w:r>
      <w:r>
        <w:rPr>
          <w:rFonts w:hint="eastAsia"/>
        </w:rPr>
        <w:t>}</w:t>
      </w:r>
    </w:p>
    <w:p w:rsidR="00D86140" w:rsidRDefault="00D86140" w:rsidP="00D86140"/>
    <w:p w:rsidR="00303075" w:rsidRPr="003B2F61" w:rsidRDefault="0025498D" w:rsidP="00303075">
      <w:pPr>
        <w:pStyle w:val="2"/>
      </w:pPr>
      <w:r>
        <w:rPr>
          <w:rFonts w:hint="eastAsia"/>
        </w:rPr>
        <w:t>退</w:t>
      </w:r>
      <w:r w:rsidR="00303075">
        <w:rPr>
          <w:rFonts w:hint="eastAsia"/>
        </w:rPr>
        <w:t>出接口</w:t>
      </w:r>
    </w:p>
    <w:p w:rsidR="00B31C03" w:rsidRPr="00B31C03" w:rsidRDefault="00B31C03" w:rsidP="00303075">
      <w:r w:rsidRPr="00B31C03">
        <w:rPr>
          <w:rFonts w:hint="eastAsia"/>
        </w:rPr>
        <w:t>操作员和自注册用户使用同一个退出登陆接口。</w:t>
      </w:r>
    </w:p>
    <w:p w:rsidR="00303075" w:rsidRPr="00E47307" w:rsidRDefault="00303075" w:rsidP="00303075">
      <w:pPr>
        <w:rPr>
          <w:b/>
        </w:rPr>
      </w:pPr>
      <w:r w:rsidRPr="00E47307">
        <w:rPr>
          <w:rFonts w:hint="eastAsia"/>
          <w:b/>
        </w:rPr>
        <w:t>url:</w:t>
      </w:r>
    </w:p>
    <w:p w:rsidR="00303075" w:rsidRPr="008510B3" w:rsidRDefault="005446D3"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 w:history="1">
        <w:r w:rsidR="00303075" w:rsidRPr="00506A16">
          <w:rPr>
            <w:rStyle w:val="af7"/>
          </w:rPr>
          <w:t>http://192</w:t>
        </w:r>
      </w:hyperlink>
      <w:r w:rsidR="00303075">
        <w:rPr>
          <w:rStyle w:val="af7"/>
        </w:rPr>
        <w:t>.168.2.158</w:t>
      </w:r>
      <w:r w:rsidR="00303075" w:rsidRPr="008510B3">
        <w:rPr>
          <w:rStyle w:val="af7"/>
        </w:rPr>
        <w:t>:9000/ParkAPI/</w:t>
      </w:r>
      <w:r w:rsidR="005A01E4">
        <w:rPr>
          <w:rStyle w:val="af7"/>
          <w:rFonts w:hint="eastAsia"/>
        </w:rPr>
        <w:t>LogOut</w:t>
      </w:r>
    </w:p>
    <w:p w:rsidR="00303075" w:rsidRPr="005879B3" w:rsidRDefault="00303075" w:rsidP="00303075">
      <w:pPr>
        <w:rPr>
          <w:b/>
        </w:rPr>
      </w:pPr>
      <w:r w:rsidRPr="00E47307">
        <w:rPr>
          <w:b/>
        </w:rPr>
        <w:lastRenderedPageBreak/>
        <w:t>HTTP</w:t>
      </w:r>
      <w:r w:rsidRPr="00E47307">
        <w:rPr>
          <w:rFonts w:hint="eastAsia"/>
          <w:b/>
        </w:rPr>
        <w:t>请求</w:t>
      </w:r>
      <w:r w:rsidRPr="00E47307">
        <w:rPr>
          <w:b/>
        </w:rPr>
        <w:t>方式</w:t>
      </w:r>
      <w:r w:rsidRPr="00E47307">
        <w:rPr>
          <w:rFonts w:hint="eastAsia"/>
          <w:b/>
        </w:rPr>
        <w:t>：</w:t>
      </w:r>
    </w:p>
    <w:p w:rsidR="00303075" w:rsidRDefault="00303075" w:rsidP="00303075">
      <w:r>
        <w:t>POST</w:t>
      </w:r>
      <w:r>
        <w:t>，</w:t>
      </w:r>
      <w:r>
        <w:t>GET</w:t>
      </w:r>
    </w:p>
    <w:p w:rsidR="00303075" w:rsidRDefault="00303075" w:rsidP="0030307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03075" w:rsidTr="002A3EEA">
        <w:tc>
          <w:tcPr>
            <w:tcW w:w="1417"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说明</w:t>
            </w:r>
          </w:p>
        </w:tc>
      </w:tr>
      <w:tr w:rsidR="00303075" w:rsidTr="002A3EEA">
        <w:tc>
          <w:tcPr>
            <w:tcW w:w="1417" w:type="dxa"/>
          </w:tcPr>
          <w:p w:rsidR="00303075" w:rsidRPr="00D86140" w:rsidRDefault="00303075" w:rsidP="002A3EEA">
            <w:pPr>
              <w:spacing w:line="264" w:lineRule="auto"/>
              <w:rPr>
                <w:rFonts w:ascii="Consolas" w:hAnsi="Consolas" w:cs="Consolas"/>
                <w:b/>
                <w:sz w:val="18"/>
                <w:szCs w:val="18"/>
              </w:rPr>
            </w:pPr>
            <w:r w:rsidRPr="00D86140">
              <w:rPr>
                <w:b/>
              </w:rPr>
              <w:t>token</w:t>
            </w:r>
          </w:p>
        </w:tc>
        <w:tc>
          <w:tcPr>
            <w:tcW w:w="1416" w:type="dxa"/>
          </w:tcPr>
          <w:p w:rsidR="00303075" w:rsidRPr="00E00670" w:rsidRDefault="00303075"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03075" w:rsidRPr="00E00670" w:rsidRDefault="00303075"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03075" w:rsidRPr="00E00670" w:rsidRDefault="00303075"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03075" w:rsidTr="002A3EEA">
        <w:tc>
          <w:tcPr>
            <w:tcW w:w="1417" w:type="dxa"/>
          </w:tcPr>
          <w:p w:rsidR="00303075" w:rsidRDefault="00303075"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303075" w:rsidRPr="00E00670" w:rsidRDefault="00303075"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03075" w:rsidRPr="00E00670" w:rsidRDefault="00303075"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03075" w:rsidRDefault="00303075"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03075" w:rsidRDefault="00303075" w:rsidP="00303075">
      <w:pPr>
        <w:rPr>
          <w:b/>
        </w:rPr>
      </w:pPr>
      <w:r>
        <w:rPr>
          <w:rFonts w:hint="eastAsia"/>
          <w:b/>
        </w:rPr>
        <w:t>返回</w:t>
      </w:r>
      <w:r>
        <w:rPr>
          <w:b/>
        </w:rPr>
        <w:t>数据</w:t>
      </w:r>
      <w:r w:rsidRPr="0050700F">
        <w:rPr>
          <w:rFonts w:hint="eastAsia"/>
          <w:b/>
        </w:rPr>
        <w:t>格式</w:t>
      </w:r>
      <w:r>
        <w:rPr>
          <w:rFonts w:hint="eastAsia"/>
          <w:b/>
        </w:rPr>
        <w:t>:</w:t>
      </w:r>
    </w:p>
    <w:p w:rsidR="00303075" w:rsidRPr="0051022D" w:rsidRDefault="00303075" w:rsidP="00303075">
      <w:r>
        <w:t>JSON</w:t>
      </w:r>
    </w:p>
    <w:p w:rsidR="00303075" w:rsidRDefault="00303075" w:rsidP="0030307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03075"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说明</w:t>
            </w:r>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03075" w:rsidRDefault="00F55279"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8033B8" w:rsidP="002A3EEA">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8033B8"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03075" w:rsidRDefault="00303075" w:rsidP="002A3EEA">
            <w:pPr>
              <w:spacing w:line="264" w:lineRule="auto"/>
              <w:rPr>
                <w:rFonts w:ascii="Consolas" w:hAnsi="Consolas" w:cs="Consolas"/>
                <w:kern w:val="2"/>
                <w:sz w:val="18"/>
                <w:szCs w:val="18"/>
              </w:rPr>
            </w:pPr>
          </w:p>
        </w:tc>
      </w:tr>
    </w:tbl>
    <w:p w:rsidR="00303075" w:rsidRDefault="00303075" w:rsidP="00303075">
      <w:pPr>
        <w:rPr>
          <w:b/>
        </w:rPr>
      </w:pPr>
      <w:r>
        <w:rPr>
          <w:rFonts w:hint="eastAsia"/>
          <w:b/>
        </w:rPr>
        <w:t>请求示例：</w:t>
      </w:r>
    </w:p>
    <w:p w:rsidR="00303075" w:rsidRPr="008510B3" w:rsidRDefault="005446D3"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 w:history="1">
        <w:r w:rsidR="00303075" w:rsidRPr="00506A16">
          <w:rPr>
            <w:rStyle w:val="af7"/>
          </w:rPr>
          <w:t>http://192</w:t>
        </w:r>
      </w:hyperlink>
      <w:r w:rsidR="00303075">
        <w:rPr>
          <w:rStyle w:val="af7"/>
        </w:rPr>
        <w:t>.168.2.158</w:t>
      </w:r>
      <w:r w:rsidR="00303075" w:rsidRPr="008510B3">
        <w:rPr>
          <w:rStyle w:val="af7"/>
        </w:rPr>
        <w:t>:9000/ParkAPI/</w:t>
      </w:r>
      <w:r w:rsidR="005A01E4">
        <w:rPr>
          <w:rStyle w:val="af7"/>
          <w:rFonts w:hint="eastAsia"/>
        </w:rPr>
        <w:t>LogOut</w:t>
      </w:r>
      <w:r w:rsidR="00303075" w:rsidRPr="008510B3">
        <w:rPr>
          <w:rStyle w:val="af7"/>
        </w:rPr>
        <w:t>?token=daa2f13951c447d5b9988f50751bcf4b</w:t>
      </w:r>
    </w:p>
    <w:p w:rsidR="00303075" w:rsidRDefault="00303075" w:rsidP="00303075">
      <w:pPr>
        <w:rPr>
          <w:b/>
        </w:rPr>
      </w:pPr>
      <w:r>
        <w:rPr>
          <w:rFonts w:hint="eastAsia"/>
          <w:b/>
        </w:rPr>
        <w:t>成功回复示例</w:t>
      </w:r>
      <w:r>
        <w:rPr>
          <w:rFonts w:hint="eastAsia"/>
          <w:b/>
        </w:rPr>
        <w:t>:</w:t>
      </w:r>
    </w:p>
    <w:p w:rsidR="00303075" w:rsidRPr="007F1246" w:rsidRDefault="00303075"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w:t>
      </w:r>
      <w:r w:rsidR="00143F64">
        <w:t>“</w:t>
      </w:r>
      <w:r>
        <w:rPr>
          <w:rFonts w:hint="eastAsia"/>
        </w:rPr>
        <w:t>rcode</w:t>
      </w:r>
      <w:r w:rsidR="00143F64">
        <w:t>”</w:t>
      </w:r>
      <w:r>
        <w:rPr>
          <w:rFonts w:hint="eastAsia"/>
        </w:rPr>
        <w:t>:</w:t>
      </w:r>
      <w:r w:rsidR="00143F64">
        <w:t>”</w:t>
      </w:r>
      <w:r>
        <w:rPr>
          <w:rFonts w:hint="eastAsia"/>
        </w:rPr>
        <w:t>200</w:t>
      </w:r>
      <w:r w:rsidR="00143F64">
        <w:t>”</w:t>
      </w:r>
      <w:r>
        <w:rPr>
          <w:rFonts w:hint="eastAsia"/>
        </w:rPr>
        <w:t>,</w:t>
      </w:r>
      <w:r w:rsidR="00143F64">
        <w:t>”</w:t>
      </w:r>
      <w:r>
        <w:rPr>
          <w:rFonts w:hint="eastAsia"/>
        </w:rPr>
        <w:t>msg</w:t>
      </w:r>
      <w:r w:rsidR="00143F64">
        <w:t>”</w:t>
      </w:r>
      <w:r>
        <w:rPr>
          <w:rFonts w:hint="eastAsia"/>
        </w:rPr>
        <w:t>:</w:t>
      </w:r>
      <w:r w:rsidR="00143F64">
        <w:t>”</w:t>
      </w:r>
      <w:r>
        <w:rPr>
          <w:rFonts w:hint="eastAsia"/>
        </w:rPr>
        <w:t>OK</w:t>
      </w:r>
      <w:r w:rsidR="00143F64">
        <w:t>”</w:t>
      </w:r>
      <w:r>
        <w:rPr>
          <w:rFonts w:hint="eastAsia"/>
        </w:rPr>
        <w:t>,</w:t>
      </w:r>
      <w:r w:rsidR="00143F64">
        <w:t>”</w:t>
      </w:r>
      <w:r>
        <w:rPr>
          <w:rFonts w:hint="eastAsia"/>
        </w:rPr>
        <w:t>data</w:t>
      </w:r>
      <w:r w:rsidR="00143F64">
        <w:t>”</w:t>
      </w:r>
      <w:r>
        <w:rPr>
          <w:rFonts w:hint="eastAsia"/>
        </w:rPr>
        <w:t>:600000}</w:t>
      </w:r>
    </w:p>
    <w:p w:rsidR="00303075" w:rsidRDefault="00303075" w:rsidP="00303075">
      <w:pPr>
        <w:rPr>
          <w:b/>
        </w:rPr>
      </w:pPr>
      <w:r>
        <w:rPr>
          <w:rFonts w:hint="eastAsia"/>
          <w:b/>
        </w:rPr>
        <w:t>失败回复示例</w:t>
      </w:r>
      <w:r>
        <w:rPr>
          <w:rFonts w:hint="eastAsia"/>
          <w:b/>
        </w:rPr>
        <w:t>:</w:t>
      </w:r>
    </w:p>
    <w:p w:rsidR="00303075" w:rsidRDefault="00303075" w:rsidP="003D5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486DA9" w:rsidRPr="003B2F61" w:rsidRDefault="008C445A" w:rsidP="00486DA9">
      <w:pPr>
        <w:pStyle w:val="2"/>
      </w:pPr>
      <w:r>
        <w:rPr>
          <w:rFonts w:hint="eastAsia"/>
        </w:rPr>
        <w:t>获取服务端</w:t>
      </w:r>
      <w:r w:rsidR="00486DA9">
        <w:rPr>
          <w:rFonts w:hint="eastAsia"/>
        </w:rPr>
        <w:t>版本接口</w:t>
      </w:r>
    </w:p>
    <w:p w:rsidR="00486DA9" w:rsidRPr="00E47307" w:rsidRDefault="00486DA9" w:rsidP="00486DA9">
      <w:pPr>
        <w:rPr>
          <w:b/>
        </w:rPr>
      </w:pPr>
      <w:r w:rsidRPr="00E47307">
        <w:rPr>
          <w:rFonts w:hint="eastAsia"/>
          <w:b/>
        </w:rPr>
        <w:t>url:</w:t>
      </w:r>
    </w:p>
    <w:p w:rsidR="00486DA9" w:rsidRPr="008510B3" w:rsidRDefault="005446D3" w:rsidP="00486D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 w:history="1">
        <w:r w:rsidR="00486DA9" w:rsidRPr="00506A16">
          <w:rPr>
            <w:rStyle w:val="af7"/>
          </w:rPr>
          <w:t>http://192</w:t>
        </w:r>
      </w:hyperlink>
      <w:r w:rsidR="00486DA9">
        <w:rPr>
          <w:rStyle w:val="af7"/>
        </w:rPr>
        <w:t>.168.2.158</w:t>
      </w:r>
      <w:r w:rsidR="00486DA9" w:rsidRPr="008510B3">
        <w:rPr>
          <w:rStyle w:val="af7"/>
        </w:rPr>
        <w:t>:9000/ParkAPI/</w:t>
      </w:r>
      <w:r w:rsidR="00486DA9">
        <w:rPr>
          <w:rStyle w:val="af7"/>
          <w:rFonts w:hint="eastAsia"/>
        </w:rPr>
        <w:t>G</w:t>
      </w:r>
      <w:r w:rsidR="00486DA9" w:rsidRPr="008510B3">
        <w:rPr>
          <w:rStyle w:val="af7"/>
        </w:rPr>
        <w:t>etServer</w:t>
      </w:r>
      <w:r w:rsidR="00486DA9">
        <w:rPr>
          <w:rStyle w:val="af7"/>
          <w:rFonts w:hint="eastAsia"/>
        </w:rPr>
        <w:t>Version</w:t>
      </w:r>
    </w:p>
    <w:p w:rsidR="00486DA9" w:rsidRPr="005879B3" w:rsidRDefault="00486DA9" w:rsidP="00486DA9">
      <w:pPr>
        <w:rPr>
          <w:b/>
        </w:rPr>
      </w:pPr>
      <w:r w:rsidRPr="00E47307">
        <w:rPr>
          <w:b/>
        </w:rPr>
        <w:t>HTTP</w:t>
      </w:r>
      <w:r w:rsidRPr="00E47307">
        <w:rPr>
          <w:rFonts w:hint="eastAsia"/>
          <w:b/>
        </w:rPr>
        <w:t>请求</w:t>
      </w:r>
      <w:r w:rsidRPr="00E47307">
        <w:rPr>
          <w:b/>
        </w:rPr>
        <w:t>方式</w:t>
      </w:r>
      <w:r w:rsidRPr="00E47307">
        <w:rPr>
          <w:rFonts w:hint="eastAsia"/>
          <w:b/>
        </w:rPr>
        <w:t>：</w:t>
      </w:r>
    </w:p>
    <w:p w:rsidR="00486DA9" w:rsidRDefault="00486DA9" w:rsidP="00486DA9">
      <w:r>
        <w:t>POST</w:t>
      </w:r>
      <w:r>
        <w:t>，</w:t>
      </w:r>
      <w:r>
        <w:t>GET</w:t>
      </w:r>
    </w:p>
    <w:p w:rsidR="00486DA9" w:rsidRDefault="00486DA9" w:rsidP="00486DA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486DA9" w:rsidTr="00F84FFF">
        <w:tc>
          <w:tcPr>
            <w:tcW w:w="1417" w:type="dxa"/>
            <w:shd w:val="clear" w:color="auto" w:fill="B8CCE4"/>
          </w:tcPr>
          <w:p w:rsidR="00486DA9" w:rsidRDefault="00486DA9" w:rsidP="00F84FFF">
            <w:pPr>
              <w:spacing w:line="264" w:lineRule="auto"/>
              <w:rPr>
                <w:rFonts w:ascii="Consolas" w:hAnsi="Consolas" w:cs="Consolas"/>
              </w:rPr>
            </w:pPr>
            <w:r>
              <w:rPr>
                <w:rFonts w:ascii="Consolas" w:hAnsi="Consolas" w:cs="Consolas" w:hint="eastAsia"/>
              </w:rPr>
              <w:lastRenderedPageBreak/>
              <w:t>参数</w:t>
            </w:r>
          </w:p>
        </w:tc>
        <w:tc>
          <w:tcPr>
            <w:tcW w:w="1416" w:type="dxa"/>
            <w:shd w:val="clear" w:color="auto" w:fill="B8CCE4"/>
          </w:tcPr>
          <w:p w:rsidR="00486DA9" w:rsidRDefault="00486DA9" w:rsidP="00F84FF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86DA9" w:rsidRDefault="00486DA9" w:rsidP="00F84FF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86DA9" w:rsidRDefault="00486DA9" w:rsidP="00F84FFF">
            <w:pPr>
              <w:spacing w:line="264" w:lineRule="auto"/>
              <w:rPr>
                <w:rFonts w:ascii="Consolas" w:hAnsi="Consolas" w:cs="Consolas"/>
              </w:rPr>
            </w:pPr>
            <w:r>
              <w:rPr>
                <w:rFonts w:ascii="Consolas" w:hAnsi="Consolas" w:cs="Consolas" w:hint="eastAsia"/>
              </w:rPr>
              <w:t>说明</w:t>
            </w:r>
          </w:p>
        </w:tc>
      </w:tr>
      <w:tr w:rsidR="00486DA9" w:rsidTr="00F84FFF">
        <w:tc>
          <w:tcPr>
            <w:tcW w:w="1417" w:type="dxa"/>
          </w:tcPr>
          <w:p w:rsidR="00486DA9" w:rsidRPr="00E00670" w:rsidRDefault="00486DA9" w:rsidP="00F84FFF">
            <w:pPr>
              <w:spacing w:line="264" w:lineRule="auto"/>
              <w:rPr>
                <w:rFonts w:ascii="Consolas" w:hAnsi="Consolas" w:cs="Consolas"/>
                <w:b/>
                <w:sz w:val="18"/>
                <w:szCs w:val="18"/>
              </w:rPr>
            </w:pPr>
            <w:r w:rsidRPr="005879B3">
              <w:t>token</w:t>
            </w:r>
          </w:p>
        </w:tc>
        <w:tc>
          <w:tcPr>
            <w:tcW w:w="1416" w:type="dxa"/>
          </w:tcPr>
          <w:p w:rsidR="00486DA9" w:rsidRPr="00E00670" w:rsidRDefault="00486DA9" w:rsidP="00F84FF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486DA9" w:rsidRPr="00E00670" w:rsidRDefault="00486DA9" w:rsidP="00F84FFF">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486DA9" w:rsidRPr="00E00670" w:rsidRDefault="00486DA9" w:rsidP="00F84FF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486DA9" w:rsidTr="00F84FFF">
        <w:tc>
          <w:tcPr>
            <w:tcW w:w="1417" w:type="dxa"/>
          </w:tcPr>
          <w:p w:rsidR="00486DA9" w:rsidRDefault="00486DA9" w:rsidP="00F84FF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486DA9" w:rsidRPr="00E00670" w:rsidRDefault="00486DA9" w:rsidP="00F84FF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86DA9" w:rsidRPr="00E00670" w:rsidRDefault="00486DA9" w:rsidP="00F84FF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86DA9" w:rsidRDefault="00486DA9" w:rsidP="00F84FF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486DA9" w:rsidRDefault="00486DA9" w:rsidP="00486DA9">
      <w:pPr>
        <w:rPr>
          <w:b/>
        </w:rPr>
      </w:pPr>
      <w:r>
        <w:rPr>
          <w:rFonts w:hint="eastAsia"/>
          <w:b/>
        </w:rPr>
        <w:t>返回</w:t>
      </w:r>
      <w:r>
        <w:rPr>
          <w:b/>
        </w:rPr>
        <w:t>数据</w:t>
      </w:r>
      <w:r w:rsidRPr="0050700F">
        <w:rPr>
          <w:rFonts w:hint="eastAsia"/>
          <w:b/>
        </w:rPr>
        <w:t>格式</w:t>
      </w:r>
      <w:r>
        <w:rPr>
          <w:rFonts w:hint="eastAsia"/>
          <w:b/>
        </w:rPr>
        <w:t>:</w:t>
      </w:r>
    </w:p>
    <w:p w:rsidR="00486DA9" w:rsidRPr="0051022D" w:rsidRDefault="00486DA9" w:rsidP="00486DA9">
      <w:r>
        <w:t>JSON</w:t>
      </w:r>
    </w:p>
    <w:p w:rsidR="00486DA9" w:rsidRDefault="00486DA9" w:rsidP="00486DA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86DA9" w:rsidTr="00F84FF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86DA9" w:rsidRDefault="00486DA9" w:rsidP="00F84FF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86DA9" w:rsidRDefault="00486DA9" w:rsidP="00F84FF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86DA9" w:rsidRDefault="00486DA9" w:rsidP="00F84FF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86DA9" w:rsidRDefault="00486DA9" w:rsidP="00F84FFF">
            <w:pPr>
              <w:spacing w:line="264" w:lineRule="auto"/>
              <w:rPr>
                <w:rFonts w:ascii="Consolas" w:hAnsi="Consolas" w:cs="Consolas"/>
                <w:kern w:val="2"/>
              </w:rPr>
            </w:pPr>
            <w:r>
              <w:rPr>
                <w:rFonts w:ascii="Consolas" w:hAnsi="Consolas" w:cs="Consolas" w:hint="eastAsia"/>
                <w:kern w:val="2"/>
              </w:rPr>
              <w:t>说明</w:t>
            </w:r>
          </w:p>
        </w:tc>
      </w:tr>
      <w:tr w:rsidR="00486DA9" w:rsidTr="00F84FFF">
        <w:tc>
          <w:tcPr>
            <w:tcW w:w="1526"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486DA9" w:rsidTr="00F84FFF">
        <w:tc>
          <w:tcPr>
            <w:tcW w:w="1526"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486DA9" w:rsidTr="00F84FFF">
        <w:tc>
          <w:tcPr>
            <w:tcW w:w="1526"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486DA9" w:rsidRDefault="00486DA9" w:rsidP="00F84FF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486DA9" w:rsidRDefault="00486DA9" w:rsidP="00F84FFF">
            <w:pPr>
              <w:spacing w:line="264" w:lineRule="auto"/>
              <w:rPr>
                <w:rFonts w:ascii="Consolas" w:hAnsi="Consolas" w:cs="Consolas"/>
                <w:kern w:val="2"/>
                <w:sz w:val="18"/>
                <w:szCs w:val="18"/>
              </w:rPr>
            </w:pPr>
            <w:r>
              <w:rPr>
                <w:rFonts w:ascii="Consolas" w:hAnsi="Consolas" w:cs="Consolas" w:hint="eastAsia"/>
                <w:kern w:val="2"/>
                <w:sz w:val="18"/>
                <w:szCs w:val="18"/>
              </w:rPr>
              <w:t>服务端版本号。如</w:t>
            </w:r>
            <w:r>
              <w:rPr>
                <w:rFonts w:ascii="Consolas" w:hAnsi="Consolas" w:cs="Consolas" w:hint="eastAsia"/>
                <w:kern w:val="2"/>
                <w:sz w:val="18"/>
                <w:szCs w:val="18"/>
              </w:rPr>
              <w:t>1.0.0.0</w:t>
            </w:r>
          </w:p>
        </w:tc>
      </w:tr>
    </w:tbl>
    <w:p w:rsidR="00486DA9" w:rsidRDefault="00486DA9" w:rsidP="00486DA9">
      <w:pPr>
        <w:rPr>
          <w:b/>
        </w:rPr>
      </w:pPr>
      <w:r>
        <w:rPr>
          <w:rFonts w:hint="eastAsia"/>
          <w:b/>
        </w:rPr>
        <w:t>请求示例：</w:t>
      </w:r>
    </w:p>
    <w:p w:rsidR="00486DA9" w:rsidRPr="008510B3" w:rsidRDefault="005446D3" w:rsidP="00486D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 w:history="1">
        <w:r w:rsidR="00486DA9" w:rsidRPr="00506A16">
          <w:rPr>
            <w:rStyle w:val="af7"/>
          </w:rPr>
          <w:t>http://192</w:t>
        </w:r>
      </w:hyperlink>
      <w:r w:rsidR="00486DA9">
        <w:rPr>
          <w:rStyle w:val="af7"/>
        </w:rPr>
        <w:t>.168.2.158</w:t>
      </w:r>
      <w:r w:rsidR="00486DA9" w:rsidRPr="008510B3">
        <w:rPr>
          <w:rStyle w:val="af7"/>
        </w:rPr>
        <w:t>:9000/ParkAPI/</w:t>
      </w:r>
      <w:r w:rsidR="009E4420" w:rsidRPr="009E4420">
        <w:rPr>
          <w:rStyle w:val="af7"/>
        </w:rPr>
        <w:t>GetServerVersion</w:t>
      </w:r>
      <w:r w:rsidR="00486DA9" w:rsidRPr="008510B3">
        <w:rPr>
          <w:rStyle w:val="af7"/>
        </w:rPr>
        <w:t>?token=daa2f13951c447d5b9988f50751bcf4b</w:t>
      </w:r>
    </w:p>
    <w:p w:rsidR="00486DA9" w:rsidRDefault="00486DA9" w:rsidP="00486DA9">
      <w:pPr>
        <w:rPr>
          <w:b/>
        </w:rPr>
      </w:pPr>
      <w:r>
        <w:rPr>
          <w:rFonts w:hint="eastAsia"/>
          <w:b/>
        </w:rPr>
        <w:t>成功回复示例</w:t>
      </w:r>
      <w:r>
        <w:rPr>
          <w:rFonts w:hint="eastAsia"/>
          <w:b/>
        </w:rPr>
        <w:t>:</w:t>
      </w:r>
    </w:p>
    <w:p w:rsidR="00486DA9" w:rsidRPr="007F1246" w:rsidRDefault="00486DA9" w:rsidP="00486D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w:t>
      </w:r>
      <w:r>
        <w:t>“</w:t>
      </w:r>
      <w:r>
        <w:rPr>
          <w:rFonts w:hint="eastAsia"/>
        </w:rPr>
        <w:t>rcode</w:t>
      </w:r>
      <w:r>
        <w:t>”</w:t>
      </w:r>
      <w:r>
        <w:rPr>
          <w:rFonts w:hint="eastAsia"/>
        </w:rPr>
        <w:t>:</w:t>
      </w:r>
      <w:r>
        <w:t>”</w:t>
      </w:r>
      <w:r>
        <w:rPr>
          <w:rFonts w:hint="eastAsia"/>
        </w:rPr>
        <w:t>200</w:t>
      </w:r>
      <w:r>
        <w:t>”</w:t>
      </w:r>
      <w:r>
        <w:rPr>
          <w:rFonts w:hint="eastAsia"/>
        </w:rPr>
        <w:t>,</w:t>
      </w:r>
      <w:r>
        <w:t>”</w:t>
      </w:r>
      <w:r>
        <w:rPr>
          <w:rFonts w:hint="eastAsia"/>
        </w:rPr>
        <w:t>msg</w:t>
      </w:r>
      <w:r>
        <w:t>”</w:t>
      </w:r>
      <w:r>
        <w:rPr>
          <w:rFonts w:hint="eastAsia"/>
        </w:rPr>
        <w:t>:</w:t>
      </w:r>
      <w:r>
        <w:t>”</w:t>
      </w:r>
      <w:r>
        <w:rPr>
          <w:rFonts w:hint="eastAsia"/>
        </w:rPr>
        <w:t>获取服务器时间成功</w:t>
      </w:r>
      <w:r>
        <w:t>”</w:t>
      </w:r>
      <w:r>
        <w:rPr>
          <w:rFonts w:hint="eastAsia"/>
        </w:rPr>
        <w:t>,</w:t>
      </w:r>
      <w:r>
        <w:t>”</w:t>
      </w:r>
      <w:r>
        <w:rPr>
          <w:rFonts w:hint="eastAsia"/>
        </w:rPr>
        <w:t>data</w:t>
      </w:r>
      <w:r>
        <w:t>”</w:t>
      </w:r>
      <w:r>
        <w:rPr>
          <w:rFonts w:hint="eastAsia"/>
        </w:rPr>
        <w:t>:</w:t>
      </w:r>
      <w:r w:rsidR="009E4420">
        <w:t>”</w:t>
      </w:r>
      <w:r w:rsidR="009E4420">
        <w:rPr>
          <w:rFonts w:hint="eastAsia"/>
        </w:rPr>
        <w:t>1.0.0.0</w:t>
      </w:r>
    </w:p>
    <w:p w:rsidR="00486DA9" w:rsidRDefault="00486DA9" w:rsidP="00486DA9">
      <w:pPr>
        <w:rPr>
          <w:b/>
        </w:rPr>
      </w:pPr>
      <w:r>
        <w:rPr>
          <w:rFonts w:hint="eastAsia"/>
          <w:b/>
        </w:rPr>
        <w:t>失败回复示例</w:t>
      </w:r>
      <w:r>
        <w:rPr>
          <w:rFonts w:hint="eastAsia"/>
          <w:b/>
        </w:rPr>
        <w:t>:</w:t>
      </w:r>
    </w:p>
    <w:p w:rsidR="00486DA9" w:rsidRPr="007F1246" w:rsidRDefault="00486DA9" w:rsidP="00486D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t>“</w:t>
      </w:r>
      <w:r w:rsidRPr="008510B3">
        <w:rPr>
          <w:rFonts w:hint="eastAsia"/>
        </w:rPr>
        <w:t>rcode</w:t>
      </w:r>
      <w:r>
        <w:t>”</w:t>
      </w:r>
      <w:r w:rsidRPr="008510B3">
        <w:rPr>
          <w:rFonts w:hint="eastAsia"/>
        </w:rPr>
        <w:t>:</w:t>
      </w:r>
      <w:r>
        <w:t>”</w:t>
      </w:r>
      <w:r w:rsidRPr="008510B3">
        <w:rPr>
          <w:rFonts w:hint="eastAsia"/>
        </w:rPr>
        <w:t>40000</w:t>
      </w:r>
      <w:r>
        <w:t>”</w:t>
      </w:r>
      <w:r w:rsidRPr="008510B3">
        <w:rPr>
          <w:rFonts w:hint="eastAsia"/>
        </w:rPr>
        <w:t>,</w:t>
      </w:r>
      <w:r>
        <w:t>”</w:t>
      </w:r>
      <w:r w:rsidRPr="008510B3">
        <w:rPr>
          <w:rFonts w:hint="eastAsia"/>
        </w:rPr>
        <w:t>msg</w:t>
      </w:r>
      <w:r>
        <w:t>”</w:t>
      </w:r>
      <w:r w:rsidRPr="008510B3">
        <w:rPr>
          <w:rFonts w:hint="eastAsia"/>
        </w:rPr>
        <w:t>:</w:t>
      </w:r>
      <w:r>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t>”</w:t>
      </w:r>
      <w:r w:rsidRPr="008510B3">
        <w:rPr>
          <w:rFonts w:hint="eastAsia"/>
        </w:rPr>
        <w:t>,</w:t>
      </w:r>
      <w:r>
        <w:t>”</w:t>
      </w:r>
      <w:r w:rsidRPr="008510B3">
        <w:rPr>
          <w:rFonts w:hint="eastAsia"/>
        </w:rPr>
        <w:t>data</w:t>
      </w:r>
      <w:r>
        <w:t>”</w:t>
      </w:r>
      <w:r w:rsidRPr="008510B3">
        <w:rPr>
          <w:rFonts w:hint="eastAsia"/>
        </w:rPr>
        <w:t>:</w:t>
      </w:r>
      <w:r w:rsidR="009E4420" w:rsidRPr="008510B3">
        <w:rPr>
          <w:rFonts w:hint="eastAsia"/>
        </w:rPr>
        <w:t xml:space="preserve"> </w:t>
      </w:r>
      <w:r w:rsidRPr="008510B3">
        <w:rPr>
          <w:rFonts w:hint="eastAsia"/>
        </w:rPr>
        <w:t>}</w:t>
      </w:r>
    </w:p>
    <w:p w:rsidR="00486DA9" w:rsidRDefault="00486DA9" w:rsidP="00486DA9"/>
    <w:p w:rsidR="00B366C7" w:rsidRDefault="009A5403" w:rsidP="00B366C7">
      <w:pPr>
        <w:pStyle w:val="2"/>
      </w:pPr>
      <w:r>
        <w:rPr>
          <w:rFonts w:hint="eastAsia"/>
        </w:rPr>
        <w:t>获取</w:t>
      </w:r>
      <w:r w:rsidR="004661C1">
        <w:rPr>
          <w:rFonts w:hint="eastAsia"/>
        </w:rPr>
        <w:t>协议和代码</w:t>
      </w:r>
    </w:p>
    <w:p w:rsidR="004661C1" w:rsidRDefault="004661C1" w:rsidP="004661C1">
      <w:pPr>
        <w:pStyle w:val="a5"/>
        <w:ind w:firstLine="440"/>
      </w:pPr>
      <w:r>
        <w:rPr>
          <w:rFonts w:hint="eastAsia"/>
        </w:rPr>
        <w:t>协议和代码是与设备通讯时需要指定的参数，只有指定了与设备上的协议和代码相同的值才能与设备通讯。</w:t>
      </w:r>
    </w:p>
    <w:p w:rsidR="00722C58" w:rsidRDefault="00722C58" w:rsidP="00722C58">
      <w:pPr>
        <w:pStyle w:val="3"/>
      </w:pPr>
      <w:r>
        <w:rPr>
          <w:rFonts w:hint="eastAsia"/>
        </w:rPr>
        <w:t>Model</w:t>
      </w:r>
      <w:r>
        <w:rPr>
          <w:rFonts w:hint="eastAsia"/>
        </w:rPr>
        <w:t>结构</w:t>
      </w:r>
    </w:p>
    <w:p w:rsidR="00722C58" w:rsidRPr="00D657B3" w:rsidRDefault="00722C58" w:rsidP="00722C58"/>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2"/>
        <w:gridCol w:w="1263"/>
        <w:gridCol w:w="709"/>
        <w:gridCol w:w="4433"/>
      </w:tblGrid>
      <w:tr w:rsidR="00722C58" w:rsidTr="007D47CB">
        <w:tc>
          <w:tcPr>
            <w:tcW w:w="2482"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参数</w:t>
            </w:r>
          </w:p>
        </w:tc>
        <w:tc>
          <w:tcPr>
            <w:tcW w:w="1263"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类型</w:t>
            </w:r>
          </w:p>
        </w:tc>
        <w:tc>
          <w:tcPr>
            <w:tcW w:w="709"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必填</w:t>
            </w:r>
          </w:p>
        </w:tc>
        <w:tc>
          <w:tcPr>
            <w:tcW w:w="4433"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说明</w:t>
            </w:r>
          </w:p>
        </w:tc>
      </w:tr>
      <w:tr w:rsidR="00722C58" w:rsidRPr="00E00670" w:rsidTr="007D47CB">
        <w:tc>
          <w:tcPr>
            <w:tcW w:w="2482" w:type="dxa"/>
            <w:vAlign w:val="center"/>
          </w:tcPr>
          <w:p w:rsidR="00722C58" w:rsidRPr="00FB7B5D" w:rsidRDefault="00722C58" w:rsidP="007D47CB">
            <w:pPr>
              <w:rPr>
                <w:rFonts w:ascii="宋体" w:eastAsia="宋体" w:hAnsi="宋体" w:cs="宋体"/>
                <w:b/>
                <w:color w:val="000000"/>
              </w:rPr>
            </w:pPr>
            <w:r w:rsidRPr="00722C58">
              <w:rPr>
                <w:b/>
                <w:color w:val="000000"/>
              </w:rPr>
              <w:t>ProtocolCode</w:t>
            </w:r>
          </w:p>
        </w:tc>
        <w:tc>
          <w:tcPr>
            <w:tcW w:w="1263" w:type="dxa"/>
            <w:vAlign w:val="center"/>
          </w:tcPr>
          <w:p w:rsidR="00722C58" w:rsidRDefault="00722C58" w:rsidP="007D47CB">
            <w:pPr>
              <w:rPr>
                <w:rFonts w:ascii="宋体" w:eastAsia="宋体" w:hAnsi="宋体" w:cs="宋体"/>
                <w:color w:val="000000"/>
              </w:rPr>
            </w:pPr>
            <w:r>
              <w:rPr>
                <w:rFonts w:hint="eastAsia"/>
                <w:color w:val="000000"/>
              </w:rPr>
              <w:t>string</w:t>
            </w:r>
          </w:p>
        </w:tc>
        <w:tc>
          <w:tcPr>
            <w:tcW w:w="709" w:type="dxa"/>
            <w:vAlign w:val="center"/>
          </w:tcPr>
          <w:p w:rsidR="00722C58" w:rsidRDefault="00722C58" w:rsidP="007D47CB">
            <w:pPr>
              <w:rPr>
                <w:rFonts w:ascii="宋体" w:eastAsia="宋体" w:hAnsi="宋体" w:cs="宋体"/>
                <w:color w:val="000000"/>
              </w:rPr>
            </w:pPr>
            <w:r>
              <w:rPr>
                <w:rFonts w:hint="eastAsia"/>
                <w:color w:val="000000"/>
              </w:rPr>
              <w:t>Y</w:t>
            </w:r>
          </w:p>
        </w:tc>
        <w:tc>
          <w:tcPr>
            <w:tcW w:w="4433" w:type="dxa"/>
            <w:vAlign w:val="center"/>
          </w:tcPr>
          <w:p w:rsidR="00722C58" w:rsidRDefault="00B57E91" w:rsidP="007D47CB">
            <w:pPr>
              <w:rPr>
                <w:rFonts w:ascii="宋体" w:eastAsia="宋体" w:hAnsi="宋体" w:cs="宋体"/>
                <w:color w:val="000000"/>
              </w:rPr>
            </w:pPr>
            <w:r>
              <w:rPr>
                <w:rFonts w:hint="eastAsia"/>
                <w:color w:val="000000"/>
              </w:rPr>
              <w:t>协议代码</w:t>
            </w:r>
          </w:p>
        </w:tc>
      </w:tr>
      <w:tr w:rsidR="00722C58" w:rsidRPr="00E00670" w:rsidTr="007D47CB">
        <w:tc>
          <w:tcPr>
            <w:tcW w:w="2482" w:type="dxa"/>
            <w:vAlign w:val="center"/>
          </w:tcPr>
          <w:p w:rsidR="00722C58" w:rsidRPr="00FB7B5D" w:rsidRDefault="00722C58" w:rsidP="007D47CB">
            <w:pPr>
              <w:rPr>
                <w:rFonts w:ascii="宋体" w:eastAsia="宋体" w:hAnsi="宋体" w:cs="宋体"/>
                <w:b/>
                <w:color w:val="000000"/>
              </w:rPr>
            </w:pPr>
            <w:r w:rsidRPr="00722C58">
              <w:rPr>
                <w:b/>
                <w:color w:val="000000"/>
              </w:rPr>
              <w:t>CustomerCode</w:t>
            </w:r>
          </w:p>
        </w:tc>
        <w:tc>
          <w:tcPr>
            <w:tcW w:w="1263" w:type="dxa"/>
            <w:vAlign w:val="center"/>
          </w:tcPr>
          <w:p w:rsidR="00722C58" w:rsidRDefault="00722C58" w:rsidP="007D47CB">
            <w:pPr>
              <w:rPr>
                <w:rFonts w:ascii="宋体" w:eastAsia="宋体" w:hAnsi="宋体" w:cs="宋体"/>
                <w:color w:val="000000"/>
              </w:rPr>
            </w:pPr>
            <w:r>
              <w:rPr>
                <w:rFonts w:hint="eastAsia"/>
                <w:color w:val="000000"/>
              </w:rPr>
              <w:t>string</w:t>
            </w:r>
          </w:p>
        </w:tc>
        <w:tc>
          <w:tcPr>
            <w:tcW w:w="709" w:type="dxa"/>
            <w:vAlign w:val="center"/>
          </w:tcPr>
          <w:p w:rsidR="00722C58" w:rsidRDefault="00722C58" w:rsidP="007D47CB">
            <w:pPr>
              <w:rPr>
                <w:rFonts w:ascii="宋体" w:eastAsia="宋体" w:hAnsi="宋体" w:cs="宋体"/>
                <w:color w:val="000000"/>
              </w:rPr>
            </w:pPr>
            <w:r>
              <w:rPr>
                <w:rFonts w:hint="eastAsia"/>
                <w:color w:val="000000"/>
              </w:rPr>
              <w:t>Y</w:t>
            </w:r>
          </w:p>
        </w:tc>
        <w:tc>
          <w:tcPr>
            <w:tcW w:w="4433" w:type="dxa"/>
            <w:vAlign w:val="center"/>
          </w:tcPr>
          <w:p w:rsidR="00722C58" w:rsidRDefault="00B57E91" w:rsidP="007D47CB">
            <w:pPr>
              <w:rPr>
                <w:rFonts w:ascii="宋体" w:eastAsia="宋体" w:hAnsi="宋体" w:cs="宋体"/>
                <w:color w:val="000000"/>
              </w:rPr>
            </w:pPr>
            <w:r>
              <w:rPr>
                <w:rFonts w:hint="eastAsia"/>
                <w:color w:val="000000"/>
              </w:rPr>
              <w:t>客户代码</w:t>
            </w:r>
          </w:p>
        </w:tc>
      </w:tr>
    </w:tbl>
    <w:p w:rsidR="00722C58" w:rsidRPr="004661C1" w:rsidRDefault="00763467" w:rsidP="00722C58">
      <w:pPr>
        <w:pStyle w:val="3"/>
      </w:pPr>
      <w:r>
        <w:rPr>
          <w:rFonts w:hint="eastAsia"/>
        </w:rPr>
        <w:lastRenderedPageBreak/>
        <w:t>获取接口</w:t>
      </w:r>
    </w:p>
    <w:p w:rsidR="00B366C7" w:rsidRPr="00E47307" w:rsidRDefault="00B366C7" w:rsidP="00B366C7">
      <w:pPr>
        <w:rPr>
          <w:b/>
        </w:rPr>
      </w:pPr>
      <w:r w:rsidRPr="00E47307">
        <w:rPr>
          <w:rFonts w:hint="eastAsia"/>
          <w:b/>
        </w:rPr>
        <w:t>url:</w:t>
      </w:r>
    </w:p>
    <w:p w:rsidR="00B366C7" w:rsidRPr="008510B3" w:rsidRDefault="005446D3"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 w:history="1">
        <w:r w:rsidR="00B366C7" w:rsidRPr="00506A16">
          <w:rPr>
            <w:rStyle w:val="af7"/>
          </w:rPr>
          <w:t>http://192</w:t>
        </w:r>
      </w:hyperlink>
      <w:r w:rsidR="00B366C7">
        <w:rPr>
          <w:rStyle w:val="af7"/>
        </w:rPr>
        <w:t>.168.2.158</w:t>
      </w:r>
      <w:r w:rsidR="00B366C7" w:rsidRPr="008510B3">
        <w:rPr>
          <w:rStyle w:val="af7"/>
        </w:rPr>
        <w:t>:9000/ParkAPI/</w:t>
      </w:r>
      <w:r w:rsidR="004661C1" w:rsidRPr="004661C1">
        <w:rPr>
          <w:rStyle w:val="af7"/>
        </w:rPr>
        <w:t>GetProtocolAndCustomerCode</w:t>
      </w:r>
    </w:p>
    <w:p w:rsidR="00B366C7" w:rsidRPr="005879B3" w:rsidRDefault="00B366C7" w:rsidP="00B366C7">
      <w:pPr>
        <w:rPr>
          <w:b/>
        </w:rPr>
      </w:pPr>
      <w:r w:rsidRPr="00E47307">
        <w:rPr>
          <w:b/>
        </w:rPr>
        <w:t>HTTP</w:t>
      </w:r>
      <w:r w:rsidRPr="00E47307">
        <w:rPr>
          <w:rFonts w:hint="eastAsia"/>
          <w:b/>
        </w:rPr>
        <w:t>请求</w:t>
      </w:r>
      <w:r w:rsidRPr="00E47307">
        <w:rPr>
          <w:b/>
        </w:rPr>
        <w:t>方式</w:t>
      </w:r>
      <w:r w:rsidRPr="00E47307">
        <w:rPr>
          <w:rFonts w:hint="eastAsia"/>
          <w:b/>
        </w:rPr>
        <w:t>：</w:t>
      </w:r>
    </w:p>
    <w:p w:rsidR="00B366C7" w:rsidRDefault="00B366C7" w:rsidP="00B366C7">
      <w:r>
        <w:t>POST</w:t>
      </w:r>
      <w:r>
        <w:t>，</w:t>
      </w:r>
      <w:r>
        <w:t>GET</w:t>
      </w:r>
    </w:p>
    <w:p w:rsidR="00B366C7" w:rsidRDefault="00B366C7" w:rsidP="00B366C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B366C7" w:rsidTr="002A3EEA">
        <w:tc>
          <w:tcPr>
            <w:tcW w:w="1417"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说明</w:t>
            </w:r>
          </w:p>
        </w:tc>
      </w:tr>
      <w:tr w:rsidR="00B366C7" w:rsidTr="002A3EEA">
        <w:tc>
          <w:tcPr>
            <w:tcW w:w="1417" w:type="dxa"/>
          </w:tcPr>
          <w:p w:rsidR="00B366C7" w:rsidRPr="00E00670" w:rsidRDefault="00B366C7" w:rsidP="002A3EEA">
            <w:pPr>
              <w:spacing w:line="264" w:lineRule="auto"/>
              <w:rPr>
                <w:rFonts w:ascii="Consolas" w:hAnsi="Consolas" w:cs="Consolas"/>
                <w:b/>
                <w:sz w:val="18"/>
                <w:szCs w:val="18"/>
              </w:rPr>
            </w:pPr>
            <w:r w:rsidRPr="005879B3">
              <w:t>token</w:t>
            </w:r>
          </w:p>
        </w:tc>
        <w:tc>
          <w:tcPr>
            <w:tcW w:w="1416" w:type="dxa"/>
          </w:tcPr>
          <w:p w:rsidR="00B366C7" w:rsidRPr="00E00670" w:rsidRDefault="00B366C7"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366C7" w:rsidRPr="00E00670" w:rsidRDefault="00B366C7"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B366C7" w:rsidRPr="00E00670" w:rsidRDefault="00B366C7"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366C7" w:rsidTr="002A3EEA">
        <w:tc>
          <w:tcPr>
            <w:tcW w:w="1417" w:type="dxa"/>
          </w:tcPr>
          <w:p w:rsidR="00B366C7" w:rsidRDefault="00B366C7"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B366C7" w:rsidRPr="00E00670" w:rsidRDefault="00B366C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366C7" w:rsidRPr="00E00670" w:rsidRDefault="00B366C7"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366C7" w:rsidRDefault="00B366C7"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366C7" w:rsidRDefault="00B366C7" w:rsidP="00B366C7">
      <w:pPr>
        <w:rPr>
          <w:b/>
        </w:rPr>
      </w:pPr>
      <w:r>
        <w:rPr>
          <w:rFonts w:hint="eastAsia"/>
          <w:b/>
        </w:rPr>
        <w:t>返回</w:t>
      </w:r>
      <w:r>
        <w:rPr>
          <w:b/>
        </w:rPr>
        <w:t>数据</w:t>
      </w:r>
      <w:r w:rsidRPr="0050700F">
        <w:rPr>
          <w:rFonts w:hint="eastAsia"/>
          <w:b/>
        </w:rPr>
        <w:t>格式</w:t>
      </w:r>
      <w:r>
        <w:rPr>
          <w:rFonts w:hint="eastAsia"/>
          <w:b/>
        </w:rPr>
        <w:t>:</w:t>
      </w:r>
    </w:p>
    <w:p w:rsidR="00B366C7" w:rsidRPr="0051022D" w:rsidRDefault="00B366C7" w:rsidP="00B366C7">
      <w:r>
        <w:t>JSON</w:t>
      </w:r>
    </w:p>
    <w:p w:rsidR="00B366C7" w:rsidRDefault="00B366C7" w:rsidP="00B366C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366C7"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说明</w:t>
            </w:r>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366C7" w:rsidRDefault="00F55279"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B366C7" w:rsidRDefault="00E21597" w:rsidP="002A3EEA">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结构</w:t>
            </w:r>
          </w:p>
        </w:tc>
      </w:tr>
    </w:tbl>
    <w:p w:rsidR="00E21597" w:rsidRDefault="00E21597" w:rsidP="00B366C7">
      <w:pPr>
        <w:rPr>
          <w:b/>
        </w:rPr>
      </w:pPr>
    </w:p>
    <w:p w:rsidR="00B366C7" w:rsidRDefault="00B366C7" w:rsidP="00B366C7">
      <w:pPr>
        <w:rPr>
          <w:b/>
        </w:rPr>
      </w:pPr>
      <w:r>
        <w:rPr>
          <w:rFonts w:hint="eastAsia"/>
          <w:b/>
        </w:rPr>
        <w:t>请求示例：</w:t>
      </w:r>
    </w:p>
    <w:p w:rsidR="00B366C7" w:rsidRPr="008510B3" w:rsidRDefault="005446D3"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 w:history="1">
        <w:r w:rsidR="00B366C7" w:rsidRPr="00506A16">
          <w:rPr>
            <w:rStyle w:val="af7"/>
          </w:rPr>
          <w:t>http://192</w:t>
        </w:r>
      </w:hyperlink>
      <w:r w:rsidR="00B366C7">
        <w:rPr>
          <w:rStyle w:val="af7"/>
        </w:rPr>
        <w:t>.168.2.158</w:t>
      </w:r>
      <w:r w:rsidR="00B366C7" w:rsidRPr="008510B3">
        <w:rPr>
          <w:rStyle w:val="af7"/>
        </w:rPr>
        <w:t>:9000/ParkAPI/</w:t>
      </w:r>
      <w:r w:rsidR="008A23E3" w:rsidRPr="004661C1">
        <w:rPr>
          <w:rStyle w:val="af7"/>
        </w:rPr>
        <w:t>GetProtocolAndCustomerCode</w:t>
      </w:r>
      <w:r w:rsidR="00B366C7" w:rsidRPr="008510B3">
        <w:rPr>
          <w:rStyle w:val="af7"/>
        </w:rPr>
        <w:t>?token=daa2f13951c447d5b9988f50751bcf4b</w:t>
      </w:r>
    </w:p>
    <w:p w:rsidR="00B366C7" w:rsidRDefault="00B366C7" w:rsidP="00B366C7">
      <w:pPr>
        <w:rPr>
          <w:b/>
        </w:rPr>
      </w:pPr>
      <w:r>
        <w:rPr>
          <w:rFonts w:hint="eastAsia"/>
          <w:b/>
        </w:rPr>
        <w:t>成功回复示例</w:t>
      </w:r>
      <w:r>
        <w:rPr>
          <w:rFonts w:hint="eastAsia"/>
          <w:b/>
        </w:rPr>
        <w:t>:</w:t>
      </w:r>
    </w:p>
    <w:p w:rsidR="00B366C7" w:rsidRPr="007F1246" w:rsidRDefault="00A0144F"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44F">
        <w:t>{"rcode":"200","msg":"OK","data":{"ProtocolCode":0,"CustomerCode":0}}</w:t>
      </w:r>
    </w:p>
    <w:p w:rsidR="00B366C7" w:rsidRDefault="00B366C7" w:rsidP="00B366C7">
      <w:pPr>
        <w:rPr>
          <w:b/>
        </w:rPr>
      </w:pPr>
      <w:r>
        <w:rPr>
          <w:rFonts w:hint="eastAsia"/>
          <w:b/>
        </w:rPr>
        <w:t>失败回复示例</w:t>
      </w:r>
      <w:r>
        <w:rPr>
          <w:rFonts w:hint="eastAsia"/>
          <w:b/>
        </w:rPr>
        <w:t>:</w:t>
      </w:r>
    </w:p>
    <w:p w:rsidR="00B366C7" w:rsidRPr="007F1246" w:rsidRDefault="00B366C7"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sidR="00630F08">
        <w:rPr>
          <w:rFonts w:hint="eastAsia"/>
        </w:rPr>
        <w:t>}</w:t>
      </w:r>
    </w:p>
    <w:p w:rsidR="009A5403" w:rsidRPr="003B2F61" w:rsidRDefault="009A5403" w:rsidP="009A5403">
      <w:pPr>
        <w:pStyle w:val="2"/>
      </w:pPr>
      <w:r>
        <w:rPr>
          <w:rFonts w:hint="eastAsia"/>
        </w:rPr>
        <w:t>心跳接口</w:t>
      </w:r>
    </w:p>
    <w:p w:rsidR="00474DA9" w:rsidRDefault="002800D5" w:rsidP="009A5403">
      <w:pPr>
        <w:rPr>
          <w:b/>
        </w:rPr>
      </w:pPr>
      <w:r>
        <w:rPr>
          <w:rFonts w:hint="eastAsia"/>
        </w:rPr>
        <w:t>操作员和自注册用户使用同一个</w:t>
      </w:r>
      <w:r w:rsidR="00474DA9">
        <w:rPr>
          <w:rFonts w:hint="eastAsia"/>
        </w:rPr>
        <w:t>心跳</w:t>
      </w:r>
      <w:r w:rsidR="00474DA9" w:rsidRPr="00B31C03">
        <w:rPr>
          <w:rFonts w:hint="eastAsia"/>
        </w:rPr>
        <w:t>接口</w:t>
      </w:r>
    </w:p>
    <w:p w:rsidR="009A5403" w:rsidRPr="00E47307" w:rsidRDefault="009A5403" w:rsidP="009A5403">
      <w:pPr>
        <w:rPr>
          <w:b/>
        </w:rPr>
      </w:pPr>
      <w:r w:rsidRPr="00E47307">
        <w:rPr>
          <w:rFonts w:hint="eastAsia"/>
          <w:b/>
        </w:rPr>
        <w:t>url:</w:t>
      </w:r>
    </w:p>
    <w:p w:rsidR="009A5403" w:rsidRPr="008510B3" w:rsidRDefault="005446D3"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 w:history="1">
        <w:r w:rsidR="009A5403" w:rsidRPr="00506A16">
          <w:rPr>
            <w:rStyle w:val="af7"/>
          </w:rPr>
          <w:t>http://192</w:t>
        </w:r>
      </w:hyperlink>
      <w:r w:rsidR="009A5403">
        <w:rPr>
          <w:rStyle w:val="af7"/>
        </w:rPr>
        <w:t>.168.2.158</w:t>
      </w:r>
      <w:r w:rsidR="009A5403" w:rsidRPr="008510B3">
        <w:rPr>
          <w:rStyle w:val="af7"/>
        </w:rPr>
        <w:t>:9000/ParkAPI/</w:t>
      </w:r>
      <w:r w:rsidR="009A5403">
        <w:rPr>
          <w:rStyle w:val="af7"/>
          <w:rFonts w:hint="eastAsia"/>
        </w:rPr>
        <w:t>KeepAlive</w:t>
      </w:r>
    </w:p>
    <w:p w:rsidR="009A5403" w:rsidRPr="005879B3" w:rsidRDefault="009A5403" w:rsidP="009A5403">
      <w:pPr>
        <w:rPr>
          <w:b/>
        </w:rPr>
      </w:pPr>
      <w:r w:rsidRPr="00E47307">
        <w:rPr>
          <w:b/>
        </w:rPr>
        <w:t>HTTP</w:t>
      </w:r>
      <w:r w:rsidRPr="00E47307">
        <w:rPr>
          <w:rFonts w:hint="eastAsia"/>
          <w:b/>
        </w:rPr>
        <w:t>请求</w:t>
      </w:r>
      <w:r w:rsidRPr="00E47307">
        <w:rPr>
          <w:b/>
        </w:rPr>
        <w:t>方式</w:t>
      </w:r>
      <w:r w:rsidRPr="00E47307">
        <w:rPr>
          <w:rFonts w:hint="eastAsia"/>
          <w:b/>
        </w:rPr>
        <w:t>：</w:t>
      </w:r>
    </w:p>
    <w:p w:rsidR="009A5403" w:rsidRDefault="009A5403" w:rsidP="009A5403">
      <w:r>
        <w:t>POST</w:t>
      </w:r>
      <w:r>
        <w:t>，</w:t>
      </w:r>
      <w:r>
        <w:t>GET</w:t>
      </w:r>
    </w:p>
    <w:p w:rsidR="009A5403" w:rsidRDefault="009A5403" w:rsidP="009A540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9A5403" w:rsidTr="009A5403">
        <w:tc>
          <w:tcPr>
            <w:tcW w:w="1417"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说明</w:t>
            </w:r>
          </w:p>
        </w:tc>
      </w:tr>
      <w:tr w:rsidR="009A5403" w:rsidTr="009A5403">
        <w:tc>
          <w:tcPr>
            <w:tcW w:w="1417" w:type="dxa"/>
          </w:tcPr>
          <w:p w:rsidR="009A5403" w:rsidRPr="00E00670" w:rsidRDefault="009A5403" w:rsidP="009A5403">
            <w:pPr>
              <w:spacing w:line="264" w:lineRule="auto"/>
              <w:rPr>
                <w:rFonts w:ascii="Consolas" w:hAnsi="Consolas" w:cs="Consolas"/>
                <w:b/>
                <w:sz w:val="18"/>
                <w:szCs w:val="18"/>
              </w:rPr>
            </w:pPr>
            <w:r w:rsidRPr="005879B3">
              <w:t>token</w:t>
            </w:r>
          </w:p>
        </w:tc>
        <w:tc>
          <w:tcPr>
            <w:tcW w:w="1416" w:type="dxa"/>
          </w:tcPr>
          <w:p w:rsidR="009A5403" w:rsidRPr="00E00670" w:rsidRDefault="009A5403" w:rsidP="009A540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A5403" w:rsidRPr="00E00670" w:rsidRDefault="009A5403" w:rsidP="009A5403">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9A5403" w:rsidRPr="00E00670" w:rsidRDefault="009A5403" w:rsidP="009A540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A5403" w:rsidTr="009A5403">
        <w:tc>
          <w:tcPr>
            <w:tcW w:w="1417" w:type="dxa"/>
          </w:tcPr>
          <w:p w:rsidR="009A5403" w:rsidRDefault="009A5403" w:rsidP="009A540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9A5403" w:rsidRPr="00E00670" w:rsidRDefault="009A5403" w:rsidP="009A540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A5403" w:rsidRPr="00E00670" w:rsidRDefault="009A5403" w:rsidP="009A540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A5403" w:rsidRDefault="009A5403" w:rsidP="009A540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A5403" w:rsidRDefault="009A5403" w:rsidP="009A5403">
      <w:pPr>
        <w:rPr>
          <w:b/>
        </w:rPr>
      </w:pPr>
      <w:r>
        <w:rPr>
          <w:rFonts w:hint="eastAsia"/>
          <w:b/>
        </w:rPr>
        <w:t>返回</w:t>
      </w:r>
      <w:r>
        <w:rPr>
          <w:b/>
        </w:rPr>
        <w:t>数据</w:t>
      </w:r>
      <w:r w:rsidRPr="0050700F">
        <w:rPr>
          <w:rFonts w:hint="eastAsia"/>
          <w:b/>
        </w:rPr>
        <w:t>格式</w:t>
      </w:r>
      <w:r>
        <w:rPr>
          <w:rFonts w:hint="eastAsia"/>
          <w:b/>
        </w:rPr>
        <w:t>:</w:t>
      </w:r>
    </w:p>
    <w:p w:rsidR="009A5403" w:rsidRPr="0051022D" w:rsidRDefault="009A5403" w:rsidP="009A5403">
      <w:r>
        <w:t>JSON</w:t>
      </w:r>
    </w:p>
    <w:p w:rsidR="009A5403" w:rsidRDefault="009A5403" w:rsidP="009A540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A5403" w:rsidTr="009A540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说明</w:t>
            </w:r>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当前</w:t>
            </w:r>
            <w:r>
              <w:rPr>
                <w:rFonts w:ascii="Consolas" w:hAnsi="Consolas" w:cs="Consolas" w:hint="eastAsia"/>
                <w:kern w:val="2"/>
                <w:sz w:val="18"/>
                <w:szCs w:val="18"/>
              </w:rPr>
              <w:t>Toke</w:t>
            </w:r>
            <w:r>
              <w:rPr>
                <w:rFonts w:ascii="Consolas" w:hAnsi="Consolas" w:cs="Consolas" w:hint="eastAsia"/>
                <w:kern w:val="2"/>
                <w:sz w:val="18"/>
                <w:szCs w:val="18"/>
              </w:rPr>
              <w:t>从当前时间开始算的有效时间</w:t>
            </w:r>
            <w:r>
              <w:rPr>
                <w:rFonts w:ascii="Consolas" w:hAnsi="Consolas" w:cs="Consolas" w:hint="eastAsia"/>
                <w:kern w:val="2"/>
                <w:sz w:val="18"/>
                <w:szCs w:val="18"/>
              </w:rPr>
              <w:t>(</w:t>
            </w:r>
            <w:r>
              <w:rPr>
                <w:rFonts w:ascii="Consolas" w:hAnsi="Consolas" w:cs="Consolas" w:hint="eastAsia"/>
                <w:kern w:val="2"/>
                <w:sz w:val="18"/>
                <w:szCs w:val="18"/>
              </w:rPr>
              <w:t>毫秒</w:t>
            </w:r>
            <w:r>
              <w:rPr>
                <w:rFonts w:ascii="Consolas" w:hAnsi="Consolas" w:cs="Consolas" w:hint="eastAsia"/>
                <w:kern w:val="2"/>
                <w:sz w:val="18"/>
                <w:szCs w:val="18"/>
              </w:rPr>
              <w:t>)</w:t>
            </w:r>
            <w:r>
              <w:rPr>
                <w:rFonts w:ascii="Consolas" w:hAnsi="Consolas" w:cs="Consolas" w:hint="eastAsia"/>
                <w:kern w:val="2"/>
                <w:sz w:val="18"/>
                <w:szCs w:val="18"/>
              </w:rPr>
              <w:t>。</w:t>
            </w:r>
          </w:p>
        </w:tc>
      </w:tr>
    </w:tbl>
    <w:p w:rsidR="009A5403" w:rsidRDefault="009A5403" w:rsidP="009A5403">
      <w:pPr>
        <w:rPr>
          <w:b/>
        </w:rPr>
      </w:pPr>
      <w:r>
        <w:rPr>
          <w:rFonts w:hint="eastAsia"/>
          <w:b/>
        </w:rPr>
        <w:t>请求示例：</w:t>
      </w:r>
    </w:p>
    <w:p w:rsidR="009A5403" w:rsidRPr="008510B3" w:rsidRDefault="005446D3"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 w:history="1">
        <w:r w:rsidR="009A5403" w:rsidRPr="00506A16">
          <w:rPr>
            <w:rStyle w:val="af7"/>
          </w:rPr>
          <w:t>http://192</w:t>
        </w:r>
      </w:hyperlink>
      <w:r w:rsidR="009A5403">
        <w:rPr>
          <w:rStyle w:val="af7"/>
        </w:rPr>
        <w:t>.168.2.158</w:t>
      </w:r>
      <w:r w:rsidR="009A5403" w:rsidRPr="008510B3">
        <w:rPr>
          <w:rStyle w:val="af7"/>
        </w:rPr>
        <w:t>:9000/ParkAPI/</w:t>
      </w:r>
      <w:r w:rsidR="009A5403">
        <w:rPr>
          <w:rStyle w:val="af7"/>
          <w:rFonts w:hint="eastAsia"/>
        </w:rPr>
        <w:t>KeepAlive</w:t>
      </w:r>
      <w:r w:rsidR="009A5403" w:rsidRPr="008510B3">
        <w:rPr>
          <w:rStyle w:val="af7"/>
        </w:rPr>
        <w:t>?token=daa2f13951c447d5b9988f50751bcf4b</w:t>
      </w:r>
    </w:p>
    <w:p w:rsidR="009A5403" w:rsidRDefault="009A5403" w:rsidP="009A5403">
      <w:pPr>
        <w:rPr>
          <w:b/>
        </w:rPr>
      </w:pPr>
      <w:r>
        <w:rPr>
          <w:rFonts w:hint="eastAsia"/>
          <w:b/>
        </w:rPr>
        <w:t>成功回复示例</w:t>
      </w:r>
      <w:r>
        <w:rPr>
          <w:rFonts w:hint="eastAsia"/>
          <w:b/>
        </w:rPr>
        <w:t>:</w:t>
      </w:r>
    </w:p>
    <w:p w:rsidR="009A5403" w:rsidRPr="007F1246" w:rsidRDefault="009A5403"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w:t>
      </w:r>
      <w:r w:rsidR="00143F64">
        <w:t>“</w:t>
      </w:r>
      <w:r>
        <w:rPr>
          <w:rFonts w:hint="eastAsia"/>
        </w:rPr>
        <w:t>rcode</w:t>
      </w:r>
      <w:r w:rsidR="00143F64">
        <w:t>”</w:t>
      </w:r>
      <w:r>
        <w:rPr>
          <w:rFonts w:hint="eastAsia"/>
        </w:rPr>
        <w:t>:</w:t>
      </w:r>
      <w:r w:rsidR="00143F64">
        <w:t>”</w:t>
      </w:r>
      <w:r>
        <w:rPr>
          <w:rFonts w:hint="eastAsia"/>
        </w:rPr>
        <w:t>200</w:t>
      </w:r>
      <w:r w:rsidR="00143F64">
        <w:t>”</w:t>
      </w:r>
      <w:r>
        <w:rPr>
          <w:rFonts w:hint="eastAsia"/>
        </w:rPr>
        <w:t>,</w:t>
      </w:r>
      <w:r w:rsidR="00143F64">
        <w:t>”</w:t>
      </w:r>
      <w:r>
        <w:rPr>
          <w:rFonts w:hint="eastAsia"/>
        </w:rPr>
        <w:t>msg</w:t>
      </w:r>
      <w:r w:rsidR="00143F64">
        <w:t>”</w:t>
      </w:r>
      <w:r>
        <w:rPr>
          <w:rFonts w:hint="eastAsia"/>
        </w:rPr>
        <w:t>:</w:t>
      </w:r>
      <w:r w:rsidR="00143F64">
        <w:t>”</w:t>
      </w:r>
      <w:r>
        <w:rPr>
          <w:rFonts w:hint="eastAsia"/>
        </w:rPr>
        <w:t>OK</w:t>
      </w:r>
      <w:r w:rsidR="00143F64">
        <w:t>”</w:t>
      </w:r>
      <w:r>
        <w:rPr>
          <w:rFonts w:hint="eastAsia"/>
        </w:rPr>
        <w:t>,</w:t>
      </w:r>
      <w:r w:rsidR="00143F64">
        <w:t>”</w:t>
      </w:r>
      <w:r>
        <w:rPr>
          <w:rFonts w:hint="eastAsia"/>
        </w:rPr>
        <w:t>data</w:t>
      </w:r>
      <w:r w:rsidR="00143F64">
        <w:t>”</w:t>
      </w:r>
      <w:r>
        <w:rPr>
          <w:rFonts w:hint="eastAsia"/>
        </w:rPr>
        <w:t>:600000}</w:t>
      </w:r>
    </w:p>
    <w:p w:rsidR="009A5403" w:rsidRDefault="009A5403" w:rsidP="009A5403">
      <w:pPr>
        <w:rPr>
          <w:b/>
        </w:rPr>
      </w:pPr>
      <w:r>
        <w:rPr>
          <w:rFonts w:hint="eastAsia"/>
          <w:b/>
        </w:rPr>
        <w:t>失败回复示例</w:t>
      </w:r>
      <w:r>
        <w:rPr>
          <w:rFonts w:hint="eastAsia"/>
          <w:b/>
        </w:rPr>
        <w:t>:</w:t>
      </w:r>
    </w:p>
    <w:p w:rsidR="009A5403" w:rsidRPr="007F1246" w:rsidRDefault="009A5403"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9A5403" w:rsidRDefault="009A5403" w:rsidP="009A5403"/>
    <w:p w:rsidR="00405CEB" w:rsidRPr="003B2F61" w:rsidRDefault="00405CEB" w:rsidP="00405CEB">
      <w:pPr>
        <w:pStyle w:val="2"/>
      </w:pPr>
      <w:r>
        <w:rPr>
          <w:rFonts w:hint="eastAsia"/>
        </w:rPr>
        <w:t>获取受支持的语言接口</w:t>
      </w:r>
    </w:p>
    <w:p w:rsidR="00405CEB" w:rsidRPr="00E47307" w:rsidRDefault="00405CEB" w:rsidP="00405CEB">
      <w:pPr>
        <w:rPr>
          <w:b/>
        </w:rPr>
      </w:pPr>
      <w:r w:rsidRPr="00E47307">
        <w:rPr>
          <w:rFonts w:hint="eastAsia"/>
          <w:b/>
        </w:rPr>
        <w:t>url:</w:t>
      </w:r>
    </w:p>
    <w:p w:rsidR="00405CEB" w:rsidRPr="008510B3" w:rsidRDefault="005446D3"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 w:history="1">
        <w:r w:rsidR="00405CEB" w:rsidRPr="00506A16">
          <w:rPr>
            <w:rStyle w:val="af7"/>
          </w:rPr>
          <w:t>http://192</w:t>
        </w:r>
      </w:hyperlink>
      <w:r w:rsidR="00405CEB">
        <w:rPr>
          <w:rStyle w:val="af7"/>
        </w:rPr>
        <w:t>.168.2.158</w:t>
      </w:r>
      <w:r w:rsidR="00405CEB" w:rsidRPr="008510B3">
        <w:rPr>
          <w:rStyle w:val="af7"/>
        </w:rPr>
        <w:t>:9000/ParkAPI/</w:t>
      </w:r>
      <w:r w:rsidR="00405CEB" w:rsidRPr="00405CEB">
        <w:rPr>
          <w:rStyle w:val="af7"/>
        </w:rPr>
        <w:t>GetSupportedLanguages</w:t>
      </w:r>
    </w:p>
    <w:p w:rsidR="00405CEB" w:rsidRPr="005879B3" w:rsidRDefault="00405CEB" w:rsidP="00405CEB">
      <w:pPr>
        <w:rPr>
          <w:b/>
        </w:rPr>
      </w:pPr>
      <w:r w:rsidRPr="00E47307">
        <w:rPr>
          <w:b/>
        </w:rPr>
        <w:t>HTTP</w:t>
      </w:r>
      <w:r w:rsidRPr="00E47307">
        <w:rPr>
          <w:rFonts w:hint="eastAsia"/>
          <w:b/>
        </w:rPr>
        <w:t>请求</w:t>
      </w:r>
      <w:r w:rsidRPr="00E47307">
        <w:rPr>
          <w:b/>
        </w:rPr>
        <w:t>方式</w:t>
      </w:r>
      <w:r w:rsidRPr="00E47307">
        <w:rPr>
          <w:rFonts w:hint="eastAsia"/>
          <w:b/>
        </w:rPr>
        <w:t>：</w:t>
      </w:r>
    </w:p>
    <w:p w:rsidR="00405CEB" w:rsidRDefault="00405CEB" w:rsidP="00405CEB">
      <w:r>
        <w:t>POST</w:t>
      </w:r>
      <w:r>
        <w:t>，</w:t>
      </w:r>
      <w:r>
        <w:t>GET</w:t>
      </w:r>
    </w:p>
    <w:p w:rsidR="00405CEB" w:rsidRDefault="00405CEB" w:rsidP="00405CEB">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405CEB" w:rsidTr="009A5403">
        <w:tc>
          <w:tcPr>
            <w:tcW w:w="1417"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说明</w:t>
            </w:r>
          </w:p>
        </w:tc>
      </w:tr>
      <w:tr w:rsidR="00405CEB" w:rsidTr="009A5403">
        <w:tc>
          <w:tcPr>
            <w:tcW w:w="1417" w:type="dxa"/>
          </w:tcPr>
          <w:p w:rsidR="00405CEB" w:rsidRDefault="00405CEB" w:rsidP="009A540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405CEB" w:rsidRPr="00E00670" w:rsidRDefault="00405CEB" w:rsidP="009A540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05CEB" w:rsidRPr="00E00670" w:rsidRDefault="00405CEB" w:rsidP="009A540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05CEB" w:rsidRDefault="00405CEB" w:rsidP="009A540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405CEB" w:rsidRDefault="00405CEB" w:rsidP="00405CEB">
      <w:pPr>
        <w:rPr>
          <w:b/>
        </w:rPr>
      </w:pPr>
      <w:r>
        <w:rPr>
          <w:rFonts w:hint="eastAsia"/>
          <w:b/>
        </w:rPr>
        <w:t>返回</w:t>
      </w:r>
      <w:r>
        <w:rPr>
          <w:b/>
        </w:rPr>
        <w:t>数据</w:t>
      </w:r>
      <w:r w:rsidRPr="0050700F">
        <w:rPr>
          <w:rFonts w:hint="eastAsia"/>
          <w:b/>
        </w:rPr>
        <w:t>格式</w:t>
      </w:r>
      <w:r>
        <w:rPr>
          <w:rFonts w:hint="eastAsia"/>
          <w:b/>
        </w:rPr>
        <w:t>:</w:t>
      </w:r>
    </w:p>
    <w:p w:rsidR="00405CEB" w:rsidRPr="0051022D" w:rsidRDefault="00405CEB" w:rsidP="00405CEB">
      <w:r>
        <w:t>JSON</w:t>
      </w:r>
    </w:p>
    <w:p w:rsidR="00405CEB" w:rsidRDefault="00405CEB" w:rsidP="00405CE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05CEB" w:rsidTr="009A540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说明</w:t>
            </w:r>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405CEB" w:rsidRDefault="000D753D" w:rsidP="009A5403">
            <w:pPr>
              <w:spacing w:line="264" w:lineRule="auto"/>
              <w:rPr>
                <w:rFonts w:ascii="Consolas" w:hAnsi="Consolas" w:cs="Consolas"/>
                <w:kern w:val="2"/>
                <w:sz w:val="18"/>
                <w:szCs w:val="18"/>
              </w:rPr>
            </w:pPr>
            <w:r>
              <w:rPr>
                <w:rFonts w:ascii="Consolas" w:hAnsi="Consolas" w:cs="Consolas" w:hint="eastAsia"/>
                <w:kern w:val="2"/>
                <w:sz w:val="18"/>
                <w:szCs w:val="18"/>
              </w:rPr>
              <w:t>受支持的语言标识及标题组成的键值对对象</w:t>
            </w:r>
          </w:p>
        </w:tc>
      </w:tr>
    </w:tbl>
    <w:p w:rsidR="00405CEB" w:rsidRDefault="00405CEB" w:rsidP="00405CEB">
      <w:pPr>
        <w:rPr>
          <w:b/>
        </w:rPr>
      </w:pPr>
      <w:r>
        <w:rPr>
          <w:rFonts w:hint="eastAsia"/>
          <w:b/>
        </w:rPr>
        <w:t>请求示例：</w:t>
      </w:r>
    </w:p>
    <w:p w:rsidR="00405CEB" w:rsidRPr="008510B3" w:rsidRDefault="005446D3"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 w:history="1">
        <w:r w:rsidR="00405CEB" w:rsidRPr="00506A16">
          <w:rPr>
            <w:rStyle w:val="af7"/>
          </w:rPr>
          <w:t>http://192</w:t>
        </w:r>
      </w:hyperlink>
      <w:r w:rsidR="00405CEB">
        <w:rPr>
          <w:rStyle w:val="af7"/>
        </w:rPr>
        <w:t>.168.2.158</w:t>
      </w:r>
      <w:r w:rsidR="00405CEB" w:rsidRPr="008510B3">
        <w:rPr>
          <w:rStyle w:val="af7"/>
        </w:rPr>
        <w:t>:9000/ParkAPI/</w:t>
      </w:r>
      <w:r w:rsidR="00DA29CC" w:rsidRPr="00405CEB">
        <w:rPr>
          <w:rStyle w:val="af7"/>
        </w:rPr>
        <w:t>GetSupportedLanguages</w:t>
      </w:r>
    </w:p>
    <w:p w:rsidR="00405CEB" w:rsidRDefault="00405CEB" w:rsidP="00405CEB">
      <w:pPr>
        <w:rPr>
          <w:b/>
        </w:rPr>
      </w:pPr>
      <w:r>
        <w:rPr>
          <w:rFonts w:hint="eastAsia"/>
          <w:b/>
        </w:rPr>
        <w:t>成功回复示例</w:t>
      </w:r>
      <w:r>
        <w:rPr>
          <w:rFonts w:hint="eastAsia"/>
          <w:b/>
        </w:rPr>
        <w:t>:</w:t>
      </w:r>
    </w:p>
    <w:p w:rsidR="00405CEB" w:rsidRPr="007F1246" w:rsidRDefault="000D753D"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D753D">
        <w:rPr>
          <w:rFonts w:hint="eastAsia"/>
        </w:rPr>
        <w:t>{</w:t>
      </w:r>
      <w:r w:rsidR="00143F64">
        <w:t>“</w:t>
      </w:r>
      <w:r w:rsidRPr="000D753D">
        <w:rPr>
          <w:rFonts w:hint="eastAsia"/>
        </w:rPr>
        <w:t>rcode</w:t>
      </w:r>
      <w:r w:rsidR="00143F64">
        <w:t>”</w:t>
      </w:r>
      <w:r w:rsidRPr="000D753D">
        <w:rPr>
          <w:rFonts w:hint="eastAsia"/>
        </w:rPr>
        <w:t>:</w:t>
      </w:r>
      <w:r w:rsidR="00143F64">
        <w:t>”</w:t>
      </w:r>
      <w:r w:rsidRPr="000D753D">
        <w:rPr>
          <w:rFonts w:hint="eastAsia"/>
        </w:rPr>
        <w:t>200</w:t>
      </w:r>
      <w:r w:rsidR="00143F64">
        <w:t>”</w:t>
      </w:r>
      <w:r w:rsidRPr="000D753D">
        <w:rPr>
          <w:rFonts w:hint="eastAsia"/>
        </w:rPr>
        <w:t>,</w:t>
      </w:r>
      <w:r w:rsidR="00143F64">
        <w:t>”</w:t>
      </w:r>
      <w:r w:rsidRPr="000D753D">
        <w:rPr>
          <w:rFonts w:hint="eastAsia"/>
        </w:rPr>
        <w:t>msg</w:t>
      </w:r>
      <w:r w:rsidR="00143F64">
        <w:t>”</w:t>
      </w:r>
      <w:r w:rsidRPr="000D753D">
        <w:rPr>
          <w:rFonts w:hint="eastAsia"/>
        </w:rPr>
        <w:t>:</w:t>
      </w:r>
      <w:r w:rsidR="00143F64">
        <w:t>”</w:t>
      </w:r>
      <w:r w:rsidRPr="000D753D">
        <w:rPr>
          <w:rFonts w:hint="eastAsia"/>
        </w:rPr>
        <w:t>OK</w:t>
      </w:r>
      <w:r w:rsidR="00143F64">
        <w:t>”</w:t>
      </w:r>
      <w:r w:rsidRPr="000D753D">
        <w:rPr>
          <w:rFonts w:hint="eastAsia"/>
        </w:rPr>
        <w:t>,</w:t>
      </w:r>
      <w:r w:rsidR="00143F64">
        <w:t>”</w:t>
      </w:r>
      <w:r w:rsidRPr="000D753D">
        <w:rPr>
          <w:rFonts w:hint="eastAsia"/>
        </w:rPr>
        <w:t>data</w:t>
      </w:r>
      <w:r w:rsidR="00143F64">
        <w:t>”</w:t>
      </w:r>
      <w:r w:rsidRPr="000D753D">
        <w:rPr>
          <w:rFonts w:hint="eastAsia"/>
        </w:rPr>
        <w:t>:{</w:t>
      </w:r>
      <w:r w:rsidR="00143F64">
        <w:t>“</w:t>
      </w:r>
      <w:r w:rsidRPr="000D753D">
        <w:rPr>
          <w:rFonts w:hint="eastAsia"/>
        </w:rPr>
        <w:t>chs</w:t>
      </w:r>
      <w:r w:rsidR="00143F64">
        <w:t>”</w:t>
      </w:r>
      <w:r w:rsidRPr="000D753D">
        <w:rPr>
          <w:rFonts w:hint="eastAsia"/>
        </w:rPr>
        <w:t>:</w:t>
      </w:r>
      <w:r w:rsidR="00143F64">
        <w:t>”</w:t>
      </w:r>
      <w:r w:rsidRPr="000D753D">
        <w:rPr>
          <w:rFonts w:hint="eastAsia"/>
        </w:rPr>
        <w:t>中文</w:t>
      </w:r>
      <w:r w:rsidR="00143F64">
        <w:t>”</w:t>
      </w:r>
      <w:r w:rsidRPr="000D753D">
        <w:rPr>
          <w:rFonts w:hint="eastAsia"/>
        </w:rPr>
        <w:t>,</w:t>
      </w:r>
      <w:r w:rsidR="00143F64">
        <w:t>”</w:t>
      </w:r>
      <w:r w:rsidRPr="000D753D">
        <w:rPr>
          <w:rFonts w:hint="eastAsia"/>
        </w:rPr>
        <w:t>en</w:t>
      </w:r>
      <w:r w:rsidR="00143F64">
        <w:t>”</w:t>
      </w:r>
      <w:r w:rsidRPr="000D753D">
        <w:rPr>
          <w:rFonts w:hint="eastAsia"/>
        </w:rPr>
        <w:t>:</w:t>
      </w:r>
      <w:r w:rsidR="00143F64">
        <w:t>”</w:t>
      </w:r>
      <w:r w:rsidRPr="000D753D">
        <w:rPr>
          <w:rFonts w:hint="eastAsia"/>
        </w:rPr>
        <w:t>en</w:t>
      </w:r>
      <w:r w:rsidR="00143F64">
        <w:t>”</w:t>
      </w:r>
      <w:r w:rsidRPr="000D753D">
        <w:rPr>
          <w:rFonts w:hint="eastAsia"/>
        </w:rPr>
        <w:t>}}</w:t>
      </w:r>
    </w:p>
    <w:p w:rsidR="00405CEB" w:rsidRDefault="00405CEB" w:rsidP="00405CEB">
      <w:pPr>
        <w:rPr>
          <w:b/>
        </w:rPr>
      </w:pPr>
      <w:r>
        <w:rPr>
          <w:rFonts w:hint="eastAsia"/>
          <w:b/>
        </w:rPr>
        <w:t>失败回复示例</w:t>
      </w:r>
      <w:r>
        <w:rPr>
          <w:rFonts w:hint="eastAsia"/>
          <w:b/>
        </w:rPr>
        <w:t>:</w:t>
      </w:r>
    </w:p>
    <w:p w:rsidR="00405CEB" w:rsidRPr="007F1246" w:rsidRDefault="00405CEB"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B21175" w:rsidRPr="003B2F61" w:rsidRDefault="00B21175" w:rsidP="00B21175">
      <w:pPr>
        <w:pStyle w:val="2"/>
      </w:pPr>
      <w:r>
        <w:rPr>
          <w:rFonts w:hint="eastAsia"/>
        </w:rPr>
        <w:t>获取上一次换班时间接口</w:t>
      </w:r>
    </w:p>
    <w:p w:rsidR="00B21175" w:rsidRDefault="00B21175" w:rsidP="00B21175">
      <w:pPr>
        <w:rPr>
          <w:b/>
        </w:rPr>
      </w:pPr>
      <w:r>
        <w:rPr>
          <w:rFonts w:hint="eastAsia"/>
        </w:rPr>
        <w:t>如果没有换班记录则返回第一次登陆的时间。如果没有登陆记录则返回</w:t>
      </w:r>
      <w:r w:rsidR="00F865BF">
        <w:rPr>
          <w:rFonts w:hint="eastAsia"/>
        </w:rPr>
        <w:t>当前年份的</w:t>
      </w:r>
      <w:r w:rsidR="00F865BF">
        <w:rPr>
          <w:rFonts w:hint="eastAsia"/>
        </w:rPr>
        <w:t>1</w:t>
      </w:r>
      <w:r w:rsidR="00F865BF">
        <w:rPr>
          <w:rFonts w:hint="eastAsia"/>
        </w:rPr>
        <w:t>月</w:t>
      </w:r>
      <w:r w:rsidR="00F865BF">
        <w:rPr>
          <w:rFonts w:hint="eastAsia"/>
        </w:rPr>
        <w:t>1</w:t>
      </w:r>
      <w:r w:rsidR="00F865BF">
        <w:rPr>
          <w:rFonts w:hint="eastAsia"/>
        </w:rPr>
        <w:t>日</w:t>
      </w:r>
      <w:r>
        <w:rPr>
          <w:rFonts w:hint="eastAsia"/>
        </w:rPr>
        <w:t>。</w:t>
      </w:r>
    </w:p>
    <w:p w:rsidR="00B21175" w:rsidRPr="00E47307" w:rsidRDefault="00B21175" w:rsidP="00B21175">
      <w:pPr>
        <w:rPr>
          <w:b/>
        </w:rPr>
      </w:pPr>
      <w:r w:rsidRPr="00E47307">
        <w:rPr>
          <w:rFonts w:hint="eastAsia"/>
          <w:b/>
        </w:rPr>
        <w:t>url:</w:t>
      </w:r>
    </w:p>
    <w:p w:rsidR="00B21175" w:rsidRPr="008510B3" w:rsidRDefault="005446D3" w:rsidP="00B211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 w:history="1">
        <w:r w:rsidR="00B21175" w:rsidRPr="00506A16">
          <w:rPr>
            <w:rStyle w:val="af7"/>
          </w:rPr>
          <w:t>http://192</w:t>
        </w:r>
      </w:hyperlink>
      <w:r w:rsidR="00B21175">
        <w:rPr>
          <w:rStyle w:val="af7"/>
        </w:rPr>
        <w:t>.168.2.158</w:t>
      </w:r>
      <w:r w:rsidR="00B21175" w:rsidRPr="008510B3">
        <w:rPr>
          <w:rStyle w:val="af7"/>
        </w:rPr>
        <w:t>:9000/ParkAPI/</w:t>
      </w:r>
      <w:r w:rsidR="00B21175" w:rsidRPr="00B21175">
        <w:rPr>
          <w:rStyle w:val="af7"/>
        </w:rPr>
        <w:t>GetLastHandoverTime</w:t>
      </w:r>
    </w:p>
    <w:p w:rsidR="00B21175" w:rsidRPr="005879B3" w:rsidRDefault="00B21175" w:rsidP="00B21175">
      <w:pPr>
        <w:rPr>
          <w:b/>
        </w:rPr>
      </w:pPr>
      <w:r w:rsidRPr="00E47307">
        <w:rPr>
          <w:b/>
        </w:rPr>
        <w:t>HTTP</w:t>
      </w:r>
      <w:r w:rsidRPr="00E47307">
        <w:rPr>
          <w:rFonts w:hint="eastAsia"/>
          <w:b/>
        </w:rPr>
        <w:t>请求</w:t>
      </w:r>
      <w:r w:rsidRPr="00E47307">
        <w:rPr>
          <w:b/>
        </w:rPr>
        <w:t>方式</w:t>
      </w:r>
      <w:r w:rsidRPr="00E47307">
        <w:rPr>
          <w:rFonts w:hint="eastAsia"/>
          <w:b/>
        </w:rPr>
        <w:t>：</w:t>
      </w:r>
    </w:p>
    <w:p w:rsidR="00B21175" w:rsidRDefault="00B21175" w:rsidP="00B21175">
      <w:r>
        <w:t>POST</w:t>
      </w:r>
      <w:r>
        <w:t>，</w:t>
      </w:r>
      <w:r>
        <w:t>GET</w:t>
      </w:r>
    </w:p>
    <w:p w:rsidR="00B21175" w:rsidRDefault="00B21175" w:rsidP="00B2117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B21175" w:rsidTr="004721A9">
        <w:tc>
          <w:tcPr>
            <w:tcW w:w="1417" w:type="dxa"/>
            <w:shd w:val="clear" w:color="auto" w:fill="B8CCE4"/>
          </w:tcPr>
          <w:p w:rsidR="00B21175" w:rsidRDefault="00B21175" w:rsidP="004721A9">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B21175" w:rsidRDefault="00B21175" w:rsidP="004721A9">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21175" w:rsidRDefault="00B21175" w:rsidP="004721A9">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B21175" w:rsidRDefault="00B21175" w:rsidP="004721A9">
            <w:pPr>
              <w:spacing w:line="264" w:lineRule="auto"/>
              <w:rPr>
                <w:rFonts w:ascii="Consolas" w:hAnsi="Consolas" w:cs="Consolas"/>
              </w:rPr>
            </w:pPr>
            <w:r>
              <w:rPr>
                <w:rFonts w:ascii="Consolas" w:hAnsi="Consolas" w:cs="Consolas" w:hint="eastAsia"/>
              </w:rPr>
              <w:t>说明</w:t>
            </w:r>
          </w:p>
        </w:tc>
      </w:tr>
      <w:tr w:rsidR="00B21175" w:rsidTr="004721A9">
        <w:tc>
          <w:tcPr>
            <w:tcW w:w="1417" w:type="dxa"/>
          </w:tcPr>
          <w:p w:rsidR="00B21175" w:rsidRPr="00E00670" w:rsidRDefault="00B21175" w:rsidP="004721A9">
            <w:pPr>
              <w:spacing w:line="264" w:lineRule="auto"/>
              <w:rPr>
                <w:rFonts w:ascii="Consolas" w:hAnsi="Consolas" w:cs="Consolas"/>
                <w:b/>
                <w:sz w:val="18"/>
                <w:szCs w:val="18"/>
              </w:rPr>
            </w:pPr>
            <w:r w:rsidRPr="005879B3">
              <w:t>token</w:t>
            </w:r>
          </w:p>
        </w:tc>
        <w:tc>
          <w:tcPr>
            <w:tcW w:w="1416" w:type="dxa"/>
          </w:tcPr>
          <w:p w:rsidR="00B21175" w:rsidRPr="00E00670" w:rsidRDefault="00B21175" w:rsidP="004721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21175" w:rsidRPr="00E00670" w:rsidRDefault="00B21175" w:rsidP="004721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B21175" w:rsidRPr="00E00670" w:rsidRDefault="00B21175" w:rsidP="004721A9">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21175" w:rsidTr="004721A9">
        <w:tc>
          <w:tcPr>
            <w:tcW w:w="1417" w:type="dxa"/>
          </w:tcPr>
          <w:p w:rsidR="00B21175" w:rsidRPr="005879B3" w:rsidRDefault="00B21175" w:rsidP="004721A9">
            <w:pPr>
              <w:spacing w:line="264" w:lineRule="auto"/>
            </w:pPr>
            <w:r w:rsidRPr="00B21175">
              <w:lastRenderedPageBreak/>
              <w:t>UserNoToCheck</w:t>
            </w:r>
          </w:p>
        </w:tc>
        <w:tc>
          <w:tcPr>
            <w:tcW w:w="1416" w:type="dxa"/>
          </w:tcPr>
          <w:p w:rsidR="00B21175" w:rsidRPr="00E00670" w:rsidRDefault="00B21175" w:rsidP="004721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21175" w:rsidRPr="00E00670" w:rsidRDefault="00B21175" w:rsidP="004721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21175" w:rsidRDefault="00B21175" w:rsidP="004721A9">
            <w:pPr>
              <w:spacing w:line="264" w:lineRule="auto"/>
              <w:rPr>
                <w:rFonts w:ascii="Consolas" w:hAnsi="Consolas" w:cs="Consolas"/>
                <w:sz w:val="18"/>
                <w:szCs w:val="18"/>
              </w:rPr>
            </w:pPr>
            <w:r>
              <w:rPr>
                <w:rFonts w:ascii="Consolas" w:hAnsi="Consolas" w:cs="Consolas" w:hint="eastAsia"/>
                <w:sz w:val="18"/>
                <w:szCs w:val="18"/>
              </w:rPr>
              <w:t>用户编号。此参数值指明获取的是哪个人员的换班时间；如果不传此参数或参数值为空则获取的是当前登陆人员的换班时间。</w:t>
            </w:r>
          </w:p>
        </w:tc>
      </w:tr>
      <w:tr w:rsidR="00B21175" w:rsidTr="004721A9">
        <w:tc>
          <w:tcPr>
            <w:tcW w:w="1417" w:type="dxa"/>
          </w:tcPr>
          <w:p w:rsidR="00B21175" w:rsidRDefault="00B21175" w:rsidP="004721A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B21175" w:rsidRPr="00E00670" w:rsidRDefault="00B21175" w:rsidP="004721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21175" w:rsidRPr="00E00670" w:rsidRDefault="00B21175" w:rsidP="004721A9">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21175" w:rsidRDefault="00B21175" w:rsidP="004721A9">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21175" w:rsidRDefault="00B21175" w:rsidP="00B21175">
      <w:pPr>
        <w:rPr>
          <w:b/>
        </w:rPr>
      </w:pPr>
      <w:r>
        <w:rPr>
          <w:rFonts w:hint="eastAsia"/>
          <w:b/>
        </w:rPr>
        <w:t>返回</w:t>
      </w:r>
      <w:r>
        <w:rPr>
          <w:b/>
        </w:rPr>
        <w:t>数据</w:t>
      </w:r>
      <w:r w:rsidRPr="0050700F">
        <w:rPr>
          <w:rFonts w:hint="eastAsia"/>
          <w:b/>
        </w:rPr>
        <w:t>格式</w:t>
      </w:r>
      <w:r>
        <w:rPr>
          <w:rFonts w:hint="eastAsia"/>
          <w:b/>
        </w:rPr>
        <w:t>:</w:t>
      </w:r>
    </w:p>
    <w:p w:rsidR="00B21175" w:rsidRPr="0051022D" w:rsidRDefault="00B21175" w:rsidP="00B21175">
      <w:r>
        <w:t>JSON</w:t>
      </w:r>
    </w:p>
    <w:p w:rsidR="00B21175" w:rsidRDefault="00B21175" w:rsidP="00B2117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21175" w:rsidTr="004721A9">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21175" w:rsidRDefault="00B21175" w:rsidP="004721A9">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21175" w:rsidRDefault="00B21175" w:rsidP="004721A9">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21175" w:rsidRDefault="00B21175" w:rsidP="004721A9">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21175" w:rsidRDefault="00B21175" w:rsidP="004721A9">
            <w:pPr>
              <w:spacing w:line="264" w:lineRule="auto"/>
              <w:rPr>
                <w:rFonts w:ascii="Consolas" w:hAnsi="Consolas" w:cs="Consolas"/>
                <w:kern w:val="2"/>
              </w:rPr>
            </w:pPr>
            <w:r>
              <w:rPr>
                <w:rFonts w:ascii="Consolas" w:hAnsi="Consolas" w:cs="Consolas" w:hint="eastAsia"/>
                <w:kern w:val="2"/>
              </w:rPr>
              <w:t>说明</w:t>
            </w:r>
          </w:p>
        </w:tc>
      </w:tr>
      <w:tr w:rsidR="00B21175" w:rsidTr="004721A9">
        <w:tc>
          <w:tcPr>
            <w:tcW w:w="1526"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21175" w:rsidTr="004721A9">
        <w:tc>
          <w:tcPr>
            <w:tcW w:w="1526"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21175" w:rsidTr="004721A9">
        <w:tc>
          <w:tcPr>
            <w:tcW w:w="1526"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21175" w:rsidRDefault="00B21175" w:rsidP="004721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B21175" w:rsidRDefault="00B21175" w:rsidP="004721A9">
            <w:pPr>
              <w:spacing w:line="264" w:lineRule="auto"/>
              <w:rPr>
                <w:rFonts w:ascii="Consolas" w:hAnsi="Consolas" w:cs="Consolas"/>
                <w:kern w:val="2"/>
                <w:sz w:val="18"/>
                <w:szCs w:val="18"/>
              </w:rPr>
            </w:pPr>
            <w:r>
              <w:rPr>
                <w:rFonts w:ascii="Consolas" w:hAnsi="Consolas" w:cs="Consolas" w:hint="eastAsia"/>
                <w:kern w:val="2"/>
                <w:sz w:val="18"/>
                <w:szCs w:val="18"/>
              </w:rPr>
              <w:t>上一次换班时间</w:t>
            </w:r>
          </w:p>
        </w:tc>
      </w:tr>
    </w:tbl>
    <w:p w:rsidR="00B21175" w:rsidRDefault="00B21175" w:rsidP="00B21175">
      <w:pPr>
        <w:rPr>
          <w:b/>
        </w:rPr>
      </w:pPr>
      <w:r>
        <w:rPr>
          <w:rFonts w:hint="eastAsia"/>
          <w:b/>
        </w:rPr>
        <w:t>请求示例：</w:t>
      </w:r>
    </w:p>
    <w:p w:rsidR="00B21175" w:rsidRPr="008510B3" w:rsidRDefault="005446D3" w:rsidP="00B211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 w:history="1">
        <w:r w:rsidR="00B21175" w:rsidRPr="00506A16">
          <w:rPr>
            <w:rStyle w:val="af7"/>
          </w:rPr>
          <w:t>http://192</w:t>
        </w:r>
      </w:hyperlink>
      <w:r w:rsidR="00B21175">
        <w:rPr>
          <w:rStyle w:val="af7"/>
        </w:rPr>
        <w:t>.168.2.158</w:t>
      </w:r>
      <w:r w:rsidR="00B21175" w:rsidRPr="008510B3">
        <w:rPr>
          <w:rStyle w:val="af7"/>
        </w:rPr>
        <w:t>:9000/ParkAPI/</w:t>
      </w:r>
      <w:r w:rsidR="00B21175" w:rsidRPr="00B21175">
        <w:rPr>
          <w:rStyle w:val="af7"/>
        </w:rPr>
        <w:t>GetLastHandoverTime</w:t>
      </w:r>
      <w:r w:rsidR="00B21175" w:rsidRPr="008510B3">
        <w:rPr>
          <w:rStyle w:val="af7"/>
        </w:rPr>
        <w:t>?token=daa2f13951c447d5b9988f50751bcf4b</w:t>
      </w:r>
    </w:p>
    <w:p w:rsidR="00B21175" w:rsidRDefault="00B21175" w:rsidP="00B21175">
      <w:pPr>
        <w:rPr>
          <w:b/>
        </w:rPr>
      </w:pPr>
      <w:r>
        <w:rPr>
          <w:rFonts w:hint="eastAsia"/>
          <w:b/>
        </w:rPr>
        <w:t>成功回复示例</w:t>
      </w:r>
      <w:r>
        <w:rPr>
          <w:rFonts w:hint="eastAsia"/>
          <w:b/>
        </w:rPr>
        <w:t>:</w:t>
      </w:r>
    </w:p>
    <w:p w:rsidR="00B21175" w:rsidRPr="007F1246" w:rsidRDefault="00B21175" w:rsidP="00B211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21175">
        <w:t>{"rcode":"200","msg":"OK","data":"2017-05-20 11:52:20"}</w:t>
      </w:r>
    </w:p>
    <w:p w:rsidR="00B21175" w:rsidRDefault="00B21175" w:rsidP="00B21175">
      <w:pPr>
        <w:rPr>
          <w:b/>
        </w:rPr>
      </w:pPr>
      <w:r>
        <w:rPr>
          <w:rFonts w:hint="eastAsia"/>
          <w:b/>
        </w:rPr>
        <w:t>失败回复示例</w:t>
      </w:r>
      <w:r>
        <w:rPr>
          <w:rFonts w:hint="eastAsia"/>
          <w:b/>
        </w:rPr>
        <w:t>:</w:t>
      </w:r>
    </w:p>
    <w:p w:rsidR="00B21175" w:rsidRPr="007F1246" w:rsidRDefault="00B21175" w:rsidP="00B211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t>“</w:t>
      </w:r>
      <w:r w:rsidRPr="008510B3">
        <w:rPr>
          <w:rFonts w:hint="eastAsia"/>
        </w:rPr>
        <w:t>rcode</w:t>
      </w:r>
      <w:r>
        <w:t>”</w:t>
      </w:r>
      <w:r w:rsidRPr="008510B3">
        <w:rPr>
          <w:rFonts w:hint="eastAsia"/>
        </w:rPr>
        <w:t>:</w:t>
      </w:r>
      <w:r>
        <w:t>”</w:t>
      </w:r>
      <w:r w:rsidRPr="008510B3">
        <w:rPr>
          <w:rFonts w:hint="eastAsia"/>
        </w:rPr>
        <w:t>40000</w:t>
      </w:r>
      <w:r>
        <w:t>”</w:t>
      </w:r>
      <w:r w:rsidRPr="008510B3">
        <w:rPr>
          <w:rFonts w:hint="eastAsia"/>
        </w:rPr>
        <w:t>,</w:t>
      </w:r>
      <w:r>
        <w:t>”</w:t>
      </w:r>
      <w:r w:rsidRPr="008510B3">
        <w:rPr>
          <w:rFonts w:hint="eastAsia"/>
        </w:rPr>
        <w:t>msg</w:t>
      </w:r>
      <w:r>
        <w:t>”</w:t>
      </w:r>
      <w:r w:rsidRPr="008510B3">
        <w:rPr>
          <w:rFonts w:hint="eastAsia"/>
        </w:rPr>
        <w:t>:</w:t>
      </w:r>
      <w:r>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t>”</w:t>
      </w:r>
      <w:r w:rsidRPr="008510B3">
        <w:rPr>
          <w:rFonts w:hint="eastAsia"/>
        </w:rPr>
        <w:t>,</w:t>
      </w:r>
      <w:r>
        <w:t>”</w:t>
      </w:r>
      <w:r w:rsidRPr="008510B3">
        <w:rPr>
          <w:rFonts w:hint="eastAsia"/>
        </w:rPr>
        <w:t>data</w:t>
      </w:r>
      <w:r>
        <w:t>”</w:t>
      </w:r>
      <w:r w:rsidRPr="008510B3">
        <w:rPr>
          <w:rFonts w:hint="eastAsia"/>
        </w:rPr>
        <w:t>:</w:t>
      </w:r>
      <w:r>
        <w:rPr>
          <w:rFonts w:hint="eastAsia"/>
        </w:rPr>
        <w:t>}</w:t>
      </w:r>
    </w:p>
    <w:p w:rsidR="00E16A86" w:rsidRDefault="00E16A86" w:rsidP="00E16A86"/>
    <w:p w:rsidR="00E16A86" w:rsidRPr="00E16A86" w:rsidRDefault="008A322F" w:rsidP="00E16A86">
      <w:pPr>
        <w:pStyle w:val="2"/>
      </w:pPr>
      <w:r>
        <w:rPr>
          <w:rFonts w:hint="eastAsia"/>
        </w:rPr>
        <w:t>换班</w:t>
      </w:r>
      <w:r w:rsidR="00321932">
        <w:rPr>
          <w:rFonts w:hint="eastAsia"/>
        </w:rPr>
        <w:t>报表接口</w:t>
      </w:r>
    </w:p>
    <w:p w:rsidR="00321932" w:rsidRDefault="00321932" w:rsidP="00321932">
      <w:pPr>
        <w:pStyle w:val="3"/>
      </w:pPr>
      <w:bookmarkStart w:id="7" w:name="_Model结构_15"/>
      <w:bookmarkEnd w:id="7"/>
      <w:r>
        <w:rPr>
          <w:rFonts w:hint="eastAsia"/>
        </w:rPr>
        <w:t>Model</w:t>
      </w:r>
      <w:r>
        <w:rPr>
          <w:rFonts w:hint="eastAsia"/>
        </w:rPr>
        <w:t>结构</w:t>
      </w:r>
    </w:p>
    <w:p w:rsidR="00321932" w:rsidRPr="00D657B3" w:rsidRDefault="00321932" w:rsidP="00321932"/>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2"/>
        <w:gridCol w:w="1263"/>
        <w:gridCol w:w="709"/>
        <w:gridCol w:w="4433"/>
      </w:tblGrid>
      <w:tr w:rsidR="00321932" w:rsidTr="008C3C9B">
        <w:tc>
          <w:tcPr>
            <w:tcW w:w="2482"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参数</w:t>
            </w:r>
          </w:p>
        </w:tc>
        <w:tc>
          <w:tcPr>
            <w:tcW w:w="1263"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类型</w:t>
            </w:r>
          </w:p>
        </w:tc>
        <w:tc>
          <w:tcPr>
            <w:tcW w:w="709"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必填</w:t>
            </w:r>
          </w:p>
        </w:tc>
        <w:tc>
          <w:tcPr>
            <w:tcW w:w="4433"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说明</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t>ID</w:t>
            </w:r>
          </w:p>
        </w:tc>
        <w:tc>
          <w:tcPr>
            <w:tcW w:w="1263" w:type="dxa"/>
            <w:vAlign w:val="center"/>
          </w:tcPr>
          <w:p w:rsidR="00FB7B5D" w:rsidRDefault="00FB7B5D">
            <w:pPr>
              <w:rPr>
                <w:rFonts w:ascii="宋体" w:eastAsia="宋体" w:hAnsi="宋体" w:cs="宋体"/>
                <w:color w:val="000000"/>
              </w:rPr>
            </w:pPr>
            <w:r>
              <w:rPr>
                <w:rFonts w:hint="eastAsia"/>
                <w:color w:val="000000"/>
              </w:rPr>
              <w:t>long</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pPr>
              <w:rPr>
                <w:rFonts w:ascii="宋体" w:eastAsia="宋体" w:hAnsi="宋体" w:cs="宋体"/>
                <w:color w:val="000000"/>
              </w:rPr>
            </w:pPr>
            <w:r>
              <w:rPr>
                <w:rFonts w:hint="eastAsia"/>
                <w:color w:val="000000"/>
              </w:rPr>
              <w:t>自增长主键</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t>CarparkNO</w:t>
            </w:r>
          </w:p>
        </w:tc>
        <w:tc>
          <w:tcPr>
            <w:tcW w:w="1263" w:type="dxa"/>
            <w:vAlign w:val="center"/>
          </w:tcPr>
          <w:p w:rsidR="00FB7B5D" w:rsidRDefault="00FB7B5D">
            <w:pPr>
              <w:rPr>
                <w:rFonts w:ascii="宋体" w:eastAsia="宋体" w:hAnsi="宋体" w:cs="宋体"/>
                <w:color w:val="000000"/>
              </w:rPr>
            </w:pPr>
            <w:r>
              <w:rPr>
                <w:rFonts w:hint="eastAsia"/>
                <w:color w:val="000000"/>
              </w:rPr>
              <w:t>int</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pPr>
              <w:rPr>
                <w:rFonts w:ascii="宋体" w:eastAsia="宋体" w:hAnsi="宋体" w:cs="宋体"/>
                <w:color w:val="000000"/>
              </w:rPr>
            </w:pPr>
            <w:r>
              <w:rPr>
                <w:rFonts w:hint="eastAsia"/>
                <w:color w:val="000000"/>
              </w:rPr>
              <w:t>车场编号</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t>OffDutyOperatorNO</w:t>
            </w:r>
          </w:p>
        </w:tc>
        <w:tc>
          <w:tcPr>
            <w:tcW w:w="1263" w:type="dxa"/>
            <w:vAlign w:val="center"/>
          </w:tcPr>
          <w:p w:rsidR="00FB7B5D" w:rsidRDefault="00FB7B5D">
            <w:pPr>
              <w:rPr>
                <w:rFonts w:ascii="宋体" w:eastAsia="宋体" w:hAnsi="宋体" w:cs="宋体"/>
                <w:color w:val="000000"/>
              </w:rPr>
            </w:pPr>
            <w:r>
              <w:rPr>
                <w:rFonts w:hint="eastAsia"/>
                <w:color w:val="000000"/>
              </w:rPr>
              <w:t>string</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rsidP="002610DC">
            <w:pPr>
              <w:rPr>
                <w:rFonts w:ascii="宋体" w:eastAsia="宋体" w:hAnsi="宋体" w:cs="宋体"/>
                <w:color w:val="000000"/>
              </w:rPr>
            </w:pPr>
            <w:r>
              <w:rPr>
                <w:rFonts w:hint="eastAsia"/>
                <w:color w:val="000000"/>
              </w:rPr>
              <w:t>交班操作员</w:t>
            </w:r>
            <w:r w:rsidR="002610DC">
              <w:rPr>
                <w:rFonts w:hint="eastAsia"/>
                <w:color w:val="000000"/>
              </w:rPr>
              <w:t>编号</w:t>
            </w:r>
          </w:p>
        </w:tc>
      </w:tr>
      <w:tr w:rsidR="006E39C9" w:rsidRPr="00E00670" w:rsidTr="00BD0D3A">
        <w:tc>
          <w:tcPr>
            <w:tcW w:w="2482" w:type="dxa"/>
            <w:vAlign w:val="center"/>
          </w:tcPr>
          <w:p w:rsidR="006E39C9" w:rsidRPr="006E39C9" w:rsidRDefault="006E39C9">
            <w:pPr>
              <w:rPr>
                <w:color w:val="000000"/>
              </w:rPr>
            </w:pPr>
            <w:r w:rsidRPr="006E39C9">
              <w:rPr>
                <w:color w:val="000000"/>
              </w:rPr>
              <w:lastRenderedPageBreak/>
              <w:t>OffDutyOperatorName</w:t>
            </w:r>
          </w:p>
        </w:tc>
        <w:tc>
          <w:tcPr>
            <w:tcW w:w="1263" w:type="dxa"/>
            <w:vAlign w:val="center"/>
          </w:tcPr>
          <w:p w:rsidR="006E39C9" w:rsidRDefault="006E39C9" w:rsidP="009A5403">
            <w:pPr>
              <w:rPr>
                <w:rFonts w:ascii="宋体" w:eastAsia="宋体" w:hAnsi="宋体" w:cs="宋体"/>
                <w:color w:val="000000"/>
              </w:rPr>
            </w:pPr>
            <w:r>
              <w:rPr>
                <w:rFonts w:hint="eastAsia"/>
                <w:color w:val="000000"/>
              </w:rPr>
              <w:t>string</w:t>
            </w:r>
          </w:p>
        </w:tc>
        <w:tc>
          <w:tcPr>
            <w:tcW w:w="709" w:type="dxa"/>
            <w:vAlign w:val="center"/>
          </w:tcPr>
          <w:p w:rsidR="006E39C9" w:rsidRDefault="00D226B7" w:rsidP="009A5403">
            <w:pPr>
              <w:rPr>
                <w:rFonts w:ascii="宋体" w:eastAsia="宋体" w:hAnsi="宋体" w:cs="宋体"/>
                <w:color w:val="000000"/>
              </w:rPr>
            </w:pPr>
            <w:r>
              <w:rPr>
                <w:rFonts w:hint="eastAsia"/>
                <w:color w:val="000000"/>
              </w:rPr>
              <w:t>N</w:t>
            </w:r>
          </w:p>
        </w:tc>
        <w:tc>
          <w:tcPr>
            <w:tcW w:w="4433" w:type="dxa"/>
            <w:vAlign w:val="center"/>
          </w:tcPr>
          <w:p w:rsidR="006E39C9" w:rsidRDefault="006E39C9" w:rsidP="009A5403">
            <w:pPr>
              <w:rPr>
                <w:rFonts w:ascii="宋体" w:eastAsia="宋体" w:hAnsi="宋体" w:cs="宋体"/>
                <w:color w:val="000000"/>
              </w:rPr>
            </w:pPr>
            <w:r>
              <w:rPr>
                <w:rFonts w:hint="eastAsia"/>
                <w:color w:val="000000"/>
              </w:rPr>
              <w:t>交班操作员名称</w:t>
            </w:r>
          </w:p>
        </w:tc>
      </w:tr>
      <w:tr w:rsidR="006E39C9" w:rsidRPr="00E00670" w:rsidTr="00BD0D3A">
        <w:tc>
          <w:tcPr>
            <w:tcW w:w="2482" w:type="dxa"/>
            <w:vAlign w:val="center"/>
          </w:tcPr>
          <w:p w:rsidR="006E39C9" w:rsidRPr="00080839" w:rsidRDefault="006E39C9">
            <w:pPr>
              <w:rPr>
                <w:rFonts w:ascii="宋体" w:eastAsia="宋体" w:hAnsi="宋体" w:cs="宋体"/>
                <w:color w:val="000000"/>
              </w:rPr>
            </w:pPr>
            <w:r w:rsidRPr="00080839">
              <w:rPr>
                <w:rFonts w:hint="eastAsia"/>
                <w:color w:val="000000"/>
              </w:rPr>
              <w:t>TakeOverOperatorNO</w:t>
            </w:r>
          </w:p>
        </w:tc>
        <w:tc>
          <w:tcPr>
            <w:tcW w:w="1263" w:type="dxa"/>
            <w:vAlign w:val="center"/>
          </w:tcPr>
          <w:p w:rsidR="006E39C9" w:rsidRDefault="006E39C9">
            <w:pPr>
              <w:rPr>
                <w:rFonts w:ascii="宋体" w:eastAsia="宋体" w:hAnsi="宋体" w:cs="宋体"/>
                <w:color w:val="000000"/>
              </w:rPr>
            </w:pPr>
            <w:r>
              <w:rPr>
                <w:rFonts w:hint="eastAsia"/>
                <w:color w:val="000000"/>
              </w:rPr>
              <w:t>string</w:t>
            </w:r>
          </w:p>
        </w:tc>
        <w:tc>
          <w:tcPr>
            <w:tcW w:w="709" w:type="dxa"/>
            <w:vAlign w:val="center"/>
          </w:tcPr>
          <w:p w:rsidR="006E39C9" w:rsidRDefault="00D226B7">
            <w:pPr>
              <w:rPr>
                <w:rFonts w:ascii="宋体" w:eastAsia="宋体" w:hAnsi="宋体" w:cs="宋体"/>
                <w:color w:val="000000"/>
              </w:rPr>
            </w:pPr>
            <w:r>
              <w:rPr>
                <w:rFonts w:hint="eastAsia"/>
                <w:color w:val="000000"/>
              </w:rPr>
              <w:t>N</w:t>
            </w:r>
          </w:p>
        </w:tc>
        <w:tc>
          <w:tcPr>
            <w:tcW w:w="4433" w:type="dxa"/>
            <w:vAlign w:val="center"/>
          </w:tcPr>
          <w:p w:rsidR="006E39C9" w:rsidRDefault="006E39C9" w:rsidP="002610DC">
            <w:pPr>
              <w:rPr>
                <w:rFonts w:ascii="宋体" w:eastAsia="宋体" w:hAnsi="宋体" w:cs="宋体"/>
                <w:color w:val="000000"/>
              </w:rPr>
            </w:pPr>
            <w:r>
              <w:rPr>
                <w:rFonts w:hint="eastAsia"/>
                <w:color w:val="000000"/>
              </w:rPr>
              <w:t>接班操作员</w:t>
            </w:r>
            <w:r w:rsidR="002610DC">
              <w:rPr>
                <w:rFonts w:hint="eastAsia"/>
                <w:color w:val="000000"/>
              </w:rPr>
              <w:t>编号</w:t>
            </w:r>
          </w:p>
        </w:tc>
      </w:tr>
      <w:tr w:rsidR="006E39C9" w:rsidRPr="00E00670" w:rsidTr="00BD0D3A">
        <w:tc>
          <w:tcPr>
            <w:tcW w:w="2482" w:type="dxa"/>
            <w:vAlign w:val="center"/>
          </w:tcPr>
          <w:p w:rsidR="006E39C9" w:rsidRPr="006E39C9" w:rsidRDefault="006E39C9" w:rsidP="009A5403">
            <w:pPr>
              <w:rPr>
                <w:rFonts w:ascii="宋体" w:eastAsia="宋体" w:hAnsi="宋体" w:cs="宋体"/>
                <w:color w:val="000000"/>
              </w:rPr>
            </w:pPr>
            <w:r w:rsidRPr="006E39C9">
              <w:rPr>
                <w:color w:val="000000"/>
              </w:rPr>
              <w:t>TakeOverOperatorName</w:t>
            </w:r>
          </w:p>
        </w:tc>
        <w:tc>
          <w:tcPr>
            <w:tcW w:w="1263" w:type="dxa"/>
            <w:vAlign w:val="center"/>
          </w:tcPr>
          <w:p w:rsidR="006E39C9" w:rsidRDefault="006E39C9" w:rsidP="009A5403">
            <w:pPr>
              <w:rPr>
                <w:rFonts w:ascii="宋体" w:eastAsia="宋体" w:hAnsi="宋体" w:cs="宋体"/>
                <w:color w:val="000000"/>
              </w:rPr>
            </w:pPr>
            <w:r>
              <w:rPr>
                <w:rFonts w:hint="eastAsia"/>
                <w:color w:val="000000"/>
              </w:rPr>
              <w:t>string</w:t>
            </w:r>
          </w:p>
        </w:tc>
        <w:tc>
          <w:tcPr>
            <w:tcW w:w="709" w:type="dxa"/>
            <w:vAlign w:val="center"/>
          </w:tcPr>
          <w:p w:rsidR="006E39C9" w:rsidRDefault="006E39C9" w:rsidP="009A5403">
            <w:pPr>
              <w:rPr>
                <w:rFonts w:ascii="宋体" w:eastAsia="宋体" w:hAnsi="宋体" w:cs="宋体"/>
                <w:color w:val="000000"/>
              </w:rPr>
            </w:pPr>
            <w:r>
              <w:rPr>
                <w:rFonts w:hint="eastAsia"/>
                <w:color w:val="000000"/>
              </w:rPr>
              <w:t>N</w:t>
            </w:r>
          </w:p>
        </w:tc>
        <w:tc>
          <w:tcPr>
            <w:tcW w:w="4433" w:type="dxa"/>
            <w:vAlign w:val="center"/>
          </w:tcPr>
          <w:p w:rsidR="006E39C9" w:rsidRDefault="006E39C9" w:rsidP="009A5403">
            <w:pPr>
              <w:rPr>
                <w:rFonts w:ascii="宋体" w:eastAsia="宋体" w:hAnsi="宋体" w:cs="宋体"/>
                <w:color w:val="000000"/>
              </w:rPr>
            </w:pPr>
            <w:r>
              <w:rPr>
                <w:rFonts w:hint="eastAsia"/>
                <w:color w:val="000000"/>
              </w:rPr>
              <w:t>接班操作员名称</w:t>
            </w:r>
          </w:p>
        </w:tc>
      </w:tr>
      <w:tr w:rsidR="006E39C9" w:rsidRPr="00E00670" w:rsidTr="00BD0D3A">
        <w:tc>
          <w:tcPr>
            <w:tcW w:w="2482" w:type="dxa"/>
            <w:vAlign w:val="center"/>
          </w:tcPr>
          <w:p w:rsidR="006E39C9" w:rsidRPr="00FB7B5D" w:rsidRDefault="006E39C9">
            <w:pPr>
              <w:rPr>
                <w:rFonts w:ascii="宋体" w:eastAsia="宋体" w:hAnsi="宋体" w:cs="宋体"/>
                <w:b/>
                <w:color w:val="000000"/>
              </w:rPr>
            </w:pPr>
            <w:r w:rsidRPr="00FB7B5D">
              <w:rPr>
                <w:rFonts w:hint="eastAsia"/>
                <w:b/>
                <w:color w:val="000000"/>
              </w:rPr>
              <w:t>LastTakeOverTime</w:t>
            </w:r>
          </w:p>
        </w:tc>
        <w:tc>
          <w:tcPr>
            <w:tcW w:w="1263" w:type="dxa"/>
            <w:vAlign w:val="center"/>
          </w:tcPr>
          <w:p w:rsidR="006E39C9" w:rsidRDefault="006E39C9">
            <w:pPr>
              <w:rPr>
                <w:rFonts w:ascii="宋体" w:eastAsia="宋体" w:hAnsi="宋体" w:cs="宋体"/>
                <w:color w:val="000000"/>
              </w:rPr>
            </w:pPr>
            <w:r>
              <w:rPr>
                <w:rFonts w:hint="eastAsia"/>
                <w:color w:val="000000"/>
              </w:rPr>
              <w:t>DateTime</w:t>
            </w:r>
          </w:p>
        </w:tc>
        <w:tc>
          <w:tcPr>
            <w:tcW w:w="709" w:type="dxa"/>
            <w:vAlign w:val="center"/>
          </w:tcPr>
          <w:p w:rsidR="006E39C9" w:rsidRDefault="006E39C9">
            <w:pPr>
              <w:rPr>
                <w:rFonts w:ascii="宋体" w:eastAsia="宋体" w:hAnsi="宋体" w:cs="宋体"/>
                <w:color w:val="000000"/>
              </w:rPr>
            </w:pPr>
            <w:r>
              <w:rPr>
                <w:rFonts w:hint="eastAsia"/>
                <w:color w:val="000000"/>
              </w:rPr>
              <w:t>Y</w:t>
            </w:r>
          </w:p>
        </w:tc>
        <w:tc>
          <w:tcPr>
            <w:tcW w:w="4433" w:type="dxa"/>
            <w:vAlign w:val="center"/>
          </w:tcPr>
          <w:p w:rsidR="006E39C9" w:rsidRDefault="006E39C9">
            <w:pPr>
              <w:rPr>
                <w:rFonts w:ascii="宋体" w:eastAsia="宋体" w:hAnsi="宋体" w:cs="宋体"/>
                <w:color w:val="000000"/>
              </w:rPr>
            </w:pPr>
            <w:r>
              <w:rPr>
                <w:rFonts w:hint="eastAsia"/>
                <w:color w:val="000000"/>
              </w:rPr>
              <w:t>交班操作员上一次接班时间</w:t>
            </w:r>
          </w:p>
        </w:tc>
      </w:tr>
      <w:tr w:rsidR="006E39C9" w:rsidRPr="00E00670" w:rsidTr="00BD0D3A">
        <w:tc>
          <w:tcPr>
            <w:tcW w:w="2482" w:type="dxa"/>
            <w:vAlign w:val="center"/>
          </w:tcPr>
          <w:p w:rsidR="006E39C9" w:rsidRPr="00FB7B5D" w:rsidRDefault="006E39C9">
            <w:pPr>
              <w:rPr>
                <w:rFonts w:ascii="宋体" w:eastAsia="宋体" w:hAnsi="宋体" w:cs="宋体"/>
                <w:b/>
                <w:color w:val="000000"/>
              </w:rPr>
            </w:pPr>
            <w:r w:rsidRPr="00FB7B5D">
              <w:rPr>
                <w:rFonts w:hint="eastAsia"/>
                <w:b/>
                <w:color w:val="000000"/>
              </w:rPr>
              <w:t>ThisTakeOverTime</w:t>
            </w:r>
          </w:p>
        </w:tc>
        <w:tc>
          <w:tcPr>
            <w:tcW w:w="1263" w:type="dxa"/>
            <w:vAlign w:val="center"/>
          </w:tcPr>
          <w:p w:rsidR="006E39C9" w:rsidRDefault="006E39C9">
            <w:pPr>
              <w:rPr>
                <w:rFonts w:ascii="宋体" w:eastAsia="宋体" w:hAnsi="宋体" w:cs="宋体"/>
                <w:color w:val="000000"/>
              </w:rPr>
            </w:pPr>
            <w:r>
              <w:rPr>
                <w:rFonts w:hint="eastAsia"/>
                <w:color w:val="000000"/>
              </w:rPr>
              <w:t>DateTime</w:t>
            </w:r>
          </w:p>
        </w:tc>
        <w:tc>
          <w:tcPr>
            <w:tcW w:w="709" w:type="dxa"/>
            <w:vAlign w:val="center"/>
          </w:tcPr>
          <w:p w:rsidR="006E39C9" w:rsidRDefault="006E39C9">
            <w:pPr>
              <w:rPr>
                <w:rFonts w:ascii="宋体" w:eastAsia="宋体" w:hAnsi="宋体" w:cs="宋体"/>
                <w:color w:val="000000"/>
              </w:rPr>
            </w:pPr>
            <w:r>
              <w:rPr>
                <w:rFonts w:hint="eastAsia"/>
                <w:color w:val="000000"/>
              </w:rPr>
              <w:t>Y</w:t>
            </w:r>
          </w:p>
        </w:tc>
        <w:tc>
          <w:tcPr>
            <w:tcW w:w="4433" w:type="dxa"/>
            <w:vAlign w:val="center"/>
          </w:tcPr>
          <w:p w:rsidR="006E39C9" w:rsidRDefault="006E39C9">
            <w:pPr>
              <w:rPr>
                <w:rFonts w:ascii="宋体" w:eastAsia="宋体" w:hAnsi="宋体" w:cs="宋体"/>
                <w:color w:val="000000"/>
              </w:rPr>
            </w:pPr>
            <w:r>
              <w:rPr>
                <w:rFonts w:hint="eastAsia"/>
                <w:color w:val="000000"/>
              </w:rPr>
              <w:t>本次换班时间</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TotalCharge</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两次换班期间出场的总应收金额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两次换班期间出场的总收费金额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StrPaid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两次换班期间出场的储值卡收费金额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TmpPaid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两次换班期间出场的临时车收费金额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MtpPaid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两次换班期间出场的月临车收费金额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ATypePaid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A</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BTypePaid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B</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CTypePaid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C</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DTypePaid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D</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ETypePaid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E</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F</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GTypePaid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G</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HTypePaid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H</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InTmpNum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当前场内临时车数量</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InMthNum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当前场内月租车数量</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两次换班期间出场的临时车车次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OutTfrNum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两次换班期间出场的临免车车次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OutMthNum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两次换班期间出场的月租车车次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OutMtpNum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两次换班期间出场的月临车车次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OutFreNum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两次换班期间出场的免费车车次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OutPerOpen</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两次换班期间出场的人工开闸车次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TotalInTmpNum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两次换班期间进入过车场的临时车总车次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lastRenderedPageBreak/>
              <w:t>TotalInNumber</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两次换班期间进入过车场的总车次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TotalOutNumber</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两次换班期间已出场的总车次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ATypeCarNum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A</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BTypeCarNum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B</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CTypeCarNum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C</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DTypeCarNum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D</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ETypeCarNum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E</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F</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GTypeCarNum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G</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HTypeCarNum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H</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PaidCarNum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两次换班期间出场的收费车车次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FreCarNum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两次换班期间出场的免费车车次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NotPaidCarNum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两次换班期间出场的未交费车车次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Remarks</w:t>
            </w:r>
          </w:p>
        </w:tc>
        <w:tc>
          <w:tcPr>
            <w:tcW w:w="1263" w:type="dxa"/>
            <w:vAlign w:val="center"/>
          </w:tcPr>
          <w:p w:rsidR="006E39C9" w:rsidRDefault="006E39C9">
            <w:pPr>
              <w:rPr>
                <w:rFonts w:ascii="宋体" w:eastAsia="宋体" w:hAnsi="宋体" w:cs="宋体"/>
                <w:color w:val="000000"/>
              </w:rPr>
            </w:pPr>
            <w:r>
              <w:rPr>
                <w:rFonts w:hint="eastAsia"/>
                <w:color w:val="000000"/>
              </w:rPr>
              <w:t>string</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备注</w:t>
            </w:r>
          </w:p>
        </w:tc>
      </w:tr>
      <w:tr w:rsidR="006E39C9" w:rsidRPr="00E00670" w:rsidTr="008C3C9B">
        <w:tc>
          <w:tcPr>
            <w:tcW w:w="2482" w:type="dxa"/>
          </w:tcPr>
          <w:p w:rsidR="006E39C9" w:rsidRPr="00FE7C36" w:rsidRDefault="006E39C9" w:rsidP="00594ECB">
            <w:pPr>
              <w:spacing w:line="264" w:lineRule="auto"/>
              <w:rPr>
                <w:kern w:val="2"/>
              </w:rPr>
            </w:pPr>
            <w:r w:rsidRPr="00FE7C36">
              <w:rPr>
                <w:rFonts w:hint="eastAsia"/>
                <w:kern w:val="2"/>
              </w:rPr>
              <w:t>OffDutyOperatorCard</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tcPr>
          <w:p w:rsidR="006E39C9" w:rsidRDefault="006E39C9" w:rsidP="00FE7C36">
            <w:pPr>
              <w:spacing w:line="264" w:lineRule="auto"/>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CardNO</w:t>
              </w:r>
            </w:hyperlink>
            <w:r>
              <w:rPr>
                <w:rFonts w:ascii="Consolas" w:hAnsi="Consolas" w:cs="Consolas" w:hint="eastAsia"/>
                <w:sz w:val="18"/>
                <w:szCs w:val="18"/>
              </w:rPr>
              <w:t>字段</w:t>
            </w:r>
          </w:p>
        </w:tc>
      </w:tr>
      <w:tr w:rsidR="006E39C9" w:rsidRPr="00E00670" w:rsidTr="008C3C9B">
        <w:tc>
          <w:tcPr>
            <w:tcW w:w="2482" w:type="dxa"/>
            <w:vAlign w:val="center"/>
          </w:tcPr>
          <w:p w:rsidR="006E39C9" w:rsidRPr="00360EE9" w:rsidRDefault="006E39C9" w:rsidP="00594ECB">
            <w:pPr>
              <w:spacing w:line="264" w:lineRule="auto"/>
              <w:rPr>
                <w:kern w:val="2"/>
              </w:rPr>
            </w:pPr>
            <w:r w:rsidRPr="00360EE9">
              <w:rPr>
                <w:rFonts w:hint="eastAsia"/>
                <w:kern w:val="2"/>
              </w:rPr>
              <w:t>OffDutyOperatorName</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360EE9">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UserName</w:t>
              </w:r>
            </w:hyperlink>
            <w:r>
              <w:rPr>
                <w:rFonts w:ascii="Consolas" w:hAnsi="Consolas" w:cs="Consolas" w:hint="eastAsia"/>
                <w:sz w:val="18"/>
                <w:szCs w:val="18"/>
              </w:rPr>
              <w:t>字段</w:t>
            </w:r>
          </w:p>
        </w:tc>
      </w:tr>
      <w:tr w:rsidR="006E39C9" w:rsidRPr="00E00670" w:rsidTr="008C3C9B">
        <w:tc>
          <w:tcPr>
            <w:tcW w:w="2482" w:type="dxa"/>
            <w:vAlign w:val="center"/>
          </w:tcPr>
          <w:p w:rsidR="006E39C9" w:rsidRPr="00FE7C36" w:rsidRDefault="006E39C9" w:rsidP="00594ECB">
            <w:pPr>
              <w:spacing w:line="264" w:lineRule="auto"/>
              <w:rPr>
                <w:kern w:val="2"/>
              </w:rPr>
            </w:pPr>
            <w:r w:rsidRPr="00FE7C36">
              <w:rPr>
                <w:rFonts w:hint="eastAsia"/>
                <w:kern w:val="2"/>
              </w:rPr>
              <w:t>TakeOverOperatorCard</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FE7C36">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CardNO</w:t>
              </w:r>
            </w:hyperlink>
            <w:r>
              <w:rPr>
                <w:rFonts w:ascii="Consolas" w:hAnsi="Consolas" w:cs="Consolas" w:hint="eastAsia"/>
                <w:sz w:val="18"/>
                <w:szCs w:val="18"/>
              </w:rPr>
              <w:t>字段</w:t>
            </w:r>
          </w:p>
        </w:tc>
      </w:tr>
      <w:tr w:rsidR="006E39C9" w:rsidRPr="00E00670" w:rsidTr="008C3C9B">
        <w:tc>
          <w:tcPr>
            <w:tcW w:w="2482" w:type="dxa"/>
            <w:vAlign w:val="center"/>
          </w:tcPr>
          <w:p w:rsidR="006E39C9" w:rsidRPr="00360EE9" w:rsidRDefault="006E39C9" w:rsidP="00594ECB">
            <w:pPr>
              <w:spacing w:line="264" w:lineRule="auto"/>
              <w:rPr>
                <w:kern w:val="2"/>
              </w:rPr>
            </w:pPr>
            <w:r w:rsidRPr="00360EE9">
              <w:rPr>
                <w:rFonts w:hint="eastAsia"/>
                <w:kern w:val="2"/>
              </w:rPr>
              <w:t>TakeOverOperatorName</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594ECB">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UserName</w:t>
              </w:r>
            </w:hyperlink>
            <w:r>
              <w:rPr>
                <w:rFonts w:ascii="Consolas" w:hAnsi="Consolas" w:cs="Consolas" w:hint="eastAsia"/>
                <w:sz w:val="18"/>
                <w:szCs w:val="18"/>
              </w:rPr>
              <w:t>字段</w:t>
            </w:r>
          </w:p>
        </w:tc>
      </w:tr>
    </w:tbl>
    <w:p w:rsidR="00321932" w:rsidRDefault="00321932" w:rsidP="00321932">
      <w:pPr>
        <w:pStyle w:val="3"/>
      </w:pPr>
      <w:r>
        <w:rPr>
          <w:rFonts w:hint="eastAsia"/>
        </w:rPr>
        <w:t>获取接口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Get</w:t>
      </w:r>
      <w:r w:rsidR="00AD72EC">
        <w:rPr>
          <w:rStyle w:val="af7"/>
        </w:rPr>
        <w:t>Handover</w:t>
      </w:r>
    </w:p>
    <w:p w:rsidR="00321932" w:rsidRDefault="00321932" w:rsidP="0032193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321932" w:rsidRDefault="00321932" w:rsidP="00321932">
      <w:pPr>
        <w:pStyle w:val="3"/>
      </w:pPr>
      <w:r>
        <w:rPr>
          <w:rFonts w:hint="eastAsia"/>
        </w:rPr>
        <w:t>获取不重复字段值接口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Get</w:t>
      </w:r>
      <w:r w:rsidR="00AD72EC">
        <w:rPr>
          <w:rStyle w:val="af7"/>
          <w:rFonts w:hint="eastAsia"/>
        </w:rPr>
        <w:t>Handover</w:t>
      </w:r>
      <w:r w:rsidR="00321932">
        <w:rPr>
          <w:rStyle w:val="af7"/>
          <w:rFonts w:hint="eastAsia"/>
        </w:rPr>
        <w:t>Distinct</w:t>
      </w:r>
    </w:p>
    <w:p w:rsidR="00321932" w:rsidRDefault="00321932" w:rsidP="00321932">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21932" w:rsidRDefault="00321932" w:rsidP="00321932">
      <w:pPr>
        <w:pStyle w:val="3"/>
      </w:pPr>
      <w:r>
        <w:rPr>
          <w:rFonts w:hint="eastAsia"/>
        </w:rPr>
        <w:t>按</w:t>
      </w:r>
      <w:r>
        <w:rPr>
          <w:rFonts w:hint="eastAsia"/>
        </w:rPr>
        <w:t>ID</w:t>
      </w:r>
      <w:r>
        <w:rPr>
          <w:rFonts w:hint="eastAsia"/>
        </w:rPr>
        <w:t>获取接口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Get</w:t>
      </w:r>
      <w:r w:rsidR="00AD72EC">
        <w:rPr>
          <w:rStyle w:val="af7"/>
        </w:rPr>
        <w:t>Handover</w:t>
      </w:r>
      <w:r w:rsidR="00321932" w:rsidRPr="004800FB">
        <w:rPr>
          <w:rStyle w:val="af7"/>
          <w:rFonts w:hint="eastAsia"/>
        </w:rPr>
        <w:t xml:space="preserve"> </w:t>
      </w:r>
      <w:r w:rsidR="00321932">
        <w:rPr>
          <w:rStyle w:val="af7"/>
          <w:rFonts w:hint="eastAsia"/>
        </w:rPr>
        <w:t>ByID</w:t>
      </w:r>
    </w:p>
    <w:p w:rsidR="00321932" w:rsidRDefault="00321932" w:rsidP="0032193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21932" w:rsidRDefault="00321932" w:rsidP="00321932">
      <w:pPr>
        <w:pStyle w:val="3"/>
      </w:pPr>
      <w:r>
        <w:rPr>
          <w:rFonts w:hint="eastAsia"/>
        </w:rPr>
        <w:t>按</w:t>
      </w:r>
      <w:r>
        <w:rPr>
          <w:rFonts w:hint="eastAsia"/>
        </w:rPr>
        <w:t>ID</w:t>
      </w:r>
      <w:r>
        <w:rPr>
          <w:rFonts w:hint="eastAsia"/>
        </w:rPr>
        <w:t>列表获取接口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Get</w:t>
      </w:r>
      <w:r w:rsidR="00AD72EC">
        <w:rPr>
          <w:rStyle w:val="af7"/>
        </w:rPr>
        <w:t>Handover</w:t>
      </w:r>
      <w:r w:rsidR="00321932" w:rsidRPr="004800FB">
        <w:rPr>
          <w:rStyle w:val="af7"/>
          <w:rFonts w:hint="eastAsia"/>
        </w:rPr>
        <w:t xml:space="preserve"> </w:t>
      </w:r>
      <w:r w:rsidR="00321932">
        <w:rPr>
          <w:rStyle w:val="af7"/>
          <w:rFonts w:hint="eastAsia"/>
        </w:rPr>
        <w:t>ByIDList</w:t>
      </w:r>
    </w:p>
    <w:p w:rsidR="00321932" w:rsidRDefault="00321932" w:rsidP="0032193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8A322F" w:rsidRDefault="008A322F" w:rsidP="008A322F">
      <w:pPr>
        <w:pStyle w:val="3"/>
      </w:pPr>
      <w:r>
        <w:rPr>
          <w:rFonts w:hint="eastAsia"/>
        </w:rPr>
        <w:t>生成换班报表记录接口</w:t>
      </w:r>
    </w:p>
    <w:p w:rsidR="008A322F" w:rsidRDefault="008A322F" w:rsidP="008A322F">
      <w:r>
        <w:rPr>
          <w:rFonts w:hint="eastAsia"/>
        </w:rPr>
        <w:t>由于换班记录需要统计的数据较多，所以一般由服务器生成。</w:t>
      </w:r>
    </w:p>
    <w:p w:rsidR="008A322F" w:rsidRPr="00E47307" w:rsidRDefault="008A322F" w:rsidP="008A322F">
      <w:pPr>
        <w:rPr>
          <w:b/>
        </w:rPr>
      </w:pPr>
      <w:r w:rsidRPr="00E47307">
        <w:rPr>
          <w:rFonts w:hint="eastAsia"/>
          <w:b/>
        </w:rPr>
        <w:t>url:</w:t>
      </w:r>
    </w:p>
    <w:p w:rsidR="008A322F" w:rsidRPr="008510B3" w:rsidRDefault="005446D3"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 w:history="1">
        <w:r w:rsidR="008A322F" w:rsidRPr="00825A5A">
          <w:rPr>
            <w:rStyle w:val="af7"/>
          </w:rPr>
          <w:t>http://192.168.2.158:9000/ParkAPI/</w:t>
        </w:r>
      </w:hyperlink>
      <w:r w:rsidR="0039623C" w:rsidRPr="0039623C">
        <w:rPr>
          <w:rStyle w:val="af7"/>
        </w:rPr>
        <w:t>SetWorkHandover</w:t>
      </w:r>
    </w:p>
    <w:p w:rsidR="008A322F" w:rsidRPr="005879B3" w:rsidRDefault="008A322F" w:rsidP="008A322F">
      <w:pPr>
        <w:rPr>
          <w:b/>
        </w:rPr>
      </w:pPr>
      <w:r w:rsidRPr="00E47307">
        <w:rPr>
          <w:b/>
        </w:rPr>
        <w:t>HTTP</w:t>
      </w:r>
      <w:r w:rsidRPr="00E47307">
        <w:rPr>
          <w:rFonts w:hint="eastAsia"/>
          <w:b/>
        </w:rPr>
        <w:t>请求</w:t>
      </w:r>
      <w:r w:rsidRPr="00E47307">
        <w:rPr>
          <w:b/>
        </w:rPr>
        <w:t>方式</w:t>
      </w:r>
      <w:r w:rsidRPr="00E47307">
        <w:rPr>
          <w:rFonts w:hint="eastAsia"/>
          <w:b/>
        </w:rPr>
        <w:t>：</w:t>
      </w:r>
    </w:p>
    <w:p w:rsidR="008A322F" w:rsidRDefault="008A322F" w:rsidP="008A322F">
      <w:r>
        <w:t>POST</w:t>
      </w:r>
      <w:r>
        <w:rPr>
          <w:rFonts w:hint="eastAsia"/>
        </w:rPr>
        <w:t>，</w:t>
      </w:r>
      <w:r>
        <w:rPr>
          <w:rFonts w:hint="eastAsia"/>
        </w:rPr>
        <w:t>GET</w:t>
      </w:r>
    </w:p>
    <w:p w:rsidR="008A322F" w:rsidRDefault="008A322F" w:rsidP="008A322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A322F" w:rsidTr="00594ECB">
        <w:tc>
          <w:tcPr>
            <w:tcW w:w="1809"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说明</w:t>
            </w:r>
          </w:p>
        </w:tc>
      </w:tr>
      <w:tr w:rsidR="008A322F" w:rsidTr="00594ECB">
        <w:tc>
          <w:tcPr>
            <w:tcW w:w="1809" w:type="dxa"/>
          </w:tcPr>
          <w:p w:rsidR="008A322F" w:rsidRPr="00EC78A7" w:rsidRDefault="008A322F" w:rsidP="00594ECB">
            <w:pPr>
              <w:spacing w:line="264" w:lineRule="auto"/>
              <w:rPr>
                <w:b/>
                <w:kern w:val="2"/>
              </w:rPr>
            </w:pPr>
            <w:r w:rsidRPr="00EC78A7">
              <w:rPr>
                <w:b/>
                <w:kern w:val="2"/>
              </w:rPr>
              <w:t>token</w:t>
            </w:r>
          </w:p>
        </w:tc>
        <w:tc>
          <w:tcPr>
            <w:tcW w:w="1024"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A322F" w:rsidTr="00594ECB">
        <w:tc>
          <w:tcPr>
            <w:tcW w:w="1809" w:type="dxa"/>
          </w:tcPr>
          <w:p w:rsidR="008A322F" w:rsidRPr="00EC78A7" w:rsidRDefault="00351225" w:rsidP="00594ECB">
            <w:pPr>
              <w:spacing w:line="264" w:lineRule="auto"/>
              <w:rPr>
                <w:b/>
                <w:kern w:val="2"/>
              </w:rPr>
            </w:pPr>
            <w:r>
              <w:rPr>
                <w:rFonts w:hint="eastAsia"/>
                <w:b/>
                <w:kern w:val="2"/>
              </w:rPr>
              <w:t>StationId</w:t>
            </w:r>
          </w:p>
        </w:tc>
        <w:tc>
          <w:tcPr>
            <w:tcW w:w="1024" w:type="dxa"/>
          </w:tcPr>
          <w:p w:rsidR="008A322F" w:rsidRPr="00E00670" w:rsidRDefault="008A322F"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A322F" w:rsidRDefault="00351225" w:rsidP="00594ECB">
            <w:pPr>
              <w:spacing w:line="264" w:lineRule="auto"/>
              <w:rPr>
                <w:rFonts w:ascii="Consolas" w:hAnsi="Consolas" w:cs="Consolas"/>
                <w:sz w:val="18"/>
                <w:szCs w:val="18"/>
              </w:rPr>
            </w:pPr>
            <w:r>
              <w:rPr>
                <w:rFonts w:ascii="Consolas" w:hAnsi="Consolas" w:cs="Consolas" w:hint="eastAsia"/>
                <w:sz w:val="18"/>
                <w:szCs w:val="18"/>
              </w:rPr>
              <w:t>工作站编号</w:t>
            </w:r>
          </w:p>
        </w:tc>
      </w:tr>
      <w:tr w:rsidR="008A322F" w:rsidTr="00594ECB">
        <w:tc>
          <w:tcPr>
            <w:tcW w:w="1809" w:type="dxa"/>
          </w:tcPr>
          <w:p w:rsidR="008A322F" w:rsidRPr="00B5638D" w:rsidRDefault="008A322F" w:rsidP="00594ECB">
            <w:pPr>
              <w:spacing w:line="264" w:lineRule="auto"/>
              <w:rPr>
                <w:b/>
                <w:kern w:val="2"/>
              </w:rPr>
            </w:pPr>
            <w:r w:rsidRPr="008A322F">
              <w:rPr>
                <w:b/>
                <w:kern w:val="2"/>
              </w:rPr>
              <w:t>TakeOverOperatorNo</w:t>
            </w:r>
          </w:p>
        </w:tc>
        <w:tc>
          <w:tcPr>
            <w:tcW w:w="1024" w:type="dxa"/>
          </w:tcPr>
          <w:p w:rsidR="008A322F" w:rsidRDefault="008A322F">
            <w:r w:rsidRPr="00EB6A4D">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Default="008A322F" w:rsidP="00594ECB">
            <w:pPr>
              <w:spacing w:line="264" w:lineRule="auto"/>
              <w:rPr>
                <w:rFonts w:ascii="Consolas" w:hAnsi="Consolas" w:cs="Consolas"/>
                <w:sz w:val="18"/>
                <w:szCs w:val="18"/>
              </w:rPr>
            </w:pPr>
            <w:r>
              <w:rPr>
                <w:rFonts w:ascii="Consolas" w:hAnsi="Consolas" w:cs="Consolas" w:hint="eastAsia"/>
                <w:sz w:val="18"/>
                <w:szCs w:val="18"/>
              </w:rPr>
              <w:t>接</w:t>
            </w:r>
            <w:r w:rsidRPr="008A322F">
              <w:rPr>
                <w:rFonts w:ascii="Consolas" w:hAnsi="Consolas" w:cs="Consolas" w:hint="eastAsia"/>
                <w:sz w:val="18"/>
                <w:szCs w:val="18"/>
              </w:rPr>
              <w:t>班操作员</w:t>
            </w:r>
            <w:r>
              <w:rPr>
                <w:rFonts w:ascii="Consolas" w:hAnsi="Consolas" w:cs="Consolas" w:hint="eastAsia"/>
                <w:sz w:val="18"/>
                <w:szCs w:val="18"/>
              </w:rPr>
              <w:t>编号</w:t>
            </w:r>
          </w:p>
        </w:tc>
      </w:tr>
      <w:tr w:rsidR="008A322F" w:rsidTr="00594ECB">
        <w:tc>
          <w:tcPr>
            <w:tcW w:w="1809" w:type="dxa"/>
          </w:tcPr>
          <w:p w:rsidR="008A322F" w:rsidRPr="00B5638D" w:rsidRDefault="0039623C" w:rsidP="00594ECB">
            <w:pPr>
              <w:spacing w:line="264" w:lineRule="auto"/>
              <w:rPr>
                <w:b/>
                <w:kern w:val="2"/>
              </w:rPr>
            </w:pPr>
            <w:r>
              <w:rPr>
                <w:b/>
                <w:kern w:val="2"/>
              </w:rPr>
              <w:t>P</w:t>
            </w:r>
            <w:r>
              <w:rPr>
                <w:rFonts w:hint="eastAsia"/>
                <w:b/>
                <w:kern w:val="2"/>
              </w:rPr>
              <w:t>assword</w:t>
            </w:r>
          </w:p>
        </w:tc>
        <w:tc>
          <w:tcPr>
            <w:tcW w:w="1024" w:type="dxa"/>
          </w:tcPr>
          <w:p w:rsidR="008A322F" w:rsidRDefault="008A322F">
            <w:r w:rsidRPr="00EB6A4D">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Default="0039623C" w:rsidP="00594ECB">
            <w:pPr>
              <w:spacing w:line="264" w:lineRule="auto"/>
              <w:rPr>
                <w:rFonts w:ascii="Consolas" w:hAnsi="Consolas" w:cs="Consolas"/>
                <w:sz w:val="18"/>
                <w:szCs w:val="18"/>
              </w:rPr>
            </w:pPr>
            <w:r>
              <w:rPr>
                <w:rFonts w:ascii="Consolas" w:hAnsi="Consolas" w:cs="Consolas" w:hint="eastAsia"/>
                <w:sz w:val="18"/>
                <w:szCs w:val="18"/>
              </w:rPr>
              <w:t>接班人员的密码经过</w:t>
            </w:r>
            <w:r>
              <w:rPr>
                <w:rFonts w:ascii="Consolas" w:hAnsi="Consolas" w:cs="Consolas" w:hint="eastAsia"/>
                <w:sz w:val="18"/>
                <w:szCs w:val="18"/>
              </w:rPr>
              <w:t>MD5</w:t>
            </w:r>
            <w:r>
              <w:rPr>
                <w:rFonts w:ascii="Consolas" w:hAnsi="Consolas" w:cs="Consolas" w:hint="eastAsia"/>
                <w:sz w:val="18"/>
                <w:szCs w:val="18"/>
              </w:rPr>
              <w:t>换算后的值。</w:t>
            </w:r>
          </w:p>
        </w:tc>
      </w:tr>
      <w:tr w:rsidR="008A322F" w:rsidTr="00594ECB">
        <w:tc>
          <w:tcPr>
            <w:tcW w:w="1809" w:type="dxa"/>
          </w:tcPr>
          <w:p w:rsidR="008A322F" w:rsidRDefault="008A322F"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A322F" w:rsidRPr="00E00670" w:rsidRDefault="008A322F"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A322F" w:rsidRDefault="008A322F"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A322F" w:rsidRDefault="008A322F" w:rsidP="008A322F">
      <w:pPr>
        <w:rPr>
          <w:b/>
        </w:rPr>
      </w:pPr>
      <w:r>
        <w:rPr>
          <w:rFonts w:hint="eastAsia"/>
          <w:b/>
        </w:rPr>
        <w:t>返回</w:t>
      </w:r>
      <w:r>
        <w:rPr>
          <w:b/>
        </w:rPr>
        <w:t>数据</w:t>
      </w:r>
      <w:r w:rsidRPr="0050700F">
        <w:rPr>
          <w:rFonts w:hint="eastAsia"/>
          <w:b/>
        </w:rPr>
        <w:t>格式</w:t>
      </w:r>
      <w:r>
        <w:rPr>
          <w:rFonts w:hint="eastAsia"/>
          <w:b/>
        </w:rPr>
        <w:t>:</w:t>
      </w:r>
    </w:p>
    <w:p w:rsidR="008A322F" w:rsidRPr="0051022D" w:rsidRDefault="008A322F" w:rsidP="008A322F">
      <w:r>
        <w:t>JSON</w:t>
      </w:r>
    </w:p>
    <w:p w:rsidR="008A322F" w:rsidRDefault="008A322F" w:rsidP="008A322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A322F"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说明</w:t>
            </w:r>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A322F" w:rsidRDefault="00F55279"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4B26F1"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A322F" w:rsidRDefault="004B26F1" w:rsidP="00594ECB">
            <w:pPr>
              <w:spacing w:line="264" w:lineRule="auto"/>
              <w:rPr>
                <w:rFonts w:ascii="Consolas" w:hAnsi="Consolas" w:cs="Consolas"/>
                <w:kern w:val="2"/>
                <w:sz w:val="18"/>
                <w:szCs w:val="18"/>
              </w:rPr>
            </w:pPr>
            <w:r>
              <w:rPr>
                <w:rFonts w:ascii="Consolas" w:hAnsi="Consolas" w:cs="Consolas" w:hint="eastAsia"/>
                <w:kern w:val="2"/>
                <w:sz w:val="18"/>
                <w:szCs w:val="18"/>
              </w:rPr>
              <w:t>参考下面的说明</w:t>
            </w:r>
          </w:p>
        </w:tc>
      </w:tr>
    </w:tbl>
    <w:p w:rsidR="004B26F1" w:rsidRDefault="004B26F1" w:rsidP="008A322F"/>
    <w:p w:rsidR="008A322F" w:rsidRDefault="008A322F" w:rsidP="008A322F">
      <w:r>
        <w:rPr>
          <w:rFonts w:hint="eastAsia"/>
        </w:rPr>
        <w:t>data</w:t>
      </w:r>
      <w:r>
        <w:rPr>
          <w:rFonts w:hint="eastAsia"/>
          <w:b/>
        </w:rPr>
        <w:t>中的数据：</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B26F1" w:rsidTr="004B26F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B26F1" w:rsidRDefault="004B26F1" w:rsidP="004B26F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B26F1" w:rsidRDefault="004B26F1" w:rsidP="004B26F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B26F1" w:rsidRDefault="004B26F1" w:rsidP="004B26F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B26F1" w:rsidRDefault="004B26F1" w:rsidP="004B26F1">
            <w:pPr>
              <w:spacing w:line="264" w:lineRule="auto"/>
              <w:rPr>
                <w:rFonts w:ascii="Consolas" w:hAnsi="Consolas" w:cs="Consolas"/>
                <w:kern w:val="2"/>
              </w:rPr>
            </w:pPr>
            <w:r>
              <w:rPr>
                <w:rFonts w:ascii="Consolas" w:hAnsi="Consolas" w:cs="Consolas" w:hint="eastAsia"/>
                <w:kern w:val="2"/>
              </w:rPr>
              <w:t>说明</w:t>
            </w:r>
          </w:p>
        </w:tc>
      </w:tr>
      <w:tr w:rsidR="004B26F1" w:rsidTr="004B26F1">
        <w:tc>
          <w:tcPr>
            <w:tcW w:w="1526" w:type="dxa"/>
            <w:tcBorders>
              <w:top w:val="single" w:sz="4" w:space="0" w:color="auto"/>
              <w:left w:val="single" w:sz="4" w:space="0" w:color="auto"/>
              <w:bottom w:val="single" w:sz="4" w:space="0" w:color="auto"/>
              <w:right w:val="single" w:sz="4" w:space="0" w:color="auto"/>
            </w:tcBorders>
            <w:hideMark/>
          </w:tcPr>
          <w:p w:rsidR="004B26F1" w:rsidRDefault="00004EC5" w:rsidP="004B26F1">
            <w:pPr>
              <w:spacing w:line="264" w:lineRule="auto"/>
              <w:rPr>
                <w:rFonts w:ascii="Consolas" w:hAnsi="Consolas" w:cs="Consolas"/>
                <w:kern w:val="2"/>
                <w:sz w:val="18"/>
                <w:szCs w:val="18"/>
              </w:rPr>
            </w:pPr>
            <w:r w:rsidRPr="00004EC5">
              <w:rPr>
                <w:b/>
                <w:kern w:val="2"/>
              </w:rPr>
              <w:t>model</w:t>
            </w:r>
          </w:p>
        </w:tc>
        <w:tc>
          <w:tcPr>
            <w:tcW w:w="1670" w:type="dxa"/>
            <w:tcBorders>
              <w:top w:val="single" w:sz="4" w:space="0" w:color="auto"/>
              <w:left w:val="single" w:sz="4" w:space="0" w:color="auto"/>
              <w:bottom w:val="single" w:sz="4" w:space="0" w:color="auto"/>
              <w:right w:val="single" w:sz="4" w:space="0" w:color="auto"/>
            </w:tcBorders>
            <w:hideMark/>
          </w:tcPr>
          <w:p w:rsidR="004B26F1" w:rsidRDefault="00004EC5" w:rsidP="004B26F1">
            <w:pPr>
              <w:spacing w:line="264" w:lineRule="auto"/>
              <w:rPr>
                <w:rFonts w:ascii="Consolas" w:hAnsi="Consolas" w:cs="Consolas"/>
                <w:kern w:val="2"/>
                <w:sz w:val="18"/>
                <w:szCs w:val="18"/>
              </w:rPr>
            </w:pPr>
            <w:r>
              <w:rPr>
                <w:rFonts w:ascii="Consolas" w:hAnsi="Consolas" w:cs="Consolas" w:hint="eastAsia"/>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B26F1" w:rsidRDefault="00004EC5" w:rsidP="004B26F1">
            <w:pPr>
              <w:spacing w:line="264" w:lineRule="auto"/>
              <w:rPr>
                <w:rFonts w:ascii="Consolas" w:hAnsi="Consolas" w:cs="Consolas"/>
                <w:kern w:val="2"/>
                <w:sz w:val="18"/>
                <w:szCs w:val="18"/>
              </w:rPr>
            </w:pPr>
            <w:r>
              <w:rPr>
                <w:rFonts w:ascii="Consolas" w:hAnsi="Consolas" w:cs="Consolas" w:hint="eastAsia"/>
                <w:kern w:val="2"/>
                <w:sz w:val="18"/>
                <w:szCs w:val="18"/>
              </w:rPr>
              <w:t>生成的换班记录。参考</w:t>
            </w:r>
            <w:hyperlink w:anchor="_Model结构_15" w:history="1">
              <w:r w:rsidRPr="00004EC5">
                <w:rPr>
                  <w:rStyle w:val="af7"/>
                  <w:rFonts w:ascii="Consolas" w:hAnsi="Consolas" w:cs="Consolas" w:hint="eastAsia"/>
                  <w:kern w:val="2"/>
                  <w:sz w:val="18"/>
                  <w:szCs w:val="18"/>
                </w:rPr>
                <w:t>换班报表数据结构</w:t>
              </w:r>
            </w:hyperlink>
          </w:p>
        </w:tc>
      </w:tr>
      <w:tr w:rsidR="004B26F1" w:rsidTr="004B26F1">
        <w:tc>
          <w:tcPr>
            <w:tcW w:w="1526"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b/>
                <w:kern w:val="2"/>
              </w:rPr>
            </w:pPr>
            <w:r w:rsidRPr="004B26F1">
              <w:rPr>
                <w:b/>
                <w:kern w:val="2"/>
              </w:rPr>
              <w:t>token</w:t>
            </w:r>
          </w:p>
        </w:tc>
        <w:tc>
          <w:tcPr>
            <w:tcW w:w="1670"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rFonts w:ascii="Consolas" w:hAnsi="Consolas" w:cs="Consolas"/>
                <w:kern w:val="2"/>
                <w:sz w:val="18"/>
                <w:szCs w:val="18"/>
              </w:rPr>
            </w:pPr>
            <w:r>
              <w:rPr>
                <w:rFonts w:ascii="Consolas" w:hAnsi="Consolas" w:cs="Consolas" w:hint="eastAsia"/>
                <w:kern w:val="2"/>
                <w:sz w:val="18"/>
                <w:szCs w:val="18"/>
              </w:rPr>
              <w:t>接班人员登陆成功获得的</w:t>
            </w:r>
            <w:r>
              <w:rPr>
                <w:rFonts w:ascii="Consolas" w:hAnsi="Consolas" w:cs="Consolas" w:hint="eastAsia"/>
                <w:kern w:val="2"/>
                <w:sz w:val="18"/>
                <w:szCs w:val="18"/>
              </w:rPr>
              <w:t>token</w:t>
            </w:r>
          </w:p>
        </w:tc>
      </w:tr>
    </w:tbl>
    <w:p w:rsidR="004B26F1" w:rsidRDefault="004B26F1" w:rsidP="008A322F">
      <w:pPr>
        <w:rPr>
          <w:b/>
        </w:rPr>
      </w:pPr>
    </w:p>
    <w:p w:rsidR="008A322F" w:rsidRDefault="008A322F" w:rsidP="008A322F">
      <w:pPr>
        <w:rPr>
          <w:b/>
        </w:rPr>
      </w:pPr>
      <w:r>
        <w:rPr>
          <w:rFonts w:hint="eastAsia"/>
          <w:b/>
        </w:rPr>
        <w:t>请求示例：</w:t>
      </w:r>
    </w:p>
    <w:p w:rsidR="008A322F" w:rsidRPr="008510B3" w:rsidRDefault="005446D3"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 w:history="1">
        <w:r w:rsidR="008A322F" w:rsidRPr="00506A16">
          <w:rPr>
            <w:rStyle w:val="af7"/>
          </w:rPr>
          <w:t>http://192</w:t>
        </w:r>
      </w:hyperlink>
      <w:r w:rsidR="008A322F">
        <w:rPr>
          <w:rStyle w:val="af7"/>
        </w:rPr>
        <w:t>.168.2.158</w:t>
      </w:r>
      <w:r w:rsidR="008A322F" w:rsidRPr="008510B3">
        <w:rPr>
          <w:rStyle w:val="af7"/>
        </w:rPr>
        <w:t>:9000/ParkAPI/</w:t>
      </w:r>
      <w:r w:rsidR="004B26F1" w:rsidRPr="0039623C">
        <w:rPr>
          <w:rStyle w:val="af7"/>
        </w:rPr>
        <w:t>SetWorkHandover</w:t>
      </w:r>
      <w:r w:rsidR="009D6270" w:rsidRPr="009D6270">
        <w:rPr>
          <w:rStyle w:val="af7"/>
        </w:rPr>
        <w:t>?token=f1231fac139245af9bfa018a08abec2d&amp;</w:t>
      </w:r>
      <w:r w:rsidR="00451762" w:rsidRPr="00451762">
        <w:rPr>
          <w:rStyle w:val="af7"/>
        </w:rPr>
        <w:t>StationId</w:t>
      </w:r>
      <w:r w:rsidR="009D6270" w:rsidRPr="009D6270">
        <w:rPr>
          <w:rStyle w:val="af7"/>
        </w:rPr>
        <w:t>=1&amp;TakeOverOperatorNo=888888&amp;</w:t>
      </w:r>
      <w:r w:rsidR="004B26F1">
        <w:rPr>
          <w:rStyle w:val="af7"/>
          <w:rFonts w:hint="eastAsia"/>
        </w:rPr>
        <w:t>password</w:t>
      </w:r>
      <w:r w:rsidR="009D6270" w:rsidRPr="009D6270">
        <w:rPr>
          <w:rStyle w:val="af7"/>
        </w:rPr>
        <w:t>=</w:t>
      </w:r>
      <w:r w:rsidR="004B26F1" w:rsidRPr="004B26F1">
        <w:rPr>
          <w:rStyle w:val="af7"/>
        </w:rPr>
        <w:t>d41d8cd98f00b204e9800998ecf8427e</w:t>
      </w:r>
    </w:p>
    <w:p w:rsidR="008A322F" w:rsidRDefault="008A322F" w:rsidP="008A322F">
      <w:pPr>
        <w:rPr>
          <w:b/>
        </w:rPr>
      </w:pPr>
      <w:r>
        <w:rPr>
          <w:rFonts w:hint="eastAsia"/>
          <w:b/>
        </w:rPr>
        <w:t>成功回复示例</w:t>
      </w:r>
      <w:r>
        <w:rPr>
          <w:rFonts w:hint="eastAsia"/>
          <w:b/>
        </w:rPr>
        <w:t>:</w:t>
      </w:r>
    </w:p>
    <w:p w:rsidR="008A322F" w:rsidRPr="007F1246" w:rsidRDefault="00004EC5"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04EC5">
        <w:rPr>
          <w:rFonts w:hint="eastAsia"/>
        </w:rPr>
        <w:t>{"rcode":"200","msg":"OK","data":{"model":{"OffDutyOperatorCard":"888888","TakeOverOperatorCard":"aaaaaa","OffDutyOperatorName":"</w:t>
      </w:r>
      <w:r w:rsidRPr="00004EC5">
        <w:rPr>
          <w:rFonts w:hint="eastAsia"/>
        </w:rPr>
        <w:t>管理员</w:t>
      </w:r>
      <w:r w:rsidRPr="00004EC5">
        <w:rPr>
          <w:rFonts w:hint="eastAsia"/>
        </w:rPr>
        <w:t>","TakeOverOperatorName":"","CarparkNO":0,"OffDutyOperatorNO":"888888","TakeOverOperatorNO":"aaaaaa","LastTakeOverTime":"201</w:t>
      </w:r>
      <w:r w:rsidRPr="00004EC5">
        <w:t>7-04-15 09:41:33","ThisTakeOverTime":"2017-04-15 09:48:11","TotalCharge":0.0,"TotalPaid":0.0,"StrPaid":0.0,"TmpPaid":0.0,"MtpPaid":0.0,"ATypePaid":0.0,"BTypePaid":0.0,"CTypePaid":0.0,"DTypePaid":0.0,"ETypePaid":0.0,"FTypePaid":0.0,"GTypePaid":0.0,"HTypePaid":0.0,"InTmpNum":0,"InMthNum":0,"OutTmpNum":0,"OutTfrNum":0,"OutMthNum":0,"OutMtpNum":0,"OutFreNum":0,"OutPerOpen":0,"TotalInTmpNum":0,"TotalInNumber":0,"TotalOutNumber":0,"ATypeCarNum":0,"BTypeCarNum":0,"CTypeCarNum":0,"DTypeCarNum":0,"ETypeCarNum":0,"FTypeCarNum":0,"GTypeCarNum":0,"HTypeCarNum":0,"PaidCarNum":0,"FreCarNum":0,"NotPaidCarNum":0,"ID":8},"token":"5905752f565f41ad8cf2adc76348b717"}}</w:t>
      </w:r>
      <w:r w:rsidR="008A322F" w:rsidRPr="0069679C">
        <w:rPr>
          <w:rFonts w:hint="eastAsia"/>
        </w:rPr>
        <w:t xml:space="preserve"> </w:t>
      </w:r>
    </w:p>
    <w:p w:rsidR="008A322F" w:rsidRDefault="008A322F" w:rsidP="008A322F">
      <w:pPr>
        <w:rPr>
          <w:b/>
        </w:rPr>
      </w:pPr>
      <w:r>
        <w:rPr>
          <w:rFonts w:hint="eastAsia"/>
          <w:b/>
        </w:rPr>
        <w:t>失败回复示例</w:t>
      </w:r>
      <w:r>
        <w:rPr>
          <w:rFonts w:hint="eastAsia"/>
          <w:b/>
        </w:rPr>
        <w:t>:</w:t>
      </w:r>
    </w:p>
    <w:p w:rsidR="008A322F" w:rsidRPr="007F1246" w:rsidRDefault="008A322F"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833DDB" w:rsidRDefault="00833DDB" w:rsidP="00833DDB">
      <w:pPr>
        <w:pStyle w:val="3"/>
      </w:pPr>
      <w:r>
        <w:rPr>
          <w:rFonts w:hint="eastAsia"/>
        </w:rPr>
        <w:t>获取临时</w:t>
      </w:r>
      <w:r w:rsidR="00173BE0">
        <w:rPr>
          <w:rFonts w:hint="eastAsia"/>
        </w:rPr>
        <w:t>换班统计</w:t>
      </w:r>
      <w:r>
        <w:rPr>
          <w:rFonts w:hint="eastAsia"/>
        </w:rPr>
        <w:t>记录接口</w:t>
      </w:r>
    </w:p>
    <w:p w:rsidR="00833DDB" w:rsidRDefault="00F52F14" w:rsidP="00833DDB">
      <w:r>
        <w:rPr>
          <w:rFonts w:hint="eastAsia"/>
        </w:rPr>
        <w:t>此接口获取的结果不会保存</w:t>
      </w:r>
      <w:r w:rsidR="00833DDB">
        <w:rPr>
          <w:rFonts w:hint="eastAsia"/>
        </w:rPr>
        <w:t>，只用于临时统计结果用</w:t>
      </w:r>
      <w:r w:rsidR="00833DDB">
        <w:rPr>
          <w:rFonts w:hint="eastAsia"/>
        </w:rPr>
        <w:t>(</w:t>
      </w:r>
      <w:r w:rsidR="00833DDB">
        <w:rPr>
          <w:rFonts w:hint="eastAsia"/>
        </w:rPr>
        <w:t>如打印当前统计结果</w:t>
      </w:r>
      <w:r w:rsidR="00833DDB">
        <w:rPr>
          <w:rFonts w:hint="eastAsia"/>
        </w:rPr>
        <w:t>)</w:t>
      </w:r>
      <w:r w:rsidR="00833DDB">
        <w:rPr>
          <w:rFonts w:hint="eastAsia"/>
        </w:rPr>
        <w:t>。</w:t>
      </w:r>
    </w:p>
    <w:p w:rsidR="00833DDB" w:rsidRPr="00E47307" w:rsidRDefault="00833DDB" w:rsidP="00833DDB">
      <w:pPr>
        <w:rPr>
          <w:b/>
        </w:rPr>
      </w:pPr>
      <w:r w:rsidRPr="00E47307">
        <w:rPr>
          <w:rFonts w:hint="eastAsia"/>
          <w:b/>
        </w:rPr>
        <w:t>url:</w:t>
      </w:r>
    </w:p>
    <w:p w:rsidR="00833DDB" w:rsidRPr="008510B3" w:rsidRDefault="005446D3"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 w:history="1">
        <w:r w:rsidR="00833DDB" w:rsidRPr="00825A5A">
          <w:rPr>
            <w:rStyle w:val="af7"/>
          </w:rPr>
          <w:t>http://192.168.2.158:9000/ParkAPI/</w:t>
        </w:r>
      </w:hyperlink>
      <w:r w:rsidR="00E85DDE" w:rsidRPr="00E85DDE">
        <w:rPr>
          <w:rStyle w:val="af7"/>
        </w:rPr>
        <w:t>GetWorkHandoverPrint</w:t>
      </w:r>
    </w:p>
    <w:p w:rsidR="00833DDB" w:rsidRPr="005879B3" w:rsidRDefault="00833DDB" w:rsidP="00833DDB">
      <w:pPr>
        <w:rPr>
          <w:b/>
        </w:rPr>
      </w:pPr>
      <w:r w:rsidRPr="00E47307">
        <w:rPr>
          <w:b/>
        </w:rPr>
        <w:t>HTTP</w:t>
      </w:r>
      <w:r w:rsidRPr="00E47307">
        <w:rPr>
          <w:rFonts w:hint="eastAsia"/>
          <w:b/>
        </w:rPr>
        <w:t>请求</w:t>
      </w:r>
      <w:r w:rsidRPr="00E47307">
        <w:rPr>
          <w:b/>
        </w:rPr>
        <w:t>方式</w:t>
      </w:r>
      <w:r w:rsidRPr="00E47307">
        <w:rPr>
          <w:rFonts w:hint="eastAsia"/>
          <w:b/>
        </w:rPr>
        <w:t>：</w:t>
      </w:r>
    </w:p>
    <w:p w:rsidR="00833DDB" w:rsidRDefault="00833DDB" w:rsidP="00833DDB">
      <w:r>
        <w:t>POST</w:t>
      </w:r>
      <w:r>
        <w:rPr>
          <w:rFonts w:hint="eastAsia"/>
        </w:rPr>
        <w:t>，</w:t>
      </w:r>
      <w:r>
        <w:rPr>
          <w:rFonts w:hint="eastAsia"/>
        </w:rPr>
        <w:t>GET</w:t>
      </w:r>
    </w:p>
    <w:p w:rsidR="00833DDB" w:rsidRDefault="00833DDB" w:rsidP="00833DDB">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33DDB" w:rsidTr="00594ECB">
        <w:tc>
          <w:tcPr>
            <w:tcW w:w="1809"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说明</w:t>
            </w:r>
          </w:p>
        </w:tc>
      </w:tr>
      <w:tr w:rsidR="00833DDB" w:rsidTr="00594ECB">
        <w:tc>
          <w:tcPr>
            <w:tcW w:w="1809" w:type="dxa"/>
          </w:tcPr>
          <w:p w:rsidR="00833DDB" w:rsidRPr="00EC78A7" w:rsidRDefault="00833DDB" w:rsidP="00594ECB">
            <w:pPr>
              <w:spacing w:line="264" w:lineRule="auto"/>
              <w:rPr>
                <w:b/>
                <w:kern w:val="2"/>
              </w:rPr>
            </w:pPr>
            <w:r w:rsidRPr="00EC78A7">
              <w:rPr>
                <w:b/>
                <w:kern w:val="2"/>
              </w:rPr>
              <w:t>token</w:t>
            </w:r>
          </w:p>
        </w:tc>
        <w:tc>
          <w:tcPr>
            <w:tcW w:w="1024"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33DDB" w:rsidRPr="00E00670" w:rsidRDefault="00833DDB"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51225" w:rsidTr="00594ECB">
        <w:tc>
          <w:tcPr>
            <w:tcW w:w="1809" w:type="dxa"/>
          </w:tcPr>
          <w:p w:rsidR="00351225" w:rsidRPr="00EC78A7" w:rsidRDefault="00351225" w:rsidP="005A6338">
            <w:pPr>
              <w:spacing w:line="264" w:lineRule="auto"/>
              <w:rPr>
                <w:b/>
                <w:kern w:val="2"/>
              </w:rPr>
            </w:pPr>
            <w:r>
              <w:rPr>
                <w:rFonts w:hint="eastAsia"/>
                <w:b/>
                <w:kern w:val="2"/>
              </w:rPr>
              <w:t>StationId</w:t>
            </w:r>
          </w:p>
        </w:tc>
        <w:tc>
          <w:tcPr>
            <w:tcW w:w="1024" w:type="dxa"/>
          </w:tcPr>
          <w:p w:rsidR="00351225" w:rsidRPr="00E00670" w:rsidRDefault="00351225" w:rsidP="005A6338">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51225" w:rsidRPr="00E00670" w:rsidRDefault="00351225" w:rsidP="005A633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51225" w:rsidRDefault="00351225" w:rsidP="005A6338">
            <w:pPr>
              <w:spacing w:line="264" w:lineRule="auto"/>
              <w:rPr>
                <w:rFonts w:ascii="Consolas" w:hAnsi="Consolas" w:cs="Consolas"/>
                <w:sz w:val="18"/>
                <w:szCs w:val="18"/>
              </w:rPr>
            </w:pPr>
            <w:r>
              <w:rPr>
                <w:rFonts w:ascii="Consolas" w:hAnsi="Consolas" w:cs="Consolas" w:hint="eastAsia"/>
                <w:sz w:val="18"/>
                <w:szCs w:val="18"/>
              </w:rPr>
              <w:t>工作站编号</w:t>
            </w:r>
          </w:p>
        </w:tc>
      </w:tr>
      <w:tr w:rsidR="00833DDB" w:rsidTr="00594ECB">
        <w:tc>
          <w:tcPr>
            <w:tcW w:w="1809" w:type="dxa"/>
          </w:tcPr>
          <w:p w:rsidR="00833DDB" w:rsidRDefault="00833DDB"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33DDB" w:rsidRPr="00E00670" w:rsidRDefault="00833DDB"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3DDB" w:rsidRPr="00E00670" w:rsidRDefault="00833DDB"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33DDB" w:rsidRDefault="00833DDB"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33DDB" w:rsidRDefault="00833DDB" w:rsidP="00833DDB">
      <w:pPr>
        <w:rPr>
          <w:b/>
        </w:rPr>
      </w:pPr>
      <w:r>
        <w:rPr>
          <w:rFonts w:hint="eastAsia"/>
          <w:b/>
        </w:rPr>
        <w:t>返回</w:t>
      </w:r>
      <w:r>
        <w:rPr>
          <w:b/>
        </w:rPr>
        <w:t>数据</w:t>
      </w:r>
      <w:r w:rsidRPr="0050700F">
        <w:rPr>
          <w:rFonts w:hint="eastAsia"/>
          <w:b/>
        </w:rPr>
        <w:t>格式</w:t>
      </w:r>
      <w:r>
        <w:rPr>
          <w:rFonts w:hint="eastAsia"/>
          <w:b/>
        </w:rPr>
        <w:t>:</w:t>
      </w:r>
    </w:p>
    <w:p w:rsidR="00833DDB" w:rsidRPr="0051022D" w:rsidRDefault="00833DDB" w:rsidP="00833DDB">
      <w:r>
        <w:t>JSON</w:t>
      </w:r>
    </w:p>
    <w:p w:rsidR="00833DDB" w:rsidRDefault="00833DDB" w:rsidP="00833DD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33DDB"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说明</w:t>
            </w:r>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33DDB"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33DDB" w:rsidRDefault="00CA1579" w:rsidP="00594ECB">
            <w:pPr>
              <w:spacing w:line="264" w:lineRule="auto"/>
              <w:rPr>
                <w:rFonts w:ascii="Consolas" w:hAnsi="Consolas" w:cs="Consolas"/>
                <w:kern w:val="2"/>
                <w:sz w:val="18"/>
                <w:szCs w:val="18"/>
              </w:rPr>
            </w:pPr>
            <w:r>
              <w:rPr>
                <w:rFonts w:ascii="Consolas" w:hAnsi="Consolas" w:cs="Consolas" w:hint="eastAsia"/>
                <w:kern w:val="2"/>
                <w:sz w:val="18"/>
                <w:szCs w:val="18"/>
              </w:rPr>
              <w:t>换班记录</w:t>
            </w:r>
            <w:r>
              <w:rPr>
                <w:rFonts w:ascii="Consolas" w:hAnsi="Consolas" w:cs="Consolas" w:hint="eastAsia"/>
                <w:kern w:val="2"/>
                <w:sz w:val="18"/>
                <w:szCs w:val="18"/>
              </w:rPr>
              <w:t>Model</w:t>
            </w:r>
            <w:r>
              <w:rPr>
                <w:rFonts w:ascii="Consolas" w:hAnsi="Consolas" w:cs="Consolas" w:hint="eastAsia"/>
                <w:kern w:val="2"/>
                <w:sz w:val="18"/>
                <w:szCs w:val="18"/>
              </w:rPr>
              <w:t>结构</w:t>
            </w:r>
          </w:p>
        </w:tc>
      </w:tr>
    </w:tbl>
    <w:p w:rsidR="00833DDB" w:rsidRDefault="00833DDB" w:rsidP="00833DDB">
      <w:pPr>
        <w:rPr>
          <w:b/>
        </w:rPr>
      </w:pPr>
      <w:r>
        <w:rPr>
          <w:rFonts w:hint="eastAsia"/>
        </w:rPr>
        <w:t>data</w:t>
      </w:r>
      <w:r>
        <w:rPr>
          <w:rFonts w:hint="eastAsia"/>
          <w:b/>
        </w:rPr>
        <w:t>中的数据：</w:t>
      </w:r>
      <w:r w:rsidR="00997A59" w:rsidRPr="001C032D">
        <w:rPr>
          <w:rFonts w:hint="eastAsia"/>
        </w:rPr>
        <w:t>参考</w:t>
      </w:r>
      <w:r w:rsidR="00997A59">
        <w:rPr>
          <w:rFonts w:hint="eastAsia"/>
        </w:rPr>
        <w:t>数据</w:t>
      </w:r>
      <w:r w:rsidR="00997A59" w:rsidRPr="001C032D">
        <w:rPr>
          <w:rFonts w:hint="eastAsia"/>
        </w:rPr>
        <w:t>Model</w:t>
      </w:r>
      <w:r w:rsidR="00997A59" w:rsidRPr="001C032D">
        <w:rPr>
          <w:rFonts w:hint="eastAsia"/>
        </w:rPr>
        <w:t>结构</w:t>
      </w:r>
    </w:p>
    <w:p w:rsidR="00833DDB" w:rsidRDefault="00833DDB" w:rsidP="00833DDB">
      <w:pPr>
        <w:rPr>
          <w:b/>
        </w:rPr>
      </w:pPr>
      <w:r>
        <w:rPr>
          <w:rFonts w:hint="eastAsia"/>
          <w:b/>
        </w:rPr>
        <w:t>请求示例：</w:t>
      </w:r>
    </w:p>
    <w:p w:rsidR="00833DDB" w:rsidRPr="008510B3" w:rsidRDefault="005446D3"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 w:history="1">
        <w:r w:rsidR="00833DDB" w:rsidRPr="00506A16">
          <w:rPr>
            <w:rStyle w:val="af7"/>
          </w:rPr>
          <w:t>http://192</w:t>
        </w:r>
      </w:hyperlink>
      <w:r w:rsidR="00833DDB">
        <w:rPr>
          <w:rStyle w:val="af7"/>
        </w:rPr>
        <w:t>.168.2.158</w:t>
      </w:r>
      <w:r w:rsidR="00833DDB" w:rsidRPr="008510B3">
        <w:rPr>
          <w:rStyle w:val="af7"/>
        </w:rPr>
        <w:t>:9000/ParkAPI/</w:t>
      </w:r>
      <w:r w:rsidR="00AC47E1" w:rsidRPr="00AC47E1">
        <w:rPr>
          <w:rStyle w:val="af7"/>
        </w:rPr>
        <w:t>GetWorkHandoverPrint?token=69686fee54844d91bf1d73dafe01ada8&amp;StationId=3</w:t>
      </w:r>
    </w:p>
    <w:p w:rsidR="00833DDB" w:rsidRDefault="00833DDB" w:rsidP="00833DDB">
      <w:pPr>
        <w:rPr>
          <w:b/>
        </w:rPr>
      </w:pPr>
      <w:r>
        <w:rPr>
          <w:rFonts w:hint="eastAsia"/>
          <w:b/>
        </w:rPr>
        <w:t>成功回复示例</w:t>
      </w:r>
      <w:r>
        <w:rPr>
          <w:rFonts w:hint="eastAsia"/>
          <w:b/>
        </w:rPr>
        <w:t>:</w:t>
      </w:r>
    </w:p>
    <w:p w:rsidR="00833DDB" w:rsidRPr="007F1246" w:rsidRDefault="00AC47E1"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C47E1">
        <w:rPr>
          <w:rFonts w:hint="eastAsia"/>
        </w:rPr>
        <w:t>{"rcode":"200","msg":"OK","data":{"OffDutyOperatorCard":"888888","TakeOverOperatorCard":"888888","OffDutyOperatorName":"</w:t>
      </w:r>
      <w:r w:rsidRPr="00AC47E1">
        <w:rPr>
          <w:rFonts w:hint="eastAsia"/>
        </w:rPr>
        <w:t>管理员</w:t>
      </w:r>
      <w:r w:rsidRPr="00AC47E1">
        <w:rPr>
          <w:rFonts w:hint="eastAsia"/>
        </w:rPr>
        <w:t>","TakeOverOperatorName":"</w:t>
      </w:r>
      <w:r w:rsidRPr="00AC47E1">
        <w:rPr>
          <w:rFonts w:hint="eastAsia"/>
        </w:rPr>
        <w:t>管理员</w:t>
      </w:r>
      <w:r w:rsidRPr="00AC47E1">
        <w:rPr>
          <w:rFonts w:hint="eastAsia"/>
        </w:rPr>
        <w:t>","CarparkNO":0,"OffDutyOperatorNO":"888888","TakeOverOperatorNO":"888888","LastTakeOverTime":"2017-04-1</w:t>
      </w:r>
      <w:r w:rsidRPr="00AC47E1">
        <w:t>5 09:48:11","ThisTakeOverTime":"2017-04-15 10:59:45","TotalCharge":0.0,"TotalPaid":0.0,"StrPaid":0.0,"TmpPaid":0.0,"MtpPaid":0.0,"ATypePaid":0.0,"BTypePaid":0.0,"CTypePaid":0.0,"DTypePaid":0.0,"ETypePaid":0.0,"FTypePaid":0.0,"GTypePaid":0.0,"HTypePaid":0.0,"InTmpNum":0,"InMthNum":0,"OutTmpNum":0,"OutTfrNum":0,"OutMthNum":0,"OutMtpNum":0,"OutFreNum":0,"OutPerOpen":0,"TotalInTmpNum":0,"TotalInNumber":0,"TotalOutNumber":0,"ATypeCarNum":0,"BTypeCarNum":0,"CTypeCarNum":0,"DTypeCarNum":0,"ETypeCarNum":0,"FTypeCarNum":0,"GTypeCarNum":0,"HTypeCarNum":0,"PaidCarNum":0,"FreCarNum":0,"NotPaidCarNum":0,"ID":0}}</w:t>
      </w:r>
    </w:p>
    <w:p w:rsidR="00833DDB" w:rsidRDefault="00833DDB" w:rsidP="00833DDB">
      <w:pPr>
        <w:rPr>
          <w:b/>
        </w:rPr>
      </w:pPr>
      <w:r>
        <w:rPr>
          <w:rFonts w:hint="eastAsia"/>
          <w:b/>
        </w:rPr>
        <w:t>失败回复示例</w:t>
      </w:r>
      <w:r>
        <w:rPr>
          <w:rFonts w:hint="eastAsia"/>
          <w:b/>
        </w:rPr>
        <w:t>:</w:t>
      </w:r>
    </w:p>
    <w:p w:rsidR="00833DDB" w:rsidRPr="007F1246" w:rsidRDefault="00833DDB"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8A322F" w:rsidRPr="008A322F" w:rsidRDefault="008A322F" w:rsidP="008A322F"/>
    <w:p w:rsidR="00321932" w:rsidRDefault="00321932" w:rsidP="00321932">
      <w:pPr>
        <w:pStyle w:val="3"/>
      </w:pPr>
      <w:r>
        <w:rPr>
          <w:rFonts w:hint="eastAsia"/>
        </w:rPr>
        <w:t>添加接口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Add</w:t>
      </w:r>
      <w:r w:rsidR="00AD72EC">
        <w:rPr>
          <w:rStyle w:val="af7"/>
        </w:rPr>
        <w:t>Handover</w:t>
      </w:r>
    </w:p>
    <w:p w:rsidR="00321932" w:rsidRDefault="00321932" w:rsidP="00321932">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321932" w:rsidRDefault="00321932" w:rsidP="00321932">
      <w:pPr>
        <w:pStyle w:val="3"/>
      </w:pPr>
      <w:r>
        <w:rPr>
          <w:rFonts w:hint="eastAsia"/>
        </w:rPr>
        <w:t>添加列表接口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Add</w:t>
      </w:r>
      <w:r w:rsidR="00AD72EC">
        <w:rPr>
          <w:rStyle w:val="af7"/>
        </w:rPr>
        <w:t>Handover</w:t>
      </w:r>
      <w:r w:rsidR="00321932">
        <w:rPr>
          <w:rStyle w:val="af7"/>
          <w:rFonts w:hint="eastAsia"/>
        </w:rPr>
        <w:t>List</w:t>
      </w:r>
    </w:p>
    <w:p w:rsidR="00321932" w:rsidRDefault="00321932" w:rsidP="0032193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321932" w:rsidRDefault="00321932" w:rsidP="00321932">
      <w:pPr>
        <w:rPr>
          <w:b/>
        </w:rPr>
      </w:pPr>
    </w:p>
    <w:p w:rsidR="00321932" w:rsidRDefault="00321932" w:rsidP="00321932">
      <w:pPr>
        <w:pStyle w:val="3"/>
      </w:pPr>
      <w:r>
        <w:rPr>
          <w:rFonts w:hint="eastAsia"/>
        </w:rPr>
        <w:t>修改接口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p>
    <w:p w:rsidR="00321932" w:rsidRDefault="00321932" w:rsidP="00321932">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321932" w:rsidRDefault="00321932" w:rsidP="00321932">
      <w:pPr>
        <w:pStyle w:val="3"/>
      </w:pPr>
      <w:r>
        <w:rPr>
          <w:rFonts w:hint="eastAsia"/>
        </w:rPr>
        <w:t>修改列表接口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r w:rsidR="00321932">
        <w:rPr>
          <w:rStyle w:val="af7"/>
          <w:rFonts w:hint="eastAsia"/>
        </w:rPr>
        <w:t>List</w:t>
      </w:r>
    </w:p>
    <w:p w:rsidR="00321932" w:rsidRDefault="00321932" w:rsidP="00321932">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321932" w:rsidRPr="00B5638D" w:rsidRDefault="00321932" w:rsidP="00321932">
      <w:pPr>
        <w:pStyle w:val="3"/>
      </w:pPr>
      <w:r>
        <w:rPr>
          <w:rFonts w:hint="eastAsia"/>
        </w:rPr>
        <w:t>删除接口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Delete</w:t>
      </w:r>
      <w:r w:rsidR="00AD72EC">
        <w:rPr>
          <w:rStyle w:val="af7"/>
        </w:rPr>
        <w:t>Handover</w:t>
      </w:r>
    </w:p>
    <w:p w:rsidR="00321932" w:rsidRDefault="00321932" w:rsidP="0032193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21932" w:rsidRDefault="00321932" w:rsidP="00321932">
      <w:pPr>
        <w:pStyle w:val="3"/>
      </w:pPr>
      <w:r>
        <w:rPr>
          <w:rFonts w:hint="eastAsia"/>
        </w:rPr>
        <w:t>修改个别字段接口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r w:rsidR="00321932">
        <w:rPr>
          <w:rStyle w:val="af7"/>
          <w:rFonts w:hint="eastAsia"/>
        </w:rPr>
        <w:t>Fields</w:t>
      </w:r>
    </w:p>
    <w:p w:rsidR="00321932" w:rsidRDefault="00321932" w:rsidP="00321932">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321932" w:rsidRPr="00B5638D" w:rsidRDefault="00321932" w:rsidP="00321932">
      <w:pPr>
        <w:pStyle w:val="3"/>
      </w:pPr>
      <w:r>
        <w:rPr>
          <w:rFonts w:hint="eastAsia"/>
        </w:rPr>
        <w:t>按条件删除接口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Delete</w:t>
      </w:r>
      <w:r w:rsidR="00AD72EC">
        <w:rPr>
          <w:rStyle w:val="af7"/>
        </w:rPr>
        <w:t>Handover</w:t>
      </w:r>
      <w:r w:rsidR="00321932">
        <w:rPr>
          <w:rStyle w:val="af7"/>
          <w:rFonts w:hint="eastAsia"/>
        </w:rPr>
        <w:t>By</w:t>
      </w:r>
    </w:p>
    <w:p w:rsidR="00321932" w:rsidRDefault="00321932" w:rsidP="00321932">
      <w:pPr>
        <w:rPr>
          <w:rStyle w:val="af7"/>
          <w:b/>
        </w:rPr>
      </w:pPr>
      <w:r>
        <w:rPr>
          <w:rFonts w:hint="eastAsia"/>
          <w:b/>
        </w:rPr>
        <w:lastRenderedPageBreak/>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21932" w:rsidRPr="00B5638D" w:rsidRDefault="00321932" w:rsidP="00321932">
      <w:pPr>
        <w:pStyle w:val="3"/>
      </w:pPr>
      <w:r>
        <w:rPr>
          <w:rFonts w:hint="eastAsia"/>
        </w:rPr>
        <w:t>按</w:t>
      </w:r>
      <w:r>
        <w:rPr>
          <w:rFonts w:hint="eastAsia"/>
        </w:rPr>
        <w:t>ID</w:t>
      </w:r>
      <w:r>
        <w:rPr>
          <w:rFonts w:hint="eastAsia"/>
        </w:rPr>
        <w:t>删除接口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Delete</w:t>
      </w:r>
      <w:r w:rsidR="00AD72EC">
        <w:rPr>
          <w:rStyle w:val="af7"/>
        </w:rPr>
        <w:t>Handover</w:t>
      </w:r>
      <w:r w:rsidR="00321932">
        <w:rPr>
          <w:rStyle w:val="af7"/>
          <w:rFonts w:hint="eastAsia"/>
        </w:rPr>
        <w:t>ByID</w:t>
      </w:r>
    </w:p>
    <w:p w:rsidR="00321932" w:rsidRDefault="00321932" w:rsidP="0032193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21932" w:rsidRPr="00B5638D" w:rsidRDefault="00321932" w:rsidP="00321932">
      <w:pPr>
        <w:pStyle w:val="3"/>
      </w:pPr>
      <w:r>
        <w:rPr>
          <w:rFonts w:hint="eastAsia"/>
        </w:rPr>
        <w:t>按</w:t>
      </w:r>
      <w:r>
        <w:rPr>
          <w:rFonts w:hint="eastAsia"/>
        </w:rPr>
        <w:t>ID</w:t>
      </w:r>
      <w:r>
        <w:rPr>
          <w:rFonts w:hint="eastAsia"/>
        </w:rPr>
        <w:t>列表删除接口</w:t>
      </w:r>
    </w:p>
    <w:p w:rsidR="00321932" w:rsidRPr="00E47307" w:rsidRDefault="00321932" w:rsidP="00321932">
      <w:pPr>
        <w:rPr>
          <w:b/>
        </w:rPr>
      </w:pPr>
      <w:r w:rsidRPr="00E47307">
        <w:rPr>
          <w:rFonts w:hint="eastAsia"/>
          <w:b/>
        </w:rPr>
        <w:t>url:</w:t>
      </w:r>
    </w:p>
    <w:p w:rsidR="00321932" w:rsidRPr="008510B3" w:rsidRDefault="005446D3"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Delete</w:t>
      </w:r>
      <w:r w:rsidR="00AD72EC">
        <w:rPr>
          <w:rStyle w:val="af7"/>
        </w:rPr>
        <w:t>Handover</w:t>
      </w:r>
      <w:r w:rsidR="00321932">
        <w:rPr>
          <w:rStyle w:val="af7"/>
          <w:rFonts w:hint="eastAsia"/>
        </w:rPr>
        <w:t>ByIDList</w:t>
      </w:r>
    </w:p>
    <w:p w:rsidR="003B2F61" w:rsidRDefault="00321932" w:rsidP="00321932">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9B6474" w:rsidRPr="00B5638D" w:rsidRDefault="009B6474" w:rsidP="009B6474">
      <w:pPr>
        <w:pStyle w:val="3"/>
      </w:pPr>
      <w:r>
        <w:rPr>
          <w:rFonts w:hint="eastAsia"/>
        </w:rPr>
        <w:t>保存接口</w:t>
      </w:r>
    </w:p>
    <w:p w:rsidR="009B6474" w:rsidRPr="00E47307" w:rsidRDefault="009B6474" w:rsidP="009B6474">
      <w:pPr>
        <w:rPr>
          <w:b/>
        </w:rPr>
      </w:pPr>
      <w:r w:rsidRPr="00E47307">
        <w:rPr>
          <w:rFonts w:hint="eastAsia"/>
          <w:b/>
        </w:rPr>
        <w:t>url:</w:t>
      </w:r>
    </w:p>
    <w:p w:rsidR="009B6474" w:rsidRPr="008510B3" w:rsidRDefault="005446D3" w:rsidP="009B64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 w:history="1">
        <w:r w:rsidR="009B6474" w:rsidRPr="00506A16">
          <w:rPr>
            <w:rStyle w:val="af7"/>
          </w:rPr>
          <w:t>http://192</w:t>
        </w:r>
      </w:hyperlink>
      <w:r w:rsidR="009B6474">
        <w:rPr>
          <w:rStyle w:val="af7"/>
        </w:rPr>
        <w:t>.168.2.158</w:t>
      </w:r>
      <w:r w:rsidR="009B6474" w:rsidRPr="008510B3">
        <w:rPr>
          <w:rStyle w:val="af7"/>
        </w:rPr>
        <w:t>:9000/ParkAPI/</w:t>
      </w:r>
      <w:r w:rsidR="009B6474">
        <w:rPr>
          <w:rStyle w:val="af7"/>
          <w:rFonts w:hint="eastAsia"/>
        </w:rPr>
        <w:t>Save</w:t>
      </w:r>
      <w:r w:rsidR="009B6474">
        <w:rPr>
          <w:rStyle w:val="af7"/>
        </w:rPr>
        <w:t>Handover</w:t>
      </w:r>
    </w:p>
    <w:p w:rsidR="009B6474" w:rsidRDefault="009B6474" w:rsidP="009B6474">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B2F61" w:rsidRPr="003B2F61" w:rsidRDefault="005879B3" w:rsidP="007E31E4">
      <w:pPr>
        <w:pStyle w:val="2"/>
      </w:pPr>
      <w:r>
        <w:rPr>
          <w:rFonts w:hint="eastAsia"/>
        </w:rPr>
        <w:t>获取服务器时间</w:t>
      </w:r>
    </w:p>
    <w:p w:rsidR="003B2F61" w:rsidRPr="00E47307" w:rsidRDefault="003B2F61" w:rsidP="006C0C6B">
      <w:pPr>
        <w:rPr>
          <w:b/>
        </w:rPr>
      </w:pPr>
      <w:r w:rsidRPr="00E47307">
        <w:rPr>
          <w:rFonts w:hint="eastAsia"/>
          <w:b/>
        </w:rPr>
        <w:t>url:</w:t>
      </w:r>
    </w:p>
    <w:p w:rsidR="005879B3" w:rsidRPr="008510B3" w:rsidRDefault="005446D3" w:rsidP="005879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 w:history="1">
        <w:r w:rsidR="00653271" w:rsidRPr="00506A16">
          <w:rPr>
            <w:rStyle w:val="af7"/>
          </w:rPr>
          <w:t>http://192</w:t>
        </w:r>
      </w:hyperlink>
      <w:r w:rsidR="00B52333">
        <w:rPr>
          <w:rStyle w:val="af7"/>
        </w:rPr>
        <w:t>.168.2.158</w:t>
      </w:r>
      <w:r w:rsidR="005879B3" w:rsidRPr="008510B3">
        <w:rPr>
          <w:rStyle w:val="af7"/>
        </w:rPr>
        <w:t>:9000/ParkAPI/getServerTime</w:t>
      </w:r>
    </w:p>
    <w:p w:rsidR="005879B3" w:rsidRPr="005879B3" w:rsidRDefault="005879B3" w:rsidP="006C0C6B">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6C0C6B">
      <w:r>
        <w:t>POST</w:t>
      </w:r>
      <w:r>
        <w:t>，</w:t>
      </w:r>
      <w:r>
        <w:t>GET</w:t>
      </w:r>
    </w:p>
    <w:p w:rsidR="003B2F61" w:rsidRDefault="003B2F61" w:rsidP="006C0C6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B2F61" w:rsidTr="006C0C6B">
        <w:tc>
          <w:tcPr>
            <w:tcW w:w="141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417" w:type="dxa"/>
          </w:tcPr>
          <w:p w:rsidR="003B2F61" w:rsidRPr="00E00670" w:rsidRDefault="005879B3" w:rsidP="006C0C6B">
            <w:pPr>
              <w:spacing w:line="264" w:lineRule="auto"/>
              <w:rPr>
                <w:rFonts w:ascii="Consolas" w:hAnsi="Consolas" w:cs="Consolas"/>
                <w:b/>
                <w:sz w:val="18"/>
                <w:szCs w:val="18"/>
              </w:rPr>
            </w:pPr>
            <w:r w:rsidRPr="005879B3">
              <w:t>token</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5879B3" w:rsidP="006C0C6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03F1D" w:rsidTr="006C0C6B">
        <w:tc>
          <w:tcPr>
            <w:tcW w:w="1417"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B2F61" w:rsidRDefault="003B2F61" w:rsidP="006C0C6B">
      <w:pPr>
        <w:rPr>
          <w:b/>
        </w:rPr>
      </w:pPr>
      <w:r>
        <w:rPr>
          <w:rFonts w:hint="eastAsia"/>
          <w:b/>
        </w:rPr>
        <w:t>返回</w:t>
      </w:r>
      <w:r>
        <w:rPr>
          <w:b/>
        </w:rPr>
        <w:t>数据</w:t>
      </w:r>
      <w:r w:rsidRPr="0050700F">
        <w:rPr>
          <w:rFonts w:hint="eastAsia"/>
          <w:b/>
        </w:rPr>
        <w:t>格式</w:t>
      </w:r>
      <w:r>
        <w:rPr>
          <w:rFonts w:hint="eastAsia"/>
          <w:b/>
        </w:rPr>
        <w:t>:</w:t>
      </w:r>
    </w:p>
    <w:p w:rsidR="003B2F61" w:rsidRPr="0051022D" w:rsidRDefault="003B2F61" w:rsidP="006C0C6B">
      <w:r>
        <w:t>JSON</w:t>
      </w:r>
    </w:p>
    <w:p w:rsidR="003B2F61" w:rsidRDefault="003B2F61" w:rsidP="006C0C6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说明</w:t>
            </w:r>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F55279" w:rsidP="006C0C6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3B2F61" w:rsidRDefault="003B2F61" w:rsidP="006C0C6B">
            <w:pPr>
              <w:spacing w:line="264" w:lineRule="auto"/>
              <w:rPr>
                <w:rFonts w:ascii="Consolas" w:hAnsi="Consolas" w:cs="Consolas"/>
                <w:kern w:val="2"/>
                <w:sz w:val="18"/>
                <w:szCs w:val="18"/>
              </w:rPr>
            </w:pPr>
          </w:p>
        </w:tc>
      </w:tr>
    </w:tbl>
    <w:p w:rsidR="003B2F61" w:rsidRDefault="005879B3" w:rsidP="006C0C6B">
      <w:pPr>
        <w:rPr>
          <w:b/>
        </w:rPr>
      </w:pPr>
      <w:r>
        <w:rPr>
          <w:rFonts w:hint="eastAsia"/>
        </w:rPr>
        <w:t>data</w:t>
      </w:r>
      <w:r w:rsidR="003B2F61">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B2F61" w:rsidTr="006C0C6B">
        <w:tc>
          <w:tcPr>
            <w:tcW w:w="155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555" w:type="dxa"/>
          </w:tcPr>
          <w:p w:rsidR="003B2F61" w:rsidRPr="00E00670" w:rsidRDefault="008510B3" w:rsidP="006C0C6B">
            <w:pPr>
              <w:spacing w:line="264" w:lineRule="auto"/>
              <w:rPr>
                <w:rFonts w:ascii="Consolas" w:hAnsi="Consolas" w:cs="Consolas"/>
                <w:b/>
                <w:sz w:val="18"/>
                <w:szCs w:val="18"/>
              </w:rPr>
            </w:pPr>
            <w:r w:rsidRPr="008510B3">
              <w:rPr>
                <w:rFonts w:ascii="Consolas" w:hAnsi="Consolas" w:cs="Consolas"/>
                <w:b/>
                <w:sz w:val="18"/>
                <w:szCs w:val="18"/>
              </w:rPr>
              <w:t>serverTime</w:t>
            </w:r>
          </w:p>
        </w:tc>
        <w:tc>
          <w:tcPr>
            <w:tcW w:w="127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B2F61" w:rsidRDefault="007E42A8" w:rsidP="006C0C6B">
            <w:pPr>
              <w:spacing w:line="264" w:lineRule="auto"/>
              <w:rPr>
                <w:rFonts w:ascii="Consolas" w:hAnsi="Consolas" w:cs="Consolas"/>
                <w:sz w:val="18"/>
                <w:szCs w:val="18"/>
              </w:rPr>
            </w:pPr>
            <w:r>
              <w:rPr>
                <w:rFonts w:ascii="Consolas" w:hAnsi="Consolas" w:cs="Consolas" w:hint="eastAsia"/>
                <w:sz w:val="18"/>
                <w:szCs w:val="18"/>
              </w:rPr>
              <w:t>服务器时间格式</w:t>
            </w:r>
            <w:r>
              <w:rPr>
                <w:rFonts w:ascii="新宋体" w:hAnsi="新宋体" w:cs="新宋体"/>
                <w:color w:val="A31515"/>
                <w:sz w:val="19"/>
                <w:szCs w:val="19"/>
                <w:highlight w:val="white"/>
              </w:rPr>
              <w:t>yyyy-MM-dd HH:mm:ss</w:t>
            </w:r>
          </w:p>
        </w:tc>
      </w:tr>
    </w:tbl>
    <w:p w:rsidR="003B2F61" w:rsidRDefault="003B2F61" w:rsidP="006C0C6B">
      <w:pPr>
        <w:rPr>
          <w:b/>
        </w:rPr>
      </w:pPr>
      <w:r>
        <w:rPr>
          <w:rFonts w:hint="eastAsia"/>
          <w:b/>
        </w:rPr>
        <w:t>请求示例：</w:t>
      </w:r>
    </w:p>
    <w:p w:rsidR="003B2F61" w:rsidRPr="008510B3" w:rsidRDefault="005446D3" w:rsidP="008510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 w:history="1">
        <w:r w:rsidR="00653271" w:rsidRPr="00506A16">
          <w:rPr>
            <w:rStyle w:val="af7"/>
          </w:rPr>
          <w:t>http://192</w:t>
        </w:r>
      </w:hyperlink>
      <w:r w:rsidR="00B52333">
        <w:rPr>
          <w:rStyle w:val="af7"/>
        </w:rPr>
        <w:t>.168.2.158</w:t>
      </w:r>
      <w:r w:rsidR="008510B3" w:rsidRPr="008510B3">
        <w:rPr>
          <w:rStyle w:val="af7"/>
        </w:rPr>
        <w:t>:9000/ParkAPI/getServerTime?token=daa2f13951c447d5b9988f50751bcf4b</w:t>
      </w:r>
    </w:p>
    <w:p w:rsidR="003B2F61" w:rsidRDefault="003B2F61" w:rsidP="006C0C6B">
      <w:pPr>
        <w:rPr>
          <w:b/>
        </w:rPr>
      </w:pPr>
      <w:r>
        <w:rPr>
          <w:rFonts w:hint="eastAsia"/>
          <w:b/>
        </w:rPr>
        <w:t>成功回复示例</w:t>
      </w:r>
      <w:r>
        <w:rPr>
          <w:rFonts w:hint="eastAsia"/>
          <w:b/>
        </w:rPr>
        <w:t>:</w:t>
      </w:r>
    </w:p>
    <w:p w:rsidR="003B2F61" w:rsidRPr="007F1246" w:rsidRDefault="00143F64" w:rsidP="005879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w:t>
      </w:r>
      <w:r w:rsidR="005879B3">
        <w:rPr>
          <w:rFonts w:hint="eastAsia"/>
        </w:rPr>
        <w:t>{</w:t>
      </w:r>
      <w:r>
        <w:t>“</w:t>
      </w:r>
      <w:r w:rsidR="005879B3">
        <w:rPr>
          <w:rFonts w:hint="eastAsia"/>
        </w:rPr>
        <w:t>rcode</w:t>
      </w:r>
      <w:r>
        <w:t>”</w:t>
      </w:r>
      <w:r w:rsidR="005879B3">
        <w:rPr>
          <w:rFonts w:hint="eastAsia"/>
        </w:rPr>
        <w:t>:</w:t>
      </w:r>
      <w:r>
        <w:t>”</w:t>
      </w:r>
      <w:r w:rsidR="005879B3">
        <w:rPr>
          <w:rFonts w:hint="eastAsia"/>
        </w:rPr>
        <w:t>200</w:t>
      </w:r>
      <w:r>
        <w:t>”</w:t>
      </w:r>
      <w:r w:rsidR="005879B3">
        <w:rPr>
          <w:rFonts w:hint="eastAsia"/>
        </w:rPr>
        <w:t>,</w:t>
      </w:r>
      <w:r>
        <w:t>”</w:t>
      </w:r>
      <w:r w:rsidR="005879B3">
        <w:rPr>
          <w:rFonts w:hint="eastAsia"/>
        </w:rPr>
        <w:t>msg</w:t>
      </w:r>
      <w:r>
        <w:t>”</w:t>
      </w:r>
      <w:r w:rsidR="005879B3">
        <w:rPr>
          <w:rFonts w:hint="eastAsia"/>
        </w:rPr>
        <w:t>:</w:t>
      </w:r>
      <w:r>
        <w:t>”</w:t>
      </w:r>
      <w:r w:rsidR="005879B3">
        <w:rPr>
          <w:rFonts w:hint="eastAsia"/>
        </w:rPr>
        <w:t>获取服务器时间成功</w:t>
      </w:r>
      <w:r>
        <w:t>”</w:t>
      </w:r>
      <w:r w:rsidR="005879B3">
        <w:rPr>
          <w:rFonts w:hint="eastAsia"/>
        </w:rPr>
        <w:t>,</w:t>
      </w:r>
      <w:r>
        <w:t>”</w:t>
      </w:r>
      <w:r w:rsidR="005879B3">
        <w:rPr>
          <w:rFonts w:hint="eastAsia"/>
        </w:rPr>
        <w:t>data</w:t>
      </w:r>
      <w:r>
        <w:t>”</w:t>
      </w:r>
      <w:r w:rsidR="005879B3">
        <w:rPr>
          <w:rFonts w:hint="eastAsia"/>
        </w:rPr>
        <w:t>:{</w:t>
      </w:r>
      <w:r>
        <w:t>“</w:t>
      </w:r>
      <w:r w:rsidR="005879B3">
        <w:rPr>
          <w:rFonts w:hint="eastAsia"/>
        </w:rPr>
        <w:t>serverTime</w:t>
      </w:r>
      <w:r>
        <w:t>”</w:t>
      </w:r>
      <w:r w:rsidR="005879B3">
        <w:rPr>
          <w:rFonts w:hint="eastAsia"/>
        </w:rPr>
        <w:t>:</w:t>
      </w:r>
      <w:r>
        <w:t>”</w:t>
      </w:r>
      <w:r w:rsidR="005879B3">
        <w:rPr>
          <w:rFonts w:hint="eastAsia"/>
        </w:rPr>
        <w:t>2016-05-14 16:31:15</w:t>
      </w:r>
      <w:r>
        <w:t>”</w:t>
      </w:r>
      <w:r w:rsidR="005879B3">
        <w:rPr>
          <w:rFonts w:hint="eastAsia"/>
        </w:rPr>
        <w:t>}}</w:t>
      </w:r>
      <w:r>
        <w:t>”</w:t>
      </w:r>
    </w:p>
    <w:p w:rsidR="003B2F61" w:rsidRDefault="003B2F61" w:rsidP="006C0C6B">
      <w:pPr>
        <w:rPr>
          <w:b/>
        </w:rPr>
      </w:pPr>
      <w:r>
        <w:rPr>
          <w:rFonts w:hint="eastAsia"/>
          <w:b/>
        </w:rPr>
        <w:t>失败回复示例</w:t>
      </w:r>
      <w:r>
        <w:rPr>
          <w:rFonts w:hint="eastAsia"/>
          <w:b/>
        </w:rPr>
        <w:t>:</w:t>
      </w:r>
    </w:p>
    <w:p w:rsidR="003B2F61" w:rsidRPr="007F1246" w:rsidRDefault="00143F64"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w:t>
      </w:r>
      <w:r w:rsidR="008510B3" w:rsidRPr="008510B3">
        <w:rPr>
          <w:rFonts w:hint="eastAsia"/>
        </w:rPr>
        <w:t>{</w:t>
      </w:r>
      <w:r>
        <w:t>“</w:t>
      </w:r>
      <w:r w:rsidR="008510B3" w:rsidRPr="008510B3">
        <w:rPr>
          <w:rFonts w:hint="eastAsia"/>
        </w:rPr>
        <w:t>rcode</w:t>
      </w:r>
      <w:r>
        <w:t>”</w:t>
      </w:r>
      <w:r w:rsidR="008510B3" w:rsidRPr="008510B3">
        <w:rPr>
          <w:rFonts w:hint="eastAsia"/>
        </w:rPr>
        <w:t>:</w:t>
      </w:r>
      <w:r>
        <w:t>”</w:t>
      </w:r>
      <w:r w:rsidR="008510B3" w:rsidRPr="008510B3">
        <w:rPr>
          <w:rFonts w:hint="eastAsia"/>
        </w:rPr>
        <w:t>40000</w:t>
      </w:r>
      <w:r>
        <w:t>”</w:t>
      </w:r>
      <w:r w:rsidR="008510B3" w:rsidRPr="008510B3">
        <w:rPr>
          <w:rFonts w:hint="eastAsia"/>
        </w:rPr>
        <w:t>,</w:t>
      </w:r>
      <w:r>
        <w:t>”</w:t>
      </w:r>
      <w:r w:rsidR="008510B3" w:rsidRPr="008510B3">
        <w:rPr>
          <w:rFonts w:hint="eastAsia"/>
        </w:rPr>
        <w:t>msg</w:t>
      </w:r>
      <w:r>
        <w:t>”</w:t>
      </w:r>
      <w:r w:rsidR="008510B3" w:rsidRPr="008510B3">
        <w:rPr>
          <w:rFonts w:hint="eastAsia"/>
        </w:rPr>
        <w:t>:</w:t>
      </w:r>
      <w:r>
        <w:t>”</w:t>
      </w:r>
      <w:r w:rsidR="008510B3" w:rsidRPr="008510B3">
        <w:rPr>
          <w:rFonts w:hint="eastAsia"/>
        </w:rPr>
        <w:t>token</w:t>
      </w:r>
      <w:r w:rsidR="008510B3" w:rsidRPr="008510B3">
        <w:rPr>
          <w:rFonts w:hint="eastAsia"/>
        </w:rPr>
        <w:t>已经失效</w:t>
      </w:r>
      <w:r w:rsidR="008510B3" w:rsidRPr="008510B3">
        <w:rPr>
          <w:rFonts w:hint="eastAsia"/>
        </w:rPr>
        <w:t>,</w:t>
      </w:r>
      <w:r w:rsidR="008510B3" w:rsidRPr="008510B3">
        <w:rPr>
          <w:rFonts w:hint="eastAsia"/>
        </w:rPr>
        <w:t>请重新获取</w:t>
      </w:r>
      <w:r>
        <w:t>”</w:t>
      </w:r>
      <w:r w:rsidR="008510B3" w:rsidRPr="008510B3">
        <w:rPr>
          <w:rFonts w:hint="eastAsia"/>
        </w:rPr>
        <w:t>,</w:t>
      </w:r>
      <w:r>
        <w:t>”</w:t>
      </w:r>
      <w:r w:rsidR="008510B3" w:rsidRPr="008510B3">
        <w:rPr>
          <w:rFonts w:hint="eastAsia"/>
        </w:rPr>
        <w:t>data</w:t>
      </w:r>
      <w:r>
        <w:t>”</w:t>
      </w:r>
      <w:r w:rsidR="008510B3" w:rsidRPr="008510B3">
        <w:rPr>
          <w:rFonts w:hint="eastAsia"/>
        </w:rPr>
        <w:t>:{</w:t>
      </w:r>
      <w:r>
        <w:t>“</w:t>
      </w:r>
      <w:r w:rsidR="008510B3" w:rsidRPr="008510B3">
        <w:rPr>
          <w:rFonts w:hint="eastAsia"/>
        </w:rPr>
        <w:t>serverTime</w:t>
      </w:r>
      <w:r>
        <w:t>”</w:t>
      </w:r>
      <w:r w:rsidR="008510B3" w:rsidRPr="008510B3">
        <w:rPr>
          <w:rFonts w:hint="eastAsia"/>
        </w:rPr>
        <w:t>:</w:t>
      </w:r>
      <w:r>
        <w:t>”“</w:t>
      </w:r>
      <w:r w:rsidR="008510B3" w:rsidRPr="008510B3">
        <w:rPr>
          <w:rFonts w:hint="eastAsia"/>
        </w:rPr>
        <w:t>}}</w:t>
      </w:r>
      <w:r>
        <w:t>”</w:t>
      </w:r>
    </w:p>
    <w:p w:rsidR="00A6285B" w:rsidRDefault="009B37F9" w:rsidP="009B37F9">
      <w:pPr>
        <w:pStyle w:val="2"/>
      </w:pPr>
      <w:bookmarkStart w:id="8" w:name="_数据查询条件结构"/>
      <w:bookmarkEnd w:id="8"/>
      <w:r>
        <w:rPr>
          <w:rFonts w:hint="eastAsia"/>
        </w:rPr>
        <w:t>数据查询条件结构</w:t>
      </w:r>
    </w:p>
    <w:p w:rsidR="009B37F9" w:rsidRDefault="009B37F9" w:rsidP="009B37F9">
      <w:r>
        <w:rPr>
          <w:rFonts w:hint="eastAsia"/>
        </w:rPr>
        <w:t>在获取数据时使用统一的条件结构，方便过滤不需要的数据。</w:t>
      </w:r>
      <w:r w:rsidR="00D10345">
        <w:rPr>
          <w:rFonts w:hint="eastAsia"/>
        </w:rPr>
        <w:t>系统中有两个查询条件结构</w:t>
      </w:r>
      <w:r w:rsidR="00EE2265">
        <w:rPr>
          <w:rFonts w:hint="eastAsia"/>
        </w:rPr>
        <w:t>。</w:t>
      </w:r>
    </w:p>
    <w:p w:rsidR="00EE2265" w:rsidRDefault="00EE2265" w:rsidP="00EE2265">
      <w:pPr>
        <w:pStyle w:val="3"/>
      </w:pPr>
      <w:r>
        <w:rPr>
          <w:rFonts w:hint="eastAsia"/>
        </w:rPr>
        <w:t>单个条件结构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E2265" w:rsidTr="00C153E5">
        <w:tc>
          <w:tcPr>
            <w:tcW w:w="1809"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可空</w:t>
            </w:r>
          </w:p>
        </w:tc>
        <w:tc>
          <w:tcPr>
            <w:tcW w:w="4578"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说明</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FieldName</w:t>
            </w:r>
          </w:p>
        </w:tc>
        <w:tc>
          <w:tcPr>
            <w:tcW w:w="1024" w:type="dxa"/>
          </w:tcPr>
          <w:p w:rsidR="00EE2265" w:rsidRPr="00E00670"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Pr="00E00670"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Pr="00E00670" w:rsidRDefault="00EE2265" w:rsidP="00C153E5">
            <w:pPr>
              <w:spacing w:line="264" w:lineRule="auto"/>
              <w:rPr>
                <w:rFonts w:ascii="Consolas" w:hAnsi="Consolas" w:cs="Consolas"/>
                <w:sz w:val="18"/>
                <w:szCs w:val="18"/>
              </w:rPr>
            </w:pPr>
            <w:r>
              <w:rPr>
                <w:rFonts w:ascii="Consolas" w:hAnsi="Consolas" w:cs="Consolas" w:hint="eastAsia"/>
                <w:sz w:val="18"/>
                <w:szCs w:val="18"/>
              </w:rPr>
              <w:t>字段名称</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Operator</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F11E9" w:rsidRDefault="00EE2265" w:rsidP="00C153E5">
            <w:pPr>
              <w:spacing w:line="264" w:lineRule="auto"/>
              <w:rPr>
                <w:rFonts w:ascii="Consolas" w:hAnsi="Consolas" w:cs="Consolas"/>
                <w:sz w:val="18"/>
                <w:szCs w:val="18"/>
              </w:rPr>
            </w:pPr>
            <w:r>
              <w:rPr>
                <w:rFonts w:ascii="Consolas" w:hAnsi="Consolas" w:cs="Consolas" w:hint="eastAsia"/>
                <w:sz w:val="18"/>
                <w:szCs w:val="18"/>
              </w:rPr>
              <w:t>比较运算符。支持的运算符：</w:t>
            </w:r>
            <w:r>
              <w:rPr>
                <w:rFonts w:ascii="Consolas" w:hAnsi="Consolas" w:cs="Consolas" w:hint="eastAsia"/>
                <w:sz w:val="18"/>
                <w:szCs w:val="18"/>
              </w:rPr>
              <w:t>&lt;</w:t>
            </w:r>
            <w:r>
              <w:rPr>
                <w:rFonts w:ascii="Consolas" w:hAnsi="Consolas" w:cs="Consolas" w:hint="eastAsia"/>
                <w:sz w:val="18"/>
                <w:szCs w:val="18"/>
              </w:rPr>
              <w:t>，</w:t>
            </w:r>
            <w:r>
              <w:rPr>
                <w:rFonts w:ascii="Consolas" w:hAnsi="Consolas" w:cs="Consolas" w:hint="eastAsia"/>
                <w:sz w:val="18"/>
                <w:szCs w:val="18"/>
              </w:rPr>
              <w:t>&lt;=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&gt;</w:t>
            </w:r>
            <w:r>
              <w:rPr>
                <w:rFonts w:ascii="Consolas" w:hAnsi="Consolas" w:cs="Consolas" w:hint="eastAsia"/>
                <w:sz w:val="18"/>
                <w:szCs w:val="18"/>
              </w:rPr>
              <w:t>，</w:t>
            </w:r>
            <w:r>
              <w:rPr>
                <w:rFonts w:ascii="Consolas" w:hAnsi="Consolas" w:cs="Consolas" w:hint="eastAsia"/>
                <w:sz w:val="18"/>
                <w:szCs w:val="18"/>
              </w:rPr>
              <w:t>&gt;=</w:t>
            </w:r>
            <w:r>
              <w:rPr>
                <w:rFonts w:ascii="Consolas" w:hAnsi="Consolas" w:cs="Consolas" w:hint="eastAsia"/>
                <w:sz w:val="18"/>
                <w:szCs w:val="18"/>
              </w:rPr>
              <w:t>，</w:t>
            </w:r>
            <w:r w:rsidR="007652CC">
              <w:rPr>
                <w:rFonts w:ascii="Consolas" w:hAnsi="Consolas" w:cs="Consolas" w:hint="eastAsia"/>
                <w:sz w:val="18"/>
                <w:szCs w:val="18"/>
              </w:rPr>
              <w:t>!=,&lt;&gt;,</w:t>
            </w:r>
            <w:r>
              <w:rPr>
                <w:rFonts w:ascii="Consolas" w:hAnsi="Consolas" w:cs="Consolas" w:hint="eastAsia"/>
                <w:sz w:val="18"/>
                <w:szCs w:val="18"/>
              </w:rPr>
              <w:t>like</w:t>
            </w:r>
            <w:r>
              <w:rPr>
                <w:rFonts w:ascii="Consolas" w:hAnsi="Consolas" w:cs="Consolas" w:hint="eastAsia"/>
                <w:sz w:val="18"/>
                <w:szCs w:val="18"/>
              </w:rPr>
              <w:t>，</w:t>
            </w:r>
            <w:r>
              <w:rPr>
                <w:rFonts w:ascii="Consolas" w:hAnsi="Consolas" w:cs="Consolas" w:hint="eastAsia"/>
                <w:sz w:val="18"/>
                <w:szCs w:val="18"/>
              </w:rPr>
              <w:t>not like</w:t>
            </w:r>
            <w:r>
              <w:rPr>
                <w:rFonts w:ascii="Consolas" w:hAnsi="Consolas" w:cs="Consolas" w:hint="eastAsia"/>
                <w:sz w:val="18"/>
                <w:szCs w:val="18"/>
              </w:rPr>
              <w:t>，</w:t>
            </w:r>
            <w:r>
              <w:rPr>
                <w:rFonts w:ascii="Consolas" w:hAnsi="Consolas" w:cs="Consolas" w:hint="eastAsia"/>
                <w:sz w:val="18"/>
                <w:szCs w:val="18"/>
              </w:rPr>
              <w:t>null</w:t>
            </w:r>
            <w:r>
              <w:rPr>
                <w:rFonts w:ascii="Consolas" w:hAnsi="Consolas" w:cs="Consolas" w:hint="eastAsia"/>
                <w:sz w:val="18"/>
                <w:szCs w:val="18"/>
              </w:rPr>
              <w:t>，</w:t>
            </w:r>
            <w:r>
              <w:rPr>
                <w:rFonts w:ascii="Consolas" w:hAnsi="Consolas" w:cs="Consolas" w:hint="eastAsia"/>
                <w:sz w:val="18"/>
                <w:szCs w:val="18"/>
              </w:rPr>
              <w:t>not null</w:t>
            </w:r>
            <w:r w:rsidR="00EB3C88">
              <w:rPr>
                <w:rFonts w:ascii="Consolas" w:hAnsi="Consolas" w:cs="Consolas" w:hint="eastAsia"/>
                <w:sz w:val="18"/>
                <w:szCs w:val="18"/>
              </w:rPr>
              <w:t>。</w:t>
            </w:r>
          </w:p>
          <w:p w:rsidR="00EE2265" w:rsidRDefault="002949A3" w:rsidP="001B46DD">
            <w:pPr>
              <w:spacing w:line="264" w:lineRule="auto"/>
              <w:rPr>
                <w:rFonts w:ascii="Consolas" w:hAnsi="Consolas" w:cs="Consolas"/>
                <w:sz w:val="18"/>
                <w:szCs w:val="18"/>
              </w:rPr>
            </w:pPr>
            <w:r>
              <w:rPr>
                <w:rFonts w:ascii="Consolas" w:hAnsi="Consolas" w:cs="Consolas" w:hint="eastAsia"/>
                <w:sz w:val="18"/>
                <w:szCs w:val="18"/>
              </w:rPr>
              <w:t>当指定为</w:t>
            </w:r>
            <w:r>
              <w:rPr>
                <w:rFonts w:ascii="Consolas" w:hAnsi="Consolas" w:cs="Consolas" w:hint="eastAsia"/>
                <w:sz w:val="18"/>
                <w:szCs w:val="18"/>
              </w:rPr>
              <w:t>like</w:t>
            </w:r>
            <w:r>
              <w:rPr>
                <w:rFonts w:ascii="Consolas" w:hAnsi="Consolas" w:cs="Consolas" w:hint="eastAsia"/>
                <w:sz w:val="18"/>
                <w:szCs w:val="18"/>
              </w:rPr>
              <w:t>或</w:t>
            </w:r>
            <w:r>
              <w:rPr>
                <w:rFonts w:ascii="Consolas" w:hAnsi="Consolas" w:cs="Consolas" w:hint="eastAsia"/>
                <w:sz w:val="18"/>
                <w:szCs w:val="18"/>
              </w:rPr>
              <w:t>not like</w:t>
            </w:r>
            <w:r>
              <w:rPr>
                <w:rFonts w:ascii="Consolas" w:hAnsi="Consolas" w:cs="Consolas" w:hint="eastAsia"/>
                <w:sz w:val="18"/>
                <w:szCs w:val="18"/>
              </w:rPr>
              <w:t>时，应在</w:t>
            </w:r>
            <w:r>
              <w:rPr>
                <w:rFonts w:ascii="Consolas" w:hAnsi="Consolas" w:cs="Consolas" w:hint="eastAsia"/>
                <w:sz w:val="18"/>
                <w:szCs w:val="18"/>
              </w:rPr>
              <w:t>FieldValue</w:t>
            </w:r>
            <w:r>
              <w:rPr>
                <w:rFonts w:ascii="Consolas" w:hAnsi="Consolas" w:cs="Consolas" w:hint="eastAsia"/>
                <w:sz w:val="18"/>
                <w:szCs w:val="18"/>
              </w:rPr>
              <w:t>中增加模糊查询字符</w:t>
            </w:r>
            <w:r w:rsidR="001B46DD">
              <w:rPr>
                <w:rFonts w:ascii="Consolas" w:hAnsi="Consolas" w:cs="Consolas" w:hint="eastAsia"/>
                <w:sz w:val="18"/>
                <w:szCs w:val="18"/>
              </w:rPr>
              <w:t xml:space="preserve"> </w:t>
            </w:r>
            <w:r w:rsidR="00530EF7">
              <w:rPr>
                <w:rFonts w:ascii="Consolas" w:hAnsi="Consolas" w:cs="Consolas" w:hint="eastAsia"/>
                <w:sz w:val="18"/>
                <w:szCs w:val="18"/>
              </w:rPr>
              <w:t>%</w:t>
            </w:r>
            <w:r w:rsidR="006E7CA0">
              <w:rPr>
                <w:rFonts w:ascii="Consolas" w:hAnsi="Consolas" w:cs="Consolas" w:hint="eastAsia"/>
                <w:sz w:val="18"/>
                <w:szCs w:val="18"/>
              </w:rPr>
              <w:t>(</w:t>
            </w:r>
            <w:r w:rsidR="006E7CA0">
              <w:rPr>
                <w:rFonts w:ascii="Consolas" w:hAnsi="Consolas" w:cs="Consolas" w:hint="eastAsia"/>
                <w:sz w:val="18"/>
                <w:szCs w:val="18"/>
              </w:rPr>
              <w:t>匹配多字符</w:t>
            </w:r>
            <w:r w:rsidR="006E7CA0">
              <w:rPr>
                <w:rFonts w:ascii="Consolas" w:hAnsi="Consolas" w:cs="Consolas" w:hint="eastAsia"/>
                <w:sz w:val="18"/>
                <w:szCs w:val="18"/>
              </w:rPr>
              <w:t>)</w:t>
            </w:r>
            <w:r w:rsidR="001B46DD">
              <w:rPr>
                <w:rFonts w:ascii="Consolas" w:hAnsi="Consolas" w:cs="Consolas" w:hint="eastAsia"/>
                <w:sz w:val="18"/>
                <w:szCs w:val="18"/>
              </w:rPr>
              <w:t xml:space="preserve"> </w:t>
            </w:r>
            <w:r w:rsidR="00530EF7">
              <w:rPr>
                <w:rFonts w:ascii="Consolas" w:hAnsi="Consolas" w:cs="Consolas" w:hint="eastAsia"/>
                <w:sz w:val="18"/>
                <w:szCs w:val="18"/>
              </w:rPr>
              <w:t>或</w:t>
            </w:r>
            <w:r w:rsidR="001B46DD">
              <w:rPr>
                <w:rFonts w:ascii="Consolas" w:hAnsi="Consolas" w:cs="Consolas" w:hint="eastAsia"/>
                <w:sz w:val="18"/>
                <w:szCs w:val="18"/>
              </w:rPr>
              <w:t xml:space="preserve"> </w:t>
            </w:r>
            <w:r w:rsidR="00530EF7">
              <w:rPr>
                <w:rFonts w:ascii="Consolas" w:hAnsi="Consolas" w:cs="Consolas" w:hint="eastAsia"/>
                <w:sz w:val="18"/>
                <w:szCs w:val="18"/>
              </w:rPr>
              <w:t>_</w:t>
            </w:r>
            <w:r w:rsidR="006E7CA0">
              <w:rPr>
                <w:rFonts w:ascii="Consolas" w:hAnsi="Consolas" w:cs="Consolas" w:hint="eastAsia"/>
                <w:sz w:val="18"/>
                <w:szCs w:val="18"/>
              </w:rPr>
              <w:t>(</w:t>
            </w:r>
            <w:r w:rsidR="006E7CA0">
              <w:rPr>
                <w:rFonts w:ascii="Consolas" w:hAnsi="Consolas" w:cs="Consolas" w:hint="eastAsia"/>
                <w:sz w:val="18"/>
                <w:szCs w:val="18"/>
              </w:rPr>
              <w:t>匹配单字符</w:t>
            </w:r>
            <w:r w:rsidR="006E7CA0">
              <w:rPr>
                <w:rFonts w:ascii="Consolas" w:hAnsi="Consolas" w:cs="Consolas" w:hint="eastAsia"/>
                <w:sz w:val="18"/>
                <w:szCs w:val="18"/>
              </w:rPr>
              <w:t>)</w:t>
            </w:r>
            <w:r w:rsidR="001B46DD">
              <w:rPr>
                <w:rFonts w:ascii="Consolas" w:hAnsi="Consolas" w:cs="Consolas" w:hint="eastAsia"/>
                <w:sz w:val="18"/>
                <w:szCs w:val="18"/>
              </w:rPr>
              <w:t xml:space="preserve"> </w:t>
            </w:r>
            <w:r>
              <w:rPr>
                <w:rFonts w:ascii="Consolas" w:hAnsi="Consolas" w:cs="Consolas" w:hint="eastAsia"/>
                <w:sz w:val="18"/>
                <w:szCs w:val="18"/>
              </w:rPr>
              <w:t>，否则与</w:t>
            </w:r>
            <w:r w:rsidR="001B46DD">
              <w:rPr>
                <w:rFonts w:ascii="Consolas" w:hAnsi="Consolas" w:cs="Consolas" w:hint="eastAsia"/>
                <w:sz w:val="18"/>
                <w:szCs w:val="18"/>
              </w:rPr>
              <w:t xml:space="preserve"> </w:t>
            </w:r>
            <w:r>
              <w:rPr>
                <w:rFonts w:ascii="Consolas" w:hAnsi="Consolas" w:cs="Consolas" w:hint="eastAsia"/>
                <w:sz w:val="18"/>
                <w:szCs w:val="18"/>
              </w:rPr>
              <w:t>=</w:t>
            </w:r>
            <w:r w:rsidR="001B46DD">
              <w:rPr>
                <w:rFonts w:ascii="Consolas" w:hAnsi="Consolas" w:cs="Consolas" w:hint="eastAsia"/>
                <w:sz w:val="18"/>
                <w:szCs w:val="18"/>
              </w:rPr>
              <w:t xml:space="preserve"> </w:t>
            </w:r>
            <w:r>
              <w:rPr>
                <w:rFonts w:ascii="Consolas" w:hAnsi="Consolas" w:cs="Consolas" w:hint="eastAsia"/>
                <w:sz w:val="18"/>
                <w:szCs w:val="18"/>
              </w:rPr>
              <w:t>效果相同。</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FieldValue</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object</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字段值</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Combinator</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连接运算符</w:t>
            </w:r>
            <w:r w:rsidR="0046182D">
              <w:rPr>
                <w:rFonts w:ascii="Consolas" w:hAnsi="Consolas" w:cs="Consolas" w:hint="eastAsia"/>
                <w:sz w:val="18"/>
                <w:szCs w:val="18"/>
              </w:rPr>
              <w:t>。当有多个条件时，指明当前条件与下一个条件之间的逻辑关系</w:t>
            </w:r>
            <w:r>
              <w:rPr>
                <w:rFonts w:ascii="Consolas" w:hAnsi="Consolas" w:cs="Consolas" w:hint="eastAsia"/>
                <w:sz w:val="18"/>
                <w:szCs w:val="18"/>
              </w:rPr>
              <w:t>。支持的运算符：</w:t>
            </w:r>
            <w:r>
              <w:rPr>
                <w:rFonts w:ascii="Consolas" w:hAnsi="Consolas" w:cs="Consolas" w:hint="eastAsia"/>
                <w:sz w:val="18"/>
                <w:szCs w:val="18"/>
              </w:rPr>
              <w:t>or</w:t>
            </w:r>
            <w:r>
              <w:rPr>
                <w:rFonts w:ascii="Consolas" w:hAnsi="Consolas" w:cs="Consolas" w:hint="eastAsia"/>
                <w:sz w:val="18"/>
                <w:szCs w:val="18"/>
              </w:rPr>
              <w:t>，</w:t>
            </w:r>
            <w:r>
              <w:rPr>
                <w:rFonts w:ascii="Consolas" w:hAnsi="Consolas" w:cs="Consolas" w:hint="eastAsia"/>
                <w:sz w:val="18"/>
                <w:szCs w:val="18"/>
              </w:rPr>
              <w:t>and</w:t>
            </w:r>
            <w:r w:rsidR="000B44E1">
              <w:rPr>
                <w:rFonts w:ascii="Consolas" w:hAnsi="Consolas" w:cs="Consolas" w:hint="eastAsia"/>
                <w:sz w:val="18"/>
                <w:szCs w:val="18"/>
              </w:rPr>
              <w:t>。默认为</w:t>
            </w:r>
            <w:r w:rsidR="000B44E1">
              <w:rPr>
                <w:rFonts w:ascii="Consolas" w:hAnsi="Consolas" w:cs="Consolas" w:hint="eastAsia"/>
                <w:sz w:val="18"/>
                <w:szCs w:val="18"/>
              </w:rPr>
              <w:t>and</w:t>
            </w:r>
            <w:r w:rsidR="000B44E1">
              <w:rPr>
                <w:rFonts w:ascii="Consolas" w:hAnsi="Consolas" w:cs="Consolas" w:hint="eastAsia"/>
                <w:sz w:val="18"/>
                <w:szCs w:val="18"/>
              </w:rPr>
              <w:t>。</w:t>
            </w:r>
          </w:p>
        </w:tc>
      </w:tr>
    </w:tbl>
    <w:p w:rsidR="00EE2265" w:rsidRDefault="0046182D" w:rsidP="0046182D">
      <w:pPr>
        <w:pStyle w:val="3"/>
      </w:pPr>
      <w:r>
        <w:rPr>
          <w:rFonts w:hint="eastAsia"/>
        </w:rPr>
        <w:lastRenderedPageBreak/>
        <w:t>条件</w:t>
      </w:r>
      <w:r w:rsidR="001068A4">
        <w:rPr>
          <w:rFonts w:hint="eastAsia"/>
        </w:rPr>
        <w:t>列表</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068A4" w:rsidTr="00C153E5">
        <w:tc>
          <w:tcPr>
            <w:tcW w:w="1809"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可空</w:t>
            </w:r>
          </w:p>
        </w:tc>
        <w:tc>
          <w:tcPr>
            <w:tcW w:w="4578"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说明</w:t>
            </w:r>
          </w:p>
        </w:tc>
      </w:tr>
      <w:tr w:rsidR="001068A4" w:rsidRPr="00E00670" w:rsidTr="00C153E5">
        <w:tc>
          <w:tcPr>
            <w:tcW w:w="1809" w:type="dxa"/>
          </w:tcPr>
          <w:p w:rsidR="001068A4" w:rsidRPr="00EE2265" w:rsidRDefault="001068A4" w:rsidP="00C153E5">
            <w:pPr>
              <w:spacing w:line="264" w:lineRule="auto"/>
              <w:rPr>
                <w:b/>
                <w:kern w:val="2"/>
              </w:rPr>
            </w:pPr>
            <w:r w:rsidRPr="001068A4">
              <w:rPr>
                <w:b/>
                <w:kern w:val="2"/>
              </w:rPr>
              <w:t>Conditions</w:t>
            </w:r>
          </w:p>
        </w:tc>
        <w:tc>
          <w:tcPr>
            <w:tcW w:w="1024" w:type="dxa"/>
          </w:tcPr>
          <w:p w:rsidR="001068A4" w:rsidRDefault="001068A4" w:rsidP="00C153E5">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由多个单条件结构组成的数组。数组中的条件将包含在一对小括号内，作为一个逻辑运算单位。</w:t>
            </w:r>
          </w:p>
        </w:tc>
      </w:tr>
      <w:tr w:rsidR="001068A4" w:rsidRPr="00E00670" w:rsidTr="00C153E5">
        <w:tc>
          <w:tcPr>
            <w:tcW w:w="1809" w:type="dxa"/>
          </w:tcPr>
          <w:p w:rsidR="001068A4" w:rsidRPr="00EE2265" w:rsidRDefault="001068A4" w:rsidP="00C153E5">
            <w:pPr>
              <w:spacing w:line="264" w:lineRule="auto"/>
              <w:rPr>
                <w:b/>
                <w:kern w:val="2"/>
              </w:rPr>
            </w:pPr>
            <w:r w:rsidRPr="00EE2265">
              <w:rPr>
                <w:b/>
                <w:kern w:val="2"/>
              </w:rPr>
              <w:t>Combinator</w:t>
            </w:r>
          </w:p>
        </w:tc>
        <w:tc>
          <w:tcPr>
            <w:tcW w:w="1024" w:type="dxa"/>
          </w:tcPr>
          <w:p w:rsidR="001068A4" w:rsidRDefault="001068A4"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连接运算符。当有多个条件</w:t>
            </w:r>
            <w:r w:rsidR="00964AF7">
              <w:rPr>
                <w:rFonts w:ascii="Consolas" w:hAnsi="Consolas" w:cs="Consolas" w:hint="eastAsia"/>
                <w:sz w:val="18"/>
                <w:szCs w:val="18"/>
              </w:rPr>
              <w:t>列表</w:t>
            </w:r>
            <w:r>
              <w:rPr>
                <w:rFonts w:ascii="Consolas" w:hAnsi="Consolas" w:cs="Consolas" w:hint="eastAsia"/>
                <w:sz w:val="18"/>
                <w:szCs w:val="18"/>
              </w:rPr>
              <w:t>时，指明当前条件</w:t>
            </w:r>
            <w:r w:rsidR="00964AF7">
              <w:rPr>
                <w:rFonts w:ascii="Consolas" w:hAnsi="Consolas" w:cs="Consolas" w:hint="eastAsia"/>
                <w:sz w:val="18"/>
                <w:szCs w:val="18"/>
              </w:rPr>
              <w:t>列表</w:t>
            </w:r>
            <w:r>
              <w:rPr>
                <w:rFonts w:ascii="Consolas" w:hAnsi="Consolas" w:cs="Consolas" w:hint="eastAsia"/>
                <w:sz w:val="18"/>
                <w:szCs w:val="18"/>
              </w:rPr>
              <w:t>与下一个条件</w:t>
            </w:r>
            <w:r w:rsidR="00964AF7">
              <w:rPr>
                <w:rFonts w:ascii="Consolas" w:hAnsi="Consolas" w:cs="Consolas" w:hint="eastAsia"/>
                <w:sz w:val="18"/>
                <w:szCs w:val="18"/>
              </w:rPr>
              <w:t>列表</w:t>
            </w:r>
            <w:r>
              <w:rPr>
                <w:rFonts w:ascii="Consolas" w:hAnsi="Consolas" w:cs="Consolas" w:hint="eastAsia"/>
                <w:sz w:val="18"/>
                <w:szCs w:val="18"/>
              </w:rPr>
              <w:t>之间的逻辑关系。支持的运算符：</w:t>
            </w:r>
            <w:r>
              <w:rPr>
                <w:rFonts w:ascii="Consolas" w:hAnsi="Consolas" w:cs="Consolas" w:hint="eastAsia"/>
                <w:sz w:val="18"/>
                <w:szCs w:val="18"/>
              </w:rPr>
              <w:t>or</w:t>
            </w:r>
            <w:r>
              <w:rPr>
                <w:rFonts w:ascii="Consolas" w:hAnsi="Consolas" w:cs="Consolas" w:hint="eastAsia"/>
                <w:sz w:val="18"/>
                <w:szCs w:val="18"/>
              </w:rPr>
              <w:t>，</w:t>
            </w:r>
            <w:r>
              <w:rPr>
                <w:rFonts w:ascii="Consolas" w:hAnsi="Consolas" w:cs="Consolas" w:hint="eastAsia"/>
                <w:sz w:val="18"/>
                <w:szCs w:val="18"/>
              </w:rPr>
              <w:t>and</w:t>
            </w:r>
            <w:r w:rsidR="000B44E1">
              <w:rPr>
                <w:rFonts w:ascii="Consolas" w:hAnsi="Consolas" w:cs="Consolas" w:hint="eastAsia"/>
                <w:sz w:val="18"/>
                <w:szCs w:val="18"/>
              </w:rPr>
              <w:t>。默认为</w:t>
            </w:r>
            <w:r w:rsidR="000B44E1">
              <w:rPr>
                <w:rFonts w:ascii="Consolas" w:hAnsi="Consolas" w:cs="Consolas" w:hint="eastAsia"/>
                <w:sz w:val="18"/>
                <w:szCs w:val="18"/>
              </w:rPr>
              <w:t>and</w:t>
            </w:r>
            <w:r w:rsidR="000B44E1">
              <w:rPr>
                <w:rFonts w:ascii="Consolas" w:hAnsi="Consolas" w:cs="Consolas" w:hint="eastAsia"/>
                <w:sz w:val="18"/>
                <w:szCs w:val="18"/>
              </w:rPr>
              <w:t>。</w:t>
            </w:r>
          </w:p>
        </w:tc>
      </w:tr>
    </w:tbl>
    <w:p w:rsidR="0046182D" w:rsidRDefault="0046182D" w:rsidP="00382B78"/>
    <w:p w:rsidR="00382B78" w:rsidRDefault="00382B78" w:rsidP="00382B78">
      <w:pPr>
        <w:rPr>
          <w:b/>
        </w:rPr>
      </w:pPr>
      <w:r w:rsidRPr="00EF4949">
        <w:rPr>
          <w:rFonts w:hint="eastAsia"/>
          <w:b/>
        </w:rPr>
        <w:t>注：查询条件应传输条件列表的数组转换后的</w:t>
      </w:r>
      <w:r w:rsidRPr="00EF4949">
        <w:rPr>
          <w:rFonts w:hint="eastAsia"/>
          <w:b/>
        </w:rPr>
        <w:t>JSON</w:t>
      </w:r>
      <w:r w:rsidRPr="00EF4949">
        <w:rPr>
          <w:rFonts w:hint="eastAsia"/>
          <w:b/>
        </w:rPr>
        <w:t>字符串。</w:t>
      </w:r>
      <w:r w:rsidR="00EF4949">
        <w:rPr>
          <w:rFonts w:hint="eastAsia"/>
          <w:b/>
        </w:rPr>
        <w:t>如</w:t>
      </w:r>
      <w:r w:rsidR="001F6FF3">
        <w:rPr>
          <w:rFonts w:hint="eastAsia"/>
          <w:b/>
        </w:rPr>
        <w:t>查询人员编号和人员</w:t>
      </w:r>
      <w:r w:rsidR="00EF4949">
        <w:rPr>
          <w:rFonts w:hint="eastAsia"/>
          <w:b/>
        </w:rPr>
        <w:t>名</w:t>
      </w:r>
      <w:r w:rsidR="001F6FF3">
        <w:rPr>
          <w:rFonts w:hint="eastAsia"/>
          <w:b/>
        </w:rPr>
        <w:t>字</w:t>
      </w:r>
      <w:r w:rsidR="00EF4949">
        <w:rPr>
          <w:rFonts w:hint="eastAsia"/>
          <w:b/>
        </w:rPr>
        <w:t>都包含字符</w:t>
      </w:r>
      <w:r w:rsidR="00EF4949">
        <w:rPr>
          <w:rFonts w:hint="eastAsia"/>
          <w:b/>
        </w:rPr>
        <w:t>a</w:t>
      </w:r>
      <w:r w:rsidR="00EF4949">
        <w:rPr>
          <w:rFonts w:hint="eastAsia"/>
          <w:b/>
        </w:rPr>
        <w:t>或</w:t>
      </w:r>
      <w:r w:rsidR="00EF4949">
        <w:rPr>
          <w:rFonts w:hint="eastAsia"/>
          <w:b/>
        </w:rPr>
        <w:t>b</w:t>
      </w:r>
      <w:r w:rsidR="00EF4949">
        <w:rPr>
          <w:rFonts w:hint="eastAsia"/>
          <w:b/>
        </w:rPr>
        <w:t>的</w:t>
      </w:r>
      <w:r w:rsidR="00EF4949">
        <w:rPr>
          <w:rFonts w:hint="eastAsia"/>
          <w:b/>
        </w:rPr>
        <w:t>URL</w:t>
      </w:r>
      <w:r w:rsidR="00EF4949">
        <w:rPr>
          <w:rFonts w:hint="eastAsia"/>
          <w:b/>
        </w:rPr>
        <w:t>如下：</w:t>
      </w:r>
    </w:p>
    <w:p w:rsidR="00C153E5" w:rsidRPr="00EF4949" w:rsidRDefault="005446D3" w:rsidP="00EF494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51" w:history="1">
        <w:r w:rsidR="00653271" w:rsidRPr="00506A16">
          <w:rPr>
            <w:rStyle w:val="af7"/>
          </w:rPr>
          <w:t>http://192</w:t>
        </w:r>
      </w:hyperlink>
      <w:r w:rsidR="00B52333">
        <w:rPr>
          <w:rStyle w:val="af7"/>
        </w:rPr>
        <w:t>.168.2.158</w:t>
      </w:r>
      <w:r w:rsidR="00EF4949" w:rsidRPr="008510B3">
        <w:rPr>
          <w:rStyle w:val="af7"/>
        </w:rPr>
        <w:t>:9000/ParkAPI/</w:t>
      </w:r>
      <w:r w:rsidR="00EF4949">
        <w:rPr>
          <w:rStyle w:val="af7"/>
          <w:rFonts w:hint="eastAsia"/>
        </w:rPr>
        <w:t>GetUserInfo?</w:t>
      </w:r>
      <w:r w:rsidR="00EF4949" w:rsidRPr="00EF4949">
        <w:t xml:space="preserve"> </w:t>
      </w:r>
      <w:r w:rsidR="00653271" w:rsidRPr="00EF4949">
        <w:rPr>
          <w:rStyle w:val="af7"/>
        </w:rPr>
        <w:t>T</w:t>
      </w:r>
      <w:r w:rsidR="00EF4949" w:rsidRPr="00EF4949">
        <w:rPr>
          <w:rStyle w:val="af7"/>
        </w:rPr>
        <w:t>oken=25f72432e0db494181639a5004eeed0f&amp;jsonSearchParam=[{</w:t>
      </w:r>
      <w:r w:rsidR="00143F64">
        <w:rPr>
          <w:rStyle w:val="af7"/>
        </w:rPr>
        <w:t>“</w:t>
      </w:r>
      <w:r w:rsidR="00EF4949" w:rsidRPr="00EF4949">
        <w:rPr>
          <w:rStyle w:val="af7"/>
        </w:rPr>
        <w:t>Conditions</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UserNO</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w:t>
      </w:r>
      <w:r w:rsidR="00EF4949" w:rsidRPr="00EF4949">
        <w:rPr>
          <w:rStyle w:val="af7"/>
        </w:rPr>
        <w:t>a</w:t>
      </w:r>
      <w:r w:rsidR="004943C1">
        <w:rPr>
          <w:rStyle w:val="af7"/>
          <w:rFonts w:hint="eastAsia"/>
        </w:rPr>
        <w:t>%</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w:t>
      </w:r>
      <w:r w:rsidR="00C53F21" w:rsidRPr="00EF4949">
        <w:rPr>
          <w:rStyle w:val="af7"/>
        </w:rPr>
        <w:t>s</w:t>
      </w:r>
      <w:r w:rsidR="00EF4949" w:rsidRPr="00EF4949">
        <w:rPr>
          <w:rStyle w:val="af7"/>
        </w:rPr>
        <w:t>erName</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w:t>
      </w:r>
      <w:r w:rsidR="00EF4949" w:rsidRPr="00EF4949">
        <w:rPr>
          <w:rStyle w:val="af7"/>
        </w:rPr>
        <w:t>a</w:t>
      </w:r>
      <w:r w:rsidR="004943C1">
        <w:rPr>
          <w:rStyle w:val="af7"/>
          <w:rFonts w:hint="eastAsia"/>
        </w:rPr>
        <w:t>%</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Pr>
          <w:rStyle w:val="af7"/>
          <w:rFonts w:hint="eastAsia"/>
        </w:rPr>
        <w:t>or</w:t>
      </w:r>
      <w:r w:rsidR="00143F64">
        <w:rPr>
          <w:rStyle w:val="af7"/>
        </w:rPr>
        <w:t>”</w:t>
      </w:r>
      <w:r w:rsidR="00EF4949" w:rsidRPr="00EF4949">
        <w:rPr>
          <w:rStyle w:val="af7"/>
        </w:rPr>
        <w:t>}</w:t>
      </w:r>
      <w:r w:rsidR="00EF4949">
        <w:rPr>
          <w:rStyle w:val="af7"/>
          <w:rFonts w:hint="eastAsia"/>
        </w:rPr>
        <w:t xml:space="preserve">, </w:t>
      </w:r>
      <w:r w:rsidR="00EF4949" w:rsidRPr="00EF4949">
        <w:rPr>
          <w:rStyle w:val="af7"/>
        </w:rPr>
        <w:t>{</w:t>
      </w:r>
      <w:r w:rsidR="00143F64">
        <w:rPr>
          <w:rStyle w:val="af7"/>
        </w:rPr>
        <w:t>“</w:t>
      </w:r>
      <w:r w:rsidR="00EF4949" w:rsidRPr="00EF4949">
        <w:rPr>
          <w:rStyle w:val="af7"/>
        </w:rPr>
        <w:t>Conditions</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UserNO</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%b%</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UserName</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%b%</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p>
    <w:p w:rsidR="00C153E5" w:rsidRDefault="00C153E5" w:rsidP="00443CA9">
      <w:pPr>
        <w:pStyle w:val="2"/>
      </w:pPr>
      <w:r>
        <w:rPr>
          <w:rFonts w:hint="eastAsia"/>
        </w:rPr>
        <w:t>基本数据接口参数</w:t>
      </w:r>
    </w:p>
    <w:p w:rsidR="00C153E5" w:rsidRDefault="00C153E5" w:rsidP="00C153E5">
      <w:r>
        <w:rPr>
          <w:rFonts w:hint="eastAsia"/>
        </w:rPr>
        <w:t>系统中大部分接口的参数</w:t>
      </w:r>
      <w:r w:rsidR="00FA6AC3">
        <w:rPr>
          <w:rFonts w:hint="eastAsia"/>
        </w:rPr>
        <w:t>列表</w:t>
      </w:r>
      <w:r>
        <w:rPr>
          <w:rFonts w:hint="eastAsia"/>
        </w:rPr>
        <w:t>保持一致，对此类接口的调用方式相似，只是不同接口的数据结构不同。在此统一说明基本数据接口的参数结构和返回值结构，然后在后续章节中列出不同接口的数据结构及相关的特殊接口的用法。</w:t>
      </w:r>
    </w:p>
    <w:p w:rsidR="00C153E5" w:rsidRDefault="00C153E5" w:rsidP="00C153E5">
      <w:r>
        <w:rPr>
          <w:rFonts w:hint="eastAsia"/>
        </w:rPr>
        <w:t>基本数据接口按用途分为</w:t>
      </w:r>
      <w:r>
        <w:rPr>
          <w:rFonts w:hint="eastAsia"/>
        </w:rPr>
        <w:t>4</w:t>
      </w:r>
      <w:r>
        <w:rPr>
          <w:rFonts w:hint="eastAsia"/>
        </w:rPr>
        <w:t>类：新增接口、删除接口、修改接口、查询接口。</w:t>
      </w:r>
    </w:p>
    <w:p w:rsidR="00C153E5" w:rsidRDefault="00B274B9" w:rsidP="00C153E5">
      <w:pPr>
        <w:pStyle w:val="3"/>
      </w:pPr>
      <w:bookmarkStart w:id="9" w:name="_基本新增接口"/>
      <w:bookmarkEnd w:id="9"/>
      <w:r>
        <w:rPr>
          <w:rFonts w:hint="eastAsia"/>
        </w:rPr>
        <w:t>基本新增接口</w:t>
      </w:r>
    </w:p>
    <w:p w:rsidR="00C153E5" w:rsidRPr="00E47307" w:rsidRDefault="00C153E5" w:rsidP="00C153E5">
      <w:pPr>
        <w:rPr>
          <w:b/>
        </w:rPr>
      </w:pPr>
      <w:r w:rsidRPr="00E47307">
        <w:rPr>
          <w:rFonts w:hint="eastAsia"/>
          <w:b/>
        </w:rPr>
        <w:t>url:</w:t>
      </w:r>
    </w:p>
    <w:p w:rsidR="00C153E5" w:rsidRPr="008510B3" w:rsidRDefault="005446D3"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 w:history="1">
        <w:r w:rsidR="008932AF" w:rsidRPr="00FD4C34">
          <w:rPr>
            <w:rStyle w:val="af7"/>
          </w:rPr>
          <w:t>http://</w:t>
        </w:r>
        <w:r w:rsidR="00B52333">
          <w:rPr>
            <w:rStyle w:val="af7"/>
          </w:rPr>
          <w:t>192.168.2.158</w:t>
        </w:r>
        <w:r w:rsidR="008932AF" w:rsidRPr="00FD4C34">
          <w:rPr>
            <w:rStyle w:val="af7"/>
          </w:rPr>
          <w:t>:9000/ParkAPI/</w:t>
        </w:r>
        <w:r w:rsidR="008932AF" w:rsidRPr="00FD4C34">
          <w:rPr>
            <w:rStyle w:val="af7"/>
            <w:rFonts w:hint="eastAsia"/>
          </w:rPr>
          <w:t>AddXXXXXX</w:t>
        </w:r>
      </w:hyperlink>
      <w:r w:rsidR="008932AF">
        <w:rPr>
          <w:rStyle w:val="af7"/>
          <w:rFonts w:hint="eastAsia"/>
        </w:rPr>
        <w:t xml:space="preserve"> </w:t>
      </w:r>
      <w:r w:rsidR="008932AF">
        <w:rPr>
          <w:rStyle w:val="af7"/>
          <w:rFonts w:hint="eastAsia"/>
        </w:rPr>
        <w:t>（</w:t>
      </w:r>
      <w:r w:rsidR="008932AF">
        <w:rPr>
          <w:rStyle w:val="af7"/>
          <w:rFonts w:hint="eastAsia"/>
        </w:rPr>
        <w:t>Add</w:t>
      </w:r>
      <w:r w:rsidR="008932AF">
        <w:rPr>
          <w:rStyle w:val="af7"/>
          <w:rFonts w:hint="eastAsia"/>
        </w:rPr>
        <w:t>后面是具体的名称，不同接口名称不同）</w:t>
      </w:r>
    </w:p>
    <w:p w:rsidR="00C153E5" w:rsidRPr="005879B3" w:rsidRDefault="00C153E5" w:rsidP="00C153E5">
      <w:pPr>
        <w:rPr>
          <w:b/>
        </w:rPr>
      </w:pPr>
      <w:r w:rsidRPr="00E47307">
        <w:rPr>
          <w:b/>
        </w:rPr>
        <w:t>HTTP</w:t>
      </w:r>
      <w:r w:rsidRPr="00E47307">
        <w:rPr>
          <w:rFonts w:hint="eastAsia"/>
          <w:b/>
        </w:rPr>
        <w:t>请求</w:t>
      </w:r>
      <w:r w:rsidRPr="00E47307">
        <w:rPr>
          <w:b/>
        </w:rPr>
        <w:t>方式</w:t>
      </w:r>
      <w:r w:rsidRPr="00E47307">
        <w:rPr>
          <w:rFonts w:hint="eastAsia"/>
          <w:b/>
        </w:rPr>
        <w:t>：</w:t>
      </w:r>
    </w:p>
    <w:p w:rsidR="00C153E5" w:rsidRDefault="00C153E5" w:rsidP="00C153E5">
      <w:r>
        <w:t>POST</w:t>
      </w:r>
      <w:r w:rsidR="005C141C">
        <w:rPr>
          <w:rFonts w:hint="eastAsia"/>
        </w:rPr>
        <w:t>，</w:t>
      </w:r>
      <w:r w:rsidR="005C141C">
        <w:rPr>
          <w:rFonts w:hint="eastAsia"/>
        </w:rPr>
        <w:t>GET</w:t>
      </w:r>
    </w:p>
    <w:p w:rsidR="00C153E5" w:rsidRDefault="00C153E5" w:rsidP="00C153E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153E5" w:rsidTr="00C153E5">
        <w:tc>
          <w:tcPr>
            <w:tcW w:w="1809"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说明</w:t>
            </w:r>
          </w:p>
        </w:tc>
      </w:tr>
      <w:tr w:rsidR="00C153E5" w:rsidTr="00C153E5">
        <w:tc>
          <w:tcPr>
            <w:tcW w:w="1809" w:type="dxa"/>
          </w:tcPr>
          <w:p w:rsidR="00C153E5" w:rsidRPr="00EC78A7" w:rsidRDefault="00C153E5" w:rsidP="00C153E5">
            <w:pPr>
              <w:spacing w:line="264" w:lineRule="auto"/>
              <w:rPr>
                <w:b/>
                <w:kern w:val="2"/>
              </w:rPr>
            </w:pPr>
            <w:r w:rsidRPr="00EC78A7">
              <w:rPr>
                <w:b/>
                <w:kern w:val="2"/>
              </w:rPr>
              <w:t>token</w:t>
            </w:r>
          </w:p>
        </w:tc>
        <w:tc>
          <w:tcPr>
            <w:tcW w:w="1024"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153E5" w:rsidRPr="00E00670" w:rsidRDefault="00C153E5" w:rsidP="00C153E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153E5" w:rsidTr="00C153E5">
        <w:tc>
          <w:tcPr>
            <w:tcW w:w="1809" w:type="dxa"/>
          </w:tcPr>
          <w:p w:rsidR="00C153E5" w:rsidRPr="00EC78A7" w:rsidRDefault="00C153E5" w:rsidP="00C153E5">
            <w:pPr>
              <w:spacing w:line="264" w:lineRule="auto"/>
              <w:rPr>
                <w:b/>
                <w:kern w:val="2"/>
              </w:rPr>
            </w:pPr>
            <w:r w:rsidRPr="00B5638D">
              <w:rPr>
                <w:b/>
                <w:kern w:val="2"/>
              </w:rPr>
              <w:lastRenderedPageBreak/>
              <w:t>jsonModel</w:t>
            </w:r>
          </w:p>
        </w:tc>
        <w:tc>
          <w:tcPr>
            <w:tcW w:w="1024"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153E5" w:rsidRPr="00E00670" w:rsidRDefault="00C153E5" w:rsidP="00C153E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153E5" w:rsidRDefault="00C153E5" w:rsidP="00A84C92">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A84C92">
              <w:rPr>
                <w:rFonts w:ascii="Consolas" w:hAnsi="Consolas" w:cs="Consolas" w:hint="eastAsia"/>
                <w:sz w:val="18"/>
                <w:szCs w:val="18"/>
              </w:rPr>
              <w:t>数据</w:t>
            </w:r>
            <w:r>
              <w:rPr>
                <w:rFonts w:ascii="Consolas" w:hAnsi="Consolas" w:cs="Consolas" w:hint="eastAsia"/>
                <w:sz w:val="18"/>
                <w:szCs w:val="18"/>
              </w:rPr>
              <w:t>Model</w:t>
            </w:r>
            <w:r>
              <w:rPr>
                <w:rFonts w:ascii="Consolas" w:hAnsi="Consolas" w:cs="Consolas" w:hint="eastAsia"/>
                <w:sz w:val="18"/>
                <w:szCs w:val="18"/>
              </w:rPr>
              <w:t>。</w:t>
            </w:r>
          </w:p>
        </w:tc>
      </w:tr>
      <w:tr w:rsidR="00003F1D" w:rsidTr="00C153E5">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153E5" w:rsidRDefault="00C153E5" w:rsidP="00C153E5">
      <w:pPr>
        <w:rPr>
          <w:b/>
        </w:rPr>
      </w:pPr>
      <w:r>
        <w:rPr>
          <w:rFonts w:hint="eastAsia"/>
          <w:b/>
        </w:rPr>
        <w:t>返回</w:t>
      </w:r>
      <w:r>
        <w:rPr>
          <w:b/>
        </w:rPr>
        <w:t>数据</w:t>
      </w:r>
      <w:r w:rsidRPr="0050700F">
        <w:rPr>
          <w:rFonts w:hint="eastAsia"/>
          <w:b/>
        </w:rPr>
        <w:t>格式</w:t>
      </w:r>
      <w:r>
        <w:rPr>
          <w:rFonts w:hint="eastAsia"/>
          <w:b/>
        </w:rPr>
        <w:t>:</w:t>
      </w:r>
    </w:p>
    <w:p w:rsidR="00C153E5" w:rsidRPr="0051022D" w:rsidRDefault="00C153E5" w:rsidP="00C153E5">
      <w:r>
        <w:t>JSON</w:t>
      </w:r>
    </w:p>
    <w:p w:rsidR="00C153E5" w:rsidRDefault="00C153E5" w:rsidP="00C153E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153E5" w:rsidTr="00C153E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说明</w:t>
            </w:r>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153E5" w:rsidRDefault="00F55279" w:rsidP="00C153E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153E5" w:rsidRDefault="004675C7" w:rsidP="00C153E5">
            <w:pPr>
              <w:spacing w:line="264" w:lineRule="auto"/>
              <w:rPr>
                <w:rFonts w:ascii="Consolas" w:hAnsi="Consolas" w:cs="Consolas"/>
                <w:kern w:val="2"/>
                <w:sz w:val="18"/>
                <w:szCs w:val="18"/>
              </w:rPr>
            </w:pPr>
            <w:r>
              <w:rPr>
                <w:rFonts w:ascii="Consolas" w:hAnsi="Consolas" w:cs="Consolas" w:hint="eastAsia"/>
                <w:kern w:val="2"/>
                <w:sz w:val="18"/>
                <w:szCs w:val="18"/>
              </w:rPr>
              <w:t>自动生成的</w:t>
            </w:r>
            <w:r>
              <w:rPr>
                <w:rFonts w:ascii="Consolas" w:hAnsi="Consolas" w:cs="Consolas" w:hint="eastAsia"/>
                <w:kern w:val="2"/>
                <w:sz w:val="18"/>
                <w:szCs w:val="18"/>
              </w:rPr>
              <w:t>ID</w:t>
            </w:r>
            <w:r>
              <w:rPr>
                <w:rFonts w:ascii="Consolas" w:hAnsi="Consolas" w:cs="Consolas" w:hint="eastAsia"/>
                <w:kern w:val="2"/>
                <w:sz w:val="18"/>
                <w:szCs w:val="18"/>
              </w:rPr>
              <w:t>值</w:t>
            </w:r>
          </w:p>
        </w:tc>
      </w:tr>
    </w:tbl>
    <w:p w:rsidR="00C153E5" w:rsidRDefault="00C153E5" w:rsidP="00C153E5">
      <w:pPr>
        <w:rPr>
          <w:b/>
        </w:rPr>
      </w:pPr>
      <w:r>
        <w:rPr>
          <w:rFonts w:hint="eastAsia"/>
        </w:rPr>
        <w:t>data</w:t>
      </w:r>
      <w:r>
        <w:rPr>
          <w:rFonts w:hint="eastAsia"/>
          <w:b/>
        </w:rPr>
        <w:t>中的数据：</w:t>
      </w:r>
      <w:r>
        <w:rPr>
          <w:rFonts w:hint="eastAsia"/>
        </w:rPr>
        <w:t>1</w:t>
      </w:r>
    </w:p>
    <w:p w:rsidR="00C153E5" w:rsidRDefault="00C153E5" w:rsidP="00C153E5">
      <w:pPr>
        <w:rPr>
          <w:b/>
        </w:rPr>
      </w:pPr>
      <w:r>
        <w:rPr>
          <w:rFonts w:hint="eastAsia"/>
          <w:b/>
        </w:rPr>
        <w:t>请求示例：</w:t>
      </w:r>
    </w:p>
    <w:p w:rsidR="00C153E5" w:rsidRPr="008510B3" w:rsidRDefault="005446D3"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 w:history="1">
        <w:r w:rsidR="00653271" w:rsidRPr="00506A16">
          <w:rPr>
            <w:rStyle w:val="af7"/>
          </w:rPr>
          <w:t>http://192</w:t>
        </w:r>
      </w:hyperlink>
      <w:r w:rsidR="00B52333">
        <w:rPr>
          <w:rStyle w:val="af7"/>
        </w:rPr>
        <w:t>.168.2.158</w:t>
      </w:r>
      <w:r w:rsidR="00C153E5" w:rsidRPr="008510B3">
        <w:rPr>
          <w:rStyle w:val="af7"/>
        </w:rPr>
        <w:t>:9000/ParkAPI/</w:t>
      </w:r>
      <w:r w:rsidR="00C153E5" w:rsidRPr="0069679C">
        <w:rPr>
          <w:rStyle w:val="af7"/>
          <w:rFonts w:hint="eastAsia"/>
        </w:rPr>
        <w:t xml:space="preserve"> </w:t>
      </w:r>
      <w:r w:rsidR="00C153E5">
        <w:rPr>
          <w:rStyle w:val="af7"/>
          <w:rFonts w:hint="eastAsia"/>
        </w:rPr>
        <w:t>AddDepartment</w:t>
      </w:r>
      <w:r w:rsidR="00C153E5" w:rsidRPr="008510B3">
        <w:rPr>
          <w:rStyle w:val="af7"/>
        </w:rPr>
        <w:t>?token=daa2f13951c447d5b9988f50751bcf4b</w:t>
      </w:r>
      <w:r w:rsidR="00C153E5" w:rsidRPr="008D09BA">
        <w:rPr>
          <w:rStyle w:val="af7"/>
        </w:rPr>
        <w:t xml:space="preserve"> &amp;jsonModel={</w:t>
      </w:r>
      <w:r w:rsidR="00143F64">
        <w:rPr>
          <w:rStyle w:val="af7"/>
        </w:rPr>
        <w:t>“</w:t>
      </w:r>
      <w:r w:rsidR="00C153E5" w:rsidRPr="008D09BA">
        <w:rPr>
          <w:rStyle w:val="af7"/>
        </w:rPr>
        <w:t>ID</w:t>
      </w:r>
      <w:r w:rsidR="00143F64">
        <w:rPr>
          <w:rStyle w:val="af7"/>
        </w:rPr>
        <w:t>”</w:t>
      </w:r>
      <w:r w:rsidR="00C153E5" w:rsidRPr="008D09BA">
        <w:rPr>
          <w:rStyle w:val="af7"/>
        </w:rPr>
        <w:t>:0,</w:t>
      </w:r>
      <w:r w:rsidR="00143F64">
        <w:rPr>
          <w:rStyle w:val="af7"/>
        </w:rPr>
        <w:t>”</w:t>
      </w:r>
      <w:r w:rsidR="00C153E5" w:rsidRPr="008D09BA">
        <w:rPr>
          <w:rStyle w:val="af7"/>
        </w:rPr>
        <w:t>DeptNO</w:t>
      </w:r>
      <w:r w:rsidR="00143F64">
        <w:rPr>
          <w:rStyle w:val="af7"/>
        </w:rPr>
        <w:t>”</w:t>
      </w:r>
      <w:r w:rsidR="00C153E5" w:rsidRPr="008D09BA">
        <w:rPr>
          <w:rStyle w:val="af7"/>
        </w:rPr>
        <w:t>:</w:t>
      </w:r>
      <w:r w:rsidR="00143F64">
        <w:rPr>
          <w:rStyle w:val="af7"/>
        </w:rPr>
        <w:t>”</w:t>
      </w:r>
      <w:r w:rsidR="00C153E5" w:rsidRPr="008D09BA">
        <w:rPr>
          <w:rStyle w:val="af7"/>
        </w:rPr>
        <w:t>D004</w:t>
      </w:r>
      <w:r w:rsidR="00143F64">
        <w:rPr>
          <w:rStyle w:val="af7"/>
        </w:rPr>
        <w:t>”</w:t>
      </w:r>
      <w:r w:rsidR="00C153E5" w:rsidRPr="008D09BA">
        <w:rPr>
          <w:rStyle w:val="af7"/>
        </w:rPr>
        <w:t>,</w:t>
      </w:r>
      <w:r w:rsidR="00143F64">
        <w:rPr>
          <w:rStyle w:val="af7"/>
        </w:rPr>
        <w:t>”</w:t>
      </w:r>
      <w:r w:rsidR="00C153E5" w:rsidRPr="008D09BA">
        <w:rPr>
          <w:rStyle w:val="af7"/>
        </w:rPr>
        <w:t>DeptName</w:t>
      </w:r>
      <w:r w:rsidR="00143F64">
        <w:rPr>
          <w:rStyle w:val="af7"/>
        </w:rPr>
        <w:t>”</w:t>
      </w:r>
      <w:r w:rsidR="00C153E5" w:rsidRPr="008D09BA">
        <w:rPr>
          <w:rStyle w:val="af7"/>
        </w:rPr>
        <w:t>:</w:t>
      </w:r>
      <w:r w:rsidR="00143F64">
        <w:rPr>
          <w:rStyle w:val="af7"/>
        </w:rPr>
        <w:t>”</w:t>
      </w:r>
      <w:r w:rsidR="00C153E5" w:rsidRPr="008D09BA">
        <w:rPr>
          <w:rStyle w:val="af7"/>
        </w:rPr>
        <w:t>DeptD</w:t>
      </w:r>
      <w:r w:rsidR="00143F64">
        <w:rPr>
          <w:rStyle w:val="af7"/>
        </w:rPr>
        <w:t>”</w:t>
      </w:r>
      <w:r w:rsidR="00C153E5" w:rsidRPr="008D09BA">
        <w:rPr>
          <w:rStyle w:val="af7"/>
        </w:rPr>
        <w:t>,</w:t>
      </w:r>
      <w:r w:rsidR="00143F64">
        <w:rPr>
          <w:rStyle w:val="af7"/>
        </w:rPr>
        <w:t>”</w:t>
      </w:r>
      <w:r w:rsidR="00C153E5" w:rsidRPr="008D09BA">
        <w:rPr>
          <w:rStyle w:val="af7"/>
        </w:rPr>
        <w:t>DeptSymbol</w:t>
      </w:r>
      <w:r w:rsidR="00143F64">
        <w:rPr>
          <w:rStyle w:val="af7"/>
        </w:rPr>
        <w:t>”</w:t>
      </w:r>
      <w:r w:rsidR="00C153E5" w:rsidRPr="008D09BA">
        <w:rPr>
          <w:rStyle w:val="af7"/>
        </w:rPr>
        <w:t>:</w:t>
      </w:r>
      <w:r w:rsidR="00143F64">
        <w:rPr>
          <w:rStyle w:val="af7"/>
        </w:rPr>
        <w:t>”</w:t>
      </w:r>
      <w:r w:rsidR="00C153E5" w:rsidRPr="008D09BA">
        <w:rPr>
          <w:rStyle w:val="af7"/>
        </w:rPr>
        <w:t>D</w:t>
      </w:r>
      <w:r w:rsidR="00143F64">
        <w:rPr>
          <w:rStyle w:val="af7"/>
        </w:rPr>
        <w:t>”</w:t>
      </w:r>
      <w:r w:rsidR="00C153E5" w:rsidRPr="008D09BA">
        <w:rPr>
          <w:rStyle w:val="af7"/>
        </w:rPr>
        <w:t>,</w:t>
      </w:r>
      <w:r w:rsidR="00143F64">
        <w:rPr>
          <w:rStyle w:val="af7"/>
        </w:rPr>
        <w:t>”</w:t>
      </w:r>
      <w:r w:rsidR="00C153E5" w:rsidRPr="008D09BA">
        <w:rPr>
          <w:rStyle w:val="af7"/>
        </w:rPr>
        <w:t>PID</w:t>
      </w:r>
      <w:r w:rsidR="00143F64">
        <w:rPr>
          <w:rStyle w:val="af7"/>
        </w:rPr>
        <w:t>”</w:t>
      </w:r>
      <w:r w:rsidR="00C153E5" w:rsidRPr="008D09BA">
        <w:rPr>
          <w:rStyle w:val="af7"/>
        </w:rPr>
        <w:t>:0}</w:t>
      </w:r>
    </w:p>
    <w:p w:rsidR="00C153E5" w:rsidRDefault="00C153E5" w:rsidP="00C153E5">
      <w:pPr>
        <w:rPr>
          <w:b/>
        </w:rPr>
      </w:pPr>
      <w:r>
        <w:rPr>
          <w:rFonts w:hint="eastAsia"/>
          <w:b/>
        </w:rPr>
        <w:t>成功回复示例</w:t>
      </w:r>
      <w:r>
        <w:rPr>
          <w:rFonts w:hint="eastAsia"/>
          <w:b/>
        </w:rPr>
        <w:t>:</w:t>
      </w:r>
    </w:p>
    <w:p w:rsidR="00C153E5" w:rsidRPr="007F1246" w:rsidRDefault="00C153E5"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C153E5" w:rsidRDefault="00C153E5" w:rsidP="00C153E5">
      <w:pPr>
        <w:rPr>
          <w:b/>
        </w:rPr>
      </w:pPr>
      <w:r>
        <w:rPr>
          <w:rFonts w:hint="eastAsia"/>
          <w:b/>
        </w:rPr>
        <w:t>失败回复示例</w:t>
      </w:r>
      <w:r>
        <w:rPr>
          <w:rFonts w:hint="eastAsia"/>
          <w:b/>
        </w:rPr>
        <w:t>:</w:t>
      </w:r>
    </w:p>
    <w:p w:rsidR="00C153E5" w:rsidRPr="007F1246" w:rsidRDefault="00C153E5"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3472" w:rsidRDefault="00133472" w:rsidP="00133472">
      <w:pPr>
        <w:pStyle w:val="3"/>
      </w:pPr>
      <w:bookmarkStart w:id="10" w:name="_基本删除接口"/>
      <w:bookmarkStart w:id="11" w:name="_基本新增列表接口"/>
      <w:bookmarkEnd w:id="10"/>
      <w:bookmarkEnd w:id="11"/>
      <w:r>
        <w:rPr>
          <w:rFonts w:hint="eastAsia"/>
        </w:rPr>
        <w:t>基本新增列表接口</w:t>
      </w:r>
    </w:p>
    <w:p w:rsidR="00133472" w:rsidRPr="00E47307" w:rsidRDefault="00133472" w:rsidP="00133472">
      <w:pPr>
        <w:rPr>
          <w:b/>
        </w:rPr>
      </w:pPr>
      <w:r w:rsidRPr="00E47307">
        <w:rPr>
          <w:rFonts w:hint="eastAsia"/>
          <w:b/>
        </w:rPr>
        <w:t>url:</w:t>
      </w:r>
    </w:p>
    <w:p w:rsidR="00133472" w:rsidRPr="008510B3" w:rsidRDefault="005446D3"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 w:history="1">
        <w:r w:rsidR="00133472" w:rsidRPr="00FD4C34">
          <w:rPr>
            <w:rStyle w:val="af7"/>
          </w:rPr>
          <w:t>http://</w:t>
        </w:r>
        <w:r w:rsidR="00133472">
          <w:rPr>
            <w:rStyle w:val="af7"/>
          </w:rPr>
          <w:t>192.168.2.158</w:t>
        </w:r>
        <w:r w:rsidR="00133472" w:rsidRPr="00FD4C34">
          <w:rPr>
            <w:rStyle w:val="af7"/>
          </w:rPr>
          <w:t>:9000/ParkAPI/</w:t>
        </w:r>
        <w:r w:rsidR="00133472" w:rsidRPr="00FD4C34">
          <w:rPr>
            <w:rStyle w:val="af7"/>
            <w:rFonts w:hint="eastAsia"/>
          </w:rPr>
          <w:t>AddXXXXXX</w:t>
        </w:r>
      </w:hyperlink>
      <w:r w:rsidR="008E04C4">
        <w:rPr>
          <w:rStyle w:val="af7"/>
          <w:rFonts w:hint="eastAsia"/>
        </w:rPr>
        <w:t>List</w:t>
      </w:r>
      <w:r w:rsidR="00133472">
        <w:rPr>
          <w:rStyle w:val="af7"/>
          <w:rFonts w:hint="eastAsia"/>
        </w:rPr>
        <w:t xml:space="preserve"> </w:t>
      </w:r>
      <w:r w:rsidR="00133472">
        <w:rPr>
          <w:rStyle w:val="af7"/>
          <w:rFonts w:hint="eastAsia"/>
        </w:rPr>
        <w:t>（</w:t>
      </w:r>
      <w:r w:rsidR="00133472">
        <w:rPr>
          <w:rStyle w:val="af7"/>
          <w:rFonts w:hint="eastAsia"/>
        </w:rPr>
        <w:t>Add</w:t>
      </w:r>
      <w:r w:rsidR="00133472">
        <w:rPr>
          <w:rStyle w:val="af7"/>
          <w:rFonts w:hint="eastAsia"/>
        </w:rPr>
        <w:t>后面是具体的名称，不同接口名称不同）</w:t>
      </w:r>
    </w:p>
    <w:p w:rsidR="00133472" w:rsidRPr="005879B3" w:rsidRDefault="00133472" w:rsidP="00133472">
      <w:pPr>
        <w:rPr>
          <w:b/>
        </w:rPr>
      </w:pPr>
      <w:r w:rsidRPr="00E47307">
        <w:rPr>
          <w:b/>
        </w:rPr>
        <w:t>HTTP</w:t>
      </w:r>
      <w:r w:rsidRPr="00E47307">
        <w:rPr>
          <w:rFonts w:hint="eastAsia"/>
          <w:b/>
        </w:rPr>
        <w:t>请求</w:t>
      </w:r>
      <w:r w:rsidRPr="00E47307">
        <w:rPr>
          <w:b/>
        </w:rPr>
        <w:t>方式</w:t>
      </w:r>
      <w:r w:rsidRPr="00E47307">
        <w:rPr>
          <w:rFonts w:hint="eastAsia"/>
          <w:b/>
        </w:rPr>
        <w:t>：</w:t>
      </w:r>
    </w:p>
    <w:p w:rsidR="00133472" w:rsidRDefault="00133472" w:rsidP="00133472">
      <w:r>
        <w:t>POST</w:t>
      </w:r>
      <w:r>
        <w:rPr>
          <w:rFonts w:hint="eastAsia"/>
        </w:rPr>
        <w:t>，</w:t>
      </w:r>
      <w:r>
        <w:rPr>
          <w:rFonts w:hint="eastAsia"/>
        </w:rPr>
        <w:t>GET</w:t>
      </w:r>
    </w:p>
    <w:p w:rsidR="00133472" w:rsidRDefault="00133472" w:rsidP="0013347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3472" w:rsidTr="00BB5406">
        <w:tc>
          <w:tcPr>
            <w:tcW w:w="1809"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说明</w:t>
            </w:r>
          </w:p>
        </w:tc>
      </w:tr>
      <w:tr w:rsidR="00133472" w:rsidTr="00BB5406">
        <w:tc>
          <w:tcPr>
            <w:tcW w:w="1809" w:type="dxa"/>
          </w:tcPr>
          <w:p w:rsidR="00133472" w:rsidRPr="00EC78A7" w:rsidRDefault="00133472" w:rsidP="00BB5406">
            <w:pPr>
              <w:spacing w:line="264" w:lineRule="auto"/>
              <w:rPr>
                <w:b/>
                <w:kern w:val="2"/>
              </w:rPr>
            </w:pPr>
            <w:r w:rsidRPr="00EC78A7">
              <w:rPr>
                <w:b/>
                <w:kern w:val="2"/>
              </w:rPr>
              <w:t>token</w:t>
            </w:r>
          </w:p>
        </w:tc>
        <w:tc>
          <w:tcPr>
            <w:tcW w:w="1024"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3472" w:rsidTr="00BB5406">
        <w:tc>
          <w:tcPr>
            <w:tcW w:w="1809" w:type="dxa"/>
          </w:tcPr>
          <w:p w:rsidR="00133472" w:rsidRPr="00EC78A7" w:rsidRDefault="00133472" w:rsidP="00BB5406">
            <w:pPr>
              <w:spacing w:line="264" w:lineRule="auto"/>
              <w:rPr>
                <w:b/>
                <w:kern w:val="2"/>
              </w:rPr>
            </w:pPr>
            <w:r w:rsidRPr="00B5638D">
              <w:rPr>
                <w:b/>
                <w:kern w:val="2"/>
              </w:rPr>
              <w:lastRenderedPageBreak/>
              <w:t>jsonModel</w:t>
            </w:r>
            <w:r w:rsidR="00D15275">
              <w:rPr>
                <w:rFonts w:hint="eastAsia"/>
                <w:b/>
                <w:kern w:val="2"/>
              </w:rPr>
              <w:t>List</w:t>
            </w:r>
          </w:p>
        </w:tc>
        <w:tc>
          <w:tcPr>
            <w:tcW w:w="1024"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3472" w:rsidRDefault="00133472" w:rsidP="00BB5406">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sidR="00D15275">
              <w:rPr>
                <w:rFonts w:ascii="Consolas" w:hAnsi="Consolas" w:cs="Consolas" w:hint="eastAsia"/>
                <w:sz w:val="18"/>
                <w:szCs w:val="18"/>
              </w:rPr>
              <w:t>数组</w:t>
            </w:r>
            <w:r>
              <w:rPr>
                <w:rFonts w:ascii="Consolas" w:hAnsi="Consolas" w:cs="Consolas" w:hint="eastAsia"/>
                <w:sz w:val="18"/>
                <w:szCs w:val="18"/>
              </w:rPr>
              <w:t>。</w:t>
            </w:r>
          </w:p>
        </w:tc>
      </w:tr>
      <w:tr w:rsidR="00133472" w:rsidTr="00BB5406">
        <w:tc>
          <w:tcPr>
            <w:tcW w:w="1809" w:type="dxa"/>
          </w:tcPr>
          <w:p w:rsidR="00133472" w:rsidRDefault="00133472"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3472" w:rsidRPr="00E00670" w:rsidRDefault="00133472"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3472" w:rsidRDefault="00133472"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3472" w:rsidRDefault="00133472" w:rsidP="00133472">
      <w:pPr>
        <w:rPr>
          <w:b/>
        </w:rPr>
      </w:pPr>
      <w:r>
        <w:rPr>
          <w:rFonts w:hint="eastAsia"/>
          <w:b/>
        </w:rPr>
        <w:t>返回</w:t>
      </w:r>
      <w:r>
        <w:rPr>
          <w:b/>
        </w:rPr>
        <w:t>数据</w:t>
      </w:r>
      <w:r w:rsidRPr="0050700F">
        <w:rPr>
          <w:rFonts w:hint="eastAsia"/>
          <w:b/>
        </w:rPr>
        <w:t>格式</w:t>
      </w:r>
      <w:r>
        <w:rPr>
          <w:rFonts w:hint="eastAsia"/>
          <w:b/>
        </w:rPr>
        <w:t>:</w:t>
      </w:r>
    </w:p>
    <w:p w:rsidR="00133472" w:rsidRPr="0051022D" w:rsidRDefault="00133472" w:rsidP="00133472">
      <w:r>
        <w:t>JSON</w:t>
      </w:r>
    </w:p>
    <w:p w:rsidR="00133472" w:rsidRDefault="00133472" w:rsidP="0013347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3472"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说明</w:t>
            </w:r>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3472"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3472" w:rsidRDefault="00CE6C6B" w:rsidP="00BB5406">
            <w:pPr>
              <w:spacing w:line="264" w:lineRule="auto"/>
              <w:rPr>
                <w:rFonts w:ascii="Consolas" w:hAnsi="Consolas" w:cs="Consolas"/>
                <w:kern w:val="2"/>
                <w:sz w:val="18"/>
                <w:szCs w:val="18"/>
              </w:rPr>
            </w:pPr>
            <w:r>
              <w:rPr>
                <w:rFonts w:ascii="Consolas" w:hAnsi="Consolas" w:cs="Consolas" w:hint="eastAsia"/>
                <w:kern w:val="2"/>
                <w:sz w:val="18"/>
                <w:szCs w:val="18"/>
              </w:rPr>
              <w:t>列表中最后一个元素</w:t>
            </w:r>
            <w:r w:rsidR="00133472">
              <w:rPr>
                <w:rFonts w:ascii="Consolas" w:hAnsi="Consolas" w:cs="Consolas" w:hint="eastAsia"/>
                <w:kern w:val="2"/>
                <w:sz w:val="18"/>
                <w:szCs w:val="18"/>
              </w:rPr>
              <w:t>自动生成的</w:t>
            </w:r>
            <w:r w:rsidR="00133472">
              <w:rPr>
                <w:rFonts w:ascii="Consolas" w:hAnsi="Consolas" w:cs="Consolas" w:hint="eastAsia"/>
                <w:kern w:val="2"/>
                <w:sz w:val="18"/>
                <w:szCs w:val="18"/>
              </w:rPr>
              <w:t>ID</w:t>
            </w:r>
            <w:r w:rsidR="00133472">
              <w:rPr>
                <w:rFonts w:ascii="Consolas" w:hAnsi="Consolas" w:cs="Consolas" w:hint="eastAsia"/>
                <w:kern w:val="2"/>
                <w:sz w:val="18"/>
                <w:szCs w:val="18"/>
              </w:rPr>
              <w:t>值</w:t>
            </w:r>
          </w:p>
        </w:tc>
      </w:tr>
    </w:tbl>
    <w:p w:rsidR="00133472" w:rsidRDefault="00133472" w:rsidP="00133472">
      <w:pPr>
        <w:rPr>
          <w:b/>
        </w:rPr>
      </w:pPr>
      <w:r>
        <w:rPr>
          <w:rFonts w:hint="eastAsia"/>
        </w:rPr>
        <w:t>data</w:t>
      </w:r>
      <w:r>
        <w:rPr>
          <w:rFonts w:hint="eastAsia"/>
          <w:b/>
        </w:rPr>
        <w:t>中的数据：</w:t>
      </w:r>
      <w:r w:rsidR="00990296">
        <w:rPr>
          <w:rFonts w:hint="eastAsia"/>
        </w:rPr>
        <w:t>2</w:t>
      </w:r>
    </w:p>
    <w:p w:rsidR="00133472" w:rsidRDefault="00133472" w:rsidP="00133472">
      <w:pPr>
        <w:rPr>
          <w:b/>
        </w:rPr>
      </w:pPr>
      <w:r>
        <w:rPr>
          <w:rFonts w:hint="eastAsia"/>
          <w:b/>
        </w:rPr>
        <w:t>请求示例：</w:t>
      </w:r>
    </w:p>
    <w:p w:rsidR="00133472" w:rsidRPr="008510B3" w:rsidRDefault="005446D3"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 w:history="1">
        <w:r w:rsidR="00133472" w:rsidRPr="00506A16">
          <w:rPr>
            <w:rStyle w:val="af7"/>
          </w:rPr>
          <w:t>http://192</w:t>
        </w:r>
      </w:hyperlink>
      <w:r w:rsidR="00133472">
        <w:rPr>
          <w:rStyle w:val="af7"/>
        </w:rPr>
        <w:t>.168.2.158</w:t>
      </w:r>
      <w:r w:rsidR="00133472" w:rsidRPr="008510B3">
        <w:rPr>
          <w:rStyle w:val="af7"/>
        </w:rPr>
        <w:t>:9000/ParkAPI/</w:t>
      </w:r>
      <w:r w:rsidR="00920374" w:rsidRPr="00920374">
        <w:rPr>
          <w:rStyle w:val="af7"/>
        </w:rPr>
        <w:t>AddDepartmentList</w:t>
      </w:r>
      <w:r w:rsidR="00133472" w:rsidRPr="008510B3">
        <w:rPr>
          <w:rStyle w:val="af7"/>
        </w:rPr>
        <w:t>?token=daa2f13951c447d5b9988f50751bcf4b</w:t>
      </w:r>
      <w:r w:rsidR="00133472" w:rsidRPr="008D09BA">
        <w:rPr>
          <w:rStyle w:val="af7"/>
        </w:rPr>
        <w:t>&amp;jsonModel</w:t>
      </w:r>
      <w:r w:rsidR="00580745">
        <w:rPr>
          <w:rStyle w:val="af7"/>
          <w:rFonts w:hint="eastAsia"/>
        </w:rPr>
        <w:t>List</w:t>
      </w:r>
      <w:r w:rsidR="00133472" w:rsidRPr="008D09BA">
        <w:rPr>
          <w:rStyle w:val="af7"/>
        </w:rPr>
        <w:t>=</w:t>
      </w:r>
      <w:r w:rsidR="00171352">
        <w:rPr>
          <w:rStyle w:val="af7"/>
          <w:rFonts w:hint="eastAsia"/>
        </w:rPr>
        <w:t>[</w:t>
      </w:r>
      <w:r w:rsidR="00133472" w:rsidRPr="008D09BA">
        <w:rPr>
          <w:rStyle w:val="af7"/>
        </w:rPr>
        <w:t>{</w:t>
      </w:r>
      <w:r w:rsidR="00143F64">
        <w:rPr>
          <w:rStyle w:val="af7"/>
        </w:rPr>
        <w:t>“</w:t>
      </w:r>
      <w:r w:rsidR="00133472" w:rsidRPr="008D09BA">
        <w:rPr>
          <w:rStyle w:val="af7"/>
        </w:rPr>
        <w:t>ID</w:t>
      </w:r>
      <w:r w:rsidR="00143F64">
        <w:rPr>
          <w:rStyle w:val="af7"/>
        </w:rPr>
        <w:t>”</w:t>
      </w:r>
      <w:r w:rsidR="00133472" w:rsidRPr="008D09BA">
        <w:rPr>
          <w:rStyle w:val="af7"/>
        </w:rPr>
        <w:t>:0,</w:t>
      </w:r>
      <w:r w:rsidR="00143F64">
        <w:rPr>
          <w:rStyle w:val="af7"/>
        </w:rPr>
        <w:t>”</w:t>
      </w:r>
      <w:r w:rsidR="00133472" w:rsidRPr="008D09BA">
        <w:rPr>
          <w:rStyle w:val="af7"/>
        </w:rPr>
        <w:t>DeptNO</w:t>
      </w:r>
      <w:r w:rsidR="00143F64">
        <w:rPr>
          <w:rStyle w:val="af7"/>
        </w:rPr>
        <w:t>”</w:t>
      </w:r>
      <w:r w:rsidR="00133472" w:rsidRPr="008D09BA">
        <w:rPr>
          <w:rStyle w:val="af7"/>
        </w:rPr>
        <w:t>:</w:t>
      </w:r>
      <w:r w:rsidR="00143F64">
        <w:rPr>
          <w:rStyle w:val="af7"/>
        </w:rPr>
        <w:t>”</w:t>
      </w:r>
      <w:r w:rsidR="00133472" w:rsidRPr="008D09BA">
        <w:rPr>
          <w:rStyle w:val="af7"/>
        </w:rPr>
        <w:t>D004</w:t>
      </w:r>
      <w:r w:rsidR="00143F64">
        <w:rPr>
          <w:rStyle w:val="af7"/>
        </w:rPr>
        <w:t>”</w:t>
      </w:r>
      <w:r w:rsidR="00133472" w:rsidRPr="008D09BA">
        <w:rPr>
          <w:rStyle w:val="af7"/>
        </w:rPr>
        <w:t>,</w:t>
      </w:r>
      <w:r w:rsidR="00143F64">
        <w:rPr>
          <w:rStyle w:val="af7"/>
        </w:rPr>
        <w:t>”</w:t>
      </w:r>
      <w:r w:rsidR="00133472" w:rsidRPr="008D09BA">
        <w:rPr>
          <w:rStyle w:val="af7"/>
        </w:rPr>
        <w:t>DeptName</w:t>
      </w:r>
      <w:r w:rsidR="00143F64">
        <w:rPr>
          <w:rStyle w:val="af7"/>
        </w:rPr>
        <w:t>”</w:t>
      </w:r>
      <w:r w:rsidR="00133472" w:rsidRPr="008D09BA">
        <w:rPr>
          <w:rStyle w:val="af7"/>
        </w:rPr>
        <w:t>:</w:t>
      </w:r>
      <w:r w:rsidR="00143F64">
        <w:rPr>
          <w:rStyle w:val="af7"/>
        </w:rPr>
        <w:t>”</w:t>
      </w:r>
      <w:r w:rsidR="00133472" w:rsidRPr="008D09BA">
        <w:rPr>
          <w:rStyle w:val="af7"/>
        </w:rPr>
        <w:t>DeptD</w:t>
      </w:r>
      <w:r w:rsidR="00143F64">
        <w:rPr>
          <w:rStyle w:val="af7"/>
        </w:rPr>
        <w:t>”</w:t>
      </w:r>
      <w:r w:rsidR="00133472" w:rsidRPr="008D09BA">
        <w:rPr>
          <w:rStyle w:val="af7"/>
        </w:rPr>
        <w:t>,</w:t>
      </w:r>
      <w:r w:rsidR="00143F64">
        <w:rPr>
          <w:rStyle w:val="af7"/>
        </w:rPr>
        <w:t>”</w:t>
      </w:r>
      <w:r w:rsidR="00133472" w:rsidRPr="008D09BA">
        <w:rPr>
          <w:rStyle w:val="af7"/>
        </w:rPr>
        <w:t>DeptSymbol</w:t>
      </w:r>
      <w:r w:rsidR="00143F64">
        <w:rPr>
          <w:rStyle w:val="af7"/>
        </w:rPr>
        <w:t>”</w:t>
      </w:r>
      <w:r w:rsidR="00133472" w:rsidRPr="008D09BA">
        <w:rPr>
          <w:rStyle w:val="af7"/>
        </w:rPr>
        <w:t>:</w:t>
      </w:r>
      <w:r w:rsidR="00143F64">
        <w:rPr>
          <w:rStyle w:val="af7"/>
        </w:rPr>
        <w:t>”</w:t>
      </w:r>
      <w:r w:rsidR="00133472" w:rsidRPr="008D09BA">
        <w:rPr>
          <w:rStyle w:val="af7"/>
        </w:rPr>
        <w:t>D</w:t>
      </w:r>
      <w:r w:rsidR="00143F64">
        <w:rPr>
          <w:rStyle w:val="af7"/>
        </w:rPr>
        <w:t>”</w:t>
      </w:r>
      <w:r w:rsidR="00133472" w:rsidRPr="008D09BA">
        <w:rPr>
          <w:rStyle w:val="af7"/>
        </w:rPr>
        <w:t>,</w:t>
      </w:r>
      <w:r w:rsidR="00143F64">
        <w:rPr>
          <w:rStyle w:val="af7"/>
        </w:rPr>
        <w:t>”</w:t>
      </w:r>
      <w:r w:rsidR="00133472" w:rsidRPr="008D09BA">
        <w:rPr>
          <w:rStyle w:val="af7"/>
        </w:rPr>
        <w:t>PID</w:t>
      </w:r>
      <w:r w:rsidR="00143F64">
        <w:rPr>
          <w:rStyle w:val="af7"/>
        </w:rPr>
        <w:t>”</w:t>
      </w:r>
      <w:r w:rsidR="00133472" w:rsidRPr="008D09BA">
        <w:rPr>
          <w:rStyle w:val="af7"/>
        </w:rPr>
        <w:t>:0}</w:t>
      </w:r>
      <w:r w:rsidR="00C3609F">
        <w:rPr>
          <w:rStyle w:val="af7"/>
          <w:rFonts w:hint="eastAsia"/>
        </w:rPr>
        <w:t>,</w:t>
      </w:r>
      <w:r w:rsidR="00C3609F" w:rsidRPr="008D09BA">
        <w:rPr>
          <w:rStyle w:val="af7"/>
        </w:rPr>
        <w:t>{</w:t>
      </w:r>
      <w:r w:rsidR="00143F64">
        <w:rPr>
          <w:rStyle w:val="af7"/>
        </w:rPr>
        <w:t>“</w:t>
      </w:r>
      <w:r w:rsidR="00C3609F" w:rsidRPr="008D09BA">
        <w:rPr>
          <w:rStyle w:val="af7"/>
        </w:rPr>
        <w:t>ID</w:t>
      </w:r>
      <w:r w:rsidR="00143F64">
        <w:rPr>
          <w:rStyle w:val="af7"/>
        </w:rPr>
        <w:t>”</w:t>
      </w:r>
      <w:r w:rsidR="00C3609F" w:rsidRPr="008D09BA">
        <w:rPr>
          <w:rStyle w:val="af7"/>
        </w:rPr>
        <w:t>:0,</w:t>
      </w:r>
      <w:r w:rsidR="00143F64">
        <w:rPr>
          <w:rStyle w:val="af7"/>
        </w:rPr>
        <w:t>”</w:t>
      </w:r>
      <w:r w:rsidR="00C3609F" w:rsidRPr="008D09BA">
        <w:rPr>
          <w:rStyle w:val="af7"/>
        </w:rPr>
        <w:t>DeptNO</w:t>
      </w:r>
      <w:r w:rsidR="00143F64">
        <w:rPr>
          <w:rStyle w:val="af7"/>
        </w:rPr>
        <w:t>”</w:t>
      </w:r>
      <w:r w:rsidR="00C3609F" w:rsidRPr="008D09BA">
        <w:rPr>
          <w:rStyle w:val="af7"/>
        </w:rPr>
        <w:t>:</w:t>
      </w:r>
      <w:r w:rsidR="00143F64">
        <w:rPr>
          <w:rStyle w:val="af7"/>
        </w:rPr>
        <w:t>”</w:t>
      </w:r>
      <w:r w:rsidR="00C3609F" w:rsidRPr="008D09BA">
        <w:rPr>
          <w:rStyle w:val="af7"/>
        </w:rPr>
        <w:t>D00</w:t>
      </w:r>
      <w:r w:rsidR="00C3609F">
        <w:rPr>
          <w:rStyle w:val="af7"/>
          <w:rFonts w:hint="eastAsia"/>
        </w:rPr>
        <w:t>5</w:t>
      </w:r>
      <w:r w:rsidR="00143F64">
        <w:rPr>
          <w:rStyle w:val="af7"/>
        </w:rPr>
        <w:t>”</w:t>
      </w:r>
      <w:r w:rsidR="00C3609F" w:rsidRPr="008D09BA">
        <w:rPr>
          <w:rStyle w:val="af7"/>
        </w:rPr>
        <w:t>,</w:t>
      </w:r>
      <w:r w:rsidR="00143F64">
        <w:rPr>
          <w:rStyle w:val="af7"/>
        </w:rPr>
        <w:t>”</w:t>
      </w:r>
      <w:r w:rsidR="00C3609F" w:rsidRPr="008D09BA">
        <w:rPr>
          <w:rStyle w:val="af7"/>
        </w:rPr>
        <w:t>DeptName</w:t>
      </w:r>
      <w:r w:rsidR="00143F64">
        <w:rPr>
          <w:rStyle w:val="af7"/>
        </w:rPr>
        <w:t>”</w:t>
      </w:r>
      <w:r w:rsidR="00C3609F" w:rsidRPr="008D09BA">
        <w:rPr>
          <w:rStyle w:val="af7"/>
        </w:rPr>
        <w:t>:</w:t>
      </w:r>
      <w:r w:rsidR="00143F64">
        <w:rPr>
          <w:rStyle w:val="af7"/>
        </w:rPr>
        <w:t>”</w:t>
      </w:r>
      <w:r w:rsidR="00C3609F" w:rsidRPr="008D09BA">
        <w:rPr>
          <w:rStyle w:val="af7"/>
        </w:rPr>
        <w:t>Dept</w:t>
      </w:r>
      <w:r w:rsidR="00C3609F">
        <w:rPr>
          <w:rStyle w:val="af7"/>
          <w:rFonts w:hint="eastAsia"/>
        </w:rPr>
        <w:t>E</w:t>
      </w:r>
      <w:r w:rsidR="00143F64">
        <w:rPr>
          <w:rStyle w:val="af7"/>
        </w:rPr>
        <w:t>”</w:t>
      </w:r>
      <w:r w:rsidR="00C3609F" w:rsidRPr="008D09BA">
        <w:rPr>
          <w:rStyle w:val="af7"/>
        </w:rPr>
        <w:t>,</w:t>
      </w:r>
      <w:r w:rsidR="00143F64">
        <w:rPr>
          <w:rStyle w:val="af7"/>
        </w:rPr>
        <w:t>”</w:t>
      </w:r>
      <w:r w:rsidR="00C3609F" w:rsidRPr="008D09BA">
        <w:rPr>
          <w:rStyle w:val="af7"/>
        </w:rPr>
        <w:t>DeptSymbol</w:t>
      </w:r>
      <w:r w:rsidR="00143F64">
        <w:rPr>
          <w:rStyle w:val="af7"/>
        </w:rPr>
        <w:t>”</w:t>
      </w:r>
      <w:r w:rsidR="00C3609F" w:rsidRPr="008D09BA">
        <w:rPr>
          <w:rStyle w:val="af7"/>
        </w:rPr>
        <w:t>:</w:t>
      </w:r>
      <w:r w:rsidR="00143F64">
        <w:rPr>
          <w:rStyle w:val="af7"/>
        </w:rPr>
        <w:t>”</w:t>
      </w:r>
      <w:r w:rsidR="00C3609F">
        <w:rPr>
          <w:rStyle w:val="af7"/>
          <w:rFonts w:hint="eastAsia"/>
        </w:rPr>
        <w:t>E</w:t>
      </w:r>
      <w:r w:rsidR="00143F64">
        <w:rPr>
          <w:rStyle w:val="af7"/>
        </w:rPr>
        <w:t>”</w:t>
      </w:r>
      <w:r w:rsidR="00C3609F" w:rsidRPr="008D09BA">
        <w:rPr>
          <w:rStyle w:val="af7"/>
        </w:rPr>
        <w:t>,</w:t>
      </w:r>
      <w:r w:rsidR="00143F64">
        <w:rPr>
          <w:rStyle w:val="af7"/>
        </w:rPr>
        <w:t>”</w:t>
      </w:r>
      <w:r w:rsidR="00C3609F" w:rsidRPr="008D09BA">
        <w:rPr>
          <w:rStyle w:val="af7"/>
        </w:rPr>
        <w:t>PID</w:t>
      </w:r>
      <w:r w:rsidR="00143F64">
        <w:rPr>
          <w:rStyle w:val="af7"/>
        </w:rPr>
        <w:t>”</w:t>
      </w:r>
      <w:r w:rsidR="00C3609F" w:rsidRPr="008D09BA">
        <w:rPr>
          <w:rStyle w:val="af7"/>
        </w:rPr>
        <w:t>:0}</w:t>
      </w:r>
      <w:r w:rsidR="00171352">
        <w:rPr>
          <w:rStyle w:val="af7"/>
          <w:rFonts w:hint="eastAsia"/>
        </w:rPr>
        <w:t>]</w:t>
      </w:r>
    </w:p>
    <w:p w:rsidR="00133472" w:rsidRDefault="00133472" w:rsidP="00133472">
      <w:pPr>
        <w:rPr>
          <w:b/>
        </w:rPr>
      </w:pPr>
      <w:r>
        <w:rPr>
          <w:rFonts w:hint="eastAsia"/>
          <w:b/>
        </w:rPr>
        <w:t>成功回复示例</w:t>
      </w:r>
      <w:r>
        <w:rPr>
          <w:rFonts w:hint="eastAsia"/>
          <w:b/>
        </w:rPr>
        <w:t>:</w:t>
      </w:r>
    </w:p>
    <w:p w:rsidR="00133472" w:rsidRPr="007F1246" w:rsidRDefault="00133472"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5D79D8">
        <w:rPr>
          <w:rFonts w:hint="eastAsia"/>
        </w:rPr>
        <w:t>2</w:t>
      </w:r>
      <w:r w:rsidRPr="008D09BA">
        <w:t>}</w:t>
      </w:r>
      <w:r w:rsidRPr="0069679C">
        <w:rPr>
          <w:rFonts w:hint="eastAsia"/>
        </w:rPr>
        <w:t xml:space="preserve"> </w:t>
      </w:r>
    </w:p>
    <w:p w:rsidR="00133472" w:rsidRDefault="00133472" w:rsidP="00133472">
      <w:pPr>
        <w:rPr>
          <w:b/>
        </w:rPr>
      </w:pPr>
      <w:r>
        <w:rPr>
          <w:rFonts w:hint="eastAsia"/>
          <w:b/>
        </w:rPr>
        <w:t>失败回复示例</w:t>
      </w:r>
      <w:r>
        <w:rPr>
          <w:rFonts w:hint="eastAsia"/>
          <w:b/>
        </w:rPr>
        <w:t>:</w:t>
      </w:r>
    </w:p>
    <w:p w:rsidR="00133472" w:rsidRPr="007F1246" w:rsidRDefault="00133472"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3472" w:rsidRDefault="00133472" w:rsidP="00133472"/>
    <w:p w:rsidR="00B10782" w:rsidRDefault="00B10782" w:rsidP="00B10782">
      <w:pPr>
        <w:pStyle w:val="3"/>
      </w:pPr>
      <w:r>
        <w:rPr>
          <w:rFonts w:hint="eastAsia"/>
        </w:rPr>
        <w:t>基本删除</w:t>
      </w:r>
      <w:r w:rsidR="00B274B9">
        <w:rPr>
          <w:rFonts w:hint="eastAsia"/>
        </w:rPr>
        <w:t>接口</w:t>
      </w:r>
    </w:p>
    <w:p w:rsidR="00B10782" w:rsidRPr="00E47307" w:rsidRDefault="00B10782" w:rsidP="00B10782">
      <w:pPr>
        <w:rPr>
          <w:b/>
        </w:rPr>
      </w:pPr>
      <w:r w:rsidRPr="00E47307">
        <w:rPr>
          <w:rFonts w:hint="eastAsia"/>
          <w:b/>
        </w:rPr>
        <w:t>url:</w:t>
      </w:r>
    </w:p>
    <w:p w:rsidR="00B10782" w:rsidRPr="008510B3" w:rsidRDefault="005446D3"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 w:history="1">
        <w:r w:rsidR="00653271" w:rsidRPr="00506A16">
          <w:rPr>
            <w:rStyle w:val="af7"/>
          </w:rPr>
          <w:t>http://192</w:t>
        </w:r>
      </w:hyperlink>
      <w:r w:rsidR="00B52333">
        <w:rPr>
          <w:rStyle w:val="af7"/>
        </w:rPr>
        <w:t>.168.2.158</w:t>
      </w:r>
      <w:r w:rsidR="00B10782" w:rsidRPr="008510B3">
        <w:rPr>
          <w:rStyle w:val="af7"/>
        </w:rPr>
        <w:t>:9000/ParkAPI/</w:t>
      </w:r>
      <w:r w:rsidR="00B10782">
        <w:rPr>
          <w:rStyle w:val="af7"/>
          <w:rFonts w:hint="eastAsia"/>
        </w:rPr>
        <w:t>DeleteXXXXXX</w:t>
      </w:r>
      <w:r w:rsidR="00B10782">
        <w:rPr>
          <w:rStyle w:val="af7"/>
          <w:rFonts w:hint="eastAsia"/>
        </w:rPr>
        <w:t>（</w:t>
      </w:r>
      <w:r w:rsidR="00B10782">
        <w:rPr>
          <w:rStyle w:val="af7"/>
          <w:rFonts w:hint="eastAsia"/>
        </w:rPr>
        <w:t>Delete</w:t>
      </w:r>
      <w:r w:rsidR="00B10782">
        <w:rPr>
          <w:rStyle w:val="af7"/>
          <w:rFonts w:hint="eastAsia"/>
        </w:rPr>
        <w:t>后面是具体的名称，不同接口名称不同）</w:t>
      </w:r>
    </w:p>
    <w:p w:rsidR="00B10782" w:rsidRPr="005879B3" w:rsidRDefault="00B10782" w:rsidP="00B10782">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B10782">
      <w:r>
        <w:t>POST</w:t>
      </w:r>
      <w:r>
        <w:t>，</w:t>
      </w:r>
      <w:r>
        <w:t>GET</w:t>
      </w:r>
    </w:p>
    <w:p w:rsidR="00B10782" w:rsidRDefault="00B10782" w:rsidP="00B1078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10782" w:rsidTr="00F3297B">
        <w:tc>
          <w:tcPr>
            <w:tcW w:w="1809"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说明</w:t>
            </w:r>
          </w:p>
        </w:tc>
      </w:tr>
      <w:tr w:rsidR="00B10782" w:rsidTr="00F3297B">
        <w:tc>
          <w:tcPr>
            <w:tcW w:w="1809" w:type="dxa"/>
          </w:tcPr>
          <w:p w:rsidR="00B10782" w:rsidRPr="00EC78A7" w:rsidRDefault="00B10782" w:rsidP="00F3297B">
            <w:pPr>
              <w:spacing w:line="264" w:lineRule="auto"/>
              <w:rPr>
                <w:b/>
                <w:kern w:val="2"/>
              </w:rPr>
            </w:pPr>
            <w:r w:rsidRPr="00EC78A7">
              <w:rPr>
                <w:b/>
                <w:kern w:val="2"/>
              </w:rPr>
              <w:lastRenderedPageBreak/>
              <w:t>token</w:t>
            </w:r>
          </w:p>
        </w:tc>
        <w:tc>
          <w:tcPr>
            <w:tcW w:w="1024"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10782" w:rsidRPr="00E00670" w:rsidRDefault="00B10782"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10782" w:rsidTr="00F3297B">
        <w:tc>
          <w:tcPr>
            <w:tcW w:w="1809" w:type="dxa"/>
          </w:tcPr>
          <w:p w:rsidR="00B10782" w:rsidRPr="00EC78A7" w:rsidRDefault="00B10782" w:rsidP="00F3297B">
            <w:pPr>
              <w:spacing w:line="264" w:lineRule="auto"/>
              <w:rPr>
                <w:b/>
                <w:kern w:val="2"/>
              </w:rPr>
            </w:pPr>
            <w:r w:rsidRPr="00B5638D">
              <w:rPr>
                <w:b/>
                <w:kern w:val="2"/>
              </w:rPr>
              <w:t>jsonModel</w:t>
            </w:r>
          </w:p>
        </w:tc>
        <w:tc>
          <w:tcPr>
            <w:tcW w:w="1024"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10782" w:rsidRPr="00E00670" w:rsidRDefault="00B1078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10782" w:rsidRDefault="00B10782" w:rsidP="00B10782">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03F1D" w:rsidTr="00F3297B">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10782" w:rsidRDefault="00B10782" w:rsidP="00B10782">
      <w:pPr>
        <w:rPr>
          <w:b/>
        </w:rPr>
      </w:pPr>
      <w:r>
        <w:rPr>
          <w:rFonts w:hint="eastAsia"/>
          <w:b/>
        </w:rPr>
        <w:t>返回</w:t>
      </w:r>
      <w:r>
        <w:rPr>
          <w:b/>
        </w:rPr>
        <w:t>数据</w:t>
      </w:r>
      <w:r w:rsidRPr="0050700F">
        <w:rPr>
          <w:rFonts w:hint="eastAsia"/>
          <w:b/>
        </w:rPr>
        <w:t>格式</w:t>
      </w:r>
      <w:r>
        <w:rPr>
          <w:rFonts w:hint="eastAsia"/>
          <w:b/>
        </w:rPr>
        <w:t>:</w:t>
      </w:r>
    </w:p>
    <w:p w:rsidR="00B10782" w:rsidRPr="0051022D" w:rsidRDefault="00B10782" w:rsidP="00B10782">
      <w:r>
        <w:t>JSON</w:t>
      </w:r>
    </w:p>
    <w:p w:rsidR="00B10782" w:rsidRDefault="00B10782" w:rsidP="00B1078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10782"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说明</w:t>
            </w:r>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10782"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10782" w:rsidRDefault="00B10782" w:rsidP="00B10782">
      <w:pPr>
        <w:rPr>
          <w:b/>
        </w:rPr>
      </w:pPr>
      <w:r>
        <w:rPr>
          <w:rFonts w:hint="eastAsia"/>
        </w:rPr>
        <w:t>data</w:t>
      </w:r>
      <w:r>
        <w:rPr>
          <w:rFonts w:hint="eastAsia"/>
          <w:b/>
        </w:rPr>
        <w:t>中的数据：</w:t>
      </w:r>
      <w:r>
        <w:rPr>
          <w:rFonts w:hint="eastAsia"/>
        </w:rPr>
        <w:t>1</w:t>
      </w:r>
    </w:p>
    <w:p w:rsidR="00B10782" w:rsidRDefault="00B10782" w:rsidP="00B10782">
      <w:pPr>
        <w:rPr>
          <w:b/>
        </w:rPr>
      </w:pPr>
      <w:r>
        <w:rPr>
          <w:rFonts w:hint="eastAsia"/>
          <w:b/>
        </w:rPr>
        <w:t>请求示例：</w:t>
      </w:r>
    </w:p>
    <w:p w:rsidR="00B10782" w:rsidRPr="008510B3" w:rsidRDefault="005446D3"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 w:history="1">
        <w:r w:rsidR="00653271" w:rsidRPr="00506A16">
          <w:rPr>
            <w:rStyle w:val="af7"/>
          </w:rPr>
          <w:t>http://192</w:t>
        </w:r>
      </w:hyperlink>
      <w:r w:rsidR="00B52333">
        <w:rPr>
          <w:rStyle w:val="af7"/>
        </w:rPr>
        <w:t>.168.2.158</w:t>
      </w:r>
      <w:r w:rsidR="00B10782" w:rsidRPr="008510B3">
        <w:rPr>
          <w:rStyle w:val="af7"/>
        </w:rPr>
        <w:t>:9000/ParkAPI/</w:t>
      </w:r>
      <w:r w:rsidR="00B10782" w:rsidRPr="0069679C">
        <w:rPr>
          <w:rStyle w:val="af7"/>
          <w:rFonts w:hint="eastAsia"/>
        </w:rPr>
        <w:t xml:space="preserve"> </w:t>
      </w:r>
      <w:r w:rsidR="00B10782">
        <w:rPr>
          <w:rStyle w:val="af7"/>
          <w:rFonts w:hint="eastAsia"/>
        </w:rPr>
        <w:t>DeleteDepartment</w:t>
      </w:r>
      <w:r w:rsidR="00B10782" w:rsidRPr="008510B3">
        <w:rPr>
          <w:rStyle w:val="af7"/>
        </w:rPr>
        <w:t>?token=daa2f13951c447d5b9988f50751bcf4b</w:t>
      </w:r>
      <w:r w:rsidR="00B10782" w:rsidRPr="008D09BA">
        <w:rPr>
          <w:rStyle w:val="af7"/>
        </w:rPr>
        <w:t xml:space="preserve"> &amp;jsonModel={</w:t>
      </w:r>
      <w:r w:rsidR="00143F64">
        <w:rPr>
          <w:rStyle w:val="af7"/>
        </w:rPr>
        <w:t>“</w:t>
      </w:r>
      <w:r w:rsidR="00B10782" w:rsidRPr="008D09BA">
        <w:rPr>
          <w:rStyle w:val="af7"/>
        </w:rPr>
        <w:t>ID</w:t>
      </w:r>
      <w:r w:rsidR="00143F64">
        <w:rPr>
          <w:rStyle w:val="af7"/>
        </w:rPr>
        <w:t>”</w:t>
      </w:r>
      <w:r w:rsidR="00B10782" w:rsidRPr="008D09BA">
        <w:rPr>
          <w:rStyle w:val="af7"/>
        </w:rPr>
        <w:t>:</w:t>
      </w:r>
      <w:r w:rsidR="0030427F">
        <w:rPr>
          <w:rStyle w:val="af7"/>
          <w:rFonts w:hint="eastAsia"/>
        </w:rPr>
        <w:t>1</w:t>
      </w:r>
      <w:r w:rsidR="00B10782" w:rsidRPr="008D09BA">
        <w:rPr>
          <w:rStyle w:val="af7"/>
        </w:rPr>
        <w:t>,</w:t>
      </w:r>
      <w:r w:rsidR="00143F64">
        <w:rPr>
          <w:rStyle w:val="af7"/>
        </w:rPr>
        <w:t>”</w:t>
      </w:r>
      <w:r w:rsidR="00B10782" w:rsidRPr="008D09BA">
        <w:rPr>
          <w:rStyle w:val="af7"/>
        </w:rPr>
        <w:t>DeptNO</w:t>
      </w:r>
      <w:r w:rsidR="00143F64">
        <w:rPr>
          <w:rStyle w:val="af7"/>
        </w:rPr>
        <w:t>”</w:t>
      </w:r>
      <w:r w:rsidR="00B10782" w:rsidRPr="008D09BA">
        <w:rPr>
          <w:rStyle w:val="af7"/>
        </w:rPr>
        <w:t>:</w:t>
      </w:r>
      <w:r w:rsidR="00143F64">
        <w:rPr>
          <w:rStyle w:val="af7"/>
        </w:rPr>
        <w:t>”</w:t>
      </w:r>
      <w:r w:rsidR="00B10782" w:rsidRPr="008D09BA">
        <w:rPr>
          <w:rStyle w:val="af7"/>
        </w:rPr>
        <w:t>D004</w:t>
      </w:r>
      <w:r w:rsidR="00143F64">
        <w:rPr>
          <w:rStyle w:val="af7"/>
        </w:rPr>
        <w:t>”</w:t>
      </w:r>
      <w:r w:rsidR="00B10782" w:rsidRPr="008D09BA">
        <w:rPr>
          <w:rStyle w:val="af7"/>
        </w:rPr>
        <w:t>,</w:t>
      </w:r>
      <w:r w:rsidR="00143F64">
        <w:rPr>
          <w:rStyle w:val="af7"/>
        </w:rPr>
        <w:t>”</w:t>
      </w:r>
      <w:r w:rsidR="00B10782" w:rsidRPr="008D09BA">
        <w:rPr>
          <w:rStyle w:val="af7"/>
        </w:rPr>
        <w:t>DeptName</w:t>
      </w:r>
      <w:r w:rsidR="00143F64">
        <w:rPr>
          <w:rStyle w:val="af7"/>
        </w:rPr>
        <w:t>”</w:t>
      </w:r>
      <w:r w:rsidR="00B10782" w:rsidRPr="008D09BA">
        <w:rPr>
          <w:rStyle w:val="af7"/>
        </w:rPr>
        <w:t>:</w:t>
      </w:r>
      <w:r w:rsidR="00143F64">
        <w:rPr>
          <w:rStyle w:val="af7"/>
        </w:rPr>
        <w:t>”</w:t>
      </w:r>
      <w:r w:rsidR="00B10782" w:rsidRPr="008D09BA">
        <w:rPr>
          <w:rStyle w:val="af7"/>
        </w:rPr>
        <w:t>DeptD</w:t>
      </w:r>
      <w:r w:rsidR="00143F64">
        <w:rPr>
          <w:rStyle w:val="af7"/>
        </w:rPr>
        <w:t>”</w:t>
      </w:r>
      <w:r w:rsidR="00B10782" w:rsidRPr="008D09BA">
        <w:rPr>
          <w:rStyle w:val="af7"/>
        </w:rPr>
        <w:t>,</w:t>
      </w:r>
      <w:r w:rsidR="00143F64">
        <w:rPr>
          <w:rStyle w:val="af7"/>
        </w:rPr>
        <w:t>”</w:t>
      </w:r>
      <w:r w:rsidR="00B10782" w:rsidRPr="008D09BA">
        <w:rPr>
          <w:rStyle w:val="af7"/>
        </w:rPr>
        <w:t>DeptSymbol</w:t>
      </w:r>
      <w:r w:rsidR="00143F64">
        <w:rPr>
          <w:rStyle w:val="af7"/>
        </w:rPr>
        <w:t>”</w:t>
      </w:r>
      <w:r w:rsidR="00B10782" w:rsidRPr="008D09BA">
        <w:rPr>
          <w:rStyle w:val="af7"/>
        </w:rPr>
        <w:t>:</w:t>
      </w:r>
      <w:r w:rsidR="00143F64">
        <w:rPr>
          <w:rStyle w:val="af7"/>
        </w:rPr>
        <w:t>”</w:t>
      </w:r>
      <w:r w:rsidR="00B10782" w:rsidRPr="008D09BA">
        <w:rPr>
          <w:rStyle w:val="af7"/>
        </w:rPr>
        <w:t>D</w:t>
      </w:r>
      <w:r w:rsidR="00143F64">
        <w:rPr>
          <w:rStyle w:val="af7"/>
        </w:rPr>
        <w:t>”</w:t>
      </w:r>
      <w:r w:rsidR="00B10782" w:rsidRPr="008D09BA">
        <w:rPr>
          <w:rStyle w:val="af7"/>
        </w:rPr>
        <w:t>,</w:t>
      </w:r>
      <w:r w:rsidR="00143F64">
        <w:rPr>
          <w:rStyle w:val="af7"/>
        </w:rPr>
        <w:t>”</w:t>
      </w:r>
      <w:r w:rsidR="00B10782" w:rsidRPr="008D09BA">
        <w:rPr>
          <w:rStyle w:val="af7"/>
        </w:rPr>
        <w:t>PID</w:t>
      </w:r>
      <w:r w:rsidR="00143F64">
        <w:rPr>
          <w:rStyle w:val="af7"/>
        </w:rPr>
        <w:t>”</w:t>
      </w:r>
      <w:r w:rsidR="00B10782" w:rsidRPr="008D09BA">
        <w:rPr>
          <w:rStyle w:val="af7"/>
        </w:rPr>
        <w:t>:0}</w:t>
      </w:r>
    </w:p>
    <w:p w:rsidR="00B10782" w:rsidRDefault="00B10782" w:rsidP="00B10782">
      <w:pPr>
        <w:rPr>
          <w:b/>
        </w:rPr>
      </w:pPr>
      <w:r>
        <w:rPr>
          <w:rFonts w:hint="eastAsia"/>
          <w:b/>
        </w:rPr>
        <w:t>成功回复示例</w:t>
      </w:r>
      <w:r>
        <w:rPr>
          <w:rFonts w:hint="eastAsia"/>
          <w:b/>
        </w:rPr>
        <w:t>:</w:t>
      </w:r>
    </w:p>
    <w:p w:rsidR="00B10782" w:rsidRPr="007F1246" w:rsidRDefault="00B10782"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B10782" w:rsidRDefault="00B10782" w:rsidP="00B10782">
      <w:pPr>
        <w:rPr>
          <w:b/>
        </w:rPr>
      </w:pPr>
      <w:r>
        <w:rPr>
          <w:rFonts w:hint="eastAsia"/>
          <w:b/>
        </w:rPr>
        <w:t>失败回复示例</w:t>
      </w:r>
      <w:r>
        <w:rPr>
          <w:rFonts w:hint="eastAsia"/>
          <w:b/>
        </w:rPr>
        <w:t>:</w:t>
      </w:r>
    </w:p>
    <w:p w:rsidR="00B10782" w:rsidRPr="007F1246" w:rsidRDefault="00B10782"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A51D4" w:rsidRDefault="007A51D4" w:rsidP="007A51D4">
      <w:pPr>
        <w:pStyle w:val="3"/>
      </w:pPr>
      <w:bookmarkStart w:id="12" w:name="_基本修改接口"/>
      <w:bookmarkEnd w:id="12"/>
      <w:r>
        <w:rPr>
          <w:rFonts w:hint="eastAsia"/>
        </w:rPr>
        <w:t>基本修改</w:t>
      </w:r>
      <w:r w:rsidR="00B274B9">
        <w:rPr>
          <w:rFonts w:hint="eastAsia"/>
        </w:rPr>
        <w:t>接口</w:t>
      </w:r>
    </w:p>
    <w:p w:rsidR="007A51D4" w:rsidRPr="00E47307" w:rsidRDefault="007A51D4" w:rsidP="007A51D4">
      <w:pPr>
        <w:rPr>
          <w:b/>
        </w:rPr>
      </w:pPr>
      <w:r w:rsidRPr="00E47307">
        <w:rPr>
          <w:rFonts w:hint="eastAsia"/>
          <w:b/>
        </w:rPr>
        <w:t>url:</w:t>
      </w:r>
    </w:p>
    <w:p w:rsidR="007A51D4" w:rsidRPr="008510B3" w:rsidRDefault="005446D3"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 w:history="1">
        <w:r w:rsidR="00653271" w:rsidRPr="00506A16">
          <w:rPr>
            <w:rStyle w:val="af7"/>
          </w:rPr>
          <w:t>http://192</w:t>
        </w:r>
      </w:hyperlink>
      <w:r w:rsidR="00B52333">
        <w:rPr>
          <w:rStyle w:val="af7"/>
        </w:rPr>
        <w:t>.168.2.158</w:t>
      </w:r>
      <w:r w:rsidR="007A51D4" w:rsidRPr="008510B3">
        <w:rPr>
          <w:rStyle w:val="af7"/>
        </w:rPr>
        <w:t>:9000/ParkAPI/</w:t>
      </w:r>
      <w:r w:rsidR="007A51D4">
        <w:rPr>
          <w:rStyle w:val="af7"/>
          <w:rFonts w:hint="eastAsia"/>
        </w:rPr>
        <w:t>UpdateXXXXXX</w:t>
      </w:r>
      <w:r w:rsidR="007A51D4">
        <w:rPr>
          <w:rStyle w:val="af7"/>
          <w:rFonts w:hint="eastAsia"/>
        </w:rPr>
        <w:t>（</w:t>
      </w:r>
      <w:r w:rsidR="007A51D4">
        <w:rPr>
          <w:rStyle w:val="af7"/>
          <w:rFonts w:hint="eastAsia"/>
        </w:rPr>
        <w:t>Update</w:t>
      </w:r>
      <w:r w:rsidR="007A51D4">
        <w:rPr>
          <w:rStyle w:val="af7"/>
          <w:rFonts w:hint="eastAsia"/>
        </w:rPr>
        <w:t>后面是具体的名称，不同接口名称不同）</w:t>
      </w:r>
    </w:p>
    <w:p w:rsidR="007A51D4" w:rsidRPr="008510B3"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p>
    <w:p w:rsidR="007A51D4" w:rsidRPr="005879B3" w:rsidRDefault="007A51D4" w:rsidP="007A51D4">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7A51D4">
      <w:r>
        <w:t>POST</w:t>
      </w:r>
      <w:r>
        <w:t>，</w:t>
      </w:r>
      <w:r>
        <w:t>GET</w:t>
      </w:r>
    </w:p>
    <w:p w:rsidR="007A51D4" w:rsidRDefault="007A51D4" w:rsidP="007A51D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A51D4" w:rsidTr="00F3297B">
        <w:tc>
          <w:tcPr>
            <w:tcW w:w="1809"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说明</w:t>
            </w:r>
          </w:p>
        </w:tc>
      </w:tr>
      <w:tr w:rsidR="007A51D4" w:rsidTr="00F3297B">
        <w:tc>
          <w:tcPr>
            <w:tcW w:w="1809" w:type="dxa"/>
          </w:tcPr>
          <w:p w:rsidR="007A51D4" w:rsidRPr="00EC78A7" w:rsidRDefault="007A51D4" w:rsidP="00F3297B">
            <w:pPr>
              <w:spacing w:line="264" w:lineRule="auto"/>
              <w:rPr>
                <w:b/>
                <w:kern w:val="2"/>
              </w:rPr>
            </w:pPr>
            <w:r w:rsidRPr="00EC78A7">
              <w:rPr>
                <w:b/>
                <w:kern w:val="2"/>
              </w:rPr>
              <w:t>token</w:t>
            </w:r>
          </w:p>
        </w:tc>
        <w:tc>
          <w:tcPr>
            <w:tcW w:w="1024"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A51D4" w:rsidRPr="00E00670" w:rsidRDefault="007A51D4"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A51D4" w:rsidTr="00F3297B">
        <w:tc>
          <w:tcPr>
            <w:tcW w:w="1809" w:type="dxa"/>
          </w:tcPr>
          <w:p w:rsidR="007A51D4" w:rsidRPr="00EC78A7" w:rsidRDefault="007A51D4" w:rsidP="00F3297B">
            <w:pPr>
              <w:spacing w:line="264" w:lineRule="auto"/>
              <w:rPr>
                <w:b/>
                <w:kern w:val="2"/>
              </w:rPr>
            </w:pPr>
            <w:r w:rsidRPr="00B5638D">
              <w:rPr>
                <w:b/>
                <w:kern w:val="2"/>
              </w:rPr>
              <w:t>jsonModel</w:t>
            </w:r>
          </w:p>
        </w:tc>
        <w:tc>
          <w:tcPr>
            <w:tcW w:w="1024"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51D4" w:rsidRPr="00E00670" w:rsidRDefault="007A51D4"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A51D4" w:rsidRDefault="007A51D4"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03F1D" w:rsidTr="00F3297B">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A51D4" w:rsidRDefault="007A51D4" w:rsidP="007A51D4">
      <w:pPr>
        <w:rPr>
          <w:b/>
        </w:rPr>
      </w:pPr>
      <w:r>
        <w:rPr>
          <w:rFonts w:hint="eastAsia"/>
          <w:b/>
        </w:rPr>
        <w:t>返回</w:t>
      </w:r>
      <w:r>
        <w:rPr>
          <w:b/>
        </w:rPr>
        <w:t>数据</w:t>
      </w:r>
      <w:r w:rsidRPr="0050700F">
        <w:rPr>
          <w:rFonts w:hint="eastAsia"/>
          <w:b/>
        </w:rPr>
        <w:t>格式</w:t>
      </w:r>
      <w:r>
        <w:rPr>
          <w:rFonts w:hint="eastAsia"/>
          <w:b/>
        </w:rPr>
        <w:t>:</w:t>
      </w:r>
    </w:p>
    <w:p w:rsidR="007A51D4" w:rsidRPr="0051022D" w:rsidRDefault="007A51D4" w:rsidP="007A51D4">
      <w:r>
        <w:t>JSON</w:t>
      </w:r>
    </w:p>
    <w:p w:rsidR="007A51D4" w:rsidRDefault="007A51D4" w:rsidP="007A51D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A51D4"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说明</w:t>
            </w:r>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51D4"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A51D4" w:rsidRDefault="007A51D4" w:rsidP="007A51D4">
      <w:pPr>
        <w:rPr>
          <w:b/>
        </w:rPr>
      </w:pPr>
      <w:r>
        <w:rPr>
          <w:rFonts w:hint="eastAsia"/>
        </w:rPr>
        <w:t>data</w:t>
      </w:r>
      <w:r>
        <w:rPr>
          <w:rFonts w:hint="eastAsia"/>
          <w:b/>
        </w:rPr>
        <w:t>中的数据：</w:t>
      </w:r>
      <w:r>
        <w:rPr>
          <w:rFonts w:hint="eastAsia"/>
        </w:rPr>
        <w:t>1</w:t>
      </w:r>
    </w:p>
    <w:p w:rsidR="007A51D4" w:rsidRDefault="007A51D4" w:rsidP="007A51D4">
      <w:pPr>
        <w:rPr>
          <w:b/>
        </w:rPr>
      </w:pPr>
      <w:r>
        <w:rPr>
          <w:rFonts w:hint="eastAsia"/>
          <w:b/>
        </w:rPr>
        <w:t>请求示例：</w:t>
      </w:r>
    </w:p>
    <w:p w:rsidR="007A51D4" w:rsidRPr="008510B3" w:rsidRDefault="005446D3"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 w:history="1">
        <w:r w:rsidR="00653271" w:rsidRPr="00506A16">
          <w:rPr>
            <w:rStyle w:val="af7"/>
          </w:rPr>
          <w:t>http://192</w:t>
        </w:r>
      </w:hyperlink>
      <w:r w:rsidR="00B52333">
        <w:rPr>
          <w:rStyle w:val="af7"/>
        </w:rPr>
        <w:t>.168.2.158</w:t>
      </w:r>
      <w:r w:rsidR="007A51D4" w:rsidRPr="008510B3">
        <w:rPr>
          <w:rStyle w:val="af7"/>
        </w:rPr>
        <w:t>:9000/ParkAPI</w:t>
      </w:r>
      <w:r w:rsidR="001647CB">
        <w:rPr>
          <w:rStyle w:val="af7"/>
        </w:rPr>
        <w:t>/U</w:t>
      </w:r>
      <w:r w:rsidR="007A51D4">
        <w:rPr>
          <w:rStyle w:val="af7"/>
          <w:rFonts w:hint="eastAsia"/>
        </w:rPr>
        <w:t>pdateDepartment</w:t>
      </w:r>
      <w:r w:rsidR="007A51D4" w:rsidRPr="008510B3">
        <w:rPr>
          <w:rStyle w:val="af7"/>
        </w:rPr>
        <w:t>?token=daa2f13951c447d5b9988f50751bcf4b</w:t>
      </w:r>
      <w:r w:rsidR="007A51D4" w:rsidRPr="008D09BA">
        <w:rPr>
          <w:rStyle w:val="af7"/>
        </w:rPr>
        <w:t xml:space="preserve"> &amp;jsonModel={</w:t>
      </w:r>
      <w:r w:rsidR="00143F64">
        <w:rPr>
          <w:rStyle w:val="af7"/>
        </w:rPr>
        <w:t>“</w:t>
      </w:r>
      <w:r w:rsidR="007A51D4" w:rsidRPr="008D09BA">
        <w:rPr>
          <w:rStyle w:val="af7"/>
        </w:rPr>
        <w:t>ID</w:t>
      </w:r>
      <w:r w:rsidR="00143F64">
        <w:rPr>
          <w:rStyle w:val="af7"/>
        </w:rPr>
        <w:t>”</w:t>
      </w:r>
      <w:r w:rsidR="007A51D4" w:rsidRPr="008D09BA">
        <w:rPr>
          <w:rStyle w:val="af7"/>
        </w:rPr>
        <w:t>:</w:t>
      </w:r>
      <w:r w:rsidR="00456564">
        <w:rPr>
          <w:rStyle w:val="af7"/>
          <w:rFonts w:hint="eastAsia"/>
        </w:rPr>
        <w:t>2</w:t>
      </w:r>
      <w:r w:rsidR="007A51D4" w:rsidRPr="008D09BA">
        <w:rPr>
          <w:rStyle w:val="af7"/>
        </w:rPr>
        <w:t>,</w:t>
      </w:r>
      <w:r w:rsidR="00143F64">
        <w:rPr>
          <w:rStyle w:val="af7"/>
        </w:rPr>
        <w:t>”</w:t>
      </w:r>
      <w:r w:rsidR="007A51D4" w:rsidRPr="008D09BA">
        <w:rPr>
          <w:rStyle w:val="af7"/>
        </w:rPr>
        <w:t>DeptNO</w:t>
      </w:r>
      <w:r w:rsidR="00143F64">
        <w:rPr>
          <w:rStyle w:val="af7"/>
        </w:rPr>
        <w:t>”</w:t>
      </w:r>
      <w:r w:rsidR="007A51D4" w:rsidRPr="008D09BA">
        <w:rPr>
          <w:rStyle w:val="af7"/>
        </w:rPr>
        <w:t>:</w:t>
      </w:r>
      <w:r w:rsidR="00143F64">
        <w:rPr>
          <w:rStyle w:val="af7"/>
        </w:rPr>
        <w:t>”</w:t>
      </w:r>
      <w:r w:rsidR="007A51D4" w:rsidRPr="008D09BA">
        <w:rPr>
          <w:rStyle w:val="af7"/>
        </w:rPr>
        <w:t>D004</w:t>
      </w:r>
      <w:r w:rsidR="00143F64">
        <w:rPr>
          <w:rStyle w:val="af7"/>
        </w:rPr>
        <w:t>”</w:t>
      </w:r>
      <w:r w:rsidR="007A51D4" w:rsidRPr="008D09BA">
        <w:rPr>
          <w:rStyle w:val="af7"/>
        </w:rPr>
        <w:t>,</w:t>
      </w:r>
      <w:r w:rsidR="00143F64">
        <w:rPr>
          <w:rStyle w:val="af7"/>
        </w:rPr>
        <w:t>”</w:t>
      </w:r>
      <w:r w:rsidR="007A51D4" w:rsidRPr="008D09BA">
        <w:rPr>
          <w:rStyle w:val="af7"/>
        </w:rPr>
        <w:t>DeptName</w:t>
      </w:r>
      <w:r w:rsidR="00143F64">
        <w:rPr>
          <w:rStyle w:val="af7"/>
        </w:rPr>
        <w:t>”</w:t>
      </w:r>
      <w:r w:rsidR="007A51D4" w:rsidRPr="008D09BA">
        <w:rPr>
          <w:rStyle w:val="af7"/>
        </w:rPr>
        <w:t>:</w:t>
      </w:r>
      <w:r w:rsidR="00143F64">
        <w:rPr>
          <w:rStyle w:val="af7"/>
        </w:rPr>
        <w:t>”</w:t>
      </w:r>
      <w:r w:rsidR="007A51D4" w:rsidRPr="008D09BA">
        <w:rPr>
          <w:rStyle w:val="af7"/>
        </w:rPr>
        <w:t>DeptD</w:t>
      </w:r>
      <w:r w:rsidR="00143F64">
        <w:rPr>
          <w:rStyle w:val="af7"/>
        </w:rPr>
        <w:t>”</w:t>
      </w:r>
      <w:r w:rsidR="007A51D4" w:rsidRPr="008D09BA">
        <w:rPr>
          <w:rStyle w:val="af7"/>
        </w:rPr>
        <w:t>,</w:t>
      </w:r>
      <w:r w:rsidR="00143F64">
        <w:rPr>
          <w:rStyle w:val="af7"/>
        </w:rPr>
        <w:t>”</w:t>
      </w:r>
      <w:r w:rsidR="007A51D4" w:rsidRPr="008D09BA">
        <w:rPr>
          <w:rStyle w:val="af7"/>
        </w:rPr>
        <w:t>DeptSymbol</w:t>
      </w:r>
      <w:r w:rsidR="00143F64">
        <w:rPr>
          <w:rStyle w:val="af7"/>
        </w:rPr>
        <w:t>”</w:t>
      </w:r>
      <w:r w:rsidR="007A51D4" w:rsidRPr="008D09BA">
        <w:rPr>
          <w:rStyle w:val="af7"/>
        </w:rPr>
        <w:t>:</w:t>
      </w:r>
      <w:r w:rsidR="00143F64">
        <w:rPr>
          <w:rStyle w:val="af7"/>
        </w:rPr>
        <w:t>”</w:t>
      </w:r>
      <w:r w:rsidR="007A51D4" w:rsidRPr="008D09BA">
        <w:rPr>
          <w:rStyle w:val="af7"/>
        </w:rPr>
        <w:t>D</w:t>
      </w:r>
      <w:r w:rsidR="00143F64">
        <w:rPr>
          <w:rStyle w:val="af7"/>
        </w:rPr>
        <w:t>”</w:t>
      </w:r>
      <w:r w:rsidR="007A51D4" w:rsidRPr="008D09BA">
        <w:rPr>
          <w:rStyle w:val="af7"/>
        </w:rPr>
        <w:t>,</w:t>
      </w:r>
      <w:r w:rsidR="00143F64">
        <w:rPr>
          <w:rStyle w:val="af7"/>
        </w:rPr>
        <w:t>”</w:t>
      </w:r>
      <w:r w:rsidR="007A51D4" w:rsidRPr="008D09BA">
        <w:rPr>
          <w:rStyle w:val="af7"/>
        </w:rPr>
        <w:t>PID</w:t>
      </w:r>
      <w:r w:rsidR="00143F64">
        <w:rPr>
          <w:rStyle w:val="af7"/>
        </w:rPr>
        <w:t>”</w:t>
      </w:r>
      <w:r w:rsidR="007A51D4" w:rsidRPr="008D09BA">
        <w:rPr>
          <w:rStyle w:val="af7"/>
        </w:rPr>
        <w:t>:0}</w:t>
      </w:r>
    </w:p>
    <w:p w:rsidR="007A51D4" w:rsidRDefault="007A51D4" w:rsidP="007A51D4">
      <w:pPr>
        <w:rPr>
          <w:b/>
        </w:rPr>
      </w:pPr>
      <w:r>
        <w:rPr>
          <w:rFonts w:hint="eastAsia"/>
          <w:b/>
        </w:rPr>
        <w:t>成功回复示例</w:t>
      </w:r>
      <w:r>
        <w:rPr>
          <w:rFonts w:hint="eastAsia"/>
          <w:b/>
        </w:rPr>
        <w:t>:</w:t>
      </w:r>
    </w:p>
    <w:p w:rsidR="007A51D4" w:rsidRPr="007F1246"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7A51D4" w:rsidRDefault="007A51D4" w:rsidP="007A51D4">
      <w:pPr>
        <w:rPr>
          <w:b/>
        </w:rPr>
      </w:pPr>
      <w:r>
        <w:rPr>
          <w:rFonts w:hint="eastAsia"/>
          <w:b/>
        </w:rPr>
        <w:t>失败回复示例</w:t>
      </w:r>
      <w:r>
        <w:rPr>
          <w:rFonts w:hint="eastAsia"/>
          <w:b/>
        </w:rPr>
        <w:t>:</w:t>
      </w:r>
    </w:p>
    <w:p w:rsidR="00DA7213" w:rsidRPr="007F1246" w:rsidRDefault="007A51D4"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DA7213" w:rsidRDefault="00DA7213" w:rsidP="00DA7213">
      <w:pPr>
        <w:pStyle w:val="3"/>
      </w:pPr>
      <w:bookmarkStart w:id="13" w:name="_基本修改列表接口"/>
      <w:bookmarkEnd w:id="13"/>
      <w:r>
        <w:rPr>
          <w:rFonts w:hint="eastAsia"/>
        </w:rPr>
        <w:t>基本修改列表接口</w:t>
      </w:r>
    </w:p>
    <w:p w:rsidR="00DA7213" w:rsidRPr="00E47307" w:rsidRDefault="00DA7213" w:rsidP="00DA7213">
      <w:pPr>
        <w:rPr>
          <w:b/>
        </w:rPr>
      </w:pPr>
      <w:r w:rsidRPr="00E47307">
        <w:rPr>
          <w:rFonts w:hint="eastAsia"/>
          <w:b/>
        </w:rPr>
        <w:t>url:</w:t>
      </w:r>
    </w:p>
    <w:p w:rsidR="00DA7213" w:rsidRPr="008510B3" w:rsidRDefault="005446D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 w:history="1">
        <w:r w:rsidR="00DA7213" w:rsidRPr="00506A16">
          <w:rPr>
            <w:rStyle w:val="af7"/>
          </w:rPr>
          <w:t>http://192</w:t>
        </w:r>
      </w:hyperlink>
      <w:r w:rsidR="00DA7213">
        <w:rPr>
          <w:rStyle w:val="af7"/>
        </w:rPr>
        <w:t>.168.2.158</w:t>
      </w:r>
      <w:r w:rsidR="00DA7213" w:rsidRPr="008510B3">
        <w:rPr>
          <w:rStyle w:val="af7"/>
        </w:rPr>
        <w:t>:9000/ParkAPI/</w:t>
      </w:r>
      <w:r w:rsidR="00DA7213">
        <w:rPr>
          <w:rStyle w:val="af7"/>
          <w:rFonts w:hint="eastAsia"/>
        </w:rPr>
        <w:t>UpdateXXXXXXList</w:t>
      </w:r>
      <w:r w:rsidR="00DA7213">
        <w:rPr>
          <w:rStyle w:val="af7"/>
          <w:rFonts w:hint="eastAsia"/>
        </w:rPr>
        <w:t>（</w:t>
      </w:r>
      <w:r w:rsidR="00DA7213">
        <w:rPr>
          <w:rStyle w:val="af7"/>
          <w:rFonts w:hint="eastAsia"/>
        </w:rPr>
        <w:t>Update</w:t>
      </w:r>
      <w:r w:rsidR="00DA7213">
        <w:rPr>
          <w:rStyle w:val="af7"/>
          <w:rFonts w:hint="eastAsia"/>
        </w:rPr>
        <w:t>后面是具体的名称，不同接口名称不同）</w:t>
      </w:r>
    </w:p>
    <w:p w:rsidR="00DA7213" w:rsidRPr="008510B3"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p>
    <w:p w:rsidR="00DA7213" w:rsidRPr="005879B3" w:rsidRDefault="00DA7213" w:rsidP="00DA7213">
      <w:pPr>
        <w:rPr>
          <w:b/>
        </w:rPr>
      </w:pPr>
      <w:r w:rsidRPr="00E47307">
        <w:rPr>
          <w:b/>
        </w:rPr>
        <w:t>HTTP</w:t>
      </w:r>
      <w:r w:rsidRPr="00E47307">
        <w:rPr>
          <w:rFonts w:hint="eastAsia"/>
          <w:b/>
        </w:rPr>
        <w:t>请求</w:t>
      </w:r>
      <w:r w:rsidRPr="00E47307">
        <w:rPr>
          <w:b/>
        </w:rPr>
        <w:t>方式</w:t>
      </w:r>
      <w:r w:rsidRPr="00E47307">
        <w:rPr>
          <w:rFonts w:hint="eastAsia"/>
          <w:b/>
        </w:rPr>
        <w:t>：</w:t>
      </w:r>
    </w:p>
    <w:p w:rsidR="00DA7213" w:rsidRDefault="00DA7213" w:rsidP="00DA7213">
      <w:r>
        <w:t>POST</w:t>
      </w:r>
      <w:r>
        <w:t>，</w:t>
      </w:r>
      <w:r>
        <w:t>GET</w:t>
      </w:r>
    </w:p>
    <w:p w:rsidR="00DA7213" w:rsidRDefault="00DA7213" w:rsidP="00DA721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A7213" w:rsidTr="00BB5406">
        <w:tc>
          <w:tcPr>
            <w:tcW w:w="1809"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说明</w:t>
            </w:r>
          </w:p>
        </w:tc>
      </w:tr>
      <w:tr w:rsidR="00DA7213" w:rsidTr="00BB5406">
        <w:tc>
          <w:tcPr>
            <w:tcW w:w="1809" w:type="dxa"/>
          </w:tcPr>
          <w:p w:rsidR="00DA7213" w:rsidRPr="00EC78A7" w:rsidRDefault="00DA7213" w:rsidP="00BB5406">
            <w:pPr>
              <w:spacing w:line="264" w:lineRule="auto"/>
              <w:rPr>
                <w:b/>
                <w:kern w:val="2"/>
              </w:rPr>
            </w:pPr>
            <w:r w:rsidRPr="00EC78A7">
              <w:rPr>
                <w:b/>
                <w:kern w:val="2"/>
              </w:rPr>
              <w:t>token</w:t>
            </w:r>
          </w:p>
        </w:tc>
        <w:tc>
          <w:tcPr>
            <w:tcW w:w="1024"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A7213" w:rsidTr="00BB5406">
        <w:tc>
          <w:tcPr>
            <w:tcW w:w="1809" w:type="dxa"/>
          </w:tcPr>
          <w:p w:rsidR="00DA7213" w:rsidRPr="00EC78A7" w:rsidRDefault="00DA7213" w:rsidP="00BB5406">
            <w:pPr>
              <w:spacing w:line="264" w:lineRule="auto"/>
              <w:rPr>
                <w:b/>
                <w:kern w:val="2"/>
              </w:rPr>
            </w:pPr>
            <w:r w:rsidRPr="00B5638D">
              <w:rPr>
                <w:b/>
                <w:kern w:val="2"/>
              </w:rPr>
              <w:t>jsonModel</w:t>
            </w:r>
            <w:r>
              <w:rPr>
                <w:rFonts w:hint="eastAsia"/>
                <w:b/>
                <w:kern w:val="2"/>
              </w:rPr>
              <w:t>List</w:t>
            </w:r>
          </w:p>
        </w:tc>
        <w:tc>
          <w:tcPr>
            <w:tcW w:w="1024"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A7213" w:rsidRDefault="00DA7213" w:rsidP="00BB5406">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数组。</w:t>
            </w:r>
          </w:p>
        </w:tc>
      </w:tr>
      <w:tr w:rsidR="00DA7213" w:rsidTr="00BB5406">
        <w:tc>
          <w:tcPr>
            <w:tcW w:w="1809" w:type="dxa"/>
          </w:tcPr>
          <w:p w:rsidR="00DA7213" w:rsidRDefault="00DA7213"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A7213" w:rsidRPr="00E00670" w:rsidRDefault="00DA721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A7213" w:rsidRDefault="00DA7213"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A7213" w:rsidRDefault="00DA7213" w:rsidP="00DA7213">
      <w:pPr>
        <w:rPr>
          <w:b/>
        </w:rPr>
      </w:pPr>
      <w:r>
        <w:rPr>
          <w:rFonts w:hint="eastAsia"/>
          <w:b/>
        </w:rPr>
        <w:t>返回</w:t>
      </w:r>
      <w:r>
        <w:rPr>
          <w:b/>
        </w:rPr>
        <w:t>数据</w:t>
      </w:r>
      <w:r w:rsidRPr="0050700F">
        <w:rPr>
          <w:rFonts w:hint="eastAsia"/>
          <w:b/>
        </w:rPr>
        <w:t>格式</w:t>
      </w:r>
      <w:r>
        <w:rPr>
          <w:rFonts w:hint="eastAsia"/>
          <w:b/>
        </w:rPr>
        <w:t>:</w:t>
      </w:r>
    </w:p>
    <w:p w:rsidR="00DA7213" w:rsidRPr="0051022D" w:rsidRDefault="00DA7213" w:rsidP="00DA7213">
      <w:r>
        <w:t>JSON</w:t>
      </w:r>
    </w:p>
    <w:p w:rsidR="00DA7213" w:rsidRDefault="00DA7213" w:rsidP="00DA721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A7213"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说明</w:t>
            </w:r>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A7213"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DA7213" w:rsidRDefault="00DA7213" w:rsidP="00DA7213">
      <w:pPr>
        <w:rPr>
          <w:b/>
        </w:rPr>
      </w:pPr>
      <w:r>
        <w:rPr>
          <w:rFonts w:hint="eastAsia"/>
        </w:rPr>
        <w:t>data</w:t>
      </w:r>
      <w:r>
        <w:rPr>
          <w:rFonts w:hint="eastAsia"/>
          <w:b/>
        </w:rPr>
        <w:t>中的数据：</w:t>
      </w:r>
      <w:r w:rsidR="002B746B">
        <w:rPr>
          <w:rFonts w:hint="eastAsia"/>
        </w:rPr>
        <w:t>2</w:t>
      </w:r>
    </w:p>
    <w:p w:rsidR="00DA7213" w:rsidRDefault="00DA7213" w:rsidP="00DA7213">
      <w:pPr>
        <w:rPr>
          <w:b/>
        </w:rPr>
      </w:pPr>
      <w:r>
        <w:rPr>
          <w:rFonts w:hint="eastAsia"/>
          <w:b/>
        </w:rPr>
        <w:t>请求示例：</w:t>
      </w:r>
    </w:p>
    <w:p w:rsidR="00DA7213" w:rsidRPr="008510B3" w:rsidRDefault="005446D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 w:history="1">
        <w:r w:rsidR="00DA7213" w:rsidRPr="00506A16">
          <w:rPr>
            <w:rStyle w:val="af7"/>
          </w:rPr>
          <w:t>http://192</w:t>
        </w:r>
      </w:hyperlink>
      <w:r w:rsidR="00DA7213">
        <w:rPr>
          <w:rStyle w:val="af7"/>
        </w:rPr>
        <w:t>.168.2.158</w:t>
      </w:r>
      <w:r w:rsidR="00DA7213" w:rsidRPr="008510B3">
        <w:rPr>
          <w:rStyle w:val="af7"/>
        </w:rPr>
        <w:t>:9000/ParkAPI</w:t>
      </w:r>
      <w:r w:rsidR="00DA7213">
        <w:rPr>
          <w:rStyle w:val="af7"/>
        </w:rPr>
        <w:t>/U</w:t>
      </w:r>
      <w:r w:rsidR="00DA7213">
        <w:rPr>
          <w:rStyle w:val="af7"/>
          <w:rFonts w:hint="eastAsia"/>
        </w:rPr>
        <w:t>pdateDepartment</w:t>
      </w:r>
      <w:r w:rsidR="00C04F1A">
        <w:rPr>
          <w:rStyle w:val="af7"/>
          <w:rFonts w:hint="eastAsia"/>
        </w:rPr>
        <w:t>List</w:t>
      </w:r>
      <w:r w:rsidR="00DA7213" w:rsidRPr="008510B3">
        <w:rPr>
          <w:rStyle w:val="af7"/>
        </w:rPr>
        <w:t>?token=daa2f13951c447d5b9988f50751bcf4b</w:t>
      </w:r>
      <w:r w:rsidR="00DA7213" w:rsidRPr="008D09BA">
        <w:rPr>
          <w:rStyle w:val="af7"/>
        </w:rPr>
        <w:t>&amp;jsonModel</w:t>
      </w:r>
      <w:r w:rsidR="00C04F1A">
        <w:rPr>
          <w:rStyle w:val="af7"/>
          <w:rFonts w:hint="eastAsia"/>
        </w:rPr>
        <w:t>List</w:t>
      </w:r>
      <w:r w:rsidR="00DA7213" w:rsidRPr="008D09BA">
        <w:rPr>
          <w:rStyle w:val="af7"/>
        </w:rPr>
        <w:t>=</w:t>
      </w:r>
      <w:r w:rsidR="00056E27">
        <w:rPr>
          <w:rStyle w:val="af7"/>
          <w:rFonts w:hint="eastAsia"/>
        </w:rPr>
        <w:t>[</w:t>
      </w:r>
      <w:r w:rsidR="00DA7213" w:rsidRPr="008D09BA">
        <w:rPr>
          <w:rStyle w:val="af7"/>
        </w:rPr>
        <w:t>{</w:t>
      </w:r>
      <w:r w:rsidR="00143F64">
        <w:rPr>
          <w:rStyle w:val="af7"/>
        </w:rPr>
        <w:t>“</w:t>
      </w:r>
      <w:r w:rsidR="00DA7213" w:rsidRPr="008D09BA">
        <w:rPr>
          <w:rStyle w:val="af7"/>
        </w:rPr>
        <w:t>ID</w:t>
      </w:r>
      <w:r w:rsidR="00143F64">
        <w:rPr>
          <w:rStyle w:val="af7"/>
        </w:rPr>
        <w:t>”</w:t>
      </w:r>
      <w:r w:rsidR="00DA7213" w:rsidRPr="008D09BA">
        <w:rPr>
          <w:rStyle w:val="af7"/>
        </w:rPr>
        <w:t>:</w:t>
      </w:r>
      <w:r w:rsidR="00DA7213">
        <w:rPr>
          <w:rStyle w:val="af7"/>
          <w:rFonts w:hint="eastAsia"/>
        </w:rPr>
        <w:t>2</w:t>
      </w:r>
      <w:r w:rsidR="00DA7213" w:rsidRPr="008D09BA">
        <w:rPr>
          <w:rStyle w:val="af7"/>
        </w:rPr>
        <w:t>,</w:t>
      </w:r>
      <w:r w:rsidR="00143F64">
        <w:rPr>
          <w:rStyle w:val="af7"/>
        </w:rPr>
        <w:t>”</w:t>
      </w:r>
      <w:r w:rsidR="00DA7213" w:rsidRPr="008D09BA">
        <w:rPr>
          <w:rStyle w:val="af7"/>
        </w:rPr>
        <w:t>DeptNO</w:t>
      </w:r>
      <w:r w:rsidR="00143F64">
        <w:rPr>
          <w:rStyle w:val="af7"/>
        </w:rPr>
        <w:t>”</w:t>
      </w:r>
      <w:r w:rsidR="00DA7213" w:rsidRPr="008D09BA">
        <w:rPr>
          <w:rStyle w:val="af7"/>
        </w:rPr>
        <w:t>:</w:t>
      </w:r>
      <w:r w:rsidR="00143F64">
        <w:rPr>
          <w:rStyle w:val="af7"/>
        </w:rPr>
        <w:t>”</w:t>
      </w:r>
      <w:r w:rsidR="00DA7213" w:rsidRPr="008D09BA">
        <w:rPr>
          <w:rStyle w:val="af7"/>
        </w:rPr>
        <w:t>D004</w:t>
      </w:r>
      <w:r w:rsidR="00143F64">
        <w:rPr>
          <w:rStyle w:val="af7"/>
        </w:rPr>
        <w:t>”</w:t>
      </w:r>
      <w:r w:rsidR="00DA7213" w:rsidRPr="008D09BA">
        <w:rPr>
          <w:rStyle w:val="af7"/>
        </w:rPr>
        <w:t>,</w:t>
      </w:r>
      <w:r w:rsidR="00143F64">
        <w:rPr>
          <w:rStyle w:val="af7"/>
        </w:rPr>
        <w:t>”</w:t>
      </w:r>
      <w:r w:rsidR="00DA7213" w:rsidRPr="008D09BA">
        <w:rPr>
          <w:rStyle w:val="af7"/>
        </w:rPr>
        <w:t>DeptName</w:t>
      </w:r>
      <w:r w:rsidR="00143F64">
        <w:rPr>
          <w:rStyle w:val="af7"/>
        </w:rPr>
        <w:t>”</w:t>
      </w:r>
      <w:r w:rsidR="00DA7213" w:rsidRPr="008D09BA">
        <w:rPr>
          <w:rStyle w:val="af7"/>
        </w:rPr>
        <w:t>:</w:t>
      </w:r>
      <w:r w:rsidR="00143F64">
        <w:rPr>
          <w:rStyle w:val="af7"/>
        </w:rPr>
        <w:t>”</w:t>
      </w:r>
      <w:r w:rsidR="00DA7213" w:rsidRPr="008D09BA">
        <w:rPr>
          <w:rStyle w:val="af7"/>
        </w:rPr>
        <w:t>DeptD</w:t>
      </w:r>
      <w:r w:rsidR="00143F64">
        <w:rPr>
          <w:rStyle w:val="af7"/>
        </w:rPr>
        <w:t>”</w:t>
      </w:r>
      <w:r w:rsidR="00DA7213" w:rsidRPr="008D09BA">
        <w:rPr>
          <w:rStyle w:val="af7"/>
        </w:rPr>
        <w:t>,</w:t>
      </w:r>
      <w:r w:rsidR="00143F64">
        <w:rPr>
          <w:rStyle w:val="af7"/>
        </w:rPr>
        <w:t>”</w:t>
      </w:r>
      <w:r w:rsidR="00DA7213" w:rsidRPr="008D09BA">
        <w:rPr>
          <w:rStyle w:val="af7"/>
        </w:rPr>
        <w:t>DeptSymbol</w:t>
      </w:r>
      <w:r w:rsidR="00143F64">
        <w:rPr>
          <w:rStyle w:val="af7"/>
        </w:rPr>
        <w:t>”</w:t>
      </w:r>
      <w:r w:rsidR="00DA7213" w:rsidRPr="008D09BA">
        <w:rPr>
          <w:rStyle w:val="af7"/>
        </w:rPr>
        <w:t>:</w:t>
      </w:r>
      <w:r w:rsidR="00143F64">
        <w:rPr>
          <w:rStyle w:val="af7"/>
        </w:rPr>
        <w:t>”</w:t>
      </w:r>
      <w:r w:rsidR="00DA7213" w:rsidRPr="008D09BA">
        <w:rPr>
          <w:rStyle w:val="af7"/>
        </w:rPr>
        <w:t>D</w:t>
      </w:r>
      <w:r w:rsidR="00143F64">
        <w:rPr>
          <w:rStyle w:val="af7"/>
        </w:rPr>
        <w:t>”</w:t>
      </w:r>
      <w:r w:rsidR="00DA7213" w:rsidRPr="008D09BA">
        <w:rPr>
          <w:rStyle w:val="af7"/>
        </w:rPr>
        <w:t>,</w:t>
      </w:r>
      <w:r w:rsidR="00143F64">
        <w:rPr>
          <w:rStyle w:val="af7"/>
        </w:rPr>
        <w:t>”</w:t>
      </w:r>
      <w:r w:rsidR="00DA7213" w:rsidRPr="008D09BA">
        <w:rPr>
          <w:rStyle w:val="af7"/>
        </w:rPr>
        <w:t>PID</w:t>
      </w:r>
      <w:r w:rsidR="00143F64">
        <w:rPr>
          <w:rStyle w:val="af7"/>
        </w:rPr>
        <w:t>”</w:t>
      </w:r>
      <w:r w:rsidR="00DA7213" w:rsidRPr="008D09BA">
        <w:rPr>
          <w:rStyle w:val="af7"/>
        </w:rPr>
        <w:t>:0}</w:t>
      </w:r>
      <w:r w:rsidR="00056E27">
        <w:rPr>
          <w:rStyle w:val="af7"/>
          <w:rFonts w:hint="eastAsia"/>
        </w:rPr>
        <w:t>,</w:t>
      </w:r>
      <w:r w:rsidR="00056E27" w:rsidRPr="008D09BA">
        <w:rPr>
          <w:rStyle w:val="af7"/>
        </w:rPr>
        <w:t>{</w:t>
      </w:r>
      <w:r w:rsidR="00143F64">
        <w:rPr>
          <w:rStyle w:val="af7"/>
        </w:rPr>
        <w:t>“</w:t>
      </w:r>
      <w:r w:rsidR="00056E27" w:rsidRPr="008D09BA">
        <w:rPr>
          <w:rStyle w:val="af7"/>
        </w:rPr>
        <w:t>ID</w:t>
      </w:r>
      <w:r w:rsidR="00143F64">
        <w:rPr>
          <w:rStyle w:val="af7"/>
        </w:rPr>
        <w:t>”</w:t>
      </w:r>
      <w:r w:rsidR="00056E27" w:rsidRPr="008D09BA">
        <w:rPr>
          <w:rStyle w:val="af7"/>
        </w:rPr>
        <w:t>:</w:t>
      </w:r>
      <w:r w:rsidR="00056E27">
        <w:rPr>
          <w:rStyle w:val="af7"/>
          <w:rFonts w:hint="eastAsia"/>
        </w:rPr>
        <w:t>3</w:t>
      </w:r>
      <w:r w:rsidR="00056E27" w:rsidRPr="008D09BA">
        <w:rPr>
          <w:rStyle w:val="af7"/>
        </w:rPr>
        <w:t>,</w:t>
      </w:r>
      <w:r w:rsidR="00143F64">
        <w:rPr>
          <w:rStyle w:val="af7"/>
        </w:rPr>
        <w:t>”</w:t>
      </w:r>
      <w:r w:rsidR="00056E27" w:rsidRPr="008D09BA">
        <w:rPr>
          <w:rStyle w:val="af7"/>
        </w:rPr>
        <w:t>DeptNO</w:t>
      </w:r>
      <w:r w:rsidR="00143F64">
        <w:rPr>
          <w:rStyle w:val="af7"/>
        </w:rPr>
        <w:t>”</w:t>
      </w:r>
      <w:r w:rsidR="00056E27" w:rsidRPr="008D09BA">
        <w:rPr>
          <w:rStyle w:val="af7"/>
        </w:rPr>
        <w:t>:</w:t>
      </w:r>
      <w:r w:rsidR="00143F64">
        <w:rPr>
          <w:rStyle w:val="af7"/>
        </w:rPr>
        <w:t>”</w:t>
      </w:r>
      <w:r w:rsidR="00056E27" w:rsidRPr="008D09BA">
        <w:rPr>
          <w:rStyle w:val="af7"/>
        </w:rPr>
        <w:t>D00</w:t>
      </w:r>
      <w:r w:rsidR="00056E27">
        <w:rPr>
          <w:rStyle w:val="af7"/>
          <w:rFonts w:hint="eastAsia"/>
        </w:rPr>
        <w:t>5</w:t>
      </w:r>
      <w:r w:rsidR="00143F64">
        <w:rPr>
          <w:rStyle w:val="af7"/>
        </w:rPr>
        <w:t>”</w:t>
      </w:r>
      <w:r w:rsidR="00056E27" w:rsidRPr="008D09BA">
        <w:rPr>
          <w:rStyle w:val="af7"/>
        </w:rPr>
        <w:t>,</w:t>
      </w:r>
      <w:r w:rsidR="00143F64">
        <w:rPr>
          <w:rStyle w:val="af7"/>
        </w:rPr>
        <w:t>”</w:t>
      </w:r>
      <w:r w:rsidR="00056E27" w:rsidRPr="008D09BA">
        <w:rPr>
          <w:rStyle w:val="af7"/>
        </w:rPr>
        <w:t>DeptName</w:t>
      </w:r>
      <w:r w:rsidR="00143F64">
        <w:rPr>
          <w:rStyle w:val="af7"/>
        </w:rPr>
        <w:t>”</w:t>
      </w:r>
      <w:r w:rsidR="00056E27" w:rsidRPr="008D09BA">
        <w:rPr>
          <w:rStyle w:val="af7"/>
        </w:rPr>
        <w:t>:</w:t>
      </w:r>
      <w:r w:rsidR="00143F64">
        <w:rPr>
          <w:rStyle w:val="af7"/>
        </w:rPr>
        <w:t>”</w:t>
      </w:r>
      <w:r w:rsidR="00056E27" w:rsidRPr="008D09BA">
        <w:rPr>
          <w:rStyle w:val="af7"/>
        </w:rPr>
        <w:t>Dept</w:t>
      </w:r>
      <w:r w:rsidR="00056E27">
        <w:rPr>
          <w:rStyle w:val="af7"/>
          <w:rFonts w:hint="eastAsia"/>
        </w:rPr>
        <w:t>E</w:t>
      </w:r>
      <w:r w:rsidR="00143F64">
        <w:rPr>
          <w:rStyle w:val="af7"/>
        </w:rPr>
        <w:t>”</w:t>
      </w:r>
      <w:r w:rsidR="00056E27" w:rsidRPr="008D09BA">
        <w:rPr>
          <w:rStyle w:val="af7"/>
        </w:rPr>
        <w:t>,</w:t>
      </w:r>
      <w:r w:rsidR="00143F64">
        <w:rPr>
          <w:rStyle w:val="af7"/>
        </w:rPr>
        <w:t>”</w:t>
      </w:r>
      <w:r w:rsidR="00056E27" w:rsidRPr="008D09BA">
        <w:rPr>
          <w:rStyle w:val="af7"/>
        </w:rPr>
        <w:t>DeptSymbol</w:t>
      </w:r>
      <w:r w:rsidR="00143F64">
        <w:rPr>
          <w:rStyle w:val="af7"/>
        </w:rPr>
        <w:t>”</w:t>
      </w:r>
      <w:r w:rsidR="00056E27" w:rsidRPr="008D09BA">
        <w:rPr>
          <w:rStyle w:val="af7"/>
        </w:rPr>
        <w:t>:</w:t>
      </w:r>
      <w:r w:rsidR="00143F64">
        <w:rPr>
          <w:rStyle w:val="af7"/>
        </w:rPr>
        <w:t>”</w:t>
      </w:r>
      <w:r w:rsidR="00056E27">
        <w:rPr>
          <w:rStyle w:val="af7"/>
          <w:rFonts w:hint="eastAsia"/>
        </w:rPr>
        <w:t>E</w:t>
      </w:r>
      <w:r w:rsidR="00143F64">
        <w:rPr>
          <w:rStyle w:val="af7"/>
        </w:rPr>
        <w:t>”</w:t>
      </w:r>
      <w:r w:rsidR="00056E27" w:rsidRPr="008D09BA">
        <w:rPr>
          <w:rStyle w:val="af7"/>
        </w:rPr>
        <w:t>,</w:t>
      </w:r>
      <w:r w:rsidR="00143F64">
        <w:rPr>
          <w:rStyle w:val="af7"/>
        </w:rPr>
        <w:t>”</w:t>
      </w:r>
      <w:r w:rsidR="00056E27" w:rsidRPr="008D09BA">
        <w:rPr>
          <w:rStyle w:val="af7"/>
        </w:rPr>
        <w:t>PID</w:t>
      </w:r>
      <w:r w:rsidR="00143F64">
        <w:rPr>
          <w:rStyle w:val="af7"/>
        </w:rPr>
        <w:t>”</w:t>
      </w:r>
      <w:r w:rsidR="00056E27" w:rsidRPr="008D09BA">
        <w:rPr>
          <w:rStyle w:val="af7"/>
        </w:rPr>
        <w:t>:0}</w:t>
      </w:r>
      <w:r w:rsidR="00056E27">
        <w:rPr>
          <w:rStyle w:val="af7"/>
          <w:rFonts w:hint="eastAsia"/>
        </w:rPr>
        <w:t>]</w:t>
      </w:r>
    </w:p>
    <w:p w:rsidR="00DA7213" w:rsidRDefault="00DA7213" w:rsidP="00DA7213">
      <w:pPr>
        <w:rPr>
          <w:b/>
        </w:rPr>
      </w:pPr>
      <w:r>
        <w:rPr>
          <w:rFonts w:hint="eastAsia"/>
          <w:b/>
        </w:rPr>
        <w:t>成功回复示例</w:t>
      </w:r>
      <w:r>
        <w:rPr>
          <w:rFonts w:hint="eastAsia"/>
          <w:b/>
        </w:rPr>
        <w:t>:</w:t>
      </w:r>
    </w:p>
    <w:p w:rsidR="00DA7213" w:rsidRPr="007F1246"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2B746B">
        <w:rPr>
          <w:rFonts w:hint="eastAsia"/>
        </w:rPr>
        <w:t>2</w:t>
      </w:r>
      <w:r w:rsidRPr="008D09BA">
        <w:t>}</w:t>
      </w:r>
      <w:r w:rsidRPr="0069679C">
        <w:rPr>
          <w:rFonts w:hint="eastAsia"/>
        </w:rPr>
        <w:t xml:space="preserve"> </w:t>
      </w:r>
    </w:p>
    <w:p w:rsidR="00DA7213" w:rsidRDefault="00DA7213" w:rsidP="00DA7213">
      <w:pPr>
        <w:rPr>
          <w:b/>
        </w:rPr>
      </w:pPr>
      <w:r>
        <w:rPr>
          <w:rFonts w:hint="eastAsia"/>
          <w:b/>
        </w:rPr>
        <w:t>失败回复示例</w:t>
      </w:r>
      <w:r>
        <w:rPr>
          <w:rFonts w:hint="eastAsia"/>
          <w:b/>
        </w:rPr>
        <w:t>:</w:t>
      </w:r>
    </w:p>
    <w:p w:rsidR="00DA7213" w:rsidRPr="007F1246"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A51D4" w:rsidRPr="007F1246"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p>
    <w:p w:rsidR="004A41D2" w:rsidRDefault="004A41D2" w:rsidP="004A41D2">
      <w:pPr>
        <w:pStyle w:val="3"/>
      </w:pPr>
      <w:bookmarkStart w:id="14" w:name="_基本查询接口"/>
      <w:bookmarkEnd w:id="14"/>
      <w:r>
        <w:rPr>
          <w:rFonts w:hint="eastAsia"/>
        </w:rPr>
        <w:t>基本查询</w:t>
      </w:r>
      <w:r w:rsidR="00B274B9">
        <w:rPr>
          <w:rFonts w:hint="eastAsia"/>
        </w:rPr>
        <w:t>接口</w:t>
      </w:r>
    </w:p>
    <w:p w:rsidR="00D508F4" w:rsidRPr="00E47307" w:rsidRDefault="00D508F4" w:rsidP="00D508F4">
      <w:pPr>
        <w:rPr>
          <w:b/>
        </w:rPr>
      </w:pPr>
      <w:r w:rsidRPr="00E47307">
        <w:rPr>
          <w:rFonts w:hint="eastAsia"/>
          <w:b/>
        </w:rPr>
        <w:t>url:</w:t>
      </w:r>
    </w:p>
    <w:p w:rsidR="00D508F4" w:rsidRPr="008510B3" w:rsidRDefault="005446D3"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 w:history="1">
        <w:r w:rsidR="00653271" w:rsidRPr="00506A16">
          <w:rPr>
            <w:rStyle w:val="af7"/>
          </w:rPr>
          <w:t>http://192</w:t>
        </w:r>
      </w:hyperlink>
      <w:r w:rsidR="00B52333">
        <w:rPr>
          <w:rStyle w:val="af7"/>
        </w:rPr>
        <w:t>.168.2.158</w:t>
      </w:r>
      <w:r w:rsidR="00D508F4" w:rsidRPr="008510B3">
        <w:rPr>
          <w:rStyle w:val="af7"/>
        </w:rPr>
        <w:t>:9000/ParkAPI/</w:t>
      </w:r>
      <w:r w:rsidR="00D508F4">
        <w:rPr>
          <w:rStyle w:val="af7"/>
          <w:rFonts w:hint="eastAsia"/>
        </w:rPr>
        <w:t>Get</w:t>
      </w:r>
      <w:r w:rsidR="00755846">
        <w:rPr>
          <w:rStyle w:val="af7"/>
          <w:rFonts w:hint="eastAsia"/>
        </w:rPr>
        <w:t>XXXXXX</w:t>
      </w:r>
      <w:r w:rsidR="00755846">
        <w:rPr>
          <w:rStyle w:val="af7"/>
          <w:rFonts w:hint="eastAsia"/>
        </w:rPr>
        <w:t>（</w:t>
      </w:r>
      <w:r w:rsidR="00755846">
        <w:rPr>
          <w:rStyle w:val="af7"/>
          <w:rFonts w:hint="eastAsia"/>
        </w:rPr>
        <w:t>Get</w:t>
      </w:r>
      <w:r w:rsidR="00755846">
        <w:rPr>
          <w:rStyle w:val="af7"/>
          <w:rFonts w:hint="eastAsia"/>
        </w:rPr>
        <w:t>后面是具体的名称，不同接口名称不同）</w:t>
      </w:r>
    </w:p>
    <w:p w:rsidR="00D508F4" w:rsidRPr="005879B3" w:rsidRDefault="00D508F4" w:rsidP="00D508F4">
      <w:pPr>
        <w:rPr>
          <w:b/>
        </w:rPr>
      </w:pPr>
      <w:r w:rsidRPr="00E47307">
        <w:rPr>
          <w:b/>
        </w:rPr>
        <w:t>HTTP</w:t>
      </w:r>
      <w:r w:rsidRPr="00E47307">
        <w:rPr>
          <w:rFonts w:hint="eastAsia"/>
          <w:b/>
        </w:rPr>
        <w:t>请求</w:t>
      </w:r>
      <w:r w:rsidRPr="00E47307">
        <w:rPr>
          <w:b/>
        </w:rPr>
        <w:t>方式</w:t>
      </w:r>
      <w:r w:rsidRPr="00E47307">
        <w:rPr>
          <w:rFonts w:hint="eastAsia"/>
          <w:b/>
        </w:rPr>
        <w:t>：</w:t>
      </w:r>
    </w:p>
    <w:p w:rsidR="00D508F4" w:rsidRDefault="00D508F4" w:rsidP="00D508F4">
      <w:r>
        <w:t>POST</w:t>
      </w:r>
      <w:r>
        <w:t>，</w:t>
      </w:r>
      <w:r>
        <w:t>GET</w:t>
      </w:r>
    </w:p>
    <w:p w:rsidR="00D508F4" w:rsidRDefault="00D508F4" w:rsidP="00D508F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508F4" w:rsidTr="00F3297B">
        <w:tc>
          <w:tcPr>
            <w:tcW w:w="1809"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说明</w:t>
            </w:r>
          </w:p>
        </w:tc>
      </w:tr>
      <w:tr w:rsidR="00D508F4" w:rsidTr="00F3297B">
        <w:tc>
          <w:tcPr>
            <w:tcW w:w="1809" w:type="dxa"/>
          </w:tcPr>
          <w:p w:rsidR="00D508F4" w:rsidRPr="00EC78A7" w:rsidRDefault="00D508F4" w:rsidP="00F3297B">
            <w:pPr>
              <w:spacing w:line="264" w:lineRule="auto"/>
              <w:rPr>
                <w:b/>
                <w:kern w:val="2"/>
              </w:rPr>
            </w:pPr>
            <w:r w:rsidRPr="00EC78A7">
              <w:rPr>
                <w:b/>
                <w:kern w:val="2"/>
              </w:rPr>
              <w:t>token</w:t>
            </w:r>
          </w:p>
        </w:tc>
        <w:tc>
          <w:tcPr>
            <w:tcW w:w="1024" w:type="dxa"/>
          </w:tcPr>
          <w:p w:rsidR="00D508F4" w:rsidRPr="00E00670" w:rsidRDefault="00D508F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508F4" w:rsidRPr="00E00670" w:rsidRDefault="00D508F4"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508F4" w:rsidRPr="00E00670" w:rsidRDefault="00D508F4"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53EBA" w:rsidTr="00F3297B">
        <w:tc>
          <w:tcPr>
            <w:tcW w:w="1809" w:type="dxa"/>
          </w:tcPr>
          <w:p w:rsidR="00253EBA" w:rsidRPr="00037BB4" w:rsidRDefault="00253EBA" w:rsidP="00F3297B">
            <w:pPr>
              <w:spacing w:line="264" w:lineRule="auto"/>
              <w:rPr>
                <w:kern w:val="2"/>
              </w:rPr>
            </w:pPr>
            <w:r>
              <w:rPr>
                <w:rFonts w:hint="eastAsia"/>
                <w:kern w:val="2"/>
              </w:rPr>
              <w:t>jsonModel</w:t>
            </w:r>
          </w:p>
        </w:tc>
        <w:tc>
          <w:tcPr>
            <w:tcW w:w="1024" w:type="dxa"/>
          </w:tcPr>
          <w:p w:rsidR="00253EBA" w:rsidRPr="00E00670" w:rsidRDefault="00253EBA"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53EBA" w:rsidRDefault="00253EBA"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E5B3D" w:rsidRDefault="00253EBA" w:rsidP="00253EBA">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w:t>
            </w:r>
            <w:r w:rsidR="008022F1">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sidR="008022F1">
              <w:rPr>
                <w:rFonts w:ascii="Consolas" w:hAnsi="Consolas" w:cs="Consolas" w:hint="eastAsia"/>
                <w:sz w:val="18"/>
                <w:szCs w:val="18"/>
              </w:rPr>
              <w:t>Model</w:t>
            </w:r>
            <w:r>
              <w:rPr>
                <w:rFonts w:ascii="Consolas" w:hAnsi="Consolas" w:cs="Consolas" w:hint="eastAsia"/>
                <w:sz w:val="18"/>
                <w:szCs w:val="18"/>
              </w:rPr>
              <w:t>结构基本一致</w:t>
            </w:r>
            <w:r w:rsidR="00CC3999">
              <w:rPr>
                <w:rFonts w:ascii="Consolas" w:hAnsi="Consolas" w:cs="Consolas" w:hint="eastAsia"/>
                <w:sz w:val="18"/>
                <w:szCs w:val="18"/>
              </w:rPr>
              <w:t>。</w:t>
            </w:r>
            <w:r w:rsidR="00B05B27">
              <w:rPr>
                <w:rFonts w:ascii="Consolas" w:hAnsi="Consolas" w:cs="Consolas" w:hint="eastAsia"/>
                <w:sz w:val="18"/>
                <w:szCs w:val="18"/>
              </w:rPr>
              <w:t>查询</w:t>
            </w:r>
            <w:r w:rsidR="00B05B27">
              <w:rPr>
                <w:rFonts w:ascii="Consolas" w:hAnsi="Consolas" w:cs="Consolas" w:hint="eastAsia"/>
                <w:sz w:val="18"/>
                <w:szCs w:val="18"/>
              </w:rPr>
              <w:t>Model</w:t>
            </w:r>
            <w:r w:rsidR="00B05B27">
              <w:rPr>
                <w:rFonts w:ascii="Consolas" w:hAnsi="Consolas" w:cs="Consolas" w:hint="eastAsia"/>
                <w:sz w:val="18"/>
                <w:szCs w:val="18"/>
              </w:rPr>
              <w:t>内各个字段间的逻辑关系为与关系</w:t>
            </w:r>
            <w:r>
              <w:rPr>
                <w:rFonts w:ascii="Consolas" w:hAnsi="Consolas" w:cs="Consolas" w:hint="eastAsia"/>
                <w:sz w:val="18"/>
                <w:szCs w:val="18"/>
              </w:rPr>
              <w:t>。</w:t>
            </w:r>
          </w:p>
          <w:p w:rsidR="00253EBA" w:rsidRDefault="00253EBA" w:rsidP="00253EBA">
            <w:pPr>
              <w:spacing w:line="264" w:lineRule="auto"/>
              <w:rPr>
                <w:rFonts w:ascii="Consolas" w:hAnsi="Consolas" w:cs="Consolas"/>
                <w:sz w:val="18"/>
                <w:szCs w:val="18"/>
              </w:rPr>
            </w:pPr>
            <w:r>
              <w:rPr>
                <w:rFonts w:ascii="Consolas" w:hAnsi="Consolas" w:cs="Consolas" w:hint="eastAsia"/>
                <w:sz w:val="18"/>
                <w:szCs w:val="18"/>
              </w:rPr>
              <w:t>对于需要按范围查询的字段，可修改</w:t>
            </w:r>
            <w:r w:rsidR="002F22F1">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结构，增加两个字段，</w:t>
            </w:r>
            <w:r w:rsidR="0033420F">
              <w:rPr>
                <w:rFonts w:ascii="Consolas" w:hAnsi="Consolas" w:cs="Consolas" w:hint="eastAsia"/>
                <w:sz w:val="18"/>
                <w:szCs w:val="18"/>
              </w:rPr>
              <w:t>字段名</w:t>
            </w:r>
            <w:r>
              <w:rPr>
                <w:rFonts w:ascii="Consolas" w:hAnsi="Consolas" w:cs="Consolas" w:hint="eastAsia"/>
                <w:sz w:val="18"/>
                <w:szCs w:val="18"/>
              </w:rPr>
              <w:t>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sidR="00E174E3">
              <w:rPr>
                <w:rFonts w:ascii="Consolas" w:hAnsi="Consolas" w:cs="Consolas" w:hint="eastAsia"/>
                <w:sz w:val="18"/>
                <w:szCs w:val="18"/>
              </w:rPr>
              <w:t>(</w:t>
            </w:r>
            <w:r w:rsidR="00E174E3">
              <w:rPr>
                <w:rFonts w:ascii="Consolas" w:hAnsi="Consolas" w:cs="Consolas" w:hint="eastAsia"/>
                <w:sz w:val="18"/>
                <w:szCs w:val="18"/>
              </w:rPr>
              <w:t>不分大小写</w:t>
            </w:r>
            <w:r w:rsidR="00E174E3">
              <w:rPr>
                <w:rFonts w:ascii="Consolas" w:hAnsi="Consolas" w:cs="Consolas" w:hint="eastAsia"/>
                <w:sz w:val="18"/>
                <w:szCs w:val="18"/>
              </w:rPr>
              <w:t>)</w:t>
            </w:r>
            <w:r>
              <w:rPr>
                <w:rFonts w:ascii="Consolas" w:hAnsi="Consolas" w:cs="Consolas" w:hint="eastAsia"/>
                <w:sz w:val="18"/>
                <w:szCs w:val="18"/>
              </w:rPr>
              <w:t>，并在新增的字段中设置查询的值</w:t>
            </w:r>
            <w:r w:rsidR="0033420F">
              <w:rPr>
                <w:rFonts w:ascii="Consolas" w:hAnsi="Consolas" w:cs="Consolas" w:hint="eastAsia"/>
                <w:sz w:val="18"/>
                <w:szCs w:val="18"/>
              </w:rPr>
              <w:t>。</w:t>
            </w:r>
            <w:r>
              <w:rPr>
                <w:rFonts w:ascii="Consolas" w:hAnsi="Consolas" w:cs="Consolas" w:hint="eastAsia"/>
                <w:sz w:val="18"/>
                <w:szCs w:val="18"/>
              </w:rPr>
              <w:t>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w:t>
            </w:r>
            <w:r w:rsidR="00260153">
              <w:rPr>
                <w:rFonts w:ascii="Consolas" w:hAnsi="Consolas" w:cs="Consolas" w:hint="eastAsia"/>
                <w:sz w:val="18"/>
                <w:szCs w:val="18"/>
              </w:rPr>
              <w:t>符</w:t>
            </w:r>
            <w:r>
              <w:rPr>
                <w:rFonts w:ascii="Consolas" w:hAnsi="Consolas" w:cs="Consolas" w:hint="eastAsia"/>
                <w:sz w:val="18"/>
                <w:szCs w:val="18"/>
              </w:rPr>
              <w:t>，对于后加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w:t>
            </w:r>
            <w:r w:rsidR="00260153">
              <w:rPr>
                <w:rFonts w:ascii="Consolas" w:hAnsi="Consolas" w:cs="Consolas" w:hint="eastAsia"/>
                <w:sz w:val="18"/>
                <w:szCs w:val="18"/>
              </w:rPr>
              <w:t>符</w:t>
            </w:r>
            <w:r w:rsidR="00C9181B">
              <w:rPr>
                <w:rFonts w:ascii="Consolas" w:hAnsi="Consolas" w:cs="Consolas" w:hint="eastAsia"/>
                <w:sz w:val="18"/>
                <w:szCs w:val="18"/>
              </w:rPr>
              <w:t>。</w:t>
            </w:r>
          </w:p>
          <w:p w:rsidR="0051610F" w:rsidRDefault="0051610F" w:rsidP="00253EBA">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w:t>
            </w:r>
            <w:r w:rsidR="00EF326F">
              <w:rPr>
                <w:rFonts w:ascii="Consolas" w:hAnsi="Consolas" w:cs="Consolas" w:hint="eastAsia"/>
                <w:sz w:val="18"/>
                <w:szCs w:val="18"/>
              </w:rPr>
              <w:t>空</w:t>
            </w:r>
            <w:r w:rsidR="00EF326F">
              <w:rPr>
                <w:rFonts w:ascii="Consolas" w:hAnsi="Consolas" w:cs="Consolas" w:hint="eastAsia"/>
                <w:sz w:val="18"/>
                <w:szCs w:val="18"/>
              </w:rPr>
              <w:t>(</w:t>
            </w:r>
            <w:r>
              <w:rPr>
                <w:rFonts w:ascii="Consolas" w:hAnsi="Consolas" w:cs="Consolas" w:hint="eastAsia"/>
                <w:sz w:val="18"/>
                <w:szCs w:val="18"/>
              </w:rPr>
              <w:t>null</w:t>
            </w:r>
            <w:r w:rsidR="00EF326F">
              <w:rPr>
                <w:rFonts w:ascii="Consolas" w:hAnsi="Consolas" w:cs="Consolas" w:hint="eastAsia"/>
                <w:sz w:val="18"/>
                <w:szCs w:val="18"/>
              </w:rPr>
              <w:t>)</w:t>
            </w:r>
            <w:r>
              <w:rPr>
                <w:rFonts w:ascii="Consolas" w:hAnsi="Consolas" w:cs="Consolas" w:hint="eastAsia"/>
                <w:sz w:val="18"/>
                <w:szCs w:val="18"/>
              </w:rPr>
              <w:t>的字段，服务器将忽略。</w:t>
            </w:r>
          </w:p>
          <w:p w:rsidR="00C9181B" w:rsidRDefault="00C9181B" w:rsidP="00253EBA">
            <w:pPr>
              <w:spacing w:line="264" w:lineRule="auto"/>
              <w:rPr>
                <w:rFonts w:ascii="Consolas" w:hAnsi="Consolas" w:cs="Consolas"/>
                <w:sz w:val="18"/>
                <w:szCs w:val="18"/>
              </w:rPr>
            </w:pPr>
            <w:r>
              <w:rPr>
                <w:rFonts w:ascii="Consolas" w:hAnsi="Consolas" w:cs="Consolas" w:hint="eastAsia"/>
                <w:sz w:val="18"/>
                <w:szCs w:val="18"/>
              </w:rPr>
              <w:t>例如，查询生日在</w:t>
            </w:r>
            <w:r w:rsidR="0050686F">
              <w:rPr>
                <w:rFonts w:ascii="Consolas" w:hAnsi="Consolas" w:cs="Consolas" w:hint="eastAsia"/>
                <w:sz w:val="18"/>
                <w:szCs w:val="18"/>
              </w:rPr>
              <w:t>90</w:t>
            </w:r>
            <w:r w:rsidR="0050686F">
              <w:rPr>
                <w:rFonts w:ascii="Consolas" w:hAnsi="Consolas" w:cs="Consolas" w:hint="eastAsia"/>
                <w:sz w:val="18"/>
                <w:szCs w:val="18"/>
              </w:rPr>
              <w:t>年代</w:t>
            </w:r>
            <w:r>
              <w:rPr>
                <w:rFonts w:ascii="Consolas" w:hAnsi="Consolas" w:cs="Consolas" w:hint="eastAsia"/>
                <w:sz w:val="18"/>
                <w:szCs w:val="18"/>
              </w:rPr>
              <w:t>范围内的</w:t>
            </w:r>
            <w:r>
              <w:rPr>
                <w:rFonts w:ascii="Consolas" w:hAnsi="Consolas" w:cs="Consolas" w:hint="eastAsia"/>
                <w:sz w:val="18"/>
                <w:szCs w:val="18"/>
              </w:rPr>
              <w:t>JSON</w:t>
            </w:r>
            <w:r>
              <w:rPr>
                <w:rFonts w:ascii="Consolas" w:hAnsi="Consolas" w:cs="Consolas" w:hint="eastAsia"/>
                <w:sz w:val="18"/>
                <w:szCs w:val="18"/>
              </w:rPr>
              <w:t>如下：</w:t>
            </w:r>
          </w:p>
          <w:p w:rsidR="00C9181B" w:rsidRDefault="00C9181B" w:rsidP="0050686F">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sidR="0050686F">
              <w:rPr>
                <w:rFonts w:ascii="Consolas" w:hAnsi="Consolas" w:cs="Consolas" w:hint="eastAsia"/>
                <w:sz w:val="18"/>
                <w:szCs w:val="18"/>
              </w:rPr>
              <w:t>1990</w:t>
            </w:r>
            <w:r>
              <w:rPr>
                <w:rFonts w:ascii="Consolas" w:hAnsi="Consolas" w:cs="Consolas"/>
                <w:sz w:val="18"/>
                <w:szCs w:val="18"/>
              </w:rPr>
              <w:t>-</w:t>
            </w:r>
            <w:r w:rsidR="0050686F">
              <w:rPr>
                <w:rFonts w:ascii="Consolas" w:hAnsi="Consolas" w:cs="Consolas" w:hint="eastAsia"/>
                <w:sz w:val="18"/>
                <w:szCs w:val="18"/>
              </w:rPr>
              <w:t>1</w:t>
            </w:r>
            <w:r>
              <w:rPr>
                <w:rFonts w:ascii="Consolas" w:hAnsi="Consolas" w:cs="Consolas"/>
                <w:sz w:val="18"/>
                <w:szCs w:val="18"/>
              </w:rPr>
              <w:t>-</w:t>
            </w:r>
            <w:r w:rsidR="0050686F">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sidR="0050686F">
              <w:rPr>
                <w:rFonts w:ascii="Consolas" w:hAnsi="Consolas" w:cs="Consolas" w:hint="eastAsia"/>
                <w:sz w:val="18"/>
                <w:szCs w:val="18"/>
              </w:rPr>
              <w:t>2000</w:t>
            </w:r>
            <w:r w:rsidRPr="00C9181B">
              <w:rPr>
                <w:rFonts w:ascii="Consolas" w:hAnsi="Consolas" w:cs="Consolas"/>
                <w:sz w:val="18"/>
                <w:szCs w:val="18"/>
              </w:rPr>
              <w:t>-</w:t>
            </w:r>
            <w:r w:rsidR="0050686F">
              <w:rPr>
                <w:rFonts w:ascii="Consolas" w:hAnsi="Consolas" w:cs="Consolas" w:hint="eastAsia"/>
                <w:sz w:val="18"/>
                <w:szCs w:val="18"/>
              </w:rPr>
              <w:t>1</w:t>
            </w:r>
            <w:r w:rsidRPr="00C9181B">
              <w:rPr>
                <w:rFonts w:ascii="Consolas" w:hAnsi="Consolas" w:cs="Consolas"/>
                <w:sz w:val="18"/>
                <w:szCs w:val="18"/>
              </w:rPr>
              <w:t>-</w:t>
            </w:r>
            <w:r w:rsidR="0050686F">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FA2A5C" w:rsidRDefault="00FA2A5C" w:rsidP="00FA2A5C">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r w:rsidR="00271B4F">
              <w:rPr>
                <w:rFonts w:hint="eastAsia"/>
                <w:kern w:val="2"/>
              </w:rPr>
              <w:t>。</w:t>
            </w:r>
          </w:p>
        </w:tc>
      </w:tr>
      <w:tr w:rsidR="00FA2A5C" w:rsidTr="00F3297B">
        <w:tc>
          <w:tcPr>
            <w:tcW w:w="1809" w:type="dxa"/>
          </w:tcPr>
          <w:p w:rsidR="00FA2A5C" w:rsidRPr="00037BB4" w:rsidRDefault="00FA2A5C" w:rsidP="00CD4B45">
            <w:pPr>
              <w:spacing w:line="264" w:lineRule="auto"/>
              <w:rPr>
                <w:kern w:val="2"/>
              </w:rPr>
            </w:pPr>
            <w:r w:rsidRPr="00037BB4">
              <w:rPr>
                <w:kern w:val="2"/>
              </w:rPr>
              <w:t>jsonSearchParam</w:t>
            </w:r>
          </w:p>
        </w:tc>
        <w:tc>
          <w:tcPr>
            <w:tcW w:w="1024" w:type="dxa"/>
          </w:tcPr>
          <w:p w:rsidR="00FA2A5C" w:rsidRPr="00E00670" w:rsidRDefault="00FA2A5C"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A2A5C" w:rsidRPr="00E00670" w:rsidRDefault="00FA2A5C"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CD4B45">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sidR="003E6770">
              <w:rPr>
                <w:rFonts w:ascii="Consolas" w:hAnsi="Consolas" w:cs="Consolas" w:hint="eastAsia"/>
                <w:sz w:val="18"/>
                <w:szCs w:val="18"/>
              </w:rPr>
              <w:t>。</w:t>
            </w:r>
            <w:r w:rsidR="003E6770">
              <w:rPr>
                <w:rFonts w:ascii="Consolas" w:hAnsi="Consolas" w:cs="Consolas" w:hint="eastAsia"/>
                <w:sz w:val="18"/>
                <w:szCs w:val="18"/>
              </w:rPr>
              <w:t xml:space="preserve"> </w:t>
            </w:r>
            <w:r w:rsidR="003E6770">
              <w:rPr>
                <w:rFonts w:ascii="Consolas" w:hAnsi="Consolas" w:cs="Consolas" w:hint="eastAsia"/>
                <w:sz w:val="18"/>
                <w:szCs w:val="18"/>
              </w:rPr>
              <w:t>如果同时指定了</w:t>
            </w:r>
            <w:r w:rsidR="003E6770">
              <w:rPr>
                <w:rFonts w:hint="eastAsia"/>
                <w:kern w:val="2"/>
              </w:rPr>
              <w:t>jsonModel</w:t>
            </w:r>
            <w:r w:rsidR="003E6770">
              <w:rPr>
                <w:rFonts w:hint="eastAsia"/>
                <w:kern w:val="2"/>
              </w:rPr>
              <w:t>和</w:t>
            </w:r>
            <w:r w:rsidR="003E6770" w:rsidRPr="00037BB4">
              <w:rPr>
                <w:kern w:val="2"/>
              </w:rPr>
              <w:t>jsonSearchParam</w:t>
            </w:r>
            <w:r w:rsidR="003E6770">
              <w:rPr>
                <w:rFonts w:hint="eastAsia"/>
                <w:kern w:val="2"/>
              </w:rPr>
              <w:t>，则两组条件都有效，两组条件间是逻辑与的关系。</w:t>
            </w:r>
          </w:p>
        </w:tc>
      </w:tr>
      <w:tr w:rsidR="00FA2A5C" w:rsidTr="00F3297B">
        <w:tc>
          <w:tcPr>
            <w:tcW w:w="1809" w:type="dxa"/>
          </w:tcPr>
          <w:p w:rsidR="00FA2A5C" w:rsidRPr="00037BB4" w:rsidRDefault="00FA2A5C" w:rsidP="00F3297B">
            <w:pPr>
              <w:spacing w:line="264" w:lineRule="auto"/>
              <w:rPr>
                <w:kern w:val="2"/>
              </w:rPr>
            </w:pPr>
            <w:r>
              <w:rPr>
                <w:rFonts w:hint="eastAsia"/>
                <w:kern w:val="2"/>
              </w:rPr>
              <w:t>PageSize</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FA2A5C" w:rsidTr="00F3297B">
        <w:tc>
          <w:tcPr>
            <w:tcW w:w="1809" w:type="dxa"/>
          </w:tcPr>
          <w:p w:rsidR="00FA2A5C" w:rsidRDefault="00FA2A5C" w:rsidP="00F3297B">
            <w:pPr>
              <w:spacing w:line="264" w:lineRule="auto"/>
              <w:rPr>
                <w:kern w:val="2"/>
              </w:rPr>
            </w:pPr>
            <w:r>
              <w:rPr>
                <w:rFonts w:hint="eastAsia"/>
                <w:kern w:val="2"/>
              </w:rPr>
              <w:t>Page</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FA2A5C" w:rsidTr="00F3297B">
        <w:tc>
          <w:tcPr>
            <w:tcW w:w="1809" w:type="dxa"/>
          </w:tcPr>
          <w:p w:rsidR="00FA2A5C" w:rsidRDefault="00FA2A5C" w:rsidP="00F3297B">
            <w:pPr>
              <w:spacing w:line="264" w:lineRule="auto"/>
              <w:rPr>
                <w:kern w:val="2"/>
              </w:rPr>
            </w:pPr>
            <w:r>
              <w:rPr>
                <w:rFonts w:hint="eastAsia"/>
                <w:kern w:val="2"/>
              </w:rPr>
              <w:t>OrderField</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4F097E" w:rsidTr="00F3297B">
        <w:tc>
          <w:tcPr>
            <w:tcW w:w="1809" w:type="dxa"/>
          </w:tcPr>
          <w:p w:rsidR="004F097E" w:rsidRDefault="004F097E" w:rsidP="00F3297B">
            <w:pPr>
              <w:spacing w:line="264" w:lineRule="auto"/>
              <w:rPr>
                <w:kern w:val="2"/>
              </w:rPr>
            </w:pPr>
            <w:r w:rsidRPr="004F097E">
              <w:rPr>
                <w:kern w:val="2"/>
              </w:rPr>
              <w:t>ExportFields</w:t>
            </w:r>
          </w:p>
        </w:tc>
        <w:tc>
          <w:tcPr>
            <w:tcW w:w="1024" w:type="dxa"/>
          </w:tcPr>
          <w:p w:rsidR="004F097E" w:rsidRDefault="004F097E"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F097E" w:rsidRDefault="004F097E"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F097E" w:rsidRDefault="002A6E71" w:rsidP="00F3297B">
            <w:pPr>
              <w:spacing w:line="264" w:lineRule="auto"/>
              <w:rPr>
                <w:rFonts w:ascii="Consolas" w:hAnsi="Consolas" w:cs="Consolas"/>
                <w:sz w:val="18"/>
                <w:szCs w:val="18"/>
              </w:rPr>
            </w:pPr>
            <w:r>
              <w:rPr>
                <w:rFonts w:ascii="Consolas" w:hAnsi="Consolas" w:cs="Consolas" w:hint="eastAsia"/>
                <w:sz w:val="18"/>
                <w:szCs w:val="18"/>
              </w:rPr>
              <w:t>需要</w:t>
            </w:r>
            <w:r w:rsidR="004F097E">
              <w:rPr>
                <w:rFonts w:ascii="Consolas" w:hAnsi="Consolas" w:cs="Consolas" w:hint="eastAsia"/>
                <w:sz w:val="18"/>
                <w:szCs w:val="18"/>
              </w:rPr>
              <w:t>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FA2A5C" w:rsidTr="00F3297B">
        <w:tc>
          <w:tcPr>
            <w:tcW w:w="1809" w:type="dxa"/>
          </w:tcPr>
          <w:p w:rsidR="00FA2A5C" w:rsidRDefault="00FA2A5C"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A2A5C" w:rsidRPr="00E00670" w:rsidRDefault="00FA2A5C"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A2A5C" w:rsidRPr="00E00670" w:rsidRDefault="00FA2A5C"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508F4" w:rsidRDefault="00D508F4" w:rsidP="00D508F4">
      <w:pPr>
        <w:rPr>
          <w:b/>
        </w:rPr>
      </w:pPr>
      <w:r>
        <w:rPr>
          <w:rFonts w:hint="eastAsia"/>
          <w:b/>
        </w:rPr>
        <w:t>返回</w:t>
      </w:r>
      <w:r>
        <w:rPr>
          <w:b/>
        </w:rPr>
        <w:t>数据</w:t>
      </w:r>
      <w:r w:rsidRPr="0050700F">
        <w:rPr>
          <w:rFonts w:hint="eastAsia"/>
          <w:b/>
        </w:rPr>
        <w:t>格式</w:t>
      </w:r>
      <w:r>
        <w:rPr>
          <w:rFonts w:hint="eastAsia"/>
          <w:b/>
        </w:rPr>
        <w:t>:</w:t>
      </w:r>
    </w:p>
    <w:p w:rsidR="00D508F4" w:rsidRPr="0051022D" w:rsidRDefault="00D508F4" w:rsidP="00D508F4">
      <w:r>
        <w:t>JSON</w:t>
      </w:r>
    </w:p>
    <w:p w:rsidR="00D508F4" w:rsidRDefault="00D508F4" w:rsidP="00D508F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508F4"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说明</w:t>
            </w:r>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508F4"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PageIndex</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当前页码。仅当查询时指定了分页参数才有此值。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PageSize</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分页大小。仅当查询时指定了分页参数才有此值。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TotalRows</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总行数。</w:t>
            </w:r>
            <w:r w:rsidRPr="006A7378">
              <w:rPr>
                <w:rFonts w:ascii="Consolas" w:hAnsi="Consolas" w:cs="Consolas" w:hint="eastAsia"/>
                <w:kern w:val="2"/>
                <w:sz w:val="18"/>
                <w:szCs w:val="18"/>
              </w:rPr>
              <w:t>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653271" w:rsidP="00F3297B">
            <w:pPr>
              <w:spacing w:line="264" w:lineRule="auto"/>
              <w:rPr>
                <w:b/>
                <w:kern w:val="2"/>
              </w:rPr>
            </w:pPr>
            <w:r>
              <w:t>D</w:t>
            </w:r>
            <w:r w:rsidR="00D508F4">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CE2171" w:rsidP="00F3297B">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1811B3" w:rsidP="00F3297B">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sidR="00A3614B">
              <w:rPr>
                <w:rFonts w:ascii="Consolas" w:hAnsi="Consolas" w:cs="Consolas" w:hint="eastAsia"/>
                <w:kern w:val="2"/>
                <w:sz w:val="18"/>
                <w:szCs w:val="18"/>
              </w:rPr>
              <w:t>数据</w:t>
            </w:r>
            <w:r w:rsidR="00D508F4">
              <w:rPr>
                <w:rFonts w:ascii="Consolas" w:hAnsi="Consolas" w:cs="Consolas" w:hint="eastAsia"/>
                <w:kern w:val="2"/>
                <w:sz w:val="18"/>
                <w:szCs w:val="18"/>
              </w:rPr>
              <w:t>Model</w:t>
            </w:r>
            <w:r w:rsidR="00D508F4">
              <w:rPr>
                <w:rFonts w:ascii="Consolas" w:hAnsi="Consolas" w:cs="Consolas" w:hint="eastAsia"/>
                <w:kern w:val="2"/>
                <w:sz w:val="18"/>
                <w:szCs w:val="18"/>
              </w:rPr>
              <w:t>数组</w:t>
            </w:r>
            <w:r>
              <w:rPr>
                <w:rFonts w:ascii="Consolas" w:hAnsi="Consolas" w:cs="Consolas" w:hint="eastAsia"/>
                <w:kern w:val="2"/>
                <w:sz w:val="18"/>
                <w:szCs w:val="18"/>
              </w:rPr>
              <w:t>，否则为下载导出文件的完整</w:t>
            </w:r>
            <w:r>
              <w:rPr>
                <w:rFonts w:ascii="Consolas" w:hAnsi="Consolas" w:cs="Consolas" w:hint="eastAsia"/>
                <w:kern w:val="2"/>
                <w:sz w:val="18"/>
                <w:szCs w:val="18"/>
              </w:rPr>
              <w:t>URL</w:t>
            </w:r>
          </w:p>
        </w:tc>
      </w:tr>
    </w:tbl>
    <w:p w:rsidR="00D508F4" w:rsidRDefault="00D508F4" w:rsidP="00D508F4">
      <w:pPr>
        <w:rPr>
          <w:b/>
        </w:rPr>
      </w:pPr>
      <w:r>
        <w:rPr>
          <w:rFonts w:hint="eastAsia"/>
        </w:rPr>
        <w:t>data</w:t>
      </w:r>
      <w:r>
        <w:rPr>
          <w:rFonts w:hint="eastAsia"/>
          <w:b/>
        </w:rPr>
        <w:t>中的数据：</w:t>
      </w:r>
      <w:r w:rsidRPr="001C032D">
        <w:rPr>
          <w:rFonts w:hint="eastAsia"/>
        </w:rPr>
        <w:t>参考</w:t>
      </w:r>
      <w:r w:rsidR="00474B60">
        <w:rPr>
          <w:rFonts w:hint="eastAsia"/>
        </w:rPr>
        <w:t>数据</w:t>
      </w:r>
      <w:r w:rsidRPr="001C032D">
        <w:rPr>
          <w:rFonts w:hint="eastAsia"/>
        </w:rPr>
        <w:t>Model</w:t>
      </w:r>
      <w:r w:rsidRPr="001C032D">
        <w:rPr>
          <w:rFonts w:hint="eastAsia"/>
        </w:rPr>
        <w:t>结构。</w:t>
      </w:r>
    </w:p>
    <w:p w:rsidR="00D508F4" w:rsidRDefault="00D508F4" w:rsidP="00D508F4">
      <w:pPr>
        <w:rPr>
          <w:b/>
        </w:rPr>
      </w:pPr>
      <w:r>
        <w:rPr>
          <w:rFonts w:hint="eastAsia"/>
          <w:b/>
        </w:rPr>
        <w:t>请求示例：</w:t>
      </w:r>
    </w:p>
    <w:p w:rsidR="00D508F4" w:rsidRPr="008510B3" w:rsidRDefault="005446D3"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 w:history="1">
        <w:r w:rsidR="00653271" w:rsidRPr="00506A16">
          <w:rPr>
            <w:rStyle w:val="af7"/>
          </w:rPr>
          <w:t>http://192</w:t>
        </w:r>
      </w:hyperlink>
      <w:r w:rsidR="00B52333">
        <w:rPr>
          <w:rStyle w:val="af7"/>
        </w:rPr>
        <w:t>.168.2.158</w:t>
      </w:r>
      <w:r w:rsidR="00D508F4" w:rsidRPr="008510B3">
        <w:rPr>
          <w:rStyle w:val="af7"/>
        </w:rPr>
        <w:t>:9000/ParkAPI/</w:t>
      </w:r>
      <w:r w:rsidR="00D508F4" w:rsidRPr="0069679C">
        <w:rPr>
          <w:rStyle w:val="af7"/>
          <w:rFonts w:hint="eastAsia"/>
        </w:rPr>
        <w:t xml:space="preserve"> </w:t>
      </w:r>
      <w:r w:rsidR="00D508F4">
        <w:rPr>
          <w:rStyle w:val="af7"/>
          <w:rFonts w:hint="eastAsia"/>
        </w:rPr>
        <w:t>GetDepartment</w:t>
      </w:r>
      <w:r w:rsidR="00D508F4" w:rsidRPr="008510B3">
        <w:rPr>
          <w:rStyle w:val="af7"/>
        </w:rPr>
        <w:t>?token=daa2f13951c447d5b9988f50751bcf4b</w:t>
      </w:r>
    </w:p>
    <w:p w:rsidR="00D508F4" w:rsidRDefault="00D508F4" w:rsidP="00D508F4">
      <w:pPr>
        <w:rPr>
          <w:b/>
        </w:rPr>
      </w:pPr>
      <w:r>
        <w:rPr>
          <w:rFonts w:hint="eastAsia"/>
          <w:b/>
        </w:rPr>
        <w:t>成功回复示例</w:t>
      </w:r>
      <w:r>
        <w:rPr>
          <w:rFonts w:hint="eastAsia"/>
          <w:b/>
        </w:rPr>
        <w:t>:</w:t>
      </w:r>
    </w:p>
    <w:p w:rsidR="00D508F4" w:rsidRPr="007F1246" w:rsidRDefault="00D508F4"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TotalRows</w:t>
      </w:r>
      <w:r w:rsidR="00143F64">
        <w:t>”</w:t>
      </w:r>
      <w:r w:rsidRPr="00EC1F90">
        <w:t>:6,</w:t>
      </w:r>
      <w:r w:rsidR="00143F64">
        <w:t>”</w:t>
      </w:r>
      <w:r w:rsidRPr="00EC1F90">
        <w:t>PageIndex</w:t>
      </w:r>
      <w:r w:rsidR="00143F64">
        <w:t>”</w:t>
      </w:r>
      <w:r w:rsidRPr="00EC1F90">
        <w:t>:1,</w:t>
      </w:r>
      <w:r w:rsidR="00143F64">
        <w:t>”</w:t>
      </w:r>
      <w:r w:rsidRPr="00EC1F90">
        <w:t>PageSize</w:t>
      </w:r>
      <w:r w:rsidR="00143F64">
        <w:t>”</w:t>
      </w:r>
      <w:r w:rsidRPr="00EC1F90">
        <w:t>:1,</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ID</w:t>
      </w:r>
      <w:r w:rsidR="00143F64">
        <w:t>”</w:t>
      </w:r>
      <w:r w:rsidRPr="00EC1F90">
        <w:t>:2,</w:t>
      </w:r>
      <w:r w:rsidR="00143F64">
        <w:t>”</w:t>
      </w:r>
      <w:r w:rsidRPr="00EC1F90">
        <w:t>DeptNO</w:t>
      </w:r>
      <w:r w:rsidR="00143F64">
        <w:t>”</w:t>
      </w:r>
      <w:r w:rsidRPr="00EC1F90">
        <w:t>:</w:t>
      </w:r>
      <w:r w:rsidR="00143F64">
        <w:t>”</w:t>
      </w:r>
      <w:r w:rsidRPr="00EC1F90">
        <w:t>D001</w:t>
      </w:r>
      <w:r w:rsidR="00143F64">
        <w:t>”</w:t>
      </w:r>
      <w:r w:rsidRPr="00EC1F90">
        <w:t>,</w:t>
      </w:r>
      <w:r w:rsidR="00143F64">
        <w:t>”</w:t>
      </w:r>
      <w:r w:rsidRPr="00EC1F90">
        <w:t>DeptName</w:t>
      </w:r>
      <w:r w:rsidR="00143F64">
        <w:t>”</w:t>
      </w:r>
      <w:r w:rsidRPr="00EC1F90">
        <w:t>:</w:t>
      </w:r>
      <w:r w:rsidR="00143F64">
        <w:t>”</w:t>
      </w:r>
      <w:r w:rsidRPr="00EC1F90">
        <w:t>DeptA</w:t>
      </w:r>
      <w:r w:rsidR="00143F64">
        <w:t>”</w:t>
      </w:r>
      <w:r w:rsidRPr="00EC1F90">
        <w:t>,</w:t>
      </w:r>
      <w:r w:rsidR="00143F64">
        <w:t>”</w:t>
      </w:r>
      <w:r w:rsidRPr="00EC1F90">
        <w:t>DeptSymbol</w:t>
      </w:r>
      <w:r w:rsidR="00143F64">
        <w:t>”</w:t>
      </w:r>
      <w:r w:rsidRPr="00EC1F90">
        <w:t>:</w:t>
      </w:r>
      <w:r w:rsidR="00143F64">
        <w:t>”</w:t>
      </w:r>
      <w:r w:rsidRPr="00EC1F90">
        <w:t>A</w:t>
      </w:r>
      <w:r w:rsidR="00143F64">
        <w:t>”</w:t>
      </w:r>
      <w:r w:rsidRPr="00EC1F90">
        <w:t>,</w:t>
      </w:r>
      <w:r w:rsidR="00143F64">
        <w:t>”</w:t>
      </w:r>
      <w:r w:rsidRPr="00EC1F90">
        <w:t>PID</w:t>
      </w:r>
      <w:r w:rsidR="00143F64">
        <w:t>”</w:t>
      </w:r>
      <w:r w:rsidRPr="00EC1F90">
        <w:t>:0}]}</w:t>
      </w:r>
      <w:r w:rsidRPr="0069679C">
        <w:rPr>
          <w:rFonts w:hint="eastAsia"/>
        </w:rPr>
        <w:t xml:space="preserve"> </w:t>
      </w:r>
    </w:p>
    <w:p w:rsidR="00D508F4" w:rsidRDefault="00D508F4" w:rsidP="00D508F4">
      <w:pPr>
        <w:rPr>
          <w:b/>
        </w:rPr>
      </w:pPr>
      <w:r>
        <w:rPr>
          <w:rFonts w:hint="eastAsia"/>
          <w:b/>
        </w:rPr>
        <w:t>失败回复示例</w:t>
      </w:r>
      <w:r>
        <w:rPr>
          <w:rFonts w:hint="eastAsia"/>
          <w:b/>
        </w:rPr>
        <w:t>:</w:t>
      </w:r>
    </w:p>
    <w:p w:rsidR="00D508F4" w:rsidRPr="007F1246" w:rsidRDefault="00D508F4"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pPr>
        <w:pStyle w:val="3"/>
      </w:pPr>
      <w:bookmarkStart w:id="15" w:name="_基本修改个别字段接口"/>
      <w:bookmarkStart w:id="16" w:name="_基本按ID查询接口"/>
      <w:bookmarkEnd w:id="15"/>
      <w:bookmarkEnd w:id="16"/>
      <w:r>
        <w:rPr>
          <w:rFonts w:hint="eastAsia"/>
        </w:rPr>
        <w:t>基本按</w:t>
      </w:r>
      <w:r>
        <w:rPr>
          <w:rFonts w:hint="eastAsia"/>
        </w:rPr>
        <w:t>ID</w:t>
      </w:r>
      <w:r>
        <w:rPr>
          <w:rFonts w:hint="eastAsia"/>
        </w:rPr>
        <w:t>查询接口</w:t>
      </w:r>
    </w:p>
    <w:p w:rsidR="00701186" w:rsidRPr="00E47307" w:rsidRDefault="00701186" w:rsidP="00701186">
      <w:pPr>
        <w:rPr>
          <w:b/>
        </w:rPr>
      </w:pPr>
      <w:r w:rsidRPr="00E47307">
        <w:rPr>
          <w:rFonts w:hint="eastAsia"/>
          <w:b/>
        </w:rPr>
        <w:t>url:</w:t>
      </w:r>
    </w:p>
    <w:p w:rsidR="00701186" w:rsidRPr="008510B3" w:rsidRDefault="005446D3"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 w:history="1">
        <w:r w:rsidR="00701186" w:rsidRPr="00506A16">
          <w:rPr>
            <w:rStyle w:val="af7"/>
          </w:rPr>
          <w:t>http://192</w:t>
        </w:r>
      </w:hyperlink>
      <w:r w:rsidR="00701186">
        <w:rPr>
          <w:rStyle w:val="af7"/>
        </w:rPr>
        <w:t>.168.2.158</w:t>
      </w:r>
      <w:r w:rsidR="00701186" w:rsidRPr="008510B3">
        <w:rPr>
          <w:rStyle w:val="af7"/>
        </w:rPr>
        <w:t>:9000/ParkAPI/</w:t>
      </w:r>
      <w:r w:rsidR="00701186">
        <w:rPr>
          <w:rStyle w:val="af7"/>
          <w:rFonts w:hint="eastAsia"/>
        </w:rPr>
        <w:t>GetXXXXXX</w:t>
      </w:r>
      <w:r w:rsidR="00D80C06" w:rsidRPr="00D80C06">
        <w:rPr>
          <w:rStyle w:val="af7"/>
        </w:rPr>
        <w:t>ByID</w:t>
      </w:r>
      <w:r w:rsidR="00701186">
        <w:rPr>
          <w:rStyle w:val="af7"/>
          <w:rFonts w:hint="eastAsia"/>
        </w:rPr>
        <w:t>（</w:t>
      </w:r>
      <w:r w:rsidR="00701186">
        <w:rPr>
          <w:rStyle w:val="af7"/>
          <w:rFonts w:hint="eastAsia"/>
        </w:rPr>
        <w:t>Get</w:t>
      </w:r>
      <w:r w:rsidR="00701186">
        <w:rPr>
          <w:rStyle w:val="af7"/>
          <w:rFonts w:hint="eastAsia"/>
        </w:rPr>
        <w:t>后面是具体的名称，不同接口名称不同）</w:t>
      </w:r>
    </w:p>
    <w:p w:rsidR="00701186" w:rsidRPr="005879B3" w:rsidRDefault="00701186" w:rsidP="00701186">
      <w:pPr>
        <w:rPr>
          <w:b/>
        </w:rPr>
      </w:pPr>
      <w:r w:rsidRPr="00E47307">
        <w:rPr>
          <w:b/>
        </w:rPr>
        <w:t>HTTP</w:t>
      </w:r>
      <w:r w:rsidRPr="00E47307">
        <w:rPr>
          <w:rFonts w:hint="eastAsia"/>
          <w:b/>
        </w:rPr>
        <w:t>请求</w:t>
      </w:r>
      <w:r w:rsidRPr="00E47307">
        <w:rPr>
          <w:b/>
        </w:rPr>
        <w:t>方式</w:t>
      </w:r>
      <w:r w:rsidRPr="00E47307">
        <w:rPr>
          <w:rFonts w:hint="eastAsia"/>
          <w:b/>
        </w:rPr>
        <w:t>：</w:t>
      </w:r>
    </w:p>
    <w:p w:rsidR="00701186" w:rsidRDefault="00701186" w:rsidP="00701186">
      <w:r>
        <w:t>POST</w:t>
      </w:r>
      <w:r>
        <w:t>，</w:t>
      </w:r>
      <w:r>
        <w:t>GET</w:t>
      </w:r>
    </w:p>
    <w:p w:rsidR="00701186" w:rsidRDefault="00701186" w:rsidP="0070118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01186" w:rsidTr="006C59AD">
        <w:tc>
          <w:tcPr>
            <w:tcW w:w="1809"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说明</w:t>
            </w:r>
          </w:p>
        </w:tc>
      </w:tr>
      <w:tr w:rsidR="00701186" w:rsidTr="006C59AD">
        <w:tc>
          <w:tcPr>
            <w:tcW w:w="1809" w:type="dxa"/>
          </w:tcPr>
          <w:p w:rsidR="00701186" w:rsidRPr="00EC78A7" w:rsidRDefault="00701186" w:rsidP="006C59AD">
            <w:pPr>
              <w:spacing w:line="264" w:lineRule="auto"/>
              <w:rPr>
                <w:b/>
                <w:kern w:val="2"/>
              </w:rPr>
            </w:pPr>
            <w:r w:rsidRPr="00EC78A7">
              <w:rPr>
                <w:b/>
                <w:kern w:val="2"/>
              </w:rPr>
              <w:t>token</w:t>
            </w:r>
          </w:p>
        </w:tc>
        <w:tc>
          <w:tcPr>
            <w:tcW w:w="1024" w:type="dxa"/>
          </w:tcPr>
          <w:p w:rsidR="00701186" w:rsidRPr="00E00670"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01186" w:rsidRPr="00E00670"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1186" w:rsidRPr="00E00670" w:rsidRDefault="00701186"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01186" w:rsidTr="006C59AD">
        <w:tc>
          <w:tcPr>
            <w:tcW w:w="1809" w:type="dxa"/>
          </w:tcPr>
          <w:p w:rsidR="00701186" w:rsidRPr="00037BB4" w:rsidRDefault="0024186F" w:rsidP="006C59AD">
            <w:pPr>
              <w:spacing w:line="264" w:lineRule="auto"/>
              <w:rPr>
                <w:kern w:val="2"/>
              </w:rPr>
            </w:pPr>
            <w:r>
              <w:rPr>
                <w:rFonts w:hint="eastAsia"/>
                <w:kern w:val="2"/>
              </w:rPr>
              <w:t>Model</w:t>
            </w:r>
            <w:r w:rsidR="00701186">
              <w:rPr>
                <w:rFonts w:hint="eastAsia"/>
                <w:kern w:val="2"/>
              </w:rPr>
              <w:t>ID</w:t>
            </w:r>
          </w:p>
        </w:tc>
        <w:tc>
          <w:tcPr>
            <w:tcW w:w="1024" w:type="dxa"/>
          </w:tcPr>
          <w:p w:rsidR="00701186" w:rsidRDefault="00701186" w:rsidP="006C59AD">
            <w:pPr>
              <w:spacing w:line="264" w:lineRule="auto"/>
              <w:rPr>
                <w:rFonts w:ascii="Consolas" w:hAnsi="Consolas" w:cs="Consolas"/>
                <w:sz w:val="18"/>
                <w:szCs w:val="18"/>
              </w:rPr>
            </w:pPr>
            <w:r>
              <w:rPr>
                <w:rFonts w:ascii="Consolas" w:hAnsi="Consolas" w:cs="Consolas" w:hint="eastAsia"/>
                <w:sz w:val="18"/>
                <w:szCs w:val="18"/>
              </w:rPr>
              <w:t>Long</w:t>
            </w:r>
          </w:p>
        </w:tc>
        <w:tc>
          <w:tcPr>
            <w:tcW w:w="816" w:type="dxa"/>
          </w:tcPr>
          <w:p w:rsidR="00701186"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1186" w:rsidRDefault="00E30AD1" w:rsidP="00E30AD1">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值</w:t>
            </w:r>
          </w:p>
        </w:tc>
      </w:tr>
      <w:tr w:rsidR="004675AD" w:rsidTr="006C59AD">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6C59AD">
        <w:tc>
          <w:tcPr>
            <w:tcW w:w="1809" w:type="dxa"/>
          </w:tcPr>
          <w:p w:rsidR="004675AD" w:rsidRDefault="004675AD"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w:t>
            </w:r>
            <w:r>
              <w:rPr>
                <w:rFonts w:ascii="新宋体" w:hAnsi="新宋体" w:cs="新宋体" w:hint="eastAsia"/>
                <w:color w:val="000000"/>
                <w:sz w:val="19"/>
                <w:szCs w:val="19"/>
                <w:highlight w:val="white"/>
              </w:rPr>
              <w:t>allBack</w:t>
            </w:r>
          </w:p>
        </w:tc>
        <w:tc>
          <w:tcPr>
            <w:tcW w:w="1024" w:type="dxa"/>
          </w:tcPr>
          <w:p w:rsidR="004675AD" w:rsidRPr="00E00670" w:rsidRDefault="004675AD"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01186" w:rsidRDefault="00701186" w:rsidP="00701186">
      <w:pPr>
        <w:rPr>
          <w:b/>
        </w:rPr>
      </w:pPr>
      <w:r>
        <w:rPr>
          <w:rFonts w:hint="eastAsia"/>
          <w:b/>
        </w:rPr>
        <w:t>返回</w:t>
      </w:r>
      <w:r>
        <w:rPr>
          <w:b/>
        </w:rPr>
        <w:t>数据</w:t>
      </w:r>
      <w:r w:rsidRPr="0050700F">
        <w:rPr>
          <w:rFonts w:hint="eastAsia"/>
          <w:b/>
        </w:rPr>
        <w:t>格式</w:t>
      </w:r>
      <w:r>
        <w:rPr>
          <w:rFonts w:hint="eastAsia"/>
          <w:b/>
        </w:rPr>
        <w:t>:</w:t>
      </w:r>
    </w:p>
    <w:p w:rsidR="00701186" w:rsidRPr="0051022D" w:rsidRDefault="00701186" w:rsidP="00701186">
      <w:r>
        <w:t>JSON</w:t>
      </w:r>
    </w:p>
    <w:p w:rsidR="00701186" w:rsidRDefault="00701186" w:rsidP="0070118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01186"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说明</w:t>
            </w:r>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1186"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CE2171" w:rsidP="006C59AD">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01186" w:rsidRDefault="004675AD" w:rsidP="004675AD">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，否则为下载导出文件的完整</w:t>
            </w:r>
            <w:r>
              <w:rPr>
                <w:rFonts w:ascii="Consolas" w:hAnsi="Consolas" w:cs="Consolas" w:hint="eastAsia"/>
                <w:kern w:val="2"/>
                <w:sz w:val="18"/>
                <w:szCs w:val="18"/>
              </w:rPr>
              <w:t>URL</w:t>
            </w:r>
          </w:p>
        </w:tc>
      </w:tr>
    </w:tbl>
    <w:p w:rsidR="00701186" w:rsidRDefault="00701186" w:rsidP="00701186">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701186" w:rsidRPr="008510B3" w:rsidRDefault="005446D3"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 w:history="1">
        <w:r w:rsidR="00B60ACE" w:rsidRPr="00C92F9A">
          <w:rPr>
            <w:rStyle w:val="af7"/>
          </w:rPr>
          <w:t>http://192</w:t>
        </w:r>
      </w:hyperlink>
      <w:r w:rsidR="00701186" w:rsidRPr="00701186">
        <w:rPr>
          <w:rStyle w:val="af7"/>
        </w:rPr>
        <w:t>.168.2.1</w:t>
      </w:r>
      <w:r w:rsidR="00701186">
        <w:rPr>
          <w:rStyle w:val="af7"/>
          <w:rFonts w:hint="eastAsia"/>
        </w:rPr>
        <w:t>58</w:t>
      </w:r>
      <w:r w:rsidR="00701186" w:rsidRPr="00701186">
        <w:rPr>
          <w:rStyle w:val="af7"/>
        </w:rPr>
        <w:t>:9000/ParkAPI/GetDepartmentByID?token=437d2a154633484b842c5352cd57f1aa&amp;</w:t>
      </w:r>
      <w:r w:rsidR="008B26F8">
        <w:rPr>
          <w:rStyle w:val="af7"/>
          <w:rFonts w:hint="eastAsia"/>
        </w:rPr>
        <w:t>Model</w:t>
      </w:r>
      <w:r w:rsidR="00701186" w:rsidRPr="00701186">
        <w:rPr>
          <w:rStyle w:val="af7"/>
        </w:rPr>
        <w:t>ID=5</w:t>
      </w:r>
    </w:p>
    <w:p w:rsidR="00701186" w:rsidRDefault="00701186" w:rsidP="00701186">
      <w:pPr>
        <w:rPr>
          <w:b/>
        </w:rPr>
      </w:pPr>
      <w:r>
        <w:rPr>
          <w:rFonts w:hint="eastAsia"/>
          <w:b/>
        </w:rPr>
        <w:t>成功回复示例</w:t>
      </w:r>
      <w:r>
        <w:rPr>
          <w:rFonts w:hint="eastAsia"/>
          <w:b/>
        </w:rPr>
        <w:t>:</w:t>
      </w:r>
    </w:p>
    <w:p w:rsidR="00701186" w:rsidRPr="007F1246" w:rsidRDefault="00D512EE"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512EE">
        <w:rPr>
          <w:rFonts w:hint="eastAsia"/>
        </w:rPr>
        <w:t>{</w:t>
      </w:r>
      <w:r w:rsidR="00143F64">
        <w:t>“</w:t>
      </w:r>
      <w:r w:rsidRPr="00D512EE">
        <w:rPr>
          <w:rFonts w:hint="eastAsia"/>
        </w:rPr>
        <w:t>rcode</w:t>
      </w:r>
      <w:r w:rsidR="00143F64">
        <w:t>”</w:t>
      </w:r>
      <w:r w:rsidRPr="00D512EE">
        <w:rPr>
          <w:rFonts w:hint="eastAsia"/>
        </w:rPr>
        <w:t>:</w:t>
      </w:r>
      <w:r w:rsidR="00143F64">
        <w:t>”</w:t>
      </w:r>
      <w:r w:rsidRPr="00D512EE">
        <w:rPr>
          <w:rFonts w:hint="eastAsia"/>
        </w:rPr>
        <w:t>200</w:t>
      </w:r>
      <w:r w:rsidR="00143F64">
        <w:t>”</w:t>
      </w:r>
      <w:r w:rsidRPr="00D512EE">
        <w:rPr>
          <w:rFonts w:hint="eastAsia"/>
        </w:rPr>
        <w:t>,</w:t>
      </w:r>
      <w:r w:rsidR="00143F64">
        <w:t>”</w:t>
      </w:r>
      <w:r w:rsidRPr="00D512EE">
        <w:rPr>
          <w:rFonts w:hint="eastAsia"/>
        </w:rPr>
        <w:t>msg</w:t>
      </w:r>
      <w:r w:rsidR="00143F64">
        <w:t>”</w:t>
      </w:r>
      <w:r w:rsidRPr="00D512EE">
        <w:rPr>
          <w:rFonts w:hint="eastAsia"/>
        </w:rPr>
        <w:t>:</w:t>
      </w:r>
      <w:r w:rsidR="00143F64">
        <w:t>”</w:t>
      </w:r>
      <w:r w:rsidRPr="00D512EE">
        <w:rPr>
          <w:rFonts w:hint="eastAsia"/>
        </w:rPr>
        <w:t>OK</w:t>
      </w:r>
      <w:r w:rsidR="00143F64">
        <w:t>”</w:t>
      </w:r>
      <w:r w:rsidRPr="00D512EE">
        <w:rPr>
          <w:rFonts w:hint="eastAsia"/>
        </w:rPr>
        <w:t>,</w:t>
      </w:r>
      <w:r w:rsidR="00143F64">
        <w:t>”</w:t>
      </w:r>
      <w:r w:rsidRPr="00D512EE">
        <w:rPr>
          <w:rFonts w:hint="eastAsia"/>
        </w:rPr>
        <w:t>data</w:t>
      </w:r>
      <w:r w:rsidR="00143F64">
        <w:t>”</w:t>
      </w:r>
      <w:r w:rsidRPr="00D512EE">
        <w:rPr>
          <w:rFonts w:hint="eastAsia"/>
        </w:rPr>
        <w:t>:{</w:t>
      </w:r>
      <w:r w:rsidR="00143F64">
        <w:t>“</w:t>
      </w:r>
      <w:r w:rsidRPr="00D512EE">
        <w:rPr>
          <w:rFonts w:hint="eastAsia"/>
        </w:rPr>
        <w:t>DeptNO</w:t>
      </w:r>
      <w:r w:rsidR="00143F64">
        <w:t>”</w:t>
      </w:r>
      <w:r w:rsidRPr="00D512EE">
        <w:rPr>
          <w:rFonts w:hint="eastAsia"/>
        </w:rPr>
        <w:t>:</w:t>
      </w:r>
      <w:r w:rsidR="00143F64">
        <w:t>”</w:t>
      </w:r>
      <w:r w:rsidRPr="00D512EE">
        <w:rPr>
          <w:rFonts w:hint="eastAsia"/>
        </w:rPr>
        <w:t>D010</w:t>
      </w:r>
      <w:r w:rsidR="00143F64">
        <w:t>”</w:t>
      </w:r>
      <w:r w:rsidRPr="00D512EE">
        <w:rPr>
          <w:rFonts w:hint="eastAsia"/>
        </w:rPr>
        <w:t>,</w:t>
      </w:r>
      <w:r w:rsidR="00143F64">
        <w:t>”</w:t>
      </w:r>
      <w:r w:rsidRPr="00D512EE">
        <w:rPr>
          <w:rFonts w:hint="eastAsia"/>
        </w:rPr>
        <w:t>DeptName</w:t>
      </w:r>
      <w:r w:rsidR="00143F64">
        <w:t>”</w:t>
      </w:r>
      <w:r w:rsidRPr="00D512EE">
        <w:rPr>
          <w:rFonts w:hint="eastAsia"/>
        </w:rPr>
        <w:t>:</w:t>
      </w:r>
      <w:r w:rsidR="00143F64">
        <w:t>”</w:t>
      </w:r>
      <w:r w:rsidRPr="00D512EE">
        <w:rPr>
          <w:rFonts w:hint="eastAsia"/>
        </w:rPr>
        <w:t>部门</w:t>
      </w:r>
      <w:r w:rsidRPr="00D512EE">
        <w:rPr>
          <w:rFonts w:hint="eastAsia"/>
        </w:rPr>
        <w:t>J</w:t>
      </w:r>
      <w:r w:rsidR="00143F64">
        <w:t>”</w:t>
      </w:r>
      <w:r w:rsidRPr="00D512EE">
        <w:rPr>
          <w:rFonts w:hint="eastAsia"/>
        </w:rPr>
        <w:t>,</w:t>
      </w:r>
      <w:r w:rsidR="00143F64">
        <w:t>”</w:t>
      </w:r>
      <w:r w:rsidRPr="00D512EE">
        <w:rPr>
          <w:rFonts w:hint="eastAsia"/>
        </w:rPr>
        <w:t>DeptSymbol</w:t>
      </w:r>
      <w:r w:rsidR="00143F64">
        <w:t>”</w:t>
      </w:r>
      <w:r w:rsidRPr="00D512EE">
        <w:rPr>
          <w:rFonts w:hint="eastAsia"/>
        </w:rPr>
        <w:t>:</w:t>
      </w:r>
      <w:r w:rsidR="00143F64">
        <w:t>”</w:t>
      </w:r>
      <w:r w:rsidRPr="00D512EE">
        <w:rPr>
          <w:rFonts w:hint="eastAsia"/>
        </w:rPr>
        <w:t>J</w:t>
      </w:r>
      <w:r w:rsidR="00143F64">
        <w:t>”</w:t>
      </w:r>
      <w:r w:rsidRPr="00D512EE">
        <w:rPr>
          <w:rFonts w:hint="eastAsia"/>
        </w:rPr>
        <w:t>,</w:t>
      </w:r>
      <w:r w:rsidR="00143F64">
        <w:t>”</w:t>
      </w:r>
      <w:r w:rsidRPr="00D512EE">
        <w:rPr>
          <w:rFonts w:hint="eastAsia"/>
        </w:rPr>
        <w:t>PID</w:t>
      </w:r>
      <w:r w:rsidR="00143F64">
        <w:t>”</w:t>
      </w:r>
      <w:r w:rsidRPr="00D512EE">
        <w:rPr>
          <w:rFonts w:hint="eastAsia"/>
        </w:rPr>
        <w:t>:0,</w:t>
      </w:r>
      <w:r w:rsidR="00143F64">
        <w:t>”</w:t>
      </w:r>
      <w:r w:rsidRPr="00D512EE">
        <w:rPr>
          <w:rFonts w:hint="eastAsia"/>
        </w:rPr>
        <w:t>ID</w:t>
      </w:r>
      <w:r w:rsidR="00143F64">
        <w:t>”</w:t>
      </w:r>
      <w:r w:rsidRPr="00D512EE">
        <w:rPr>
          <w:rFonts w:hint="eastAsia"/>
        </w:rPr>
        <w:t>:5}}</w:t>
      </w:r>
    </w:p>
    <w:p w:rsidR="00701186" w:rsidRDefault="00701186" w:rsidP="00701186">
      <w:pPr>
        <w:rPr>
          <w:b/>
        </w:rPr>
      </w:pPr>
      <w:r>
        <w:rPr>
          <w:rFonts w:hint="eastAsia"/>
          <w:b/>
        </w:rPr>
        <w:t>失败回复示例</w:t>
      </w:r>
      <w:r>
        <w:rPr>
          <w:rFonts w:hint="eastAsia"/>
          <w:b/>
        </w:rPr>
        <w:t>:</w:t>
      </w:r>
    </w:p>
    <w:p w:rsidR="00701186" w:rsidRPr="007F1246" w:rsidRDefault="00701186"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D80C06" w:rsidRDefault="00D80C06" w:rsidP="00D80C06">
      <w:pPr>
        <w:pStyle w:val="3"/>
      </w:pPr>
      <w:bookmarkStart w:id="17" w:name="_基本按ID列表查询接口"/>
      <w:bookmarkEnd w:id="17"/>
      <w:r>
        <w:rPr>
          <w:rFonts w:hint="eastAsia"/>
        </w:rPr>
        <w:t>基本按</w:t>
      </w:r>
      <w:r>
        <w:rPr>
          <w:rFonts w:hint="eastAsia"/>
        </w:rPr>
        <w:t>ID</w:t>
      </w:r>
      <w:r>
        <w:rPr>
          <w:rFonts w:hint="eastAsia"/>
        </w:rPr>
        <w:t>列表查询接口</w:t>
      </w:r>
    </w:p>
    <w:p w:rsidR="00D80C06" w:rsidRPr="00E47307" w:rsidRDefault="00D80C06" w:rsidP="00D80C06">
      <w:pPr>
        <w:rPr>
          <w:b/>
        </w:rPr>
      </w:pPr>
      <w:r w:rsidRPr="00E47307">
        <w:rPr>
          <w:rFonts w:hint="eastAsia"/>
          <w:b/>
        </w:rPr>
        <w:t>url:</w:t>
      </w:r>
    </w:p>
    <w:p w:rsidR="00D80C06" w:rsidRPr="008510B3" w:rsidRDefault="005446D3"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 w:history="1">
        <w:r w:rsidR="00D80C06" w:rsidRPr="00506A16">
          <w:rPr>
            <w:rStyle w:val="af7"/>
          </w:rPr>
          <w:t>http://192</w:t>
        </w:r>
      </w:hyperlink>
      <w:r w:rsidR="00D80C06">
        <w:rPr>
          <w:rStyle w:val="af7"/>
        </w:rPr>
        <w:t>.168.2.158</w:t>
      </w:r>
      <w:r w:rsidR="00D80C06" w:rsidRPr="008510B3">
        <w:rPr>
          <w:rStyle w:val="af7"/>
        </w:rPr>
        <w:t>:9000/ParkAPI/</w:t>
      </w:r>
      <w:r w:rsidR="00D80C06">
        <w:rPr>
          <w:rStyle w:val="af7"/>
          <w:rFonts w:hint="eastAsia"/>
        </w:rPr>
        <w:t>GetXXXXXX</w:t>
      </w:r>
      <w:r w:rsidR="00D80C06" w:rsidRPr="00D80C06">
        <w:rPr>
          <w:rStyle w:val="af7"/>
        </w:rPr>
        <w:t>ByIDList</w:t>
      </w:r>
      <w:r w:rsidR="00D80C06">
        <w:rPr>
          <w:rStyle w:val="af7"/>
          <w:rFonts w:hint="eastAsia"/>
        </w:rPr>
        <w:t>（</w:t>
      </w:r>
      <w:r w:rsidR="00D80C06">
        <w:rPr>
          <w:rStyle w:val="af7"/>
          <w:rFonts w:hint="eastAsia"/>
        </w:rPr>
        <w:t>Get</w:t>
      </w:r>
      <w:r w:rsidR="00D80C06">
        <w:rPr>
          <w:rStyle w:val="af7"/>
          <w:rFonts w:hint="eastAsia"/>
        </w:rPr>
        <w:t>后面是具体的名称，不同接口名称不同）</w:t>
      </w:r>
    </w:p>
    <w:p w:rsidR="00D80C06" w:rsidRPr="005879B3" w:rsidRDefault="00D80C06" w:rsidP="00D80C06">
      <w:pPr>
        <w:rPr>
          <w:b/>
        </w:rPr>
      </w:pPr>
      <w:r w:rsidRPr="00E47307">
        <w:rPr>
          <w:b/>
        </w:rPr>
        <w:t>HTTP</w:t>
      </w:r>
      <w:r w:rsidRPr="00E47307">
        <w:rPr>
          <w:rFonts w:hint="eastAsia"/>
          <w:b/>
        </w:rPr>
        <w:t>请求</w:t>
      </w:r>
      <w:r w:rsidRPr="00E47307">
        <w:rPr>
          <w:b/>
        </w:rPr>
        <w:t>方式</w:t>
      </w:r>
      <w:r w:rsidRPr="00E47307">
        <w:rPr>
          <w:rFonts w:hint="eastAsia"/>
          <w:b/>
        </w:rPr>
        <w:t>：</w:t>
      </w:r>
    </w:p>
    <w:p w:rsidR="00D80C06" w:rsidRDefault="00D80C06" w:rsidP="00D80C06">
      <w:r>
        <w:t>POST</w:t>
      </w:r>
      <w:r>
        <w:t>，</w:t>
      </w:r>
      <w:r>
        <w:t>GET</w:t>
      </w:r>
    </w:p>
    <w:p w:rsidR="00D80C06" w:rsidRDefault="00D80C06" w:rsidP="00D80C0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80C06" w:rsidTr="006C59AD">
        <w:tc>
          <w:tcPr>
            <w:tcW w:w="1809"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说明</w:t>
            </w:r>
          </w:p>
        </w:tc>
      </w:tr>
      <w:tr w:rsidR="00D80C06" w:rsidTr="006C59AD">
        <w:tc>
          <w:tcPr>
            <w:tcW w:w="1809" w:type="dxa"/>
          </w:tcPr>
          <w:p w:rsidR="00D80C06" w:rsidRPr="00EC78A7" w:rsidRDefault="00D80C06" w:rsidP="006C59AD">
            <w:pPr>
              <w:spacing w:line="264" w:lineRule="auto"/>
              <w:rPr>
                <w:b/>
                <w:kern w:val="2"/>
              </w:rPr>
            </w:pPr>
            <w:r w:rsidRPr="00EC78A7">
              <w:rPr>
                <w:b/>
                <w:kern w:val="2"/>
              </w:rPr>
              <w:t>token</w:t>
            </w:r>
          </w:p>
        </w:tc>
        <w:tc>
          <w:tcPr>
            <w:tcW w:w="1024" w:type="dxa"/>
          </w:tcPr>
          <w:p w:rsidR="00D80C06" w:rsidRPr="00E00670" w:rsidRDefault="00D80C06"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0C06" w:rsidRPr="00E00670" w:rsidRDefault="00D80C0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80C06" w:rsidRPr="00E00670" w:rsidRDefault="00D80C06"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80C06" w:rsidTr="006C59AD">
        <w:tc>
          <w:tcPr>
            <w:tcW w:w="1809" w:type="dxa"/>
          </w:tcPr>
          <w:p w:rsidR="00D80C06" w:rsidRDefault="00D80C06" w:rsidP="006C59AD">
            <w:pPr>
              <w:spacing w:line="264" w:lineRule="auto"/>
              <w:rPr>
                <w:kern w:val="2"/>
              </w:rPr>
            </w:pPr>
            <w:r w:rsidRPr="00D80C06">
              <w:rPr>
                <w:kern w:val="2"/>
              </w:rPr>
              <w:t>IDList</w:t>
            </w:r>
          </w:p>
        </w:tc>
        <w:tc>
          <w:tcPr>
            <w:tcW w:w="1024" w:type="dxa"/>
          </w:tcPr>
          <w:p w:rsidR="00D80C06" w:rsidRDefault="000D4714"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80C06" w:rsidRDefault="00D80C06"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80C06" w:rsidRDefault="000D4714" w:rsidP="006C59AD">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D80C06">
              <w:rPr>
                <w:rFonts w:ascii="Consolas" w:hAnsi="Consolas" w:cs="Consolas" w:hint="eastAsia"/>
                <w:sz w:val="18"/>
                <w:szCs w:val="18"/>
              </w:rPr>
              <w:t>ID</w:t>
            </w:r>
            <w:r w:rsidR="00F16AE9">
              <w:rPr>
                <w:rFonts w:ascii="Consolas" w:hAnsi="Consolas" w:cs="Consolas" w:hint="eastAsia"/>
                <w:sz w:val="18"/>
                <w:szCs w:val="18"/>
              </w:rPr>
              <w:t>值</w:t>
            </w:r>
            <w:r w:rsidR="00D80C06">
              <w:rPr>
                <w:rFonts w:ascii="Consolas" w:hAnsi="Consolas" w:cs="Consolas" w:hint="eastAsia"/>
                <w:sz w:val="18"/>
                <w:szCs w:val="18"/>
              </w:rPr>
              <w:t>数组</w:t>
            </w:r>
          </w:p>
        </w:tc>
      </w:tr>
      <w:tr w:rsidR="004675AD" w:rsidTr="006C59AD">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w:t>
            </w:r>
            <w:r>
              <w:rPr>
                <w:rFonts w:ascii="Consolas" w:hAnsi="Consolas" w:cs="Consolas" w:hint="eastAsia"/>
                <w:sz w:val="18"/>
                <w:szCs w:val="18"/>
              </w:rPr>
              <w:lastRenderedPageBreak/>
              <w:t>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6C59AD">
        <w:tc>
          <w:tcPr>
            <w:tcW w:w="1809" w:type="dxa"/>
          </w:tcPr>
          <w:p w:rsidR="004675AD" w:rsidRDefault="004675AD"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w:t>
            </w:r>
            <w:r>
              <w:rPr>
                <w:rFonts w:ascii="新宋体" w:hAnsi="新宋体" w:cs="新宋体" w:hint="eastAsia"/>
                <w:color w:val="000000"/>
                <w:sz w:val="19"/>
                <w:szCs w:val="19"/>
                <w:highlight w:val="white"/>
              </w:rPr>
              <w:t>allBack</w:t>
            </w:r>
          </w:p>
        </w:tc>
        <w:tc>
          <w:tcPr>
            <w:tcW w:w="1024" w:type="dxa"/>
          </w:tcPr>
          <w:p w:rsidR="004675AD" w:rsidRPr="00E00670" w:rsidRDefault="004675AD"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80C06" w:rsidRDefault="00D80C06" w:rsidP="00D80C06">
      <w:pPr>
        <w:rPr>
          <w:b/>
        </w:rPr>
      </w:pPr>
      <w:r>
        <w:rPr>
          <w:rFonts w:hint="eastAsia"/>
          <w:b/>
        </w:rPr>
        <w:t>返回</w:t>
      </w:r>
      <w:r>
        <w:rPr>
          <w:b/>
        </w:rPr>
        <w:t>数据</w:t>
      </w:r>
      <w:r w:rsidRPr="0050700F">
        <w:rPr>
          <w:rFonts w:hint="eastAsia"/>
          <w:b/>
        </w:rPr>
        <w:t>格式</w:t>
      </w:r>
      <w:r>
        <w:rPr>
          <w:rFonts w:hint="eastAsia"/>
          <w:b/>
        </w:rPr>
        <w:t>:</w:t>
      </w:r>
    </w:p>
    <w:p w:rsidR="00D80C06" w:rsidRPr="0051022D" w:rsidRDefault="00D80C06" w:rsidP="00D80C06">
      <w:r>
        <w:t>JSON</w:t>
      </w:r>
    </w:p>
    <w:p w:rsidR="00D80C06" w:rsidRDefault="00D80C06" w:rsidP="00D80C0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80C06"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说明</w:t>
            </w:r>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0C06"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CE2171" w:rsidP="006C59AD">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80C06" w:rsidRDefault="004675AD" w:rsidP="006C59AD">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数组，否则为下载导出文件的完整</w:t>
            </w:r>
            <w:r>
              <w:rPr>
                <w:rFonts w:ascii="Consolas" w:hAnsi="Consolas" w:cs="Consolas" w:hint="eastAsia"/>
                <w:kern w:val="2"/>
                <w:sz w:val="18"/>
                <w:szCs w:val="18"/>
              </w:rPr>
              <w:t>URL</w:t>
            </w:r>
          </w:p>
        </w:tc>
      </w:tr>
    </w:tbl>
    <w:p w:rsidR="00D80C06" w:rsidRDefault="00D80C06" w:rsidP="00D80C06">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D80C06" w:rsidRDefault="00D80C06" w:rsidP="00D80C06">
      <w:pPr>
        <w:rPr>
          <w:b/>
        </w:rPr>
      </w:pPr>
      <w:r>
        <w:rPr>
          <w:rFonts w:hint="eastAsia"/>
          <w:b/>
        </w:rPr>
        <w:t>请求示例：</w:t>
      </w:r>
    </w:p>
    <w:p w:rsidR="00F110C0" w:rsidRPr="008510B3" w:rsidRDefault="005446D3"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 w:history="1">
        <w:r w:rsidR="00B60ACE" w:rsidRPr="00C92F9A">
          <w:rPr>
            <w:rStyle w:val="af7"/>
          </w:rPr>
          <w:t>http://192</w:t>
        </w:r>
      </w:hyperlink>
      <w:r w:rsidR="00F110C0" w:rsidRPr="00F110C0">
        <w:rPr>
          <w:rStyle w:val="af7"/>
        </w:rPr>
        <w:t>.168.2.166:9000/ParkAPI/GetDepartmentByIDList?token=437d2a154633484b842c5352cd57f1aa&amp;IDList=[5,14]</w:t>
      </w:r>
    </w:p>
    <w:p w:rsidR="00D80C06" w:rsidRDefault="00D80C06" w:rsidP="00D80C06">
      <w:pPr>
        <w:rPr>
          <w:b/>
        </w:rPr>
      </w:pPr>
      <w:r>
        <w:rPr>
          <w:rFonts w:hint="eastAsia"/>
          <w:b/>
        </w:rPr>
        <w:t>成功回复示例</w:t>
      </w:r>
      <w:r>
        <w:rPr>
          <w:rFonts w:hint="eastAsia"/>
          <w:b/>
        </w:rPr>
        <w:t>:</w:t>
      </w:r>
    </w:p>
    <w:p w:rsidR="00F110C0" w:rsidRPr="007F1246" w:rsidRDefault="00F110C0"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F110C0">
        <w:rPr>
          <w:rFonts w:hint="eastAsia"/>
        </w:rPr>
        <w:t>{</w:t>
      </w:r>
      <w:r w:rsidR="00143F64">
        <w:t>“</w:t>
      </w:r>
      <w:r w:rsidRPr="00F110C0">
        <w:rPr>
          <w:rFonts w:hint="eastAsia"/>
        </w:rPr>
        <w:t>rcode</w:t>
      </w:r>
      <w:r w:rsidR="00143F64">
        <w:t>”</w:t>
      </w:r>
      <w:r w:rsidRPr="00F110C0">
        <w:rPr>
          <w:rFonts w:hint="eastAsia"/>
        </w:rPr>
        <w:t>:</w:t>
      </w:r>
      <w:r w:rsidR="00143F64">
        <w:t>”</w:t>
      </w:r>
      <w:r w:rsidRPr="00F110C0">
        <w:rPr>
          <w:rFonts w:hint="eastAsia"/>
        </w:rPr>
        <w:t>200</w:t>
      </w:r>
      <w:r w:rsidR="00143F64">
        <w:t>”</w:t>
      </w:r>
      <w:r w:rsidRPr="00F110C0">
        <w:rPr>
          <w:rFonts w:hint="eastAsia"/>
        </w:rPr>
        <w:t>,</w:t>
      </w:r>
      <w:r w:rsidR="00143F64">
        <w:t>”</w:t>
      </w:r>
      <w:r w:rsidRPr="00F110C0">
        <w:rPr>
          <w:rFonts w:hint="eastAsia"/>
        </w:rPr>
        <w:t>msg</w:t>
      </w:r>
      <w:r w:rsidR="00143F64">
        <w:t>”</w:t>
      </w:r>
      <w:r w:rsidRPr="00F110C0">
        <w:rPr>
          <w:rFonts w:hint="eastAsia"/>
        </w:rPr>
        <w:t>:</w:t>
      </w:r>
      <w:r w:rsidR="00143F64">
        <w:t>”</w:t>
      </w:r>
      <w:r w:rsidRPr="00F110C0">
        <w:rPr>
          <w:rFonts w:hint="eastAsia"/>
        </w:rPr>
        <w:t>OK</w:t>
      </w:r>
      <w:r w:rsidR="00143F64">
        <w:t>”</w:t>
      </w:r>
      <w:r w:rsidRPr="00F110C0">
        <w:rPr>
          <w:rFonts w:hint="eastAsia"/>
        </w:rPr>
        <w:t>,</w:t>
      </w:r>
      <w:r w:rsidR="00143F64">
        <w:t>”</w:t>
      </w:r>
      <w:r w:rsidRPr="00F110C0">
        <w:rPr>
          <w:rFonts w:hint="eastAsia"/>
        </w:rPr>
        <w:t>data</w:t>
      </w:r>
      <w:r w:rsidR="00143F64">
        <w:t>”</w:t>
      </w:r>
      <w:r w:rsidRPr="00F110C0">
        <w:rPr>
          <w:rFonts w:hint="eastAsia"/>
        </w:rPr>
        <w:t>:[{</w:t>
      </w:r>
      <w:r w:rsidR="00143F64">
        <w:t>“</w:t>
      </w:r>
      <w:r w:rsidRPr="00F110C0">
        <w:rPr>
          <w:rFonts w:hint="eastAsia"/>
        </w:rPr>
        <w:t>DeptNO</w:t>
      </w:r>
      <w:r w:rsidR="00143F64">
        <w:t>”</w:t>
      </w:r>
      <w:r w:rsidRPr="00F110C0">
        <w:rPr>
          <w:rFonts w:hint="eastAsia"/>
        </w:rPr>
        <w:t>:</w:t>
      </w:r>
      <w:r w:rsidR="00143F64">
        <w:t>”</w:t>
      </w:r>
      <w:r w:rsidRPr="00F110C0">
        <w:rPr>
          <w:rFonts w:hint="eastAsia"/>
        </w:rPr>
        <w:t>D010</w:t>
      </w:r>
      <w:r w:rsidR="00143F64">
        <w:t>”</w:t>
      </w:r>
      <w:r w:rsidRPr="00F110C0">
        <w:rPr>
          <w:rFonts w:hint="eastAsia"/>
        </w:rPr>
        <w:t>,</w:t>
      </w:r>
      <w:r w:rsidR="00143F64">
        <w:t>”</w:t>
      </w:r>
      <w:r w:rsidRPr="00F110C0">
        <w:rPr>
          <w:rFonts w:hint="eastAsia"/>
        </w:rPr>
        <w:t>DeptName</w:t>
      </w:r>
      <w:r w:rsidR="00143F64">
        <w:t>”</w:t>
      </w:r>
      <w:r w:rsidRPr="00F110C0">
        <w:rPr>
          <w:rFonts w:hint="eastAsia"/>
        </w:rPr>
        <w:t>:</w:t>
      </w:r>
      <w:r w:rsidR="00143F64">
        <w:t>”</w:t>
      </w:r>
      <w:r w:rsidRPr="00F110C0">
        <w:rPr>
          <w:rFonts w:hint="eastAsia"/>
        </w:rPr>
        <w:t>部门</w:t>
      </w:r>
      <w:r w:rsidRPr="00F110C0">
        <w:rPr>
          <w:rFonts w:hint="eastAsia"/>
        </w:rPr>
        <w:t>J</w:t>
      </w:r>
      <w:r w:rsidR="00143F64">
        <w:t>”</w:t>
      </w:r>
      <w:r w:rsidRPr="00F110C0">
        <w:rPr>
          <w:rFonts w:hint="eastAsia"/>
        </w:rPr>
        <w:t>,</w:t>
      </w:r>
      <w:r w:rsidR="00143F64">
        <w:t>”</w:t>
      </w:r>
      <w:r w:rsidRPr="00F110C0">
        <w:rPr>
          <w:rFonts w:hint="eastAsia"/>
        </w:rPr>
        <w:t>DeptSymbol</w:t>
      </w:r>
      <w:r w:rsidR="00143F64">
        <w:t>”</w:t>
      </w:r>
      <w:r w:rsidRPr="00F110C0">
        <w:rPr>
          <w:rFonts w:hint="eastAsia"/>
        </w:rPr>
        <w:t>:</w:t>
      </w:r>
      <w:r w:rsidR="00143F64">
        <w:t>”</w:t>
      </w:r>
      <w:r w:rsidRPr="00F110C0">
        <w:rPr>
          <w:rFonts w:hint="eastAsia"/>
        </w:rPr>
        <w:t>J</w:t>
      </w:r>
      <w:r w:rsidR="00143F64">
        <w:t>”</w:t>
      </w:r>
      <w:r w:rsidRPr="00F110C0">
        <w:rPr>
          <w:rFonts w:hint="eastAsia"/>
        </w:rPr>
        <w:t>,</w:t>
      </w:r>
      <w:r w:rsidR="00143F64">
        <w:t>”</w:t>
      </w:r>
      <w:r w:rsidRPr="00F110C0">
        <w:rPr>
          <w:rFonts w:hint="eastAsia"/>
        </w:rPr>
        <w:t>PID</w:t>
      </w:r>
      <w:r w:rsidR="00143F64">
        <w:t>”</w:t>
      </w:r>
      <w:r w:rsidRPr="00F110C0">
        <w:rPr>
          <w:rFonts w:hint="eastAsia"/>
        </w:rPr>
        <w:t>:0,</w:t>
      </w:r>
      <w:r w:rsidR="00143F64">
        <w:t>”</w:t>
      </w:r>
      <w:r w:rsidRPr="00F110C0">
        <w:rPr>
          <w:rFonts w:hint="eastAsia"/>
        </w:rPr>
        <w:t>ID</w:t>
      </w:r>
      <w:r w:rsidR="00143F64">
        <w:t>”</w:t>
      </w:r>
      <w:r w:rsidRPr="00F110C0">
        <w:rPr>
          <w:rFonts w:hint="eastAsia"/>
        </w:rPr>
        <w:t>:5},{</w:t>
      </w:r>
      <w:r w:rsidR="00143F64">
        <w:t>“</w:t>
      </w:r>
      <w:r w:rsidRPr="00F110C0">
        <w:rPr>
          <w:rFonts w:hint="eastAsia"/>
        </w:rPr>
        <w:t>DeptNO</w:t>
      </w:r>
      <w:r w:rsidR="00143F64">
        <w:t>”</w:t>
      </w:r>
      <w:r w:rsidRPr="00F110C0">
        <w:rPr>
          <w:rFonts w:hint="eastAsia"/>
        </w:rPr>
        <w:t>:</w:t>
      </w:r>
      <w:r w:rsidR="00143F64">
        <w:t>”</w:t>
      </w:r>
      <w:r w:rsidRPr="00F110C0">
        <w:rPr>
          <w:rFonts w:hint="eastAsia"/>
        </w:rPr>
        <w:t>777</w:t>
      </w:r>
      <w:r w:rsidR="00143F64">
        <w:t>”</w:t>
      </w:r>
      <w:r w:rsidRPr="00F110C0">
        <w:rPr>
          <w:rFonts w:hint="eastAsia"/>
        </w:rPr>
        <w:t>,</w:t>
      </w:r>
      <w:r w:rsidR="00143F64">
        <w:t>”</w:t>
      </w:r>
      <w:r w:rsidRPr="00F110C0">
        <w:rPr>
          <w:rFonts w:hint="eastAsia"/>
        </w:rPr>
        <w:t>DeptName</w:t>
      </w:r>
      <w:r w:rsidR="00143F64">
        <w:t>”</w:t>
      </w:r>
      <w:r w:rsidRPr="00F110C0">
        <w:rPr>
          <w:rFonts w:hint="eastAsia"/>
        </w:rPr>
        <w:t>:</w:t>
      </w:r>
      <w:r w:rsidR="00143F64">
        <w:t>”</w:t>
      </w:r>
      <w:r w:rsidRPr="00F110C0">
        <w:rPr>
          <w:rFonts w:hint="eastAsia"/>
        </w:rPr>
        <w:t>部门</w:t>
      </w:r>
      <w:r w:rsidRPr="00F110C0">
        <w:rPr>
          <w:rFonts w:hint="eastAsia"/>
        </w:rPr>
        <w:t>M</w:t>
      </w:r>
      <w:r w:rsidR="00143F64">
        <w:t>”</w:t>
      </w:r>
      <w:r w:rsidRPr="00F110C0">
        <w:rPr>
          <w:rFonts w:hint="eastAsia"/>
        </w:rPr>
        <w:t>,</w:t>
      </w:r>
      <w:r w:rsidR="00143F64">
        <w:t>”</w:t>
      </w:r>
      <w:r w:rsidRPr="00F110C0">
        <w:rPr>
          <w:rFonts w:hint="eastAsia"/>
        </w:rPr>
        <w:t>DeptSymbol</w:t>
      </w:r>
      <w:r w:rsidR="00143F64">
        <w:t>”</w:t>
      </w:r>
      <w:r w:rsidRPr="00F110C0">
        <w:rPr>
          <w:rFonts w:hint="eastAsia"/>
        </w:rPr>
        <w:t>:</w:t>
      </w:r>
      <w:r w:rsidR="00143F64">
        <w:t>”“</w:t>
      </w:r>
      <w:r w:rsidRPr="00F110C0">
        <w:rPr>
          <w:rFonts w:hint="eastAsia"/>
        </w:rPr>
        <w:t>,</w:t>
      </w:r>
      <w:r w:rsidR="00143F64">
        <w:t>”</w:t>
      </w:r>
      <w:r w:rsidRPr="00F110C0">
        <w:rPr>
          <w:rFonts w:hint="eastAsia"/>
        </w:rPr>
        <w:t>PID</w:t>
      </w:r>
      <w:r w:rsidR="00143F64">
        <w:t>”</w:t>
      </w:r>
      <w:r w:rsidRPr="00F110C0">
        <w:rPr>
          <w:rFonts w:hint="eastAsia"/>
        </w:rPr>
        <w:t>:13,</w:t>
      </w:r>
      <w:r w:rsidR="00143F64">
        <w:t>”</w:t>
      </w:r>
      <w:r w:rsidRPr="00F110C0">
        <w:rPr>
          <w:rFonts w:hint="eastAsia"/>
        </w:rPr>
        <w:t>ID</w:t>
      </w:r>
      <w:r w:rsidR="00143F64">
        <w:t>”</w:t>
      </w:r>
      <w:r w:rsidRPr="00F110C0">
        <w:rPr>
          <w:rFonts w:hint="eastAsia"/>
        </w:rPr>
        <w:t>:14}]}</w:t>
      </w:r>
    </w:p>
    <w:p w:rsidR="00D80C06" w:rsidRDefault="00D80C06" w:rsidP="00D80C06">
      <w:pPr>
        <w:rPr>
          <w:b/>
        </w:rPr>
      </w:pPr>
      <w:r>
        <w:rPr>
          <w:rFonts w:hint="eastAsia"/>
          <w:b/>
        </w:rPr>
        <w:t>失败回复示例</w:t>
      </w:r>
      <w:r>
        <w:rPr>
          <w:rFonts w:hint="eastAsia"/>
          <w:b/>
        </w:rPr>
        <w:t>:</w:t>
      </w:r>
    </w:p>
    <w:p w:rsidR="00D80C06" w:rsidRPr="007F1246" w:rsidRDefault="00D80C06"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45D98" w:rsidRDefault="00C45D98" w:rsidP="00C45D98">
      <w:pPr>
        <w:pStyle w:val="3"/>
      </w:pPr>
      <w:bookmarkStart w:id="18" w:name="_基本查询不重复字段值接口"/>
      <w:bookmarkEnd w:id="18"/>
      <w:r>
        <w:rPr>
          <w:rFonts w:hint="eastAsia"/>
        </w:rPr>
        <w:t>基本查询不重复字段值接口</w:t>
      </w:r>
    </w:p>
    <w:p w:rsidR="00C45D98" w:rsidRPr="00E47307" w:rsidRDefault="00C45D98" w:rsidP="00C45D98">
      <w:pPr>
        <w:rPr>
          <w:b/>
        </w:rPr>
      </w:pPr>
      <w:r w:rsidRPr="00E47307">
        <w:rPr>
          <w:rFonts w:hint="eastAsia"/>
          <w:b/>
        </w:rPr>
        <w:t>url:</w:t>
      </w:r>
    </w:p>
    <w:p w:rsidR="00C45D98" w:rsidRPr="008510B3" w:rsidRDefault="005446D3"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 w:history="1">
        <w:r w:rsidR="00C45D98" w:rsidRPr="00506A16">
          <w:rPr>
            <w:rStyle w:val="af7"/>
          </w:rPr>
          <w:t>http://192</w:t>
        </w:r>
      </w:hyperlink>
      <w:r w:rsidR="00C45D98">
        <w:rPr>
          <w:rStyle w:val="af7"/>
        </w:rPr>
        <w:t>.168.2.158</w:t>
      </w:r>
      <w:r w:rsidR="00C45D98" w:rsidRPr="008510B3">
        <w:rPr>
          <w:rStyle w:val="af7"/>
        </w:rPr>
        <w:t>:9000/ParkAPI/</w:t>
      </w:r>
      <w:r w:rsidR="00C45D98">
        <w:rPr>
          <w:rStyle w:val="af7"/>
          <w:rFonts w:hint="eastAsia"/>
        </w:rPr>
        <w:t>GetXXXXXX</w:t>
      </w:r>
      <w:r w:rsidR="00C45D98" w:rsidRPr="00C45D98">
        <w:rPr>
          <w:rStyle w:val="af7"/>
        </w:rPr>
        <w:t>Distinct</w:t>
      </w:r>
      <w:r w:rsidR="00C45D98">
        <w:rPr>
          <w:rStyle w:val="af7"/>
          <w:rFonts w:hint="eastAsia"/>
        </w:rPr>
        <w:t>（</w:t>
      </w:r>
      <w:r w:rsidR="00C45D98">
        <w:rPr>
          <w:rStyle w:val="af7"/>
          <w:rFonts w:hint="eastAsia"/>
        </w:rPr>
        <w:t>Get</w:t>
      </w:r>
      <w:r w:rsidR="00C45D98">
        <w:rPr>
          <w:rStyle w:val="af7"/>
          <w:rFonts w:hint="eastAsia"/>
        </w:rPr>
        <w:t>后面是具体的名称，不同接口名称不同）</w:t>
      </w:r>
    </w:p>
    <w:p w:rsidR="00C45D98" w:rsidRPr="005879B3" w:rsidRDefault="00C45D98" w:rsidP="00C45D98">
      <w:pPr>
        <w:rPr>
          <w:b/>
        </w:rPr>
      </w:pPr>
      <w:r w:rsidRPr="00E47307">
        <w:rPr>
          <w:b/>
        </w:rPr>
        <w:t>HTTP</w:t>
      </w:r>
      <w:r w:rsidRPr="00E47307">
        <w:rPr>
          <w:rFonts w:hint="eastAsia"/>
          <w:b/>
        </w:rPr>
        <w:t>请求</w:t>
      </w:r>
      <w:r w:rsidRPr="00E47307">
        <w:rPr>
          <w:b/>
        </w:rPr>
        <w:t>方式</w:t>
      </w:r>
      <w:r w:rsidRPr="00E47307">
        <w:rPr>
          <w:rFonts w:hint="eastAsia"/>
          <w:b/>
        </w:rPr>
        <w:t>：</w:t>
      </w:r>
    </w:p>
    <w:p w:rsidR="00C45D98" w:rsidRDefault="00C45D98" w:rsidP="00C45D98">
      <w:r>
        <w:t>POST</w:t>
      </w:r>
      <w:r>
        <w:t>，</w:t>
      </w:r>
      <w:r>
        <w:t>GET</w:t>
      </w:r>
    </w:p>
    <w:p w:rsidR="00C45D98" w:rsidRDefault="00C45D98" w:rsidP="00C45D9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45D98" w:rsidTr="005C1E9F">
        <w:tc>
          <w:tcPr>
            <w:tcW w:w="1809"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说明</w:t>
            </w:r>
          </w:p>
        </w:tc>
      </w:tr>
      <w:tr w:rsidR="00C45D98" w:rsidTr="005C1E9F">
        <w:tc>
          <w:tcPr>
            <w:tcW w:w="1809" w:type="dxa"/>
          </w:tcPr>
          <w:p w:rsidR="00C45D98" w:rsidRPr="00EC78A7" w:rsidRDefault="00C45D98" w:rsidP="005C1E9F">
            <w:pPr>
              <w:spacing w:line="264" w:lineRule="auto"/>
              <w:rPr>
                <w:b/>
                <w:kern w:val="2"/>
              </w:rPr>
            </w:pPr>
            <w:r w:rsidRPr="00EC78A7">
              <w:rPr>
                <w:b/>
                <w:kern w:val="2"/>
              </w:rPr>
              <w:lastRenderedPageBreak/>
              <w:t>token</w:t>
            </w:r>
          </w:p>
        </w:tc>
        <w:tc>
          <w:tcPr>
            <w:tcW w:w="1024"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45D98" w:rsidRPr="00E00670" w:rsidRDefault="00C45D98" w:rsidP="005C1E9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47ED6" w:rsidTr="005C1E9F">
        <w:tc>
          <w:tcPr>
            <w:tcW w:w="1809" w:type="dxa"/>
          </w:tcPr>
          <w:p w:rsidR="00247ED6" w:rsidRPr="00EC78A7" w:rsidRDefault="00247ED6" w:rsidP="005C1E9F">
            <w:pPr>
              <w:spacing w:line="264" w:lineRule="auto"/>
              <w:rPr>
                <w:b/>
                <w:kern w:val="2"/>
              </w:rPr>
            </w:pPr>
            <w:r w:rsidRPr="005C1E9F">
              <w:rPr>
                <w:b/>
                <w:kern w:val="2"/>
              </w:rPr>
              <w:t>FieldNames</w:t>
            </w:r>
          </w:p>
        </w:tc>
        <w:tc>
          <w:tcPr>
            <w:tcW w:w="1024" w:type="dxa"/>
          </w:tcPr>
          <w:p w:rsidR="00247ED6" w:rsidRPr="00E00670" w:rsidRDefault="00247ED6" w:rsidP="00DC2510">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7ED6" w:rsidRPr="00E00670" w:rsidRDefault="00247ED6" w:rsidP="00DC2510">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47ED6" w:rsidRDefault="00924D77" w:rsidP="005C1E9F">
            <w:pPr>
              <w:spacing w:line="264" w:lineRule="auto"/>
              <w:rPr>
                <w:rFonts w:ascii="Consolas" w:hAnsi="Consolas" w:cs="Consolas"/>
                <w:sz w:val="18"/>
                <w:szCs w:val="18"/>
              </w:rPr>
            </w:pPr>
            <w:r>
              <w:rPr>
                <w:rFonts w:ascii="Consolas" w:hAnsi="Consolas" w:cs="Consolas" w:hint="eastAsia"/>
                <w:sz w:val="18"/>
                <w:szCs w:val="18"/>
              </w:rPr>
              <w:t>字段名列表，各字段名间以逗号分隔。</w:t>
            </w:r>
          </w:p>
        </w:tc>
      </w:tr>
      <w:tr w:rsidR="00C45D98" w:rsidTr="005C1E9F">
        <w:tc>
          <w:tcPr>
            <w:tcW w:w="1809" w:type="dxa"/>
          </w:tcPr>
          <w:p w:rsidR="00C45D98" w:rsidRPr="00037BB4" w:rsidRDefault="00C45D98" w:rsidP="005C1E9F">
            <w:pPr>
              <w:spacing w:line="264" w:lineRule="auto"/>
              <w:rPr>
                <w:kern w:val="2"/>
              </w:rPr>
            </w:pPr>
            <w:r>
              <w:rPr>
                <w:rFonts w:hint="eastAsia"/>
                <w:kern w:val="2"/>
              </w:rPr>
              <w:t>jsonModel</w:t>
            </w:r>
          </w:p>
        </w:tc>
        <w:tc>
          <w:tcPr>
            <w:tcW w:w="1024" w:type="dxa"/>
          </w:tcPr>
          <w:p w:rsidR="00C45D98" w:rsidRPr="00E00670" w:rsidRDefault="00C45D98"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C45D98" w:rsidRDefault="00C45D98" w:rsidP="005C1E9F">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C45D98" w:rsidTr="005C1E9F">
        <w:tc>
          <w:tcPr>
            <w:tcW w:w="1809" w:type="dxa"/>
          </w:tcPr>
          <w:p w:rsidR="00C45D98" w:rsidRPr="00037BB4" w:rsidRDefault="005C1E9F" w:rsidP="005C1E9F">
            <w:pPr>
              <w:spacing w:line="264" w:lineRule="auto"/>
              <w:rPr>
                <w:kern w:val="2"/>
              </w:rPr>
            </w:pPr>
            <w:r>
              <w:rPr>
                <w:kern w:val="2"/>
              </w:rPr>
              <w:t>json</w:t>
            </w:r>
            <w:r w:rsidR="00C45D98" w:rsidRPr="00037BB4">
              <w:rPr>
                <w:kern w:val="2"/>
              </w:rPr>
              <w:t>Param</w:t>
            </w:r>
          </w:p>
        </w:tc>
        <w:tc>
          <w:tcPr>
            <w:tcW w:w="1024"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45D98" w:rsidRPr="00E00670"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C45D98" w:rsidTr="005C1E9F">
        <w:tc>
          <w:tcPr>
            <w:tcW w:w="1809" w:type="dxa"/>
          </w:tcPr>
          <w:p w:rsidR="00C45D98" w:rsidRDefault="00C45D98" w:rsidP="005C1E9F">
            <w:pPr>
              <w:spacing w:line="264" w:lineRule="auto"/>
              <w:rPr>
                <w:kern w:val="2"/>
              </w:rPr>
            </w:pPr>
            <w:r>
              <w:rPr>
                <w:rFonts w:hint="eastAsia"/>
                <w:kern w:val="2"/>
              </w:rPr>
              <w:t>OrderField</w:t>
            </w:r>
          </w:p>
        </w:tc>
        <w:tc>
          <w:tcPr>
            <w:tcW w:w="1024" w:type="dxa"/>
          </w:tcPr>
          <w:p w:rsidR="00C45D98" w:rsidRDefault="00C45D98"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r w:rsidR="00247ED6">
              <w:rPr>
                <w:rFonts w:ascii="Consolas" w:hAnsi="Consolas" w:cs="Consolas" w:hint="eastAsia"/>
                <w:sz w:val="18"/>
                <w:szCs w:val="18"/>
              </w:rPr>
              <w:t>。</w:t>
            </w:r>
            <w:r w:rsidR="00247ED6" w:rsidRPr="00BA19BA">
              <w:rPr>
                <w:rFonts w:ascii="Consolas" w:hAnsi="Consolas" w:cs="Consolas" w:hint="eastAsia"/>
                <w:b/>
                <w:sz w:val="18"/>
                <w:szCs w:val="18"/>
              </w:rPr>
              <w:t>注</w:t>
            </w:r>
            <w:r w:rsidR="00BA19BA">
              <w:rPr>
                <w:rFonts w:ascii="Consolas" w:hAnsi="Consolas" w:cs="Consolas" w:hint="eastAsia"/>
                <w:b/>
                <w:sz w:val="18"/>
                <w:szCs w:val="18"/>
              </w:rPr>
              <w:t>：</w:t>
            </w:r>
            <w:r w:rsidR="00247ED6" w:rsidRPr="00BA19BA">
              <w:rPr>
                <w:rFonts w:ascii="Consolas" w:hAnsi="Consolas" w:cs="Consolas" w:hint="eastAsia"/>
                <w:b/>
                <w:sz w:val="18"/>
                <w:szCs w:val="18"/>
              </w:rPr>
              <w:t>OrderField</w:t>
            </w:r>
            <w:r w:rsidR="00247ED6" w:rsidRPr="00BA19BA">
              <w:rPr>
                <w:rFonts w:ascii="Consolas" w:hAnsi="Consolas" w:cs="Consolas" w:hint="eastAsia"/>
                <w:b/>
                <w:sz w:val="18"/>
                <w:szCs w:val="18"/>
              </w:rPr>
              <w:t>中的字段名必须在</w:t>
            </w:r>
            <w:r w:rsidR="00247ED6" w:rsidRPr="00BA19BA">
              <w:rPr>
                <w:rFonts w:ascii="Consolas" w:hAnsi="Consolas" w:cs="Consolas" w:hint="eastAsia"/>
                <w:b/>
                <w:sz w:val="18"/>
                <w:szCs w:val="18"/>
              </w:rPr>
              <w:t>FieldNames</w:t>
            </w:r>
            <w:r w:rsidR="00247ED6" w:rsidRPr="00BA19BA">
              <w:rPr>
                <w:rFonts w:ascii="Consolas" w:hAnsi="Consolas" w:cs="Consolas" w:hint="eastAsia"/>
                <w:b/>
                <w:sz w:val="18"/>
                <w:szCs w:val="18"/>
              </w:rPr>
              <w:t>中选取。</w:t>
            </w:r>
          </w:p>
        </w:tc>
      </w:tr>
      <w:tr w:rsidR="004675AD" w:rsidTr="005C1E9F">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5C1E9F">
        <w:tc>
          <w:tcPr>
            <w:tcW w:w="1809" w:type="dxa"/>
          </w:tcPr>
          <w:p w:rsidR="004675AD" w:rsidRDefault="004675AD" w:rsidP="005C1E9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4675AD" w:rsidRPr="00E00670" w:rsidRDefault="004675AD"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5C1E9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45D98" w:rsidRDefault="00C45D98" w:rsidP="00C45D98">
      <w:pPr>
        <w:rPr>
          <w:b/>
        </w:rPr>
      </w:pPr>
      <w:r>
        <w:rPr>
          <w:rFonts w:hint="eastAsia"/>
          <w:b/>
        </w:rPr>
        <w:t>返回</w:t>
      </w:r>
      <w:r>
        <w:rPr>
          <w:b/>
        </w:rPr>
        <w:t>数据</w:t>
      </w:r>
      <w:r w:rsidRPr="0050700F">
        <w:rPr>
          <w:rFonts w:hint="eastAsia"/>
          <w:b/>
        </w:rPr>
        <w:t>格式</w:t>
      </w:r>
      <w:r>
        <w:rPr>
          <w:rFonts w:hint="eastAsia"/>
          <w:b/>
        </w:rPr>
        <w:t>:</w:t>
      </w:r>
    </w:p>
    <w:p w:rsidR="00C45D98" w:rsidRPr="0051022D" w:rsidRDefault="00C45D98" w:rsidP="00C45D98">
      <w:r>
        <w:t>JSON</w:t>
      </w:r>
    </w:p>
    <w:p w:rsidR="00C45D98" w:rsidRDefault="00C45D98" w:rsidP="00C45D9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45D98" w:rsidTr="005C1E9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说明</w:t>
            </w:r>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45D98" w:rsidRDefault="00591CBA" w:rsidP="005C1E9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lastRenderedPageBreak/>
              <w:t>PageIndex</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当前页码。仅当查询时指定了分页参数才有此值。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t>PageSize</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分页大小。仅当查询时指定了分页参数才有此值。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t>TotalRows</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总行数。</w:t>
            </w:r>
            <w:r w:rsidRPr="006A7378">
              <w:rPr>
                <w:rFonts w:ascii="Consolas" w:hAnsi="Consolas" w:cs="Consolas" w:hint="eastAsia"/>
                <w:kern w:val="2"/>
                <w:sz w:val="18"/>
                <w:szCs w:val="18"/>
              </w:rPr>
              <w:t>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E2171" w:rsidP="005C1E9F">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4675AD" w:rsidP="005C1E9F">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数组，否则为下载导出文件的完整</w:t>
            </w:r>
            <w:r>
              <w:rPr>
                <w:rFonts w:ascii="Consolas" w:hAnsi="Consolas" w:cs="Consolas" w:hint="eastAsia"/>
                <w:kern w:val="2"/>
                <w:sz w:val="18"/>
                <w:szCs w:val="18"/>
              </w:rPr>
              <w:t>URL</w:t>
            </w:r>
          </w:p>
        </w:tc>
      </w:tr>
    </w:tbl>
    <w:p w:rsidR="00C45D98" w:rsidRDefault="00C45D98" w:rsidP="00C45D98">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C45D98" w:rsidRDefault="00C45D98" w:rsidP="00C45D98">
      <w:pPr>
        <w:rPr>
          <w:b/>
        </w:rPr>
      </w:pPr>
      <w:r>
        <w:rPr>
          <w:rFonts w:hint="eastAsia"/>
          <w:b/>
        </w:rPr>
        <w:t>请求示例：</w:t>
      </w:r>
    </w:p>
    <w:p w:rsidR="00C45D98" w:rsidRPr="008510B3" w:rsidRDefault="005446D3"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 w:history="1">
        <w:r w:rsidR="00C45D98" w:rsidRPr="00506A16">
          <w:rPr>
            <w:rStyle w:val="af7"/>
          </w:rPr>
          <w:t>http://192</w:t>
        </w:r>
      </w:hyperlink>
      <w:r w:rsidR="00C45D98">
        <w:rPr>
          <w:rStyle w:val="af7"/>
        </w:rPr>
        <w:t>.168.2.158</w:t>
      </w:r>
      <w:r w:rsidR="00C45D98" w:rsidRPr="008510B3">
        <w:rPr>
          <w:rStyle w:val="af7"/>
        </w:rPr>
        <w:t>:9000/ParkAPI/</w:t>
      </w:r>
      <w:r w:rsidR="00C45D98" w:rsidRPr="0069679C">
        <w:rPr>
          <w:rStyle w:val="af7"/>
          <w:rFonts w:hint="eastAsia"/>
        </w:rPr>
        <w:t xml:space="preserve"> </w:t>
      </w:r>
      <w:r w:rsidR="00C45D98">
        <w:rPr>
          <w:rStyle w:val="af7"/>
          <w:rFonts w:hint="eastAsia"/>
        </w:rPr>
        <w:t>GetDepartment</w:t>
      </w:r>
      <w:r w:rsidR="00C45D98" w:rsidRPr="00C45D98">
        <w:rPr>
          <w:rStyle w:val="af7"/>
        </w:rPr>
        <w:t>Distinct</w:t>
      </w:r>
      <w:r w:rsidR="00C45D98" w:rsidRPr="008510B3">
        <w:rPr>
          <w:rStyle w:val="af7"/>
        </w:rPr>
        <w:t>?token=daa2f13951c447d5b9988f50751bcf4b</w:t>
      </w:r>
    </w:p>
    <w:p w:rsidR="00C45D98" w:rsidRDefault="00C45D98" w:rsidP="00C45D98">
      <w:pPr>
        <w:rPr>
          <w:b/>
        </w:rPr>
      </w:pPr>
      <w:r>
        <w:rPr>
          <w:rFonts w:hint="eastAsia"/>
          <w:b/>
        </w:rPr>
        <w:t>成功回复示例</w:t>
      </w:r>
      <w:r>
        <w:rPr>
          <w:rFonts w:hint="eastAsia"/>
          <w:b/>
        </w:rPr>
        <w:t>:</w:t>
      </w:r>
    </w:p>
    <w:p w:rsidR="00C45D98" w:rsidRPr="007F1246" w:rsidRDefault="00C45D98"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TotalRows</w:t>
      </w:r>
      <w:r w:rsidR="00143F64">
        <w:t>”</w:t>
      </w:r>
      <w:r w:rsidRPr="00EC1F90">
        <w:t>:6,</w:t>
      </w:r>
      <w:r w:rsidR="00143F64">
        <w:t>”</w:t>
      </w:r>
      <w:r w:rsidRPr="00EC1F90">
        <w:t>PageIndex</w:t>
      </w:r>
      <w:r w:rsidR="00143F64">
        <w:t>”</w:t>
      </w:r>
      <w:r w:rsidRPr="00EC1F90">
        <w:t>:1,</w:t>
      </w:r>
      <w:r w:rsidR="00143F64">
        <w:t>”</w:t>
      </w:r>
      <w:r w:rsidRPr="00EC1F90">
        <w:t>PageSize</w:t>
      </w:r>
      <w:r w:rsidR="00143F64">
        <w:t>”</w:t>
      </w:r>
      <w:r w:rsidRPr="00EC1F90">
        <w:t>:1,</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ID</w:t>
      </w:r>
      <w:r w:rsidR="00143F64">
        <w:t>”</w:t>
      </w:r>
      <w:r w:rsidRPr="00EC1F90">
        <w:t>:2,</w:t>
      </w:r>
      <w:r w:rsidR="00143F64">
        <w:t>”</w:t>
      </w:r>
      <w:r w:rsidRPr="00EC1F90">
        <w:t>DeptNO</w:t>
      </w:r>
      <w:r w:rsidR="00143F64">
        <w:t>”</w:t>
      </w:r>
      <w:r w:rsidRPr="00EC1F90">
        <w:t>:</w:t>
      </w:r>
      <w:r w:rsidR="00143F64">
        <w:t>”</w:t>
      </w:r>
      <w:r w:rsidRPr="00EC1F90">
        <w:t>D001</w:t>
      </w:r>
      <w:r w:rsidR="00143F64">
        <w:t>”</w:t>
      </w:r>
      <w:r w:rsidRPr="00EC1F90">
        <w:t>,</w:t>
      </w:r>
      <w:r w:rsidR="00143F64">
        <w:t>”</w:t>
      </w:r>
      <w:r w:rsidRPr="00EC1F90">
        <w:t>DeptName</w:t>
      </w:r>
      <w:r w:rsidR="00143F64">
        <w:t>”</w:t>
      </w:r>
      <w:r w:rsidRPr="00EC1F90">
        <w:t>:</w:t>
      </w:r>
      <w:r w:rsidR="00143F64">
        <w:t>”</w:t>
      </w:r>
      <w:r w:rsidRPr="00EC1F90">
        <w:t>DeptA</w:t>
      </w:r>
      <w:r w:rsidR="00143F64">
        <w:t>”</w:t>
      </w:r>
      <w:r w:rsidRPr="00EC1F90">
        <w:t>,</w:t>
      </w:r>
      <w:r w:rsidR="00143F64">
        <w:t>”</w:t>
      </w:r>
      <w:r w:rsidRPr="00EC1F90">
        <w:t>DeptSymbol</w:t>
      </w:r>
      <w:r w:rsidR="00143F64">
        <w:t>”</w:t>
      </w:r>
      <w:r w:rsidRPr="00EC1F90">
        <w:t>:</w:t>
      </w:r>
      <w:r w:rsidR="00143F64">
        <w:t>”</w:t>
      </w:r>
      <w:r w:rsidRPr="00EC1F90">
        <w:t>A</w:t>
      </w:r>
      <w:r w:rsidR="00143F64">
        <w:t>”</w:t>
      </w:r>
      <w:r w:rsidRPr="00EC1F90">
        <w:t>,</w:t>
      </w:r>
      <w:r w:rsidR="00143F64">
        <w:t>”</w:t>
      </w:r>
      <w:r w:rsidRPr="00EC1F90">
        <w:t>PID</w:t>
      </w:r>
      <w:r w:rsidR="00143F64">
        <w:t>”</w:t>
      </w:r>
      <w:r w:rsidRPr="00EC1F90">
        <w:t>:0}]}</w:t>
      </w:r>
      <w:r w:rsidRPr="0069679C">
        <w:rPr>
          <w:rFonts w:hint="eastAsia"/>
        </w:rPr>
        <w:t xml:space="preserve"> </w:t>
      </w:r>
    </w:p>
    <w:p w:rsidR="00C45D98" w:rsidRDefault="00C45D98" w:rsidP="00C45D98">
      <w:pPr>
        <w:rPr>
          <w:b/>
        </w:rPr>
      </w:pPr>
      <w:r>
        <w:rPr>
          <w:rFonts w:hint="eastAsia"/>
          <w:b/>
        </w:rPr>
        <w:t>失败回复示例</w:t>
      </w:r>
      <w:r>
        <w:rPr>
          <w:rFonts w:hint="eastAsia"/>
          <w:b/>
        </w:rPr>
        <w:t>:</w:t>
      </w:r>
    </w:p>
    <w:p w:rsidR="00C45D98" w:rsidRPr="007F1246" w:rsidRDefault="00C45D98"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p w:rsidR="00FD0C42" w:rsidRDefault="00FD0C42" w:rsidP="00FD0C42">
      <w:pPr>
        <w:pStyle w:val="3"/>
      </w:pPr>
      <w:r>
        <w:rPr>
          <w:rFonts w:hint="eastAsia"/>
        </w:rPr>
        <w:t>基本修改个别字段接口</w:t>
      </w:r>
    </w:p>
    <w:p w:rsidR="00065B23" w:rsidRPr="00065B23" w:rsidRDefault="00065B23" w:rsidP="00065B23">
      <w:r>
        <w:rPr>
          <w:rFonts w:hint="eastAsia"/>
        </w:rPr>
        <w:t>此接口实现更为灵活的更新操作，但是此接口不会实现任何业务逻辑判断，因此需要调用方确保操作后的数据的正确性。</w:t>
      </w:r>
    </w:p>
    <w:p w:rsidR="00073ACA" w:rsidRPr="00E47307" w:rsidRDefault="00073ACA" w:rsidP="00073ACA">
      <w:pPr>
        <w:rPr>
          <w:b/>
        </w:rPr>
      </w:pPr>
      <w:r w:rsidRPr="00E47307">
        <w:rPr>
          <w:rFonts w:hint="eastAsia"/>
          <w:b/>
        </w:rPr>
        <w:t>url:</w:t>
      </w:r>
    </w:p>
    <w:p w:rsidR="00073ACA" w:rsidRPr="008510B3" w:rsidRDefault="005446D3"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 w:history="1">
        <w:r w:rsidR="00653271" w:rsidRPr="00506A16">
          <w:rPr>
            <w:rStyle w:val="af7"/>
          </w:rPr>
          <w:t>http://192</w:t>
        </w:r>
      </w:hyperlink>
      <w:r w:rsidR="00B52333">
        <w:rPr>
          <w:rStyle w:val="af7"/>
        </w:rPr>
        <w:t>.168.2.158</w:t>
      </w:r>
      <w:r w:rsidR="00073ACA" w:rsidRPr="008510B3">
        <w:rPr>
          <w:rStyle w:val="af7"/>
        </w:rPr>
        <w:t>:9000/ParkAPI/</w:t>
      </w:r>
      <w:r w:rsidR="00073ACA">
        <w:rPr>
          <w:rStyle w:val="af7"/>
          <w:rFonts w:hint="eastAsia"/>
        </w:rPr>
        <w:t>UpdateXXXXXXFields</w:t>
      </w:r>
      <w:r w:rsidR="00073ACA">
        <w:rPr>
          <w:rStyle w:val="af7"/>
          <w:rFonts w:hint="eastAsia"/>
        </w:rPr>
        <w:t>（</w:t>
      </w:r>
      <w:r w:rsidR="00073ACA">
        <w:rPr>
          <w:rStyle w:val="af7"/>
          <w:rFonts w:hint="eastAsia"/>
        </w:rPr>
        <w:t>Update</w:t>
      </w:r>
      <w:r w:rsidR="00073ACA">
        <w:rPr>
          <w:rStyle w:val="af7"/>
          <w:rFonts w:hint="eastAsia"/>
        </w:rPr>
        <w:t>后面是具体的名称，不同接口名称不同）</w:t>
      </w:r>
    </w:p>
    <w:p w:rsidR="00073ACA" w:rsidRPr="005879B3" w:rsidRDefault="00073ACA" w:rsidP="00073ACA">
      <w:pPr>
        <w:rPr>
          <w:b/>
        </w:rPr>
      </w:pPr>
      <w:r w:rsidRPr="00E47307">
        <w:rPr>
          <w:b/>
        </w:rPr>
        <w:t>HTTP</w:t>
      </w:r>
      <w:r w:rsidRPr="00E47307">
        <w:rPr>
          <w:rFonts w:hint="eastAsia"/>
          <w:b/>
        </w:rPr>
        <w:t>请求</w:t>
      </w:r>
      <w:r w:rsidRPr="00E47307">
        <w:rPr>
          <w:b/>
        </w:rPr>
        <w:t>方式</w:t>
      </w:r>
      <w:r w:rsidRPr="00E47307">
        <w:rPr>
          <w:rFonts w:hint="eastAsia"/>
          <w:b/>
        </w:rPr>
        <w:t>：</w:t>
      </w:r>
    </w:p>
    <w:p w:rsidR="00073ACA" w:rsidRDefault="00073ACA" w:rsidP="00073ACA">
      <w:r>
        <w:t>POST</w:t>
      </w:r>
      <w:r>
        <w:t>，</w:t>
      </w:r>
      <w:r>
        <w:t>GET</w:t>
      </w:r>
    </w:p>
    <w:p w:rsidR="00073ACA" w:rsidRDefault="00073ACA" w:rsidP="00073AC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73ACA" w:rsidTr="006404C5">
        <w:tc>
          <w:tcPr>
            <w:tcW w:w="1809"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说明</w:t>
            </w:r>
          </w:p>
        </w:tc>
      </w:tr>
      <w:tr w:rsidR="00073ACA" w:rsidTr="006404C5">
        <w:tc>
          <w:tcPr>
            <w:tcW w:w="1809" w:type="dxa"/>
          </w:tcPr>
          <w:p w:rsidR="00073ACA" w:rsidRPr="00EC78A7" w:rsidRDefault="00073ACA" w:rsidP="006404C5">
            <w:pPr>
              <w:spacing w:line="264" w:lineRule="auto"/>
              <w:rPr>
                <w:b/>
                <w:kern w:val="2"/>
              </w:rPr>
            </w:pPr>
            <w:r w:rsidRPr="00EC78A7">
              <w:rPr>
                <w:b/>
                <w:kern w:val="2"/>
              </w:rPr>
              <w:t>token</w:t>
            </w:r>
          </w:p>
        </w:tc>
        <w:tc>
          <w:tcPr>
            <w:tcW w:w="1024"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73ACA" w:rsidRPr="00E00670" w:rsidRDefault="00073ACA"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73ACA" w:rsidTr="006404C5">
        <w:tc>
          <w:tcPr>
            <w:tcW w:w="1809" w:type="dxa"/>
          </w:tcPr>
          <w:p w:rsidR="00073ACA" w:rsidRPr="00EC78A7" w:rsidRDefault="001E00DF" w:rsidP="006404C5">
            <w:pPr>
              <w:spacing w:line="264" w:lineRule="auto"/>
              <w:rPr>
                <w:b/>
                <w:kern w:val="2"/>
              </w:rPr>
            </w:pPr>
            <w:r w:rsidRPr="001E00DF">
              <w:rPr>
                <w:b/>
                <w:kern w:val="2"/>
              </w:rPr>
              <w:t>jsonFieldValues</w:t>
            </w:r>
          </w:p>
        </w:tc>
        <w:tc>
          <w:tcPr>
            <w:tcW w:w="1024"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73ACA" w:rsidRPr="00E00670" w:rsidRDefault="00073ACA"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73ACA" w:rsidRDefault="00853236" w:rsidP="001024E7">
            <w:pPr>
              <w:spacing w:line="264" w:lineRule="auto"/>
              <w:rPr>
                <w:rFonts w:ascii="Consolas" w:hAnsi="Consolas" w:cs="Consolas"/>
                <w:sz w:val="18"/>
                <w:szCs w:val="18"/>
              </w:rPr>
            </w:pPr>
            <w:r>
              <w:rPr>
                <w:rFonts w:ascii="Consolas" w:hAnsi="Consolas" w:cs="Consolas" w:hint="eastAsia"/>
                <w:sz w:val="18"/>
                <w:szCs w:val="18"/>
              </w:rPr>
              <w:t>仅包含需要更新的字段的数据</w:t>
            </w:r>
            <w:r>
              <w:rPr>
                <w:rFonts w:ascii="Consolas" w:hAnsi="Consolas" w:cs="Consolas" w:hint="eastAsia"/>
                <w:sz w:val="18"/>
                <w:szCs w:val="18"/>
              </w:rPr>
              <w:t>Model</w:t>
            </w:r>
            <w:r w:rsidR="006D13B3">
              <w:rPr>
                <w:rFonts w:ascii="Consolas" w:hAnsi="Consolas" w:cs="Consolas" w:hint="eastAsia"/>
                <w:sz w:val="18"/>
                <w:szCs w:val="18"/>
              </w:rPr>
              <w:t>。</w:t>
            </w:r>
          </w:p>
        </w:tc>
      </w:tr>
      <w:tr w:rsidR="001E00DF" w:rsidTr="006404C5">
        <w:tc>
          <w:tcPr>
            <w:tcW w:w="1809" w:type="dxa"/>
          </w:tcPr>
          <w:p w:rsidR="001E00DF" w:rsidRPr="001E00DF" w:rsidRDefault="001E00DF" w:rsidP="006404C5">
            <w:pPr>
              <w:spacing w:line="264" w:lineRule="auto"/>
              <w:rPr>
                <w:b/>
                <w:kern w:val="2"/>
              </w:rPr>
            </w:pPr>
            <w:r w:rsidRPr="001E00DF">
              <w:rPr>
                <w:b/>
                <w:kern w:val="2"/>
              </w:rPr>
              <w:t>jsonConditions</w:t>
            </w:r>
          </w:p>
        </w:tc>
        <w:tc>
          <w:tcPr>
            <w:tcW w:w="1024" w:type="dxa"/>
          </w:tcPr>
          <w:p w:rsidR="001E00DF" w:rsidRPr="00E00670" w:rsidRDefault="001E00DF"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E00DF" w:rsidRDefault="001E00DF"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E00DF" w:rsidRDefault="001E00DF" w:rsidP="00167C77">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167C77">
                <w:rPr>
                  <w:rStyle w:val="af7"/>
                  <w:rFonts w:ascii="Consolas" w:hAnsi="Consolas" w:cs="Consolas" w:hint="eastAsia"/>
                  <w:sz w:val="18"/>
                  <w:szCs w:val="18"/>
                </w:rPr>
                <w:t>《</w:t>
              </w:r>
              <w:r w:rsidRPr="00167C77">
                <w:rPr>
                  <w:rStyle w:val="af7"/>
                  <w:rFonts w:hint="eastAsia"/>
                </w:rPr>
                <w:t>数据查询条件结构</w:t>
              </w:r>
              <w:r w:rsidRPr="00167C77">
                <w:rPr>
                  <w:rStyle w:val="af7"/>
                  <w:rFonts w:ascii="Consolas" w:hAnsi="Consolas" w:cs="Consolas" w:hint="eastAsia"/>
                  <w:sz w:val="18"/>
                  <w:szCs w:val="18"/>
                </w:rPr>
                <w:t>》</w:t>
              </w:r>
            </w:hyperlink>
            <w:r w:rsidR="00167C77">
              <w:rPr>
                <w:rFonts w:ascii="Consolas" w:hAnsi="Consolas" w:cs="Consolas" w:hint="eastAsia"/>
                <w:sz w:val="18"/>
                <w:szCs w:val="18"/>
              </w:rPr>
              <w:t>一节</w:t>
            </w:r>
          </w:p>
        </w:tc>
      </w:tr>
      <w:tr w:rsidR="00003F1D" w:rsidTr="006404C5">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262F33" w:rsidRDefault="00262F33" w:rsidP="00073ACA">
      <w:pPr>
        <w:rPr>
          <w:b/>
        </w:rPr>
      </w:pPr>
    </w:p>
    <w:p w:rsidR="00073ACA" w:rsidRDefault="00073ACA" w:rsidP="00073ACA">
      <w:pPr>
        <w:rPr>
          <w:b/>
        </w:rPr>
      </w:pPr>
      <w:r>
        <w:rPr>
          <w:rFonts w:hint="eastAsia"/>
          <w:b/>
        </w:rPr>
        <w:t>返回</w:t>
      </w:r>
      <w:r>
        <w:rPr>
          <w:b/>
        </w:rPr>
        <w:t>数据</w:t>
      </w:r>
      <w:r w:rsidRPr="0050700F">
        <w:rPr>
          <w:rFonts w:hint="eastAsia"/>
          <w:b/>
        </w:rPr>
        <w:t>格式</w:t>
      </w:r>
      <w:r>
        <w:rPr>
          <w:rFonts w:hint="eastAsia"/>
          <w:b/>
        </w:rPr>
        <w:t>:</w:t>
      </w:r>
    </w:p>
    <w:p w:rsidR="00073ACA" w:rsidRPr="0051022D" w:rsidRDefault="00073ACA" w:rsidP="00073ACA">
      <w:r>
        <w:t>JSON</w:t>
      </w:r>
    </w:p>
    <w:p w:rsidR="00073ACA" w:rsidRDefault="00073ACA" w:rsidP="00073AC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73ACA"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说明</w:t>
            </w:r>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73ACA"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73ACA" w:rsidRDefault="00073ACA" w:rsidP="00073ACA">
      <w:pPr>
        <w:rPr>
          <w:b/>
        </w:rPr>
      </w:pPr>
      <w:r>
        <w:rPr>
          <w:rFonts w:hint="eastAsia"/>
        </w:rPr>
        <w:t>data</w:t>
      </w:r>
      <w:r>
        <w:rPr>
          <w:rFonts w:hint="eastAsia"/>
          <w:b/>
        </w:rPr>
        <w:t>中的数据：</w:t>
      </w:r>
      <w:r>
        <w:rPr>
          <w:rFonts w:hint="eastAsia"/>
        </w:rPr>
        <w:t>1</w:t>
      </w:r>
    </w:p>
    <w:p w:rsidR="00073ACA" w:rsidRDefault="00073ACA" w:rsidP="00073ACA">
      <w:pPr>
        <w:rPr>
          <w:b/>
        </w:rPr>
      </w:pPr>
      <w:r>
        <w:rPr>
          <w:rFonts w:hint="eastAsia"/>
          <w:b/>
        </w:rPr>
        <w:t>请求示例：</w:t>
      </w:r>
    </w:p>
    <w:p w:rsidR="00073ACA" w:rsidRPr="008510B3" w:rsidRDefault="005446D3"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 w:history="1">
        <w:r w:rsidR="00653271" w:rsidRPr="00506A16">
          <w:rPr>
            <w:rStyle w:val="af7"/>
          </w:rPr>
          <w:t>http://192</w:t>
        </w:r>
      </w:hyperlink>
      <w:r w:rsidR="00B52333">
        <w:rPr>
          <w:rStyle w:val="af7"/>
        </w:rPr>
        <w:t>.168.2.158</w:t>
      </w:r>
      <w:r w:rsidR="00073ACA" w:rsidRPr="008510B3">
        <w:rPr>
          <w:rStyle w:val="af7"/>
        </w:rPr>
        <w:t>:9000/ParkAPI</w:t>
      </w:r>
      <w:r w:rsidR="001647CB">
        <w:rPr>
          <w:rStyle w:val="af7"/>
        </w:rPr>
        <w:t>/U</w:t>
      </w:r>
      <w:r w:rsidR="00FE6564" w:rsidRPr="00FE6564">
        <w:rPr>
          <w:rStyle w:val="af7"/>
        </w:rPr>
        <w:t>pdateDepartmentFields</w:t>
      </w:r>
      <w:r w:rsidR="00073ACA" w:rsidRPr="008510B3">
        <w:rPr>
          <w:rStyle w:val="af7"/>
        </w:rPr>
        <w:t>?</w:t>
      </w:r>
      <w:r w:rsidR="00FE6564" w:rsidRPr="00FE6564">
        <w:t xml:space="preserve"> </w:t>
      </w:r>
      <w:r w:rsidR="00653271" w:rsidRPr="00FE6564">
        <w:rPr>
          <w:rStyle w:val="af7"/>
        </w:rPr>
        <w:t>T</w:t>
      </w:r>
      <w:r w:rsidR="00FE6564" w:rsidRPr="00FE6564">
        <w:rPr>
          <w:rStyle w:val="af7"/>
        </w:rPr>
        <w:t>oken=bacb7222cc2c4d8a8198f7d0890be5e5&amp;jsonFieldValues=</w:t>
      </w:r>
      <w:r w:rsidR="00566EFC" w:rsidRPr="00566EFC">
        <w:rPr>
          <w:rStyle w:val="af7"/>
        </w:rPr>
        <w:t>{</w:t>
      </w:r>
      <w:r w:rsidR="00143F64">
        <w:rPr>
          <w:rStyle w:val="af7"/>
        </w:rPr>
        <w:t>“</w:t>
      </w:r>
      <w:r w:rsidR="00566EFC" w:rsidRPr="00566EFC">
        <w:rPr>
          <w:rStyle w:val="af7"/>
        </w:rPr>
        <w:t>DeptNO</w:t>
      </w:r>
      <w:r w:rsidR="00143F64">
        <w:rPr>
          <w:rStyle w:val="af7"/>
        </w:rPr>
        <w:t>”</w:t>
      </w:r>
      <w:r w:rsidR="00566EFC" w:rsidRPr="00566EFC">
        <w:rPr>
          <w:rStyle w:val="af7"/>
        </w:rPr>
        <w:t>:</w:t>
      </w:r>
      <w:r w:rsidR="00143F64">
        <w:rPr>
          <w:rStyle w:val="af7"/>
        </w:rPr>
        <w:t>”</w:t>
      </w:r>
      <w:r w:rsidR="00566EFC" w:rsidRPr="00566EFC">
        <w:rPr>
          <w:rStyle w:val="af7"/>
        </w:rPr>
        <w:t>DeptA</w:t>
      </w:r>
      <w:r w:rsidR="00143F64">
        <w:rPr>
          <w:rStyle w:val="af7"/>
        </w:rPr>
        <w:t>”</w:t>
      </w:r>
      <w:r w:rsidR="00566EFC" w:rsidRPr="00566EFC">
        <w:rPr>
          <w:rStyle w:val="af7"/>
        </w:rPr>
        <w:t>}</w:t>
      </w:r>
      <w:r w:rsidR="00FE6564" w:rsidRPr="00FE6564">
        <w:rPr>
          <w:rStyle w:val="af7"/>
        </w:rPr>
        <w:t>&amp;jsonConditions=[{</w:t>
      </w:r>
      <w:r w:rsidR="00143F64">
        <w:rPr>
          <w:rStyle w:val="af7"/>
        </w:rPr>
        <w:t>“</w:t>
      </w:r>
      <w:r w:rsidR="00FE6564" w:rsidRPr="00FE6564">
        <w:rPr>
          <w:rStyle w:val="af7"/>
        </w:rPr>
        <w:t>Conditions</w:t>
      </w:r>
      <w:r w:rsidR="00143F64">
        <w:rPr>
          <w:rStyle w:val="af7"/>
        </w:rPr>
        <w:t>”</w:t>
      </w:r>
      <w:r w:rsidR="00FE6564" w:rsidRPr="00FE6564">
        <w:rPr>
          <w:rStyle w:val="af7"/>
        </w:rPr>
        <w:t>:[{</w:t>
      </w:r>
      <w:r w:rsidR="00143F64">
        <w:rPr>
          <w:rStyle w:val="af7"/>
        </w:rPr>
        <w:t>“</w:t>
      </w:r>
      <w:r w:rsidR="00FE6564" w:rsidRPr="00FE6564">
        <w:rPr>
          <w:rStyle w:val="af7"/>
        </w:rPr>
        <w:t>FieldName</w:t>
      </w:r>
      <w:r w:rsidR="00143F64">
        <w:rPr>
          <w:rStyle w:val="af7"/>
        </w:rPr>
        <w:t>”</w:t>
      </w:r>
      <w:r w:rsidR="00FE6564" w:rsidRPr="00FE6564">
        <w:rPr>
          <w:rStyle w:val="af7"/>
        </w:rPr>
        <w:t>:</w:t>
      </w:r>
      <w:r w:rsidR="00143F64">
        <w:rPr>
          <w:rStyle w:val="af7"/>
        </w:rPr>
        <w:t>”</w:t>
      </w:r>
      <w:r w:rsidR="00FE6564" w:rsidRPr="00FE6564">
        <w:rPr>
          <w:rStyle w:val="af7"/>
        </w:rPr>
        <w:t>ID</w:t>
      </w:r>
      <w:r w:rsidR="00143F64">
        <w:rPr>
          <w:rStyle w:val="af7"/>
        </w:rPr>
        <w:t>”</w:t>
      </w:r>
      <w:r w:rsidR="00FE6564" w:rsidRPr="00FE6564">
        <w:rPr>
          <w:rStyle w:val="af7"/>
        </w:rPr>
        <w:t>,</w:t>
      </w:r>
      <w:r w:rsidR="00143F64">
        <w:rPr>
          <w:rStyle w:val="af7"/>
        </w:rPr>
        <w:t>”</w:t>
      </w:r>
      <w:r w:rsidR="00FE6564" w:rsidRPr="00FE6564">
        <w:rPr>
          <w:rStyle w:val="af7"/>
        </w:rPr>
        <w:t>Operator</w:t>
      </w:r>
      <w:r w:rsidR="00143F64">
        <w:rPr>
          <w:rStyle w:val="af7"/>
        </w:rPr>
        <w:t>”</w:t>
      </w:r>
      <w:r w:rsidR="00FE6564" w:rsidRPr="00FE6564">
        <w:rPr>
          <w:rStyle w:val="af7"/>
        </w:rPr>
        <w:t>:</w:t>
      </w:r>
      <w:r w:rsidR="00143F64">
        <w:rPr>
          <w:rStyle w:val="af7"/>
        </w:rPr>
        <w:t>”</w:t>
      </w:r>
      <w:r w:rsidR="00FE6564" w:rsidRPr="00FE6564">
        <w:rPr>
          <w:rStyle w:val="af7"/>
        </w:rPr>
        <w:t>=</w:t>
      </w:r>
      <w:r w:rsidR="00143F64">
        <w:rPr>
          <w:rStyle w:val="af7"/>
        </w:rPr>
        <w:t>“</w:t>
      </w:r>
      <w:r w:rsidR="00FE6564" w:rsidRPr="00FE6564">
        <w:rPr>
          <w:rStyle w:val="af7"/>
        </w:rPr>
        <w:t>,</w:t>
      </w:r>
      <w:r w:rsidR="00143F64">
        <w:rPr>
          <w:rStyle w:val="af7"/>
        </w:rPr>
        <w:t>”</w:t>
      </w:r>
      <w:r w:rsidR="00FE6564" w:rsidRPr="00FE6564">
        <w:rPr>
          <w:rStyle w:val="af7"/>
        </w:rPr>
        <w:t>FieldValue</w:t>
      </w:r>
      <w:r w:rsidR="00143F64">
        <w:rPr>
          <w:rStyle w:val="af7"/>
        </w:rPr>
        <w:t>”</w:t>
      </w:r>
      <w:r w:rsidR="00FE6564" w:rsidRPr="00FE6564">
        <w:rPr>
          <w:rStyle w:val="af7"/>
        </w:rPr>
        <w:t>:8,</w:t>
      </w:r>
      <w:r w:rsidR="00143F64">
        <w:rPr>
          <w:rStyle w:val="af7"/>
        </w:rPr>
        <w:t>”</w:t>
      </w:r>
      <w:r w:rsidR="00FE6564" w:rsidRPr="00FE6564">
        <w:rPr>
          <w:rStyle w:val="af7"/>
        </w:rPr>
        <w:t>Combinator</w:t>
      </w:r>
      <w:r w:rsidR="00143F64">
        <w:rPr>
          <w:rStyle w:val="af7"/>
        </w:rPr>
        <w:t>”</w:t>
      </w:r>
      <w:r w:rsidR="00FE6564" w:rsidRPr="00FE6564">
        <w:rPr>
          <w:rStyle w:val="af7"/>
        </w:rPr>
        <w:t>:</w:t>
      </w:r>
      <w:r w:rsidR="00143F64">
        <w:rPr>
          <w:rStyle w:val="af7"/>
        </w:rPr>
        <w:t>”</w:t>
      </w:r>
      <w:r w:rsidR="00FE6564" w:rsidRPr="00FE6564">
        <w:rPr>
          <w:rStyle w:val="af7"/>
        </w:rPr>
        <w:t>and</w:t>
      </w:r>
      <w:r w:rsidR="00143F64">
        <w:rPr>
          <w:rStyle w:val="af7"/>
        </w:rPr>
        <w:t>”</w:t>
      </w:r>
      <w:r w:rsidR="00FE6564" w:rsidRPr="00FE6564">
        <w:rPr>
          <w:rStyle w:val="af7"/>
        </w:rPr>
        <w:t>}],</w:t>
      </w:r>
      <w:r w:rsidR="00143F64">
        <w:rPr>
          <w:rStyle w:val="af7"/>
        </w:rPr>
        <w:t>”</w:t>
      </w:r>
      <w:r w:rsidR="00FE6564" w:rsidRPr="00FE6564">
        <w:rPr>
          <w:rStyle w:val="af7"/>
        </w:rPr>
        <w:t>Combinator</w:t>
      </w:r>
      <w:r w:rsidR="00143F64">
        <w:rPr>
          <w:rStyle w:val="af7"/>
        </w:rPr>
        <w:t>”</w:t>
      </w:r>
      <w:r w:rsidR="00FE6564" w:rsidRPr="00FE6564">
        <w:rPr>
          <w:rStyle w:val="af7"/>
        </w:rPr>
        <w:t>:</w:t>
      </w:r>
      <w:r w:rsidR="00143F64">
        <w:rPr>
          <w:rStyle w:val="af7"/>
        </w:rPr>
        <w:t>”</w:t>
      </w:r>
      <w:r w:rsidR="00FE6564" w:rsidRPr="00FE6564">
        <w:rPr>
          <w:rStyle w:val="af7"/>
        </w:rPr>
        <w:t>and</w:t>
      </w:r>
      <w:r w:rsidR="00143F64">
        <w:rPr>
          <w:rStyle w:val="af7"/>
        </w:rPr>
        <w:t>”</w:t>
      </w:r>
      <w:r w:rsidR="00FE6564" w:rsidRPr="00FE6564">
        <w:rPr>
          <w:rStyle w:val="af7"/>
        </w:rPr>
        <w:t>}]</w:t>
      </w:r>
    </w:p>
    <w:p w:rsidR="00073ACA" w:rsidRDefault="00073ACA" w:rsidP="00073ACA">
      <w:pPr>
        <w:rPr>
          <w:b/>
        </w:rPr>
      </w:pPr>
      <w:r>
        <w:rPr>
          <w:rFonts w:hint="eastAsia"/>
          <w:b/>
        </w:rPr>
        <w:t>成功回复示例</w:t>
      </w:r>
      <w:r>
        <w:rPr>
          <w:rFonts w:hint="eastAsia"/>
          <w:b/>
        </w:rPr>
        <w:t>:</w:t>
      </w:r>
    </w:p>
    <w:p w:rsidR="00073ACA" w:rsidRPr="007F1246" w:rsidRDefault="00073ACA"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073ACA" w:rsidRDefault="00073ACA" w:rsidP="00073ACA">
      <w:pPr>
        <w:rPr>
          <w:b/>
        </w:rPr>
      </w:pPr>
      <w:r>
        <w:rPr>
          <w:rFonts w:hint="eastAsia"/>
          <w:b/>
        </w:rPr>
        <w:t>失败回复示例</w:t>
      </w:r>
      <w:r>
        <w:rPr>
          <w:rFonts w:hint="eastAsia"/>
          <w:b/>
        </w:rPr>
        <w:t>:</w:t>
      </w:r>
    </w:p>
    <w:p w:rsidR="00073ACA" w:rsidRPr="007F1246" w:rsidRDefault="00073ACA"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bookmarkStart w:id="19" w:name="_基本按条件删除接口"/>
      <w:bookmarkEnd w:id="19"/>
    </w:p>
    <w:p w:rsidR="00FD0C42" w:rsidRDefault="002F54D1" w:rsidP="002F54D1">
      <w:pPr>
        <w:pStyle w:val="3"/>
      </w:pPr>
      <w:r>
        <w:rPr>
          <w:rFonts w:hint="eastAsia"/>
        </w:rPr>
        <w:t>基本按条件删除接口</w:t>
      </w:r>
    </w:p>
    <w:p w:rsidR="00A26A28" w:rsidRPr="00A26A28" w:rsidRDefault="00A26A28" w:rsidP="00A26A28">
      <w:r>
        <w:rPr>
          <w:rFonts w:hint="eastAsia"/>
        </w:rPr>
        <w:t>此接口实现更为灵活的删除操作，但是此接口不会实现任何业务逻辑判断，因此需要调用方确保操作后的数据的正确性。</w:t>
      </w:r>
    </w:p>
    <w:p w:rsidR="002F54D1" w:rsidRPr="00E47307" w:rsidRDefault="002F54D1" w:rsidP="002F54D1">
      <w:pPr>
        <w:rPr>
          <w:b/>
        </w:rPr>
      </w:pPr>
      <w:r w:rsidRPr="00E47307">
        <w:rPr>
          <w:rFonts w:hint="eastAsia"/>
          <w:b/>
        </w:rPr>
        <w:t>url:</w:t>
      </w:r>
    </w:p>
    <w:p w:rsidR="002F54D1" w:rsidRPr="008510B3" w:rsidRDefault="005446D3"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 w:history="1">
        <w:r w:rsidR="00653271" w:rsidRPr="00506A16">
          <w:rPr>
            <w:rStyle w:val="af7"/>
          </w:rPr>
          <w:t>http://192</w:t>
        </w:r>
      </w:hyperlink>
      <w:r w:rsidR="00B52333">
        <w:rPr>
          <w:rStyle w:val="af7"/>
        </w:rPr>
        <w:t>.168.2.158</w:t>
      </w:r>
      <w:r w:rsidR="002F54D1" w:rsidRPr="008510B3">
        <w:rPr>
          <w:rStyle w:val="af7"/>
        </w:rPr>
        <w:t>:9000/ParkAPI/</w:t>
      </w:r>
      <w:r w:rsidR="002F54D1">
        <w:rPr>
          <w:rStyle w:val="af7"/>
          <w:rFonts w:hint="eastAsia"/>
        </w:rPr>
        <w:t>DeleteXXXXXX</w:t>
      </w:r>
      <w:r w:rsidR="002F54D1" w:rsidRPr="002F54D1">
        <w:rPr>
          <w:rStyle w:val="af7"/>
        </w:rPr>
        <w:t>By</w:t>
      </w:r>
      <w:r w:rsidR="002F54D1">
        <w:rPr>
          <w:rStyle w:val="af7"/>
          <w:rFonts w:hint="eastAsia"/>
        </w:rPr>
        <w:t>（</w:t>
      </w:r>
      <w:r w:rsidR="002F54D1">
        <w:rPr>
          <w:rStyle w:val="af7"/>
          <w:rFonts w:hint="eastAsia"/>
        </w:rPr>
        <w:t>Delete</w:t>
      </w:r>
      <w:r w:rsidR="002F54D1">
        <w:rPr>
          <w:rStyle w:val="af7"/>
          <w:rFonts w:hint="eastAsia"/>
        </w:rPr>
        <w:t>后面是具体的名称，不同接口名称不同）</w:t>
      </w:r>
    </w:p>
    <w:p w:rsidR="002F54D1" w:rsidRPr="005879B3" w:rsidRDefault="002F54D1" w:rsidP="002F54D1">
      <w:pPr>
        <w:rPr>
          <w:b/>
        </w:rPr>
      </w:pPr>
      <w:r w:rsidRPr="00E47307">
        <w:rPr>
          <w:b/>
        </w:rPr>
        <w:t>HTTP</w:t>
      </w:r>
      <w:r w:rsidRPr="00E47307">
        <w:rPr>
          <w:rFonts w:hint="eastAsia"/>
          <w:b/>
        </w:rPr>
        <w:t>请求</w:t>
      </w:r>
      <w:r w:rsidRPr="00E47307">
        <w:rPr>
          <w:b/>
        </w:rPr>
        <w:t>方式</w:t>
      </w:r>
      <w:r w:rsidRPr="00E47307">
        <w:rPr>
          <w:rFonts w:hint="eastAsia"/>
          <w:b/>
        </w:rPr>
        <w:t>：</w:t>
      </w:r>
    </w:p>
    <w:p w:rsidR="002F54D1" w:rsidRDefault="002F54D1" w:rsidP="002F54D1">
      <w:r>
        <w:t>POST</w:t>
      </w:r>
      <w:r>
        <w:t>，</w:t>
      </w:r>
      <w:r>
        <w:t>GET</w:t>
      </w:r>
    </w:p>
    <w:p w:rsidR="002F54D1" w:rsidRDefault="002F54D1" w:rsidP="002F54D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F54D1" w:rsidTr="006404C5">
        <w:tc>
          <w:tcPr>
            <w:tcW w:w="1809"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说明</w:t>
            </w:r>
          </w:p>
        </w:tc>
      </w:tr>
      <w:tr w:rsidR="002F54D1" w:rsidTr="006404C5">
        <w:tc>
          <w:tcPr>
            <w:tcW w:w="1809" w:type="dxa"/>
          </w:tcPr>
          <w:p w:rsidR="002F54D1" w:rsidRPr="00EC78A7" w:rsidRDefault="002F54D1" w:rsidP="006404C5">
            <w:pPr>
              <w:spacing w:line="264" w:lineRule="auto"/>
              <w:rPr>
                <w:b/>
                <w:kern w:val="2"/>
              </w:rPr>
            </w:pPr>
            <w:r w:rsidRPr="00EC78A7">
              <w:rPr>
                <w:b/>
                <w:kern w:val="2"/>
              </w:rPr>
              <w:t>token</w:t>
            </w:r>
          </w:p>
        </w:tc>
        <w:tc>
          <w:tcPr>
            <w:tcW w:w="1024"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F54D1" w:rsidTr="006404C5">
        <w:tc>
          <w:tcPr>
            <w:tcW w:w="1809" w:type="dxa"/>
          </w:tcPr>
          <w:p w:rsidR="002F54D1" w:rsidRPr="002F54D1" w:rsidRDefault="002F54D1" w:rsidP="006404C5">
            <w:pPr>
              <w:spacing w:line="264" w:lineRule="auto"/>
              <w:rPr>
                <w:kern w:val="2"/>
              </w:rPr>
            </w:pPr>
            <w:r w:rsidRPr="002F54D1">
              <w:rPr>
                <w:kern w:val="2"/>
              </w:rPr>
              <w:t>jsonConditions</w:t>
            </w:r>
          </w:p>
        </w:tc>
        <w:tc>
          <w:tcPr>
            <w:tcW w:w="1024"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54D1" w:rsidRDefault="002F54D1" w:rsidP="006404C5">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167C77">
                <w:rPr>
                  <w:rStyle w:val="af7"/>
                  <w:rFonts w:ascii="Consolas" w:hAnsi="Consolas" w:cs="Consolas" w:hint="eastAsia"/>
                  <w:sz w:val="18"/>
                  <w:szCs w:val="18"/>
                </w:rPr>
                <w:t>《</w:t>
              </w:r>
              <w:r w:rsidRPr="00167C77">
                <w:rPr>
                  <w:rStyle w:val="af7"/>
                  <w:rFonts w:hint="eastAsia"/>
                </w:rPr>
                <w:t>数据查询条件结构</w:t>
              </w:r>
              <w:r w:rsidRPr="00167C77">
                <w:rPr>
                  <w:rStyle w:val="af7"/>
                  <w:rFonts w:ascii="Consolas" w:hAnsi="Consolas" w:cs="Consolas" w:hint="eastAsia"/>
                  <w:sz w:val="18"/>
                  <w:szCs w:val="18"/>
                </w:rPr>
                <w:t>》</w:t>
              </w:r>
            </w:hyperlink>
            <w:r>
              <w:rPr>
                <w:rFonts w:ascii="Consolas" w:hAnsi="Consolas" w:cs="Consolas" w:hint="eastAsia"/>
                <w:sz w:val="18"/>
                <w:szCs w:val="18"/>
              </w:rPr>
              <w:t>一节</w:t>
            </w:r>
          </w:p>
        </w:tc>
      </w:tr>
      <w:tr w:rsidR="002F54D1" w:rsidTr="006404C5">
        <w:tc>
          <w:tcPr>
            <w:tcW w:w="1809" w:type="dxa"/>
          </w:tcPr>
          <w:p w:rsidR="002F54D1" w:rsidRDefault="002F54D1"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F54D1" w:rsidRPr="00E00670" w:rsidRDefault="002F54D1"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54D1" w:rsidRDefault="002F54D1"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F54D1" w:rsidRDefault="002F54D1" w:rsidP="002F54D1">
      <w:pPr>
        <w:rPr>
          <w:b/>
        </w:rPr>
      </w:pPr>
      <w:r>
        <w:rPr>
          <w:rFonts w:hint="eastAsia"/>
          <w:b/>
        </w:rPr>
        <w:t>返回</w:t>
      </w:r>
      <w:r>
        <w:rPr>
          <w:b/>
        </w:rPr>
        <w:t>数据</w:t>
      </w:r>
      <w:r w:rsidRPr="0050700F">
        <w:rPr>
          <w:rFonts w:hint="eastAsia"/>
          <w:b/>
        </w:rPr>
        <w:t>格式</w:t>
      </w:r>
      <w:r>
        <w:rPr>
          <w:rFonts w:hint="eastAsia"/>
          <w:b/>
        </w:rPr>
        <w:t>:</w:t>
      </w:r>
    </w:p>
    <w:p w:rsidR="002F54D1" w:rsidRPr="0051022D" w:rsidRDefault="002F54D1" w:rsidP="002F54D1">
      <w:r>
        <w:t>JSON</w:t>
      </w:r>
    </w:p>
    <w:p w:rsidR="002F54D1" w:rsidRDefault="002F54D1" w:rsidP="002F54D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F54D1"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说明</w:t>
            </w:r>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54D1"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2F54D1" w:rsidRDefault="002F54D1" w:rsidP="002F54D1">
      <w:pPr>
        <w:rPr>
          <w:b/>
        </w:rPr>
      </w:pPr>
      <w:r>
        <w:rPr>
          <w:rFonts w:hint="eastAsia"/>
        </w:rPr>
        <w:t>data</w:t>
      </w:r>
      <w:r>
        <w:rPr>
          <w:rFonts w:hint="eastAsia"/>
          <w:b/>
        </w:rPr>
        <w:t>中的数据：</w:t>
      </w:r>
      <w:r>
        <w:rPr>
          <w:rFonts w:hint="eastAsia"/>
        </w:rPr>
        <w:t>1</w:t>
      </w:r>
    </w:p>
    <w:p w:rsidR="002F54D1" w:rsidRDefault="002F54D1" w:rsidP="002F54D1">
      <w:pPr>
        <w:rPr>
          <w:b/>
        </w:rPr>
      </w:pPr>
      <w:r>
        <w:rPr>
          <w:rFonts w:hint="eastAsia"/>
          <w:b/>
        </w:rPr>
        <w:t>请求示例：</w:t>
      </w:r>
    </w:p>
    <w:p w:rsidR="002F54D1" w:rsidRPr="008510B3" w:rsidRDefault="005446D3"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 w:history="1">
        <w:r w:rsidR="00653271" w:rsidRPr="00506A16">
          <w:rPr>
            <w:rStyle w:val="af7"/>
          </w:rPr>
          <w:t>http://192</w:t>
        </w:r>
      </w:hyperlink>
      <w:r w:rsidR="00B52333">
        <w:rPr>
          <w:rStyle w:val="af7"/>
        </w:rPr>
        <w:t>.168.2.158</w:t>
      </w:r>
      <w:r w:rsidR="002F54D1" w:rsidRPr="008510B3">
        <w:rPr>
          <w:rStyle w:val="af7"/>
        </w:rPr>
        <w:t>:9000/ParkAPI/</w:t>
      </w:r>
      <w:r w:rsidR="002F54D1" w:rsidRPr="0069679C">
        <w:rPr>
          <w:rStyle w:val="af7"/>
          <w:rFonts w:hint="eastAsia"/>
        </w:rPr>
        <w:t xml:space="preserve"> </w:t>
      </w:r>
      <w:r w:rsidR="002F54D1">
        <w:rPr>
          <w:rStyle w:val="af7"/>
          <w:rFonts w:hint="eastAsia"/>
        </w:rPr>
        <w:t>DeleteDepartment</w:t>
      </w:r>
      <w:r w:rsidR="002F54D1" w:rsidRPr="008510B3">
        <w:rPr>
          <w:rStyle w:val="af7"/>
        </w:rPr>
        <w:t>?token=daa2f13951c447d5b9988f50751bcf4b</w:t>
      </w:r>
      <w:r w:rsidR="002F54D1" w:rsidRPr="008D09BA">
        <w:rPr>
          <w:rStyle w:val="af7"/>
        </w:rPr>
        <w:t>&amp;</w:t>
      </w:r>
      <w:r w:rsidR="006C329F" w:rsidRPr="006C329F">
        <w:rPr>
          <w:rStyle w:val="af7"/>
        </w:rPr>
        <w:t xml:space="preserve">jsonConditions </w:t>
      </w:r>
      <w:r w:rsidR="002F54D1" w:rsidRPr="008D09BA">
        <w:rPr>
          <w:rStyle w:val="af7"/>
        </w:rPr>
        <w:t>=</w:t>
      </w:r>
      <w:r w:rsidR="00E97EC3" w:rsidRPr="00FE6564">
        <w:rPr>
          <w:rStyle w:val="af7"/>
        </w:rPr>
        <w:t>[{</w:t>
      </w:r>
      <w:r w:rsidR="00143F64">
        <w:rPr>
          <w:rStyle w:val="af7"/>
        </w:rPr>
        <w:t>“</w:t>
      </w:r>
      <w:r w:rsidR="00E97EC3" w:rsidRPr="00FE6564">
        <w:rPr>
          <w:rStyle w:val="af7"/>
        </w:rPr>
        <w:t>Conditions</w:t>
      </w:r>
      <w:r w:rsidR="00143F64">
        <w:rPr>
          <w:rStyle w:val="af7"/>
        </w:rPr>
        <w:t>”</w:t>
      </w:r>
      <w:r w:rsidR="00E97EC3" w:rsidRPr="00FE6564">
        <w:rPr>
          <w:rStyle w:val="af7"/>
        </w:rPr>
        <w:t>:[{</w:t>
      </w:r>
      <w:r w:rsidR="00143F64">
        <w:rPr>
          <w:rStyle w:val="af7"/>
        </w:rPr>
        <w:t>“</w:t>
      </w:r>
      <w:r w:rsidR="00E97EC3" w:rsidRPr="00FE6564">
        <w:rPr>
          <w:rStyle w:val="af7"/>
        </w:rPr>
        <w:t>FieldName</w:t>
      </w:r>
      <w:r w:rsidR="00143F64">
        <w:rPr>
          <w:rStyle w:val="af7"/>
        </w:rPr>
        <w:t>”</w:t>
      </w:r>
      <w:r w:rsidR="00E97EC3" w:rsidRPr="00FE6564">
        <w:rPr>
          <w:rStyle w:val="af7"/>
        </w:rPr>
        <w:t>:</w:t>
      </w:r>
      <w:r w:rsidR="00143F64">
        <w:rPr>
          <w:rStyle w:val="af7"/>
        </w:rPr>
        <w:t>”</w:t>
      </w:r>
      <w:r w:rsidR="00E97EC3" w:rsidRPr="00FE6564">
        <w:rPr>
          <w:rStyle w:val="af7"/>
        </w:rPr>
        <w:t>ID</w:t>
      </w:r>
      <w:r w:rsidR="00143F64">
        <w:rPr>
          <w:rStyle w:val="af7"/>
        </w:rPr>
        <w:t>”</w:t>
      </w:r>
      <w:r w:rsidR="00E97EC3" w:rsidRPr="00FE6564">
        <w:rPr>
          <w:rStyle w:val="af7"/>
        </w:rPr>
        <w:t>,</w:t>
      </w:r>
      <w:r w:rsidR="00143F64">
        <w:rPr>
          <w:rStyle w:val="af7"/>
        </w:rPr>
        <w:t>”</w:t>
      </w:r>
      <w:r w:rsidR="00E97EC3" w:rsidRPr="00FE6564">
        <w:rPr>
          <w:rStyle w:val="af7"/>
        </w:rPr>
        <w:t>Operator</w:t>
      </w:r>
      <w:r w:rsidR="00143F64">
        <w:rPr>
          <w:rStyle w:val="af7"/>
        </w:rPr>
        <w:t>”</w:t>
      </w:r>
      <w:r w:rsidR="00E97EC3" w:rsidRPr="00FE6564">
        <w:rPr>
          <w:rStyle w:val="af7"/>
        </w:rPr>
        <w:t>:</w:t>
      </w:r>
      <w:r w:rsidR="00143F64">
        <w:rPr>
          <w:rStyle w:val="af7"/>
        </w:rPr>
        <w:t>”</w:t>
      </w:r>
      <w:r w:rsidR="00E97EC3" w:rsidRPr="00FE6564">
        <w:rPr>
          <w:rStyle w:val="af7"/>
        </w:rPr>
        <w:t>=</w:t>
      </w:r>
      <w:r w:rsidR="00143F64">
        <w:rPr>
          <w:rStyle w:val="af7"/>
        </w:rPr>
        <w:t>“</w:t>
      </w:r>
      <w:r w:rsidR="00E97EC3" w:rsidRPr="00FE6564">
        <w:rPr>
          <w:rStyle w:val="af7"/>
        </w:rPr>
        <w:t>,</w:t>
      </w:r>
      <w:r w:rsidR="00143F64">
        <w:rPr>
          <w:rStyle w:val="af7"/>
        </w:rPr>
        <w:t>”</w:t>
      </w:r>
      <w:r w:rsidR="00E97EC3" w:rsidRPr="00FE6564">
        <w:rPr>
          <w:rStyle w:val="af7"/>
        </w:rPr>
        <w:t>FieldValue</w:t>
      </w:r>
      <w:r w:rsidR="00143F64">
        <w:rPr>
          <w:rStyle w:val="af7"/>
        </w:rPr>
        <w:t>”</w:t>
      </w:r>
      <w:r w:rsidR="00E97EC3" w:rsidRPr="00FE6564">
        <w:rPr>
          <w:rStyle w:val="af7"/>
        </w:rPr>
        <w:t>:8,</w:t>
      </w:r>
      <w:r w:rsidR="00143F64">
        <w:rPr>
          <w:rStyle w:val="af7"/>
        </w:rPr>
        <w:t>”</w:t>
      </w:r>
      <w:r w:rsidR="00E97EC3" w:rsidRPr="00FE6564">
        <w:rPr>
          <w:rStyle w:val="af7"/>
        </w:rPr>
        <w:t>Combinator</w:t>
      </w:r>
      <w:r w:rsidR="00143F64">
        <w:rPr>
          <w:rStyle w:val="af7"/>
        </w:rPr>
        <w:t>”</w:t>
      </w:r>
      <w:r w:rsidR="00E97EC3" w:rsidRPr="00FE6564">
        <w:rPr>
          <w:rStyle w:val="af7"/>
        </w:rPr>
        <w:t>:</w:t>
      </w:r>
      <w:r w:rsidR="00143F64">
        <w:rPr>
          <w:rStyle w:val="af7"/>
        </w:rPr>
        <w:t>”</w:t>
      </w:r>
      <w:r w:rsidR="00E97EC3" w:rsidRPr="00FE6564">
        <w:rPr>
          <w:rStyle w:val="af7"/>
        </w:rPr>
        <w:t>and</w:t>
      </w:r>
      <w:r w:rsidR="00143F64">
        <w:rPr>
          <w:rStyle w:val="af7"/>
        </w:rPr>
        <w:t>”</w:t>
      </w:r>
      <w:r w:rsidR="00E97EC3" w:rsidRPr="00FE6564">
        <w:rPr>
          <w:rStyle w:val="af7"/>
        </w:rPr>
        <w:t>}],</w:t>
      </w:r>
      <w:r w:rsidR="00143F64">
        <w:rPr>
          <w:rStyle w:val="af7"/>
        </w:rPr>
        <w:t>”</w:t>
      </w:r>
      <w:r w:rsidR="00E97EC3" w:rsidRPr="00FE6564">
        <w:rPr>
          <w:rStyle w:val="af7"/>
        </w:rPr>
        <w:t>C</w:t>
      </w:r>
      <w:r w:rsidR="00C53F21" w:rsidRPr="00FE6564">
        <w:rPr>
          <w:rStyle w:val="af7"/>
        </w:rPr>
        <w:t>o</w:t>
      </w:r>
      <w:r w:rsidR="00E97EC3" w:rsidRPr="00FE6564">
        <w:rPr>
          <w:rStyle w:val="af7"/>
        </w:rPr>
        <w:t>mbinator</w:t>
      </w:r>
      <w:r w:rsidR="00143F64">
        <w:rPr>
          <w:rStyle w:val="af7"/>
        </w:rPr>
        <w:t>”</w:t>
      </w:r>
      <w:r w:rsidR="00E97EC3" w:rsidRPr="00FE6564">
        <w:rPr>
          <w:rStyle w:val="af7"/>
        </w:rPr>
        <w:t>:</w:t>
      </w:r>
      <w:r w:rsidR="00143F64">
        <w:rPr>
          <w:rStyle w:val="af7"/>
        </w:rPr>
        <w:t>”</w:t>
      </w:r>
      <w:r w:rsidR="00E97EC3" w:rsidRPr="00FE6564">
        <w:rPr>
          <w:rStyle w:val="af7"/>
        </w:rPr>
        <w:t>and</w:t>
      </w:r>
      <w:r w:rsidR="00143F64">
        <w:rPr>
          <w:rStyle w:val="af7"/>
        </w:rPr>
        <w:t>”</w:t>
      </w:r>
      <w:r w:rsidR="00E97EC3" w:rsidRPr="00FE6564">
        <w:rPr>
          <w:rStyle w:val="af7"/>
        </w:rPr>
        <w:t>}]</w:t>
      </w:r>
    </w:p>
    <w:p w:rsidR="002F54D1" w:rsidRDefault="002F54D1" w:rsidP="002F54D1">
      <w:pPr>
        <w:rPr>
          <w:b/>
        </w:rPr>
      </w:pPr>
      <w:r>
        <w:rPr>
          <w:rFonts w:hint="eastAsia"/>
          <w:b/>
        </w:rPr>
        <w:t>成功回复示例</w:t>
      </w:r>
      <w:r>
        <w:rPr>
          <w:rFonts w:hint="eastAsia"/>
          <w:b/>
        </w:rPr>
        <w:t>:</w:t>
      </w:r>
    </w:p>
    <w:p w:rsidR="002F54D1" w:rsidRPr="007F1246" w:rsidRDefault="002F54D1"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2F54D1" w:rsidRDefault="002F54D1" w:rsidP="002F54D1">
      <w:pPr>
        <w:rPr>
          <w:b/>
        </w:rPr>
      </w:pPr>
      <w:r>
        <w:rPr>
          <w:rFonts w:hint="eastAsia"/>
          <w:b/>
        </w:rPr>
        <w:t>失败回复示例</w:t>
      </w:r>
      <w:r>
        <w:rPr>
          <w:rFonts w:hint="eastAsia"/>
          <w:b/>
        </w:rPr>
        <w:t>:</w:t>
      </w:r>
    </w:p>
    <w:p w:rsidR="002F54D1" w:rsidRPr="007F1246" w:rsidRDefault="002F54D1"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2B4F" w:rsidRDefault="00702B4F" w:rsidP="00702B4F">
      <w:pPr>
        <w:pStyle w:val="3"/>
      </w:pPr>
      <w:bookmarkStart w:id="20" w:name="_基本按ID删除接口"/>
      <w:bookmarkEnd w:id="20"/>
      <w:r>
        <w:rPr>
          <w:rFonts w:hint="eastAsia"/>
        </w:rPr>
        <w:t>基本按</w:t>
      </w:r>
      <w:r>
        <w:rPr>
          <w:rFonts w:hint="eastAsia"/>
        </w:rPr>
        <w:t>ID</w:t>
      </w:r>
      <w:r>
        <w:rPr>
          <w:rFonts w:hint="eastAsia"/>
        </w:rPr>
        <w:t>删除接口</w:t>
      </w:r>
    </w:p>
    <w:p w:rsidR="00164E4A" w:rsidRPr="00164E4A" w:rsidRDefault="00164E4A" w:rsidP="00164E4A">
      <w:r>
        <w:rPr>
          <w:rFonts w:hint="eastAsia"/>
        </w:rPr>
        <w:t>此接口实现更为灵活的删除操作，但是此接口不会实现任何业务逻辑判断，因此需要调用方确保操作后的数据的正确性。</w:t>
      </w:r>
    </w:p>
    <w:p w:rsidR="00702B4F" w:rsidRPr="00E47307" w:rsidRDefault="00702B4F" w:rsidP="00702B4F">
      <w:pPr>
        <w:rPr>
          <w:b/>
        </w:rPr>
      </w:pPr>
      <w:r w:rsidRPr="00E47307">
        <w:rPr>
          <w:rFonts w:hint="eastAsia"/>
          <w:b/>
        </w:rPr>
        <w:t>url:</w:t>
      </w:r>
    </w:p>
    <w:p w:rsidR="00702B4F" w:rsidRPr="008510B3" w:rsidRDefault="005446D3"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 w:history="1">
        <w:r w:rsidR="00702B4F" w:rsidRPr="00506A16">
          <w:rPr>
            <w:rStyle w:val="af7"/>
          </w:rPr>
          <w:t>http://192</w:t>
        </w:r>
      </w:hyperlink>
      <w:r w:rsidR="00702B4F">
        <w:rPr>
          <w:rStyle w:val="af7"/>
        </w:rPr>
        <w:t>.168.2.158</w:t>
      </w:r>
      <w:r w:rsidR="00702B4F" w:rsidRPr="008510B3">
        <w:rPr>
          <w:rStyle w:val="af7"/>
        </w:rPr>
        <w:t>:9000/ParkAPI/</w:t>
      </w:r>
      <w:r w:rsidR="00702B4F">
        <w:rPr>
          <w:rStyle w:val="af7"/>
          <w:rFonts w:hint="eastAsia"/>
        </w:rPr>
        <w:t>DeleteXXXXXX</w:t>
      </w:r>
      <w:r w:rsidR="00702B4F" w:rsidRPr="002F54D1">
        <w:rPr>
          <w:rStyle w:val="af7"/>
        </w:rPr>
        <w:t>By</w:t>
      </w:r>
      <w:r w:rsidR="00702B4F">
        <w:rPr>
          <w:rStyle w:val="af7"/>
          <w:rFonts w:hint="eastAsia"/>
        </w:rPr>
        <w:t>ID</w:t>
      </w:r>
      <w:r w:rsidR="00702B4F">
        <w:rPr>
          <w:rStyle w:val="af7"/>
          <w:rFonts w:hint="eastAsia"/>
        </w:rPr>
        <w:t>（</w:t>
      </w:r>
      <w:r w:rsidR="00702B4F">
        <w:rPr>
          <w:rStyle w:val="af7"/>
          <w:rFonts w:hint="eastAsia"/>
        </w:rPr>
        <w:t>Delete</w:t>
      </w:r>
      <w:r w:rsidR="00702B4F">
        <w:rPr>
          <w:rStyle w:val="af7"/>
          <w:rFonts w:hint="eastAsia"/>
        </w:rPr>
        <w:t>后面是具体的名称，不同接口名称不同）</w:t>
      </w:r>
    </w:p>
    <w:p w:rsidR="00702B4F" w:rsidRPr="005879B3" w:rsidRDefault="00702B4F" w:rsidP="00702B4F">
      <w:pPr>
        <w:rPr>
          <w:b/>
        </w:rPr>
      </w:pPr>
      <w:r w:rsidRPr="00E47307">
        <w:rPr>
          <w:b/>
        </w:rPr>
        <w:t>HTTP</w:t>
      </w:r>
      <w:r w:rsidRPr="00E47307">
        <w:rPr>
          <w:rFonts w:hint="eastAsia"/>
          <w:b/>
        </w:rPr>
        <w:t>请求</w:t>
      </w:r>
      <w:r w:rsidRPr="00E47307">
        <w:rPr>
          <w:b/>
        </w:rPr>
        <w:t>方式</w:t>
      </w:r>
      <w:r w:rsidRPr="00E47307">
        <w:rPr>
          <w:rFonts w:hint="eastAsia"/>
          <w:b/>
        </w:rPr>
        <w:t>：</w:t>
      </w:r>
    </w:p>
    <w:p w:rsidR="00702B4F" w:rsidRDefault="00702B4F" w:rsidP="00702B4F">
      <w:r>
        <w:lastRenderedPageBreak/>
        <w:t>POST</w:t>
      </w:r>
      <w:r>
        <w:t>，</w:t>
      </w:r>
      <w:r>
        <w:t>GET</w:t>
      </w:r>
    </w:p>
    <w:p w:rsidR="00702B4F" w:rsidRDefault="00702B4F" w:rsidP="00702B4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02B4F" w:rsidTr="006C59AD">
        <w:tc>
          <w:tcPr>
            <w:tcW w:w="1809"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说明</w:t>
            </w:r>
          </w:p>
        </w:tc>
      </w:tr>
      <w:tr w:rsidR="00702B4F" w:rsidTr="006C59AD">
        <w:tc>
          <w:tcPr>
            <w:tcW w:w="1809" w:type="dxa"/>
          </w:tcPr>
          <w:p w:rsidR="00702B4F" w:rsidRPr="00EC78A7" w:rsidRDefault="00702B4F" w:rsidP="006C59AD">
            <w:pPr>
              <w:spacing w:line="264" w:lineRule="auto"/>
              <w:rPr>
                <w:b/>
                <w:kern w:val="2"/>
              </w:rPr>
            </w:pPr>
            <w:r w:rsidRPr="00EC78A7">
              <w:rPr>
                <w:b/>
                <w:kern w:val="2"/>
              </w:rPr>
              <w:t>token</w:t>
            </w:r>
          </w:p>
        </w:tc>
        <w:tc>
          <w:tcPr>
            <w:tcW w:w="1024" w:type="dxa"/>
          </w:tcPr>
          <w:p w:rsidR="00702B4F" w:rsidRPr="00E00670" w:rsidRDefault="00702B4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02B4F" w:rsidRPr="00E00670" w:rsidRDefault="00702B4F"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02B4F" w:rsidTr="006C59AD">
        <w:tc>
          <w:tcPr>
            <w:tcW w:w="1809" w:type="dxa"/>
          </w:tcPr>
          <w:p w:rsidR="00702B4F" w:rsidRPr="002F54D1" w:rsidRDefault="00244B7F" w:rsidP="006C59AD">
            <w:pPr>
              <w:spacing w:line="264" w:lineRule="auto"/>
              <w:rPr>
                <w:kern w:val="2"/>
              </w:rPr>
            </w:pPr>
            <w:r>
              <w:rPr>
                <w:rFonts w:hint="eastAsia"/>
                <w:kern w:val="2"/>
              </w:rPr>
              <w:t>Model</w:t>
            </w:r>
            <w:r w:rsidR="00702B4F">
              <w:rPr>
                <w:rFonts w:hint="eastAsia"/>
                <w:kern w:val="2"/>
              </w:rPr>
              <w:t>ID</w:t>
            </w:r>
          </w:p>
        </w:tc>
        <w:tc>
          <w:tcPr>
            <w:tcW w:w="1024" w:type="dxa"/>
          </w:tcPr>
          <w:p w:rsidR="00702B4F" w:rsidRPr="00E00670" w:rsidRDefault="00702B4F"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02B4F" w:rsidRDefault="00702B4F" w:rsidP="006C59AD">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值</w:t>
            </w:r>
          </w:p>
        </w:tc>
      </w:tr>
      <w:tr w:rsidR="00702B4F" w:rsidTr="006C59AD">
        <w:tc>
          <w:tcPr>
            <w:tcW w:w="1809" w:type="dxa"/>
          </w:tcPr>
          <w:p w:rsidR="00702B4F" w:rsidRDefault="00702B4F"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02B4F" w:rsidRPr="00E00670" w:rsidRDefault="00702B4F"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02B4F" w:rsidRDefault="00702B4F"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02B4F" w:rsidRDefault="00702B4F" w:rsidP="00702B4F">
      <w:pPr>
        <w:rPr>
          <w:b/>
        </w:rPr>
      </w:pPr>
      <w:r>
        <w:rPr>
          <w:rFonts w:hint="eastAsia"/>
          <w:b/>
        </w:rPr>
        <w:t>返回</w:t>
      </w:r>
      <w:r>
        <w:rPr>
          <w:b/>
        </w:rPr>
        <w:t>数据</w:t>
      </w:r>
      <w:r w:rsidRPr="0050700F">
        <w:rPr>
          <w:rFonts w:hint="eastAsia"/>
          <w:b/>
        </w:rPr>
        <w:t>格式</w:t>
      </w:r>
      <w:r>
        <w:rPr>
          <w:rFonts w:hint="eastAsia"/>
          <w:b/>
        </w:rPr>
        <w:t>:</w:t>
      </w:r>
    </w:p>
    <w:p w:rsidR="00702B4F" w:rsidRPr="0051022D" w:rsidRDefault="00702B4F" w:rsidP="00702B4F">
      <w:r>
        <w:t>JSON</w:t>
      </w:r>
    </w:p>
    <w:p w:rsidR="00702B4F" w:rsidRDefault="00702B4F" w:rsidP="00702B4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02B4F"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说明</w:t>
            </w:r>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2B4F"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02B4F" w:rsidRDefault="00702B4F" w:rsidP="00702B4F">
      <w:pPr>
        <w:rPr>
          <w:b/>
        </w:rPr>
      </w:pPr>
      <w:r>
        <w:rPr>
          <w:rFonts w:hint="eastAsia"/>
        </w:rPr>
        <w:t>data</w:t>
      </w:r>
      <w:r>
        <w:rPr>
          <w:rFonts w:hint="eastAsia"/>
          <w:b/>
        </w:rPr>
        <w:t>中的数据：</w:t>
      </w:r>
      <w:r>
        <w:rPr>
          <w:rFonts w:hint="eastAsia"/>
        </w:rPr>
        <w:t>1</w:t>
      </w:r>
    </w:p>
    <w:p w:rsidR="00702B4F" w:rsidRDefault="00702B4F" w:rsidP="00702B4F">
      <w:pPr>
        <w:rPr>
          <w:b/>
        </w:rPr>
      </w:pPr>
      <w:r>
        <w:rPr>
          <w:rFonts w:hint="eastAsia"/>
          <w:b/>
        </w:rPr>
        <w:t>请求示例：</w:t>
      </w:r>
    </w:p>
    <w:p w:rsidR="00D93D28" w:rsidRPr="008510B3" w:rsidRDefault="005446D3"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 w:history="1">
        <w:r w:rsidR="00B60ACE" w:rsidRPr="00C92F9A">
          <w:rPr>
            <w:rStyle w:val="af7"/>
          </w:rPr>
          <w:t>http://192</w:t>
        </w:r>
      </w:hyperlink>
      <w:r w:rsidR="00D93D28" w:rsidRPr="00D93D28">
        <w:rPr>
          <w:rStyle w:val="af7"/>
        </w:rPr>
        <w:t>.168.2.166:9000/ParkAPI/</w:t>
      </w:r>
      <w:r w:rsidR="00D93D28">
        <w:rPr>
          <w:rStyle w:val="af7"/>
          <w:rFonts w:hint="eastAsia"/>
        </w:rPr>
        <w:t>Delete</w:t>
      </w:r>
      <w:r w:rsidR="00D93D28">
        <w:rPr>
          <w:rStyle w:val="af7"/>
        </w:rPr>
        <w:t>DepartmentByID</w:t>
      </w:r>
      <w:r w:rsidR="00D93D28" w:rsidRPr="00D93D28">
        <w:rPr>
          <w:rStyle w:val="af7"/>
        </w:rPr>
        <w:t>?token=437d2a1</w:t>
      </w:r>
      <w:r w:rsidR="00D93D28">
        <w:rPr>
          <w:rStyle w:val="af7"/>
        </w:rPr>
        <w:t>54633484b842c5352cd57f1aa&amp;</w:t>
      </w:r>
      <w:r w:rsidR="00244B7F">
        <w:rPr>
          <w:rStyle w:val="af7"/>
          <w:rFonts w:hint="eastAsia"/>
        </w:rPr>
        <w:t>Model</w:t>
      </w:r>
      <w:r w:rsidR="00D93D28">
        <w:rPr>
          <w:rStyle w:val="af7"/>
        </w:rPr>
        <w:t>ID</w:t>
      </w:r>
      <w:r w:rsidR="00D93D28" w:rsidRPr="00D93D28">
        <w:rPr>
          <w:rStyle w:val="af7"/>
        </w:rPr>
        <w:t>=</w:t>
      </w:r>
      <w:r w:rsidR="00D93D28">
        <w:rPr>
          <w:rStyle w:val="af7"/>
          <w:rFonts w:hint="eastAsia"/>
        </w:rPr>
        <w:t>2</w:t>
      </w:r>
    </w:p>
    <w:p w:rsidR="00702B4F" w:rsidRDefault="00702B4F" w:rsidP="00702B4F">
      <w:pPr>
        <w:rPr>
          <w:b/>
        </w:rPr>
      </w:pPr>
      <w:r>
        <w:rPr>
          <w:rFonts w:hint="eastAsia"/>
          <w:b/>
        </w:rPr>
        <w:t>成功回复示例</w:t>
      </w:r>
      <w:r>
        <w:rPr>
          <w:rFonts w:hint="eastAsia"/>
          <w:b/>
        </w:rPr>
        <w:t>:</w:t>
      </w:r>
    </w:p>
    <w:p w:rsidR="00702B4F" w:rsidRPr="007F1246" w:rsidRDefault="00702B4F"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702B4F" w:rsidRDefault="00702B4F" w:rsidP="00702B4F">
      <w:pPr>
        <w:rPr>
          <w:b/>
        </w:rPr>
      </w:pPr>
      <w:r>
        <w:rPr>
          <w:rFonts w:hint="eastAsia"/>
          <w:b/>
        </w:rPr>
        <w:t>失败回复示例</w:t>
      </w:r>
      <w:r>
        <w:rPr>
          <w:rFonts w:hint="eastAsia"/>
          <w:b/>
        </w:rPr>
        <w:t>:</w:t>
      </w:r>
    </w:p>
    <w:p w:rsidR="00702B4F" w:rsidRPr="007F1246" w:rsidRDefault="00702B4F"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D5248" w:rsidRDefault="009D5248" w:rsidP="009D5248">
      <w:pPr>
        <w:pStyle w:val="3"/>
      </w:pPr>
      <w:bookmarkStart w:id="21" w:name="_基本按ID列表删除接口"/>
      <w:bookmarkEnd w:id="21"/>
      <w:r>
        <w:rPr>
          <w:rFonts w:hint="eastAsia"/>
        </w:rPr>
        <w:t>基本按</w:t>
      </w:r>
      <w:r>
        <w:rPr>
          <w:rFonts w:hint="eastAsia"/>
        </w:rPr>
        <w:t>ID</w:t>
      </w:r>
      <w:r>
        <w:rPr>
          <w:rFonts w:hint="eastAsia"/>
        </w:rPr>
        <w:t>列表删除接口</w:t>
      </w:r>
    </w:p>
    <w:p w:rsidR="00164E4A" w:rsidRPr="00164E4A" w:rsidRDefault="00164E4A" w:rsidP="00164E4A">
      <w:r>
        <w:rPr>
          <w:rFonts w:hint="eastAsia"/>
        </w:rPr>
        <w:t>此接口实现更为灵活的删除操作，但是此接口不会实现任何业务逻辑判断，因此需要调用方确保操作后的数据的正确性。</w:t>
      </w:r>
    </w:p>
    <w:p w:rsidR="009D5248" w:rsidRPr="00E47307" w:rsidRDefault="009D5248" w:rsidP="009D5248">
      <w:pPr>
        <w:rPr>
          <w:b/>
        </w:rPr>
      </w:pPr>
      <w:r w:rsidRPr="00E47307">
        <w:rPr>
          <w:rFonts w:hint="eastAsia"/>
          <w:b/>
        </w:rPr>
        <w:t>url:</w:t>
      </w:r>
    </w:p>
    <w:p w:rsidR="009D5248" w:rsidRPr="008510B3" w:rsidRDefault="005446D3"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 w:history="1">
        <w:r w:rsidR="009D5248" w:rsidRPr="009569DC">
          <w:rPr>
            <w:rStyle w:val="af7"/>
          </w:rPr>
          <w:t>http://192.168.2.158:9000/ParkAPI/</w:t>
        </w:r>
        <w:r w:rsidR="009D5248" w:rsidRPr="009569DC">
          <w:rPr>
            <w:rStyle w:val="af7"/>
            <w:rFonts w:hint="eastAsia"/>
          </w:rPr>
          <w:t>DeleteXXXXXX</w:t>
        </w:r>
        <w:r w:rsidR="009D5248" w:rsidRPr="009569DC">
          <w:rPr>
            <w:rStyle w:val="af7"/>
          </w:rPr>
          <w:t>By</w:t>
        </w:r>
        <w:r w:rsidR="009D5248" w:rsidRPr="009569DC">
          <w:rPr>
            <w:rStyle w:val="af7"/>
            <w:rFonts w:hint="eastAsia"/>
          </w:rPr>
          <w:t>IDList</w:t>
        </w:r>
      </w:hyperlink>
      <w:r w:rsidR="009D5248">
        <w:rPr>
          <w:rStyle w:val="af7"/>
          <w:rFonts w:hint="eastAsia"/>
        </w:rPr>
        <w:t>（</w:t>
      </w:r>
      <w:r w:rsidR="009D5248">
        <w:rPr>
          <w:rStyle w:val="af7"/>
          <w:rFonts w:hint="eastAsia"/>
        </w:rPr>
        <w:t>Delete</w:t>
      </w:r>
      <w:r w:rsidR="009D5248">
        <w:rPr>
          <w:rStyle w:val="af7"/>
          <w:rFonts w:hint="eastAsia"/>
        </w:rPr>
        <w:t>后面是具体的名称，不同接口名称不同）</w:t>
      </w:r>
    </w:p>
    <w:p w:rsidR="009D5248" w:rsidRPr="005879B3" w:rsidRDefault="009D5248" w:rsidP="009D5248">
      <w:pPr>
        <w:rPr>
          <w:b/>
        </w:rPr>
      </w:pPr>
      <w:r w:rsidRPr="00E47307">
        <w:rPr>
          <w:b/>
        </w:rPr>
        <w:t>HTTP</w:t>
      </w:r>
      <w:r w:rsidRPr="00E47307">
        <w:rPr>
          <w:rFonts w:hint="eastAsia"/>
          <w:b/>
        </w:rPr>
        <w:t>请求</w:t>
      </w:r>
      <w:r w:rsidRPr="00E47307">
        <w:rPr>
          <w:b/>
        </w:rPr>
        <w:t>方式</w:t>
      </w:r>
      <w:r w:rsidRPr="00E47307">
        <w:rPr>
          <w:rFonts w:hint="eastAsia"/>
          <w:b/>
        </w:rPr>
        <w:t>：</w:t>
      </w:r>
    </w:p>
    <w:p w:rsidR="009D5248" w:rsidRDefault="009D5248" w:rsidP="009D5248">
      <w:r>
        <w:lastRenderedPageBreak/>
        <w:t>POST</w:t>
      </w:r>
      <w:r>
        <w:t>，</w:t>
      </w:r>
      <w:r>
        <w:t>GET</w:t>
      </w:r>
    </w:p>
    <w:p w:rsidR="009D5248" w:rsidRDefault="009D5248" w:rsidP="009D524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9D5248" w:rsidTr="006C59AD">
        <w:tc>
          <w:tcPr>
            <w:tcW w:w="1809"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说明</w:t>
            </w:r>
          </w:p>
        </w:tc>
      </w:tr>
      <w:tr w:rsidR="009D5248" w:rsidTr="006C59AD">
        <w:tc>
          <w:tcPr>
            <w:tcW w:w="1809" w:type="dxa"/>
          </w:tcPr>
          <w:p w:rsidR="009D5248" w:rsidRPr="00EC78A7" w:rsidRDefault="009D5248" w:rsidP="006C59AD">
            <w:pPr>
              <w:spacing w:line="264" w:lineRule="auto"/>
              <w:rPr>
                <w:b/>
                <w:kern w:val="2"/>
              </w:rPr>
            </w:pPr>
            <w:r w:rsidRPr="00EC78A7">
              <w:rPr>
                <w:b/>
                <w:kern w:val="2"/>
              </w:rPr>
              <w:t>token</w:t>
            </w:r>
          </w:p>
        </w:tc>
        <w:tc>
          <w:tcPr>
            <w:tcW w:w="1024" w:type="dxa"/>
          </w:tcPr>
          <w:p w:rsidR="009D5248" w:rsidRPr="00E00670" w:rsidRDefault="009D524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D5248" w:rsidRPr="00E00670" w:rsidRDefault="009D5248"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D5248" w:rsidTr="006C59AD">
        <w:tc>
          <w:tcPr>
            <w:tcW w:w="1809" w:type="dxa"/>
          </w:tcPr>
          <w:p w:rsidR="009D5248" w:rsidRPr="002F54D1" w:rsidRDefault="009D5248" w:rsidP="006C59AD">
            <w:pPr>
              <w:spacing w:line="264" w:lineRule="auto"/>
              <w:rPr>
                <w:kern w:val="2"/>
              </w:rPr>
            </w:pPr>
            <w:r>
              <w:rPr>
                <w:rFonts w:hint="eastAsia"/>
                <w:kern w:val="2"/>
              </w:rPr>
              <w:t>ID</w:t>
            </w:r>
            <w:r w:rsidR="00DC3F62">
              <w:rPr>
                <w:rFonts w:hint="eastAsia"/>
                <w:kern w:val="2"/>
              </w:rPr>
              <w:t>List</w:t>
            </w:r>
          </w:p>
        </w:tc>
        <w:tc>
          <w:tcPr>
            <w:tcW w:w="1024" w:type="dxa"/>
          </w:tcPr>
          <w:p w:rsidR="009D5248" w:rsidRPr="00E00670" w:rsidRDefault="00DC3F62"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D5248" w:rsidRDefault="00DC3F62" w:rsidP="006C59AD">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9D5248">
              <w:rPr>
                <w:rFonts w:ascii="Consolas" w:hAnsi="Consolas" w:cs="Consolas" w:hint="eastAsia"/>
                <w:sz w:val="18"/>
                <w:szCs w:val="18"/>
              </w:rPr>
              <w:t>ID</w:t>
            </w:r>
            <w:r w:rsidR="009D5248">
              <w:rPr>
                <w:rFonts w:ascii="Consolas" w:hAnsi="Consolas" w:cs="Consolas" w:hint="eastAsia"/>
                <w:sz w:val="18"/>
                <w:szCs w:val="18"/>
              </w:rPr>
              <w:t>值</w:t>
            </w:r>
            <w:r>
              <w:rPr>
                <w:rFonts w:ascii="Consolas" w:hAnsi="Consolas" w:cs="Consolas" w:hint="eastAsia"/>
                <w:sz w:val="18"/>
                <w:szCs w:val="18"/>
              </w:rPr>
              <w:t>数组</w:t>
            </w:r>
          </w:p>
        </w:tc>
      </w:tr>
      <w:tr w:rsidR="009D5248" w:rsidTr="006C59AD">
        <w:tc>
          <w:tcPr>
            <w:tcW w:w="1809" w:type="dxa"/>
          </w:tcPr>
          <w:p w:rsidR="009D5248" w:rsidRDefault="009D5248"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9D5248" w:rsidRPr="00E00670" w:rsidRDefault="009D524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D5248" w:rsidRDefault="009D5248"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D5248" w:rsidRDefault="009D5248" w:rsidP="009D5248">
      <w:pPr>
        <w:rPr>
          <w:b/>
        </w:rPr>
      </w:pPr>
      <w:r>
        <w:rPr>
          <w:rFonts w:hint="eastAsia"/>
          <w:b/>
        </w:rPr>
        <w:t>返回</w:t>
      </w:r>
      <w:r>
        <w:rPr>
          <w:b/>
        </w:rPr>
        <w:t>数据</w:t>
      </w:r>
      <w:r w:rsidRPr="0050700F">
        <w:rPr>
          <w:rFonts w:hint="eastAsia"/>
          <w:b/>
        </w:rPr>
        <w:t>格式</w:t>
      </w:r>
      <w:r>
        <w:rPr>
          <w:rFonts w:hint="eastAsia"/>
          <w:b/>
        </w:rPr>
        <w:t>:</w:t>
      </w:r>
    </w:p>
    <w:p w:rsidR="009D5248" w:rsidRPr="0051022D" w:rsidRDefault="009D5248" w:rsidP="009D5248">
      <w:r>
        <w:t>JSON</w:t>
      </w:r>
    </w:p>
    <w:p w:rsidR="009D5248" w:rsidRDefault="009D5248" w:rsidP="009D524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D5248"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说明</w:t>
            </w:r>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D5248"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9D5248" w:rsidRDefault="009D5248" w:rsidP="009D5248">
      <w:pPr>
        <w:rPr>
          <w:b/>
        </w:rPr>
      </w:pPr>
      <w:r>
        <w:rPr>
          <w:rFonts w:hint="eastAsia"/>
        </w:rPr>
        <w:t>data</w:t>
      </w:r>
      <w:r>
        <w:rPr>
          <w:rFonts w:hint="eastAsia"/>
          <w:b/>
        </w:rPr>
        <w:t>中的数据：</w:t>
      </w:r>
      <w:r>
        <w:rPr>
          <w:rFonts w:hint="eastAsia"/>
        </w:rPr>
        <w:t>1</w:t>
      </w:r>
    </w:p>
    <w:p w:rsidR="009D5248" w:rsidRDefault="009D5248" w:rsidP="009D5248">
      <w:pPr>
        <w:rPr>
          <w:b/>
        </w:rPr>
      </w:pPr>
      <w:r>
        <w:rPr>
          <w:rFonts w:hint="eastAsia"/>
          <w:b/>
        </w:rPr>
        <w:t>请求示例：</w:t>
      </w:r>
    </w:p>
    <w:p w:rsidR="00F33D2E" w:rsidRPr="008510B3" w:rsidRDefault="005446D3"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 w:history="1">
        <w:r w:rsidR="00B60ACE" w:rsidRPr="00C92F9A">
          <w:rPr>
            <w:rStyle w:val="af7"/>
          </w:rPr>
          <w:t>http://192</w:t>
        </w:r>
      </w:hyperlink>
      <w:r w:rsidR="00F33D2E" w:rsidRPr="00F33D2E">
        <w:rPr>
          <w:rStyle w:val="af7"/>
        </w:rPr>
        <w:t>.168.2.166:9000/ParkAPI/</w:t>
      </w:r>
      <w:r w:rsidR="00F33D2E">
        <w:rPr>
          <w:rStyle w:val="af7"/>
          <w:rFonts w:hint="eastAsia"/>
        </w:rPr>
        <w:t>Delete</w:t>
      </w:r>
      <w:r w:rsidR="00F33D2E" w:rsidRPr="00F33D2E">
        <w:rPr>
          <w:rStyle w:val="af7"/>
        </w:rPr>
        <w:t>DepartmentByIDList?token=437d2a154633484b842c5352cd57f1aa&amp;IDList=[5,14]</w:t>
      </w:r>
    </w:p>
    <w:p w:rsidR="009D5248" w:rsidRDefault="009D5248" w:rsidP="009D5248">
      <w:pPr>
        <w:rPr>
          <w:b/>
        </w:rPr>
      </w:pPr>
      <w:r>
        <w:rPr>
          <w:rFonts w:hint="eastAsia"/>
          <w:b/>
        </w:rPr>
        <w:t>成功回复示例</w:t>
      </w:r>
      <w:r>
        <w:rPr>
          <w:rFonts w:hint="eastAsia"/>
          <w:b/>
        </w:rPr>
        <w:t>:</w:t>
      </w:r>
    </w:p>
    <w:p w:rsidR="009D5248" w:rsidRPr="007F1246" w:rsidRDefault="009D5248"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F33D2E">
        <w:rPr>
          <w:rFonts w:hint="eastAsia"/>
        </w:rPr>
        <w:t>2</w:t>
      </w:r>
      <w:r w:rsidRPr="008D09BA">
        <w:t>}</w:t>
      </w:r>
      <w:r w:rsidRPr="0069679C">
        <w:rPr>
          <w:rFonts w:hint="eastAsia"/>
        </w:rPr>
        <w:t xml:space="preserve"> </w:t>
      </w:r>
    </w:p>
    <w:p w:rsidR="009D5248" w:rsidRDefault="009D5248" w:rsidP="009D5248">
      <w:pPr>
        <w:rPr>
          <w:b/>
        </w:rPr>
      </w:pPr>
      <w:r>
        <w:rPr>
          <w:rFonts w:hint="eastAsia"/>
          <w:b/>
        </w:rPr>
        <w:t>失败回复示例</w:t>
      </w:r>
      <w:r>
        <w:rPr>
          <w:rFonts w:hint="eastAsia"/>
          <w:b/>
        </w:rPr>
        <w:t>:</w:t>
      </w:r>
    </w:p>
    <w:p w:rsidR="009D5248" w:rsidRPr="007F1246" w:rsidRDefault="009D5248"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01078E" w:rsidRDefault="0001078E" w:rsidP="0001078E">
      <w:pPr>
        <w:pStyle w:val="3"/>
      </w:pPr>
      <w:bookmarkStart w:id="22" w:name="_基本保存接口"/>
      <w:bookmarkEnd w:id="22"/>
      <w:r>
        <w:rPr>
          <w:rFonts w:hint="eastAsia"/>
        </w:rPr>
        <w:t>基本保存接口</w:t>
      </w:r>
    </w:p>
    <w:p w:rsidR="0001078E" w:rsidRPr="00164E4A" w:rsidRDefault="0001078E" w:rsidP="0001078E">
      <w:r>
        <w:rPr>
          <w:rFonts w:hint="eastAsia"/>
        </w:rPr>
        <w:t>此接口</w:t>
      </w:r>
      <w:r w:rsidR="00BD5060">
        <w:rPr>
          <w:rFonts w:hint="eastAsia"/>
        </w:rPr>
        <w:t>会根据</w:t>
      </w:r>
      <w:r w:rsidR="00BD5060">
        <w:rPr>
          <w:rFonts w:hint="eastAsia"/>
        </w:rPr>
        <w:t>Model</w:t>
      </w:r>
      <w:r w:rsidR="00BD5060">
        <w:rPr>
          <w:rFonts w:hint="eastAsia"/>
        </w:rPr>
        <w:t>的</w:t>
      </w:r>
      <w:r w:rsidR="00BD5060">
        <w:rPr>
          <w:rFonts w:hint="eastAsia"/>
        </w:rPr>
        <w:t>ID</w:t>
      </w:r>
      <w:r w:rsidR="00BD5060">
        <w:rPr>
          <w:rFonts w:hint="eastAsia"/>
        </w:rPr>
        <w:t>字段值自动调用新增或更新接口</w:t>
      </w:r>
      <w:r w:rsidR="00835F2F">
        <w:rPr>
          <w:rFonts w:hint="eastAsia"/>
        </w:rPr>
        <w:t>，为了得到正确的结果，需确保</w:t>
      </w:r>
      <w:r w:rsidR="00835F2F">
        <w:rPr>
          <w:rFonts w:hint="eastAsia"/>
        </w:rPr>
        <w:t>ID</w:t>
      </w:r>
      <w:r w:rsidR="00835F2F">
        <w:rPr>
          <w:rFonts w:hint="eastAsia"/>
        </w:rPr>
        <w:t>字段值为正确的值</w:t>
      </w:r>
      <w:r w:rsidR="00736035">
        <w:rPr>
          <w:rFonts w:hint="eastAsia"/>
        </w:rPr>
        <w:t>(ID</w:t>
      </w:r>
      <w:r w:rsidR="00736035">
        <w:rPr>
          <w:rFonts w:hint="eastAsia"/>
        </w:rPr>
        <w:t>大于</w:t>
      </w:r>
      <w:r w:rsidR="00736035">
        <w:rPr>
          <w:rFonts w:hint="eastAsia"/>
        </w:rPr>
        <w:t>0</w:t>
      </w:r>
      <w:r w:rsidR="00736035">
        <w:rPr>
          <w:rFonts w:hint="eastAsia"/>
        </w:rPr>
        <w:t>调用更新接口，否则调用新增接口</w:t>
      </w:r>
      <w:r w:rsidR="00736035">
        <w:rPr>
          <w:rFonts w:hint="eastAsia"/>
        </w:rPr>
        <w:t>)</w:t>
      </w:r>
      <w:r>
        <w:rPr>
          <w:rFonts w:hint="eastAsia"/>
        </w:rPr>
        <w:t>。</w:t>
      </w:r>
    </w:p>
    <w:p w:rsidR="0001078E" w:rsidRPr="00E47307" w:rsidRDefault="0001078E" w:rsidP="0001078E">
      <w:pPr>
        <w:rPr>
          <w:b/>
        </w:rPr>
      </w:pPr>
      <w:r w:rsidRPr="00E47307">
        <w:rPr>
          <w:rFonts w:hint="eastAsia"/>
          <w:b/>
        </w:rPr>
        <w:t>url:</w:t>
      </w:r>
    </w:p>
    <w:p w:rsidR="0001078E" w:rsidRPr="008510B3" w:rsidRDefault="005446D3"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 w:history="1">
        <w:r w:rsidR="0001078E" w:rsidRPr="00A07AB4">
          <w:rPr>
            <w:rStyle w:val="af7"/>
          </w:rPr>
          <w:t>http://192.168.2.158:9000/ParkAPI/</w:t>
        </w:r>
        <w:r w:rsidR="0001078E" w:rsidRPr="00A07AB4">
          <w:rPr>
            <w:rStyle w:val="af7"/>
            <w:rFonts w:hint="eastAsia"/>
          </w:rPr>
          <w:t>SaveXXXXXX</w:t>
        </w:r>
      </w:hyperlink>
      <w:r w:rsidR="0001078E">
        <w:rPr>
          <w:rStyle w:val="af7"/>
          <w:rFonts w:hint="eastAsia"/>
        </w:rPr>
        <w:t>（</w:t>
      </w:r>
      <w:r w:rsidR="0001078E">
        <w:rPr>
          <w:rStyle w:val="af7"/>
          <w:rFonts w:hint="eastAsia"/>
        </w:rPr>
        <w:t>Save</w:t>
      </w:r>
      <w:r w:rsidR="0001078E">
        <w:rPr>
          <w:rStyle w:val="af7"/>
          <w:rFonts w:hint="eastAsia"/>
        </w:rPr>
        <w:t>后面是具体的名称，不同接口名称不同）</w:t>
      </w:r>
    </w:p>
    <w:p w:rsidR="0001078E" w:rsidRPr="005879B3" w:rsidRDefault="0001078E" w:rsidP="0001078E">
      <w:pPr>
        <w:rPr>
          <w:b/>
        </w:rPr>
      </w:pPr>
      <w:r w:rsidRPr="00E47307">
        <w:rPr>
          <w:b/>
        </w:rPr>
        <w:t>HTTP</w:t>
      </w:r>
      <w:r w:rsidRPr="00E47307">
        <w:rPr>
          <w:rFonts w:hint="eastAsia"/>
          <w:b/>
        </w:rPr>
        <w:t>请求</w:t>
      </w:r>
      <w:r w:rsidRPr="00E47307">
        <w:rPr>
          <w:b/>
        </w:rPr>
        <w:t>方式</w:t>
      </w:r>
      <w:r w:rsidRPr="00E47307">
        <w:rPr>
          <w:rFonts w:hint="eastAsia"/>
          <w:b/>
        </w:rPr>
        <w:t>：</w:t>
      </w:r>
    </w:p>
    <w:p w:rsidR="0001078E" w:rsidRDefault="0001078E" w:rsidP="0001078E">
      <w:r>
        <w:lastRenderedPageBreak/>
        <w:t>POST</w:t>
      </w:r>
      <w:r>
        <w:t>，</w:t>
      </w:r>
      <w:r>
        <w:t>GET</w:t>
      </w:r>
    </w:p>
    <w:p w:rsidR="0001078E" w:rsidRDefault="0001078E" w:rsidP="0001078E">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078E" w:rsidTr="00594ECB">
        <w:tc>
          <w:tcPr>
            <w:tcW w:w="1809"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说明</w:t>
            </w:r>
          </w:p>
        </w:tc>
      </w:tr>
      <w:tr w:rsidR="0001078E" w:rsidTr="00594ECB">
        <w:tc>
          <w:tcPr>
            <w:tcW w:w="1809" w:type="dxa"/>
          </w:tcPr>
          <w:p w:rsidR="0001078E" w:rsidRPr="00EC78A7" w:rsidRDefault="0001078E" w:rsidP="00594ECB">
            <w:pPr>
              <w:spacing w:line="264" w:lineRule="auto"/>
              <w:rPr>
                <w:b/>
                <w:kern w:val="2"/>
              </w:rPr>
            </w:pPr>
            <w:r w:rsidRPr="00EC78A7">
              <w:rPr>
                <w:b/>
                <w:kern w:val="2"/>
              </w:rPr>
              <w:t>token</w:t>
            </w:r>
          </w:p>
        </w:tc>
        <w:tc>
          <w:tcPr>
            <w:tcW w:w="1024"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078E" w:rsidRPr="00E00670" w:rsidRDefault="0001078E"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078E" w:rsidTr="00594ECB">
        <w:tc>
          <w:tcPr>
            <w:tcW w:w="1809" w:type="dxa"/>
          </w:tcPr>
          <w:p w:rsidR="0001078E" w:rsidRPr="002F54D1" w:rsidRDefault="0001078E" w:rsidP="0001078E">
            <w:pPr>
              <w:spacing w:line="264" w:lineRule="auto"/>
              <w:rPr>
                <w:kern w:val="2"/>
              </w:rPr>
            </w:pPr>
            <w:r w:rsidRPr="0001078E">
              <w:rPr>
                <w:kern w:val="2"/>
              </w:rPr>
              <w:t>jsonModel</w:t>
            </w:r>
          </w:p>
        </w:tc>
        <w:tc>
          <w:tcPr>
            <w:tcW w:w="1024" w:type="dxa"/>
          </w:tcPr>
          <w:p w:rsidR="0001078E" w:rsidRPr="00E00670" w:rsidRDefault="0001078E" w:rsidP="0001078E">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01078E">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1078E" w:rsidRDefault="0001078E" w:rsidP="0001078E">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1078E" w:rsidTr="00594ECB">
        <w:tc>
          <w:tcPr>
            <w:tcW w:w="1809" w:type="dxa"/>
          </w:tcPr>
          <w:p w:rsidR="0001078E" w:rsidRDefault="0001078E" w:rsidP="00594ECB">
            <w:pPr>
              <w:spacing w:line="264" w:lineRule="auto"/>
              <w:rPr>
                <w:kern w:val="2"/>
              </w:rPr>
            </w:pPr>
            <w:r w:rsidRPr="0001078E">
              <w:rPr>
                <w:kern w:val="2"/>
              </w:rPr>
              <w:t>jsonModelList</w:t>
            </w:r>
          </w:p>
        </w:tc>
        <w:tc>
          <w:tcPr>
            <w:tcW w:w="1024"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594ECB">
            <w:pPr>
              <w:spacing w:line="264" w:lineRule="auto"/>
              <w:rPr>
                <w:rFonts w:ascii="Consolas" w:hAnsi="Consolas" w:cs="Consolas"/>
                <w:sz w:val="18"/>
                <w:szCs w:val="18"/>
              </w:rPr>
            </w:pPr>
            <w:r w:rsidRPr="0001078E">
              <w:rPr>
                <w:rFonts w:ascii="Consolas" w:hAnsi="Consolas" w:cs="Consolas" w:hint="eastAsia"/>
                <w:sz w:val="18"/>
                <w:szCs w:val="18"/>
              </w:rPr>
              <w:t>N</w:t>
            </w:r>
          </w:p>
        </w:tc>
        <w:tc>
          <w:tcPr>
            <w:tcW w:w="5106" w:type="dxa"/>
          </w:tcPr>
          <w:p w:rsidR="0001078E" w:rsidRDefault="0001078E" w:rsidP="00594EC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数组</w:t>
            </w:r>
            <w:r w:rsidR="00EF6A52">
              <w:rPr>
                <w:rFonts w:ascii="Consolas" w:hAnsi="Consolas" w:cs="Consolas" w:hint="eastAsia"/>
                <w:sz w:val="18"/>
                <w:szCs w:val="18"/>
              </w:rPr>
              <w:t>。</w:t>
            </w:r>
          </w:p>
        </w:tc>
      </w:tr>
      <w:tr w:rsidR="0001078E" w:rsidTr="00594ECB">
        <w:tc>
          <w:tcPr>
            <w:tcW w:w="1809" w:type="dxa"/>
          </w:tcPr>
          <w:p w:rsidR="0001078E" w:rsidRDefault="0001078E"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1078E" w:rsidRPr="00E00670" w:rsidRDefault="0001078E"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1078E" w:rsidRPr="00E00670" w:rsidRDefault="0001078E" w:rsidP="0001078E">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1078E" w:rsidRDefault="0001078E"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078E" w:rsidRDefault="0001078E" w:rsidP="0001078E">
      <w:pPr>
        <w:rPr>
          <w:b/>
        </w:rPr>
      </w:pPr>
      <w:r>
        <w:rPr>
          <w:rFonts w:hint="eastAsia"/>
          <w:b/>
        </w:rPr>
        <w:t>返回</w:t>
      </w:r>
      <w:r>
        <w:rPr>
          <w:b/>
        </w:rPr>
        <w:t>数据</w:t>
      </w:r>
      <w:r w:rsidRPr="0050700F">
        <w:rPr>
          <w:rFonts w:hint="eastAsia"/>
          <w:b/>
        </w:rPr>
        <w:t>格式</w:t>
      </w:r>
      <w:r>
        <w:rPr>
          <w:rFonts w:hint="eastAsia"/>
          <w:b/>
        </w:rPr>
        <w:t>:</w:t>
      </w:r>
    </w:p>
    <w:p w:rsidR="0001078E" w:rsidRPr="0051022D" w:rsidRDefault="0001078E" w:rsidP="0001078E">
      <w:r>
        <w:t>JSON</w:t>
      </w:r>
    </w:p>
    <w:p w:rsidR="0001078E" w:rsidRDefault="0001078E" w:rsidP="0001078E">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078E"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说明</w:t>
            </w:r>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078E"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078E" w:rsidRDefault="00EF6A52" w:rsidP="00594ECB">
            <w:pPr>
              <w:spacing w:line="264" w:lineRule="auto"/>
              <w:rPr>
                <w:rFonts w:ascii="Consolas" w:hAnsi="Consolas" w:cs="Consolas"/>
                <w:kern w:val="2"/>
                <w:sz w:val="18"/>
                <w:szCs w:val="18"/>
              </w:rPr>
            </w:pPr>
            <w:r>
              <w:rPr>
                <w:rFonts w:ascii="Consolas" w:hAnsi="Consolas" w:cs="Consolas" w:hint="eastAsia"/>
                <w:kern w:val="2"/>
                <w:sz w:val="18"/>
                <w:szCs w:val="18"/>
              </w:rPr>
              <w:t>大于</w:t>
            </w:r>
            <w:r>
              <w:rPr>
                <w:rFonts w:ascii="Consolas" w:hAnsi="Consolas" w:cs="Consolas" w:hint="eastAsia"/>
                <w:kern w:val="2"/>
                <w:sz w:val="18"/>
                <w:szCs w:val="18"/>
              </w:rPr>
              <w:t>0</w:t>
            </w:r>
            <w:r>
              <w:rPr>
                <w:rFonts w:ascii="Consolas" w:hAnsi="Consolas" w:cs="Consolas" w:hint="eastAsia"/>
                <w:kern w:val="2"/>
                <w:sz w:val="18"/>
                <w:szCs w:val="18"/>
              </w:rPr>
              <w:t>成功，否则失败</w:t>
            </w:r>
          </w:p>
        </w:tc>
      </w:tr>
    </w:tbl>
    <w:p w:rsidR="0001078E" w:rsidRDefault="0001078E" w:rsidP="0001078E">
      <w:pPr>
        <w:rPr>
          <w:b/>
        </w:rPr>
      </w:pPr>
      <w:r>
        <w:rPr>
          <w:rFonts w:hint="eastAsia"/>
        </w:rPr>
        <w:t>data</w:t>
      </w:r>
      <w:r>
        <w:rPr>
          <w:rFonts w:hint="eastAsia"/>
          <w:b/>
        </w:rPr>
        <w:t>中的数据：</w:t>
      </w:r>
      <w:r>
        <w:rPr>
          <w:rFonts w:hint="eastAsia"/>
        </w:rPr>
        <w:t>1</w:t>
      </w:r>
    </w:p>
    <w:p w:rsidR="0001078E" w:rsidRDefault="0001078E" w:rsidP="0001078E">
      <w:pPr>
        <w:rPr>
          <w:b/>
        </w:rPr>
      </w:pPr>
      <w:r>
        <w:rPr>
          <w:rFonts w:hint="eastAsia"/>
          <w:b/>
        </w:rPr>
        <w:t>请求示例：</w:t>
      </w:r>
    </w:p>
    <w:p w:rsidR="0001078E" w:rsidRPr="008510B3" w:rsidRDefault="005446D3"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 w:history="1">
        <w:r w:rsidR="0001078E" w:rsidRPr="00C92F9A">
          <w:rPr>
            <w:rStyle w:val="af7"/>
          </w:rPr>
          <w:t>http://192</w:t>
        </w:r>
      </w:hyperlink>
      <w:r w:rsidR="0001078E" w:rsidRPr="00F33D2E">
        <w:rPr>
          <w:rStyle w:val="af7"/>
        </w:rPr>
        <w:t>.168.2.166:9000/ParkAPI/</w:t>
      </w:r>
      <w:r w:rsidR="004E4AC1" w:rsidRPr="004E4AC1">
        <w:rPr>
          <w:rStyle w:val="af7"/>
          <w:rFonts w:hint="eastAsia"/>
        </w:rPr>
        <w:t>Save</w:t>
      </w:r>
      <w:r w:rsidR="0001078E" w:rsidRPr="00F33D2E">
        <w:rPr>
          <w:rStyle w:val="af7"/>
        </w:rPr>
        <w:t>Department?token=437d2a154633484b842c5352cd57f1aa&amp;</w:t>
      </w:r>
      <w:r w:rsidR="004E4AC1" w:rsidRPr="008D09BA">
        <w:rPr>
          <w:rStyle w:val="af7"/>
        </w:rPr>
        <w:t>jsonModel={</w:t>
      </w:r>
      <w:r w:rsidR="00143F64">
        <w:rPr>
          <w:rStyle w:val="af7"/>
        </w:rPr>
        <w:t>“</w:t>
      </w:r>
      <w:r w:rsidR="004E4AC1" w:rsidRPr="008D09BA">
        <w:rPr>
          <w:rStyle w:val="af7"/>
        </w:rPr>
        <w:t>ID</w:t>
      </w:r>
      <w:r w:rsidR="00143F64">
        <w:rPr>
          <w:rStyle w:val="af7"/>
        </w:rPr>
        <w:t>”</w:t>
      </w:r>
      <w:r w:rsidR="004E4AC1" w:rsidRPr="008D09BA">
        <w:rPr>
          <w:rStyle w:val="af7"/>
        </w:rPr>
        <w:t>:0,</w:t>
      </w:r>
      <w:r w:rsidR="00143F64">
        <w:rPr>
          <w:rStyle w:val="af7"/>
        </w:rPr>
        <w:t>”</w:t>
      </w:r>
      <w:r w:rsidR="004E4AC1" w:rsidRPr="008D09BA">
        <w:rPr>
          <w:rStyle w:val="af7"/>
        </w:rPr>
        <w:t>DeptNO</w:t>
      </w:r>
      <w:r w:rsidR="00143F64">
        <w:rPr>
          <w:rStyle w:val="af7"/>
        </w:rPr>
        <w:t>”</w:t>
      </w:r>
      <w:r w:rsidR="004E4AC1" w:rsidRPr="008D09BA">
        <w:rPr>
          <w:rStyle w:val="af7"/>
        </w:rPr>
        <w:t>:</w:t>
      </w:r>
      <w:r w:rsidR="00143F64">
        <w:rPr>
          <w:rStyle w:val="af7"/>
        </w:rPr>
        <w:t>”</w:t>
      </w:r>
      <w:r w:rsidR="004E4AC1" w:rsidRPr="008D09BA">
        <w:rPr>
          <w:rStyle w:val="af7"/>
        </w:rPr>
        <w:t>D004</w:t>
      </w:r>
      <w:r w:rsidR="00143F64">
        <w:rPr>
          <w:rStyle w:val="af7"/>
        </w:rPr>
        <w:t>”</w:t>
      </w:r>
      <w:r w:rsidR="004E4AC1" w:rsidRPr="008D09BA">
        <w:rPr>
          <w:rStyle w:val="af7"/>
        </w:rPr>
        <w:t>,</w:t>
      </w:r>
      <w:r w:rsidR="00143F64">
        <w:rPr>
          <w:rStyle w:val="af7"/>
        </w:rPr>
        <w:t>”</w:t>
      </w:r>
      <w:r w:rsidR="004E4AC1" w:rsidRPr="008D09BA">
        <w:rPr>
          <w:rStyle w:val="af7"/>
        </w:rPr>
        <w:t>DeptName</w:t>
      </w:r>
      <w:r w:rsidR="00143F64">
        <w:rPr>
          <w:rStyle w:val="af7"/>
        </w:rPr>
        <w:t>”</w:t>
      </w:r>
      <w:r w:rsidR="004E4AC1" w:rsidRPr="008D09BA">
        <w:rPr>
          <w:rStyle w:val="af7"/>
        </w:rPr>
        <w:t>:</w:t>
      </w:r>
      <w:r w:rsidR="00143F64">
        <w:rPr>
          <w:rStyle w:val="af7"/>
        </w:rPr>
        <w:t>”</w:t>
      </w:r>
      <w:r w:rsidR="004E4AC1" w:rsidRPr="008D09BA">
        <w:rPr>
          <w:rStyle w:val="af7"/>
        </w:rPr>
        <w:t>DeptD</w:t>
      </w:r>
      <w:r w:rsidR="00143F64">
        <w:rPr>
          <w:rStyle w:val="af7"/>
        </w:rPr>
        <w:t>”</w:t>
      </w:r>
      <w:r w:rsidR="004E4AC1" w:rsidRPr="008D09BA">
        <w:rPr>
          <w:rStyle w:val="af7"/>
        </w:rPr>
        <w:t>,</w:t>
      </w:r>
      <w:r w:rsidR="00143F64">
        <w:rPr>
          <w:rStyle w:val="af7"/>
        </w:rPr>
        <w:t>”</w:t>
      </w:r>
      <w:r w:rsidR="004E4AC1" w:rsidRPr="008D09BA">
        <w:rPr>
          <w:rStyle w:val="af7"/>
        </w:rPr>
        <w:t>DeptSymbol</w:t>
      </w:r>
      <w:r w:rsidR="00143F64">
        <w:rPr>
          <w:rStyle w:val="af7"/>
        </w:rPr>
        <w:t>”</w:t>
      </w:r>
      <w:r w:rsidR="004E4AC1" w:rsidRPr="008D09BA">
        <w:rPr>
          <w:rStyle w:val="af7"/>
        </w:rPr>
        <w:t>:</w:t>
      </w:r>
      <w:r w:rsidR="00143F64">
        <w:rPr>
          <w:rStyle w:val="af7"/>
        </w:rPr>
        <w:t>”</w:t>
      </w:r>
      <w:r w:rsidR="004E4AC1" w:rsidRPr="008D09BA">
        <w:rPr>
          <w:rStyle w:val="af7"/>
        </w:rPr>
        <w:t>D</w:t>
      </w:r>
      <w:r w:rsidR="00143F64">
        <w:rPr>
          <w:rStyle w:val="af7"/>
        </w:rPr>
        <w:t>”</w:t>
      </w:r>
      <w:r w:rsidR="004E4AC1" w:rsidRPr="008D09BA">
        <w:rPr>
          <w:rStyle w:val="af7"/>
        </w:rPr>
        <w:t>,</w:t>
      </w:r>
      <w:r w:rsidR="00143F64">
        <w:rPr>
          <w:rStyle w:val="af7"/>
        </w:rPr>
        <w:t>”</w:t>
      </w:r>
      <w:r w:rsidR="004E4AC1" w:rsidRPr="008D09BA">
        <w:rPr>
          <w:rStyle w:val="af7"/>
        </w:rPr>
        <w:t>PID</w:t>
      </w:r>
      <w:r w:rsidR="00143F64">
        <w:rPr>
          <w:rStyle w:val="af7"/>
        </w:rPr>
        <w:t>”</w:t>
      </w:r>
      <w:r w:rsidR="004E4AC1" w:rsidRPr="008D09BA">
        <w:rPr>
          <w:rStyle w:val="af7"/>
        </w:rPr>
        <w:t>:0}</w:t>
      </w:r>
    </w:p>
    <w:p w:rsidR="0001078E" w:rsidRDefault="0001078E" w:rsidP="0001078E">
      <w:pPr>
        <w:rPr>
          <w:b/>
        </w:rPr>
      </w:pPr>
      <w:r>
        <w:rPr>
          <w:rFonts w:hint="eastAsia"/>
          <w:b/>
        </w:rPr>
        <w:t>成功回复示例</w:t>
      </w:r>
      <w:r>
        <w:rPr>
          <w:rFonts w:hint="eastAsia"/>
          <w:b/>
        </w:rPr>
        <w:t>:</w:t>
      </w:r>
    </w:p>
    <w:p w:rsidR="0001078E" w:rsidRPr="007F1246" w:rsidRDefault="0001078E"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4E4AC1">
        <w:rPr>
          <w:rFonts w:hint="eastAsia"/>
        </w:rPr>
        <w:t>1</w:t>
      </w:r>
      <w:r w:rsidRPr="008D09BA">
        <w:t>}</w:t>
      </w:r>
      <w:r w:rsidRPr="0069679C">
        <w:rPr>
          <w:rFonts w:hint="eastAsia"/>
        </w:rPr>
        <w:t xml:space="preserve"> </w:t>
      </w:r>
    </w:p>
    <w:p w:rsidR="0001078E" w:rsidRDefault="0001078E" w:rsidP="0001078E">
      <w:pPr>
        <w:rPr>
          <w:b/>
        </w:rPr>
      </w:pPr>
      <w:r>
        <w:rPr>
          <w:rFonts w:hint="eastAsia"/>
          <w:b/>
        </w:rPr>
        <w:t>失败回复示例</w:t>
      </w:r>
      <w:r>
        <w:rPr>
          <w:rFonts w:hint="eastAsia"/>
          <w:b/>
        </w:rPr>
        <w:t>:</w:t>
      </w:r>
    </w:p>
    <w:p w:rsidR="0001078E" w:rsidRPr="007F1246" w:rsidRDefault="0001078E"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2B4F" w:rsidRDefault="00702B4F" w:rsidP="00702B4F"/>
    <w:p w:rsidR="00F97EE5" w:rsidRDefault="00F97EE5" w:rsidP="00F97EE5">
      <w:pPr>
        <w:pStyle w:val="2"/>
      </w:pPr>
      <w:r>
        <w:rPr>
          <w:rFonts w:hint="eastAsia"/>
        </w:rPr>
        <w:t>操作日志接口</w:t>
      </w:r>
    </w:p>
    <w:p w:rsidR="00F97EE5" w:rsidRPr="008615A8" w:rsidRDefault="00786825" w:rsidP="00F97EE5">
      <w:r>
        <w:rPr>
          <w:rFonts w:hint="eastAsia"/>
        </w:rPr>
        <w:t>操作日志用于记录</w:t>
      </w:r>
      <w:r w:rsidR="00A530DF">
        <w:rPr>
          <w:rFonts w:hint="eastAsia"/>
        </w:rPr>
        <w:t>需要保留以备查验的信息。如</w:t>
      </w:r>
      <w:r>
        <w:rPr>
          <w:rFonts w:hint="eastAsia"/>
        </w:rPr>
        <w:t>用户登陆时间、发生异常的模块及调用堆栈等。</w:t>
      </w:r>
    </w:p>
    <w:p w:rsidR="00F97EE5" w:rsidRDefault="00F97EE5" w:rsidP="00F97EE5">
      <w:pPr>
        <w:pStyle w:val="3"/>
      </w:pPr>
      <w:r>
        <w:rPr>
          <w:rFonts w:hint="eastAsia"/>
        </w:rPr>
        <w:lastRenderedPageBreak/>
        <w:t>Model</w:t>
      </w:r>
      <w:r>
        <w:rPr>
          <w:rFonts w:hint="eastAsia"/>
        </w:rPr>
        <w:t>结构</w:t>
      </w:r>
    </w:p>
    <w:p w:rsidR="00F97EE5" w:rsidRPr="00D657B3" w:rsidRDefault="00F97EE5" w:rsidP="00F97E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97EE5" w:rsidTr="003206DF">
        <w:tc>
          <w:tcPr>
            <w:tcW w:w="1809"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说明</w:t>
            </w:r>
          </w:p>
        </w:tc>
      </w:tr>
      <w:tr w:rsidR="00F97EE5" w:rsidRPr="00E00670" w:rsidTr="003206DF">
        <w:tc>
          <w:tcPr>
            <w:tcW w:w="1809" w:type="dxa"/>
          </w:tcPr>
          <w:p w:rsidR="00F97EE5" w:rsidRPr="00EC78A7" w:rsidRDefault="00F97EE5" w:rsidP="003206DF">
            <w:pPr>
              <w:spacing w:line="264" w:lineRule="auto"/>
              <w:rPr>
                <w:b/>
                <w:kern w:val="2"/>
              </w:rPr>
            </w:pPr>
            <w:r w:rsidRPr="00EC78A7">
              <w:rPr>
                <w:b/>
                <w:kern w:val="2"/>
              </w:rPr>
              <w:t>ID</w:t>
            </w:r>
          </w:p>
        </w:tc>
        <w:tc>
          <w:tcPr>
            <w:tcW w:w="1024" w:type="dxa"/>
          </w:tcPr>
          <w:p w:rsidR="00F97EE5"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Pr="00E00670" w:rsidRDefault="00F97EE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91820" w:rsidRPr="00E00670" w:rsidTr="003206DF">
        <w:tc>
          <w:tcPr>
            <w:tcW w:w="1809" w:type="dxa"/>
          </w:tcPr>
          <w:p w:rsidR="00D91820" w:rsidRPr="00EC78A7" w:rsidRDefault="00D91820" w:rsidP="003206DF">
            <w:pPr>
              <w:spacing w:line="264" w:lineRule="auto"/>
              <w:rPr>
                <w:b/>
                <w:kern w:val="2"/>
              </w:rPr>
            </w:pPr>
            <w:r w:rsidRPr="00D91820">
              <w:rPr>
                <w:b/>
                <w:kern w:val="2"/>
              </w:rPr>
              <w:t>StationID</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工作站编号</w:t>
            </w:r>
          </w:p>
        </w:tc>
      </w:tr>
      <w:tr w:rsidR="00F97EE5" w:rsidRPr="00E00670" w:rsidTr="003206DF">
        <w:tc>
          <w:tcPr>
            <w:tcW w:w="1809" w:type="dxa"/>
          </w:tcPr>
          <w:p w:rsidR="00F97EE5" w:rsidRPr="00EC78A7" w:rsidRDefault="00D91820" w:rsidP="003206DF">
            <w:pPr>
              <w:spacing w:line="264" w:lineRule="auto"/>
              <w:rPr>
                <w:b/>
                <w:kern w:val="2"/>
              </w:rPr>
            </w:pPr>
            <w:r w:rsidRPr="00D91820">
              <w:rPr>
                <w:b/>
                <w:kern w:val="2"/>
              </w:rPr>
              <w:t>OptNO</w:t>
            </w:r>
          </w:p>
        </w:tc>
        <w:tc>
          <w:tcPr>
            <w:tcW w:w="1024" w:type="dxa"/>
          </w:tcPr>
          <w:p w:rsidR="00F97EE5" w:rsidRDefault="00F97E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操作员编号</w:t>
            </w:r>
          </w:p>
        </w:tc>
      </w:tr>
      <w:tr w:rsidR="00F97EE5" w:rsidRPr="00E00670" w:rsidTr="003206DF">
        <w:tc>
          <w:tcPr>
            <w:tcW w:w="1809" w:type="dxa"/>
          </w:tcPr>
          <w:p w:rsidR="00F97EE5" w:rsidRPr="00EC78A7" w:rsidRDefault="00D91820" w:rsidP="003206DF">
            <w:pPr>
              <w:spacing w:line="264" w:lineRule="auto"/>
              <w:rPr>
                <w:b/>
                <w:kern w:val="2"/>
              </w:rPr>
            </w:pPr>
            <w:r w:rsidRPr="00D91820">
              <w:rPr>
                <w:b/>
                <w:kern w:val="2"/>
              </w:rPr>
              <w:t>UserName</w:t>
            </w:r>
          </w:p>
        </w:tc>
        <w:tc>
          <w:tcPr>
            <w:tcW w:w="1024" w:type="dxa"/>
          </w:tcPr>
          <w:p w:rsidR="00F97EE5" w:rsidRDefault="00F97E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操作员</w:t>
            </w:r>
          </w:p>
        </w:tc>
      </w:tr>
      <w:tr w:rsidR="00D91820" w:rsidRPr="00E00670" w:rsidTr="003206DF">
        <w:tc>
          <w:tcPr>
            <w:tcW w:w="1809" w:type="dxa"/>
          </w:tcPr>
          <w:p w:rsidR="00D91820" w:rsidRPr="00EC78A7" w:rsidRDefault="00D91820" w:rsidP="003206DF">
            <w:pPr>
              <w:spacing w:line="264" w:lineRule="auto"/>
              <w:rPr>
                <w:b/>
                <w:kern w:val="2"/>
              </w:rPr>
            </w:pPr>
            <w:r w:rsidRPr="00D91820">
              <w:rPr>
                <w:b/>
                <w:kern w:val="2"/>
              </w:rPr>
              <w:t>OptMenu</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操作菜单</w:t>
            </w:r>
          </w:p>
        </w:tc>
      </w:tr>
      <w:tr w:rsidR="00D91820" w:rsidRPr="00E00670" w:rsidTr="003206DF">
        <w:tc>
          <w:tcPr>
            <w:tcW w:w="1809" w:type="dxa"/>
          </w:tcPr>
          <w:p w:rsidR="00D91820" w:rsidRPr="004E74AF" w:rsidRDefault="00D91820" w:rsidP="003206DF">
            <w:pPr>
              <w:spacing w:line="264" w:lineRule="auto"/>
              <w:rPr>
                <w:b/>
                <w:kern w:val="2"/>
              </w:rPr>
            </w:pPr>
            <w:r w:rsidRPr="00D91820">
              <w:rPr>
                <w:b/>
                <w:kern w:val="2"/>
              </w:rPr>
              <w:t>OptContent</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D91820">
            <w:pPr>
              <w:spacing w:line="264" w:lineRule="auto"/>
              <w:rPr>
                <w:rFonts w:ascii="Consolas" w:hAnsi="Consolas" w:cs="Consolas"/>
                <w:sz w:val="18"/>
                <w:szCs w:val="18"/>
              </w:rPr>
            </w:pPr>
            <w:r w:rsidRPr="00D91820">
              <w:rPr>
                <w:rFonts w:ascii="Consolas" w:hAnsi="Consolas" w:cs="Consolas" w:hint="eastAsia"/>
                <w:sz w:val="18"/>
                <w:szCs w:val="18"/>
              </w:rPr>
              <w:t>操作内容</w:t>
            </w:r>
          </w:p>
        </w:tc>
      </w:tr>
      <w:tr w:rsidR="00D91820" w:rsidRPr="00E00670" w:rsidTr="003206DF">
        <w:tc>
          <w:tcPr>
            <w:tcW w:w="1809" w:type="dxa"/>
          </w:tcPr>
          <w:p w:rsidR="00D91820" w:rsidRPr="00BA136E" w:rsidRDefault="00D91820" w:rsidP="003206DF">
            <w:pPr>
              <w:spacing w:line="264" w:lineRule="auto"/>
              <w:rPr>
                <w:b/>
                <w:kern w:val="2"/>
              </w:rPr>
            </w:pPr>
            <w:r w:rsidRPr="00D91820">
              <w:rPr>
                <w:b/>
                <w:kern w:val="2"/>
              </w:rPr>
              <w:t>OptTime</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操作时间</w:t>
            </w:r>
          </w:p>
        </w:tc>
      </w:tr>
      <w:tr w:rsidR="00D91820" w:rsidRPr="00E00670" w:rsidTr="003206DF">
        <w:tc>
          <w:tcPr>
            <w:tcW w:w="1809" w:type="dxa"/>
          </w:tcPr>
          <w:p w:rsidR="00D91820" w:rsidRPr="00BA136E" w:rsidRDefault="00D91820" w:rsidP="003206DF">
            <w:pPr>
              <w:spacing w:line="264" w:lineRule="auto"/>
              <w:rPr>
                <w:b/>
                <w:kern w:val="2"/>
              </w:rPr>
            </w:pPr>
            <w:r w:rsidRPr="00D91820">
              <w:rPr>
                <w:b/>
                <w:kern w:val="2"/>
              </w:rPr>
              <w:t>PCName</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电脑名</w:t>
            </w:r>
          </w:p>
        </w:tc>
      </w:tr>
      <w:tr w:rsidR="00310CBA" w:rsidRPr="00E00670" w:rsidTr="003206DF">
        <w:tc>
          <w:tcPr>
            <w:tcW w:w="1809" w:type="dxa"/>
          </w:tcPr>
          <w:p w:rsidR="00310CBA" w:rsidRPr="00050B3B" w:rsidRDefault="00310CBA" w:rsidP="003206DF">
            <w:pPr>
              <w:spacing w:line="264" w:lineRule="auto"/>
              <w:rPr>
                <w:kern w:val="2"/>
              </w:rPr>
            </w:pPr>
            <w:r w:rsidRPr="00050B3B">
              <w:rPr>
                <w:rFonts w:hint="eastAsia"/>
                <w:kern w:val="2"/>
              </w:rPr>
              <w:t>StationName</w:t>
            </w:r>
          </w:p>
        </w:tc>
        <w:tc>
          <w:tcPr>
            <w:tcW w:w="1024" w:type="dxa"/>
          </w:tcPr>
          <w:p w:rsidR="00310CBA" w:rsidRDefault="00310CB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0CBA" w:rsidRDefault="00310CB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10CBA" w:rsidRPr="00D91820" w:rsidRDefault="00050B3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3206DF">
        <w:tc>
          <w:tcPr>
            <w:tcW w:w="1809" w:type="dxa"/>
          </w:tcPr>
          <w:p w:rsidR="00294D33" w:rsidRPr="00050B3B" w:rsidRDefault="00294D33" w:rsidP="003206DF">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FE0615"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F97EE5" w:rsidRDefault="00F97EE5" w:rsidP="00F97EE5">
      <w:pPr>
        <w:pStyle w:val="3"/>
      </w:pPr>
      <w:r>
        <w:rPr>
          <w:rFonts w:hint="eastAsia"/>
        </w:rPr>
        <w:t>获取接口</w:t>
      </w:r>
    </w:p>
    <w:p w:rsidR="00F97EE5" w:rsidRPr="00E47307" w:rsidRDefault="00F97EE5" w:rsidP="00F97EE5">
      <w:pPr>
        <w:rPr>
          <w:b/>
        </w:rPr>
      </w:pPr>
      <w:r w:rsidRPr="00E47307">
        <w:rPr>
          <w:rFonts w:hint="eastAsia"/>
          <w:b/>
        </w:rPr>
        <w:t>url:</w:t>
      </w:r>
    </w:p>
    <w:p w:rsidR="00F97EE5" w:rsidRPr="008510B3" w:rsidRDefault="005446D3"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Get</w:t>
      </w:r>
      <w:r w:rsidR="00EA53F3">
        <w:rPr>
          <w:rStyle w:val="af7"/>
        </w:rPr>
        <w:t>OptLog</w:t>
      </w:r>
    </w:p>
    <w:p w:rsidR="00F97EE5" w:rsidRDefault="00F97EE5" w:rsidP="00F97EE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F636F" w:rsidRDefault="00EF636F" w:rsidP="00EF636F">
      <w:pPr>
        <w:pStyle w:val="3"/>
      </w:pPr>
      <w:r>
        <w:rPr>
          <w:rFonts w:hint="eastAsia"/>
        </w:rPr>
        <w:t>获取不重复字段值接口</w:t>
      </w:r>
    </w:p>
    <w:p w:rsidR="00EF636F" w:rsidRPr="00E47307" w:rsidRDefault="00EF636F" w:rsidP="00EF636F">
      <w:pPr>
        <w:rPr>
          <w:b/>
        </w:rPr>
      </w:pPr>
      <w:r w:rsidRPr="00E47307">
        <w:rPr>
          <w:rFonts w:hint="eastAsia"/>
          <w:b/>
        </w:rPr>
        <w:t>url:</w:t>
      </w:r>
    </w:p>
    <w:p w:rsidR="00EF636F" w:rsidRPr="008510B3" w:rsidRDefault="005446D3" w:rsidP="00EF63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 w:history="1">
        <w:r w:rsidR="00EF636F" w:rsidRPr="00506A16">
          <w:rPr>
            <w:rStyle w:val="af7"/>
          </w:rPr>
          <w:t>http://192</w:t>
        </w:r>
      </w:hyperlink>
      <w:r w:rsidR="00EF636F">
        <w:rPr>
          <w:rStyle w:val="af7"/>
        </w:rPr>
        <w:t>.168.2.158</w:t>
      </w:r>
      <w:r w:rsidR="00EF636F" w:rsidRPr="008510B3">
        <w:rPr>
          <w:rStyle w:val="af7"/>
        </w:rPr>
        <w:t>:9000/ParkAPI/</w:t>
      </w:r>
      <w:r w:rsidR="00EF636F">
        <w:rPr>
          <w:rStyle w:val="af7"/>
          <w:rFonts w:hint="eastAsia"/>
        </w:rPr>
        <w:t>Get</w:t>
      </w:r>
      <w:r w:rsidR="00EF636F">
        <w:rPr>
          <w:rStyle w:val="af7"/>
        </w:rPr>
        <w:t>OptLog</w:t>
      </w:r>
      <w:r w:rsidR="000E23CF">
        <w:rPr>
          <w:rStyle w:val="af7"/>
          <w:rFonts w:hint="eastAsia"/>
        </w:rPr>
        <w:t>Distinct</w:t>
      </w:r>
    </w:p>
    <w:p w:rsidR="00EF636F" w:rsidRDefault="00EF636F" w:rsidP="00F97EE5">
      <w:pPr>
        <w:rPr>
          <w:rStyle w:val="af7"/>
          <w:b/>
        </w:rPr>
      </w:pPr>
      <w:r>
        <w:rPr>
          <w:rFonts w:hint="eastAsia"/>
          <w:b/>
        </w:rPr>
        <w:t>请求与返回值结构参考</w:t>
      </w:r>
      <w:hyperlink w:anchor="_基本查询不重复字段值接口" w:history="1">
        <w:r w:rsidR="000E23CF">
          <w:rPr>
            <w:rStyle w:val="af7"/>
            <w:rFonts w:hint="eastAsia"/>
            <w:b/>
          </w:rPr>
          <w:t>基本查询不重复字段值接</w:t>
        </w:r>
        <w:r w:rsidRPr="00B274B9">
          <w:rPr>
            <w:rStyle w:val="af7"/>
            <w:rFonts w:hint="eastAsia"/>
            <w:b/>
          </w:rPr>
          <w:t>口</w:t>
        </w:r>
      </w:hyperlink>
    </w:p>
    <w:p w:rsidR="00E64346" w:rsidRDefault="00E64346" w:rsidP="00E64346">
      <w:pPr>
        <w:pStyle w:val="3"/>
      </w:pPr>
      <w:r>
        <w:rPr>
          <w:rFonts w:hint="eastAsia"/>
        </w:rPr>
        <w:t>按</w:t>
      </w:r>
      <w:r>
        <w:rPr>
          <w:rFonts w:hint="eastAsia"/>
        </w:rPr>
        <w:t>ID</w:t>
      </w:r>
      <w:r>
        <w:rPr>
          <w:rFonts w:hint="eastAsia"/>
        </w:rPr>
        <w:t>获取接口</w:t>
      </w:r>
    </w:p>
    <w:p w:rsidR="00E64346" w:rsidRPr="00E47307" w:rsidRDefault="00E64346" w:rsidP="00E64346">
      <w:pPr>
        <w:rPr>
          <w:b/>
        </w:rPr>
      </w:pPr>
      <w:r w:rsidRPr="00E47307">
        <w:rPr>
          <w:rFonts w:hint="eastAsia"/>
          <w:b/>
        </w:rPr>
        <w:t>url:</w:t>
      </w:r>
    </w:p>
    <w:p w:rsidR="00E64346" w:rsidRPr="008510B3" w:rsidRDefault="005446D3"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Get</w:t>
      </w:r>
      <w:r w:rsidR="00E64346">
        <w:rPr>
          <w:rStyle w:val="af7"/>
        </w:rPr>
        <w:t>OptLog</w:t>
      </w:r>
      <w:r w:rsidR="00E64346">
        <w:rPr>
          <w:rStyle w:val="af7"/>
          <w:rFonts w:hint="eastAsia"/>
        </w:rPr>
        <w:t>ByID</w:t>
      </w:r>
    </w:p>
    <w:p w:rsidR="00E64346" w:rsidRDefault="00E64346" w:rsidP="00E6434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64346" w:rsidRDefault="00E64346" w:rsidP="00E64346">
      <w:pPr>
        <w:pStyle w:val="3"/>
      </w:pPr>
      <w:r>
        <w:rPr>
          <w:rFonts w:hint="eastAsia"/>
        </w:rPr>
        <w:t>按</w:t>
      </w:r>
      <w:r>
        <w:rPr>
          <w:rFonts w:hint="eastAsia"/>
        </w:rPr>
        <w:t>ID</w:t>
      </w:r>
      <w:r>
        <w:rPr>
          <w:rFonts w:hint="eastAsia"/>
        </w:rPr>
        <w:t>列表获取接口</w:t>
      </w:r>
    </w:p>
    <w:p w:rsidR="00E64346" w:rsidRPr="00E47307" w:rsidRDefault="00E64346" w:rsidP="00E64346">
      <w:pPr>
        <w:rPr>
          <w:b/>
        </w:rPr>
      </w:pPr>
      <w:r w:rsidRPr="00E47307">
        <w:rPr>
          <w:rFonts w:hint="eastAsia"/>
          <w:b/>
        </w:rPr>
        <w:t>url:</w:t>
      </w:r>
    </w:p>
    <w:p w:rsidR="00E64346" w:rsidRPr="008510B3" w:rsidRDefault="005446D3"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Get</w:t>
      </w:r>
      <w:r w:rsidR="00E64346">
        <w:rPr>
          <w:rStyle w:val="af7"/>
        </w:rPr>
        <w:t>OptLog</w:t>
      </w:r>
      <w:r w:rsidR="00E64346">
        <w:rPr>
          <w:rStyle w:val="af7"/>
          <w:rFonts w:hint="eastAsia"/>
        </w:rPr>
        <w:t>ByIDList</w:t>
      </w:r>
    </w:p>
    <w:p w:rsidR="00E64346" w:rsidRDefault="00E64346" w:rsidP="00F97EE5">
      <w:pPr>
        <w:rPr>
          <w:b/>
        </w:rPr>
      </w:pPr>
      <w:r>
        <w:rPr>
          <w:rFonts w:hint="eastAsia"/>
          <w:b/>
        </w:rPr>
        <w:lastRenderedPageBreak/>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97EE5" w:rsidRDefault="00F97EE5" w:rsidP="00F97EE5">
      <w:pPr>
        <w:pStyle w:val="3"/>
      </w:pPr>
      <w:r>
        <w:rPr>
          <w:rFonts w:hint="eastAsia"/>
        </w:rPr>
        <w:t>添加接口</w:t>
      </w:r>
    </w:p>
    <w:p w:rsidR="00F97EE5" w:rsidRPr="00E47307" w:rsidRDefault="00F97EE5" w:rsidP="00F97EE5">
      <w:pPr>
        <w:rPr>
          <w:b/>
        </w:rPr>
      </w:pPr>
      <w:r w:rsidRPr="00E47307">
        <w:rPr>
          <w:rFonts w:hint="eastAsia"/>
          <w:b/>
        </w:rPr>
        <w:t>url:</w:t>
      </w:r>
    </w:p>
    <w:p w:rsidR="00F97EE5" w:rsidRPr="008510B3" w:rsidRDefault="005446D3"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Add</w:t>
      </w:r>
      <w:r w:rsidR="00EA53F3">
        <w:rPr>
          <w:rStyle w:val="af7"/>
        </w:rPr>
        <w:t>OptLog</w:t>
      </w:r>
    </w:p>
    <w:p w:rsidR="00F97EE5" w:rsidRDefault="00F97EE5" w:rsidP="00F97EE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F97EE5">
      <w:pPr>
        <w:rPr>
          <w:rStyle w:val="af7"/>
          <w:b/>
        </w:rPr>
      </w:pPr>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5446D3"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OptLog</w:t>
      </w:r>
      <w:r w:rsidR="008C2D95">
        <w:rPr>
          <w:rStyle w:val="af7"/>
          <w:rFonts w:hint="eastAsia"/>
        </w:rPr>
        <w:t>List</w:t>
      </w:r>
    </w:p>
    <w:p w:rsidR="008C2D95" w:rsidRDefault="008C2D95" w:rsidP="00F97EE5">
      <w:pPr>
        <w:rPr>
          <w:b/>
        </w:rPr>
      </w:pPr>
      <w:r>
        <w:rPr>
          <w:rFonts w:hint="eastAsia"/>
          <w:b/>
        </w:rPr>
        <w:t>请求与返回值结构参考</w:t>
      </w:r>
      <w:hyperlink w:anchor="_基本新增列表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97EE5" w:rsidRDefault="00F97EE5" w:rsidP="00F97EE5">
      <w:pPr>
        <w:pStyle w:val="3"/>
      </w:pPr>
      <w:r>
        <w:rPr>
          <w:rFonts w:hint="eastAsia"/>
        </w:rPr>
        <w:t>修改接口</w:t>
      </w:r>
    </w:p>
    <w:p w:rsidR="00F97EE5" w:rsidRPr="00E47307" w:rsidRDefault="00F97EE5" w:rsidP="00F97EE5">
      <w:pPr>
        <w:rPr>
          <w:b/>
        </w:rPr>
      </w:pPr>
      <w:r w:rsidRPr="00E47307">
        <w:rPr>
          <w:rFonts w:hint="eastAsia"/>
          <w:b/>
        </w:rPr>
        <w:t>url:</w:t>
      </w:r>
    </w:p>
    <w:p w:rsidR="00F97EE5" w:rsidRPr="008510B3" w:rsidRDefault="005446D3"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Update</w:t>
      </w:r>
      <w:r w:rsidR="00EA53F3">
        <w:rPr>
          <w:rStyle w:val="af7"/>
        </w:rPr>
        <w:t>OptLog</w:t>
      </w:r>
    </w:p>
    <w:p w:rsidR="007B2EA8" w:rsidRDefault="00F97EE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OptLog</w:t>
      </w:r>
      <w:r w:rsidR="007B2EA8">
        <w:rPr>
          <w:rStyle w:val="af7"/>
          <w:rFonts w:hint="eastAsia"/>
        </w:rPr>
        <w:t>List</w:t>
      </w:r>
    </w:p>
    <w:p w:rsidR="00F97EE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97EE5" w:rsidRPr="00B5638D" w:rsidRDefault="00F97EE5" w:rsidP="00F97EE5">
      <w:pPr>
        <w:pStyle w:val="3"/>
      </w:pPr>
      <w:r>
        <w:rPr>
          <w:rFonts w:hint="eastAsia"/>
        </w:rPr>
        <w:t>删除接口</w:t>
      </w:r>
    </w:p>
    <w:p w:rsidR="00F97EE5" w:rsidRPr="00E47307" w:rsidRDefault="00F97EE5" w:rsidP="00F97EE5">
      <w:pPr>
        <w:rPr>
          <w:b/>
        </w:rPr>
      </w:pPr>
      <w:r w:rsidRPr="00E47307">
        <w:rPr>
          <w:rFonts w:hint="eastAsia"/>
          <w:b/>
        </w:rPr>
        <w:t>url:</w:t>
      </w:r>
    </w:p>
    <w:p w:rsidR="00F97EE5" w:rsidRPr="008510B3" w:rsidRDefault="005446D3"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8"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Delete</w:t>
      </w:r>
      <w:r w:rsidR="00EA53F3">
        <w:rPr>
          <w:rStyle w:val="af7"/>
        </w:rPr>
        <w:t>OptLog</w:t>
      </w:r>
    </w:p>
    <w:p w:rsidR="00F97EE5" w:rsidRDefault="00F97EE5" w:rsidP="00F97EE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F97EE5" w:rsidRDefault="00F97EE5" w:rsidP="00F97EE5">
      <w:pPr>
        <w:pStyle w:val="3"/>
      </w:pPr>
      <w:r>
        <w:rPr>
          <w:rFonts w:hint="eastAsia"/>
        </w:rPr>
        <w:t>修改个别字段接口</w:t>
      </w:r>
    </w:p>
    <w:p w:rsidR="00F97EE5" w:rsidRPr="00E47307" w:rsidRDefault="00F97EE5" w:rsidP="00F97EE5">
      <w:pPr>
        <w:rPr>
          <w:b/>
        </w:rPr>
      </w:pPr>
      <w:r w:rsidRPr="00E47307">
        <w:rPr>
          <w:rFonts w:hint="eastAsia"/>
          <w:b/>
        </w:rPr>
        <w:t>url:</w:t>
      </w:r>
    </w:p>
    <w:p w:rsidR="00F97EE5" w:rsidRPr="008510B3" w:rsidRDefault="005446D3"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9"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Update</w:t>
      </w:r>
      <w:r w:rsidR="00EA53F3">
        <w:rPr>
          <w:rStyle w:val="af7"/>
        </w:rPr>
        <w:t>OptLog</w:t>
      </w:r>
      <w:r w:rsidR="00F97EE5">
        <w:rPr>
          <w:rStyle w:val="af7"/>
          <w:rFonts w:hint="eastAsia"/>
        </w:rPr>
        <w:t>Fields</w:t>
      </w:r>
    </w:p>
    <w:p w:rsidR="00F97EE5" w:rsidRDefault="00F97EE5" w:rsidP="00F97EE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F97EE5" w:rsidRPr="00B5638D" w:rsidRDefault="00F97EE5" w:rsidP="00F97EE5">
      <w:pPr>
        <w:pStyle w:val="3"/>
      </w:pPr>
      <w:r>
        <w:rPr>
          <w:rFonts w:hint="eastAsia"/>
        </w:rPr>
        <w:t>按条件删除接口</w:t>
      </w:r>
    </w:p>
    <w:p w:rsidR="00F97EE5" w:rsidRPr="00E47307" w:rsidRDefault="00F97EE5" w:rsidP="00F97EE5">
      <w:pPr>
        <w:rPr>
          <w:b/>
        </w:rPr>
      </w:pPr>
      <w:r w:rsidRPr="00E47307">
        <w:rPr>
          <w:rFonts w:hint="eastAsia"/>
          <w:b/>
        </w:rPr>
        <w:t>url:</w:t>
      </w:r>
    </w:p>
    <w:p w:rsidR="00F97EE5" w:rsidRPr="008510B3" w:rsidRDefault="005446D3"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0"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Delete</w:t>
      </w:r>
      <w:r w:rsidR="00EA53F3">
        <w:rPr>
          <w:rStyle w:val="af7"/>
        </w:rPr>
        <w:t>OptLog</w:t>
      </w:r>
      <w:r w:rsidR="00F97EE5">
        <w:rPr>
          <w:rStyle w:val="af7"/>
          <w:rFonts w:hint="eastAsia"/>
        </w:rPr>
        <w:t>By</w:t>
      </w:r>
    </w:p>
    <w:p w:rsidR="00F97EE5" w:rsidRDefault="00F97EE5" w:rsidP="00F97EE5">
      <w:pPr>
        <w:rPr>
          <w:rStyle w:val="af7"/>
          <w:b/>
        </w:rPr>
      </w:pPr>
      <w:r>
        <w:rPr>
          <w:rFonts w:hint="eastAsia"/>
          <w:b/>
        </w:rPr>
        <w:lastRenderedPageBreak/>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64346" w:rsidRPr="00B5638D" w:rsidRDefault="00E64346" w:rsidP="00E64346">
      <w:pPr>
        <w:pStyle w:val="3"/>
      </w:pPr>
      <w:r>
        <w:rPr>
          <w:rFonts w:hint="eastAsia"/>
        </w:rPr>
        <w:t>按</w:t>
      </w:r>
      <w:r>
        <w:rPr>
          <w:rFonts w:hint="eastAsia"/>
        </w:rPr>
        <w:t>ID</w:t>
      </w:r>
      <w:r>
        <w:rPr>
          <w:rFonts w:hint="eastAsia"/>
        </w:rPr>
        <w:t>删除接口</w:t>
      </w:r>
    </w:p>
    <w:p w:rsidR="00E64346" w:rsidRPr="00E47307" w:rsidRDefault="00E64346" w:rsidP="00E64346">
      <w:pPr>
        <w:rPr>
          <w:b/>
        </w:rPr>
      </w:pPr>
      <w:r w:rsidRPr="00E47307">
        <w:rPr>
          <w:rFonts w:hint="eastAsia"/>
          <w:b/>
        </w:rPr>
        <w:t>url:</w:t>
      </w:r>
    </w:p>
    <w:p w:rsidR="00E64346" w:rsidRPr="008510B3" w:rsidRDefault="005446D3"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1"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Delete</w:t>
      </w:r>
      <w:r w:rsidR="00E64346">
        <w:rPr>
          <w:rStyle w:val="af7"/>
        </w:rPr>
        <w:t>OptLog</w:t>
      </w:r>
      <w:r w:rsidR="00E64346">
        <w:rPr>
          <w:rStyle w:val="af7"/>
          <w:rFonts w:hint="eastAsia"/>
        </w:rPr>
        <w:t>ByID</w:t>
      </w:r>
    </w:p>
    <w:p w:rsidR="00E64346" w:rsidRDefault="00E64346" w:rsidP="00E6434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64346" w:rsidRPr="00B5638D" w:rsidRDefault="00E64346" w:rsidP="00E64346">
      <w:pPr>
        <w:pStyle w:val="3"/>
      </w:pPr>
      <w:r>
        <w:rPr>
          <w:rFonts w:hint="eastAsia"/>
        </w:rPr>
        <w:t>按</w:t>
      </w:r>
      <w:r>
        <w:rPr>
          <w:rFonts w:hint="eastAsia"/>
        </w:rPr>
        <w:t>ID</w:t>
      </w:r>
      <w:r>
        <w:rPr>
          <w:rFonts w:hint="eastAsia"/>
        </w:rPr>
        <w:t>列表删除接口</w:t>
      </w:r>
    </w:p>
    <w:p w:rsidR="00E64346" w:rsidRPr="00E47307" w:rsidRDefault="00E64346" w:rsidP="00E64346">
      <w:pPr>
        <w:rPr>
          <w:b/>
        </w:rPr>
      </w:pPr>
      <w:r w:rsidRPr="00E47307">
        <w:rPr>
          <w:rFonts w:hint="eastAsia"/>
          <w:b/>
        </w:rPr>
        <w:t>url:</w:t>
      </w:r>
    </w:p>
    <w:p w:rsidR="00E64346" w:rsidRPr="008510B3" w:rsidRDefault="005446D3"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2"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Delete</w:t>
      </w:r>
      <w:r w:rsidR="00E64346">
        <w:rPr>
          <w:rStyle w:val="af7"/>
        </w:rPr>
        <w:t>OptLog</w:t>
      </w:r>
      <w:r w:rsidR="00E64346">
        <w:rPr>
          <w:rStyle w:val="af7"/>
          <w:rFonts w:hint="eastAsia"/>
        </w:rPr>
        <w:t>ByIDList</w:t>
      </w:r>
    </w:p>
    <w:p w:rsidR="00C31D86" w:rsidRDefault="00E64346"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Pr>
          <w:rStyle w:val="af7"/>
        </w:rPr>
        <w:t>OptLog</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11A15" w:rsidRDefault="0050476A" w:rsidP="00511A15">
      <w:pPr>
        <w:pStyle w:val="2"/>
      </w:pPr>
      <w:r>
        <w:rPr>
          <w:rFonts w:hint="eastAsia"/>
        </w:rPr>
        <w:t>小票</w:t>
      </w:r>
      <w:r w:rsidR="00511A15">
        <w:rPr>
          <w:rFonts w:hint="eastAsia"/>
        </w:rPr>
        <w:t>打印设置接口</w:t>
      </w:r>
    </w:p>
    <w:p w:rsidR="00511A15" w:rsidRPr="008615A8" w:rsidRDefault="0050476A" w:rsidP="00511A15">
      <w:r>
        <w:rPr>
          <w:rFonts w:hint="eastAsia"/>
        </w:rPr>
        <w:t>更改小票打印的内容。</w:t>
      </w:r>
    </w:p>
    <w:p w:rsidR="00511A15" w:rsidRDefault="00511A15" w:rsidP="00511A15">
      <w:pPr>
        <w:pStyle w:val="3"/>
      </w:pPr>
      <w:r>
        <w:rPr>
          <w:rFonts w:hint="eastAsia"/>
        </w:rPr>
        <w:t>Model</w:t>
      </w:r>
      <w:r>
        <w:rPr>
          <w:rFonts w:hint="eastAsia"/>
        </w:rPr>
        <w:t>结构</w:t>
      </w:r>
    </w:p>
    <w:p w:rsidR="00511A15" w:rsidRPr="00D657B3" w:rsidRDefault="00511A15" w:rsidP="00511A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11A15" w:rsidTr="003206DF">
        <w:tc>
          <w:tcPr>
            <w:tcW w:w="1809"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说明</w:t>
            </w:r>
          </w:p>
        </w:tc>
      </w:tr>
      <w:tr w:rsidR="00511A15" w:rsidRPr="00E00670" w:rsidTr="003206DF">
        <w:tc>
          <w:tcPr>
            <w:tcW w:w="1809" w:type="dxa"/>
          </w:tcPr>
          <w:p w:rsidR="00511A15" w:rsidRPr="00EC78A7" w:rsidRDefault="00511A15" w:rsidP="003206DF">
            <w:pPr>
              <w:spacing w:line="264" w:lineRule="auto"/>
              <w:rPr>
                <w:b/>
                <w:kern w:val="2"/>
              </w:rPr>
            </w:pPr>
            <w:r w:rsidRPr="00EC78A7">
              <w:rPr>
                <w:b/>
                <w:kern w:val="2"/>
              </w:rPr>
              <w:t>ID</w:t>
            </w:r>
          </w:p>
        </w:tc>
        <w:tc>
          <w:tcPr>
            <w:tcW w:w="1024" w:type="dxa"/>
          </w:tcPr>
          <w:p w:rsidR="00511A15"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Pr="00E00670" w:rsidRDefault="00511A1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511A15" w:rsidRPr="00E00670" w:rsidTr="003206DF">
        <w:tc>
          <w:tcPr>
            <w:tcW w:w="1809" w:type="dxa"/>
          </w:tcPr>
          <w:p w:rsidR="00511A15" w:rsidRPr="00EC78A7" w:rsidRDefault="0029639A" w:rsidP="003206DF">
            <w:pPr>
              <w:spacing w:line="264" w:lineRule="auto"/>
              <w:rPr>
                <w:b/>
                <w:kern w:val="2"/>
              </w:rPr>
            </w:pPr>
            <w:r w:rsidRPr="0029639A">
              <w:rPr>
                <w:b/>
                <w:kern w:val="2"/>
              </w:rPr>
              <w:t>Title</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标题</w:t>
            </w:r>
          </w:p>
        </w:tc>
      </w:tr>
      <w:tr w:rsidR="00511A15" w:rsidRPr="00E00670" w:rsidTr="003206DF">
        <w:tc>
          <w:tcPr>
            <w:tcW w:w="1809" w:type="dxa"/>
          </w:tcPr>
          <w:p w:rsidR="00511A15" w:rsidRPr="00EC78A7" w:rsidRDefault="0029639A" w:rsidP="00113D54">
            <w:pPr>
              <w:spacing w:line="264" w:lineRule="auto"/>
              <w:rPr>
                <w:b/>
                <w:kern w:val="2"/>
              </w:rPr>
            </w:pPr>
            <w:r w:rsidRPr="0029639A">
              <w:rPr>
                <w:b/>
                <w:kern w:val="2"/>
              </w:rPr>
              <w:t>F</w:t>
            </w:r>
            <w:r w:rsidR="00C53F21">
              <w:rPr>
                <w:b/>
                <w:kern w:val="2"/>
              </w:rPr>
              <w:t>t</w:t>
            </w:r>
            <w:r w:rsidRPr="0029639A">
              <w:rPr>
                <w:b/>
                <w:kern w:val="2"/>
              </w:rPr>
              <w:t>itle</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副标题</w:t>
            </w:r>
          </w:p>
        </w:tc>
      </w:tr>
      <w:tr w:rsidR="00511A15" w:rsidRPr="00E00670" w:rsidTr="003206DF">
        <w:tc>
          <w:tcPr>
            <w:tcW w:w="1809" w:type="dxa"/>
          </w:tcPr>
          <w:p w:rsidR="00511A15" w:rsidRPr="00EC78A7" w:rsidRDefault="0029639A" w:rsidP="003206DF">
            <w:pPr>
              <w:spacing w:line="264" w:lineRule="auto"/>
              <w:rPr>
                <w:b/>
                <w:kern w:val="2"/>
              </w:rPr>
            </w:pPr>
            <w:r w:rsidRPr="0029639A">
              <w:rPr>
                <w:b/>
                <w:kern w:val="2"/>
              </w:rPr>
              <w:t>Footer</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表尾</w:t>
            </w:r>
          </w:p>
        </w:tc>
      </w:tr>
    </w:tbl>
    <w:p w:rsidR="00511A15" w:rsidRDefault="00511A15" w:rsidP="00511A15">
      <w:pPr>
        <w:pStyle w:val="3"/>
      </w:pPr>
      <w:r>
        <w:rPr>
          <w:rFonts w:hint="eastAsia"/>
        </w:rPr>
        <w:t>获取接口</w:t>
      </w:r>
    </w:p>
    <w:p w:rsidR="00511A15" w:rsidRPr="00E47307" w:rsidRDefault="00511A15" w:rsidP="00511A15">
      <w:pPr>
        <w:rPr>
          <w:b/>
        </w:rPr>
      </w:pPr>
      <w:r w:rsidRPr="00E47307">
        <w:rPr>
          <w:rFonts w:hint="eastAsia"/>
          <w:b/>
        </w:rPr>
        <w:t>url:</w:t>
      </w:r>
    </w:p>
    <w:p w:rsidR="00511A15" w:rsidRPr="008510B3" w:rsidRDefault="005446D3"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4"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Get</w:t>
      </w:r>
      <w:r w:rsidR="0029639A">
        <w:rPr>
          <w:rStyle w:val="af7"/>
        </w:rPr>
        <w:t>BillPrintSet</w:t>
      </w:r>
    </w:p>
    <w:p w:rsidR="000E23CF" w:rsidRDefault="00511A15"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5446D3"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5"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GetBillPrintSetDistinct</w:t>
      </w:r>
    </w:p>
    <w:p w:rsidR="00511A15"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4800FB" w:rsidRDefault="004800FB" w:rsidP="004800FB">
      <w:pPr>
        <w:pStyle w:val="3"/>
      </w:pPr>
      <w:r>
        <w:rPr>
          <w:rFonts w:hint="eastAsia"/>
        </w:rPr>
        <w:t>按</w:t>
      </w:r>
      <w:r>
        <w:rPr>
          <w:rFonts w:hint="eastAsia"/>
        </w:rPr>
        <w:t>ID</w:t>
      </w:r>
      <w:r>
        <w:rPr>
          <w:rFonts w:hint="eastAsia"/>
        </w:rPr>
        <w:t>获取接口</w:t>
      </w:r>
    </w:p>
    <w:p w:rsidR="004800FB" w:rsidRPr="00E47307" w:rsidRDefault="004800FB" w:rsidP="004800FB">
      <w:pPr>
        <w:rPr>
          <w:b/>
        </w:rPr>
      </w:pPr>
      <w:r w:rsidRPr="00E47307">
        <w:rPr>
          <w:rFonts w:hint="eastAsia"/>
          <w:b/>
        </w:rPr>
        <w:t>url:</w:t>
      </w:r>
    </w:p>
    <w:p w:rsidR="004800FB" w:rsidRPr="008510B3" w:rsidRDefault="005446D3"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6"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GetBillPrintSet</w:t>
      </w:r>
      <w:r w:rsidR="004800FB" w:rsidRPr="004800FB">
        <w:rPr>
          <w:rStyle w:val="af7"/>
          <w:rFonts w:hint="eastAsia"/>
        </w:rPr>
        <w:t xml:space="preserve"> </w:t>
      </w:r>
      <w:r w:rsidR="004800FB">
        <w:rPr>
          <w:rStyle w:val="af7"/>
          <w:rFonts w:hint="eastAsia"/>
        </w:rPr>
        <w:t>ByID</w:t>
      </w:r>
    </w:p>
    <w:p w:rsidR="004800FB" w:rsidRDefault="004800FB" w:rsidP="004800F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800FB" w:rsidRDefault="004800FB" w:rsidP="004800FB">
      <w:pPr>
        <w:pStyle w:val="3"/>
      </w:pPr>
      <w:r>
        <w:rPr>
          <w:rFonts w:hint="eastAsia"/>
        </w:rPr>
        <w:t>按</w:t>
      </w:r>
      <w:r>
        <w:rPr>
          <w:rFonts w:hint="eastAsia"/>
        </w:rPr>
        <w:t>ID</w:t>
      </w:r>
      <w:r>
        <w:rPr>
          <w:rFonts w:hint="eastAsia"/>
        </w:rPr>
        <w:t>列表获取接口</w:t>
      </w:r>
    </w:p>
    <w:p w:rsidR="004800FB" w:rsidRPr="00E47307" w:rsidRDefault="004800FB" w:rsidP="004800FB">
      <w:pPr>
        <w:rPr>
          <w:b/>
        </w:rPr>
      </w:pPr>
      <w:r w:rsidRPr="00E47307">
        <w:rPr>
          <w:rFonts w:hint="eastAsia"/>
          <w:b/>
        </w:rPr>
        <w:t>url:</w:t>
      </w:r>
    </w:p>
    <w:p w:rsidR="004800FB" w:rsidRPr="008510B3" w:rsidRDefault="005446D3"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7"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GetBillPrintSet</w:t>
      </w:r>
      <w:r w:rsidR="004800FB" w:rsidRPr="004800FB">
        <w:rPr>
          <w:rStyle w:val="af7"/>
          <w:rFonts w:hint="eastAsia"/>
        </w:rPr>
        <w:t xml:space="preserve"> </w:t>
      </w:r>
      <w:r w:rsidR="004800FB">
        <w:rPr>
          <w:rStyle w:val="af7"/>
          <w:rFonts w:hint="eastAsia"/>
        </w:rPr>
        <w:t>ByIDList</w:t>
      </w:r>
    </w:p>
    <w:p w:rsidR="004800FB" w:rsidRDefault="004800FB" w:rsidP="00511A15">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11A15" w:rsidRDefault="00511A15" w:rsidP="00511A15">
      <w:pPr>
        <w:pStyle w:val="3"/>
      </w:pPr>
      <w:r>
        <w:rPr>
          <w:rFonts w:hint="eastAsia"/>
        </w:rPr>
        <w:t>添加接口</w:t>
      </w:r>
    </w:p>
    <w:p w:rsidR="00511A15" w:rsidRPr="00E47307" w:rsidRDefault="00511A15" w:rsidP="00511A15">
      <w:pPr>
        <w:rPr>
          <w:b/>
        </w:rPr>
      </w:pPr>
      <w:r w:rsidRPr="00E47307">
        <w:rPr>
          <w:rFonts w:hint="eastAsia"/>
          <w:b/>
        </w:rPr>
        <w:t>url:</w:t>
      </w:r>
    </w:p>
    <w:p w:rsidR="00511A15" w:rsidRPr="008510B3" w:rsidRDefault="005446D3"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8"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Add</w:t>
      </w:r>
      <w:r w:rsidR="0029639A">
        <w:rPr>
          <w:rStyle w:val="af7"/>
        </w:rPr>
        <w:t>BillPrintSet</w:t>
      </w:r>
    </w:p>
    <w:p w:rsidR="008C2D95" w:rsidRDefault="00511A15" w:rsidP="008C2D9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5446D3"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9"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BillPrintSet</w:t>
      </w:r>
      <w:r w:rsidR="008C2D95">
        <w:rPr>
          <w:rStyle w:val="af7"/>
          <w:rFonts w:hint="eastAsia"/>
        </w:rPr>
        <w:t>List</w:t>
      </w:r>
    </w:p>
    <w:p w:rsidR="008C2D95" w:rsidRDefault="008C2D95" w:rsidP="008C2D9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11A15" w:rsidRDefault="00511A15" w:rsidP="008C2D95">
      <w:pPr>
        <w:rPr>
          <w:b/>
        </w:rPr>
      </w:pPr>
    </w:p>
    <w:p w:rsidR="00511A15" w:rsidRDefault="00511A15" w:rsidP="00511A15">
      <w:pPr>
        <w:pStyle w:val="3"/>
      </w:pPr>
      <w:r>
        <w:rPr>
          <w:rFonts w:hint="eastAsia"/>
        </w:rPr>
        <w:t>修改接口</w:t>
      </w:r>
    </w:p>
    <w:p w:rsidR="00511A15" w:rsidRPr="00E47307" w:rsidRDefault="00511A15" w:rsidP="00511A15">
      <w:pPr>
        <w:rPr>
          <w:b/>
        </w:rPr>
      </w:pPr>
      <w:r w:rsidRPr="00E47307">
        <w:rPr>
          <w:rFonts w:hint="eastAsia"/>
          <w:b/>
        </w:rPr>
        <w:t>url:</w:t>
      </w:r>
    </w:p>
    <w:p w:rsidR="00511A15" w:rsidRPr="008510B3" w:rsidRDefault="005446D3"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0"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Update</w:t>
      </w:r>
      <w:r w:rsidR="0029639A">
        <w:rPr>
          <w:rStyle w:val="af7"/>
        </w:rPr>
        <w:t>BillPrintSet</w:t>
      </w:r>
    </w:p>
    <w:p w:rsidR="007B2EA8" w:rsidRDefault="00511A1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BillPrintSet</w:t>
      </w:r>
      <w:r w:rsidR="007B2EA8">
        <w:rPr>
          <w:rStyle w:val="af7"/>
          <w:rFonts w:hint="eastAsia"/>
        </w:rPr>
        <w:t>List</w:t>
      </w:r>
    </w:p>
    <w:p w:rsidR="00511A1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11A15" w:rsidRPr="00B5638D" w:rsidRDefault="00511A15" w:rsidP="00511A15">
      <w:pPr>
        <w:pStyle w:val="3"/>
      </w:pPr>
      <w:r>
        <w:rPr>
          <w:rFonts w:hint="eastAsia"/>
        </w:rPr>
        <w:t>删除接口</w:t>
      </w:r>
    </w:p>
    <w:p w:rsidR="00511A15" w:rsidRPr="00E47307" w:rsidRDefault="00511A15" w:rsidP="00511A15">
      <w:pPr>
        <w:rPr>
          <w:b/>
        </w:rPr>
      </w:pPr>
      <w:r w:rsidRPr="00E47307">
        <w:rPr>
          <w:rFonts w:hint="eastAsia"/>
          <w:b/>
        </w:rPr>
        <w:t>url:</w:t>
      </w:r>
    </w:p>
    <w:p w:rsidR="00511A15" w:rsidRPr="008510B3" w:rsidRDefault="005446D3"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2"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Delete</w:t>
      </w:r>
      <w:r w:rsidR="0029639A">
        <w:rPr>
          <w:rStyle w:val="af7"/>
        </w:rPr>
        <w:t>BillPrintSet</w:t>
      </w:r>
    </w:p>
    <w:p w:rsidR="00511A15" w:rsidRDefault="00511A15" w:rsidP="00511A1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11A15" w:rsidRDefault="00511A15" w:rsidP="00511A15">
      <w:pPr>
        <w:pStyle w:val="3"/>
      </w:pPr>
      <w:r>
        <w:rPr>
          <w:rFonts w:hint="eastAsia"/>
        </w:rPr>
        <w:t>修改个别字段接口</w:t>
      </w:r>
    </w:p>
    <w:p w:rsidR="00511A15" w:rsidRPr="00E47307" w:rsidRDefault="00511A15" w:rsidP="00511A15">
      <w:pPr>
        <w:rPr>
          <w:b/>
        </w:rPr>
      </w:pPr>
      <w:r w:rsidRPr="00E47307">
        <w:rPr>
          <w:rFonts w:hint="eastAsia"/>
          <w:b/>
        </w:rPr>
        <w:t>url:</w:t>
      </w:r>
    </w:p>
    <w:p w:rsidR="00511A15" w:rsidRPr="008510B3" w:rsidRDefault="005446D3"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3"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Update</w:t>
      </w:r>
      <w:r w:rsidR="0029639A">
        <w:rPr>
          <w:rStyle w:val="af7"/>
        </w:rPr>
        <w:t>BillPrintSet</w:t>
      </w:r>
      <w:r w:rsidR="00511A15">
        <w:rPr>
          <w:rStyle w:val="af7"/>
          <w:rFonts w:hint="eastAsia"/>
        </w:rPr>
        <w:t>Fields</w:t>
      </w:r>
    </w:p>
    <w:p w:rsidR="00511A15" w:rsidRDefault="00511A15" w:rsidP="00511A1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11A15" w:rsidRPr="00B5638D" w:rsidRDefault="00511A15" w:rsidP="00511A15">
      <w:pPr>
        <w:pStyle w:val="3"/>
      </w:pPr>
      <w:r>
        <w:rPr>
          <w:rFonts w:hint="eastAsia"/>
        </w:rPr>
        <w:t>按条件删除接口</w:t>
      </w:r>
    </w:p>
    <w:p w:rsidR="00511A15" w:rsidRPr="00E47307" w:rsidRDefault="00511A15" w:rsidP="00511A15">
      <w:pPr>
        <w:rPr>
          <w:b/>
        </w:rPr>
      </w:pPr>
      <w:r w:rsidRPr="00E47307">
        <w:rPr>
          <w:rFonts w:hint="eastAsia"/>
          <w:b/>
        </w:rPr>
        <w:t>url:</w:t>
      </w:r>
    </w:p>
    <w:p w:rsidR="00511A15" w:rsidRPr="008510B3" w:rsidRDefault="005446D3"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4"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Delete</w:t>
      </w:r>
      <w:r w:rsidR="0029639A">
        <w:rPr>
          <w:rStyle w:val="af7"/>
        </w:rPr>
        <w:t>BillPrintSet</w:t>
      </w:r>
      <w:r w:rsidR="00511A15">
        <w:rPr>
          <w:rStyle w:val="af7"/>
          <w:rFonts w:hint="eastAsia"/>
        </w:rPr>
        <w:t>By</w:t>
      </w:r>
    </w:p>
    <w:p w:rsidR="00511A15" w:rsidRDefault="00511A15" w:rsidP="00511A1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800FB" w:rsidRPr="00B5638D" w:rsidRDefault="004800FB" w:rsidP="004800FB">
      <w:pPr>
        <w:pStyle w:val="3"/>
      </w:pPr>
      <w:r>
        <w:rPr>
          <w:rFonts w:hint="eastAsia"/>
        </w:rPr>
        <w:t>按</w:t>
      </w:r>
      <w:r>
        <w:rPr>
          <w:rFonts w:hint="eastAsia"/>
        </w:rPr>
        <w:t>ID</w:t>
      </w:r>
      <w:r>
        <w:rPr>
          <w:rFonts w:hint="eastAsia"/>
        </w:rPr>
        <w:t>删除接口</w:t>
      </w:r>
    </w:p>
    <w:p w:rsidR="004800FB" w:rsidRPr="00E47307" w:rsidRDefault="004800FB" w:rsidP="004800FB">
      <w:pPr>
        <w:rPr>
          <w:b/>
        </w:rPr>
      </w:pPr>
      <w:r w:rsidRPr="00E47307">
        <w:rPr>
          <w:rFonts w:hint="eastAsia"/>
          <w:b/>
        </w:rPr>
        <w:t>url:</w:t>
      </w:r>
    </w:p>
    <w:p w:rsidR="004800FB" w:rsidRPr="008510B3" w:rsidRDefault="005446D3"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5"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DeleteBillPrintSet</w:t>
      </w:r>
      <w:r w:rsidR="004800FB">
        <w:rPr>
          <w:rStyle w:val="af7"/>
          <w:rFonts w:hint="eastAsia"/>
        </w:rPr>
        <w:t>ByID</w:t>
      </w:r>
    </w:p>
    <w:p w:rsidR="004800FB" w:rsidRDefault="004800FB" w:rsidP="004800F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800FB" w:rsidRPr="00B5638D" w:rsidRDefault="004800FB" w:rsidP="004800FB">
      <w:pPr>
        <w:pStyle w:val="3"/>
      </w:pPr>
      <w:r>
        <w:rPr>
          <w:rFonts w:hint="eastAsia"/>
        </w:rPr>
        <w:t>按</w:t>
      </w:r>
      <w:r>
        <w:rPr>
          <w:rFonts w:hint="eastAsia"/>
        </w:rPr>
        <w:t>ID</w:t>
      </w:r>
      <w:r>
        <w:rPr>
          <w:rFonts w:hint="eastAsia"/>
        </w:rPr>
        <w:t>列表删除接口</w:t>
      </w:r>
    </w:p>
    <w:p w:rsidR="004800FB" w:rsidRPr="00E47307" w:rsidRDefault="004800FB" w:rsidP="004800FB">
      <w:pPr>
        <w:rPr>
          <w:b/>
        </w:rPr>
      </w:pPr>
      <w:r w:rsidRPr="00E47307">
        <w:rPr>
          <w:rFonts w:hint="eastAsia"/>
          <w:b/>
        </w:rPr>
        <w:t>url:</w:t>
      </w:r>
    </w:p>
    <w:p w:rsidR="004800FB" w:rsidRPr="008510B3" w:rsidRDefault="005446D3"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6"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DeleteBillPrintSet</w:t>
      </w:r>
      <w:r w:rsidR="004800FB">
        <w:rPr>
          <w:rStyle w:val="af7"/>
          <w:rFonts w:hint="eastAsia"/>
        </w:rPr>
        <w:t>ByIDList</w:t>
      </w:r>
    </w:p>
    <w:p w:rsidR="00C31D86" w:rsidRDefault="004800F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4800FB">
        <w:rPr>
          <w:rStyle w:val="af7"/>
        </w:rPr>
        <w:t>BillPrintSet</w:t>
      </w:r>
    </w:p>
    <w:p w:rsidR="004800FB" w:rsidRPr="004800FB" w:rsidRDefault="00C31D86" w:rsidP="00C31D86">
      <w:pPr>
        <w:rPr>
          <w:b/>
          <w:color w:val="9454C3" w:themeColor="hyperlink"/>
          <w:u w:val="single"/>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3650B" w:rsidRDefault="0013650B" w:rsidP="0013650B">
      <w:pPr>
        <w:pStyle w:val="2"/>
      </w:pPr>
      <w:r>
        <w:rPr>
          <w:rFonts w:hint="eastAsia"/>
        </w:rPr>
        <w:t>车场机号设置接口</w:t>
      </w:r>
    </w:p>
    <w:p w:rsidR="0013650B" w:rsidRPr="008615A8" w:rsidRDefault="0013650B" w:rsidP="0013650B">
      <w:r>
        <w:rPr>
          <w:rFonts w:hint="eastAsia"/>
        </w:rPr>
        <w:t>更改车场机号数量及别名。</w:t>
      </w:r>
    </w:p>
    <w:p w:rsidR="0013650B" w:rsidRDefault="0013650B" w:rsidP="0013650B">
      <w:pPr>
        <w:pStyle w:val="3"/>
      </w:pPr>
      <w:bookmarkStart w:id="23" w:name="_Model结构_17"/>
      <w:bookmarkEnd w:id="23"/>
      <w:r>
        <w:rPr>
          <w:rFonts w:hint="eastAsia"/>
        </w:rPr>
        <w:t>Model</w:t>
      </w:r>
      <w:r>
        <w:rPr>
          <w:rFonts w:hint="eastAsia"/>
        </w:rPr>
        <w:t>结构</w:t>
      </w:r>
    </w:p>
    <w:p w:rsidR="0013650B" w:rsidRPr="00D657B3" w:rsidRDefault="0013650B" w:rsidP="001365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3650B" w:rsidTr="003206DF">
        <w:tc>
          <w:tcPr>
            <w:tcW w:w="1809"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说明</w:t>
            </w:r>
          </w:p>
        </w:tc>
      </w:tr>
      <w:tr w:rsidR="0013650B" w:rsidRPr="00E00670" w:rsidTr="003206DF">
        <w:tc>
          <w:tcPr>
            <w:tcW w:w="1809" w:type="dxa"/>
          </w:tcPr>
          <w:p w:rsidR="0013650B" w:rsidRPr="00EC78A7" w:rsidRDefault="0013650B" w:rsidP="003206DF">
            <w:pPr>
              <w:spacing w:line="264" w:lineRule="auto"/>
              <w:rPr>
                <w:b/>
                <w:kern w:val="2"/>
              </w:rPr>
            </w:pPr>
            <w:r w:rsidRPr="00EC78A7">
              <w:rPr>
                <w:b/>
                <w:kern w:val="2"/>
              </w:rPr>
              <w:t>ID</w:t>
            </w:r>
          </w:p>
        </w:tc>
        <w:tc>
          <w:tcPr>
            <w:tcW w:w="1024" w:type="dxa"/>
          </w:tcPr>
          <w:p w:rsidR="0013650B"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Pr="00E00670" w:rsidRDefault="0013650B"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3650B" w:rsidRPr="00E00670" w:rsidTr="003206DF">
        <w:tc>
          <w:tcPr>
            <w:tcW w:w="1809" w:type="dxa"/>
          </w:tcPr>
          <w:p w:rsidR="0013650B" w:rsidRPr="00EC78A7" w:rsidRDefault="004C02DC" w:rsidP="003206DF">
            <w:pPr>
              <w:spacing w:line="264" w:lineRule="auto"/>
              <w:rPr>
                <w:b/>
                <w:kern w:val="2"/>
              </w:rPr>
            </w:pPr>
            <w:r w:rsidRPr="004C02DC">
              <w:rPr>
                <w:b/>
                <w:kern w:val="2"/>
              </w:rPr>
              <w:lastRenderedPageBreak/>
              <w:t>CtrlNumber</w:t>
            </w:r>
          </w:p>
        </w:tc>
        <w:tc>
          <w:tcPr>
            <w:tcW w:w="1024" w:type="dxa"/>
          </w:tcPr>
          <w:p w:rsidR="0013650B" w:rsidRDefault="0013650B"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Default="004C02DC" w:rsidP="003206DF">
            <w:pPr>
              <w:spacing w:line="264" w:lineRule="auto"/>
              <w:rPr>
                <w:rFonts w:ascii="Consolas" w:hAnsi="Consolas" w:cs="Consolas"/>
                <w:sz w:val="18"/>
                <w:szCs w:val="18"/>
              </w:rPr>
            </w:pPr>
            <w:r w:rsidRPr="004C02DC">
              <w:rPr>
                <w:rFonts w:ascii="Consolas" w:hAnsi="Consolas" w:cs="Consolas" w:hint="eastAsia"/>
                <w:sz w:val="18"/>
                <w:szCs w:val="18"/>
              </w:rPr>
              <w:t>机号</w:t>
            </w:r>
          </w:p>
        </w:tc>
      </w:tr>
      <w:tr w:rsidR="0013650B" w:rsidRPr="00E00670" w:rsidTr="003206DF">
        <w:tc>
          <w:tcPr>
            <w:tcW w:w="1809" w:type="dxa"/>
          </w:tcPr>
          <w:p w:rsidR="0013650B" w:rsidRPr="00EC78A7" w:rsidRDefault="004C02DC" w:rsidP="003206DF">
            <w:pPr>
              <w:spacing w:line="264" w:lineRule="auto"/>
              <w:rPr>
                <w:b/>
                <w:kern w:val="2"/>
              </w:rPr>
            </w:pPr>
            <w:r w:rsidRPr="004C02DC">
              <w:rPr>
                <w:b/>
                <w:kern w:val="2"/>
              </w:rPr>
              <w:t>Location</w:t>
            </w:r>
          </w:p>
        </w:tc>
        <w:tc>
          <w:tcPr>
            <w:tcW w:w="1024" w:type="dxa"/>
          </w:tcPr>
          <w:p w:rsidR="0013650B" w:rsidRDefault="0013650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Default="004C02DC" w:rsidP="003206DF">
            <w:pPr>
              <w:spacing w:line="264" w:lineRule="auto"/>
              <w:rPr>
                <w:rFonts w:ascii="Consolas" w:hAnsi="Consolas" w:cs="Consolas"/>
                <w:sz w:val="18"/>
                <w:szCs w:val="18"/>
              </w:rPr>
            </w:pPr>
            <w:r w:rsidRPr="004C02DC">
              <w:rPr>
                <w:rFonts w:ascii="Consolas" w:hAnsi="Consolas" w:cs="Consolas" w:hint="eastAsia"/>
                <w:sz w:val="18"/>
                <w:szCs w:val="18"/>
              </w:rPr>
              <w:t>名称</w:t>
            </w:r>
          </w:p>
        </w:tc>
      </w:tr>
    </w:tbl>
    <w:p w:rsidR="0013650B" w:rsidRDefault="0013650B" w:rsidP="0013650B">
      <w:pPr>
        <w:pStyle w:val="3"/>
      </w:pPr>
      <w:r>
        <w:rPr>
          <w:rFonts w:hint="eastAsia"/>
        </w:rPr>
        <w:t>获取接口</w:t>
      </w:r>
    </w:p>
    <w:p w:rsidR="0013650B" w:rsidRPr="00E47307" w:rsidRDefault="0013650B" w:rsidP="0013650B">
      <w:pPr>
        <w:rPr>
          <w:b/>
        </w:rPr>
      </w:pPr>
      <w:r w:rsidRPr="00E47307">
        <w:rPr>
          <w:rFonts w:hint="eastAsia"/>
          <w:b/>
        </w:rPr>
        <w:t>url:</w:t>
      </w:r>
    </w:p>
    <w:p w:rsidR="0013650B" w:rsidRPr="008510B3" w:rsidRDefault="005446D3"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8"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Get</w:t>
      </w:r>
      <w:r w:rsidR="00A33DC4">
        <w:rPr>
          <w:rStyle w:val="af7"/>
        </w:rPr>
        <w:t>ParkJHSet</w:t>
      </w:r>
    </w:p>
    <w:p w:rsidR="000E23CF" w:rsidRDefault="0013650B"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5446D3"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9"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GetParkJHSetDistinct</w:t>
      </w:r>
    </w:p>
    <w:p w:rsidR="0013650B"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FA06DB" w:rsidRDefault="00FA06DB" w:rsidP="00FA06DB">
      <w:pPr>
        <w:pStyle w:val="3"/>
      </w:pPr>
      <w:r>
        <w:rPr>
          <w:rFonts w:hint="eastAsia"/>
        </w:rPr>
        <w:t>按</w:t>
      </w:r>
      <w:r>
        <w:rPr>
          <w:rFonts w:hint="eastAsia"/>
        </w:rPr>
        <w:t>ID</w:t>
      </w:r>
      <w:r>
        <w:rPr>
          <w:rFonts w:hint="eastAsia"/>
        </w:rPr>
        <w:t>获取接口</w:t>
      </w:r>
    </w:p>
    <w:p w:rsidR="00FA06DB" w:rsidRPr="00E47307" w:rsidRDefault="00FA06DB" w:rsidP="00FA06DB">
      <w:pPr>
        <w:rPr>
          <w:b/>
        </w:rPr>
      </w:pPr>
      <w:r w:rsidRPr="00E47307">
        <w:rPr>
          <w:rFonts w:hint="eastAsia"/>
          <w:b/>
        </w:rPr>
        <w:t>url:</w:t>
      </w:r>
    </w:p>
    <w:p w:rsidR="00FA06DB" w:rsidRPr="008510B3" w:rsidRDefault="005446D3"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0"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GetParkJHSet</w:t>
      </w:r>
      <w:r w:rsidR="00FA06DB" w:rsidRPr="00FA06DB">
        <w:rPr>
          <w:rStyle w:val="af7"/>
          <w:rFonts w:hint="eastAsia"/>
        </w:rPr>
        <w:t xml:space="preserve"> </w:t>
      </w:r>
      <w:r w:rsidR="00FA06DB">
        <w:rPr>
          <w:rStyle w:val="af7"/>
          <w:rFonts w:hint="eastAsia"/>
        </w:rPr>
        <w:t>ByID</w:t>
      </w:r>
    </w:p>
    <w:p w:rsidR="00FA06DB" w:rsidRDefault="00FA06DB" w:rsidP="00FA06D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A06DB" w:rsidRDefault="00FA06DB" w:rsidP="00FA06DB">
      <w:pPr>
        <w:pStyle w:val="3"/>
      </w:pPr>
      <w:r>
        <w:rPr>
          <w:rFonts w:hint="eastAsia"/>
        </w:rPr>
        <w:t>按</w:t>
      </w:r>
      <w:r>
        <w:rPr>
          <w:rFonts w:hint="eastAsia"/>
        </w:rPr>
        <w:t>ID</w:t>
      </w:r>
      <w:r>
        <w:rPr>
          <w:rFonts w:hint="eastAsia"/>
        </w:rPr>
        <w:t>列表获取接口</w:t>
      </w:r>
    </w:p>
    <w:p w:rsidR="00FA06DB" w:rsidRPr="00E47307" w:rsidRDefault="00FA06DB" w:rsidP="00FA06DB">
      <w:pPr>
        <w:rPr>
          <w:b/>
        </w:rPr>
      </w:pPr>
      <w:r w:rsidRPr="00E47307">
        <w:rPr>
          <w:rFonts w:hint="eastAsia"/>
          <w:b/>
        </w:rPr>
        <w:t>url:</w:t>
      </w:r>
    </w:p>
    <w:p w:rsidR="00FA06DB" w:rsidRPr="008510B3" w:rsidRDefault="005446D3"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1"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GetParkJHSet</w:t>
      </w:r>
      <w:r w:rsidR="00FA06DB" w:rsidRPr="00FA06DB">
        <w:rPr>
          <w:rStyle w:val="af7"/>
          <w:rFonts w:hint="eastAsia"/>
        </w:rPr>
        <w:t xml:space="preserve"> </w:t>
      </w:r>
      <w:r w:rsidR="00FA06DB">
        <w:rPr>
          <w:rStyle w:val="af7"/>
          <w:rFonts w:hint="eastAsia"/>
        </w:rPr>
        <w:t>ByIDList</w:t>
      </w:r>
    </w:p>
    <w:p w:rsidR="00FA06DB" w:rsidRDefault="00FA06DB" w:rsidP="0013650B">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650B" w:rsidRDefault="0013650B" w:rsidP="0013650B">
      <w:pPr>
        <w:pStyle w:val="3"/>
      </w:pPr>
      <w:r>
        <w:rPr>
          <w:rFonts w:hint="eastAsia"/>
        </w:rPr>
        <w:t>添加接口</w:t>
      </w:r>
    </w:p>
    <w:p w:rsidR="0013650B" w:rsidRPr="00E47307" w:rsidRDefault="0013650B" w:rsidP="0013650B">
      <w:pPr>
        <w:rPr>
          <w:b/>
        </w:rPr>
      </w:pPr>
      <w:r w:rsidRPr="00E47307">
        <w:rPr>
          <w:rFonts w:hint="eastAsia"/>
          <w:b/>
        </w:rPr>
        <w:t>url:</w:t>
      </w:r>
    </w:p>
    <w:p w:rsidR="0013650B" w:rsidRPr="008510B3" w:rsidRDefault="005446D3"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2"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Add</w:t>
      </w:r>
      <w:r w:rsidR="00A33DC4">
        <w:rPr>
          <w:rStyle w:val="af7"/>
        </w:rPr>
        <w:t>ParkJHSet</w:t>
      </w:r>
    </w:p>
    <w:p w:rsidR="008C2D95" w:rsidRDefault="0013650B" w:rsidP="008C2D9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5446D3"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3"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ParkJHSet</w:t>
      </w:r>
      <w:r w:rsidR="008C2D95">
        <w:rPr>
          <w:rStyle w:val="af7"/>
          <w:rFonts w:hint="eastAsia"/>
        </w:rPr>
        <w:t>List</w:t>
      </w:r>
    </w:p>
    <w:p w:rsidR="008C2D95" w:rsidRDefault="008C2D95" w:rsidP="008C2D9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3650B" w:rsidRDefault="0013650B" w:rsidP="0013650B">
      <w:pPr>
        <w:rPr>
          <w:b/>
        </w:rPr>
      </w:pPr>
    </w:p>
    <w:p w:rsidR="0013650B" w:rsidRDefault="0013650B" w:rsidP="0013650B">
      <w:pPr>
        <w:pStyle w:val="3"/>
      </w:pPr>
      <w:r>
        <w:rPr>
          <w:rFonts w:hint="eastAsia"/>
        </w:rPr>
        <w:t>修改接口</w:t>
      </w:r>
    </w:p>
    <w:p w:rsidR="0013650B" w:rsidRPr="00E47307" w:rsidRDefault="0013650B" w:rsidP="0013650B">
      <w:pPr>
        <w:rPr>
          <w:b/>
        </w:rPr>
      </w:pPr>
      <w:r w:rsidRPr="00E47307">
        <w:rPr>
          <w:rFonts w:hint="eastAsia"/>
          <w:b/>
        </w:rPr>
        <w:t>url:</w:t>
      </w:r>
    </w:p>
    <w:p w:rsidR="0013650B" w:rsidRPr="008510B3" w:rsidRDefault="005446D3"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4"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Update</w:t>
      </w:r>
      <w:r w:rsidR="00A33DC4">
        <w:rPr>
          <w:rStyle w:val="af7"/>
        </w:rPr>
        <w:t>ParkJHSet</w:t>
      </w:r>
    </w:p>
    <w:p w:rsidR="007B2EA8" w:rsidRDefault="0013650B"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5"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ParkJHSet</w:t>
      </w:r>
      <w:r w:rsidR="007B2EA8">
        <w:rPr>
          <w:rStyle w:val="af7"/>
          <w:rFonts w:hint="eastAsia"/>
        </w:rPr>
        <w:t>List</w:t>
      </w:r>
    </w:p>
    <w:p w:rsidR="0013650B"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3650B" w:rsidRPr="00B5638D" w:rsidRDefault="0013650B" w:rsidP="0013650B">
      <w:pPr>
        <w:pStyle w:val="3"/>
      </w:pPr>
      <w:r>
        <w:rPr>
          <w:rFonts w:hint="eastAsia"/>
        </w:rPr>
        <w:t>删除接口</w:t>
      </w:r>
    </w:p>
    <w:p w:rsidR="0013650B" w:rsidRPr="00E47307" w:rsidRDefault="0013650B" w:rsidP="0013650B">
      <w:pPr>
        <w:rPr>
          <w:b/>
        </w:rPr>
      </w:pPr>
      <w:r w:rsidRPr="00E47307">
        <w:rPr>
          <w:rFonts w:hint="eastAsia"/>
          <w:b/>
        </w:rPr>
        <w:t>url:</w:t>
      </w:r>
    </w:p>
    <w:p w:rsidR="0013650B" w:rsidRPr="008510B3" w:rsidRDefault="005446D3"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6"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Delete</w:t>
      </w:r>
      <w:r w:rsidR="00A33DC4">
        <w:rPr>
          <w:rStyle w:val="af7"/>
        </w:rPr>
        <w:t>ParkJHSet</w:t>
      </w:r>
    </w:p>
    <w:p w:rsidR="0013650B" w:rsidRDefault="0013650B" w:rsidP="0013650B">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3650B" w:rsidRDefault="0013650B" w:rsidP="0013650B">
      <w:pPr>
        <w:pStyle w:val="3"/>
      </w:pPr>
      <w:r>
        <w:rPr>
          <w:rFonts w:hint="eastAsia"/>
        </w:rPr>
        <w:t>修改个别字段接口</w:t>
      </w:r>
    </w:p>
    <w:p w:rsidR="0013650B" w:rsidRPr="00E47307" w:rsidRDefault="0013650B" w:rsidP="0013650B">
      <w:pPr>
        <w:rPr>
          <w:b/>
        </w:rPr>
      </w:pPr>
      <w:r w:rsidRPr="00E47307">
        <w:rPr>
          <w:rFonts w:hint="eastAsia"/>
          <w:b/>
        </w:rPr>
        <w:t>url:</w:t>
      </w:r>
    </w:p>
    <w:p w:rsidR="0013650B" w:rsidRPr="008510B3" w:rsidRDefault="005446D3"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7"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Update</w:t>
      </w:r>
      <w:r w:rsidR="00A33DC4">
        <w:rPr>
          <w:rStyle w:val="af7"/>
        </w:rPr>
        <w:t>ParkJHSet</w:t>
      </w:r>
      <w:r w:rsidR="0013650B">
        <w:rPr>
          <w:rStyle w:val="af7"/>
          <w:rFonts w:hint="eastAsia"/>
        </w:rPr>
        <w:t>Fields</w:t>
      </w:r>
    </w:p>
    <w:p w:rsidR="0013650B" w:rsidRDefault="0013650B" w:rsidP="0013650B">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3650B" w:rsidRPr="00B5638D" w:rsidRDefault="0013650B" w:rsidP="0013650B">
      <w:pPr>
        <w:pStyle w:val="3"/>
      </w:pPr>
      <w:r>
        <w:rPr>
          <w:rFonts w:hint="eastAsia"/>
        </w:rPr>
        <w:t>按条件删除接口</w:t>
      </w:r>
    </w:p>
    <w:p w:rsidR="0013650B" w:rsidRPr="00E47307" w:rsidRDefault="0013650B" w:rsidP="0013650B">
      <w:pPr>
        <w:rPr>
          <w:b/>
        </w:rPr>
      </w:pPr>
      <w:r w:rsidRPr="00E47307">
        <w:rPr>
          <w:rFonts w:hint="eastAsia"/>
          <w:b/>
        </w:rPr>
        <w:t>url:</w:t>
      </w:r>
    </w:p>
    <w:p w:rsidR="0013650B" w:rsidRPr="008510B3" w:rsidRDefault="005446D3"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8"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Delete</w:t>
      </w:r>
      <w:r w:rsidR="00A33DC4">
        <w:rPr>
          <w:rStyle w:val="af7"/>
        </w:rPr>
        <w:t>ParkJHSet</w:t>
      </w:r>
      <w:r w:rsidR="0013650B">
        <w:rPr>
          <w:rStyle w:val="af7"/>
          <w:rFonts w:hint="eastAsia"/>
        </w:rPr>
        <w:t>By</w:t>
      </w:r>
    </w:p>
    <w:p w:rsidR="0013650B" w:rsidRDefault="0013650B" w:rsidP="0013650B">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A06DB" w:rsidRPr="00B5638D" w:rsidRDefault="00FA06DB" w:rsidP="00FA06DB">
      <w:pPr>
        <w:pStyle w:val="3"/>
      </w:pPr>
      <w:r>
        <w:rPr>
          <w:rFonts w:hint="eastAsia"/>
        </w:rPr>
        <w:t>按</w:t>
      </w:r>
      <w:r>
        <w:rPr>
          <w:rFonts w:hint="eastAsia"/>
        </w:rPr>
        <w:t>ID</w:t>
      </w:r>
      <w:r>
        <w:rPr>
          <w:rFonts w:hint="eastAsia"/>
        </w:rPr>
        <w:t>删除接口</w:t>
      </w:r>
    </w:p>
    <w:p w:rsidR="00FA06DB" w:rsidRPr="00E47307" w:rsidRDefault="00FA06DB" w:rsidP="00FA06DB">
      <w:pPr>
        <w:rPr>
          <w:b/>
        </w:rPr>
      </w:pPr>
      <w:r w:rsidRPr="00E47307">
        <w:rPr>
          <w:rFonts w:hint="eastAsia"/>
          <w:b/>
        </w:rPr>
        <w:t>url:</w:t>
      </w:r>
    </w:p>
    <w:p w:rsidR="00FA06DB" w:rsidRPr="008510B3" w:rsidRDefault="005446D3"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9"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DeleteParkJHSet</w:t>
      </w:r>
      <w:r w:rsidR="00FA06DB">
        <w:rPr>
          <w:rStyle w:val="af7"/>
          <w:rFonts w:hint="eastAsia"/>
        </w:rPr>
        <w:t>ByID</w:t>
      </w:r>
    </w:p>
    <w:p w:rsidR="00FA06DB" w:rsidRDefault="00FA06DB" w:rsidP="00FA06D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A06DB" w:rsidRPr="00B5638D" w:rsidRDefault="00FA06DB" w:rsidP="00FA06DB">
      <w:pPr>
        <w:pStyle w:val="3"/>
      </w:pPr>
      <w:r>
        <w:rPr>
          <w:rFonts w:hint="eastAsia"/>
        </w:rPr>
        <w:t>按</w:t>
      </w:r>
      <w:r>
        <w:rPr>
          <w:rFonts w:hint="eastAsia"/>
        </w:rPr>
        <w:t>ID</w:t>
      </w:r>
      <w:r>
        <w:rPr>
          <w:rFonts w:hint="eastAsia"/>
        </w:rPr>
        <w:t>列表删除接口</w:t>
      </w:r>
    </w:p>
    <w:p w:rsidR="00FA06DB" w:rsidRPr="00E47307" w:rsidRDefault="00FA06DB" w:rsidP="00FA06DB">
      <w:pPr>
        <w:rPr>
          <w:b/>
        </w:rPr>
      </w:pPr>
      <w:r w:rsidRPr="00E47307">
        <w:rPr>
          <w:rFonts w:hint="eastAsia"/>
          <w:b/>
        </w:rPr>
        <w:t>url:</w:t>
      </w:r>
    </w:p>
    <w:p w:rsidR="00FA06DB" w:rsidRPr="008510B3" w:rsidRDefault="005446D3"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0"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DeleteParkJHSet</w:t>
      </w:r>
      <w:r w:rsidR="00FA06DB">
        <w:rPr>
          <w:rStyle w:val="af7"/>
          <w:rFonts w:hint="eastAsia"/>
        </w:rPr>
        <w:t>ByIDList</w:t>
      </w:r>
    </w:p>
    <w:p w:rsidR="00C31D86" w:rsidRDefault="00FA06D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Pr>
          <w:rStyle w:val="af7"/>
        </w:rPr>
        <w:t>ParkJHSet</w:t>
      </w:r>
    </w:p>
    <w:p w:rsidR="00FA06DB" w:rsidRDefault="00C31D86" w:rsidP="00C31D86">
      <w:pPr>
        <w:rPr>
          <w:rStyle w:val="af7"/>
          <w:b/>
        </w:rPr>
      </w:pPr>
      <w:r>
        <w:rPr>
          <w:rFonts w:hint="eastAsia"/>
          <w:b/>
        </w:rPr>
        <w:lastRenderedPageBreak/>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24265" w:rsidRDefault="00E24265" w:rsidP="00E24265">
      <w:pPr>
        <w:pStyle w:val="2"/>
      </w:pPr>
      <w:r>
        <w:rPr>
          <w:rFonts w:hint="eastAsia"/>
        </w:rPr>
        <w:t>工作站设置接口</w:t>
      </w:r>
    </w:p>
    <w:p w:rsidR="00E24265" w:rsidRPr="008615A8" w:rsidRDefault="00E24265" w:rsidP="00E24265">
      <w:r>
        <w:rPr>
          <w:rFonts w:hint="eastAsia"/>
        </w:rPr>
        <w:t>更改</w:t>
      </w:r>
      <w:r w:rsidR="00CD3F86">
        <w:rPr>
          <w:rFonts w:hint="eastAsia"/>
        </w:rPr>
        <w:t>工作站</w:t>
      </w:r>
      <w:r>
        <w:rPr>
          <w:rFonts w:hint="eastAsia"/>
        </w:rPr>
        <w:t>数量及别名。</w:t>
      </w:r>
    </w:p>
    <w:p w:rsidR="00E24265" w:rsidRDefault="00E24265" w:rsidP="00E24265">
      <w:pPr>
        <w:pStyle w:val="3"/>
      </w:pPr>
      <w:bookmarkStart w:id="24" w:name="_Model结构_7"/>
      <w:bookmarkEnd w:id="24"/>
      <w:r>
        <w:rPr>
          <w:rFonts w:hint="eastAsia"/>
        </w:rPr>
        <w:t>Model</w:t>
      </w:r>
      <w:r>
        <w:rPr>
          <w:rFonts w:hint="eastAsia"/>
        </w:rPr>
        <w:t>结构</w:t>
      </w:r>
    </w:p>
    <w:p w:rsidR="00E24265" w:rsidRPr="00D657B3" w:rsidRDefault="00E24265" w:rsidP="00E242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24265" w:rsidTr="005C1E9F">
        <w:tc>
          <w:tcPr>
            <w:tcW w:w="1809"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说明</w:t>
            </w:r>
          </w:p>
        </w:tc>
      </w:tr>
      <w:tr w:rsidR="00E24265" w:rsidRPr="00E00670" w:rsidTr="005C1E9F">
        <w:tc>
          <w:tcPr>
            <w:tcW w:w="1809" w:type="dxa"/>
          </w:tcPr>
          <w:p w:rsidR="00E24265" w:rsidRPr="00EC78A7" w:rsidRDefault="00E24265" w:rsidP="005C1E9F">
            <w:pPr>
              <w:spacing w:line="264" w:lineRule="auto"/>
              <w:rPr>
                <w:b/>
                <w:kern w:val="2"/>
              </w:rPr>
            </w:pPr>
            <w:r w:rsidRPr="00EC78A7">
              <w:rPr>
                <w:b/>
                <w:kern w:val="2"/>
              </w:rPr>
              <w:t>ID</w:t>
            </w:r>
          </w:p>
        </w:tc>
        <w:tc>
          <w:tcPr>
            <w:tcW w:w="1024" w:type="dxa"/>
          </w:tcPr>
          <w:p w:rsidR="00E24265" w:rsidRPr="00E00670" w:rsidRDefault="00E24265" w:rsidP="005C1E9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Pr="00E00670" w:rsidRDefault="00E24265" w:rsidP="005C1E9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E24265" w:rsidRPr="00E00670" w:rsidTr="005C1E9F">
        <w:tc>
          <w:tcPr>
            <w:tcW w:w="1809" w:type="dxa"/>
          </w:tcPr>
          <w:p w:rsidR="00E24265" w:rsidRPr="00EC78A7" w:rsidRDefault="00530646" w:rsidP="005C1E9F">
            <w:pPr>
              <w:spacing w:line="264" w:lineRule="auto"/>
              <w:rPr>
                <w:b/>
                <w:kern w:val="2"/>
              </w:rPr>
            </w:pPr>
            <w:r w:rsidRPr="00530646">
              <w:rPr>
                <w:b/>
                <w:kern w:val="2"/>
              </w:rPr>
              <w:t>StationId</w:t>
            </w:r>
          </w:p>
        </w:tc>
        <w:tc>
          <w:tcPr>
            <w:tcW w:w="1024" w:type="dxa"/>
          </w:tcPr>
          <w:p w:rsidR="00E24265" w:rsidRDefault="00E24265" w:rsidP="005C1E9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Default="00E24265" w:rsidP="005C1E9F">
            <w:pPr>
              <w:spacing w:line="264" w:lineRule="auto"/>
              <w:rPr>
                <w:rFonts w:ascii="Consolas" w:hAnsi="Consolas" w:cs="Consolas"/>
                <w:sz w:val="18"/>
                <w:szCs w:val="18"/>
              </w:rPr>
            </w:pPr>
            <w:r w:rsidRPr="004C02DC">
              <w:rPr>
                <w:rFonts w:ascii="Consolas" w:hAnsi="Consolas" w:cs="Consolas" w:hint="eastAsia"/>
                <w:sz w:val="18"/>
                <w:szCs w:val="18"/>
              </w:rPr>
              <w:t>机号</w:t>
            </w:r>
          </w:p>
        </w:tc>
      </w:tr>
      <w:tr w:rsidR="00E24265" w:rsidRPr="00E00670" w:rsidTr="005C1E9F">
        <w:tc>
          <w:tcPr>
            <w:tcW w:w="1809" w:type="dxa"/>
          </w:tcPr>
          <w:p w:rsidR="00E24265" w:rsidRPr="00EC78A7" w:rsidRDefault="00530646" w:rsidP="005C1E9F">
            <w:pPr>
              <w:spacing w:line="264" w:lineRule="auto"/>
              <w:rPr>
                <w:b/>
                <w:kern w:val="2"/>
              </w:rPr>
            </w:pPr>
            <w:r w:rsidRPr="00530646">
              <w:rPr>
                <w:b/>
                <w:kern w:val="2"/>
              </w:rPr>
              <w:t>StationName</w:t>
            </w:r>
          </w:p>
        </w:tc>
        <w:tc>
          <w:tcPr>
            <w:tcW w:w="1024" w:type="dxa"/>
          </w:tcPr>
          <w:p w:rsidR="00E24265" w:rsidRDefault="00E24265"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Default="00E24265" w:rsidP="005C1E9F">
            <w:pPr>
              <w:spacing w:line="264" w:lineRule="auto"/>
              <w:rPr>
                <w:rFonts w:ascii="Consolas" w:hAnsi="Consolas" w:cs="Consolas"/>
                <w:sz w:val="18"/>
                <w:szCs w:val="18"/>
              </w:rPr>
            </w:pPr>
            <w:r w:rsidRPr="004C02DC">
              <w:rPr>
                <w:rFonts w:ascii="Consolas" w:hAnsi="Consolas" w:cs="Consolas" w:hint="eastAsia"/>
                <w:sz w:val="18"/>
                <w:szCs w:val="18"/>
              </w:rPr>
              <w:t>名称</w:t>
            </w:r>
          </w:p>
        </w:tc>
      </w:tr>
      <w:tr w:rsidR="00E2106F" w:rsidRPr="00E00670" w:rsidTr="005C1E9F">
        <w:tc>
          <w:tcPr>
            <w:tcW w:w="1809" w:type="dxa"/>
          </w:tcPr>
          <w:p w:rsidR="00E2106F" w:rsidRPr="00530646" w:rsidRDefault="00E2106F" w:rsidP="005C1E9F">
            <w:pPr>
              <w:spacing w:line="264" w:lineRule="auto"/>
              <w:rPr>
                <w:b/>
                <w:kern w:val="2"/>
              </w:rPr>
            </w:pPr>
            <w:r w:rsidRPr="00E2106F">
              <w:rPr>
                <w:b/>
                <w:kern w:val="2"/>
              </w:rPr>
              <w:t>CarparkNO</w:t>
            </w:r>
          </w:p>
        </w:tc>
        <w:tc>
          <w:tcPr>
            <w:tcW w:w="1024" w:type="dxa"/>
          </w:tcPr>
          <w:p w:rsidR="00E2106F" w:rsidRDefault="007A261A"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2106F" w:rsidRDefault="00E2106F" w:rsidP="00594E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106F" w:rsidRDefault="00E2106F" w:rsidP="00E2106F">
            <w:pPr>
              <w:spacing w:line="264" w:lineRule="auto"/>
              <w:rPr>
                <w:rFonts w:ascii="Consolas" w:hAnsi="Consolas" w:cs="Consolas"/>
                <w:sz w:val="18"/>
                <w:szCs w:val="18"/>
              </w:rPr>
            </w:pPr>
            <w:r>
              <w:rPr>
                <w:rFonts w:ascii="Consolas" w:hAnsi="Consolas" w:cs="Consolas" w:hint="eastAsia"/>
                <w:sz w:val="18"/>
                <w:szCs w:val="18"/>
              </w:rPr>
              <w:t>所属车场编号</w:t>
            </w:r>
          </w:p>
        </w:tc>
      </w:tr>
    </w:tbl>
    <w:p w:rsidR="00E24265" w:rsidRDefault="00E24265" w:rsidP="00E24265">
      <w:pPr>
        <w:pStyle w:val="3"/>
      </w:pPr>
      <w:r>
        <w:rPr>
          <w:rFonts w:hint="eastAsia"/>
        </w:rPr>
        <w:t>获取接口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2"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Get</w:t>
      </w:r>
      <w:r w:rsidR="0097428E">
        <w:rPr>
          <w:rStyle w:val="af7"/>
        </w:rPr>
        <w:t>StationSet</w:t>
      </w:r>
    </w:p>
    <w:p w:rsidR="000E23CF" w:rsidRDefault="00E24265"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6448B" w:rsidRDefault="00E6448B" w:rsidP="00E6448B">
      <w:pPr>
        <w:pStyle w:val="3"/>
      </w:pPr>
      <w:r>
        <w:rPr>
          <w:rFonts w:hint="eastAsia"/>
        </w:rPr>
        <w:t>未登录获取接口</w:t>
      </w:r>
    </w:p>
    <w:p w:rsidR="00E6448B" w:rsidRPr="00E47307" w:rsidRDefault="00E6448B" w:rsidP="00E6448B">
      <w:pPr>
        <w:rPr>
          <w:b/>
        </w:rPr>
      </w:pPr>
      <w:r w:rsidRPr="00E47307">
        <w:rPr>
          <w:rFonts w:hint="eastAsia"/>
          <w:b/>
        </w:rPr>
        <w:t>url:</w:t>
      </w:r>
    </w:p>
    <w:p w:rsidR="00E6448B" w:rsidRPr="008510B3" w:rsidRDefault="005446D3"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3" w:history="1">
        <w:r w:rsidR="00E6448B" w:rsidRPr="00506A16">
          <w:rPr>
            <w:rStyle w:val="af7"/>
          </w:rPr>
          <w:t>http://192</w:t>
        </w:r>
      </w:hyperlink>
      <w:r w:rsidR="00E6448B">
        <w:rPr>
          <w:rStyle w:val="af7"/>
        </w:rPr>
        <w:t>.168.2.158</w:t>
      </w:r>
      <w:r w:rsidR="00E6448B" w:rsidRPr="008510B3">
        <w:rPr>
          <w:rStyle w:val="af7"/>
        </w:rPr>
        <w:t>:9000/ParkAPI/</w:t>
      </w:r>
      <w:r w:rsidR="00E6448B" w:rsidRPr="00E6448B">
        <w:rPr>
          <w:rStyle w:val="af7"/>
        </w:rPr>
        <w:t>GetStationSetWithoutLogin</w:t>
      </w:r>
    </w:p>
    <w:p w:rsidR="00E6448B" w:rsidRPr="005879B3" w:rsidRDefault="00E6448B" w:rsidP="00E6448B">
      <w:pPr>
        <w:rPr>
          <w:b/>
        </w:rPr>
      </w:pPr>
      <w:r w:rsidRPr="00E47307">
        <w:rPr>
          <w:b/>
        </w:rPr>
        <w:t>HTTP</w:t>
      </w:r>
      <w:r w:rsidRPr="00E47307">
        <w:rPr>
          <w:rFonts w:hint="eastAsia"/>
          <w:b/>
        </w:rPr>
        <w:t>请求</w:t>
      </w:r>
      <w:r w:rsidRPr="00E47307">
        <w:rPr>
          <w:b/>
        </w:rPr>
        <w:t>方式</w:t>
      </w:r>
      <w:r w:rsidRPr="00E47307">
        <w:rPr>
          <w:rFonts w:hint="eastAsia"/>
          <w:b/>
        </w:rPr>
        <w:t>：</w:t>
      </w:r>
    </w:p>
    <w:p w:rsidR="00E6448B" w:rsidRDefault="00E6448B" w:rsidP="00E6448B">
      <w:r>
        <w:t>POST</w:t>
      </w:r>
      <w:r>
        <w:t>，</w:t>
      </w:r>
      <w:r>
        <w:t>GET</w:t>
      </w:r>
    </w:p>
    <w:p w:rsidR="00E6448B" w:rsidRDefault="00E6448B" w:rsidP="00E6448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6448B" w:rsidTr="00594ECB">
        <w:tc>
          <w:tcPr>
            <w:tcW w:w="1809"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说明</w:t>
            </w:r>
          </w:p>
        </w:tc>
      </w:tr>
      <w:tr w:rsidR="002D43B7" w:rsidTr="00594ECB">
        <w:tc>
          <w:tcPr>
            <w:tcW w:w="1809" w:type="dxa"/>
          </w:tcPr>
          <w:p w:rsidR="002D43B7" w:rsidRPr="00037BB4" w:rsidRDefault="002D43B7" w:rsidP="00594ECB">
            <w:pPr>
              <w:spacing w:line="264" w:lineRule="auto"/>
              <w:rPr>
                <w:kern w:val="2"/>
              </w:rPr>
            </w:pPr>
            <w:r>
              <w:rPr>
                <w:rFonts w:hint="eastAsia"/>
                <w:kern w:val="2"/>
              </w:rPr>
              <w:t>jsonModel</w:t>
            </w:r>
          </w:p>
        </w:tc>
        <w:tc>
          <w:tcPr>
            <w:tcW w:w="1024" w:type="dxa"/>
          </w:tcPr>
          <w:p w:rsidR="002D43B7" w:rsidRPr="00E00670"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lastRenderedPageBreak/>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2D43B7" w:rsidRDefault="002D43B7" w:rsidP="00594ECB">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2D43B7" w:rsidTr="00594ECB">
        <w:tc>
          <w:tcPr>
            <w:tcW w:w="1809" w:type="dxa"/>
          </w:tcPr>
          <w:p w:rsidR="002D43B7" w:rsidRPr="00037BB4" w:rsidRDefault="002D43B7" w:rsidP="00594ECB">
            <w:pPr>
              <w:spacing w:line="264" w:lineRule="auto"/>
              <w:rPr>
                <w:kern w:val="2"/>
              </w:rPr>
            </w:pPr>
            <w:r w:rsidRPr="00037BB4">
              <w:rPr>
                <w:kern w:val="2"/>
              </w:rPr>
              <w:lastRenderedPageBreak/>
              <w:t>jsonSearchParam</w:t>
            </w:r>
          </w:p>
        </w:tc>
        <w:tc>
          <w:tcPr>
            <w:tcW w:w="1024" w:type="dxa"/>
          </w:tcPr>
          <w:p w:rsidR="002D43B7" w:rsidRPr="00E00670" w:rsidRDefault="002D43B7"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D43B7" w:rsidRPr="00E00670"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2D43B7" w:rsidTr="00594ECB">
        <w:tc>
          <w:tcPr>
            <w:tcW w:w="1809" w:type="dxa"/>
          </w:tcPr>
          <w:p w:rsidR="002D43B7" w:rsidRDefault="002D43B7" w:rsidP="00594ECB">
            <w:pPr>
              <w:spacing w:line="264" w:lineRule="auto"/>
              <w:rPr>
                <w:kern w:val="2"/>
              </w:rPr>
            </w:pPr>
            <w:r>
              <w:rPr>
                <w:rFonts w:hint="eastAsia"/>
                <w:kern w:val="2"/>
              </w:rPr>
              <w:t>OrderField</w:t>
            </w:r>
          </w:p>
        </w:tc>
        <w:tc>
          <w:tcPr>
            <w:tcW w:w="1024" w:type="dxa"/>
          </w:tcPr>
          <w:p w:rsidR="002D43B7"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2D43B7" w:rsidTr="00594ECB">
        <w:tc>
          <w:tcPr>
            <w:tcW w:w="1809" w:type="dxa"/>
          </w:tcPr>
          <w:p w:rsidR="002D43B7" w:rsidRDefault="002D43B7"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D43B7" w:rsidRPr="00E00670"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Pr="00E00670"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6448B" w:rsidRDefault="00E6448B" w:rsidP="00E6448B">
      <w:pPr>
        <w:rPr>
          <w:b/>
        </w:rPr>
      </w:pPr>
      <w:r>
        <w:rPr>
          <w:rFonts w:hint="eastAsia"/>
          <w:b/>
        </w:rPr>
        <w:t>返回</w:t>
      </w:r>
      <w:r>
        <w:rPr>
          <w:b/>
        </w:rPr>
        <w:t>数据</w:t>
      </w:r>
      <w:r w:rsidRPr="0050700F">
        <w:rPr>
          <w:rFonts w:hint="eastAsia"/>
          <w:b/>
        </w:rPr>
        <w:t>格式</w:t>
      </w:r>
      <w:r>
        <w:rPr>
          <w:rFonts w:hint="eastAsia"/>
          <w:b/>
        </w:rPr>
        <w:t>:</w:t>
      </w:r>
    </w:p>
    <w:p w:rsidR="00E6448B" w:rsidRPr="0051022D" w:rsidRDefault="00E6448B" w:rsidP="00E6448B">
      <w:r>
        <w:t>JSON</w:t>
      </w:r>
    </w:p>
    <w:p w:rsidR="00E6448B" w:rsidRDefault="00E6448B" w:rsidP="00E6448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6448B"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说明</w:t>
            </w:r>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6448B"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6448B" w:rsidRDefault="00E6448B" w:rsidP="00E6448B">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E6448B" w:rsidRDefault="00E6448B" w:rsidP="00E6448B">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E6448B" w:rsidRDefault="00E6448B" w:rsidP="00E6448B">
      <w:pPr>
        <w:rPr>
          <w:b/>
        </w:rPr>
      </w:pPr>
      <w:r>
        <w:rPr>
          <w:rFonts w:hint="eastAsia"/>
          <w:b/>
        </w:rPr>
        <w:t>请求示例：</w:t>
      </w:r>
    </w:p>
    <w:p w:rsidR="00E6448B" w:rsidRPr="008510B3" w:rsidRDefault="005446D3"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4" w:history="1">
        <w:r w:rsidR="00E6448B" w:rsidRPr="00506A16">
          <w:rPr>
            <w:rStyle w:val="af7"/>
          </w:rPr>
          <w:t>http://192</w:t>
        </w:r>
      </w:hyperlink>
      <w:r w:rsidR="00E6448B">
        <w:rPr>
          <w:rStyle w:val="af7"/>
        </w:rPr>
        <w:t>.168.2.158</w:t>
      </w:r>
      <w:r w:rsidR="00E6448B" w:rsidRPr="008510B3">
        <w:rPr>
          <w:rStyle w:val="af7"/>
        </w:rPr>
        <w:t>:9000/ParkAPI/</w:t>
      </w:r>
      <w:r w:rsidR="00E55E51" w:rsidRPr="00E6448B">
        <w:rPr>
          <w:rStyle w:val="af7"/>
        </w:rPr>
        <w:t>GetStationSetWithoutLogin</w:t>
      </w:r>
    </w:p>
    <w:p w:rsidR="00E6448B" w:rsidRDefault="00E6448B" w:rsidP="00E6448B">
      <w:pPr>
        <w:rPr>
          <w:b/>
        </w:rPr>
      </w:pPr>
      <w:r>
        <w:rPr>
          <w:rFonts w:hint="eastAsia"/>
          <w:b/>
        </w:rPr>
        <w:t>成功回复示例</w:t>
      </w:r>
      <w:r>
        <w:rPr>
          <w:rFonts w:hint="eastAsia"/>
          <w:b/>
        </w:rPr>
        <w:t>:</w:t>
      </w:r>
    </w:p>
    <w:p w:rsidR="00E6448B" w:rsidRPr="007F1246" w:rsidRDefault="00E55E51"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55E51">
        <w:t>{</w:t>
      </w:r>
      <w:r w:rsidR="00143F64">
        <w:t>“</w:t>
      </w:r>
      <w:r w:rsidRPr="00E55E51">
        <w:t>rcode</w:t>
      </w:r>
      <w:r w:rsidR="00143F64">
        <w:t>”</w:t>
      </w:r>
      <w:r w:rsidRPr="00E55E51">
        <w:t>:</w:t>
      </w:r>
      <w:r w:rsidR="00143F64">
        <w:t>”</w:t>
      </w:r>
      <w:r w:rsidRPr="00E55E51">
        <w:t>200</w:t>
      </w:r>
      <w:r w:rsidR="00143F64">
        <w:t>”</w:t>
      </w:r>
      <w:r w:rsidRPr="00E55E51">
        <w:t>,</w:t>
      </w:r>
      <w:r w:rsidR="00143F64">
        <w:t>”</w:t>
      </w:r>
      <w:r w:rsidRPr="00E55E51">
        <w:t>msg</w:t>
      </w:r>
      <w:r w:rsidR="00143F64">
        <w:t>”</w:t>
      </w:r>
      <w:r w:rsidRPr="00E55E51">
        <w:t>:</w:t>
      </w:r>
      <w:r w:rsidR="00143F64">
        <w:t>”</w:t>
      </w:r>
      <w:r w:rsidRPr="00E55E51">
        <w:t>OK</w:t>
      </w:r>
      <w:r w:rsidR="00143F64">
        <w:t>”</w:t>
      </w:r>
      <w:r w:rsidRPr="00E55E51">
        <w:t>,</w:t>
      </w:r>
      <w:r w:rsidR="00143F64">
        <w:t>”</w:t>
      </w:r>
      <w:r w:rsidRPr="00E55E51">
        <w:t>data</w:t>
      </w:r>
      <w:r w:rsidR="00143F64">
        <w:t>”</w:t>
      </w:r>
      <w:r w:rsidRPr="00E55E51">
        <w:t>:[{</w:t>
      </w:r>
      <w:r w:rsidR="00143F64">
        <w:t>“</w:t>
      </w:r>
      <w:r w:rsidRPr="00E55E51">
        <w:t>StationId</w:t>
      </w:r>
      <w:r w:rsidR="00143F64">
        <w:t>”</w:t>
      </w:r>
      <w:r w:rsidRPr="00E55E51">
        <w:t>:2,</w:t>
      </w:r>
      <w:r w:rsidR="00143F64">
        <w:t>”</w:t>
      </w:r>
      <w:r w:rsidRPr="00E55E51">
        <w:t>StationName</w:t>
      </w:r>
      <w:r w:rsidR="00143F64">
        <w:t>”</w:t>
      </w:r>
      <w:r w:rsidRPr="00E55E51">
        <w:t>:</w:t>
      </w:r>
      <w:r w:rsidR="00143F64">
        <w:t>”</w:t>
      </w:r>
      <w:r w:rsidRPr="00E55E51">
        <w:t>2</w:t>
      </w:r>
      <w:r w:rsidR="00143F64">
        <w:t>”</w:t>
      </w:r>
      <w:r w:rsidRPr="00E55E51">
        <w:t>,</w:t>
      </w:r>
      <w:r w:rsidR="00143F64">
        <w:t>”</w:t>
      </w:r>
      <w:r w:rsidRPr="00E55E51">
        <w:t>ID</w:t>
      </w:r>
      <w:r w:rsidR="00143F64">
        <w:t>”</w:t>
      </w:r>
      <w:r w:rsidRPr="00E55E51">
        <w:t>:2},{</w:t>
      </w:r>
      <w:r w:rsidR="00143F64">
        <w:t>“</w:t>
      </w:r>
      <w:r w:rsidRPr="00E55E51">
        <w:t>StationId</w:t>
      </w:r>
      <w:r w:rsidR="00143F64">
        <w:t>”</w:t>
      </w:r>
      <w:r w:rsidRPr="00E55E51">
        <w:t>:3,</w:t>
      </w:r>
      <w:r w:rsidR="00143F64">
        <w:t>”</w:t>
      </w:r>
      <w:r w:rsidRPr="00E55E51">
        <w:t>StationName</w:t>
      </w:r>
      <w:r w:rsidR="00143F64">
        <w:t>”</w:t>
      </w:r>
      <w:r w:rsidRPr="00E55E51">
        <w:t>:</w:t>
      </w:r>
      <w:r w:rsidR="00143F64">
        <w:t>”</w:t>
      </w:r>
      <w:r w:rsidRPr="00E55E51">
        <w:t>3</w:t>
      </w:r>
      <w:r w:rsidR="00143F64">
        <w:t>”</w:t>
      </w:r>
      <w:r w:rsidRPr="00E55E51">
        <w:t>,</w:t>
      </w:r>
      <w:r w:rsidR="00143F64">
        <w:t>”</w:t>
      </w:r>
      <w:r w:rsidRPr="00E55E51">
        <w:t>ID</w:t>
      </w:r>
      <w:r w:rsidR="00143F64">
        <w:t>”</w:t>
      </w:r>
      <w:r w:rsidRPr="00E55E51">
        <w:t>:3},{</w:t>
      </w:r>
      <w:r w:rsidR="00143F64">
        <w:t>“</w:t>
      </w:r>
      <w:r w:rsidRPr="00E55E51">
        <w:t>StationId</w:t>
      </w:r>
      <w:r w:rsidR="00143F64">
        <w:t>”</w:t>
      </w:r>
      <w:r w:rsidRPr="00E55E51">
        <w:t>:4,</w:t>
      </w:r>
      <w:r w:rsidR="00143F64">
        <w:t>”</w:t>
      </w:r>
      <w:r w:rsidRPr="00E55E51">
        <w:t>StationName</w:t>
      </w:r>
      <w:r w:rsidR="00143F64">
        <w:t>”</w:t>
      </w:r>
      <w:r w:rsidRPr="00E55E51">
        <w:t>:</w:t>
      </w:r>
      <w:r w:rsidR="00143F64">
        <w:t>”</w:t>
      </w:r>
      <w:r w:rsidRPr="00E55E51">
        <w:t>4</w:t>
      </w:r>
      <w:r w:rsidR="00143F64">
        <w:t>”</w:t>
      </w:r>
      <w:r w:rsidRPr="00E55E51">
        <w:t>,</w:t>
      </w:r>
      <w:r w:rsidR="00143F64">
        <w:t>”</w:t>
      </w:r>
      <w:r w:rsidRPr="00E55E51">
        <w:t>ID</w:t>
      </w:r>
      <w:r w:rsidR="00143F64">
        <w:t>”</w:t>
      </w:r>
      <w:r w:rsidRPr="00E55E51">
        <w:t>:4},{</w:t>
      </w:r>
      <w:r w:rsidR="00143F64">
        <w:t>“</w:t>
      </w:r>
      <w:r w:rsidRPr="00E55E51">
        <w:t>StationId</w:t>
      </w:r>
      <w:r w:rsidR="00143F64">
        <w:t>”</w:t>
      </w:r>
      <w:r w:rsidRPr="00E55E51">
        <w:t>:5,</w:t>
      </w:r>
      <w:r w:rsidR="00143F64">
        <w:t>”</w:t>
      </w:r>
      <w:r w:rsidRPr="00E55E51">
        <w:t>StationName</w:t>
      </w:r>
      <w:r w:rsidR="00143F64">
        <w:t>”</w:t>
      </w:r>
      <w:r w:rsidRPr="00E55E51">
        <w:t>:</w:t>
      </w:r>
      <w:r w:rsidR="00143F64">
        <w:t>”</w:t>
      </w:r>
      <w:r w:rsidRPr="00E55E51">
        <w:t>5</w:t>
      </w:r>
      <w:r w:rsidR="00143F64">
        <w:t>”</w:t>
      </w:r>
      <w:r w:rsidRPr="00E55E51">
        <w:t>,</w:t>
      </w:r>
      <w:r w:rsidR="00143F64">
        <w:t>”</w:t>
      </w:r>
      <w:r w:rsidRPr="00E55E51">
        <w:t>ID</w:t>
      </w:r>
      <w:r w:rsidR="00143F64">
        <w:t>”</w:t>
      </w:r>
      <w:r w:rsidRPr="00E55E51">
        <w:t>:5},{</w:t>
      </w:r>
      <w:r w:rsidR="00143F64">
        <w:t>“</w:t>
      </w:r>
      <w:r w:rsidRPr="00E55E51">
        <w:t>StationId</w:t>
      </w:r>
      <w:r w:rsidR="00143F64">
        <w:t>”</w:t>
      </w:r>
      <w:r w:rsidRPr="00E55E51">
        <w:t>:6,</w:t>
      </w:r>
      <w:r w:rsidR="00143F64">
        <w:t>”</w:t>
      </w:r>
      <w:r w:rsidRPr="00E55E51">
        <w:t>StationName</w:t>
      </w:r>
      <w:r w:rsidR="00143F64">
        <w:t>”</w:t>
      </w:r>
      <w:r w:rsidRPr="00E55E51">
        <w:t>:</w:t>
      </w:r>
      <w:r w:rsidR="00143F64">
        <w:t>”</w:t>
      </w:r>
      <w:r w:rsidRPr="00E55E51">
        <w:t>6</w:t>
      </w:r>
      <w:r w:rsidR="00143F64">
        <w:t>”</w:t>
      </w:r>
      <w:r w:rsidRPr="00E55E51">
        <w:t>,</w:t>
      </w:r>
      <w:r w:rsidR="00143F64">
        <w:t>”</w:t>
      </w:r>
      <w:r w:rsidRPr="00E55E51">
        <w:t>ID</w:t>
      </w:r>
      <w:r w:rsidR="00143F64">
        <w:t>”</w:t>
      </w:r>
      <w:r w:rsidRPr="00E55E51">
        <w:t>:6},{</w:t>
      </w:r>
      <w:r w:rsidR="00143F64">
        <w:t>“</w:t>
      </w:r>
      <w:r w:rsidRPr="00E55E51">
        <w:t>StationId</w:t>
      </w:r>
      <w:r w:rsidR="00143F64">
        <w:t>”</w:t>
      </w:r>
      <w:r w:rsidRPr="00E55E51">
        <w:t>:7,</w:t>
      </w:r>
      <w:r w:rsidR="00143F64">
        <w:t>”</w:t>
      </w:r>
      <w:r w:rsidRPr="00E55E51">
        <w:t>StationName</w:t>
      </w:r>
      <w:r w:rsidR="00143F64">
        <w:t>”</w:t>
      </w:r>
      <w:r w:rsidRPr="00E55E51">
        <w:t>:</w:t>
      </w:r>
      <w:r w:rsidR="00143F64">
        <w:t>”</w:t>
      </w:r>
      <w:r w:rsidRPr="00E55E51">
        <w:t>7</w:t>
      </w:r>
      <w:r w:rsidR="00143F64">
        <w:t>”</w:t>
      </w:r>
      <w:r w:rsidRPr="00E55E51">
        <w:t>,</w:t>
      </w:r>
      <w:r w:rsidR="00143F64">
        <w:t>”</w:t>
      </w:r>
      <w:r w:rsidRPr="00E55E51">
        <w:t>ID</w:t>
      </w:r>
      <w:r w:rsidR="00143F64">
        <w:t>”</w:t>
      </w:r>
      <w:r w:rsidRPr="00E55E51">
        <w:t>:7},{</w:t>
      </w:r>
      <w:r w:rsidR="00143F64">
        <w:t>“</w:t>
      </w:r>
      <w:r w:rsidRPr="00E55E51">
        <w:t>StationId</w:t>
      </w:r>
      <w:r w:rsidR="00143F64">
        <w:t>”</w:t>
      </w:r>
      <w:r w:rsidRPr="00E55E51">
        <w:t>:8,</w:t>
      </w:r>
      <w:r w:rsidR="00143F64">
        <w:t>”</w:t>
      </w:r>
      <w:r w:rsidRPr="00E55E51">
        <w:t>StationName</w:t>
      </w:r>
      <w:r w:rsidR="00143F64">
        <w:t>”</w:t>
      </w:r>
      <w:r w:rsidRPr="00E55E51">
        <w:t>:</w:t>
      </w:r>
      <w:r w:rsidR="00143F64">
        <w:t>”</w:t>
      </w:r>
      <w:r w:rsidRPr="00E55E51">
        <w:t>8</w:t>
      </w:r>
      <w:r w:rsidR="00143F64">
        <w:t>”</w:t>
      </w:r>
      <w:r w:rsidRPr="00E55E51">
        <w:t>,</w:t>
      </w:r>
      <w:r w:rsidR="00143F64">
        <w:t>”</w:t>
      </w:r>
      <w:r w:rsidRPr="00E55E51">
        <w:t>ID</w:t>
      </w:r>
      <w:r w:rsidR="00143F64">
        <w:t>”</w:t>
      </w:r>
      <w:r w:rsidRPr="00E55E51">
        <w:t>:8},{</w:t>
      </w:r>
      <w:r w:rsidR="00143F64">
        <w:t>“</w:t>
      </w:r>
      <w:r w:rsidRPr="00E55E51">
        <w:t>StationId</w:t>
      </w:r>
      <w:r w:rsidR="00143F64">
        <w:t>”</w:t>
      </w:r>
      <w:r w:rsidRPr="00E55E51">
        <w:t>:9,</w:t>
      </w:r>
      <w:r w:rsidR="00143F64">
        <w:t>”</w:t>
      </w:r>
      <w:r w:rsidRPr="00E55E51">
        <w:t>StationName</w:t>
      </w:r>
      <w:r w:rsidR="00143F64">
        <w:t>”</w:t>
      </w:r>
      <w:r w:rsidRPr="00E55E51">
        <w:t>:</w:t>
      </w:r>
      <w:r w:rsidR="00143F64">
        <w:t>”</w:t>
      </w:r>
      <w:r w:rsidRPr="00E55E51">
        <w:t>9</w:t>
      </w:r>
      <w:r w:rsidR="00143F64">
        <w:t>”</w:t>
      </w:r>
      <w:r w:rsidRPr="00E55E51">
        <w:t>,</w:t>
      </w:r>
      <w:r w:rsidR="00143F64">
        <w:t>”</w:t>
      </w:r>
      <w:r w:rsidRPr="00E55E51">
        <w:t>ID</w:t>
      </w:r>
      <w:r w:rsidR="00143F64">
        <w:t>”</w:t>
      </w:r>
      <w:r w:rsidRPr="00E55E51">
        <w:t>:9},{</w:t>
      </w:r>
      <w:r w:rsidR="00143F64">
        <w:t>“</w:t>
      </w:r>
      <w:r w:rsidRPr="00E55E51">
        <w:t>StationId</w:t>
      </w:r>
      <w:r w:rsidR="00143F64">
        <w:t>”</w:t>
      </w:r>
      <w:r w:rsidRPr="00E55E51">
        <w:t>:10,</w:t>
      </w:r>
      <w:r w:rsidR="00143F64">
        <w:t>”</w:t>
      </w:r>
      <w:r w:rsidRPr="00E55E51">
        <w:t>StationName</w:t>
      </w:r>
      <w:r w:rsidR="00143F64">
        <w:t>”</w:t>
      </w:r>
      <w:r w:rsidRPr="00E55E51">
        <w:t>:</w:t>
      </w:r>
      <w:r w:rsidR="00143F64">
        <w:t>”</w:t>
      </w:r>
      <w:r w:rsidRPr="00E55E51">
        <w:t>10</w:t>
      </w:r>
      <w:r w:rsidR="00143F64">
        <w:t>”</w:t>
      </w:r>
      <w:r w:rsidRPr="00E55E51">
        <w:t>,</w:t>
      </w:r>
      <w:r w:rsidR="00143F64">
        <w:t>”</w:t>
      </w:r>
      <w:r w:rsidRPr="00E55E51">
        <w:t>ID</w:t>
      </w:r>
      <w:r w:rsidR="00143F64">
        <w:t>”</w:t>
      </w:r>
      <w:r w:rsidRPr="00E55E51">
        <w:t>:10},{</w:t>
      </w:r>
      <w:r w:rsidR="00143F64">
        <w:t>“</w:t>
      </w:r>
      <w:r w:rsidRPr="00E55E51">
        <w:t>StationId</w:t>
      </w:r>
      <w:r w:rsidR="00143F64">
        <w:t>”</w:t>
      </w:r>
      <w:r w:rsidRPr="00E55E51">
        <w:t>:1,</w:t>
      </w:r>
      <w:r w:rsidR="00143F64">
        <w:t>”</w:t>
      </w:r>
      <w:r w:rsidRPr="00E55E51">
        <w:t>StationName</w:t>
      </w:r>
      <w:r w:rsidR="00143F64">
        <w:t>”</w:t>
      </w:r>
      <w:r w:rsidRPr="00E55E51">
        <w:t>:</w:t>
      </w:r>
      <w:r w:rsidR="00143F64">
        <w:t>”</w:t>
      </w:r>
      <w:r w:rsidRPr="00E55E51">
        <w:t>1</w:t>
      </w:r>
      <w:r w:rsidR="00143F64">
        <w:t>”</w:t>
      </w:r>
      <w:r w:rsidRPr="00E55E51">
        <w:t>,</w:t>
      </w:r>
      <w:r w:rsidR="00143F64">
        <w:t>”</w:t>
      </w:r>
      <w:r w:rsidRPr="00E55E51">
        <w:t>ID</w:t>
      </w:r>
      <w:r w:rsidR="00143F64">
        <w:t>”</w:t>
      </w:r>
      <w:r w:rsidRPr="00E55E51">
        <w:t>:12}]}</w:t>
      </w:r>
      <w:r w:rsidR="00E6448B" w:rsidRPr="0069679C">
        <w:rPr>
          <w:rFonts w:hint="eastAsia"/>
        </w:rPr>
        <w:t xml:space="preserve"> </w:t>
      </w:r>
    </w:p>
    <w:p w:rsidR="00E6448B" w:rsidRDefault="00E6448B" w:rsidP="00E6448B">
      <w:pPr>
        <w:rPr>
          <w:b/>
        </w:rPr>
      </w:pPr>
      <w:r>
        <w:rPr>
          <w:rFonts w:hint="eastAsia"/>
          <w:b/>
        </w:rPr>
        <w:t>失败回复示例</w:t>
      </w:r>
      <w:r>
        <w:rPr>
          <w:rFonts w:hint="eastAsia"/>
          <w:b/>
        </w:rPr>
        <w:t>:</w:t>
      </w:r>
    </w:p>
    <w:p w:rsidR="00E6448B" w:rsidRPr="007F1246" w:rsidRDefault="00E6448B"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6448B" w:rsidRDefault="00E6448B" w:rsidP="000E23CF">
      <w:pPr>
        <w:rPr>
          <w:rStyle w:val="af7"/>
          <w:b/>
        </w:rPr>
      </w:pPr>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5446D3"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5"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GetStationSetDistinct</w:t>
      </w:r>
    </w:p>
    <w:p w:rsidR="00E24265"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24265" w:rsidRDefault="00E24265" w:rsidP="00E24265">
      <w:pPr>
        <w:pStyle w:val="3"/>
      </w:pPr>
      <w:r>
        <w:rPr>
          <w:rFonts w:hint="eastAsia"/>
        </w:rPr>
        <w:t>按</w:t>
      </w:r>
      <w:r>
        <w:rPr>
          <w:rFonts w:hint="eastAsia"/>
        </w:rPr>
        <w:t>ID</w:t>
      </w:r>
      <w:r>
        <w:rPr>
          <w:rFonts w:hint="eastAsia"/>
        </w:rPr>
        <w:t>获取接口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6"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Get</w:t>
      </w:r>
      <w:r w:rsidR="0097428E">
        <w:rPr>
          <w:rStyle w:val="af7"/>
        </w:rPr>
        <w:t>StationSet</w:t>
      </w:r>
      <w:r w:rsidR="00E24265" w:rsidRPr="00FA06DB">
        <w:rPr>
          <w:rStyle w:val="af7"/>
          <w:rFonts w:hint="eastAsia"/>
        </w:rPr>
        <w:t xml:space="preserve"> </w:t>
      </w:r>
      <w:r w:rsidR="00E24265">
        <w:rPr>
          <w:rStyle w:val="af7"/>
          <w:rFonts w:hint="eastAsia"/>
        </w:rPr>
        <w:t>ByID</w:t>
      </w:r>
    </w:p>
    <w:p w:rsidR="00E24265" w:rsidRDefault="00E24265" w:rsidP="00E24265">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24265" w:rsidRDefault="00E24265" w:rsidP="00E24265">
      <w:pPr>
        <w:pStyle w:val="3"/>
      </w:pPr>
      <w:r>
        <w:rPr>
          <w:rFonts w:hint="eastAsia"/>
        </w:rPr>
        <w:t>按</w:t>
      </w:r>
      <w:r>
        <w:rPr>
          <w:rFonts w:hint="eastAsia"/>
        </w:rPr>
        <w:t>ID</w:t>
      </w:r>
      <w:r>
        <w:rPr>
          <w:rFonts w:hint="eastAsia"/>
        </w:rPr>
        <w:t>列表获取接口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7"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Get</w:t>
      </w:r>
      <w:r w:rsidR="0097428E">
        <w:rPr>
          <w:rStyle w:val="af7"/>
        </w:rPr>
        <w:t>StationSet</w:t>
      </w:r>
      <w:r w:rsidR="00E24265" w:rsidRPr="00FA06DB">
        <w:rPr>
          <w:rStyle w:val="af7"/>
          <w:rFonts w:hint="eastAsia"/>
        </w:rPr>
        <w:t xml:space="preserve"> </w:t>
      </w:r>
      <w:r w:rsidR="00E24265">
        <w:rPr>
          <w:rStyle w:val="af7"/>
          <w:rFonts w:hint="eastAsia"/>
        </w:rPr>
        <w:t>ByIDList</w:t>
      </w:r>
    </w:p>
    <w:p w:rsidR="00E24265" w:rsidRDefault="00E24265" w:rsidP="00E24265">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E24265" w:rsidRDefault="00E24265" w:rsidP="00E24265">
      <w:pPr>
        <w:pStyle w:val="3"/>
      </w:pPr>
      <w:r>
        <w:rPr>
          <w:rFonts w:hint="eastAsia"/>
        </w:rPr>
        <w:t>添加接口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8"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Add</w:t>
      </w:r>
      <w:r w:rsidR="0097428E">
        <w:rPr>
          <w:rStyle w:val="af7"/>
        </w:rPr>
        <w:t>StationSet</w:t>
      </w:r>
    </w:p>
    <w:p w:rsidR="00E24265" w:rsidRDefault="00E24265" w:rsidP="00E2426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E24265" w:rsidRDefault="00E24265" w:rsidP="00E24265">
      <w:pPr>
        <w:pStyle w:val="3"/>
      </w:pPr>
      <w:r>
        <w:rPr>
          <w:rFonts w:hint="eastAsia"/>
        </w:rPr>
        <w:t>添加列表接口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9"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Add</w:t>
      </w:r>
      <w:r w:rsidR="0097428E">
        <w:rPr>
          <w:rStyle w:val="af7"/>
        </w:rPr>
        <w:t>StationSet</w:t>
      </w:r>
      <w:r w:rsidR="00E24265">
        <w:rPr>
          <w:rStyle w:val="af7"/>
          <w:rFonts w:hint="eastAsia"/>
        </w:rPr>
        <w:t>List</w:t>
      </w:r>
    </w:p>
    <w:p w:rsidR="00E24265" w:rsidRDefault="00E24265" w:rsidP="00E2426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24265" w:rsidRDefault="00E24265" w:rsidP="00E24265">
      <w:pPr>
        <w:rPr>
          <w:b/>
        </w:rPr>
      </w:pPr>
    </w:p>
    <w:p w:rsidR="00E24265" w:rsidRDefault="00E24265" w:rsidP="00E24265">
      <w:pPr>
        <w:pStyle w:val="3"/>
      </w:pPr>
      <w:r>
        <w:rPr>
          <w:rFonts w:hint="eastAsia"/>
        </w:rPr>
        <w:t>修改接口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0"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p>
    <w:p w:rsidR="00E24265" w:rsidRDefault="00E24265" w:rsidP="00E24265">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E24265" w:rsidRDefault="00E24265" w:rsidP="00E24265">
      <w:pPr>
        <w:pStyle w:val="3"/>
      </w:pPr>
      <w:r>
        <w:rPr>
          <w:rFonts w:hint="eastAsia"/>
        </w:rPr>
        <w:t>修改列表接口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1"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r w:rsidR="00E24265">
        <w:rPr>
          <w:rStyle w:val="af7"/>
          <w:rFonts w:hint="eastAsia"/>
        </w:rPr>
        <w:t>List</w:t>
      </w:r>
    </w:p>
    <w:p w:rsidR="00E24265" w:rsidRDefault="00E24265" w:rsidP="00E24265">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24265" w:rsidRPr="00B5638D" w:rsidRDefault="00E24265" w:rsidP="00E24265">
      <w:pPr>
        <w:pStyle w:val="3"/>
      </w:pPr>
      <w:r>
        <w:rPr>
          <w:rFonts w:hint="eastAsia"/>
        </w:rPr>
        <w:t>删除接口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2"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Delete</w:t>
      </w:r>
      <w:r w:rsidR="0097428E">
        <w:rPr>
          <w:rStyle w:val="af7"/>
        </w:rPr>
        <w:t>StationSet</w:t>
      </w:r>
    </w:p>
    <w:p w:rsidR="00E24265" w:rsidRDefault="00E24265" w:rsidP="00E2426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24265" w:rsidRDefault="00E24265" w:rsidP="00E24265">
      <w:pPr>
        <w:pStyle w:val="3"/>
      </w:pPr>
      <w:r>
        <w:rPr>
          <w:rFonts w:hint="eastAsia"/>
        </w:rPr>
        <w:t>修改个别字段接口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3"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r w:rsidR="00E24265">
        <w:rPr>
          <w:rStyle w:val="af7"/>
          <w:rFonts w:hint="eastAsia"/>
        </w:rPr>
        <w:t>Fields</w:t>
      </w:r>
    </w:p>
    <w:p w:rsidR="00E24265" w:rsidRDefault="00E24265" w:rsidP="00E2426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24265" w:rsidRPr="00B5638D" w:rsidRDefault="00E24265" w:rsidP="00E24265">
      <w:pPr>
        <w:pStyle w:val="3"/>
      </w:pPr>
      <w:r>
        <w:rPr>
          <w:rFonts w:hint="eastAsia"/>
        </w:rPr>
        <w:t>按条件删除接口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4"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Delete</w:t>
      </w:r>
      <w:r w:rsidR="0097428E">
        <w:rPr>
          <w:rStyle w:val="af7"/>
        </w:rPr>
        <w:t>StationSet</w:t>
      </w:r>
      <w:r w:rsidR="00E24265">
        <w:rPr>
          <w:rStyle w:val="af7"/>
          <w:rFonts w:hint="eastAsia"/>
        </w:rPr>
        <w:t>By</w:t>
      </w:r>
    </w:p>
    <w:p w:rsidR="00E24265" w:rsidRDefault="00E24265" w:rsidP="00E2426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24265" w:rsidRPr="00B5638D" w:rsidRDefault="00E24265" w:rsidP="00E24265">
      <w:pPr>
        <w:pStyle w:val="3"/>
      </w:pPr>
      <w:r>
        <w:rPr>
          <w:rFonts w:hint="eastAsia"/>
        </w:rPr>
        <w:t>按</w:t>
      </w:r>
      <w:r>
        <w:rPr>
          <w:rFonts w:hint="eastAsia"/>
        </w:rPr>
        <w:t>ID</w:t>
      </w:r>
      <w:r>
        <w:rPr>
          <w:rFonts w:hint="eastAsia"/>
        </w:rPr>
        <w:t>删除接口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5"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Delete</w:t>
      </w:r>
      <w:r w:rsidR="0097428E">
        <w:rPr>
          <w:rStyle w:val="af7"/>
        </w:rPr>
        <w:t>StationSet</w:t>
      </w:r>
      <w:r w:rsidR="00E24265">
        <w:rPr>
          <w:rStyle w:val="af7"/>
          <w:rFonts w:hint="eastAsia"/>
        </w:rPr>
        <w:t>ByID</w:t>
      </w:r>
    </w:p>
    <w:p w:rsidR="00E24265" w:rsidRDefault="00E24265" w:rsidP="00E24265">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24265" w:rsidRPr="00B5638D" w:rsidRDefault="00E24265" w:rsidP="00E24265">
      <w:pPr>
        <w:pStyle w:val="3"/>
      </w:pPr>
      <w:r>
        <w:rPr>
          <w:rFonts w:hint="eastAsia"/>
        </w:rPr>
        <w:t>按</w:t>
      </w:r>
      <w:r>
        <w:rPr>
          <w:rFonts w:hint="eastAsia"/>
        </w:rPr>
        <w:t>ID</w:t>
      </w:r>
      <w:r>
        <w:rPr>
          <w:rFonts w:hint="eastAsia"/>
        </w:rPr>
        <w:t>列表删除接口</w:t>
      </w:r>
    </w:p>
    <w:p w:rsidR="00E24265" w:rsidRPr="00E47307" w:rsidRDefault="00E24265" w:rsidP="00E24265">
      <w:pPr>
        <w:rPr>
          <w:b/>
        </w:rPr>
      </w:pPr>
      <w:r w:rsidRPr="00E47307">
        <w:rPr>
          <w:rFonts w:hint="eastAsia"/>
          <w:b/>
        </w:rPr>
        <w:t>url:</w:t>
      </w:r>
    </w:p>
    <w:p w:rsidR="00E24265" w:rsidRPr="008510B3" w:rsidRDefault="005446D3"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6"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Delete</w:t>
      </w:r>
      <w:r w:rsidR="0097428E">
        <w:rPr>
          <w:rStyle w:val="af7"/>
        </w:rPr>
        <w:t>StationSet</w:t>
      </w:r>
      <w:r w:rsidR="00E24265">
        <w:rPr>
          <w:rStyle w:val="af7"/>
          <w:rFonts w:hint="eastAsia"/>
        </w:rPr>
        <w:t>ByIDList</w:t>
      </w:r>
    </w:p>
    <w:p w:rsidR="00C31D86" w:rsidRDefault="00E24265"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4800FB">
        <w:rPr>
          <w:rStyle w:val="af7"/>
        </w:rPr>
        <w:t>BillPrintSet</w:t>
      </w:r>
    </w:p>
    <w:p w:rsidR="00567C13"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42E0D" w:rsidRDefault="00142E0D" w:rsidP="00567C13">
      <w:pPr>
        <w:pStyle w:val="2"/>
      </w:pPr>
      <w:r>
        <w:rPr>
          <w:rFonts w:hint="eastAsia"/>
        </w:rPr>
        <w:t>系统设置接口</w:t>
      </w:r>
    </w:p>
    <w:p w:rsidR="00142E0D" w:rsidRPr="008615A8" w:rsidRDefault="008E5109" w:rsidP="00567C13">
      <w:r>
        <w:rPr>
          <w:rFonts w:hint="eastAsia"/>
        </w:rPr>
        <w:t>系统全局变量设置</w:t>
      </w:r>
      <w:r w:rsidR="00142E0D">
        <w:rPr>
          <w:rFonts w:hint="eastAsia"/>
        </w:rPr>
        <w:t>。</w:t>
      </w:r>
      <w:r w:rsidR="0067264A">
        <w:rPr>
          <w:rFonts w:hint="eastAsia"/>
        </w:rPr>
        <w:t>一个变量对应一条记录。</w:t>
      </w:r>
    </w:p>
    <w:p w:rsidR="00142E0D" w:rsidRPr="00D657B3" w:rsidRDefault="00142E0D" w:rsidP="00142E0D">
      <w:pPr>
        <w:pStyle w:val="3"/>
      </w:pPr>
      <w:r>
        <w:rPr>
          <w:rFonts w:hint="eastAsia"/>
        </w:rPr>
        <w:lastRenderedPageBreak/>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42E0D" w:rsidTr="003206DF">
        <w:tc>
          <w:tcPr>
            <w:tcW w:w="1809"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说明</w:t>
            </w:r>
          </w:p>
        </w:tc>
      </w:tr>
      <w:tr w:rsidR="00142E0D" w:rsidRPr="00E00670" w:rsidTr="003206DF">
        <w:tc>
          <w:tcPr>
            <w:tcW w:w="1809" w:type="dxa"/>
          </w:tcPr>
          <w:p w:rsidR="00142E0D" w:rsidRPr="00EC78A7" w:rsidRDefault="00142E0D" w:rsidP="003206DF">
            <w:pPr>
              <w:spacing w:line="264" w:lineRule="auto"/>
              <w:rPr>
                <w:b/>
                <w:kern w:val="2"/>
              </w:rPr>
            </w:pPr>
            <w:r w:rsidRPr="00EC78A7">
              <w:rPr>
                <w:b/>
                <w:kern w:val="2"/>
              </w:rPr>
              <w:t>ID</w:t>
            </w:r>
          </w:p>
        </w:tc>
        <w:tc>
          <w:tcPr>
            <w:tcW w:w="1024" w:type="dxa"/>
          </w:tcPr>
          <w:p w:rsidR="00142E0D"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42E0D" w:rsidRDefault="00142E0D"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42E0D" w:rsidRPr="00E00670" w:rsidRDefault="00142E0D"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B28DA" w:rsidRPr="00E00670" w:rsidTr="003206DF">
        <w:tc>
          <w:tcPr>
            <w:tcW w:w="1809" w:type="dxa"/>
          </w:tcPr>
          <w:p w:rsidR="00FB28DA" w:rsidRPr="00050B3B" w:rsidRDefault="00FB28DA" w:rsidP="008D0CC3">
            <w:pPr>
              <w:spacing w:line="264" w:lineRule="auto"/>
              <w:rPr>
                <w:kern w:val="2"/>
              </w:rPr>
            </w:pPr>
            <w:r>
              <w:rPr>
                <w:rFonts w:ascii="新宋体" w:hAnsi="新宋体" w:cs="新宋体" w:hint="eastAsia"/>
                <w:color w:val="000000"/>
                <w:sz w:val="19"/>
                <w:szCs w:val="19"/>
              </w:rPr>
              <w:t>ParkNO</w:t>
            </w:r>
          </w:p>
        </w:tc>
        <w:tc>
          <w:tcPr>
            <w:tcW w:w="1024" w:type="dxa"/>
          </w:tcPr>
          <w:p w:rsidR="00FB28DA" w:rsidRDefault="00FB28DA" w:rsidP="008D0CC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8D0CC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D91820" w:rsidRDefault="00FB28DA" w:rsidP="008D0CC3">
            <w:pPr>
              <w:spacing w:line="264" w:lineRule="auto"/>
              <w:rPr>
                <w:rFonts w:ascii="Consolas" w:hAnsi="Consolas" w:cs="Consolas"/>
                <w:sz w:val="18"/>
                <w:szCs w:val="18"/>
              </w:rPr>
            </w:pPr>
            <w:r>
              <w:rPr>
                <w:rFonts w:ascii="Consolas" w:hAnsi="Consolas" w:cs="Consolas" w:hint="eastAsia"/>
                <w:sz w:val="18"/>
                <w:szCs w:val="18"/>
              </w:rPr>
              <w:t>车场编号</w:t>
            </w:r>
          </w:p>
        </w:tc>
      </w:tr>
      <w:tr w:rsidR="00FB28DA" w:rsidRPr="00E00670" w:rsidTr="003206DF">
        <w:tc>
          <w:tcPr>
            <w:tcW w:w="1809" w:type="dxa"/>
          </w:tcPr>
          <w:p w:rsidR="00FB28DA" w:rsidRPr="00EC78A7" w:rsidRDefault="00FB28DA" w:rsidP="003206DF">
            <w:pPr>
              <w:spacing w:line="264" w:lineRule="auto"/>
              <w:rPr>
                <w:b/>
                <w:kern w:val="2"/>
              </w:rPr>
            </w:pPr>
            <w:r w:rsidRPr="001D6EDA">
              <w:rPr>
                <w:b/>
                <w:kern w:val="2"/>
              </w:rPr>
              <w:t>StationID</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28DA" w:rsidRDefault="00FB28DA" w:rsidP="006A7B45">
            <w:pPr>
              <w:spacing w:line="264" w:lineRule="auto"/>
              <w:rPr>
                <w:rFonts w:ascii="Consolas" w:hAnsi="Consolas" w:cs="Consolas"/>
                <w:sz w:val="18"/>
                <w:szCs w:val="18"/>
              </w:rPr>
            </w:pPr>
            <w:r w:rsidRPr="001D6EDA">
              <w:rPr>
                <w:rFonts w:ascii="Consolas" w:hAnsi="Consolas" w:cs="Consolas" w:hint="eastAsia"/>
                <w:sz w:val="18"/>
                <w:szCs w:val="18"/>
              </w:rPr>
              <w:t>工作站编号</w:t>
            </w:r>
          </w:p>
        </w:tc>
      </w:tr>
      <w:tr w:rsidR="00FB28DA" w:rsidRPr="00E00670" w:rsidTr="003206DF">
        <w:tc>
          <w:tcPr>
            <w:tcW w:w="1809" w:type="dxa"/>
          </w:tcPr>
          <w:p w:rsidR="00FB28DA" w:rsidRPr="00EC78A7" w:rsidRDefault="00FB28DA" w:rsidP="003206DF">
            <w:pPr>
              <w:spacing w:line="264" w:lineRule="auto"/>
              <w:rPr>
                <w:b/>
                <w:kern w:val="2"/>
              </w:rPr>
            </w:pPr>
            <w:r w:rsidRPr="001D6EDA">
              <w:rPr>
                <w:b/>
                <w:kern w:val="2"/>
              </w:rPr>
              <w:t>SetName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名称</w:t>
            </w:r>
          </w:p>
        </w:tc>
      </w:tr>
      <w:tr w:rsidR="00FB28DA" w:rsidRPr="00E00670" w:rsidTr="003206DF">
        <w:tc>
          <w:tcPr>
            <w:tcW w:w="1809" w:type="dxa"/>
          </w:tcPr>
          <w:p w:rsidR="00FB28DA" w:rsidRPr="00AE36F7" w:rsidRDefault="00FB28DA" w:rsidP="003206DF">
            <w:pPr>
              <w:spacing w:line="264" w:lineRule="auto"/>
              <w:rPr>
                <w:kern w:val="2"/>
              </w:rPr>
            </w:pPr>
            <w:r w:rsidRPr="00AE36F7">
              <w:rPr>
                <w:kern w:val="2"/>
              </w:rPr>
              <w:t>ChineseName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4C02DC"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中文名</w:t>
            </w:r>
          </w:p>
        </w:tc>
      </w:tr>
      <w:tr w:rsidR="00FB28DA" w:rsidRPr="00E00670" w:rsidTr="003206DF">
        <w:tc>
          <w:tcPr>
            <w:tcW w:w="1809" w:type="dxa"/>
          </w:tcPr>
          <w:p w:rsidR="00FB28DA" w:rsidRPr="00AE36F7" w:rsidRDefault="00FB28DA" w:rsidP="003206DF">
            <w:pPr>
              <w:spacing w:line="264" w:lineRule="auto"/>
              <w:rPr>
                <w:kern w:val="2"/>
              </w:rPr>
            </w:pPr>
            <w:r w:rsidRPr="00AE36F7">
              <w:rPr>
                <w:kern w:val="2"/>
              </w:rPr>
              <w:t>SetValue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4C02DC"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值</w:t>
            </w:r>
          </w:p>
        </w:tc>
      </w:tr>
      <w:tr w:rsidR="00FB28DA" w:rsidRPr="00E00670" w:rsidTr="003206DF">
        <w:tc>
          <w:tcPr>
            <w:tcW w:w="1809" w:type="dxa"/>
          </w:tcPr>
          <w:p w:rsidR="00FB28DA" w:rsidRPr="00050B3B" w:rsidRDefault="00FB28DA" w:rsidP="005C1E9F">
            <w:pPr>
              <w:spacing w:line="264" w:lineRule="auto"/>
              <w:rPr>
                <w:kern w:val="2"/>
              </w:rPr>
            </w:pPr>
            <w:r w:rsidRPr="00050B3B">
              <w:rPr>
                <w:rFonts w:hint="eastAsia"/>
                <w:kern w:val="2"/>
              </w:rPr>
              <w:t>StationName</w:t>
            </w:r>
          </w:p>
        </w:tc>
        <w:tc>
          <w:tcPr>
            <w:tcW w:w="1024" w:type="dxa"/>
          </w:tcPr>
          <w:p w:rsidR="00FB28DA" w:rsidRDefault="00FB28DA"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D91820" w:rsidRDefault="00FB28DA"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bl>
    <w:p w:rsidR="00D623F0" w:rsidRDefault="00D623F0" w:rsidP="00D623F0"/>
    <w:p w:rsidR="001409E4" w:rsidRDefault="001409E4" w:rsidP="001409E4">
      <w:pPr>
        <w:pStyle w:val="3"/>
      </w:pPr>
      <w:r>
        <w:rPr>
          <w:rFonts w:hint="eastAsia"/>
        </w:rPr>
        <w:t>系统固有参数表</w:t>
      </w:r>
    </w:p>
    <w:p w:rsidR="00C477A5" w:rsidRPr="00C477A5" w:rsidRDefault="00C477A5" w:rsidP="00C477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386"/>
      </w:tblGrid>
      <w:tr w:rsidR="00140EEF" w:rsidTr="00BB5406">
        <w:tc>
          <w:tcPr>
            <w:tcW w:w="2802" w:type="dxa"/>
            <w:shd w:val="clear" w:color="auto" w:fill="B8CCE4"/>
          </w:tcPr>
          <w:p w:rsidR="00140EEF" w:rsidRDefault="00140EEF" w:rsidP="00BB5406">
            <w:pPr>
              <w:spacing w:line="264" w:lineRule="auto"/>
              <w:rPr>
                <w:rFonts w:ascii="Consolas" w:hAnsi="Consolas" w:cs="Consolas"/>
              </w:rPr>
            </w:pPr>
            <w:r>
              <w:rPr>
                <w:rFonts w:ascii="Consolas" w:hAnsi="Consolas" w:cs="Consolas" w:hint="eastAsia"/>
              </w:rPr>
              <w:t>参数</w:t>
            </w:r>
          </w:p>
        </w:tc>
        <w:tc>
          <w:tcPr>
            <w:tcW w:w="5386" w:type="dxa"/>
            <w:shd w:val="clear" w:color="auto" w:fill="B8CCE4"/>
          </w:tcPr>
          <w:p w:rsidR="00140EEF" w:rsidRDefault="00140EEF" w:rsidP="00BB5406">
            <w:pPr>
              <w:spacing w:line="264" w:lineRule="auto"/>
              <w:rPr>
                <w:rFonts w:ascii="Consolas" w:hAnsi="Consolas" w:cs="Consolas"/>
              </w:rPr>
            </w:pPr>
            <w:r>
              <w:rPr>
                <w:rFonts w:ascii="Consolas" w:hAnsi="Consolas" w:cs="Consolas" w:hint="eastAsia"/>
              </w:rPr>
              <w:t>说明</w:t>
            </w:r>
          </w:p>
        </w:tc>
      </w:tr>
      <w:tr w:rsidR="00140EEF" w:rsidRPr="00E00670" w:rsidTr="00BB5406">
        <w:tc>
          <w:tcPr>
            <w:tcW w:w="2802" w:type="dxa"/>
          </w:tcPr>
          <w:p w:rsidR="00140EEF" w:rsidRPr="00EC78A7" w:rsidRDefault="006B423F" w:rsidP="00BB5406">
            <w:pPr>
              <w:spacing w:line="264" w:lineRule="auto"/>
              <w:rPr>
                <w:b/>
                <w:kern w:val="2"/>
              </w:rPr>
            </w:pPr>
            <w:r w:rsidRPr="006B423F">
              <w:rPr>
                <w:b/>
                <w:kern w:val="2"/>
              </w:rPr>
              <w:t>bCloudPark</w:t>
            </w:r>
          </w:p>
        </w:tc>
        <w:tc>
          <w:tcPr>
            <w:tcW w:w="5386" w:type="dxa"/>
          </w:tcPr>
          <w:p w:rsidR="00140EEF" w:rsidRPr="00E00670" w:rsidRDefault="006B423F" w:rsidP="00BB5406">
            <w:pPr>
              <w:spacing w:line="264" w:lineRule="auto"/>
              <w:rPr>
                <w:rFonts w:ascii="Consolas" w:hAnsi="Consolas" w:cs="Consolas"/>
                <w:sz w:val="18"/>
                <w:szCs w:val="18"/>
              </w:rPr>
            </w:pPr>
            <w:r>
              <w:rPr>
                <w:rFonts w:ascii="Consolas" w:hAnsi="Consolas" w:cs="Consolas" w:hint="eastAsia"/>
                <w:sz w:val="18"/>
                <w:szCs w:val="18"/>
              </w:rPr>
              <w:t>是否启用云车场功能</w:t>
            </w:r>
          </w:p>
        </w:tc>
      </w:tr>
      <w:tr w:rsidR="001F5C95" w:rsidRPr="00E00670" w:rsidTr="00BB5406">
        <w:tc>
          <w:tcPr>
            <w:tcW w:w="2802" w:type="dxa"/>
          </w:tcPr>
          <w:p w:rsidR="001F5C95" w:rsidRPr="00EC78A7" w:rsidRDefault="001F5C95" w:rsidP="00BB5406">
            <w:pPr>
              <w:spacing w:line="264" w:lineRule="auto"/>
              <w:rPr>
                <w:b/>
                <w:kern w:val="2"/>
              </w:rPr>
            </w:pPr>
          </w:p>
        </w:tc>
        <w:tc>
          <w:tcPr>
            <w:tcW w:w="5386" w:type="dxa"/>
          </w:tcPr>
          <w:p w:rsidR="001F5C95" w:rsidRPr="00E00670" w:rsidRDefault="001F5C95" w:rsidP="00BB5406">
            <w:pPr>
              <w:spacing w:line="264" w:lineRule="auto"/>
              <w:rPr>
                <w:rFonts w:ascii="Consolas" w:hAnsi="Consolas" w:cs="Consolas"/>
                <w:sz w:val="18"/>
                <w:szCs w:val="18"/>
              </w:rPr>
            </w:pPr>
          </w:p>
        </w:tc>
      </w:tr>
      <w:tr w:rsidR="00140EEF" w:rsidRPr="00E00670" w:rsidTr="00BB5406">
        <w:tc>
          <w:tcPr>
            <w:tcW w:w="2802" w:type="dxa"/>
          </w:tcPr>
          <w:p w:rsidR="00140EEF" w:rsidRPr="00340212" w:rsidRDefault="00140EEF" w:rsidP="00BB5406">
            <w:pPr>
              <w:spacing w:line="264" w:lineRule="auto"/>
              <w:rPr>
                <w:b/>
                <w:kern w:val="2"/>
              </w:rPr>
            </w:pPr>
            <w:r w:rsidRPr="00757E88">
              <w:rPr>
                <w:b/>
                <w:kern w:val="2"/>
              </w:rPr>
              <w:t>bAutoPlateEn</w:t>
            </w:r>
          </w:p>
        </w:tc>
        <w:tc>
          <w:tcPr>
            <w:tcW w:w="5386" w:type="dxa"/>
          </w:tcPr>
          <w:p w:rsidR="00140EEF" w:rsidRDefault="00140EEF" w:rsidP="00207326">
            <w:pPr>
              <w:spacing w:line="264" w:lineRule="auto"/>
              <w:rPr>
                <w:rFonts w:ascii="Consolas" w:hAnsi="Consolas" w:cs="Consolas"/>
                <w:sz w:val="18"/>
                <w:szCs w:val="18"/>
              </w:rPr>
            </w:pPr>
            <w:r w:rsidRPr="00757E88">
              <w:rPr>
                <w:rFonts w:ascii="Consolas" w:hAnsi="Consolas" w:cs="Consolas" w:hint="eastAsia"/>
                <w:sz w:val="18"/>
                <w:szCs w:val="18"/>
              </w:rPr>
              <w:t>启用车牌自动识别</w:t>
            </w: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iAutoPlateDBJD</w:t>
            </w:r>
          </w:p>
        </w:tc>
        <w:tc>
          <w:tcPr>
            <w:tcW w:w="5386" w:type="dxa"/>
          </w:tcPr>
          <w:p w:rsidR="00140EEF" w:rsidRPr="00E00670" w:rsidRDefault="00140EEF" w:rsidP="00207326">
            <w:pPr>
              <w:spacing w:line="264" w:lineRule="auto"/>
              <w:rPr>
                <w:rFonts w:ascii="Consolas" w:hAnsi="Consolas" w:cs="Consolas"/>
                <w:sz w:val="18"/>
                <w:szCs w:val="18"/>
              </w:rPr>
            </w:pPr>
            <w:r>
              <w:rPr>
                <w:rFonts w:ascii="Consolas" w:hAnsi="Consolas" w:cs="Consolas" w:hint="eastAsia"/>
                <w:sz w:val="18"/>
                <w:szCs w:val="18"/>
              </w:rPr>
              <w:t>车牌对比精度。</w:t>
            </w:r>
            <w:r>
              <w:rPr>
                <w:rFonts w:ascii="Consolas" w:hAnsi="Consolas" w:cs="Consolas" w:hint="eastAsia"/>
                <w:sz w:val="18"/>
                <w:szCs w:val="18"/>
              </w:rPr>
              <w:t>0</w:t>
            </w:r>
            <w:r>
              <w:rPr>
                <w:rFonts w:ascii="Consolas" w:hAnsi="Consolas" w:cs="Consolas" w:hint="eastAsia"/>
                <w:sz w:val="18"/>
                <w:szCs w:val="18"/>
              </w:rPr>
              <w:t>为</w:t>
            </w:r>
            <w:r>
              <w:rPr>
                <w:rFonts w:ascii="Consolas" w:hAnsi="Consolas" w:cs="Consolas" w:hint="eastAsia"/>
                <w:sz w:val="18"/>
                <w:szCs w:val="18"/>
              </w:rPr>
              <w:t>4</w:t>
            </w:r>
            <w:r>
              <w:rPr>
                <w:rFonts w:ascii="Consolas" w:hAnsi="Consolas" w:cs="Consolas" w:hint="eastAsia"/>
                <w:sz w:val="18"/>
                <w:szCs w:val="18"/>
              </w:rPr>
              <w:t>位；</w:t>
            </w:r>
            <w:r>
              <w:rPr>
                <w:rFonts w:ascii="Consolas" w:hAnsi="Consolas" w:cs="Consolas" w:hint="eastAsia"/>
                <w:sz w:val="18"/>
                <w:szCs w:val="18"/>
              </w:rPr>
              <w:t>1</w:t>
            </w:r>
            <w:r>
              <w:rPr>
                <w:rFonts w:ascii="Consolas" w:hAnsi="Consolas" w:cs="Consolas" w:hint="eastAsia"/>
                <w:sz w:val="18"/>
                <w:szCs w:val="18"/>
              </w:rPr>
              <w:t>为</w:t>
            </w:r>
            <w:r>
              <w:rPr>
                <w:rFonts w:ascii="Consolas" w:hAnsi="Consolas" w:cs="Consolas" w:hint="eastAsia"/>
                <w:sz w:val="18"/>
                <w:szCs w:val="18"/>
              </w:rPr>
              <w:t>5</w:t>
            </w:r>
            <w:r>
              <w:rPr>
                <w:rFonts w:ascii="Consolas" w:hAnsi="Consolas" w:cs="Consolas" w:hint="eastAsia"/>
                <w:sz w:val="18"/>
                <w:szCs w:val="18"/>
              </w:rPr>
              <w:t>位；</w:t>
            </w:r>
            <w:r>
              <w:rPr>
                <w:rFonts w:ascii="Consolas" w:hAnsi="Consolas" w:cs="Consolas" w:hint="eastAsia"/>
                <w:sz w:val="18"/>
                <w:szCs w:val="18"/>
              </w:rPr>
              <w:t>2</w:t>
            </w:r>
            <w:r>
              <w:rPr>
                <w:rFonts w:ascii="Consolas" w:hAnsi="Consolas" w:cs="Consolas" w:hint="eastAsia"/>
                <w:sz w:val="18"/>
                <w:szCs w:val="18"/>
              </w:rPr>
              <w:t>为</w:t>
            </w:r>
            <w:r>
              <w:rPr>
                <w:rFonts w:ascii="Consolas" w:hAnsi="Consolas" w:cs="Consolas" w:hint="eastAsia"/>
                <w:sz w:val="18"/>
                <w:szCs w:val="18"/>
              </w:rPr>
              <w:t>6</w:t>
            </w:r>
            <w:r>
              <w:rPr>
                <w:rFonts w:ascii="Consolas" w:hAnsi="Consolas" w:cs="Consolas" w:hint="eastAsia"/>
                <w:sz w:val="18"/>
                <w:szCs w:val="18"/>
              </w:rPr>
              <w:t>位。</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t>LocalProvince</w:t>
            </w:r>
          </w:p>
        </w:tc>
        <w:tc>
          <w:tcPr>
            <w:tcW w:w="5386" w:type="dxa"/>
          </w:tcPr>
          <w:p w:rsidR="00140EEF" w:rsidRPr="004C02DC" w:rsidRDefault="00140EEF" w:rsidP="00207326">
            <w:pPr>
              <w:spacing w:line="264" w:lineRule="auto"/>
              <w:rPr>
                <w:rFonts w:ascii="Consolas" w:hAnsi="Consolas" w:cs="Consolas"/>
                <w:sz w:val="18"/>
                <w:szCs w:val="18"/>
              </w:rPr>
            </w:pPr>
            <w:r>
              <w:rPr>
                <w:rFonts w:ascii="Consolas" w:hAnsi="Consolas" w:cs="Consolas" w:hint="eastAsia"/>
                <w:sz w:val="18"/>
                <w:szCs w:val="18"/>
              </w:rPr>
              <w:t>本地省份的简称。如京、粤、</w:t>
            </w:r>
            <w:r>
              <w:rPr>
                <w:rFonts w:ascii="Arial" w:hAnsi="Arial" w:cs="Arial"/>
                <w:color w:val="333333"/>
                <w:sz w:val="20"/>
                <w:szCs w:val="20"/>
                <w:shd w:val="clear" w:color="auto" w:fill="FFFFFF"/>
              </w:rPr>
              <w:t>沪</w:t>
            </w:r>
            <w:r>
              <w:rPr>
                <w:rFonts w:ascii="Consolas" w:hAnsi="Consolas" w:cs="Consolas" w:hint="eastAsia"/>
                <w:sz w:val="18"/>
                <w:szCs w:val="18"/>
              </w:rPr>
              <w:t>。</w:t>
            </w:r>
          </w:p>
        </w:tc>
      </w:tr>
      <w:tr w:rsidR="00140EEF" w:rsidRPr="00E00670" w:rsidTr="00BB5406">
        <w:tc>
          <w:tcPr>
            <w:tcW w:w="2802" w:type="dxa"/>
          </w:tcPr>
          <w:p w:rsidR="00140EEF" w:rsidRPr="00340212" w:rsidRDefault="00140EEF" w:rsidP="00BB5406">
            <w:pPr>
              <w:spacing w:line="264" w:lineRule="auto"/>
              <w:rPr>
                <w:b/>
                <w:kern w:val="2"/>
              </w:rPr>
            </w:pPr>
            <w:r w:rsidRPr="00C975F3">
              <w:rPr>
                <w:b/>
                <w:kern w:val="2"/>
              </w:rPr>
              <w:t>bCPHPhoto</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是否显示车牌小图</w:t>
            </w:r>
          </w:p>
        </w:tc>
      </w:tr>
      <w:tr w:rsidR="00140EEF" w:rsidRPr="00E00670" w:rsidTr="00BB5406">
        <w:tc>
          <w:tcPr>
            <w:tcW w:w="2802" w:type="dxa"/>
          </w:tcPr>
          <w:p w:rsidR="00140EEF" w:rsidRPr="00C975F3" w:rsidRDefault="00140EEF" w:rsidP="00BB5406">
            <w:pPr>
              <w:spacing w:line="264" w:lineRule="auto"/>
              <w:rPr>
                <w:b/>
                <w:kern w:val="2"/>
              </w:rPr>
            </w:pPr>
            <w:r w:rsidRPr="00777C26">
              <w:rPr>
                <w:b/>
                <w:kern w:val="2"/>
              </w:rPr>
              <w:t>iCarPosLed</w:t>
            </w:r>
          </w:p>
        </w:tc>
        <w:tc>
          <w:tcPr>
            <w:tcW w:w="5386" w:type="dxa"/>
          </w:tcPr>
          <w:p w:rsidR="00140EEF" w:rsidRDefault="00140EEF" w:rsidP="00BB5406">
            <w:pPr>
              <w:spacing w:line="264" w:lineRule="auto"/>
              <w:rPr>
                <w:rFonts w:ascii="Consolas" w:hAnsi="Consolas" w:cs="Consolas"/>
                <w:sz w:val="18"/>
                <w:szCs w:val="18"/>
              </w:rPr>
            </w:pPr>
            <w:r w:rsidRPr="00777C26">
              <w:rPr>
                <w:rFonts w:ascii="Consolas" w:hAnsi="Consolas" w:cs="Consolas" w:hint="eastAsia"/>
                <w:sz w:val="18"/>
                <w:szCs w:val="18"/>
              </w:rPr>
              <w:t>出入场图片不加水印</w:t>
            </w:r>
          </w:p>
        </w:tc>
      </w:tr>
      <w:tr w:rsidR="00140EEF" w:rsidRPr="00E00670" w:rsidTr="00BB5406">
        <w:tc>
          <w:tcPr>
            <w:tcW w:w="2802" w:type="dxa"/>
          </w:tcPr>
          <w:p w:rsidR="00140EEF" w:rsidRPr="003A4824" w:rsidRDefault="00140EEF" w:rsidP="00BB5406">
            <w:pPr>
              <w:spacing w:line="264" w:lineRule="auto"/>
              <w:rPr>
                <w:b/>
                <w:kern w:val="2"/>
              </w:rPr>
            </w:pPr>
            <w:r w:rsidRPr="007A15C7">
              <w:rPr>
                <w:b/>
                <w:kern w:val="2"/>
              </w:rPr>
              <w:t>iCphDelay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识别的车牌的有效时间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7A15C7" w:rsidRDefault="00140EEF" w:rsidP="00BB5406">
            <w:pPr>
              <w:spacing w:line="264" w:lineRule="auto"/>
              <w:rPr>
                <w:b/>
                <w:kern w:val="2"/>
              </w:rPr>
            </w:pPr>
            <w:r w:rsidRPr="00EB3994">
              <w:rPr>
                <w:b/>
                <w:kern w:val="2"/>
              </w:rPr>
              <w:t>iSameCphDelay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在指定的时间内识别到重复的车牌不处理</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465ADA" w:rsidRDefault="00140EEF" w:rsidP="00BB5406">
            <w:pPr>
              <w:spacing w:line="264" w:lineRule="auto"/>
              <w:rPr>
                <w:b/>
                <w:kern w:val="2"/>
              </w:rPr>
            </w:pPr>
            <w:r w:rsidRPr="003A4824">
              <w:rPr>
                <w:b/>
                <w:kern w:val="2"/>
              </w:rPr>
              <w:t>bAutoMinutes</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是否自动关闭收费确认窗口</w:t>
            </w:r>
          </w:p>
        </w:tc>
      </w:tr>
      <w:tr w:rsidR="00140EEF" w:rsidRPr="00E00670" w:rsidTr="00BB5406">
        <w:tc>
          <w:tcPr>
            <w:tcW w:w="2802" w:type="dxa"/>
          </w:tcPr>
          <w:p w:rsidR="00140EEF" w:rsidRPr="00465ADA" w:rsidRDefault="00140EEF" w:rsidP="00BB5406">
            <w:pPr>
              <w:spacing w:line="264" w:lineRule="auto"/>
              <w:rPr>
                <w:b/>
                <w:kern w:val="2"/>
              </w:rPr>
            </w:pPr>
            <w:r w:rsidRPr="003A4824">
              <w:rPr>
                <w:b/>
                <w:kern w:val="2"/>
              </w:rPr>
              <w:t>iAutoSetMinutes</w:t>
            </w:r>
          </w:p>
        </w:tc>
        <w:tc>
          <w:tcPr>
            <w:tcW w:w="5386" w:type="dxa"/>
          </w:tcPr>
          <w:p w:rsidR="00140EEF" w:rsidRDefault="00140EEF" w:rsidP="00BB5406">
            <w:pPr>
              <w:spacing w:line="264" w:lineRule="auto"/>
              <w:rPr>
                <w:rFonts w:ascii="Consolas" w:hAnsi="Consolas" w:cs="Consolas"/>
                <w:sz w:val="18"/>
                <w:szCs w:val="18"/>
              </w:rPr>
            </w:pPr>
            <w:r w:rsidRPr="003A4824">
              <w:rPr>
                <w:rFonts w:ascii="Consolas" w:hAnsi="Consolas" w:cs="Consolas" w:hint="eastAsia"/>
                <w:sz w:val="18"/>
                <w:szCs w:val="18"/>
              </w:rPr>
              <w:t>弹出收费确认窗口后自动关闭</w:t>
            </w:r>
            <w:r>
              <w:rPr>
                <w:rFonts w:ascii="Consolas" w:hAnsi="Consolas" w:cs="Consolas" w:hint="eastAsia"/>
                <w:sz w:val="18"/>
                <w:szCs w:val="18"/>
              </w:rPr>
              <w:t>的等待时间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465ADA" w:rsidRDefault="00140EEF" w:rsidP="00BB5406">
            <w:pPr>
              <w:spacing w:line="264" w:lineRule="auto"/>
              <w:rPr>
                <w:b/>
                <w:kern w:val="2"/>
              </w:rPr>
            </w:pPr>
            <w:r w:rsidRPr="003E27F0">
              <w:rPr>
                <w:b/>
                <w:kern w:val="2"/>
              </w:rPr>
              <w:t>iAutoDeleteImg</w:t>
            </w:r>
          </w:p>
        </w:tc>
        <w:tc>
          <w:tcPr>
            <w:tcW w:w="5386" w:type="dxa"/>
          </w:tcPr>
          <w:p w:rsidR="00140EEF" w:rsidRPr="004C02DC" w:rsidRDefault="00140EEF" w:rsidP="00BB5406">
            <w:pPr>
              <w:spacing w:line="264" w:lineRule="auto"/>
              <w:rPr>
                <w:rFonts w:ascii="Consolas" w:hAnsi="Consolas" w:cs="Consolas"/>
                <w:sz w:val="18"/>
                <w:szCs w:val="18"/>
              </w:rPr>
            </w:pPr>
            <w:r>
              <w:rPr>
                <w:rFonts w:ascii="Consolas" w:hAnsi="Consolas" w:cs="Consolas" w:hint="eastAsia"/>
                <w:sz w:val="18"/>
                <w:szCs w:val="18"/>
              </w:rPr>
              <w:t>是否删除原图</w:t>
            </w:r>
          </w:p>
        </w:tc>
      </w:tr>
      <w:tr w:rsidR="00140EEF" w:rsidRPr="00E00670" w:rsidTr="00BB5406">
        <w:tc>
          <w:tcPr>
            <w:tcW w:w="2802" w:type="dxa"/>
          </w:tcPr>
          <w:p w:rsidR="00140EEF" w:rsidRPr="003E27F0"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iInAutoOpenModel</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入场识别临时车牌开闸方式。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140EEF" w:rsidRPr="00E00670" w:rsidTr="00BB5406">
        <w:tc>
          <w:tcPr>
            <w:tcW w:w="2802" w:type="dxa"/>
          </w:tcPr>
          <w:p w:rsidR="00140EEF" w:rsidRPr="0054215C" w:rsidRDefault="00140EEF" w:rsidP="00BB5406">
            <w:pPr>
              <w:spacing w:line="264" w:lineRule="auto"/>
              <w:rPr>
                <w:b/>
                <w:kern w:val="2"/>
              </w:rPr>
            </w:pPr>
            <w:r w:rsidRPr="0054215C">
              <w:rPr>
                <w:b/>
                <w:kern w:val="2"/>
              </w:rPr>
              <w:lastRenderedPageBreak/>
              <w:t>bAutoTemp</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取卡</w:t>
            </w:r>
            <w:r>
              <w:rPr>
                <w:rFonts w:ascii="Consolas" w:hAnsi="Consolas" w:cs="Consolas" w:hint="eastAsia"/>
                <w:sz w:val="18"/>
                <w:szCs w:val="18"/>
              </w:rPr>
              <w:t>(</w:t>
            </w:r>
            <w:r>
              <w:rPr>
                <w:rFonts w:ascii="Consolas" w:hAnsi="Consolas" w:cs="Consolas" w:hint="eastAsia"/>
                <w:sz w:val="18"/>
                <w:szCs w:val="18"/>
              </w:rPr>
              <w:t>当入场识别临时车牌的开闸方式为</w:t>
            </w:r>
            <w:r>
              <w:rPr>
                <w:rFonts w:ascii="Consolas" w:hAnsi="Consolas" w:cs="Consolas" w:hint="eastAsia"/>
                <w:sz w:val="18"/>
                <w:szCs w:val="18"/>
              </w:rPr>
              <w:t>2</w:t>
            </w:r>
            <w:r>
              <w:rPr>
                <w:rFonts w:ascii="Consolas" w:hAnsi="Consolas" w:cs="Consolas" w:hint="eastAsia"/>
                <w:sz w:val="18"/>
                <w:szCs w:val="18"/>
              </w:rPr>
              <w:t>时有效</w:t>
            </w:r>
            <w:r>
              <w:rPr>
                <w:rFonts w:ascii="Consolas" w:hAnsi="Consolas" w:cs="Consolas" w:hint="eastAsia"/>
                <w:sz w:val="18"/>
                <w:szCs w:val="18"/>
              </w:rPr>
              <w:t>)</w:t>
            </w: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iOutAutoOpenModel</w:t>
            </w:r>
          </w:p>
        </w:tc>
        <w:tc>
          <w:tcPr>
            <w:tcW w:w="5386" w:type="dxa"/>
          </w:tcPr>
          <w:p w:rsidR="00140EEF" w:rsidRDefault="00140EEF" w:rsidP="00BB5406">
            <w:pPr>
              <w:spacing w:line="264" w:lineRule="auto"/>
              <w:rPr>
                <w:rFonts w:ascii="Consolas" w:hAnsi="Consolas" w:cs="Consolas"/>
                <w:sz w:val="18"/>
                <w:szCs w:val="18"/>
              </w:rPr>
            </w:pPr>
            <w:r w:rsidRPr="00340212">
              <w:rPr>
                <w:rFonts w:ascii="Consolas" w:hAnsi="Consolas" w:cs="Consolas" w:hint="eastAsia"/>
                <w:sz w:val="18"/>
                <w:szCs w:val="18"/>
              </w:rPr>
              <w:t>出场识别临时车牌</w:t>
            </w:r>
            <w:r>
              <w:rPr>
                <w:rFonts w:ascii="Consolas" w:hAnsi="Consolas" w:cs="Consolas" w:hint="eastAsia"/>
                <w:sz w:val="18"/>
                <w:szCs w:val="18"/>
              </w:rPr>
              <w:t>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140EEF" w:rsidRPr="00E00670" w:rsidTr="00BB5406">
        <w:tc>
          <w:tcPr>
            <w:tcW w:w="2802" w:type="dxa"/>
          </w:tcPr>
          <w:p w:rsidR="00140EEF" w:rsidRPr="00340212" w:rsidRDefault="00140EEF" w:rsidP="00BB5406">
            <w:pPr>
              <w:spacing w:line="264" w:lineRule="auto"/>
              <w:rPr>
                <w:b/>
                <w:kern w:val="2"/>
              </w:rPr>
            </w:pPr>
            <w:r w:rsidRPr="00465ADA">
              <w:rPr>
                <w:b/>
                <w:kern w:val="2"/>
              </w:rPr>
              <w:t>iInMothOpenModel</w:t>
            </w:r>
          </w:p>
        </w:tc>
        <w:tc>
          <w:tcPr>
            <w:tcW w:w="5386" w:type="dxa"/>
          </w:tcPr>
          <w:p w:rsidR="00140EEF" w:rsidRPr="00340212" w:rsidRDefault="00140EEF" w:rsidP="00BB5406">
            <w:pPr>
              <w:spacing w:line="264" w:lineRule="auto"/>
              <w:rPr>
                <w:rFonts w:ascii="Consolas" w:hAnsi="Consolas" w:cs="Consolas"/>
                <w:sz w:val="18"/>
                <w:szCs w:val="18"/>
              </w:rPr>
            </w:pPr>
            <w:r>
              <w:rPr>
                <w:rFonts w:ascii="Consolas" w:hAnsi="Consolas" w:cs="Consolas" w:hint="eastAsia"/>
                <w:sz w:val="18"/>
                <w:szCs w:val="18"/>
              </w:rPr>
              <w:t>入场识别月租车牌开闸方式。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t>iOutMothOpenModel</w:t>
            </w:r>
          </w:p>
        </w:tc>
        <w:tc>
          <w:tcPr>
            <w:tcW w:w="5386" w:type="dxa"/>
          </w:tcPr>
          <w:p w:rsidR="00140EEF" w:rsidRPr="004C02DC" w:rsidRDefault="00140EEF" w:rsidP="00BB5406">
            <w:pPr>
              <w:spacing w:line="264" w:lineRule="auto"/>
              <w:rPr>
                <w:rFonts w:ascii="Consolas" w:hAnsi="Consolas" w:cs="Consolas"/>
                <w:sz w:val="18"/>
                <w:szCs w:val="18"/>
              </w:rPr>
            </w:pPr>
            <w:r>
              <w:rPr>
                <w:rFonts w:ascii="Consolas" w:hAnsi="Consolas" w:cs="Consolas" w:hint="eastAsia"/>
                <w:sz w:val="18"/>
                <w:szCs w:val="18"/>
              </w:rPr>
              <w:t>出场识别月租车牌开闸方式。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p>
        </w:tc>
      </w:tr>
      <w:tr w:rsidR="00140EEF" w:rsidRPr="00E00670" w:rsidTr="00BB5406">
        <w:tc>
          <w:tcPr>
            <w:tcW w:w="2802" w:type="dxa"/>
          </w:tcPr>
          <w:p w:rsidR="00140EEF" w:rsidRPr="00465ADA" w:rsidRDefault="00140EEF" w:rsidP="00BB5406">
            <w:pPr>
              <w:spacing w:line="264" w:lineRule="auto"/>
              <w:rPr>
                <w:b/>
                <w:kern w:val="2"/>
              </w:rPr>
            </w:pPr>
            <w:r w:rsidRPr="00BB7F54">
              <w:rPr>
                <w:b/>
                <w:kern w:val="2"/>
              </w:rPr>
              <w:t>iAutoKZ</w:t>
            </w:r>
          </w:p>
        </w:tc>
        <w:tc>
          <w:tcPr>
            <w:tcW w:w="5386" w:type="dxa"/>
          </w:tcPr>
          <w:p w:rsidR="00140EEF" w:rsidRDefault="00140EEF" w:rsidP="00BB5406">
            <w:pPr>
              <w:spacing w:line="264" w:lineRule="auto"/>
              <w:rPr>
                <w:rFonts w:ascii="Consolas" w:hAnsi="Consolas" w:cs="Consolas"/>
                <w:sz w:val="18"/>
                <w:szCs w:val="18"/>
              </w:rPr>
            </w:pPr>
            <w:r w:rsidRPr="00BB7F54">
              <w:rPr>
                <w:rFonts w:ascii="Consolas" w:hAnsi="Consolas" w:cs="Consolas" w:hint="eastAsia"/>
                <w:sz w:val="18"/>
                <w:szCs w:val="18"/>
              </w:rPr>
              <w:t>临时车出场收费</w:t>
            </w:r>
            <w:r w:rsidRPr="00BB7F54">
              <w:rPr>
                <w:rFonts w:ascii="Consolas" w:hAnsi="Consolas" w:cs="Consolas" w:hint="eastAsia"/>
                <w:sz w:val="18"/>
                <w:szCs w:val="18"/>
              </w:rPr>
              <w:t>0</w:t>
            </w:r>
            <w:r w:rsidRPr="00BB7F54">
              <w:rPr>
                <w:rFonts w:ascii="Consolas" w:hAnsi="Consolas" w:cs="Consolas" w:hint="eastAsia"/>
                <w:sz w:val="18"/>
                <w:szCs w:val="18"/>
              </w:rPr>
              <w:t>元自动开闸</w:t>
            </w:r>
          </w:p>
        </w:tc>
      </w:tr>
      <w:tr w:rsidR="00981EB2" w:rsidRPr="00E00670" w:rsidTr="00BB5406">
        <w:tc>
          <w:tcPr>
            <w:tcW w:w="2802" w:type="dxa"/>
          </w:tcPr>
          <w:p w:rsidR="00981EB2" w:rsidRPr="00BB7F54" w:rsidRDefault="00981EB2" w:rsidP="00BB5406">
            <w:pPr>
              <w:spacing w:line="264" w:lineRule="auto"/>
              <w:rPr>
                <w:b/>
                <w:kern w:val="2"/>
              </w:rPr>
            </w:pPr>
            <w:r w:rsidRPr="00981EB2">
              <w:rPr>
                <w:b/>
                <w:kern w:val="2"/>
              </w:rPr>
              <w:t>iAuto0Set</w:t>
            </w:r>
          </w:p>
        </w:tc>
        <w:tc>
          <w:tcPr>
            <w:tcW w:w="5386" w:type="dxa"/>
          </w:tcPr>
          <w:p w:rsidR="00981EB2" w:rsidRPr="00BB7F54" w:rsidRDefault="00981EB2" w:rsidP="00BB5406">
            <w:pPr>
              <w:spacing w:line="264" w:lineRule="auto"/>
              <w:rPr>
                <w:rFonts w:ascii="Consolas" w:hAnsi="Consolas" w:cs="Consolas"/>
                <w:sz w:val="18"/>
                <w:szCs w:val="18"/>
              </w:rPr>
            </w:pPr>
            <w:r>
              <w:rPr>
                <w:rFonts w:ascii="Consolas" w:hAnsi="Consolas" w:cs="Consolas" w:hint="eastAsia"/>
                <w:sz w:val="18"/>
                <w:szCs w:val="18"/>
              </w:rPr>
              <w:t>0</w:t>
            </w:r>
            <w:r>
              <w:rPr>
                <w:rFonts w:ascii="Consolas" w:hAnsi="Consolas" w:cs="Consolas" w:hint="eastAsia"/>
                <w:sz w:val="18"/>
                <w:szCs w:val="18"/>
              </w:rPr>
              <w:t>牌车自动放行</w:t>
            </w:r>
          </w:p>
        </w:tc>
      </w:tr>
      <w:tr w:rsidR="00140EEF" w:rsidRPr="00E00670" w:rsidTr="00BB5406">
        <w:tc>
          <w:tcPr>
            <w:tcW w:w="2802" w:type="dxa"/>
          </w:tcPr>
          <w:p w:rsidR="00140EEF" w:rsidRPr="003A4824" w:rsidRDefault="00140EEF" w:rsidP="00BB5406">
            <w:pPr>
              <w:spacing w:line="264" w:lineRule="auto"/>
              <w:rPr>
                <w:b/>
                <w:kern w:val="2"/>
              </w:rPr>
            </w:pPr>
            <w:r w:rsidRPr="007A15C7">
              <w:rPr>
                <w:b/>
                <w:kern w:val="2"/>
              </w:rPr>
              <w:t>iAutoColorSet</w:t>
            </w:r>
          </w:p>
        </w:tc>
        <w:tc>
          <w:tcPr>
            <w:tcW w:w="5386" w:type="dxa"/>
          </w:tcPr>
          <w:p w:rsidR="00140EEF" w:rsidRDefault="00140EEF" w:rsidP="00BB5406">
            <w:pPr>
              <w:spacing w:line="264" w:lineRule="auto"/>
              <w:rPr>
                <w:rFonts w:ascii="Consolas" w:hAnsi="Consolas" w:cs="Consolas"/>
                <w:sz w:val="18"/>
                <w:szCs w:val="18"/>
              </w:rPr>
            </w:pPr>
            <w:r w:rsidRPr="007A15C7">
              <w:rPr>
                <w:rFonts w:ascii="Consolas" w:hAnsi="Consolas" w:cs="Consolas" w:hint="eastAsia"/>
                <w:sz w:val="18"/>
                <w:szCs w:val="18"/>
              </w:rPr>
              <w:t>军警车自动放行</w:t>
            </w:r>
          </w:p>
        </w:tc>
      </w:tr>
      <w:tr w:rsidR="00140EEF" w:rsidRPr="00E00670" w:rsidTr="00BB5406">
        <w:tc>
          <w:tcPr>
            <w:tcW w:w="2802" w:type="dxa"/>
          </w:tcPr>
          <w:p w:rsidR="00140EEF" w:rsidRPr="00EB3994" w:rsidRDefault="00140EEF" w:rsidP="00BB5406">
            <w:pPr>
              <w:spacing w:line="264" w:lineRule="auto"/>
              <w:rPr>
                <w:b/>
                <w:kern w:val="2"/>
              </w:rPr>
            </w:pPr>
            <w:r w:rsidRPr="003575E9">
              <w:rPr>
                <w:b/>
                <w:kern w:val="2"/>
              </w:rPr>
              <w:t>bNoCPHAutoKZ</w:t>
            </w:r>
          </w:p>
        </w:tc>
        <w:tc>
          <w:tcPr>
            <w:tcW w:w="5386" w:type="dxa"/>
          </w:tcPr>
          <w:p w:rsidR="00140EEF" w:rsidRDefault="00140EEF" w:rsidP="00BB5406">
            <w:pPr>
              <w:spacing w:line="264" w:lineRule="auto"/>
              <w:rPr>
                <w:rFonts w:ascii="Consolas" w:hAnsi="Consolas" w:cs="Consolas"/>
                <w:sz w:val="18"/>
                <w:szCs w:val="18"/>
              </w:rPr>
            </w:pPr>
            <w:r w:rsidRPr="003575E9">
              <w:rPr>
                <w:rFonts w:ascii="Consolas" w:hAnsi="Consolas" w:cs="Consolas" w:hint="eastAsia"/>
                <w:sz w:val="18"/>
                <w:szCs w:val="18"/>
              </w:rPr>
              <w:t>无牌车入场自动开闸</w:t>
            </w:r>
          </w:p>
        </w:tc>
      </w:tr>
      <w:tr w:rsidR="00140EEF" w:rsidRPr="00E00670" w:rsidTr="00BB5406">
        <w:tc>
          <w:tcPr>
            <w:tcW w:w="2802" w:type="dxa"/>
          </w:tcPr>
          <w:p w:rsidR="00140EEF" w:rsidRPr="003575E9" w:rsidRDefault="00140EEF" w:rsidP="00BB5406">
            <w:pPr>
              <w:spacing w:line="264" w:lineRule="auto"/>
              <w:rPr>
                <w:b/>
                <w:kern w:val="2"/>
              </w:rPr>
            </w:pPr>
            <w:r w:rsidRPr="004714F6">
              <w:rPr>
                <w:b/>
                <w:kern w:val="2"/>
              </w:rPr>
              <w:t>bTempCanNotInSmall</w:t>
            </w:r>
          </w:p>
        </w:tc>
        <w:tc>
          <w:tcPr>
            <w:tcW w:w="5386" w:type="dxa"/>
          </w:tcPr>
          <w:p w:rsidR="00140EEF" w:rsidRPr="003575E9" w:rsidRDefault="00140EEF" w:rsidP="00BB5406">
            <w:pPr>
              <w:spacing w:line="264" w:lineRule="auto"/>
              <w:rPr>
                <w:rFonts w:ascii="Consolas" w:hAnsi="Consolas" w:cs="Consolas"/>
                <w:sz w:val="18"/>
                <w:szCs w:val="18"/>
              </w:rPr>
            </w:pPr>
            <w:r>
              <w:rPr>
                <w:rFonts w:ascii="Consolas" w:hAnsi="Consolas" w:cs="Consolas" w:hint="eastAsia"/>
                <w:sz w:val="18"/>
                <w:szCs w:val="18"/>
              </w:rPr>
              <w:t>临时车禁止进入小车场</w:t>
            </w:r>
          </w:p>
        </w:tc>
      </w:tr>
      <w:tr w:rsidR="00140EEF" w:rsidRPr="00E00670" w:rsidTr="00BB5406">
        <w:tc>
          <w:tcPr>
            <w:tcW w:w="2802" w:type="dxa"/>
          </w:tcPr>
          <w:p w:rsidR="00140EEF" w:rsidRPr="003A4824"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3B3B82" w:rsidRDefault="00140EEF" w:rsidP="00BB5406">
            <w:pPr>
              <w:spacing w:line="264" w:lineRule="auto"/>
              <w:rPr>
                <w:b/>
                <w:kern w:val="2"/>
              </w:rPr>
            </w:pPr>
            <w:r w:rsidRPr="00743D9D">
              <w:rPr>
                <w:b/>
                <w:kern w:val="2"/>
              </w:rPr>
              <w:t>bAutoCPHDZ</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车牌识别打折</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743D9D" w:rsidRDefault="00140EEF" w:rsidP="00BB5406">
            <w:pPr>
              <w:spacing w:line="264" w:lineRule="auto"/>
              <w:rPr>
                <w:b/>
                <w:kern w:val="2"/>
              </w:rPr>
            </w:pPr>
            <w:r w:rsidRPr="0054215C">
              <w:rPr>
                <w:b/>
                <w:kern w:val="2"/>
              </w:rPr>
              <w:t>bTempDown</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临时车不脱机下载</w:t>
            </w:r>
          </w:p>
        </w:tc>
      </w:tr>
      <w:tr w:rsidR="00140EEF" w:rsidRPr="00E00670" w:rsidTr="00BB5406">
        <w:tc>
          <w:tcPr>
            <w:tcW w:w="2802" w:type="dxa"/>
          </w:tcPr>
          <w:p w:rsidR="00140EEF" w:rsidRPr="00465ADA" w:rsidRDefault="00140EEF" w:rsidP="00BB5406">
            <w:pPr>
              <w:spacing w:line="264" w:lineRule="auto"/>
              <w:rPr>
                <w:b/>
                <w:kern w:val="2"/>
              </w:rPr>
            </w:pPr>
            <w:r w:rsidRPr="00465ADA">
              <w:rPr>
                <w:b/>
                <w:kern w:val="2"/>
              </w:rPr>
              <w:t>bOutConfirm</w:t>
            </w:r>
          </w:p>
        </w:tc>
        <w:tc>
          <w:tcPr>
            <w:tcW w:w="5386" w:type="dxa"/>
          </w:tcPr>
          <w:p w:rsidR="00140EEF" w:rsidRPr="004C02DC" w:rsidRDefault="00140EEF" w:rsidP="00BB5406">
            <w:pPr>
              <w:spacing w:line="264" w:lineRule="auto"/>
              <w:rPr>
                <w:rFonts w:ascii="Consolas" w:hAnsi="Consolas" w:cs="Consolas"/>
                <w:sz w:val="18"/>
                <w:szCs w:val="18"/>
              </w:rPr>
            </w:pPr>
            <w:r w:rsidRPr="00031660">
              <w:rPr>
                <w:rFonts w:ascii="Consolas" w:hAnsi="Consolas" w:cs="Consolas" w:hint="eastAsia"/>
                <w:sz w:val="18"/>
                <w:szCs w:val="18"/>
              </w:rPr>
              <w:t>IC</w:t>
            </w:r>
            <w:r w:rsidRPr="00031660">
              <w:rPr>
                <w:rFonts w:ascii="Consolas" w:hAnsi="Consolas" w:cs="Consolas" w:hint="eastAsia"/>
                <w:sz w:val="18"/>
                <w:szCs w:val="18"/>
              </w:rPr>
              <w:t>读卡加识别</w:t>
            </w:r>
          </w:p>
        </w:tc>
      </w:tr>
      <w:tr w:rsidR="00140EEF" w:rsidRPr="00E00670" w:rsidTr="00BB5406">
        <w:tc>
          <w:tcPr>
            <w:tcW w:w="2802" w:type="dxa"/>
          </w:tcPr>
          <w:p w:rsidR="00140EEF" w:rsidRPr="0023631D" w:rsidRDefault="00140EEF" w:rsidP="00BB5406">
            <w:pPr>
              <w:spacing w:line="264" w:lineRule="auto"/>
              <w:rPr>
                <w:b/>
                <w:kern w:val="2"/>
              </w:rPr>
            </w:pPr>
            <w:r w:rsidRPr="00DE31EC">
              <w:rPr>
                <w:b/>
                <w:kern w:val="2"/>
              </w:rPr>
              <w:t>bOneKeyShortCut</w:t>
            </w:r>
          </w:p>
        </w:tc>
        <w:tc>
          <w:tcPr>
            <w:tcW w:w="5386" w:type="dxa"/>
          </w:tcPr>
          <w:p w:rsidR="00140EEF"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临时车不播报汉字</w:t>
            </w:r>
          </w:p>
        </w:tc>
      </w:tr>
      <w:tr w:rsidR="00140EEF" w:rsidRPr="00E00670" w:rsidTr="00BB5406">
        <w:tc>
          <w:tcPr>
            <w:tcW w:w="2802" w:type="dxa"/>
          </w:tcPr>
          <w:p w:rsidR="00140EEF" w:rsidRPr="00210D7E" w:rsidRDefault="00140EEF" w:rsidP="00BB5406">
            <w:pPr>
              <w:spacing w:line="264" w:lineRule="auto"/>
              <w:rPr>
                <w:b/>
                <w:kern w:val="2"/>
              </w:rPr>
            </w:pPr>
            <w:r w:rsidRPr="00C56B10">
              <w:rPr>
                <w:b/>
                <w:kern w:val="2"/>
              </w:rPr>
              <w:t>bCentralCharge</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是否启用中央收费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56B10" w:rsidRDefault="00140EEF" w:rsidP="00BB5406">
            <w:pPr>
              <w:spacing w:line="264" w:lineRule="auto"/>
              <w:rPr>
                <w:b/>
                <w:kern w:val="2"/>
              </w:rPr>
            </w:pPr>
            <w:r w:rsidRPr="003B3B82">
              <w:rPr>
                <w:b/>
                <w:kern w:val="2"/>
              </w:rPr>
              <w:t>bOutCharge</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当启用了中央收费功能，是否允许在出口收费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4957CA" w:rsidRDefault="00140EEF" w:rsidP="00BB5406">
            <w:pPr>
              <w:spacing w:line="264" w:lineRule="auto"/>
              <w:rPr>
                <w:b/>
                <w:kern w:val="2"/>
              </w:rPr>
            </w:pPr>
            <w:r w:rsidRPr="00C83AE5">
              <w:rPr>
                <w:b/>
                <w:kern w:val="2"/>
              </w:rPr>
              <w:t>iSFLed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只下载脱机车牌</w:t>
            </w:r>
          </w:p>
        </w:tc>
      </w:tr>
      <w:tr w:rsidR="00140EEF" w:rsidRPr="00E00670" w:rsidTr="00BB5406">
        <w:tc>
          <w:tcPr>
            <w:tcW w:w="2802" w:type="dxa"/>
          </w:tcPr>
          <w:p w:rsidR="00140EEF" w:rsidRPr="00465ADA" w:rsidRDefault="00140EEF" w:rsidP="00BB5406">
            <w:pPr>
              <w:spacing w:line="264" w:lineRule="auto"/>
              <w:rPr>
                <w:b/>
                <w:kern w:val="2"/>
              </w:rPr>
            </w:pPr>
            <w:r w:rsidRPr="000A1996">
              <w:rPr>
                <w:b/>
                <w:kern w:val="2"/>
              </w:rPr>
              <w:t>bMorePaingCar</w:t>
            </w:r>
          </w:p>
        </w:tc>
        <w:tc>
          <w:tcPr>
            <w:tcW w:w="5386" w:type="dxa"/>
          </w:tcPr>
          <w:p w:rsidR="00140EEF" w:rsidRPr="00465ADA" w:rsidRDefault="00140EEF" w:rsidP="00207326">
            <w:pPr>
              <w:spacing w:line="264" w:lineRule="auto"/>
              <w:rPr>
                <w:rFonts w:ascii="Consolas" w:hAnsi="Consolas" w:cs="Consolas"/>
                <w:sz w:val="18"/>
                <w:szCs w:val="18"/>
                <w:highlight w:val="yellow"/>
              </w:rPr>
            </w:pPr>
            <w:r w:rsidRPr="000A1996">
              <w:rPr>
                <w:rFonts w:ascii="Consolas" w:hAnsi="Consolas" w:cs="Consolas" w:hint="eastAsia"/>
                <w:sz w:val="18"/>
                <w:szCs w:val="18"/>
              </w:rPr>
              <w:t>是否启用多车位多车功能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0A1996" w:rsidRDefault="00140EEF" w:rsidP="00BB5406">
            <w:pPr>
              <w:spacing w:line="264" w:lineRule="auto"/>
              <w:rPr>
                <w:b/>
                <w:kern w:val="2"/>
              </w:rPr>
            </w:pPr>
            <w:r w:rsidRPr="00210D7E">
              <w:rPr>
                <w:b/>
                <w:kern w:val="2"/>
              </w:rPr>
              <w:t>bMorePaingType</w:t>
            </w:r>
          </w:p>
        </w:tc>
        <w:tc>
          <w:tcPr>
            <w:tcW w:w="5386" w:type="dxa"/>
          </w:tcPr>
          <w:p w:rsidR="00140EEF" w:rsidRPr="000A1996" w:rsidRDefault="00140EEF" w:rsidP="00207326">
            <w:pPr>
              <w:spacing w:line="264" w:lineRule="auto"/>
              <w:rPr>
                <w:rFonts w:ascii="Consolas" w:hAnsi="Consolas" w:cs="Consolas"/>
                <w:sz w:val="18"/>
                <w:szCs w:val="18"/>
              </w:rPr>
            </w:pPr>
            <w:r>
              <w:rPr>
                <w:rFonts w:ascii="Consolas" w:hAnsi="Consolas" w:cs="Consolas" w:hint="eastAsia"/>
                <w:sz w:val="18"/>
                <w:szCs w:val="18"/>
              </w:rPr>
              <w:t>多车位多车处理方式。</w:t>
            </w:r>
            <w:r>
              <w:rPr>
                <w:rFonts w:ascii="Consolas" w:hAnsi="Consolas" w:cs="Consolas" w:hint="eastAsia"/>
                <w:sz w:val="18"/>
                <w:szCs w:val="18"/>
              </w:rPr>
              <w:t>0</w:t>
            </w:r>
            <w:r>
              <w:rPr>
                <w:rFonts w:ascii="Consolas" w:hAnsi="Consolas" w:cs="Consolas" w:hint="eastAsia"/>
                <w:sz w:val="18"/>
                <w:szCs w:val="18"/>
              </w:rPr>
              <w:t>为禁止入场；</w:t>
            </w:r>
            <w:r>
              <w:rPr>
                <w:rFonts w:ascii="Consolas" w:hAnsi="Consolas" w:cs="Consolas" w:hint="eastAsia"/>
                <w:sz w:val="18"/>
                <w:szCs w:val="18"/>
              </w:rPr>
              <w:t>1</w:t>
            </w:r>
            <w:r>
              <w:rPr>
                <w:rFonts w:ascii="Consolas" w:hAnsi="Consolas" w:cs="Consolas" w:hint="eastAsia"/>
                <w:sz w:val="18"/>
                <w:szCs w:val="18"/>
              </w:rPr>
              <w:t>为按临时车收费。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E31EC" w:rsidRDefault="00140EEF" w:rsidP="00BB5406">
            <w:pPr>
              <w:spacing w:line="264" w:lineRule="auto"/>
              <w:rPr>
                <w:b/>
                <w:kern w:val="2"/>
              </w:rPr>
            </w:pPr>
            <w:r w:rsidRPr="004957CA">
              <w:rPr>
                <w:b/>
                <w:kern w:val="2"/>
              </w:rPr>
              <w:t>iCarPosLedJH</w:t>
            </w:r>
          </w:p>
        </w:tc>
        <w:tc>
          <w:tcPr>
            <w:tcW w:w="5386" w:type="dxa"/>
          </w:tcPr>
          <w:p w:rsidR="00140EEF" w:rsidRPr="00DE31EC" w:rsidRDefault="00140EEF" w:rsidP="00BB5406">
            <w:pPr>
              <w:spacing w:line="264" w:lineRule="auto"/>
              <w:rPr>
                <w:rFonts w:ascii="Consolas" w:hAnsi="Consolas" w:cs="Consolas"/>
                <w:sz w:val="18"/>
                <w:szCs w:val="18"/>
              </w:rPr>
            </w:pPr>
            <w:r>
              <w:rPr>
                <w:rFonts w:ascii="Consolas" w:hAnsi="Consolas" w:cs="Consolas" w:hint="eastAsia"/>
                <w:sz w:val="18"/>
                <w:szCs w:val="18"/>
              </w:rPr>
              <w:t>单车道双相机识别车牌间隔时间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54215C" w:rsidRDefault="00140EEF" w:rsidP="00BB5406">
            <w:pPr>
              <w:spacing w:line="264" w:lineRule="auto"/>
              <w:rPr>
                <w:b/>
                <w:kern w:val="2"/>
              </w:rPr>
            </w:pPr>
            <w:r w:rsidRPr="0023631D">
              <w:rPr>
                <w:b/>
                <w:kern w:val="2"/>
              </w:rPr>
              <w:t>bAutoUpdateJiHao</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自动修改显示屏机号</w:t>
            </w:r>
            <w:r>
              <w:rPr>
                <w:rFonts w:ascii="Consolas" w:hAnsi="Consolas" w:cs="Consolas" w:hint="eastAsia"/>
                <w:sz w:val="18"/>
                <w:szCs w:val="18"/>
              </w:rPr>
              <w:t>(</w:t>
            </w:r>
            <w:r>
              <w:rPr>
                <w:rFonts w:ascii="Consolas" w:hAnsi="Consolas" w:cs="Consolas" w:hint="eastAsia"/>
                <w:sz w:val="18"/>
                <w:szCs w:val="18"/>
              </w:rPr>
              <w:t>需启用计费型相机</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210D7E"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6F46E5" w:rsidRDefault="00140EEF" w:rsidP="00BB5406">
            <w:pPr>
              <w:spacing w:line="264" w:lineRule="auto"/>
              <w:rPr>
                <w:b/>
                <w:strike/>
                <w:color w:val="D9D9D9" w:themeColor="background1" w:themeShade="D9"/>
                <w:kern w:val="2"/>
              </w:rPr>
            </w:pPr>
            <w:r w:rsidRPr="006F46E5">
              <w:rPr>
                <w:b/>
                <w:strike/>
                <w:color w:val="D9D9D9" w:themeColor="background1" w:themeShade="D9"/>
                <w:kern w:val="2"/>
              </w:rPr>
              <w:t>bSMPayment</w:t>
            </w:r>
          </w:p>
        </w:tc>
        <w:tc>
          <w:tcPr>
            <w:tcW w:w="5386" w:type="dxa"/>
          </w:tcPr>
          <w:p w:rsidR="00140EEF" w:rsidRPr="006F46E5" w:rsidRDefault="00140EEF" w:rsidP="00BB5406">
            <w:pPr>
              <w:spacing w:line="264" w:lineRule="auto"/>
              <w:rPr>
                <w:rFonts w:ascii="Consolas" w:hAnsi="Consolas" w:cs="Consolas"/>
                <w:strike/>
                <w:color w:val="D9D9D9" w:themeColor="background1" w:themeShade="D9"/>
                <w:sz w:val="18"/>
                <w:szCs w:val="18"/>
              </w:rPr>
            </w:pPr>
            <w:r w:rsidRPr="006F46E5">
              <w:rPr>
                <w:rFonts w:ascii="Consolas" w:hAnsi="Consolas" w:cs="Consolas" w:hint="eastAsia"/>
                <w:strike/>
                <w:color w:val="D9D9D9" w:themeColor="background1" w:themeShade="D9"/>
                <w:sz w:val="18"/>
                <w:szCs w:val="18"/>
              </w:rPr>
              <w:t>启用扫描支付</w:t>
            </w:r>
          </w:p>
        </w:tc>
      </w:tr>
      <w:tr w:rsidR="00140EEF" w:rsidRPr="00E00670" w:rsidTr="00BB5406">
        <w:tc>
          <w:tcPr>
            <w:tcW w:w="2802" w:type="dxa"/>
          </w:tcPr>
          <w:p w:rsidR="00140EEF" w:rsidRPr="006F46E5" w:rsidRDefault="00140EEF" w:rsidP="00BB5406">
            <w:pPr>
              <w:spacing w:line="264" w:lineRule="auto"/>
              <w:rPr>
                <w:b/>
                <w:strike/>
                <w:color w:val="D9D9D9" w:themeColor="background1" w:themeShade="D9"/>
                <w:kern w:val="2"/>
              </w:rPr>
            </w:pPr>
            <w:r w:rsidRPr="006F46E5">
              <w:rPr>
                <w:b/>
                <w:strike/>
                <w:color w:val="D9D9D9" w:themeColor="background1" w:themeShade="D9"/>
                <w:kern w:val="2"/>
              </w:rPr>
              <w:t>bPayTest</w:t>
            </w:r>
          </w:p>
        </w:tc>
        <w:tc>
          <w:tcPr>
            <w:tcW w:w="5386" w:type="dxa"/>
          </w:tcPr>
          <w:p w:rsidR="00140EEF" w:rsidRPr="006F46E5" w:rsidRDefault="00140EEF" w:rsidP="00BB5406">
            <w:pPr>
              <w:spacing w:line="264" w:lineRule="auto"/>
              <w:rPr>
                <w:rFonts w:ascii="Consolas" w:hAnsi="Consolas" w:cs="Consolas"/>
                <w:strike/>
                <w:color w:val="D9D9D9" w:themeColor="background1" w:themeShade="D9"/>
                <w:sz w:val="18"/>
                <w:szCs w:val="18"/>
              </w:rPr>
            </w:pPr>
            <w:r w:rsidRPr="006F46E5">
              <w:rPr>
                <w:rFonts w:ascii="Consolas" w:hAnsi="Consolas" w:cs="Consolas" w:hint="eastAsia"/>
                <w:strike/>
                <w:color w:val="D9D9D9" w:themeColor="background1" w:themeShade="D9"/>
                <w:sz w:val="18"/>
                <w:szCs w:val="18"/>
              </w:rPr>
              <w:t>在线支付测试模式（收费金额都为</w:t>
            </w:r>
            <w:r w:rsidRPr="006F46E5">
              <w:rPr>
                <w:rFonts w:ascii="Consolas" w:hAnsi="Consolas" w:cs="Consolas" w:hint="eastAsia"/>
                <w:strike/>
                <w:color w:val="D9D9D9" w:themeColor="background1" w:themeShade="D9"/>
                <w:sz w:val="18"/>
                <w:szCs w:val="18"/>
              </w:rPr>
              <w:t>0.01</w:t>
            </w:r>
            <w:r w:rsidRPr="006F46E5">
              <w:rPr>
                <w:rFonts w:ascii="Consolas" w:hAnsi="Consolas" w:cs="Consolas" w:hint="eastAsia"/>
                <w:strike/>
                <w:color w:val="D9D9D9" w:themeColor="background1" w:themeShade="D9"/>
                <w:sz w:val="18"/>
                <w:szCs w:val="18"/>
              </w:rPr>
              <w:t>元）</w:t>
            </w:r>
          </w:p>
        </w:tc>
      </w:tr>
      <w:tr w:rsidR="0064265A" w:rsidRPr="00E00670" w:rsidTr="00BB5406">
        <w:tc>
          <w:tcPr>
            <w:tcW w:w="2802" w:type="dxa"/>
          </w:tcPr>
          <w:p w:rsidR="0064265A" w:rsidRPr="00F52B8B" w:rsidRDefault="0064265A" w:rsidP="00BB5406">
            <w:pPr>
              <w:spacing w:line="264" w:lineRule="auto"/>
              <w:rPr>
                <w:b/>
                <w:kern w:val="2"/>
              </w:rPr>
            </w:pPr>
            <w:r w:rsidRPr="0064265A">
              <w:rPr>
                <w:rFonts w:hint="eastAsia"/>
                <w:b/>
                <w:kern w:val="2"/>
              </w:rPr>
              <w:t>b</w:t>
            </w:r>
            <w:r>
              <w:rPr>
                <w:rFonts w:hint="eastAsia"/>
                <w:b/>
                <w:kern w:val="2"/>
              </w:rPr>
              <w:t>Onlin</w:t>
            </w:r>
            <w:r w:rsidR="00C07078">
              <w:rPr>
                <w:rFonts w:hint="eastAsia"/>
                <w:b/>
                <w:kern w:val="2"/>
              </w:rPr>
              <w:t>e</w:t>
            </w:r>
            <w:r>
              <w:rPr>
                <w:rFonts w:hint="eastAsia"/>
                <w:b/>
                <w:kern w:val="2"/>
              </w:rPr>
              <w:t>PayEnabled</w:t>
            </w:r>
          </w:p>
        </w:tc>
        <w:tc>
          <w:tcPr>
            <w:tcW w:w="5386" w:type="dxa"/>
          </w:tcPr>
          <w:p w:rsidR="0064265A" w:rsidRPr="00F52B8B" w:rsidRDefault="00F52B8B" w:rsidP="00BB5406">
            <w:pPr>
              <w:spacing w:line="264" w:lineRule="auto"/>
              <w:rPr>
                <w:b/>
                <w:kern w:val="2"/>
              </w:rPr>
            </w:pPr>
            <w:r w:rsidRPr="00F52B8B">
              <w:rPr>
                <w:rFonts w:ascii="Consolas" w:hAnsi="Consolas" w:cs="Consolas" w:hint="eastAsia"/>
                <w:sz w:val="18"/>
                <w:szCs w:val="18"/>
              </w:rPr>
              <w:t>是否启用扫码支付功能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80F91" w:rsidRDefault="00140EEF" w:rsidP="00BB5406">
            <w:pPr>
              <w:spacing w:line="264" w:lineRule="auto"/>
              <w:rPr>
                <w:b/>
                <w:kern w:val="2"/>
              </w:rPr>
            </w:pPr>
            <w:r w:rsidRPr="00EF3A36">
              <w:rPr>
                <w:b/>
                <w:kern w:val="2"/>
              </w:rPr>
              <w:lastRenderedPageBreak/>
              <w:t>strWXAppID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微信支付</w:t>
            </w:r>
            <w:r>
              <w:rPr>
                <w:rFonts w:ascii="Consolas" w:hAnsi="Consolas" w:cs="Consolas" w:hint="eastAsia"/>
                <w:sz w:val="18"/>
                <w:szCs w:val="18"/>
              </w:rPr>
              <w:t>AppID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EF3A36">
              <w:rPr>
                <w:b/>
                <w:kern w:val="2"/>
              </w:rPr>
              <w:t>strWXMCHID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微信商户号</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EF3A36">
              <w:rPr>
                <w:b/>
                <w:kern w:val="2"/>
              </w:rPr>
              <w:t>strWXKEY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微信支付密钥</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C1293E">
              <w:rPr>
                <w:b/>
                <w:kern w:val="2"/>
              </w:rPr>
              <w:t>strZFBAppID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支付宝</w:t>
            </w:r>
            <w:r>
              <w:rPr>
                <w:rFonts w:ascii="Consolas" w:hAnsi="Consolas" w:cs="Consolas" w:hint="eastAsia"/>
                <w:sz w:val="18"/>
                <w:szCs w:val="18"/>
              </w:rPr>
              <w:t>AppID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1293E" w:rsidRDefault="00140EEF" w:rsidP="00BB5406">
            <w:pPr>
              <w:spacing w:line="264" w:lineRule="auto"/>
              <w:rPr>
                <w:b/>
                <w:kern w:val="2"/>
              </w:rPr>
            </w:pPr>
            <w:r w:rsidRPr="00C1293E">
              <w:rPr>
                <w:b/>
                <w:kern w:val="2"/>
              </w:rPr>
              <w:t>strZFBPID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支付宝</w:t>
            </w:r>
            <w:r>
              <w:rPr>
                <w:rFonts w:ascii="Consolas" w:hAnsi="Consolas" w:cs="Consolas" w:hint="eastAsia"/>
                <w:sz w:val="18"/>
                <w:szCs w:val="18"/>
              </w:rPr>
              <w:t>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1293E"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BB3104" w:rsidRDefault="00140EEF" w:rsidP="00BB5406">
            <w:pPr>
              <w:spacing w:line="264" w:lineRule="auto"/>
              <w:rPr>
                <w:b/>
                <w:kern w:val="2"/>
              </w:rPr>
            </w:pPr>
            <w:r w:rsidRPr="00003E08">
              <w:rPr>
                <w:b/>
                <w:kern w:val="2"/>
              </w:rPr>
              <w:t>iEnableNetVideo</w:t>
            </w:r>
          </w:p>
        </w:tc>
        <w:tc>
          <w:tcPr>
            <w:tcW w:w="5386" w:type="dxa"/>
          </w:tcPr>
          <w:p w:rsidR="00140EEF" w:rsidRPr="00BB3104" w:rsidRDefault="00140EEF" w:rsidP="00BB5406">
            <w:pPr>
              <w:spacing w:line="264" w:lineRule="auto"/>
              <w:rPr>
                <w:rFonts w:ascii="Consolas" w:hAnsi="Consolas" w:cs="Consolas"/>
                <w:sz w:val="18"/>
                <w:szCs w:val="18"/>
              </w:rPr>
            </w:pPr>
            <w:r w:rsidRPr="00003E08">
              <w:rPr>
                <w:rFonts w:ascii="Consolas" w:hAnsi="Consolas" w:cs="Consolas" w:hint="eastAsia"/>
                <w:sz w:val="18"/>
                <w:szCs w:val="18"/>
              </w:rPr>
              <w:t>启用网络视频</w:t>
            </w:r>
          </w:p>
        </w:tc>
      </w:tr>
      <w:tr w:rsidR="00140EEF" w:rsidRPr="00E00670" w:rsidTr="00BB5406">
        <w:tc>
          <w:tcPr>
            <w:tcW w:w="2802" w:type="dxa"/>
          </w:tcPr>
          <w:p w:rsidR="00140EEF" w:rsidRPr="00D419A3" w:rsidRDefault="00140EEF" w:rsidP="00BB5406">
            <w:pPr>
              <w:spacing w:line="264" w:lineRule="auto"/>
              <w:rPr>
                <w:b/>
                <w:kern w:val="2"/>
              </w:rPr>
            </w:pPr>
            <w:r w:rsidRPr="00AD76CD">
              <w:rPr>
                <w:b/>
                <w:kern w:val="2"/>
              </w:rPr>
              <w:t>bVideo4</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是否启用</w:t>
            </w:r>
            <w:r>
              <w:rPr>
                <w:rFonts w:ascii="Consolas" w:hAnsi="Consolas" w:cs="Consolas" w:hint="eastAsia"/>
                <w:sz w:val="18"/>
                <w:szCs w:val="18"/>
              </w:rPr>
              <w:t>4</w:t>
            </w:r>
            <w:r>
              <w:rPr>
                <w:rFonts w:ascii="Consolas" w:hAnsi="Consolas" w:cs="Consolas" w:hint="eastAsia"/>
                <w:sz w:val="18"/>
                <w:szCs w:val="18"/>
              </w:rPr>
              <w:t>路视频</w:t>
            </w:r>
          </w:p>
        </w:tc>
      </w:tr>
      <w:tr w:rsidR="00140EEF" w:rsidRPr="00E00670" w:rsidTr="00BB5406">
        <w:tc>
          <w:tcPr>
            <w:tcW w:w="2802" w:type="dxa"/>
          </w:tcPr>
          <w:p w:rsidR="00140EEF" w:rsidRPr="003B7EA9" w:rsidRDefault="00140EEF" w:rsidP="00BB5406">
            <w:pPr>
              <w:spacing w:line="264" w:lineRule="auto"/>
              <w:rPr>
                <w:b/>
                <w:kern w:val="2"/>
              </w:rPr>
            </w:pPr>
            <w:r w:rsidRPr="00003E08">
              <w:rPr>
                <w:b/>
                <w:kern w:val="2"/>
              </w:rPr>
              <w:t>iPersonVideo</w:t>
            </w:r>
          </w:p>
        </w:tc>
        <w:tc>
          <w:tcPr>
            <w:tcW w:w="5386" w:type="dxa"/>
          </w:tcPr>
          <w:p w:rsidR="00140EEF" w:rsidRDefault="00140EEF" w:rsidP="00BB5406">
            <w:pPr>
              <w:spacing w:line="264" w:lineRule="auto"/>
              <w:rPr>
                <w:rFonts w:ascii="Consolas" w:hAnsi="Consolas" w:cs="Consolas"/>
                <w:sz w:val="18"/>
                <w:szCs w:val="18"/>
              </w:rPr>
            </w:pPr>
            <w:r w:rsidRPr="00003E08">
              <w:rPr>
                <w:rFonts w:ascii="Consolas" w:hAnsi="Consolas" w:cs="Consolas" w:hint="eastAsia"/>
                <w:sz w:val="18"/>
                <w:szCs w:val="18"/>
              </w:rPr>
              <w:t>启用人像抓拍</w:t>
            </w:r>
          </w:p>
        </w:tc>
      </w:tr>
      <w:tr w:rsidR="00140EEF" w:rsidRPr="00E00670" w:rsidTr="00BB5406">
        <w:tc>
          <w:tcPr>
            <w:tcW w:w="2802" w:type="dxa"/>
          </w:tcPr>
          <w:p w:rsidR="00140EEF" w:rsidRPr="00AD76CD" w:rsidRDefault="00140EEF" w:rsidP="00BB5406">
            <w:pPr>
              <w:spacing w:line="264" w:lineRule="auto"/>
              <w:rPr>
                <w:b/>
                <w:kern w:val="2"/>
              </w:rPr>
            </w:pPr>
            <w:r w:rsidRPr="003B7EA9">
              <w:rPr>
                <w:b/>
                <w:kern w:val="2"/>
              </w:rPr>
              <w:t>iIDCapture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证件抓拍</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t>sImageSavePathBD</w:t>
            </w:r>
          </w:p>
        </w:tc>
        <w:tc>
          <w:tcPr>
            <w:tcW w:w="5386" w:type="dxa"/>
          </w:tcPr>
          <w:p w:rsidR="00140EEF" w:rsidRPr="004C02DC" w:rsidRDefault="00140EEF" w:rsidP="00BB5406">
            <w:pPr>
              <w:spacing w:line="264" w:lineRule="auto"/>
              <w:rPr>
                <w:rFonts w:ascii="Consolas" w:hAnsi="Consolas" w:cs="Consolas"/>
                <w:sz w:val="18"/>
                <w:szCs w:val="18"/>
              </w:rPr>
            </w:pPr>
            <w:r w:rsidRPr="00882A02">
              <w:rPr>
                <w:rFonts w:ascii="Consolas" w:hAnsi="Consolas" w:cs="Consolas" w:hint="eastAsia"/>
                <w:sz w:val="18"/>
                <w:szCs w:val="18"/>
              </w:rPr>
              <w:t>原图保存路径</w:t>
            </w:r>
          </w:p>
        </w:tc>
      </w:tr>
      <w:tr w:rsidR="00140EEF" w:rsidRPr="00E00670" w:rsidTr="00BB5406">
        <w:tc>
          <w:tcPr>
            <w:tcW w:w="2802" w:type="dxa"/>
          </w:tcPr>
          <w:p w:rsidR="00140EEF" w:rsidRPr="000E13B3" w:rsidRDefault="00140EEF" w:rsidP="00BB5406">
            <w:pPr>
              <w:spacing w:line="264" w:lineRule="auto"/>
              <w:rPr>
                <w:b/>
                <w:kern w:val="2"/>
              </w:rPr>
            </w:pPr>
            <w:r w:rsidRPr="00880ABE">
              <w:rPr>
                <w:b/>
                <w:kern w:val="2"/>
              </w:rPr>
              <w:t>sImageSavePath</w:t>
            </w:r>
          </w:p>
        </w:tc>
        <w:tc>
          <w:tcPr>
            <w:tcW w:w="5386" w:type="dxa"/>
          </w:tcPr>
          <w:p w:rsidR="00140EEF" w:rsidRDefault="00140EEF" w:rsidP="00BB5406">
            <w:pPr>
              <w:spacing w:line="264" w:lineRule="auto"/>
              <w:rPr>
                <w:rFonts w:ascii="Consolas" w:hAnsi="Consolas" w:cs="Consolas"/>
                <w:sz w:val="18"/>
                <w:szCs w:val="18"/>
              </w:rPr>
            </w:pPr>
            <w:r w:rsidRPr="00880ABE">
              <w:rPr>
                <w:rFonts w:ascii="Consolas" w:hAnsi="Consolas" w:cs="Consolas" w:hint="eastAsia"/>
                <w:sz w:val="18"/>
                <w:szCs w:val="18"/>
              </w:rPr>
              <w:t>图像保存路径</w:t>
            </w:r>
          </w:p>
        </w:tc>
      </w:tr>
      <w:tr w:rsidR="00140EEF" w:rsidRPr="00E00670" w:rsidTr="00BB5406">
        <w:tc>
          <w:tcPr>
            <w:tcW w:w="2802" w:type="dxa"/>
          </w:tcPr>
          <w:p w:rsidR="00140EEF" w:rsidRPr="00003E08" w:rsidRDefault="00140EEF" w:rsidP="00BB5406">
            <w:pPr>
              <w:spacing w:line="264" w:lineRule="auto"/>
              <w:rPr>
                <w:b/>
                <w:kern w:val="2"/>
              </w:rPr>
            </w:pPr>
            <w:r w:rsidRPr="00FC75D7">
              <w:rPr>
                <w:b/>
                <w:kern w:val="2"/>
              </w:rPr>
              <w:t>bImageAutoDel</w:t>
            </w:r>
          </w:p>
        </w:tc>
        <w:tc>
          <w:tcPr>
            <w:tcW w:w="5386" w:type="dxa"/>
          </w:tcPr>
          <w:p w:rsidR="00140EEF" w:rsidRPr="00003E08" w:rsidRDefault="00140EEF" w:rsidP="00BB5406">
            <w:pPr>
              <w:spacing w:line="264" w:lineRule="auto"/>
              <w:rPr>
                <w:rFonts w:ascii="Consolas" w:hAnsi="Consolas" w:cs="Consolas"/>
                <w:sz w:val="18"/>
                <w:szCs w:val="18"/>
              </w:rPr>
            </w:pPr>
            <w:r>
              <w:rPr>
                <w:rFonts w:ascii="Consolas" w:hAnsi="Consolas" w:cs="Consolas" w:hint="eastAsia"/>
                <w:sz w:val="18"/>
                <w:szCs w:val="18"/>
              </w:rPr>
              <w:t>是否启用自动删除照片功能</w:t>
            </w:r>
          </w:p>
        </w:tc>
      </w:tr>
      <w:tr w:rsidR="00140EEF" w:rsidRPr="00E00670" w:rsidTr="00BB5406">
        <w:tc>
          <w:tcPr>
            <w:tcW w:w="2802" w:type="dxa"/>
          </w:tcPr>
          <w:p w:rsidR="00140EEF" w:rsidRPr="000E13B3" w:rsidRDefault="00140EEF" w:rsidP="00BB5406">
            <w:pPr>
              <w:spacing w:line="264" w:lineRule="auto"/>
              <w:rPr>
                <w:b/>
                <w:kern w:val="2"/>
              </w:rPr>
            </w:pPr>
            <w:r w:rsidRPr="000E13B3">
              <w:rPr>
                <w:b/>
                <w:kern w:val="2"/>
              </w:rPr>
              <w:t>iImageAutoDelTime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每天自动删除照片的时间点</w:t>
            </w:r>
          </w:p>
        </w:tc>
      </w:tr>
      <w:tr w:rsidR="00140EEF" w:rsidRPr="00E00670" w:rsidTr="00BB5406">
        <w:tc>
          <w:tcPr>
            <w:tcW w:w="2802" w:type="dxa"/>
          </w:tcPr>
          <w:p w:rsidR="00140EEF" w:rsidRPr="00003E08" w:rsidRDefault="00140EEF" w:rsidP="00BB5406">
            <w:pPr>
              <w:spacing w:line="264" w:lineRule="auto"/>
              <w:rPr>
                <w:b/>
                <w:kern w:val="2"/>
              </w:rPr>
            </w:pPr>
            <w:r w:rsidRPr="000E13B3">
              <w:rPr>
                <w:b/>
                <w:kern w:val="2"/>
              </w:rPr>
              <w:t>iImageSaveDays</w:t>
            </w:r>
          </w:p>
        </w:tc>
        <w:tc>
          <w:tcPr>
            <w:tcW w:w="5386" w:type="dxa"/>
          </w:tcPr>
          <w:p w:rsidR="00140EEF" w:rsidRPr="00003E08" w:rsidRDefault="00140EEF" w:rsidP="00BB5406">
            <w:pPr>
              <w:spacing w:line="264" w:lineRule="auto"/>
              <w:rPr>
                <w:rFonts w:ascii="Consolas" w:hAnsi="Consolas" w:cs="Consolas"/>
                <w:sz w:val="18"/>
                <w:szCs w:val="18"/>
              </w:rPr>
            </w:pPr>
            <w:r>
              <w:rPr>
                <w:rFonts w:ascii="Consolas" w:hAnsi="Consolas" w:cs="Consolas" w:hint="eastAsia"/>
                <w:sz w:val="18"/>
                <w:szCs w:val="18"/>
              </w:rPr>
              <w:t>照片保留天数</w:t>
            </w:r>
          </w:p>
        </w:tc>
      </w:tr>
      <w:tr w:rsidR="00117C39" w:rsidRPr="00E00670" w:rsidTr="00BB5406">
        <w:tc>
          <w:tcPr>
            <w:tcW w:w="2802" w:type="dxa"/>
          </w:tcPr>
          <w:p w:rsidR="00117C39" w:rsidRPr="000E13B3" w:rsidRDefault="00117C39" w:rsidP="00BB5406">
            <w:pPr>
              <w:spacing w:line="264" w:lineRule="auto"/>
              <w:rPr>
                <w:b/>
                <w:kern w:val="2"/>
              </w:rPr>
            </w:pPr>
            <w:r w:rsidRPr="00117C39">
              <w:rPr>
                <w:b/>
                <w:kern w:val="2"/>
              </w:rPr>
              <w:t>bAppEnable</w:t>
            </w:r>
          </w:p>
        </w:tc>
        <w:tc>
          <w:tcPr>
            <w:tcW w:w="5386" w:type="dxa"/>
          </w:tcPr>
          <w:p w:rsidR="00117C39" w:rsidRDefault="00117C39" w:rsidP="009353B9">
            <w:pPr>
              <w:spacing w:line="264" w:lineRule="auto"/>
              <w:rPr>
                <w:rFonts w:ascii="Consolas" w:hAnsi="Consolas" w:cs="Consolas"/>
                <w:sz w:val="18"/>
                <w:szCs w:val="18"/>
              </w:rPr>
            </w:pPr>
            <w:r>
              <w:rPr>
                <w:rFonts w:ascii="Consolas" w:hAnsi="Consolas" w:cs="Consolas" w:hint="eastAsia"/>
                <w:sz w:val="18"/>
                <w:szCs w:val="18"/>
              </w:rPr>
              <w:t>是否启用计费型相机。同一车场不能同时使用主板和计费型相机，启用此选项后主板无法使用。</w:t>
            </w:r>
          </w:p>
        </w:tc>
      </w:tr>
      <w:tr w:rsidR="00140EEF" w:rsidRPr="00E00670" w:rsidTr="00BB5406">
        <w:tc>
          <w:tcPr>
            <w:tcW w:w="2802" w:type="dxa"/>
          </w:tcPr>
          <w:p w:rsidR="00140EEF" w:rsidRPr="000E13B3"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A84563" w:rsidRDefault="00140EEF" w:rsidP="00BB5406">
            <w:pPr>
              <w:spacing w:line="264" w:lineRule="auto"/>
              <w:rPr>
                <w:b/>
                <w:kern w:val="2"/>
              </w:rPr>
            </w:pPr>
            <w:r w:rsidRPr="006A19FB">
              <w:rPr>
                <w:b/>
                <w:kern w:val="2"/>
              </w:rPr>
              <w:t>iChargeType</w:t>
            </w:r>
          </w:p>
        </w:tc>
        <w:tc>
          <w:tcPr>
            <w:tcW w:w="5386" w:type="dxa"/>
          </w:tcPr>
          <w:p w:rsidR="000A458B" w:rsidRPr="000A458B" w:rsidRDefault="00140EEF" w:rsidP="007E2D8E">
            <w:pPr>
              <w:spacing w:line="264" w:lineRule="auto"/>
              <w:rPr>
                <w:rFonts w:ascii="Consolas" w:hAnsi="Consolas" w:cs="Consolas"/>
                <w:strike/>
                <w:color w:val="BFBFBF" w:themeColor="background1" w:themeShade="BF"/>
                <w:sz w:val="18"/>
                <w:szCs w:val="18"/>
              </w:rPr>
            </w:pPr>
            <w:r>
              <w:rPr>
                <w:rFonts w:ascii="Consolas" w:hAnsi="Consolas" w:cs="Consolas" w:hint="eastAsia"/>
                <w:sz w:val="18"/>
                <w:szCs w:val="18"/>
              </w:rPr>
              <w:t>收费标准。</w:t>
            </w:r>
            <w:r>
              <w:rPr>
                <w:rFonts w:ascii="Consolas" w:hAnsi="Consolas" w:cs="Consolas" w:hint="eastAsia"/>
                <w:sz w:val="18"/>
                <w:szCs w:val="18"/>
              </w:rPr>
              <w:t>0</w:t>
            </w:r>
            <w:r>
              <w:rPr>
                <w:rFonts w:ascii="Consolas" w:hAnsi="Consolas" w:cs="Consolas" w:hint="eastAsia"/>
                <w:sz w:val="18"/>
                <w:szCs w:val="18"/>
              </w:rPr>
              <w:t>为标准收费；</w:t>
            </w:r>
            <w:r w:rsidRPr="001850A1">
              <w:rPr>
                <w:rFonts w:ascii="Consolas" w:hAnsi="Consolas" w:cs="Consolas" w:hint="eastAsia"/>
                <w:strike/>
                <w:color w:val="BFBFBF" w:themeColor="background1" w:themeShade="BF"/>
                <w:sz w:val="18"/>
                <w:szCs w:val="18"/>
              </w:rPr>
              <w:t>1</w:t>
            </w:r>
            <w:r w:rsidRPr="001850A1">
              <w:rPr>
                <w:rFonts w:ascii="Consolas" w:hAnsi="Consolas" w:cs="Consolas" w:hint="eastAsia"/>
                <w:strike/>
                <w:color w:val="BFBFBF" w:themeColor="background1" w:themeShade="BF"/>
                <w:sz w:val="18"/>
                <w:szCs w:val="18"/>
              </w:rPr>
              <w:t>为深圳收费；</w:t>
            </w:r>
            <w:r w:rsidRPr="001850A1">
              <w:rPr>
                <w:rFonts w:ascii="Consolas" w:hAnsi="Consolas" w:cs="Consolas" w:hint="eastAsia"/>
                <w:strike/>
                <w:color w:val="BFBFBF" w:themeColor="background1" w:themeShade="BF"/>
                <w:sz w:val="18"/>
                <w:szCs w:val="18"/>
              </w:rPr>
              <w:t>2</w:t>
            </w:r>
            <w:r w:rsidRPr="001850A1">
              <w:rPr>
                <w:rFonts w:ascii="Consolas" w:hAnsi="Consolas" w:cs="Consolas" w:hint="eastAsia"/>
                <w:strike/>
                <w:color w:val="BFBFBF" w:themeColor="background1" w:themeShade="BF"/>
                <w:sz w:val="18"/>
                <w:szCs w:val="18"/>
              </w:rPr>
              <w:t>为非标收费；</w:t>
            </w:r>
            <w:r w:rsidRPr="001850A1">
              <w:rPr>
                <w:rFonts w:ascii="Consolas" w:hAnsi="Consolas" w:cs="Consolas" w:hint="eastAsia"/>
                <w:strike/>
                <w:color w:val="BFBFBF" w:themeColor="background1" w:themeShade="BF"/>
                <w:sz w:val="18"/>
                <w:szCs w:val="18"/>
              </w:rPr>
              <w:t>3</w:t>
            </w:r>
            <w:r w:rsidRPr="001850A1">
              <w:rPr>
                <w:rFonts w:ascii="Consolas" w:hAnsi="Consolas" w:cs="Consolas" w:hint="eastAsia"/>
                <w:strike/>
                <w:color w:val="BFBFBF" w:themeColor="background1" w:themeShade="BF"/>
                <w:sz w:val="18"/>
                <w:szCs w:val="18"/>
              </w:rPr>
              <w:t>为北京收费；</w:t>
            </w:r>
            <w:r w:rsidRPr="001850A1">
              <w:rPr>
                <w:rFonts w:ascii="Consolas" w:hAnsi="Consolas" w:cs="Consolas" w:hint="eastAsia"/>
                <w:strike/>
                <w:color w:val="BFBFBF" w:themeColor="background1" w:themeShade="BF"/>
                <w:sz w:val="18"/>
                <w:szCs w:val="18"/>
              </w:rPr>
              <w:t>4</w:t>
            </w:r>
            <w:r w:rsidRPr="001850A1">
              <w:rPr>
                <w:rFonts w:ascii="Consolas" w:hAnsi="Consolas" w:cs="Consolas" w:hint="eastAsia"/>
                <w:strike/>
                <w:color w:val="BFBFBF" w:themeColor="background1" w:themeShade="BF"/>
                <w:sz w:val="18"/>
                <w:szCs w:val="18"/>
              </w:rPr>
              <w:t>为广州收费；</w:t>
            </w:r>
            <w:r w:rsidRPr="001850A1">
              <w:rPr>
                <w:rFonts w:ascii="Consolas" w:hAnsi="Consolas" w:cs="Consolas" w:hint="eastAsia"/>
                <w:strike/>
                <w:color w:val="BFBFBF" w:themeColor="background1" w:themeShade="BF"/>
                <w:sz w:val="18"/>
                <w:szCs w:val="18"/>
              </w:rPr>
              <w:t>5</w:t>
            </w:r>
            <w:r w:rsidRPr="001850A1">
              <w:rPr>
                <w:rFonts w:ascii="Consolas" w:hAnsi="Consolas" w:cs="Consolas" w:hint="eastAsia"/>
                <w:strike/>
                <w:color w:val="BFBFBF" w:themeColor="background1" w:themeShade="BF"/>
                <w:sz w:val="18"/>
                <w:szCs w:val="18"/>
              </w:rPr>
              <w:t>为南京收费。</w:t>
            </w:r>
            <w:r w:rsidR="007E2D8E">
              <w:rPr>
                <w:rFonts w:ascii="Consolas" w:hAnsi="Consolas" w:cs="Consolas" w:hint="eastAsia"/>
                <w:sz w:val="18"/>
                <w:szCs w:val="18"/>
              </w:rPr>
              <w:t xml:space="preserve"> </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6A19FB" w:rsidRDefault="00140EEF" w:rsidP="00BB5406">
            <w:pPr>
              <w:spacing w:line="264" w:lineRule="auto"/>
              <w:rPr>
                <w:b/>
                <w:kern w:val="2"/>
              </w:rPr>
            </w:pPr>
            <w:r w:rsidRPr="00D419A3">
              <w:rPr>
                <w:b/>
                <w:kern w:val="2"/>
              </w:rPr>
              <w:t>iXsdNum</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收费小数位数</w:t>
            </w:r>
            <w:r w:rsidR="007078C5">
              <w:rPr>
                <w:rFonts w:ascii="Consolas" w:hAnsi="Consolas" w:cs="Consolas" w:hint="eastAsia"/>
                <w:sz w:val="18"/>
                <w:szCs w:val="18"/>
              </w:rPr>
              <w:t>(</w:t>
            </w:r>
            <w:r w:rsidR="007078C5" w:rsidRPr="007078C5">
              <w:rPr>
                <w:rFonts w:ascii="Consolas" w:hAnsi="Consolas" w:cs="Consolas"/>
                <w:sz w:val="18"/>
                <w:szCs w:val="18"/>
              </w:rPr>
              <w:t>iChargeType</w:t>
            </w:r>
            <w:r w:rsidR="007078C5">
              <w:rPr>
                <w:rFonts w:ascii="Consolas" w:hAnsi="Consolas" w:cs="Consolas" w:hint="eastAsia"/>
                <w:sz w:val="18"/>
                <w:szCs w:val="18"/>
              </w:rPr>
              <w:t>为</w:t>
            </w:r>
            <w:r w:rsidR="007078C5">
              <w:rPr>
                <w:rFonts w:ascii="Consolas" w:hAnsi="Consolas" w:cs="Consolas" w:hint="eastAsia"/>
                <w:sz w:val="18"/>
                <w:szCs w:val="18"/>
              </w:rPr>
              <w:t>3</w:t>
            </w:r>
            <w:r w:rsidR="00E75BB3">
              <w:rPr>
                <w:rFonts w:ascii="Consolas" w:hAnsi="Consolas" w:cs="Consolas" w:hint="eastAsia"/>
                <w:sz w:val="18"/>
                <w:szCs w:val="18"/>
              </w:rPr>
              <w:t>时</w:t>
            </w:r>
            <w:r w:rsidR="007078C5">
              <w:rPr>
                <w:rFonts w:ascii="Consolas" w:hAnsi="Consolas" w:cs="Consolas" w:hint="eastAsia"/>
                <w:sz w:val="18"/>
                <w:szCs w:val="18"/>
              </w:rPr>
              <w:t>有效</w:t>
            </w:r>
            <w:r w:rsidR="007078C5">
              <w:rPr>
                <w:rFonts w:ascii="Consolas" w:hAnsi="Consolas" w:cs="Consolas" w:hint="eastAsia"/>
                <w:sz w:val="18"/>
                <w:szCs w:val="18"/>
              </w:rPr>
              <w:t>)</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419A3" w:rsidRDefault="00140EEF" w:rsidP="00BB5406">
            <w:pPr>
              <w:spacing w:line="264" w:lineRule="auto"/>
              <w:rPr>
                <w:b/>
                <w:kern w:val="2"/>
              </w:rPr>
            </w:pPr>
            <w:r w:rsidRPr="009678B5">
              <w:rPr>
                <w:b/>
                <w:kern w:val="2"/>
              </w:rPr>
              <w:t>iXsd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收费是否有小数点</w:t>
            </w:r>
            <w:r w:rsidR="00E75BB3">
              <w:rPr>
                <w:rFonts w:ascii="Consolas" w:hAnsi="Consolas" w:cs="Consolas" w:hint="eastAsia"/>
                <w:sz w:val="18"/>
                <w:szCs w:val="18"/>
              </w:rPr>
              <w:t>(</w:t>
            </w:r>
            <w:r w:rsidR="00E75BB3" w:rsidRPr="007078C5">
              <w:rPr>
                <w:rFonts w:ascii="Consolas" w:hAnsi="Consolas" w:cs="Consolas"/>
                <w:sz w:val="18"/>
                <w:szCs w:val="18"/>
              </w:rPr>
              <w:t>iChargeType</w:t>
            </w:r>
            <w:r w:rsidR="00E75BB3">
              <w:rPr>
                <w:rFonts w:ascii="Consolas" w:hAnsi="Consolas" w:cs="Consolas" w:hint="eastAsia"/>
                <w:sz w:val="18"/>
                <w:szCs w:val="18"/>
              </w:rPr>
              <w:t>不为</w:t>
            </w:r>
            <w:r w:rsidR="00E75BB3">
              <w:rPr>
                <w:rFonts w:ascii="Consolas" w:hAnsi="Consolas" w:cs="Consolas" w:hint="eastAsia"/>
                <w:sz w:val="18"/>
                <w:szCs w:val="18"/>
              </w:rPr>
              <w:t>3</w:t>
            </w:r>
            <w:r w:rsidR="00E75BB3">
              <w:rPr>
                <w:rFonts w:ascii="Consolas" w:hAnsi="Consolas" w:cs="Consolas" w:hint="eastAsia"/>
                <w:sz w:val="18"/>
                <w:szCs w:val="18"/>
              </w:rPr>
              <w:t>时有效</w:t>
            </w:r>
            <w:r w:rsidR="00E75BB3">
              <w:rPr>
                <w:rFonts w:ascii="Consolas" w:hAnsi="Consolas" w:cs="Consolas" w:hint="eastAsia"/>
                <w:sz w:val="18"/>
                <w:szCs w:val="18"/>
              </w:rPr>
              <w:t>)</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419A3" w:rsidRDefault="00140EEF" w:rsidP="00BB5406">
            <w:pPr>
              <w:spacing w:line="264" w:lineRule="auto"/>
              <w:rPr>
                <w:b/>
                <w:kern w:val="2"/>
              </w:rPr>
            </w:pPr>
            <w:r w:rsidRPr="009F48F0">
              <w:rPr>
                <w:b/>
                <w:kern w:val="2"/>
              </w:rPr>
              <w:t>iFreeCar</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是否可进出免费车辆</w:t>
            </w:r>
          </w:p>
        </w:tc>
      </w:tr>
      <w:tr w:rsidR="00140EEF" w:rsidRPr="00E00670" w:rsidTr="00BB5406">
        <w:tc>
          <w:tcPr>
            <w:tcW w:w="2802" w:type="dxa"/>
          </w:tcPr>
          <w:p w:rsidR="00140EEF" w:rsidRPr="009F48F0" w:rsidRDefault="00140EEF" w:rsidP="00BB5406">
            <w:pPr>
              <w:spacing w:line="264" w:lineRule="auto"/>
              <w:rPr>
                <w:b/>
                <w:kern w:val="2"/>
              </w:rPr>
            </w:pPr>
            <w:r w:rsidRPr="00BB3104">
              <w:rPr>
                <w:b/>
                <w:kern w:val="2"/>
              </w:rPr>
              <w:t>bSetTempCardPlate</w:t>
            </w:r>
          </w:p>
        </w:tc>
        <w:tc>
          <w:tcPr>
            <w:tcW w:w="5386" w:type="dxa"/>
          </w:tcPr>
          <w:p w:rsidR="00140EEF" w:rsidRDefault="00140EEF" w:rsidP="00BB5406">
            <w:pPr>
              <w:spacing w:line="264" w:lineRule="auto"/>
              <w:rPr>
                <w:rFonts w:ascii="Consolas" w:hAnsi="Consolas" w:cs="Consolas"/>
                <w:sz w:val="18"/>
                <w:szCs w:val="18"/>
              </w:rPr>
            </w:pPr>
            <w:r w:rsidRPr="00BB3104">
              <w:rPr>
                <w:rFonts w:ascii="Consolas" w:hAnsi="Consolas" w:cs="Consolas" w:hint="eastAsia"/>
                <w:sz w:val="18"/>
                <w:szCs w:val="18"/>
              </w:rPr>
              <w:t>临时车入场可预置车牌卡类</w:t>
            </w:r>
          </w:p>
        </w:tc>
      </w:tr>
      <w:tr w:rsidR="00140EEF" w:rsidRPr="00E00670" w:rsidTr="00BB5406">
        <w:tc>
          <w:tcPr>
            <w:tcW w:w="2802" w:type="dxa"/>
          </w:tcPr>
          <w:p w:rsidR="00140EEF" w:rsidRPr="00BB3104" w:rsidRDefault="00140EEF" w:rsidP="00BB5406">
            <w:pPr>
              <w:spacing w:line="264" w:lineRule="auto"/>
              <w:rPr>
                <w:b/>
                <w:kern w:val="2"/>
              </w:rPr>
            </w:pPr>
            <w:r w:rsidRPr="00BB3104">
              <w:rPr>
                <w:b/>
                <w:kern w:val="2"/>
              </w:rPr>
              <w:t>iTempFree</w:t>
            </w:r>
          </w:p>
        </w:tc>
        <w:tc>
          <w:tcPr>
            <w:tcW w:w="5386" w:type="dxa"/>
          </w:tcPr>
          <w:p w:rsidR="00140EEF" w:rsidRPr="00BB3104" w:rsidRDefault="00140EEF" w:rsidP="00BB5406">
            <w:pPr>
              <w:spacing w:line="264" w:lineRule="auto"/>
              <w:rPr>
                <w:rFonts w:ascii="Consolas" w:hAnsi="Consolas" w:cs="Consolas"/>
                <w:sz w:val="18"/>
                <w:szCs w:val="18"/>
              </w:rPr>
            </w:pPr>
            <w:r w:rsidRPr="00BB3104">
              <w:rPr>
                <w:rFonts w:ascii="Consolas" w:hAnsi="Consolas" w:cs="Consolas" w:hint="eastAsia"/>
                <w:sz w:val="18"/>
                <w:szCs w:val="18"/>
              </w:rPr>
              <w:t>临时车出场可选择免费</w:t>
            </w:r>
          </w:p>
        </w:tc>
      </w:tr>
      <w:tr w:rsidR="00140EEF" w:rsidRPr="00E00670" w:rsidTr="00BB5406">
        <w:tc>
          <w:tcPr>
            <w:tcW w:w="2802" w:type="dxa"/>
          </w:tcPr>
          <w:p w:rsidR="00140EEF" w:rsidRPr="00BB3104" w:rsidRDefault="00140EEF" w:rsidP="00BB5406">
            <w:pPr>
              <w:spacing w:line="264" w:lineRule="auto"/>
              <w:rPr>
                <w:b/>
                <w:kern w:val="2"/>
              </w:rPr>
            </w:pPr>
            <w:r w:rsidRPr="009A0BB9">
              <w:rPr>
                <w:b/>
                <w:kern w:val="2"/>
              </w:rPr>
              <w:t>iZGXE</w:t>
            </w:r>
          </w:p>
        </w:tc>
        <w:tc>
          <w:tcPr>
            <w:tcW w:w="5386" w:type="dxa"/>
          </w:tcPr>
          <w:p w:rsidR="00140EEF" w:rsidRPr="00BB3104" w:rsidRDefault="00140EEF" w:rsidP="00BB5406">
            <w:pPr>
              <w:spacing w:line="264" w:lineRule="auto"/>
              <w:rPr>
                <w:rFonts w:ascii="Consolas" w:hAnsi="Consolas" w:cs="Consolas"/>
                <w:sz w:val="18"/>
                <w:szCs w:val="18"/>
              </w:rPr>
            </w:pPr>
            <w:r>
              <w:rPr>
                <w:rFonts w:ascii="Consolas" w:hAnsi="Consolas" w:cs="Consolas" w:hint="eastAsia"/>
                <w:sz w:val="18"/>
                <w:szCs w:val="18"/>
              </w:rPr>
              <w:t>是否启用多次进出有最高收费限额功能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3575E9" w:rsidRDefault="00140EEF" w:rsidP="00BB5406">
            <w:pPr>
              <w:spacing w:line="264" w:lineRule="auto"/>
              <w:rPr>
                <w:b/>
                <w:kern w:val="2"/>
              </w:rPr>
            </w:pPr>
            <w:r w:rsidRPr="0023631D">
              <w:rPr>
                <w:b/>
                <w:kern w:val="2"/>
              </w:rPr>
              <w:t>iZGType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多次进出有最高限额的卡类</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r w:rsidR="002D638A">
              <w:rPr>
                <w:rFonts w:ascii="Consolas" w:hAnsi="Consolas" w:cs="Consolas" w:hint="eastAsia"/>
                <w:sz w:val="18"/>
                <w:szCs w:val="18"/>
              </w:rPr>
              <w:t>。</w:t>
            </w:r>
            <w:r w:rsidR="00594266">
              <w:rPr>
                <w:rFonts w:ascii="Consolas" w:hAnsi="Consolas" w:cs="Consolas" w:hint="eastAsia"/>
                <w:sz w:val="18"/>
                <w:szCs w:val="18"/>
              </w:rPr>
              <w:t>0</w:t>
            </w:r>
            <w:r w:rsidR="00594266">
              <w:rPr>
                <w:rFonts w:ascii="Consolas" w:hAnsi="Consolas" w:cs="Consolas" w:hint="eastAsia"/>
                <w:sz w:val="18"/>
                <w:szCs w:val="18"/>
              </w:rPr>
              <w:t>为临时车，</w:t>
            </w:r>
            <w:r w:rsidR="00594266">
              <w:rPr>
                <w:rFonts w:ascii="Consolas" w:hAnsi="Consolas" w:cs="Consolas" w:hint="eastAsia"/>
                <w:sz w:val="18"/>
                <w:szCs w:val="18"/>
              </w:rPr>
              <w:t>1</w:t>
            </w:r>
            <w:r w:rsidR="00594266">
              <w:rPr>
                <w:rFonts w:ascii="Consolas" w:hAnsi="Consolas" w:cs="Consolas" w:hint="eastAsia"/>
                <w:sz w:val="18"/>
                <w:szCs w:val="18"/>
              </w:rPr>
              <w:t>为储值车，</w:t>
            </w:r>
            <w:r w:rsidR="00594266">
              <w:rPr>
                <w:rFonts w:ascii="Consolas" w:hAnsi="Consolas" w:cs="Consolas" w:hint="eastAsia"/>
                <w:sz w:val="18"/>
                <w:szCs w:val="18"/>
              </w:rPr>
              <w:t>2</w:t>
            </w:r>
            <w:r w:rsidR="00594266">
              <w:rPr>
                <w:rFonts w:ascii="Consolas" w:hAnsi="Consolas" w:cs="Consolas" w:hint="eastAsia"/>
                <w:sz w:val="18"/>
                <w:szCs w:val="18"/>
              </w:rPr>
              <w:t>为临时车和储值车。</w:t>
            </w:r>
          </w:p>
        </w:tc>
      </w:tr>
      <w:tr w:rsidR="00140EEF" w:rsidRPr="00E00670" w:rsidTr="00BB5406">
        <w:tc>
          <w:tcPr>
            <w:tcW w:w="2802" w:type="dxa"/>
          </w:tcPr>
          <w:p w:rsidR="00140EEF" w:rsidRPr="0023631D" w:rsidRDefault="00140EEF" w:rsidP="00BB5406">
            <w:pPr>
              <w:spacing w:line="264" w:lineRule="auto"/>
              <w:rPr>
                <w:b/>
                <w:kern w:val="2"/>
              </w:rPr>
            </w:pPr>
            <w:r w:rsidRPr="00F229AD">
              <w:rPr>
                <w:b/>
                <w:kern w:val="2"/>
              </w:rPr>
              <w:lastRenderedPageBreak/>
              <w:t>iZGXEType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多次进出有最高限额的一天的计算方式。</w:t>
            </w:r>
            <w:r>
              <w:rPr>
                <w:rFonts w:ascii="Consolas" w:hAnsi="Consolas" w:cs="Consolas" w:hint="eastAsia"/>
                <w:sz w:val="18"/>
                <w:szCs w:val="18"/>
              </w:rPr>
              <w:t>0</w:t>
            </w:r>
            <w:r>
              <w:rPr>
                <w:rFonts w:ascii="Consolas" w:hAnsi="Consolas" w:cs="Consolas" w:hint="eastAsia"/>
                <w:sz w:val="18"/>
                <w:szCs w:val="18"/>
              </w:rPr>
              <w:t>为按自然天计算；</w:t>
            </w:r>
            <w:r>
              <w:rPr>
                <w:rFonts w:ascii="Consolas" w:hAnsi="Consolas" w:cs="Consolas" w:hint="eastAsia"/>
                <w:sz w:val="18"/>
                <w:szCs w:val="18"/>
              </w:rPr>
              <w:t>1</w:t>
            </w:r>
            <w:r>
              <w:rPr>
                <w:rFonts w:ascii="Consolas" w:hAnsi="Consolas" w:cs="Consolas" w:hint="eastAsia"/>
                <w:sz w:val="18"/>
                <w:szCs w:val="18"/>
              </w:rPr>
              <w:t>为按停满</w:t>
            </w:r>
            <w:r>
              <w:rPr>
                <w:rFonts w:ascii="Consolas" w:hAnsi="Consolas" w:cs="Consolas" w:hint="eastAsia"/>
                <w:sz w:val="18"/>
                <w:szCs w:val="18"/>
              </w:rPr>
              <w:t>24</w:t>
            </w:r>
            <w:r>
              <w:rPr>
                <w:rFonts w:ascii="Consolas" w:hAnsi="Consolas" w:cs="Consolas" w:hint="eastAsia"/>
                <w:sz w:val="18"/>
                <w:szCs w:val="18"/>
              </w:rPr>
              <w:t>小时计算。</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903F48" w:rsidRDefault="00140EEF" w:rsidP="00BB5406">
            <w:pPr>
              <w:spacing w:line="264" w:lineRule="auto"/>
              <w:rPr>
                <w:b/>
                <w:kern w:val="2"/>
              </w:rPr>
            </w:pPr>
            <w:r w:rsidRPr="00290C87">
              <w:rPr>
                <w:b/>
                <w:kern w:val="2"/>
              </w:rPr>
              <w:t>iDiscount</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收费是否可以打折。</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9F48F0" w:rsidRDefault="00140EEF" w:rsidP="00BB5406">
            <w:pPr>
              <w:spacing w:line="264" w:lineRule="auto"/>
              <w:rPr>
                <w:b/>
                <w:kern w:val="2"/>
              </w:rPr>
            </w:pPr>
            <w:r w:rsidRPr="00BB3104">
              <w:rPr>
                <w:b/>
                <w:kern w:val="2"/>
              </w:rPr>
              <w:t>bSetTempCardType</w:t>
            </w:r>
          </w:p>
        </w:tc>
        <w:tc>
          <w:tcPr>
            <w:tcW w:w="5386" w:type="dxa"/>
          </w:tcPr>
          <w:p w:rsidR="00140EEF" w:rsidRDefault="00140EEF" w:rsidP="00517540">
            <w:pPr>
              <w:spacing w:line="264" w:lineRule="auto"/>
              <w:rPr>
                <w:rFonts w:ascii="Consolas" w:hAnsi="Consolas" w:cs="Consolas"/>
                <w:sz w:val="18"/>
                <w:szCs w:val="18"/>
              </w:rPr>
            </w:pPr>
            <w:r w:rsidRPr="00BB3104">
              <w:rPr>
                <w:rFonts w:ascii="Consolas" w:hAnsi="Consolas" w:cs="Consolas" w:hint="eastAsia"/>
                <w:sz w:val="18"/>
                <w:szCs w:val="18"/>
              </w:rPr>
              <w:t>临时车收费可更改卡类</w:t>
            </w:r>
          </w:p>
        </w:tc>
      </w:tr>
      <w:tr w:rsidR="00140EEF" w:rsidRPr="00E00670" w:rsidTr="00BB5406">
        <w:tc>
          <w:tcPr>
            <w:tcW w:w="2802" w:type="dxa"/>
          </w:tcPr>
          <w:p w:rsidR="00140EEF" w:rsidRPr="003575E9" w:rsidRDefault="00140EEF" w:rsidP="00BB5406">
            <w:pPr>
              <w:spacing w:line="264" w:lineRule="auto"/>
              <w:rPr>
                <w:b/>
                <w:kern w:val="2"/>
              </w:rPr>
            </w:pPr>
            <w:r w:rsidRPr="002D78DF">
              <w:rPr>
                <w:b/>
                <w:kern w:val="2"/>
              </w:rPr>
              <w:t>bModiTempType_VoiceSF</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播报收费</w:t>
            </w:r>
          </w:p>
        </w:tc>
      </w:tr>
      <w:tr w:rsidR="00140EEF" w:rsidRPr="00E00670" w:rsidTr="00BB5406">
        <w:tc>
          <w:tcPr>
            <w:tcW w:w="2802" w:type="dxa"/>
          </w:tcPr>
          <w:p w:rsidR="00140EEF" w:rsidRPr="00290C87" w:rsidRDefault="00140EEF" w:rsidP="00BB5406">
            <w:pPr>
              <w:spacing w:line="264" w:lineRule="auto"/>
              <w:rPr>
                <w:b/>
                <w:kern w:val="2"/>
              </w:rPr>
            </w:pPr>
            <w:r w:rsidRPr="009F48F0">
              <w:rPr>
                <w:b/>
                <w:kern w:val="2"/>
              </w:rPr>
              <w:t>bSetTempMoney</w:t>
            </w:r>
          </w:p>
        </w:tc>
        <w:tc>
          <w:tcPr>
            <w:tcW w:w="5386" w:type="dxa"/>
          </w:tcPr>
          <w:p w:rsidR="00140EEF" w:rsidRDefault="00140EEF" w:rsidP="00517540">
            <w:pPr>
              <w:spacing w:line="264" w:lineRule="auto"/>
              <w:rPr>
                <w:rFonts w:ascii="Consolas" w:hAnsi="Consolas" w:cs="Consolas"/>
                <w:sz w:val="18"/>
                <w:szCs w:val="18"/>
              </w:rPr>
            </w:pPr>
            <w:r>
              <w:rPr>
                <w:rFonts w:ascii="Consolas" w:hAnsi="Consolas" w:cs="Consolas" w:hint="eastAsia"/>
                <w:sz w:val="18"/>
                <w:szCs w:val="18"/>
              </w:rPr>
              <w:t>出场可更改收费金额</w:t>
            </w:r>
          </w:p>
        </w:tc>
      </w:tr>
      <w:tr w:rsidR="00140EEF" w:rsidRPr="00E00670" w:rsidTr="00BB5406">
        <w:tc>
          <w:tcPr>
            <w:tcW w:w="2802" w:type="dxa"/>
          </w:tcPr>
          <w:p w:rsidR="00140EEF" w:rsidRPr="00BB3104" w:rsidRDefault="00140EEF" w:rsidP="00BB5406">
            <w:pPr>
              <w:spacing w:line="264" w:lineRule="auto"/>
              <w:rPr>
                <w:b/>
                <w:kern w:val="2"/>
              </w:rPr>
            </w:pPr>
            <w:r w:rsidRPr="00144796">
              <w:rPr>
                <w:b/>
                <w:kern w:val="2"/>
              </w:rPr>
              <w:t>bMonthRule</w:t>
            </w:r>
          </w:p>
        </w:tc>
        <w:tc>
          <w:tcPr>
            <w:tcW w:w="5386" w:type="dxa"/>
          </w:tcPr>
          <w:p w:rsidR="00140EEF" w:rsidRPr="00BB3104" w:rsidRDefault="00140EEF" w:rsidP="00BB5406">
            <w:pPr>
              <w:spacing w:line="264" w:lineRule="auto"/>
              <w:rPr>
                <w:rFonts w:ascii="Consolas" w:hAnsi="Consolas" w:cs="Consolas"/>
                <w:sz w:val="18"/>
                <w:szCs w:val="18"/>
              </w:rPr>
            </w:pPr>
            <w:r>
              <w:rPr>
                <w:rFonts w:ascii="Consolas" w:hAnsi="Consolas" w:cs="Consolas" w:hint="eastAsia"/>
                <w:sz w:val="18"/>
                <w:szCs w:val="18"/>
              </w:rPr>
              <w:t>是否启用</w:t>
            </w:r>
            <w:r w:rsidRPr="00144796">
              <w:rPr>
                <w:rFonts w:ascii="Consolas" w:hAnsi="Consolas" w:cs="Consolas" w:hint="eastAsia"/>
                <w:sz w:val="18"/>
                <w:szCs w:val="18"/>
              </w:rPr>
              <w:t>月卡收费规则自定义</w:t>
            </w:r>
            <w:r w:rsidR="00163429">
              <w:rPr>
                <w:rFonts w:ascii="Consolas" w:hAnsi="Consolas" w:cs="Consolas" w:hint="eastAsia"/>
                <w:sz w:val="18"/>
                <w:szCs w:val="18"/>
              </w:rPr>
              <w:t>(</w:t>
            </w:r>
            <w:r w:rsidR="001455F5">
              <w:rPr>
                <w:rFonts w:ascii="Consolas" w:hAnsi="Consolas" w:cs="Consolas" w:hint="eastAsia"/>
                <w:sz w:val="18"/>
                <w:szCs w:val="18"/>
              </w:rPr>
              <w:t>所有</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2D78DF" w:rsidRDefault="00140EEF" w:rsidP="00BB5406">
            <w:pPr>
              <w:spacing w:line="264" w:lineRule="auto"/>
              <w:rPr>
                <w:b/>
                <w:kern w:val="2"/>
              </w:rPr>
            </w:pPr>
            <w:r w:rsidRPr="006B399C">
              <w:rPr>
                <w:b/>
                <w:kern w:val="2"/>
              </w:rPr>
              <w:t>iYKOverTimeCharge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月卡过期后的处理方式。</w:t>
            </w:r>
            <w:r>
              <w:rPr>
                <w:rFonts w:ascii="Consolas" w:hAnsi="Consolas" w:cs="Consolas" w:hint="eastAsia"/>
                <w:sz w:val="18"/>
                <w:szCs w:val="18"/>
              </w:rPr>
              <w:t>0</w:t>
            </w:r>
            <w:r>
              <w:rPr>
                <w:rFonts w:ascii="Consolas" w:hAnsi="Consolas" w:cs="Consolas" w:hint="eastAsia"/>
                <w:sz w:val="18"/>
                <w:szCs w:val="18"/>
              </w:rPr>
              <w:t>为禁止入场；</w:t>
            </w:r>
            <w:r>
              <w:rPr>
                <w:rFonts w:ascii="Consolas" w:hAnsi="Consolas" w:cs="Consolas" w:hint="eastAsia"/>
                <w:sz w:val="18"/>
                <w:szCs w:val="18"/>
              </w:rPr>
              <w:t>1</w:t>
            </w:r>
            <w:r>
              <w:rPr>
                <w:rFonts w:ascii="Consolas" w:hAnsi="Consolas" w:cs="Consolas" w:hint="eastAsia"/>
                <w:sz w:val="18"/>
                <w:szCs w:val="18"/>
              </w:rPr>
              <w:t>为按临时卡收费；</w:t>
            </w:r>
            <w:r>
              <w:rPr>
                <w:rFonts w:ascii="Consolas" w:hAnsi="Consolas" w:cs="Consolas" w:hint="eastAsia"/>
                <w:sz w:val="18"/>
                <w:szCs w:val="18"/>
              </w:rPr>
              <w:t>2</w:t>
            </w:r>
            <w:r>
              <w:rPr>
                <w:rFonts w:ascii="Consolas" w:hAnsi="Consolas" w:cs="Consolas" w:hint="eastAsia"/>
                <w:sz w:val="18"/>
                <w:szCs w:val="18"/>
              </w:rPr>
              <w:t>为过期多少天后禁止入场。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477A5" w:rsidRDefault="00140EEF" w:rsidP="00BB5406">
            <w:pPr>
              <w:spacing w:line="264" w:lineRule="auto"/>
              <w:rPr>
                <w:b/>
                <w:kern w:val="2"/>
              </w:rPr>
            </w:pPr>
            <w:r w:rsidRPr="00903F48">
              <w:rPr>
                <w:b/>
                <w:kern w:val="2"/>
              </w:rPr>
              <w:t>iMothOverDay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月卡过期多少天后禁止入场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140EEF" w:rsidRDefault="00140EEF" w:rsidP="00BB5406">
            <w:pPr>
              <w:spacing w:line="264" w:lineRule="auto"/>
              <w:rPr>
                <w:b/>
                <w:strike/>
                <w:color w:val="BFBFBF" w:themeColor="background1" w:themeShade="BF"/>
                <w:kern w:val="2"/>
              </w:rPr>
            </w:pPr>
            <w:r w:rsidRPr="00C477A5">
              <w:rPr>
                <w:b/>
                <w:kern w:val="2"/>
              </w:rPr>
              <w:t>bSFCancel</w:t>
            </w:r>
          </w:p>
        </w:tc>
        <w:tc>
          <w:tcPr>
            <w:tcW w:w="5386" w:type="dxa"/>
          </w:tcPr>
          <w:p w:rsidR="00140EEF" w:rsidRPr="00140EEF" w:rsidRDefault="00140EEF" w:rsidP="00517540">
            <w:pPr>
              <w:spacing w:line="264" w:lineRule="auto"/>
              <w:rPr>
                <w:rFonts w:ascii="Consolas" w:hAnsi="Consolas" w:cs="Consolas"/>
                <w:strike/>
                <w:color w:val="BFBFBF" w:themeColor="background1" w:themeShade="BF"/>
                <w:sz w:val="18"/>
                <w:szCs w:val="18"/>
              </w:rPr>
            </w:pPr>
            <w:r w:rsidRPr="00C477A5">
              <w:rPr>
                <w:rFonts w:ascii="Consolas" w:hAnsi="Consolas" w:cs="Consolas" w:hint="eastAsia"/>
                <w:sz w:val="18"/>
                <w:szCs w:val="18"/>
              </w:rPr>
              <w:t>出场收费可取消</w:t>
            </w:r>
          </w:p>
        </w:tc>
      </w:tr>
      <w:tr w:rsidR="00F55A69" w:rsidRPr="00E00670" w:rsidTr="00BB5406">
        <w:tc>
          <w:tcPr>
            <w:tcW w:w="2802" w:type="dxa"/>
          </w:tcPr>
          <w:p w:rsidR="00F55A69" w:rsidRPr="00C477A5" w:rsidRDefault="00F55A69" w:rsidP="00BB5406">
            <w:pPr>
              <w:spacing w:line="264" w:lineRule="auto"/>
              <w:rPr>
                <w:b/>
                <w:kern w:val="2"/>
              </w:rPr>
            </w:pPr>
            <w:r w:rsidRPr="00F55A69">
              <w:rPr>
                <w:b/>
                <w:kern w:val="2"/>
              </w:rPr>
              <w:t>bCarYellowTmp</w:t>
            </w:r>
          </w:p>
        </w:tc>
        <w:tc>
          <w:tcPr>
            <w:tcW w:w="5386" w:type="dxa"/>
          </w:tcPr>
          <w:p w:rsidR="00F55A69" w:rsidRPr="00C477A5" w:rsidRDefault="00F55A69" w:rsidP="00517540">
            <w:pPr>
              <w:spacing w:line="264" w:lineRule="auto"/>
              <w:rPr>
                <w:rFonts w:ascii="Consolas" w:hAnsi="Consolas" w:cs="Consolas"/>
                <w:sz w:val="18"/>
                <w:szCs w:val="18"/>
              </w:rPr>
            </w:pPr>
            <w:r>
              <w:rPr>
                <w:rFonts w:ascii="Consolas" w:hAnsi="Consolas" w:cs="Consolas" w:hint="eastAsia"/>
                <w:sz w:val="18"/>
                <w:szCs w:val="18"/>
              </w:rPr>
              <w:t>黄牌车按临时车计费</w:t>
            </w:r>
          </w:p>
        </w:tc>
      </w:tr>
      <w:tr w:rsidR="00F55A69" w:rsidRPr="00E00670" w:rsidTr="00BB5406">
        <w:tc>
          <w:tcPr>
            <w:tcW w:w="2802" w:type="dxa"/>
          </w:tcPr>
          <w:p w:rsidR="00F55A69" w:rsidRPr="00F55A69" w:rsidRDefault="00F55A69" w:rsidP="00BB5406">
            <w:pPr>
              <w:spacing w:line="264" w:lineRule="auto"/>
              <w:rPr>
                <w:b/>
                <w:kern w:val="2"/>
              </w:rPr>
            </w:pPr>
            <w:r w:rsidRPr="00F55A69">
              <w:rPr>
                <w:b/>
                <w:kern w:val="2"/>
              </w:rPr>
              <w:t>strCarYellowTmpType</w:t>
            </w:r>
          </w:p>
        </w:tc>
        <w:tc>
          <w:tcPr>
            <w:tcW w:w="5386" w:type="dxa"/>
          </w:tcPr>
          <w:p w:rsidR="00F55A69" w:rsidRPr="00C477A5" w:rsidRDefault="00F55A69" w:rsidP="00517540">
            <w:pPr>
              <w:spacing w:line="264" w:lineRule="auto"/>
              <w:rPr>
                <w:rFonts w:ascii="Consolas" w:hAnsi="Consolas" w:cs="Consolas"/>
                <w:sz w:val="18"/>
                <w:szCs w:val="18"/>
              </w:rPr>
            </w:pPr>
            <w:r>
              <w:rPr>
                <w:rFonts w:ascii="Consolas" w:hAnsi="Consolas" w:cs="Consolas" w:hint="eastAsia"/>
                <w:sz w:val="18"/>
                <w:szCs w:val="18"/>
              </w:rPr>
              <w:t>黄牌车</w:t>
            </w:r>
            <w:r w:rsidR="00855285">
              <w:rPr>
                <w:rFonts w:ascii="Consolas" w:hAnsi="Consolas" w:cs="Consolas" w:hint="eastAsia"/>
                <w:sz w:val="18"/>
                <w:szCs w:val="18"/>
              </w:rPr>
              <w:t>按哪种临时车计费。如</w:t>
            </w:r>
            <w:r w:rsidR="00855285">
              <w:rPr>
                <w:rFonts w:ascii="Consolas" w:hAnsi="Consolas" w:cs="Consolas" w:hint="eastAsia"/>
                <w:sz w:val="18"/>
                <w:szCs w:val="18"/>
              </w:rPr>
              <w:t>TmpA</w:t>
            </w:r>
            <w:r w:rsidR="00855285">
              <w:rPr>
                <w:rFonts w:ascii="Consolas" w:hAnsi="Consolas" w:cs="Consolas" w:hint="eastAsia"/>
                <w:sz w:val="18"/>
                <w:szCs w:val="18"/>
              </w:rPr>
              <w:t>表示按临时车</w:t>
            </w:r>
            <w:r w:rsidR="00855285">
              <w:rPr>
                <w:rFonts w:ascii="Consolas" w:hAnsi="Consolas" w:cs="Consolas" w:hint="eastAsia"/>
                <w:sz w:val="18"/>
                <w:szCs w:val="18"/>
              </w:rPr>
              <w:t>A</w:t>
            </w:r>
            <w:r w:rsidR="00855285">
              <w:rPr>
                <w:rFonts w:ascii="Consolas" w:hAnsi="Consolas" w:cs="Consolas" w:hint="eastAsia"/>
                <w:sz w:val="18"/>
                <w:szCs w:val="18"/>
              </w:rPr>
              <w:t>计费。</w:t>
            </w:r>
          </w:p>
        </w:tc>
      </w:tr>
      <w:tr w:rsidR="00E83AEA" w:rsidRPr="00E00670" w:rsidTr="00BB5406">
        <w:tc>
          <w:tcPr>
            <w:tcW w:w="2802" w:type="dxa"/>
          </w:tcPr>
          <w:p w:rsidR="00E83AEA" w:rsidRPr="00F55A69" w:rsidRDefault="00E83AEA" w:rsidP="00BB5406">
            <w:pPr>
              <w:spacing w:line="264" w:lineRule="auto"/>
              <w:rPr>
                <w:b/>
                <w:kern w:val="2"/>
              </w:rPr>
            </w:pPr>
            <w:r w:rsidRPr="00E83AEA">
              <w:rPr>
                <w:b/>
                <w:kern w:val="2"/>
              </w:rPr>
              <w:t>sMonthOutChargeType</w:t>
            </w:r>
          </w:p>
        </w:tc>
        <w:tc>
          <w:tcPr>
            <w:tcW w:w="5386" w:type="dxa"/>
          </w:tcPr>
          <w:p w:rsidR="00E83AEA" w:rsidRDefault="00E83AEA" w:rsidP="00E83AEA">
            <w:pPr>
              <w:spacing w:line="264" w:lineRule="auto"/>
              <w:rPr>
                <w:rFonts w:ascii="Consolas" w:hAnsi="Consolas" w:cs="Consolas"/>
                <w:sz w:val="18"/>
                <w:szCs w:val="18"/>
              </w:rPr>
            </w:pPr>
            <w:r>
              <w:rPr>
                <w:rFonts w:ascii="Consolas" w:hAnsi="Consolas" w:cs="Consolas" w:hint="eastAsia"/>
                <w:sz w:val="18"/>
                <w:szCs w:val="18"/>
              </w:rPr>
              <w:t>月租车出场计费类型。如</w:t>
            </w:r>
            <w:r w:rsidRPr="00E83AEA">
              <w:rPr>
                <w:rFonts w:ascii="Consolas" w:hAnsi="Consolas" w:cs="Consolas"/>
                <w:sz w:val="18"/>
                <w:szCs w:val="18"/>
              </w:rPr>
              <w:t>MthA:TmpA|MthB:TmpB|MthC:TmpC</w:t>
            </w:r>
            <w:r>
              <w:rPr>
                <w:rFonts w:ascii="Consolas" w:hAnsi="Consolas" w:cs="Consolas" w:hint="eastAsia"/>
                <w:sz w:val="18"/>
                <w:szCs w:val="18"/>
              </w:rPr>
              <w:t>表示月租车</w:t>
            </w:r>
            <w:r>
              <w:rPr>
                <w:rFonts w:ascii="Consolas" w:hAnsi="Consolas" w:cs="Consolas" w:hint="eastAsia"/>
                <w:sz w:val="18"/>
                <w:szCs w:val="18"/>
              </w:rPr>
              <w:t>A</w:t>
            </w:r>
            <w:r>
              <w:rPr>
                <w:rFonts w:ascii="Consolas" w:hAnsi="Consolas" w:cs="Consolas" w:hint="eastAsia"/>
                <w:sz w:val="18"/>
                <w:szCs w:val="18"/>
              </w:rPr>
              <w:t>按临时车</w:t>
            </w:r>
            <w:r>
              <w:rPr>
                <w:rFonts w:ascii="Consolas" w:hAnsi="Consolas" w:cs="Consolas" w:hint="eastAsia"/>
                <w:sz w:val="18"/>
                <w:szCs w:val="18"/>
              </w:rPr>
              <w:t>A</w:t>
            </w:r>
            <w:r>
              <w:rPr>
                <w:rFonts w:ascii="Consolas" w:hAnsi="Consolas" w:cs="Consolas" w:hint="eastAsia"/>
                <w:sz w:val="18"/>
                <w:szCs w:val="18"/>
              </w:rPr>
              <w:t>计费，月租车</w:t>
            </w:r>
            <w:r>
              <w:rPr>
                <w:rFonts w:ascii="Consolas" w:hAnsi="Consolas" w:cs="Consolas" w:hint="eastAsia"/>
                <w:sz w:val="18"/>
                <w:szCs w:val="18"/>
              </w:rPr>
              <w:t>B</w:t>
            </w:r>
            <w:r>
              <w:rPr>
                <w:rFonts w:ascii="Consolas" w:hAnsi="Consolas" w:cs="Consolas" w:hint="eastAsia"/>
                <w:sz w:val="18"/>
                <w:szCs w:val="18"/>
              </w:rPr>
              <w:t>按临时车</w:t>
            </w:r>
            <w:r>
              <w:rPr>
                <w:rFonts w:ascii="Consolas" w:hAnsi="Consolas" w:cs="Consolas" w:hint="eastAsia"/>
                <w:sz w:val="18"/>
                <w:szCs w:val="18"/>
              </w:rPr>
              <w:t>B</w:t>
            </w:r>
            <w:r>
              <w:rPr>
                <w:rFonts w:ascii="Consolas" w:hAnsi="Consolas" w:cs="Consolas" w:hint="eastAsia"/>
                <w:sz w:val="18"/>
                <w:szCs w:val="18"/>
              </w:rPr>
              <w:t>计费</w:t>
            </w:r>
            <w:r>
              <w:rPr>
                <w:rFonts w:ascii="Consolas" w:hAnsi="Consolas" w:cs="Consolas" w:hint="eastAsia"/>
                <w:sz w:val="18"/>
                <w:szCs w:val="18"/>
              </w:rPr>
              <w:t xml:space="preserve">, </w:t>
            </w:r>
            <w:r>
              <w:rPr>
                <w:rFonts w:ascii="Consolas" w:hAnsi="Consolas" w:cs="Consolas" w:hint="eastAsia"/>
                <w:sz w:val="18"/>
                <w:szCs w:val="18"/>
              </w:rPr>
              <w:t>月租车</w:t>
            </w:r>
            <w:r>
              <w:rPr>
                <w:rFonts w:ascii="Consolas" w:hAnsi="Consolas" w:cs="Consolas" w:hint="eastAsia"/>
                <w:sz w:val="18"/>
                <w:szCs w:val="18"/>
              </w:rPr>
              <w:t>C</w:t>
            </w:r>
            <w:r>
              <w:rPr>
                <w:rFonts w:ascii="Consolas" w:hAnsi="Consolas" w:cs="Consolas" w:hint="eastAsia"/>
                <w:sz w:val="18"/>
                <w:szCs w:val="18"/>
              </w:rPr>
              <w:t>按临时车</w:t>
            </w:r>
            <w:r>
              <w:rPr>
                <w:rFonts w:ascii="Consolas" w:hAnsi="Consolas" w:cs="Consolas" w:hint="eastAsia"/>
                <w:sz w:val="18"/>
                <w:szCs w:val="18"/>
              </w:rPr>
              <w:t>C</w:t>
            </w:r>
            <w:r>
              <w:rPr>
                <w:rFonts w:ascii="Consolas" w:hAnsi="Consolas" w:cs="Consolas" w:hint="eastAsia"/>
                <w:sz w:val="18"/>
                <w:szCs w:val="18"/>
              </w:rPr>
              <w:t>计费。</w:t>
            </w:r>
          </w:p>
        </w:tc>
      </w:tr>
      <w:tr w:rsidR="00140EEF" w:rsidRPr="00E00670" w:rsidTr="00BB5406">
        <w:tc>
          <w:tcPr>
            <w:tcW w:w="2802" w:type="dxa"/>
          </w:tcPr>
          <w:p w:rsidR="00140EEF" w:rsidRPr="00BB3104" w:rsidRDefault="00140EEF" w:rsidP="00BB5406">
            <w:pPr>
              <w:spacing w:line="264" w:lineRule="auto"/>
              <w:rPr>
                <w:b/>
                <w:kern w:val="2"/>
              </w:rPr>
            </w:pPr>
          </w:p>
        </w:tc>
        <w:tc>
          <w:tcPr>
            <w:tcW w:w="5386" w:type="dxa"/>
          </w:tcPr>
          <w:p w:rsidR="00140EEF" w:rsidRPr="00BB3104"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833108" w:rsidRDefault="00140EEF" w:rsidP="00BB5406">
            <w:pPr>
              <w:spacing w:line="264" w:lineRule="auto"/>
              <w:rPr>
                <w:b/>
                <w:kern w:val="2"/>
              </w:rPr>
            </w:pPr>
            <w:r w:rsidRPr="009A15B7">
              <w:rPr>
                <w:b/>
                <w:kern w:val="2"/>
              </w:rPr>
              <w:t>iLoadTimeInterval</w:t>
            </w:r>
          </w:p>
        </w:tc>
        <w:tc>
          <w:tcPr>
            <w:tcW w:w="5386" w:type="dxa"/>
          </w:tcPr>
          <w:p w:rsidR="00140EEF" w:rsidRDefault="00140EEF" w:rsidP="00BB5406">
            <w:pPr>
              <w:spacing w:line="264" w:lineRule="auto"/>
              <w:rPr>
                <w:rFonts w:ascii="Consolas" w:hAnsi="Consolas" w:cs="Consolas"/>
                <w:sz w:val="18"/>
                <w:szCs w:val="18"/>
              </w:rPr>
            </w:pPr>
            <w:r w:rsidRPr="009A15B7">
              <w:rPr>
                <w:rFonts w:ascii="Consolas" w:hAnsi="Consolas" w:cs="Consolas" w:hint="eastAsia"/>
                <w:sz w:val="18"/>
                <w:szCs w:val="18"/>
              </w:rPr>
              <w:t>加载时间间隔</w:t>
            </w:r>
            <w:r>
              <w:rPr>
                <w:rFonts w:ascii="Consolas" w:hAnsi="Consolas" w:cs="Consolas" w:hint="eastAsia"/>
                <w:sz w:val="18"/>
                <w:szCs w:val="18"/>
              </w:rPr>
              <w:t>(</w:t>
            </w:r>
            <w:r>
              <w:rPr>
                <w:rFonts w:ascii="Consolas" w:hAnsi="Consolas" w:cs="Consolas" w:hint="eastAsia"/>
                <w:sz w:val="18"/>
                <w:szCs w:val="18"/>
              </w:rPr>
              <w:t>分钟</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6D4FB1" w:rsidRDefault="00140EEF" w:rsidP="00BB5406">
            <w:pPr>
              <w:spacing w:line="264" w:lineRule="auto"/>
              <w:rPr>
                <w:b/>
                <w:kern w:val="2"/>
              </w:rPr>
            </w:pPr>
            <w:r w:rsidRPr="006D4FB1">
              <w:rPr>
                <w:b/>
                <w:kern w:val="2"/>
              </w:rPr>
              <w:t>iExitOnlineByPwd</w:t>
            </w:r>
          </w:p>
        </w:tc>
        <w:tc>
          <w:tcPr>
            <w:tcW w:w="5386" w:type="dxa"/>
          </w:tcPr>
          <w:p w:rsidR="00140EEF" w:rsidRPr="006D4FB1" w:rsidRDefault="00140EEF" w:rsidP="00BB5406">
            <w:pPr>
              <w:spacing w:line="264" w:lineRule="auto"/>
              <w:rPr>
                <w:rFonts w:ascii="Consolas" w:hAnsi="Consolas" w:cs="Consolas"/>
                <w:sz w:val="18"/>
                <w:szCs w:val="18"/>
              </w:rPr>
            </w:pPr>
            <w:r w:rsidRPr="006D4FB1">
              <w:rPr>
                <w:rFonts w:ascii="Consolas" w:hAnsi="Consolas" w:cs="Consolas" w:hint="eastAsia"/>
                <w:sz w:val="18"/>
                <w:szCs w:val="18"/>
              </w:rPr>
              <w:t>凭密码退出在线监控</w:t>
            </w:r>
            <w:r>
              <w:rPr>
                <w:rFonts w:ascii="Consolas" w:hAnsi="Consolas" w:cs="Consolas" w:hint="eastAsia"/>
                <w:sz w:val="18"/>
                <w:szCs w:val="18"/>
              </w:rPr>
              <w:t>。</w:t>
            </w:r>
            <w:r>
              <w:rPr>
                <w:rFonts w:ascii="Consolas" w:hAnsi="Consolas" w:cs="Consolas" w:hint="eastAsia"/>
                <w:sz w:val="18"/>
                <w:szCs w:val="18"/>
              </w:rPr>
              <w:t>0</w:t>
            </w:r>
            <w:r>
              <w:rPr>
                <w:rFonts w:ascii="Consolas" w:hAnsi="Consolas" w:cs="Consolas" w:hint="eastAsia"/>
                <w:sz w:val="18"/>
                <w:szCs w:val="18"/>
              </w:rPr>
              <w:t>不启用；</w:t>
            </w:r>
            <w:r>
              <w:rPr>
                <w:rFonts w:ascii="Consolas" w:hAnsi="Consolas" w:cs="Consolas" w:hint="eastAsia"/>
                <w:sz w:val="18"/>
                <w:szCs w:val="18"/>
              </w:rPr>
              <w:t>1</w:t>
            </w:r>
            <w:r>
              <w:rPr>
                <w:rFonts w:ascii="Consolas" w:hAnsi="Consolas" w:cs="Consolas" w:hint="eastAsia"/>
                <w:sz w:val="18"/>
                <w:szCs w:val="18"/>
              </w:rPr>
              <w:t>为使用登录软件的密码；</w:t>
            </w:r>
            <w:r>
              <w:rPr>
                <w:rFonts w:ascii="Consolas" w:hAnsi="Consolas" w:cs="Consolas" w:hint="eastAsia"/>
                <w:sz w:val="18"/>
                <w:szCs w:val="18"/>
              </w:rPr>
              <w:t>2</w:t>
            </w:r>
            <w:r>
              <w:rPr>
                <w:rFonts w:ascii="Consolas" w:hAnsi="Consolas" w:cs="Consolas" w:hint="eastAsia"/>
                <w:sz w:val="18"/>
                <w:szCs w:val="18"/>
              </w:rPr>
              <w:t>为使用打开车场设置的密码。</w:t>
            </w:r>
          </w:p>
        </w:tc>
      </w:tr>
      <w:tr w:rsidR="00140EEF" w:rsidRPr="00E00670" w:rsidTr="00BB5406">
        <w:tc>
          <w:tcPr>
            <w:tcW w:w="2802" w:type="dxa"/>
          </w:tcPr>
          <w:p w:rsidR="00140EEF" w:rsidRPr="009A15B7" w:rsidRDefault="00140EEF" w:rsidP="00BB5406">
            <w:pPr>
              <w:spacing w:line="264" w:lineRule="auto"/>
              <w:rPr>
                <w:b/>
                <w:kern w:val="2"/>
              </w:rPr>
            </w:pPr>
            <w:r w:rsidRPr="006D4FB1">
              <w:rPr>
                <w:b/>
                <w:kern w:val="2"/>
              </w:rPr>
              <w:t>iShowGateState</w:t>
            </w:r>
          </w:p>
        </w:tc>
        <w:tc>
          <w:tcPr>
            <w:tcW w:w="5386" w:type="dxa"/>
          </w:tcPr>
          <w:p w:rsidR="00140EEF" w:rsidRPr="009A15B7" w:rsidRDefault="00140EEF" w:rsidP="00BB5406">
            <w:pPr>
              <w:spacing w:line="264" w:lineRule="auto"/>
              <w:rPr>
                <w:rFonts w:ascii="Consolas" w:hAnsi="Consolas" w:cs="Consolas"/>
                <w:sz w:val="18"/>
                <w:szCs w:val="18"/>
              </w:rPr>
            </w:pPr>
            <w:r w:rsidRPr="006D4FB1">
              <w:rPr>
                <w:rFonts w:ascii="Consolas" w:hAnsi="Consolas" w:cs="Consolas" w:hint="eastAsia"/>
                <w:sz w:val="18"/>
                <w:szCs w:val="18"/>
              </w:rPr>
              <w:t>软件控制道闸开关</w:t>
            </w:r>
          </w:p>
        </w:tc>
      </w:tr>
      <w:tr w:rsidR="00140EEF" w:rsidRPr="00E00670" w:rsidTr="00BB5406">
        <w:tc>
          <w:tcPr>
            <w:tcW w:w="2802" w:type="dxa"/>
          </w:tcPr>
          <w:p w:rsidR="00140EEF" w:rsidRPr="006D4FB1" w:rsidRDefault="00140EEF" w:rsidP="00BB5406">
            <w:pPr>
              <w:spacing w:line="264" w:lineRule="auto"/>
              <w:rPr>
                <w:b/>
                <w:kern w:val="2"/>
              </w:rPr>
            </w:pPr>
            <w:r w:rsidRPr="00914F27">
              <w:rPr>
                <w:b/>
                <w:kern w:val="2"/>
              </w:rPr>
              <w:t>bSoftOpenNoPlate</w:t>
            </w:r>
          </w:p>
        </w:tc>
        <w:tc>
          <w:tcPr>
            <w:tcW w:w="5386" w:type="dxa"/>
          </w:tcPr>
          <w:p w:rsidR="00140EEF" w:rsidRPr="006D4FB1" w:rsidRDefault="00140EEF" w:rsidP="00BB5406">
            <w:pPr>
              <w:spacing w:line="264" w:lineRule="auto"/>
              <w:rPr>
                <w:rFonts w:ascii="Consolas" w:hAnsi="Consolas" w:cs="Consolas"/>
                <w:sz w:val="18"/>
                <w:szCs w:val="18"/>
              </w:rPr>
            </w:pPr>
            <w:r w:rsidRPr="00914F27">
              <w:rPr>
                <w:rFonts w:ascii="Consolas" w:hAnsi="Consolas" w:cs="Consolas" w:hint="eastAsia"/>
                <w:sz w:val="18"/>
                <w:szCs w:val="18"/>
              </w:rPr>
              <w:t>软件开闸不输入车牌</w:t>
            </w:r>
          </w:p>
        </w:tc>
      </w:tr>
      <w:tr w:rsidR="00140EEF" w:rsidRPr="00E00670" w:rsidTr="00BB5406">
        <w:tc>
          <w:tcPr>
            <w:tcW w:w="2802" w:type="dxa"/>
          </w:tcPr>
          <w:p w:rsidR="00140EEF" w:rsidRPr="00914F27" w:rsidRDefault="00140EEF" w:rsidP="00BB5406">
            <w:pPr>
              <w:spacing w:line="264" w:lineRule="auto"/>
              <w:rPr>
                <w:b/>
                <w:kern w:val="2"/>
              </w:rPr>
            </w:pPr>
            <w:r w:rsidRPr="00DE31EC">
              <w:rPr>
                <w:b/>
                <w:kern w:val="2"/>
              </w:rPr>
              <w:t>bExceptionHandle</w:t>
            </w:r>
          </w:p>
        </w:tc>
        <w:tc>
          <w:tcPr>
            <w:tcW w:w="5386" w:type="dxa"/>
          </w:tcPr>
          <w:p w:rsidR="00140EEF" w:rsidRPr="00914F27"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车辆异常处理</w:t>
            </w:r>
            <w:r w:rsidRPr="00DE31EC">
              <w:rPr>
                <w:rFonts w:ascii="Consolas" w:hAnsi="Consolas" w:cs="Consolas" w:hint="eastAsia"/>
                <w:sz w:val="18"/>
                <w:szCs w:val="18"/>
              </w:rPr>
              <w:t>/</w:t>
            </w:r>
            <w:r w:rsidRPr="00DE31EC">
              <w:rPr>
                <w:rFonts w:ascii="Consolas" w:hAnsi="Consolas" w:cs="Consolas" w:hint="eastAsia"/>
                <w:sz w:val="18"/>
                <w:szCs w:val="18"/>
              </w:rPr>
              <w:t>无卡放行</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iFullLight</w:t>
            </w:r>
          </w:p>
        </w:tc>
        <w:tc>
          <w:tcPr>
            <w:tcW w:w="5386" w:type="dxa"/>
          </w:tcPr>
          <w:p w:rsidR="00140EEF" w:rsidRPr="00DE31EC" w:rsidRDefault="00140EEF" w:rsidP="004C6E26">
            <w:pPr>
              <w:spacing w:line="264" w:lineRule="auto"/>
              <w:rPr>
                <w:rFonts w:ascii="Consolas" w:hAnsi="Consolas" w:cs="Consolas"/>
                <w:sz w:val="18"/>
                <w:szCs w:val="18"/>
              </w:rPr>
            </w:pPr>
            <w:r w:rsidRPr="00DE31EC">
              <w:rPr>
                <w:rFonts w:ascii="Consolas" w:hAnsi="Consolas" w:cs="Consolas" w:hint="eastAsia"/>
                <w:sz w:val="18"/>
                <w:szCs w:val="18"/>
              </w:rPr>
              <w:t>车场满位</w:t>
            </w:r>
            <w:r>
              <w:rPr>
                <w:rFonts w:ascii="Consolas" w:hAnsi="Consolas" w:cs="Consolas" w:hint="eastAsia"/>
                <w:sz w:val="18"/>
                <w:szCs w:val="18"/>
              </w:rPr>
              <w:t>后对到场车辆的处理方式。</w:t>
            </w:r>
            <w:r>
              <w:rPr>
                <w:rFonts w:ascii="Consolas" w:hAnsi="Consolas" w:cs="Consolas" w:hint="eastAsia"/>
                <w:sz w:val="18"/>
                <w:szCs w:val="18"/>
              </w:rPr>
              <w:t>0</w:t>
            </w:r>
            <w:r>
              <w:rPr>
                <w:rFonts w:ascii="Consolas" w:hAnsi="Consolas" w:cs="Consolas" w:hint="eastAsia"/>
                <w:sz w:val="18"/>
                <w:szCs w:val="18"/>
              </w:rPr>
              <w:t>为不启用；</w:t>
            </w:r>
            <w:r>
              <w:rPr>
                <w:rFonts w:ascii="Consolas" w:hAnsi="Consolas" w:cs="Consolas" w:hint="eastAsia"/>
                <w:sz w:val="18"/>
                <w:szCs w:val="18"/>
              </w:rPr>
              <w:t>1</w:t>
            </w:r>
            <w:r>
              <w:rPr>
                <w:rFonts w:ascii="Consolas" w:hAnsi="Consolas" w:cs="Consolas" w:hint="eastAsia"/>
                <w:sz w:val="18"/>
                <w:szCs w:val="18"/>
              </w:rPr>
              <w:t>为固定卡禁止入场；</w:t>
            </w:r>
            <w:r>
              <w:rPr>
                <w:rFonts w:ascii="Consolas" w:hAnsi="Consolas" w:cs="Consolas" w:hint="eastAsia"/>
                <w:sz w:val="18"/>
                <w:szCs w:val="18"/>
              </w:rPr>
              <w:t>2</w:t>
            </w:r>
            <w:r>
              <w:rPr>
                <w:rFonts w:ascii="Consolas" w:hAnsi="Consolas" w:cs="Consolas" w:hint="eastAsia"/>
                <w:sz w:val="18"/>
                <w:szCs w:val="18"/>
              </w:rPr>
              <w:t>为临时卡禁止入场；</w:t>
            </w:r>
            <w:r>
              <w:rPr>
                <w:rFonts w:ascii="Consolas" w:hAnsi="Consolas" w:cs="Consolas" w:hint="eastAsia"/>
                <w:sz w:val="18"/>
                <w:szCs w:val="18"/>
              </w:rPr>
              <w:t>3</w:t>
            </w:r>
            <w:r>
              <w:rPr>
                <w:rFonts w:ascii="Consolas" w:hAnsi="Consolas" w:cs="Consolas" w:hint="eastAsia"/>
                <w:sz w:val="18"/>
                <w:szCs w:val="18"/>
              </w:rPr>
              <w:t>为储值卡禁止入场；</w:t>
            </w:r>
            <w:r w:rsidR="004C6E26">
              <w:rPr>
                <w:rFonts w:ascii="Consolas" w:hAnsi="Consolas" w:cs="Consolas" w:hint="eastAsia"/>
                <w:sz w:val="18"/>
                <w:szCs w:val="18"/>
              </w:rPr>
              <w:t>5</w:t>
            </w:r>
            <w:r>
              <w:rPr>
                <w:rFonts w:ascii="Consolas" w:hAnsi="Consolas" w:cs="Consolas" w:hint="eastAsia"/>
                <w:sz w:val="18"/>
                <w:szCs w:val="18"/>
              </w:rPr>
              <w:t>为所有车禁入场；</w:t>
            </w:r>
          </w:p>
        </w:tc>
      </w:tr>
      <w:tr w:rsidR="00F55A69" w:rsidRPr="00E00670" w:rsidTr="00BB5406">
        <w:tc>
          <w:tcPr>
            <w:tcW w:w="2802" w:type="dxa"/>
          </w:tcPr>
          <w:p w:rsidR="00F55A69" w:rsidRPr="00DE31EC" w:rsidRDefault="00F55A69" w:rsidP="00BB5406">
            <w:pPr>
              <w:spacing w:line="264" w:lineRule="auto"/>
              <w:rPr>
                <w:b/>
                <w:kern w:val="2"/>
              </w:rPr>
            </w:pPr>
            <w:r w:rsidRPr="00F55A69">
              <w:rPr>
                <w:b/>
                <w:kern w:val="2"/>
              </w:rPr>
              <w:t>bFullComfirmOpen</w:t>
            </w:r>
          </w:p>
        </w:tc>
        <w:tc>
          <w:tcPr>
            <w:tcW w:w="5386" w:type="dxa"/>
          </w:tcPr>
          <w:p w:rsidR="00F55A69" w:rsidRPr="00DE31EC" w:rsidRDefault="00F55A69" w:rsidP="008B4681">
            <w:pPr>
              <w:spacing w:line="264" w:lineRule="auto"/>
              <w:rPr>
                <w:rFonts w:ascii="Consolas" w:hAnsi="Consolas" w:cs="Consolas"/>
                <w:sz w:val="18"/>
                <w:szCs w:val="18"/>
              </w:rPr>
            </w:pPr>
            <w:r w:rsidRPr="00F55A69">
              <w:rPr>
                <w:rFonts w:ascii="Consolas" w:hAnsi="Consolas" w:cs="Consolas" w:hint="eastAsia"/>
                <w:sz w:val="18"/>
                <w:szCs w:val="18"/>
              </w:rPr>
              <w:t>满位入场确定开闸</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bForbidSamePosition</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月卡限制同车位入场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FF3E4D" w:rsidRDefault="00140EEF" w:rsidP="00BB5406">
            <w:pPr>
              <w:spacing w:line="264" w:lineRule="auto"/>
              <w:rPr>
                <w:b/>
                <w:kern w:val="2"/>
              </w:rPr>
            </w:pPr>
            <w:r w:rsidRPr="00914F27">
              <w:rPr>
                <w:b/>
                <w:kern w:val="2"/>
              </w:rPr>
              <w:t>bCheDui</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是否启用车队模式</w:t>
            </w:r>
            <w:r>
              <w:rPr>
                <w:rFonts w:ascii="Consolas" w:hAnsi="Consolas" w:cs="Consolas" w:hint="eastAsia"/>
                <w:sz w:val="18"/>
                <w:szCs w:val="18"/>
              </w:rPr>
              <w:t>(</w:t>
            </w:r>
            <w:r>
              <w:rPr>
                <w:rFonts w:ascii="Consolas" w:hAnsi="Consolas" w:cs="Consolas" w:hint="eastAsia"/>
                <w:sz w:val="18"/>
                <w:szCs w:val="18"/>
              </w:rPr>
              <w:t>道闸常开</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lastRenderedPageBreak/>
              <w:t>bCheckPortFirst</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检测卡口优先提取记录</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bAutoPrePlate</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临时卡自动弹出预置窗口</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FC622D">
              <w:rPr>
                <w:b/>
                <w:kern w:val="2"/>
              </w:rPr>
              <w:t>bShowBoxCardNum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FC622D">
              <w:rPr>
                <w:rFonts w:ascii="Consolas" w:hAnsi="Consolas" w:cs="Consolas" w:hint="eastAsia"/>
                <w:sz w:val="18"/>
                <w:szCs w:val="18"/>
              </w:rPr>
              <w:t>显示发卡机卡箱内卡片数量</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140EEF">
              <w:rPr>
                <w:b/>
                <w:strike/>
                <w:color w:val="BFBFBF" w:themeColor="background1" w:themeShade="BF"/>
                <w:kern w:val="2"/>
              </w:rPr>
              <w:t>bDisplayTime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显示时钟</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p>
        </w:tc>
      </w:tr>
      <w:tr w:rsidR="00FC622D" w:rsidRPr="00E00670" w:rsidTr="00BB5406">
        <w:tc>
          <w:tcPr>
            <w:tcW w:w="2802" w:type="dxa"/>
          </w:tcPr>
          <w:p w:rsidR="00FC622D" w:rsidRPr="00DE31EC" w:rsidRDefault="00FC622D" w:rsidP="00BB5406">
            <w:pPr>
              <w:spacing w:line="264" w:lineRule="auto"/>
              <w:rPr>
                <w:b/>
                <w:kern w:val="2"/>
              </w:rPr>
            </w:pPr>
          </w:p>
        </w:tc>
        <w:tc>
          <w:tcPr>
            <w:tcW w:w="5386" w:type="dxa"/>
          </w:tcPr>
          <w:p w:rsidR="00FC622D" w:rsidRPr="00DE31EC" w:rsidRDefault="00FC622D" w:rsidP="00BB5406">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卡设置</w:t>
            </w:r>
          </w:p>
        </w:tc>
      </w:tr>
      <w:tr w:rsidR="00FC622D" w:rsidRPr="00E00670" w:rsidTr="00BB5406">
        <w:tc>
          <w:tcPr>
            <w:tcW w:w="2802" w:type="dxa"/>
          </w:tcPr>
          <w:p w:rsidR="00FC622D" w:rsidRPr="00DE31EC" w:rsidRDefault="00FC622D" w:rsidP="00BB5406">
            <w:pPr>
              <w:spacing w:line="264" w:lineRule="auto"/>
              <w:rPr>
                <w:b/>
                <w:kern w:val="2"/>
              </w:rPr>
            </w:pPr>
            <w:r w:rsidRPr="00383B50">
              <w:rPr>
                <w:b/>
                <w:kern w:val="2"/>
              </w:rPr>
              <w:t>bIDSoftOpen</w:t>
            </w:r>
          </w:p>
        </w:tc>
        <w:tc>
          <w:tcPr>
            <w:tcW w:w="5386" w:type="dxa"/>
          </w:tcPr>
          <w:p w:rsidR="00FC622D" w:rsidRPr="00DE31EC" w:rsidRDefault="00FC622D" w:rsidP="00BB5406">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卡软件开闸</w:t>
            </w:r>
          </w:p>
        </w:tc>
      </w:tr>
      <w:tr w:rsidR="00FC622D" w:rsidRPr="00E00670" w:rsidTr="00BB5406">
        <w:tc>
          <w:tcPr>
            <w:tcW w:w="2802" w:type="dxa"/>
          </w:tcPr>
          <w:p w:rsidR="00FC622D" w:rsidRPr="00383B50" w:rsidRDefault="00FC622D" w:rsidP="00BB5406">
            <w:pPr>
              <w:spacing w:line="264" w:lineRule="auto"/>
              <w:rPr>
                <w:b/>
                <w:kern w:val="2"/>
              </w:rPr>
            </w:pPr>
            <w:r w:rsidRPr="006651EE">
              <w:rPr>
                <w:b/>
                <w:kern w:val="2"/>
              </w:rPr>
              <w:t>iInOutLimitSeconds</w:t>
            </w:r>
          </w:p>
        </w:tc>
        <w:tc>
          <w:tcPr>
            <w:tcW w:w="5386" w:type="dxa"/>
          </w:tcPr>
          <w:p w:rsidR="00FC622D" w:rsidRDefault="00FC622D" w:rsidP="00BB5406">
            <w:pPr>
              <w:spacing w:line="264" w:lineRule="auto"/>
              <w:rPr>
                <w:rFonts w:ascii="Consolas" w:hAnsi="Consolas" w:cs="Consolas"/>
                <w:sz w:val="18"/>
                <w:szCs w:val="18"/>
              </w:rPr>
            </w:pPr>
            <w:r w:rsidRPr="006651EE">
              <w:rPr>
                <w:rFonts w:ascii="Consolas" w:hAnsi="Consolas" w:cs="Consolas" w:hint="eastAsia"/>
                <w:sz w:val="18"/>
                <w:szCs w:val="18"/>
              </w:rPr>
              <w:t>ID</w:t>
            </w:r>
            <w:r w:rsidRPr="006651EE">
              <w:rPr>
                <w:rFonts w:ascii="Consolas" w:hAnsi="Consolas" w:cs="Consolas" w:hint="eastAsia"/>
                <w:sz w:val="18"/>
                <w:szCs w:val="18"/>
              </w:rPr>
              <w:t>卡进出间隔</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6651EE" w:rsidRDefault="00FC622D" w:rsidP="00BB5406">
            <w:pPr>
              <w:spacing w:line="264" w:lineRule="auto"/>
              <w:rPr>
                <w:b/>
                <w:kern w:val="2"/>
              </w:rPr>
            </w:pPr>
            <w:r w:rsidRPr="00CD6C2E">
              <w:rPr>
                <w:b/>
                <w:kern w:val="2"/>
              </w:rPr>
              <w:t>iRealTimeDownLoad</w:t>
            </w:r>
          </w:p>
        </w:tc>
        <w:tc>
          <w:tcPr>
            <w:tcW w:w="5386" w:type="dxa"/>
          </w:tcPr>
          <w:p w:rsidR="00FC622D" w:rsidRPr="006651EE" w:rsidRDefault="00FC622D" w:rsidP="00BB5406">
            <w:pPr>
              <w:spacing w:line="264" w:lineRule="auto"/>
              <w:rPr>
                <w:rFonts w:ascii="Consolas" w:hAnsi="Consolas" w:cs="Consolas"/>
                <w:sz w:val="18"/>
                <w:szCs w:val="18"/>
              </w:rPr>
            </w:pPr>
            <w:r>
              <w:rPr>
                <w:rFonts w:ascii="Consolas" w:hAnsi="Consolas" w:cs="Consolas" w:hint="eastAsia"/>
                <w:sz w:val="18"/>
                <w:szCs w:val="18"/>
              </w:rPr>
              <w:t>实时下载有效卡号</w:t>
            </w:r>
          </w:p>
        </w:tc>
      </w:tr>
      <w:tr w:rsidR="00FC622D" w:rsidRPr="00E00670" w:rsidTr="00BB5406">
        <w:tc>
          <w:tcPr>
            <w:tcW w:w="2802" w:type="dxa"/>
          </w:tcPr>
          <w:p w:rsidR="00FC622D" w:rsidRPr="00770BB6" w:rsidRDefault="00FC622D" w:rsidP="00BB5406">
            <w:pPr>
              <w:spacing w:line="264" w:lineRule="auto"/>
              <w:rPr>
                <w:b/>
                <w:strike/>
                <w:color w:val="BFBFBF" w:themeColor="background1" w:themeShade="BF"/>
                <w:kern w:val="2"/>
              </w:rPr>
            </w:pPr>
            <w:r w:rsidRPr="00770BB6">
              <w:rPr>
                <w:b/>
                <w:strike/>
                <w:color w:val="BFBFBF" w:themeColor="background1" w:themeShade="BF"/>
                <w:kern w:val="2"/>
              </w:rPr>
              <w:t>iIDOneInOneOut</w:t>
            </w:r>
          </w:p>
        </w:tc>
        <w:tc>
          <w:tcPr>
            <w:tcW w:w="5386" w:type="dxa"/>
          </w:tcPr>
          <w:p w:rsidR="00FC622D" w:rsidRPr="00770BB6" w:rsidRDefault="00FC622D" w:rsidP="00BB5406">
            <w:pPr>
              <w:spacing w:line="264" w:lineRule="auto"/>
              <w:rPr>
                <w:rFonts w:ascii="Consolas" w:hAnsi="Consolas" w:cs="Consolas"/>
                <w:strike/>
                <w:color w:val="BFBFBF" w:themeColor="background1" w:themeShade="BF"/>
                <w:sz w:val="18"/>
                <w:szCs w:val="18"/>
              </w:rPr>
            </w:pPr>
            <w:r w:rsidRPr="00770BB6">
              <w:rPr>
                <w:rFonts w:ascii="Consolas" w:hAnsi="Consolas" w:cs="Consolas" w:hint="eastAsia"/>
                <w:strike/>
                <w:color w:val="BFBFBF" w:themeColor="background1" w:themeShade="BF"/>
                <w:sz w:val="18"/>
                <w:szCs w:val="18"/>
              </w:rPr>
              <w:t>ID</w:t>
            </w:r>
            <w:r w:rsidRPr="00770BB6">
              <w:rPr>
                <w:rFonts w:ascii="Consolas" w:hAnsi="Consolas" w:cs="Consolas" w:hint="eastAsia"/>
                <w:strike/>
                <w:color w:val="BFBFBF" w:themeColor="background1" w:themeShade="BF"/>
                <w:sz w:val="18"/>
                <w:szCs w:val="18"/>
              </w:rPr>
              <w:t>固定卡控制一进一出</w:t>
            </w:r>
          </w:p>
        </w:tc>
      </w:tr>
      <w:tr w:rsidR="00FC622D" w:rsidRPr="00E00670" w:rsidTr="00BB5406">
        <w:tc>
          <w:tcPr>
            <w:tcW w:w="2802" w:type="dxa"/>
          </w:tcPr>
          <w:p w:rsidR="00FC622D" w:rsidRPr="00770BB6" w:rsidRDefault="00FC622D" w:rsidP="00BB5406">
            <w:pPr>
              <w:spacing w:line="264" w:lineRule="auto"/>
              <w:rPr>
                <w:b/>
                <w:strike/>
                <w:color w:val="BFBFBF" w:themeColor="background1" w:themeShade="BF"/>
                <w:kern w:val="2"/>
              </w:rPr>
            </w:pPr>
            <w:r w:rsidRPr="00770BB6">
              <w:rPr>
                <w:b/>
                <w:strike/>
                <w:color w:val="BFBFBF" w:themeColor="background1" w:themeShade="BF"/>
                <w:kern w:val="2"/>
              </w:rPr>
              <w:t>sID1In1OutCardType</w:t>
            </w:r>
          </w:p>
        </w:tc>
        <w:tc>
          <w:tcPr>
            <w:tcW w:w="5386" w:type="dxa"/>
          </w:tcPr>
          <w:p w:rsidR="00FC622D" w:rsidRPr="00770BB6" w:rsidRDefault="00FC622D" w:rsidP="00BB5406">
            <w:pPr>
              <w:spacing w:line="264" w:lineRule="auto"/>
              <w:rPr>
                <w:rFonts w:ascii="Consolas" w:hAnsi="Consolas" w:cs="Consolas"/>
                <w:strike/>
                <w:color w:val="BFBFBF" w:themeColor="background1" w:themeShade="BF"/>
                <w:sz w:val="18"/>
                <w:szCs w:val="18"/>
              </w:rPr>
            </w:pPr>
            <w:r w:rsidRPr="00770BB6">
              <w:rPr>
                <w:rFonts w:ascii="Consolas" w:hAnsi="Consolas" w:cs="Consolas" w:hint="eastAsia"/>
                <w:strike/>
                <w:color w:val="BFBFBF" w:themeColor="background1" w:themeShade="BF"/>
                <w:sz w:val="18"/>
                <w:szCs w:val="18"/>
              </w:rPr>
              <w:t>实行一进一出的卡类</w:t>
            </w:r>
            <w:r w:rsidRPr="00770BB6">
              <w:rPr>
                <w:rFonts w:ascii="Consolas" w:hAnsi="Consolas" w:cs="Consolas" w:hint="eastAsia"/>
                <w:strike/>
                <w:color w:val="BFBFBF" w:themeColor="background1" w:themeShade="BF"/>
                <w:sz w:val="18"/>
                <w:szCs w:val="18"/>
              </w:rPr>
              <w:t>(</w:t>
            </w:r>
            <w:r w:rsidRPr="00770BB6">
              <w:rPr>
                <w:rFonts w:ascii="Consolas" w:hAnsi="Consolas" w:cs="Consolas" w:hint="eastAsia"/>
                <w:strike/>
                <w:color w:val="BFBFBF" w:themeColor="background1" w:themeShade="BF"/>
                <w:sz w:val="18"/>
                <w:szCs w:val="18"/>
              </w:rPr>
              <w:t>以</w:t>
            </w:r>
            <w:r w:rsidRPr="00770BB6">
              <w:rPr>
                <w:rFonts w:ascii="Consolas" w:hAnsi="Consolas" w:cs="Consolas" w:hint="eastAsia"/>
                <w:strike/>
                <w:color w:val="BFBFBF" w:themeColor="background1" w:themeShade="BF"/>
                <w:sz w:val="18"/>
                <w:szCs w:val="18"/>
              </w:rPr>
              <w:t>/</w:t>
            </w:r>
            <w:r w:rsidRPr="00770BB6">
              <w:rPr>
                <w:rFonts w:ascii="Consolas" w:hAnsi="Consolas" w:cs="Consolas" w:hint="eastAsia"/>
                <w:strike/>
                <w:color w:val="BFBFBF" w:themeColor="background1" w:themeShade="BF"/>
                <w:sz w:val="18"/>
                <w:szCs w:val="18"/>
              </w:rPr>
              <w:t>分隔</w:t>
            </w:r>
            <w:r w:rsidRPr="00770BB6">
              <w:rPr>
                <w:rFonts w:ascii="Consolas" w:hAnsi="Consolas" w:cs="Consolas" w:hint="eastAsia"/>
                <w:strike/>
                <w:color w:val="BFBFBF" w:themeColor="background1" w:themeShade="BF"/>
                <w:sz w:val="18"/>
                <w:szCs w:val="18"/>
              </w:rPr>
              <w:t>)</w:t>
            </w:r>
            <w:r w:rsidR="005128CD" w:rsidRPr="00770BB6">
              <w:rPr>
                <w:rFonts w:ascii="Consolas" w:hAnsi="Consolas" w:cs="Consolas" w:hint="eastAsia"/>
                <w:strike/>
                <w:color w:val="BFBFBF" w:themeColor="background1" w:themeShade="BF"/>
                <w:sz w:val="18"/>
                <w:szCs w:val="18"/>
              </w:rPr>
              <w:t xml:space="preserve"> </w:t>
            </w:r>
          </w:p>
        </w:tc>
      </w:tr>
      <w:tr w:rsidR="00FC622D" w:rsidRPr="00E00670" w:rsidTr="00BB5406">
        <w:tc>
          <w:tcPr>
            <w:tcW w:w="2802" w:type="dxa"/>
          </w:tcPr>
          <w:p w:rsidR="00FC622D" w:rsidRPr="000F70FD" w:rsidRDefault="00FC622D" w:rsidP="00BB5406">
            <w:pPr>
              <w:spacing w:line="264" w:lineRule="auto"/>
              <w:rPr>
                <w:b/>
                <w:kern w:val="2"/>
              </w:rPr>
            </w:pPr>
            <w:r w:rsidRPr="000F70FD">
              <w:rPr>
                <w:b/>
                <w:kern w:val="2"/>
              </w:rPr>
              <w:t>bIdReReadHandle</w:t>
            </w:r>
          </w:p>
        </w:tc>
        <w:tc>
          <w:tcPr>
            <w:tcW w:w="5386" w:type="dxa"/>
          </w:tcPr>
          <w:p w:rsidR="00FC622D" w:rsidRPr="000F70FD" w:rsidRDefault="00FC622D" w:rsidP="00BB5406">
            <w:pPr>
              <w:spacing w:line="264" w:lineRule="auto"/>
              <w:rPr>
                <w:rFonts w:ascii="Consolas" w:hAnsi="Consolas" w:cs="Consolas"/>
                <w:sz w:val="18"/>
                <w:szCs w:val="18"/>
              </w:rPr>
            </w:pPr>
            <w:r w:rsidRPr="000F70FD">
              <w:rPr>
                <w:rFonts w:ascii="Consolas" w:hAnsi="Consolas" w:cs="Consolas" w:hint="eastAsia"/>
                <w:sz w:val="18"/>
                <w:szCs w:val="18"/>
              </w:rPr>
              <w:t>远距离</w:t>
            </w:r>
            <w:r w:rsidRPr="000F70FD">
              <w:rPr>
                <w:rFonts w:ascii="Consolas" w:hAnsi="Consolas" w:cs="Consolas" w:hint="eastAsia"/>
                <w:sz w:val="18"/>
                <w:szCs w:val="18"/>
              </w:rPr>
              <w:t>ID</w:t>
            </w:r>
            <w:r w:rsidRPr="000F70FD">
              <w:rPr>
                <w:rFonts w:ascii="Consolas" w:hAnsi="Consolas" w:cs="Consolas" w:hint="eastAsia"/>
                <w:sz w:val="18"/>
                <w:szCs w:val="18"/>
              </w:rPr>
              <w:t>卡重复读卡优化处理</w:t>
            </w:r>
          </w:p>
        </w:tc>
      </w:tr>
      <w:tr w:rsidR="00FC622D" w:rsidRPr="00E00670" w:rsidTr="00BB5406">
        <w:tc>
          <w:tcPr>
            <w:tcW w:w="2802" w:type="dxa"/>
          </w:tcPr>
          <w:p w:rsidR="00FC622D" w:rsidRPr="000F70FD" w:rsidRDefault="00FC622D" w:rsidP="00BB5406">
            <w:pPr>
              <w:spacing w:line="264" w:lineRule="auto"/>
              <w:rPr>
                <w:b/>
                <w:kern w:val="2"/>
              </w:rPr>
            </w:pPr>
            <w:r w:rsidRPr="000F70FD">
              <w:rPr>
                <w:b/>
                <w:kern w:val="2"/>
              </w:rPr>
              <w:t>iICCardDownLoad</w:t>
            </w:r>
          </w:p>
        </w:tc>
        <w:tc>
          <w:tcPr>
            <w:tcW w:w="5386" w:type="dxa"/>
          </w:tcPr>
          <w:p w:rsidR="00FC622D" w:rsidRPr="000F70FD" w:rsidRDefault="00FC622D" w:rsidP="00BB5406">
            <w:pPr>
              <w:spacing w:line="264" w:lineRule="auto"/>
              <w:rPr>
                <w:rFonts w:ascii="Consolas" w:hAnsi="Consolas" w:cs="Consolas"/>
                <w:sz w:val="18"/>
                <w:szCs w:val="18"/>
              </w:rPr>
            </w:pPr>
            <w:r w:rsidRPr="000F70FD">
              <w:rPr>
                <w:rFonts w:ascii="Consolas" w:hAnsi="Consolas" w:cs="Consolas" w:hint="eastAsia"/>
                <w:sz w:val="18"/>
                <w:szCs w:val="18"/>
              </w:rPr>
              <w:t>下载有效【</w:t>
            </w:r>
            <w:r w:rsidRPr="000F70FD">
              <w:rPr>
                <w:rFonts w:ascii="Consolas" w:hAnsi="Consolas" w:cs="Consolas" w:hint="eastAsia"/>
                <w:sz w:val="18"/>
                <w:szCs w:val="18"/>
              </w:rPr>
              <w:t>IC</w:t>
            </w:r>
            <w:r w:rsidRPr="000F70FD">
              <w:rPr>
                <w:rFonts w:ascii="Consolas" w:hAnsi="Consolas" w:cs="Consolas" w:hint="eastAsia"/>
                <w:sz w:val="18"/>
                <w:szCs w:val="18"/>
              </w:rPr>
              <w:t>月卡无卡延期】</w:t>
            </w:r>
          </w:p>
        </w:tc>
      </w:tr>
      <w:tr w:rsidR="00FC622D" w:rsidRPr="00E00670" w:rsidTr="00BB5406">
        <w:tc>
          <w:tcPr>
            <w:tcW w:w="2802" w:type="dxa"/>
          </w:tcPr>
          <w:p w:rsidR="00FC622D" w:rsidRPr="00F5405E" w:rsidRDefault="00FC622D" w:rsidP="00BB5406">
            <w:pPr>
              <w:spacing w:line="264" w:lineRule="auto"/>
              <w:rPr>
                <w:b/>
                <w:kern w:val="2"/>
              </w:rPr>
            </w:pPr>
            <w:r w:rsidRPr="006F730A">
              <w:rPr>
                <w:b/>
                <w:kern w:val="2"/>
              </w:rPr>
              <w:t>iIDComfirmOpen</w:t>
            </w:r>
          </w:p>
        </w:tc>
        <w:tc>
          <w:tcPr>
            <w:tcW w:w="5386" w:type="dxa"/>
          </w:tcPr>
          <w:p w:rsidR="00FC622D" w:rsidRPr="00F5405E" w:rsidRDefault="00FC622D" w:rsidP="00BB5406">
            <w:pPr>
              <w:spacing w:line="264" w:lineRule="auto"/>
              <w:rPr>
                <w:rFonts w:ascii="Consolas" w:hAnsi="Consolas" w:cs="Consolas"/>
                <w:sz w:val="18"/>
                <w:szCs w:val="18"/>
              </w:rPr>
            </w:pPr>
            <w:r w:rsidRPr="006F730A">
              <w:rPr>
                <w:rFonts w:ascii="Consolas" w:hAnsi="Consolas" w:cs="Consolas" w:hint="eastAsia"/>
                <w:sz w:val="18"/>
                <w:szCs w:val="18"/>
              </w:rPr>
              <w:t>ID</w:t>
            </w:r>
            <w:r w:rsidRPr="006F730A">
              <w:rPr>
                <w:rFonts w:ascii="Consolas" w:hAnsi="Consolas" w:cs="Consolas" w:hint="eastAsia"/>
                <w:sz w:val="18"/>
                <w:szCs w:val="18"/>
              </w:rPr>
              <w:t>按卡类确认开闸</w:t>
            </w:r>
          </w:p>
        </w:tc>
      </w:tr>
      <w:tr w:rsidR="00FC622D" w:rsidRPr="00E00670" w:rsidTr="00BB5406">
        <w:tc>
          <w:tcPr>
            <w:tcW w:w="2802" w:type="dxa"/>
          </w:tcPr>
          <w:p w:rsidR="00FC622D" w:rsidRPr="006F730A" w:rsidRDefault="00FC622D" w:rsidP="00BB5406">
            <w:pPr>
              <w:spacing w:line="264" w:lineRule="auto"/>
              <w:rPr>
                <w:b/>
                <w:kern w:val="2"/>
              </w:rPr>
            </w:pPr>
            <w:r w:rsidRPr="00344D11">
              <w:rPr>
                <w:b/>
                <w:kern w:val="2"/>
              </w:rPr>
              <w:t>sIDComfirmOpenCardType</w:t>
            </w:r>
          </w:p>
        </w:tc>
        <w:tc>
          <w:tcPr>
            <w:tcW w:w="5386" w:type="dxa"/>
          </w:tcPr>
          <w:p w:rsidR="00FC622D" w:rsidRPr="006F730A" w:rsidRDefault="00FC622D" w:rsidP="00BB5406">
            <w:pPr>
              <w:spacing w:line="264" w:lineRule="auto"/>
              <w:rPr>
                <w:rFonts w:ascii="Consolas" w:hAnsi="Consolas" w:cs="Consolas"/>
                <w:sz w:val="18"/>
                <w:szCs w:val="18"/>
              </w:rPr>
            </w:pPr>
            <w:r>
              <w:rPr>
                <w:rFonts w:ascii="Consolas" w:hAnsi="Consolas" w:cs="Consolas" w:hint="eastAsia"/>
                <w:sz w:val="18"/>
                <w:szCs w:val="18"/>
              </w:rPr>
              <w:t>实现确认开闸的</w:t>
            </w:r>
            <w:r>
              <w:rPr>
                <w:rFonts w:ascii="Consolas" w:hAnsi="Consolas" w:cs="Consolas" w:hint="eastAsia"/>
                <w:sz w:val="18"/>
                <w:szCs w:val="18"/>
              </w:rPr>
              <w:t>ID</w:t>
            </w:r>
            <w:r>
              <w:rPr>
                <w:rFonts w:ascii="Consolas" w:hAnsi="Consolas" w:cs="Consolas" w:hint="eastAsia"/>
                <w:sz w:val="18"/>
                <w:szCs w:val="18"/>
              </w:rPr>
              <w:t>卡类</w:t>
            </w:r>
            <w:r>
              <w:rPr>
                <w:rFonts w:ascii="Consolas" w:hAnsi="Consolas" w:cs="Consolas" w:hint="eastAsia"/>
                <w:sz w:val="18"/>
                <w:szCs w:val="18"/>
              </w:rPr>
              <w:t>(</w:t>
            </w:r>
            <w:r>
              <w:rPr>
                <w:rFonts w:ascii="Consolas" w:hAnsi="Consolas" w:cs="Consolas" w:hint="eastAsia"/>
                <w:sz w:val="18"/>
                <w:szCs w:val="18"/>
              </w:rPr>
              <w:t>以</w:t>
            </w:r>
            <w:r>
              <w:rPr>
                <w:rFonts w:ascii="Consolas" w:hAnsi="Consolas" w:cs="Consolas" w:hint="eastAsia"/>
                <w:sz w:val="18"/>
                <w:szCs w:val="18"/>
              </w:rPr>
              <w:t>/</w:t>
            </w:r>
            <w:r>
              <w:rPr>
                <w:rFonts w:ascii="Consolas" w:hAnsi="Consolas" w:cs="Consolas" w:hint="eastAsia"/>
                <w:sz w:val="18"/>
                <w:szCs w:val="18"/>
              </w:rPr>
              <w:t>分隔</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6B5A7A" w:rsidRDefault="00FC622D" w:rsidP="00BB5406">
            <w:pPr>
              <w:spacing w:line="264" w:lineRule="auto"/>
              <w:rPr>
                <w:rFonts w:ascii="Consolas" w:hAnsi="Consolas" w:cs="Consolas"/>
                <w:sz w:val="18"/>
                <w:szCs w:val="18"/>
              </w:rPr>
            </w:pPr>
            <w:r w:rsidRPr="006B5A7A">
              <w:rPr>
                <w:b/>
                <w:kern w:val="2"/>
              </w:rPr>
              <w:t>bIdSfCancel</w:t>
            </w:r>
          </w:p>
        </w:tc>
        <w:tc>
          <w:tcPr>
            <w:tcW w:w="5386" w:type="dxa"/>
          </w:tcPr>
          <w:p w:rsidR="00FC622D" w:rsidRPr="006B5A7A" w:rsidRDefault="00FC622D" w:rsidP="00BB5406">
            <w:pPr>
              <w:spacing w:line="264" w:lineRule="auto"/>
              <w:rPr>
                <w:rFonts w:ascii="Consolas" w:hAnsi="Consolas" w:cs="Consolas"/>
                <w:sz w:val="18"/>
                <w:szCs w:val="18"/>
              </w:rPr>
            </w:pPr>
            <w:r w:rsidRPr="006B5A7A">
              <w:rPr>
                <w:rFonts w:ascii="Consolas" w:hAnsi="Consolas" w:cs="Consolas" w:hint="eastAsia"/>
                <w:sz w:val="18"/>
                <w:szCs w:val="18"/>
              </w:rPr>
              <w:t>ID</w:t>
            </w:r>
            <w:r w:rsidRPr="006B5A7A">
              <w:rPr>
                <w:rFonts w:ascii="Consolas" w:hAnsi="Consolas" w:cs="Consolas" w:hint="eastAsia"/>
                <w:sz w:val="18"/>
                <w:szCs w:val="18"/>
              </w:rPr>
              <w:t>临时卡出场收费可取消</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140EEF">
              <w:rPr>
                <w:b/>
                <w:strike/>
                <w:color w:val="BFBFBF" w:themeColor="background1" w:themeShade="BF"/>
                <w:kern w:val="2"/>
              </w:rPr>
              <w:t>bIdPlateDownLoad</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ID</w:t>
            </w:r>
            <w:r w:rsidRPr="00140EEF">
              <w:rPr>
                <w:rFonts w:ascii="Consolas" w:hAnsi="Consolas" w:cs="Consolas" w:hint="eastAsia"/>
                <w:strike/>
                <w:color w:val="BFBFBF" w:themeColor="background1" w:themeShade="BF"/>
                <w:sz w:val="18"/>
                <w:szCs w:val="18"/>
              </w:rPr>
              <w:t>卡脱机语音播报并显示车牌</w:t>
            </w:r>
          </w:p>
        </w:tc>
      </w:tr>
      <w:tr w:rsidR="00FC622D" w:rsidRPr="00E00670" w:rsidTr="00BB5406">
        <w:tc>
          <w:tcPr>
            <w:tcW w:w="2802" w:type="dxa"/>
          </w:tcPr>
          <w:p w:rsidR="00FC622D" w:rsidRPr="000F70FD" w:rsidRDefault="00FC622D" w:rsidP="00BB5406">
            <w:pPr>
              <w:spacing w:line="264" w:lineRule="auto"/>
              <w:rPr>
                <w:b/>
                <w:kern w:val="2"/>
              </w:rPr>
            </w:pPr>
          </w:p>
        </w:tc>
        <w:tc>
          <w:tcPr>
            <w:tcW w:w="5386" w:type="dxa"/>
          </w:tcPr>
          <w:p w:rsidR="00FC622D" w:rsidRPr="000F70F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344D11"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语音显示屏设置</w:t>
            </w:r>
          </w:p>
        </w:tc>
      </w:tr>
      <w:tr w:rsidR="00FC622D" w:rsidRPr="00E00670" w:rsidTr="00BB5406">
        <w:tc>
          <w:tcPr>
            <w:tcW w:w="2802" w:type="dxa"/>
          </w:tcPr>
          <w:p w:rsidR="00FC622D" w:rsidRPr="00344D11" w:rsidRDefault="00FC622D" w:rsidP="00BB5406">
            <w:pPr>
              <w:spacing w:line="264" w:lineRule="auto"/>
              <w:rPr>
                <w:b/>
                <w:kern w:val="2"/>
              </w:rPr>
            </w:pPr>
            <w:r w:rsidRPr="00077E7A">
              <w:rPr>
                <w:b/>
                <w:kern w:val="2"/>
              </w:rPr>
              <w:t>bCtrlShowPlate</w:t>
            </w:r>
          </w:p>
        </w:tc>
        <w:tc>
          <w:tcPr>
            <w:tcW w:w="5386" w:type="dxa"/>
          </w:tcPr>
          <w:p w:rsidR="00FC622D"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控制机播报并显示车牌</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bCtrlShowStayTime</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控制机播报并显示停车时间</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bCtrlShowInfo</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控制机显示发布信息</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bCtrlShowRemainPos</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控制机显示剩余车位</w:t>
            </w:r>
          </w:p>
        </w:tc>
      </w:tr>
      <w:tr w:rsidR="00FC622D" w:rsidRPr="00E00670" w:rsidTr="00BB5406">
        <w:tc>
          <w:tcPr>
            <w:tcW w:w="2802" w:type="dxa"/>
          </w:tcPr>
          <w:p w:rsidR="00FC622D" w:rsidRPr="0031685E" w:rsidRDefault="00FC622D" w:rsidP="00BB5406">
            <w:pPr>
              <w:spacing w:line="264" w:lineRule="auto"/>
              <w:rPr>
                <w:b/>
                <w:kern w:val="2"/>
              </w:rPr>
            </w:pPr>
            <w:r w:rsidRPr="00483094">
              <w:rPr>
                <w:b/>
                <w:kern w:val="2"/>
              </w:rPr>
              <w:t>iIDNoticeDay</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固定卡有效期少于此天数则语音提示</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bCtrlShowCW</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控制机显示车位号</w:t>
            </w:r>
          </w:p>
        </w:tc>
      </w:tr>
      <w:tr w:rsidR="00FC622D" w:rsidRPr="00E00670" w:rsidTr="00BB5406">
        <w:tc>
          <w:tcPr>
            <w:tcW w:w="2802" w:type="dxa"/>
          </w:tcPr>
          <w:p w:rsidR="00FC622D" w:rsidRPr="00114F6F" w:rsidRDefault="00FC622D" w:rsidP="00BB5406">
            <w:pPr>
              <w:spacing w:line="264" w:lineRule="auto"/>
              <w:rPr>
                <w:b/>
                <w:kern w:val="2"/>
              </w:rPr>
            </w:pPr>
            <w:r w:rsidRPr="00114F6F">
              <w:rPr>
                <w:b/>
                <w:kern w:val="2"/>
              </w:rPr>
              <w:t>bRemainPosLedShowPlate</w:t>
            </w:r>
          </w:p>
        </w:tc>
        <w:tc>
          <w:tcPr>
            <w:tcW w:w="5386" w:type="dxa"/>
          </w:tcPr>
          <w:p w:rsidR="00FC622D" w:rsidRPr="00114F6F"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控制机播报多功能语音（需硬件支持）</w:t>
            </w:r>
          </w:p>
        </w:tc>
      </w:tr>
      <w:tr w:rsidR="00FC622D" w:rsidRPr="00E00670" w:rsidTr="00BB5406">
        <w:tc>
          <w:tcPr>
            <w:tcW w:w="2802" w:type="dxa"/>
          </w:tcPr>
          <w:p w:rsidR="00FC622D" w:rsidRPr="00483094" w:rsidRDefault="00FC622D" w:rsidP="00BB5406">
            <w:pPr>
              <w:spacing w:line="264" w:lineRule="auto"/>
              <w:rPr>
                <w:b/>
                <w:kern w:val="2"/>
              </w:rPr>
            </w:pPr>
            <w:r w:rsidRPr="00114F6F">
              <w:rPr>
                <w:b/>
                <w:kern w:val="2"/>
              </w:rPr>
              <w:t>bRemainPosLedShowInfo</w:t>
            </w:r>
          </w:p>
        </w:tc>
        <w:tc>
          <w:tcPr>
            <w:tcW w:w="5386" w:type="dxa"/>
          </w:tcPr>
          <w:p w:rsidR="00FC622D"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自动发送预约语音（需硬件支持）</w:t>
            </w:r>
          </w:p>
        </w:tc>
      </w:tr>
      <w:tr w:rsidR="00FC622D" w:rsidRPr="00E00670" w:rsidTr="00BB5406">
        <w:tc>
          <w:tcPr>
            <w:tcW w:w="2802" w:type="dxa"/>
          </w:tcPr>
          <w:p w:rsidR="00FC622D" w:rsidRPr="00077E7A" w:rsidRDefault="00FC622D" w:rsidP="00BB5406">
            <w:pPr>
              <w:spacing w:line="264" w:lineRule="auto"/>
              <w:rPr>
                <w:b/>
                <w:kern w:val="2"/>
              </w:rPr>
            </w:pPr>
            <w:r w:rsidRPr="0031685E">
              <w:rPr>
                <w:b/>
                <w:kern w:val="2"/>
              </w:rPr>
              <w:lastRenderedPageBreak/>
              <w:t>iCtrlVoiceMode</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语音模式</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595C52">
              <w:rPr>
                <w:b/>
                <w:kern w:val="2"/>
              </w:rPr>
              <w:t>iCtrlVoiceLedVersion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595C52">
              <w:rPr>
                <w:rFonts w:ascii="Consolas" w:hAnsi="Consolas" w:cs="Consolas" w:hint="eastAsia"/>
                <w:sz w:val="18"/>
                <w:szCs w:val="18"/>
              </w:rPr>
              <w:t>语音版本</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其它设置</w:t>
            </w:r>
          </w:p>
        </w:tc>
      </w:tr>
      <w:tr w:rsidR="00FC622D" w:rsidRPr="00E00670" w:rsidTr="00BB5406">
        <w:tc>
          <w:tcPr>
            <w:tcW w:w="2802" w:type="dxa"/>
          </w:tcPr>
          <w:p w:rsidR="00FC622D" w:rsidRPr="00EF47BF" w:rsidRDefault="00FC622D" w:rsidP="00BB5406">
            <w:pPr>
              <w:spacing w:line="264" w:lineRule="auto"/>
              <w:rPr>
                <w:b/>
                <w:strike/>
                <w:color w:val="D9D9D9" w:themeColor="background1" w:themeShade="D9"/>
                <w:kern w:val="2"/>
              </w:rPr>
            </w:pPr>
            <w:r w:rsidRPr="00EF47BF">
              <w:rPr>
                <w:b/>
                <w:strike/>
                <w:color w:val="D9D9D9" w:themeColor="background1" w:themeShade="D9"/>
                <w:kern w:val="2"/>
              </w:rPr>
              <w:t>iWorkstationNo</w:t>
            </w:r>
          </w:p>
        </w:tc>
        <w:tc>
          <w:tcPr>
            <w:tcW w:w="5386" w:type="dxa"/>
          </w:tcPr>
          <w:p w:rsidR="00FC622D" w:rsidRPr="00EF47BF" w:rsidRDefault="00FC622D" w:rsidP="00BB5406">
            <w:pPr>
              <w:spacing w:line="264" w:lineRule="auto"/>
              <w:rPr>
                <w:rFonts w:ascii="Consolas" w:hAnsi="Consolas" w:cs="Consolas"/>
                <w:strike/>
                <w:color w:val="D9D9D9" w:themeColor="background1" w:themeShade="D9"/>
                <w:sz w:val="18"/>
                <w:szCs w:val="18"/>
              </w:rPr>
            </w:pPr>
            <w:r w:rsidRPr="00EF47BF">
              <w:rPr>
                <w:rFonts w:ascii="Consolas" w:hAnsi="Consolas" w:cs="Consolas" w:hint="eastAsia"/>
                <w:strike/>
                <w:color w:val="D9D9D9" w:themeColor="background1" w:themeShade="D9"/>
                <w:sz w:val="18"/>
                <w:szCs w:val="18"/>
              </w:rPr>
              <w:t>工作站编号</w:t>
            </w:r>
          </w:p>
        </w:tc>
      </w:tr>
      <w:tr w:rsidR="00FC622D" w:rsidRPr="00E00670" w:rsidTr="00BB5406">
        <w:tc>
          <w:tcPr>
            <w:tcW w:w="2802" w:type="dxa"/>
          </w:tcPr>
          <w:p w:rsidR="00FC622D" w:rsidRPr="00833108" w:rsidRDefault="00FC622D" w:rsidP="00BB5406">
            <w:pPr>
              <w:spacing w:line="264" w:lineRule="auto"/>
              <w:rPr>
                <w:b/>
                <w:kern w:val="2"/>
              </w:rPr>
            </w:pPr>
            <w:r w:rsidRPr="00884529">
              <w:rPr>
                <w:b/>
                <w:kern w:val="2"/>
              </w:rPr>
              <w:t>bQueryName</w:t>
            </w:r>
          </w:p>
        </w:tc>
        <w:tc>
          <w:tcPr>
            <w:tcW w:w="5386" w:type="dxa"/>
          </w:tcPr>
          <w:p w:rsidR="00FC622D"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入出场记录显示姓名编号</w:t>
            </w:r>
          </w:p>
        </w:tc>
      </w:tr>
      <w:tr w:rsidR="00FC622D" w:rsidRPr="00E00670" w:rsidTr="00BB5406">
        <w:tc>
          <w:tcPr>
            <w:tcW w:w="2802" w:type="dxa"/>
          </w:tcPr>
          <w:p w:rsidR="00FC622D" w:rsidRPr="00EF47BF" w:rsidRDefault="00FC622D" w:rsidP="00BB5406">
            <w:pPr>
              <w:spacing w:line="264" w:lineRule="auto"/>
              <w:rPr>
                <w:b/>
                <w:strike/>
                <w:color w:val="D9D9D9" w:themeColor="background1" w:themeShade="D9"/>
                <w:kern w:val="2"/>
              </w:rPr>
            </w:pPr>
            <w:r w:rsidRPr="00EF47BF">
              <w:rPr>
                <w:b/>
                <w:strike/>
                <w:color w:val="D9D9D9" w:themeColor="background1" w:themeShade="D9"/>
                <w:kern w:val="2"/>
              </w:rPr>
              <w:t>iParkingNo</w:t>
            </w:r>
          </w:p>
        </w:tc>
        <w:tc>
          <w:tcPr>
            <w:tcW w:w="5386" w:type="dxa"/>
          </w:tcPr>
          <w:p w:rsidR="00FC622D" w:rsidRPr="00EF47BF" w:rsidRDefault="00FC622D" w:rsidP="00BB5406">
            <w:pPr>
              <w:spacing w:line="264" w:lineRule="auto"/>
              <w:rPr>
                <w:rFonts w:ascii="Consolas" w:hAnsi="Consolas" w:cs="Consolas"/>
                <w:strike/>
                <w:color w:val="D9D9D9" w:themeColor="background1" w:themeShade="D9"/>
                <w:sz w:val="18"/>
                <w:szCs w:val="18"/>
              </w:rPr>
            </w:pPr>
            <w:r w:rsidRPr="00EF47BF">
              <w:rPr>
                <w:rFonts w:ascii="Consolas" w:hAnsi="Consolas" w:cs="Consolas" w:hint="eastAsia"/>
                <w:strike/>
                <w:color w:val="D9D9D9" w:themeColor="background1" w:themeShade="D9"/>
                <w:sz w:val="18"/>
                <w:szCs w:val="18"/>
              </w:rPr>
              <w:t>车场编号</w:t>
            </w:r>
          </w:p>
        </w:tc>
      </w:tr>
      <w:tr w:rsidR="00FC622D" w:rsidRPr="00E00670" w:rsidTr="00BB5406">
        <w:tc>
          <w:tcPr>
            <w:tcW w:w="2802" w:type="dxa"/>
          </w:tcPr>
          <w:p w:rsidR="00FC622D" w:rsidRDefault="00FC622D" w:rsidP="00BB5406">
            <w:pPr>
              <w:spacing w:line="264" w:lineRule="auto"/>
              <w:rPr>
                <w:b/>
                <w:kern w:val="2"/>
              </w:rPr>
            </w:pPr>
            <w:r w:rsidRPr="00170C57">
              <w:rPr>
                <w:b/>
                <w:kern w:val="2"/>
              </w:rPr>
              <w:t>iPromptDelayed</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在线监控界面上的伸缩式提示框显示后自动关闭的时间</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strAreaDefault</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车牌省区</w:t>
            </w:r>
            <w:r>
              <w:rPr>
                <w:rFonts w:ascii="Consolas" w:hAnsi="Consolas" w:cs="Consolas" w:hint="eastAsia"/>
                <w:sz w:val="18"/>
                <w:szCs w:val="18"/>
              </w:rPr>
              <w:t>(</w:t>
            </w:r>
            <w:r>
              <w:rPr>
                <w:rFonts w:ascii="Consolas" w:hAnsi="Consolas" w:cs="Consolas" w:hint="eastAsia"/>
                <w:sz w:val="18"/>
                <w:szCs w:val="18"/>
              </w:rPr>
              <w:t>本地省份简称</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114F6F" w:rsidRDefault="00FC622D" w:rsidP="00BB5406">
            <w:pPr>
              <w:spacing w:line="264" w:lineRule="auto"/>
              <w:rPr>
                <w:b/>
                <w:kern w:val="2"/>
              </w:rPr>
            </w:pPr>
            <w:r w:rsidRPr="00884529">
              <w:rPr>
                <w:b/>
                <w:kern w:val="2"/>
              </w:rPr>
              <w:t>iParkTotalSpaces</w:t>
            </w:r>
          </w:p>
        </w:tc>
        <w:tc>
          <w:tcPr>
            <w:tcW w:w="5386" w:type="dxa"/>
          </w:tcPr>
          <w:p w:rsidR="00FC622D" w:rsidRPr="00114F6F" w:rsidRDefault="00FC622D" w:rsidP="00FB5EBE">
            <w:pPr>
              <w:spacing w:line="264" w:lineRule="auto"/>
              <w:rPr>
                <w:rFonts w:ascii="Consolas" w:hAnsi="Consolas" w:cs="Consolas"/>
                <w:sz w:val="18"/>
                <w:szCs w:val="18"/>
              </w:rPr>
            </w:pPr>
            <w:r>
              <w:rPr>
                <w:rFonts w:ascii="Consolas" w:hAnsi="Consolas" w:cs="Consolas" w:hint="eastAsia"/>
                <w:sz w:val="18"/>
                <w:szCs w:val="18"/>
              </w:rPr>
              <w:t>车位总个数</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bFreeCardNoInPlace</w:t>
            </w:r>
          </w:p>
        </w:tc>
        <w:tc>
          <w:tcPr>
            <w:tcW w:w="5386" w:type="dxa"/>
          </w:tcPr>
          <w:p w:rsidR="00FC622D" w:rsidRDefault="00FC622D" w:rsidP="00FB5EBE">
            <w:pPr>
              <w:spacing w:line="264" w:lineRule="auto"/>
              <w:rPr>
                <w:rFonts w:ascii="Consolas" w:hAnsi="Consolas" w:cs="Consolas"/>
                <w:sz w:val="18"/>
                <w:szCs w:val="18"/>
              </w:rPr>
            </w:pPr>
            <w:r w:rsidRPr="00884529">
              <w:rPr>
                <w:rFonts w:ascii="Consolas" w:hAnsi="Consolas" w:cs="Consolas" w:hint="eastAsia"/>
                <w:sz w:val="18"/>
                <w:szCs w:val="18"/>
              </w:rPr>
              <w:t>免费卡不计入车位数</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bSumMoneyHide</w:t>
            </w:r>
          </w:p>
        </w:tc>
        <w:tc>
          <w:tcPr>
            <w:tcW w:w="5386" w:type="dxa"/>
          </w:tcPr>
          <w:p w:rsidR="00FC622D" w:rsidRPr="00884529"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在线监控不显示累计金额</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bDetailLog</w:t>
            </w:r>
          </w:p>
        </w:tc>
        <w:tc>
          <w:tcPr>
            <w:tcW w:w="5386" w:type="dxa"/>
          </w:tcPr>
          <w:p w:rsidR="00FC622D" w:rsidRPr="00884529"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保存详细日志</w:t>
            </w:r>
          </w:p>
        </w:tc>
      </w:tr>
      <w:tr w:rsidR="00FC622D" w:rsidRPr="00E00670" w:rsidTr="00BB5406">
        <w:tc>
          <w:tcPr>
            <w:tcW w:w="2802" w:type="dxa"/>
          </w:tcPr>
          <w:p w:rsidR="00FC622D" w:rsidRPr="00884529" w:rsidRDefault="00FC622D" w:rsidP="00BB5406">
            <w:pPr>
              <w:spacing w:line="264" w:lineRule="auto"/>
              <w:rPr>
                <w:b/>
                <w:kern w:val="2"/>
              </w:rPr>
            </w:pPr>
            <w:r w:rsidRPr="007B0B72">
              <w:rPr>
                <w:b/>
                <w:kern w:val="2"/>
              </w:rPr>
              <w:t>iOnlyShowThisRemainPos</w:t>
            </w:r>
          </w:p>
        </w:tc>
        <w:tc>
          <w:tcPr>
            <w:tcW w:w="5386" w:type="dxa"/>
          </w:tcPr>
          <w:p w:rsidR="00FC622D" w:rsidRPr="00884529" w:rsidRDefault="00FC622D" w:rsidP="00BB5406">
            <w:pPr>
              <w:spacing w:line="264" w:lineRule="auto"/>
              <w:rPr>
                <w:rFonts w:ascii="Consolas" w:hAnsi="Consolas" w:cs="Consolas"/>
                <w:sz w:val="18"/>
                <w:szCs w:val="18"/>
              </w:rPr>
            </w:pPr>
            <w:r>
              <w:rPr>
                <w:rFonts w:ascii="Consolas" w:hAnsi="Consolas" w:cs="Consolas" w:hint="eastAsia"/>
                <w:sz w:val="18"/>
                <w:szCs w:val="18"/>
              </w:rPr>
              <w:t>剩余车位显示模式。</w:t>
            </w:r>
            <w:r>
              <w:rPr>
                <w:rFonts w:ascii="Consolas" w:hAnsi="Consolas" w:cs="Consolas" w:hint="eastAsia"/>
                <w:sz w:val="18"/>
                <w:szCs w:val="18"/>
              </w:rPr>
              <w:t>0</w:t>
            </w:r>
            <w:r>
              <w:rPr>
                <w:rFonts w:ascii="Consolas" w:hAnsi="Consolas" w:cs="Consolas" w:hint="eastAsia"/>
                <w:sz w:val="18"/>
                <w:szCs w:val="18"/>
              </w:rPr>
              <w:t>为显示总剩余车位数；</w:t>
            </w:r>
            <w:r w:rsidRPr="007B0B72">
              <w:rPr>
                <w:rFonts w:ascii="Consolas" w:hAnsi="Consolas" w:cs="Consolas" w:hint="eastAsia"/>
                <w:sz w:val="18"/>
                <w:szCs w:val="18"/>
              </w:rPr>
              <w:t>1</w:t>
            </w:r>
            <w:r>
              <w:rPr>
                <w:rFonts w:ascii="Consolas" w:hAnsi="Consolas" w:cs="Consolas" w:hint="eastAsia"/>
                <w:sz w:val="18"/>
                <w:szCs w:val="18"/>
              </w:rPr>
              <w:t>为显示</w:t>
            </w:r>
            <w:r w:rsidRPr="007B0B72">
              <w:rPr>
                <w:rFonts w:ascii="Consolas" w:hAnsi="Consolas" w:cs="Consolas" w:hint="eastAsia"/>
                <w:sz w:val="18"/>
                <w:szCs w:val="18"/>
              </w:rPr>
              <w:t>临时</w:t>
            </w:r>
            <w:r>
              <w:rPr>
                <w:rFonts w:ascii="Consolas" w:hAnsi="Consolas" w:cs="Consolas" w:hint="eastAsia"/>
                <w:sz w:val="18"/>
                <w:szCs w:val="18"/>
              </w:rPr>
              <w:t>车位剩余个数</w:t>
            </w:r>
            <w:r w:rsidRPr="007B0B72">
              <w:rPr>
                <w:rFonts w:ascii="Consolas" w:hAnsi="Consolas" w:cs="Consolas" w:hint="eastAsia"/>
                <w:sz w:val="18"/>
                <w:szCs w:val="18"/>
              </w:rPr>
              <w:t>，</w:t>
            </w:r>
            <w:r w:rsidRPr="007B0B72">
              <w:rPr>
                <w:rFonts w:ascii="Consolas" w:hAnsi="Consolas" w:cs="Consolas" w:hint="eastAsia"/>
                <w:sz w:val="18"/>
                <w:szCs w:val="18"/>
              </w:rPr>
              <w:t>2</w:t>
            </w:r>
            <w:r>
              <w:rPr>
                <w:rFonts w:ascii="Consolas" w:hAnsi="Consolas" w:cs="Consolas" w:hint="eastAsia"/>
                <w:sz w:val="18"/>
                <w:szCs w:val="18"/>
              </w:rPr>
              <w:t>为显示月卡车位剩余个数</w:t>
            </w:r>
            <w:r w:rsidRPr="007B0B72">
              <w:rPr>
                <w:rFonts w:ascii="Consolas" w:hAnsi="Consolas" w:cs="Consolas" w:hint="eastAsia"/>
                <w:sz w:val="18"/>
                <w:szCs w:val="18"/>
              </w:rPr>
              <w:t>，</w:t>
            </w:r>
            <w:r w:rsidRPr="007B0B72">
              <w:rPr>
                <w:rFonts w:ascii="Consolas" w:hAnsi="Consolas" w:cs="Consolas" w:hint="eastAsia"/>
                <w:sz w:val="18"/>
                <w:szCs w:val="18"/>
              </w:rPr>
              <w:t>3</w:t>
            </w:r>
            <w:r>
              <w:rPr>
                <w:rFonts w:ascii="Consolas" w:hAnsi="Consolas" w:cs="Consolas" w:hint="eastAsia"/>
                <w:sz w:val="18"/>
                <w:szCs w:val="18"/>
              </w:rPr>
              <w:t>为显示</w:t>
            </w:r>
            <w:r w:rsidRPr="007B0B72">
              <w:rPr>
                <w:rFonts w:ascii="Consolas" w:hAnsi="Consolas" w:cs="Consolas" w:hint="eastAsia"/>
                <w:sz w:val="18"/>
                <w:szCs w:val="18"/>
              </w:rPr>
              <w:t>储值</w:t>
            </w:r>
            <w:r>
              <w:rPr>
                <w:rFonts w:ascii="Consolas" w:hAnsi="Consolas" w:cs="Consolas" w:hint="eastAsia"/>
                <w:sz w:val="18"/>
                <w:szCs w:val="18"/>
              </w:rPr>
              <w:t>车位剩余个数</w:t>
            </w:r>
          </w:p>
        </w:tc>
      </w:tr>
      <w:tr w:rsidR="00FC622D" w:rsidRPr="00E00670" w:rsidTr="00BB5406">
        <w:tc>
          <w:tcPr>
            <w:tcW w:w="2802" w:type="dxa"/>
          </w:tcPr>
          <w:p w:rsidR="00FC622D" w:rsidRPr="00833108" w:rsidRDefault="00FC622D" w:rsidP="00BB5406">
            <w:pPr>
              <w:spacing w:line="264" w:lineRule="auto"/>
              <w:rPr>
                <w:b/>
                <w:kern w:val="2"/>
              </w:rPr>
            </w:pPr>
            <w:r w:rsidRPr="00D35C6C">
              <w:rPr>
                <w:b/>
                <w:kern w:val="2"/>
              </w:rPr>
              <w:t>iTempCarPlaceNum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临时车车位个数</w:t>
            </w:r>
          </w:p>
        </w:tc>
      </w:tr>
      <w:tr w:rsidR="00FC622D" w:rsidRPr="00E00670" w:rsidTr="00BB5406">
        <w:tc>
          <w:tcPr>
            <w:tcW w:w="2802" w:type="dxa"/>
          </w:tcPr>
          <w:p w:rsidR="00FC622D" w:rsidRPr="00D35C6C" w:rsidRDefault="00FC622D" w:rsidP="00BB5406">
            <w:pPr>
              <w:spacing w:line="264" w:lineRule="auto"/>
              <w:rPr>
                <w:b/>
                <w:kern w:val="2"/>
              </w:rPr>
            </w:pPr>
            <w:r w:rsidRPr="00D35C6C">
              <w:rPr>
                <w:b/>
                <w:kern w:val="2"/>
              </w:rPr>
              <w:t>iMonthCarPlaceNum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月卡车车位个数</w:t>
            </w:r>
          </w:p>
        </w:tc>
      </w:tr>
      <w:tr w:rsidR="00FC622D" w:rsidRPr="00E00670" w:rsidTr="00BB5406">
        <w:tc>
          <w:tcPr>
            <w:tcW w:w="2802" w:type="dxa"/>
          </w:tcPr>
          <w:p w:rsidR="00FC622D" w:rsidRPr="00D35C6C" w:rsidRDefault="00FC622D" w:rsidP="00BB5406">
            <w:pPr>
              <w:spacing w:line="264" w:lineRule="auto"/>
              <w:rPr>
                <w:b/>
                <w:kern w:val="2"/>
              </w:rPr>
            </w:pPr>
            <w:r w:rsidRPr="00D35C6C">
              <w:rPr>
                <w:b/>
                <w:kern w:val="2"/>
              </w:rPr>
              <w:t>iMoneyCarPlaceNum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储值车车位个数</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833108" w:rsidRDefault="00FC622D" w:rsidP="00BB5406">
            <w:pPr>
              <w:spacing w:line="264" w:lineRule="auto"/>
              <w:rPr>
                <w:b/>
                <w:kern w:val="2"/>
              </w:rPr>
            </w:pPr>
            <w:r w:rsidRPr="00BF0102">
              <w:rPr>
                <w:b/>
                <w:kern w:val="2"/>
              </w:rPr>
              <w:t>iBillPrint</w:t>
            </w:r>
          </w:p>
        </w:tc>
        <w:tc>
          <w:tcPr>
            <w:tcW w:w="5386" w:type="dxa"/>
          </w:tcPr>
          <w:p w:rsidR="00FC622D" w:rsidRDefault="00FC622D" w:rsidP="00BB5406">
            <w:pPr>
              <w:spacing w:line="264" w:lineRule="auto"/>
              <w:rPr>
                <w:rFonts w:ascii="Consolas" w:hAnsi="Consolas" w:cs="Consolas"/>
                <w:sz w:val="18"/>
                <w:szCs w:val="18"/>
              </w:rPr>
            </w:pPr>
            <w:r w:rsidRPr="00BF0102">
              <w:rPr>
                <w:rFonts w:ascii="Consolas" w:hAnsi="Consolas" w:cs="Consolas" w:hint="eastAsia"/>
                <w:sz w:val="18"/>
                <w:szCs w:val="18"/>
              </w:rPr>
              <w:t>收费票据打印</w:t>
            </w:r>
            <w:r w:rsidRPr="00BF0102">
              <w:rPr>
                <w:rFonts w:ascii="Consolas" w:hAnsi="Consolas" w:cs="Consolas" w:hint="eastAsia"/>
                <w:sz w:val="18"/>
                <w:szCs w:val="18"/>
              </w:rPr>
              <w:t>[</w:t>
            </w:r>
            <w:r w:rsidRPr="00BF0102">
              <w:rPr>
                <w:rFonts w:ascii="Consolas" w:hAnsi="Consolas" w:cs="Consolas" w:hint="eastAsia"/>
                <w:sz w:val="18"/>
                <w:szCs w:val="18"/>
              </w:rPr>
              <w:t>支持普通</w:t>
            </w:r>
            <w:r w:rsidRPr="00BF0102">
              <w:rPr>
                <w:rFonts w:ascii="Consolas" w:hAnsi="Consolas" w:cs="Consolas" w:hint="eastAsia"/>
                <w:sz w:val="18"/>
                <w:szCs w:val="18"/>
              </w:rPr>
              <w:t>/</w:t>
            </w:r>
            <w:r w:rsidRPr="00BF0102">
              <w:rPr>
                <w:rFonts w:ascii="Consolas" w:hAnsi="Consolas" w:cs="Consolas" w:hint="eastAsia"/>
                <w:sz w:val="18"/>
                <w:szCs w:val="18"/>
              </w:rPr>
              <w:t>微型</w:t>
            </w:r>
            <w:r w:rsidRPr="00BF0102">
              <w:rPr>
                <w:rFonts w:ascii="Consolas" w:hAnsi="Consolas" w:cs="Consolas" w:hint="eastAsia"/>
                <w:sz w:val="18"/>
                <w:szCs w:val="18"/>
              </w:rPr>
              <w:t>/</w:t>
            </w:r>
            <w:r w:rsidRPr="00BF0102">
              <w:rPr>
                <w:rFonts w:ascii="Consolas" w:hAnsi="Consolas" w:cs="Consolas" w:hint="eastAsia"/>
                <w:sz w:val="18"/>
                <w:szCs w:val="18"/>
              </w:rPr>
              <w:t>热敏</w:t>
            </w:r>
            <w:r w:rsidRPr="00BF0102">
              <w:rPr>
                <w:rFonts w:ascii="Consolas" w:hAnsi="Consolas" w:cs="Consolas" w:hint="eastAsia"/>
                <w:sz w:val="18"/>
                <w:szCs w:val="18"/>
              </w:rPr>
              <w:t>/</w:t>
            </w:r>
            <w:r w:rsidRPr="00BF0102">
              <w:rPr>
                <w:rFonts w:ascii="Consolas" w:hAnsi="Consolas" w:cs="Consolas" w:hint="eastAsia"/>
                <w:sz w:val="18"/>
                <w:szCs w:val="18"/>
              </w:rPr>
              <w:t>针式</w:t>
            </w:r>
            <w:r w:rsidRPr="00BF0102">
              <w:rPr>
                <w:rFonts w:ascii="Consolas" w:hAnsi="Consolas" w:cs="Consolas" w:hint="eastAsia"/>
                <w:sz w:val="18"/>
                <w:szCs w:val="18"/>
              </w:rPr>
              <w:t>]</w:t>
            </w:r>
          </w:p>
        </w:tc>
      </w:tr>
      <w:tr w:rsidR="00FC622D" w:rsidRPr="00E00670" w:rsidTr="00BB5406">
        <w:tc>
          <w:tcPr>
            <w:tcW w:w="2802" w:type="dxa"/>
          </w:tcPr>
          <w:p w:rsidR="00FC622D" w:rsidRPr="00BF0102" w:rsidRDefault="00FC622D" w:rsidP="00BB5406">
            <w:pPr>
              <w:spacing w:line="264" w:lineRule="auto"/>
              <w:rPr>
                <w:b/>
                <w:kern w:val="2"/>
              </w:rPr>
            </w:pPr>
            <w:r w:rsidRPr="00BF0102">
              <w:rPr>
                <w:b/>
                <w:kern w:val="2"/>
              </w:rPr>
              <w:t>bBillPrintAuto</w:t>
            </w:r>
          </w:p>
        </w:tc>
        <w:tc>
          <w:tcPr>
            <w:tcW w:w="5386" w:type="dxa"/>
          </w:tcPr>
          <w:p w:rsidR="00FC622D" w:rsidRPr="00BF0102" w:rsidRDefault="00FC622D" w:rsidP="00BB5406">
            <w:pPr>
              <w:spacing w:line="264" w:lineRule="auto"/>
              <w:rPr>
                <w:rFonts w:ascii="Consolas" w:hAnsi="Consolas" w:cs="Consolas"/>
                <w:sz w:val="18"/>
                <w:szCs w:val="18"/>
              </w:rPr>
            </w:pPr>
            <w:r w:rsidRPr="00BF0102">
              <w:rPr>
                <w:rFonts w:ascii="Consolas" w:hAnsi="Consolas" w:cs="Consolas" w:hint="eastAsia"/>
                <w:sz w:val="18"/>
                <w:szCs w:val="18"/>
              </w:rPr>
              <w:t>自动打印收费票据</w:t>
            </w:r>
          </w:p>
        </w:tc>
      </w:tr>
      <w:tr w:rsidR="00FC622D" w:rsidRPr="00E00670" w:rsidTr="00BB5406">
        <w:tc>
          <w:tcPr>
            <w:tcW w:w="2802" w:type="dxa"/>
          </w:tcPr>
          <w:p w:rsidR="00FC622D" w:rsidRPr="00BF0102" w:rsidRDefault="00FC622D" w:rsidP="00BB5406">
            <w:pPr>
              <w:spacing w:line="264" w:lineRule="auto"/>
              <w:rPr>
                <w:b/>
                <w:kern w:val="2"/>
              </w:rPr>
            </w:pPr>
            <w:r w:rsidRPr="00BF0102">
              <w:rPr>
                <w:b/>
                <w:kern w:val="2"/>
              </w:rPr>
              <w:t>iPrintFontSize</w:t>
            </w:r>
          </w:p>
        </w:tc>
        <w:tc>
          <w:tcPr>
            <w:tcW w:w="5386" w:type="dxa"/>
          </w:tcPr>
          <w:p w:rsidR="00FC622D" w:rsidRPr="00BF0102" w:rsidRDefault="00FC622D" w:rsidP="00BB5406">
            <w:pPr>
              <w:spacing w:line="264" w:lineRule="auto"/>
              <w:rPr>
                <w:rFonts w:ascii="Consolas" w:hAnsi="Consolas" w:cs="Consolas"/>
                <w:sz w:val="18"/>
                <w:szCs w:val="18"/>
              </w:rPr>
            </w:pPr>
            <w:r>
              <w:rPr>
                <w:rFonts w:ascii="Consolas" w:hAnsi="Consolas" w:cs="Consolas" w:hint="eastAsia"/>
                <w:sz w:val="18"/>
                <w:szCs w:val="18"/>
              </w:rPr>
              <w:t>票据</w:t>
            </w:r>
            <w:r w:rsidRPr="00BF0102">
              <w:rPr>
                <w:rFonts w:ascii="Consolas" w:hAnsi="Consolas" w:cs="Consolas" w:hint="eastAsia"/>
                <w:sz w:val="18"/>
                <w:szCs w:val="18"/>
              </w:rPr>
              <w:t>打印字体</w:t>
            </w:r>
          </w:p>
        </w:tc>
      </w:tr>
      <w:tr w:rsidR="00FC622D" w:rsidRPr="00E00670" w:rsidTr="00BB5406">
        <w:tc>
          <w:tcPr>
            <w:tcW w:w="2802" w:type="dxa"/>
          </w:tcPr>
          <w:p w:rsidR="00FC622D" w:rsidRPr="00BF0102" w:rsidRDefault="00FC622D" w:rsidP="00BB5406">
            <w:pPr>
              <w:spacing w:line="264" w:lineRule="auto"/>
              <w:rPr>
                <w:b/>
                <w:kern w:val="2"/>
              </w:rPr>
            </w:pPr>
            <w:r w:rsidRPr="00114F6F">
              <w:rPr>
                <w:b/>
                <w:kern w:val="2"/>
              </w:rPr>
              <w:t>bReLoginPrint</w:t>
            </w:r>
          </w:p>
        </w:tc>
        <w:tc>
          <w:tcPr>
            <w:tcW w:w="5386" w:type="dxa"/>
          </w:tcPr>
          <w:p w:rsidR="00FC622D"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换班登录可打印小票</w:t>
            </w:r>
          </w:p>
        </w:tc>
      </w:tr>
      <w:tr w:rsidR="00F55A69" w:rsidRPr="00E00670" w:rsidTr="00BB5406">
        <w:tc>
          <w:tcPr>
            <w:tcW w:w="2802" w:type="dxa"/>
          </w:tcPr>
          <w:p w:rsidR="00F55A69" w:rsidRPr="00114F6F" w:rsidRDefault="00F55A69" w:rsidP="00BB5406">
            <w:pPr>
              <w:spacing w:line="264" w:lineRule="auto"/>
              <w:rPr>
                <w:b/>
                <w:kern w:val="2"/>
              </w:rPr>
            </w:pPr>
            <w:r w:rsidRPr="00F55A69">
              <w:rPr>
                <w:b/>
                <w:kern w:val="2"/>
              </w:rPr>
              <w:t>bOnlyLocation</w:t>
            </w:r>
          </w:p>
        </w:tc>
        <w:tc>
          <w:tcPr>
            <w:tcW w:w="5386" w:type="dxa"/>
          </w:tcPr>
          <w:p w:rsidR="00F55A69" w:rsidRPr="00114F6F" w:rsidRDefault="00F55A69" w:rsidP="00BB5406">
            <w:pPr>
              <w:spacing w:line="264" w:lineRule="auto"/>
              <w:rPr>
                <w:rFonts w:ascii="Consolas" w:hAnsi="Consolas" w:cs="Consolas"/>
                <w:sz w:val="18"/>
                <w:szCs w:val="18"/>
              </w:rPr>
            </w:pPr>
            <w:r w:rsidRPr="00F55A69">
              <w:rPr>
                <w:rFonts w:ascii="Consolas" w:hAnsi="Consolas" w:cs="Consolas" w:hint="eastAsia"/>
                <w:sz w:val="18"/>
                <w:szCs w:val="18"/>
              </w:rPr>
              <w:t>自动打印交接班小票</w:t>
            </w:r>
          </w:p>
        </w:tc>
      </w:tr>
      <w:tr w:rsidR="00FC622D" w:rsidRPr="00E00670" w:rsidTr="00BB5406">
        <w:tc>
          <w:tcPr>
            <w:tcW w:w="2802" w:type="dxa"/>
          </w:tcPr>
          <w:p w:rsidR="00FC622D" w:rsidRPr="00833108" w:rsidRDefault="00FC622D" w:rsidP="00BB5406">
            <w:pPr>
              <w:spacing w:line="264" w:lineRule="auto"/>
              <w:rPr>
                <w:b/>
                <w:kern w:val="2"/>
              </w:rPr>
            </w:pPr>
            <w:r w:rsidRPr="00A976D5">
              <w:rPr>
                <w:b/>
                <w:kern w:val="2"/>
              </w:rPr>
              <w:t>iDelayed</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通讯延时</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FC622D" w:rsidRPr="00E00670" w:rsidTr="00BB5406">
        <w:tc>
          <w:tcPr>
            <w:tcW w:w="2802" w:type="dxa"/>
          </w:tcPr>
          <w:p w:rsidR="00FC622D" w:rsidRPr="00114F6F" w:rsidRDefault="00FC622D" w:rsidP="00BB5406">
            <w:pPr>
              <w:spacing w:line="264" w:lineRule="auto"/>
              <w:rPr>
                <w:b/>
                <w:kern w:val="2"/>
              </w:rPr>
            </w:pPr>
            <w:r w:rsidRPr="00114F6F">
              <w:rPr>
                <w:b/>
                <w:kern w:val="2"/>
              </w:rPr>
              <w:t>bBarCodePrint</w:t>
            </w:r>
          </w:p>
        </w:tc>
        <w:tc>
          <w:tcPr>
            <w:tcW w:w="5386" w:type="dxa"/>
          </w:tcPr>
          <w:p w:rsidR="00FC622D" w:rsidRPr="00114F6F"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入场打印条码</w:t>
            </w:r>
          </w:p>
        </w:tc>
      </w:tr>
      <w:tr w:rsidR="00FC622D" w:rsidRPr="00E00670" w:rsidTr="00BB5406">
        <w:tc>
          <w:tcPr>
            <w:tcW w:w="2802" w:type="dxa"/>
          </w:tcPr>
          <w:p w:rsidR="00FC622D" w:rsidRPr="001A6E8D" w:rsidRDefault="00FC622D" w:rsidP="001A6E8D">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A6E8D">
              <w:rPr>
                <w:rFonts w:ascii="新宋体" w:hAnsi="新宋体" w:cs="新宋体"/>
                <w:strike/>
                <w:color w:val="BFBFBF" w:themeColor="background1" w:themeShade="BF"/>
                <w:sz w:val="19"/>
                <w:szCs w:val="19"/>
              </w:rPr>
              <w:t>iVideoShiftTime</w:t>
            </w:r>
          </w:p>
        </w:tc>
        <w:tc>
          <w:tcPr>
            <w:tcW w:w="5386" w:type="dxa"/>
          </w:tcPr>
          <w:p w:rsidR="00FC622D" w:rsidRPr="001A6E8D" w:rsidRDefault="00FC622D" w:rsidP="001A6E8D">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A6E8D">
              <w:rPr>
                <w:rFonts w:ascii="新宋体" w:hAnsi="新宋体" w:cs="新宋体"/>
                <w:strike/>
                <w:color w:val="BFBFBF" w:themeColor="background1" w:themeShade="BF"/>
                <w:sz w:val="19"/>
                <w:szCs w:val="19"/>
              </w:rPr>
              <w:t>单视频卡轮流监控间隔时间</w:t>
            </w:r>
          </w:p>
        </w:tc>
      </w:tr>
      <w:tr w:rsidR="00FC622D" w:rsidRPr="00E00670" w:rsidTr="00BB5406">
        <w:tc>
          <w:tcPr>
            <w:tcW w:w="2802" w:type="dxa"/>
          </w:tcPr>
          <w:p w:rsidR="00FC622D" w:rsidRPr="00003E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003E08" w:rsidRDefault="00FC622D" w:rsidP="00BB5406">
            <w:pPr>
              <w:spacing w:line="264" w:lineRule="auto"/>
              <w:rPr>
                <w:b/>
                <w:kern w:val="2"/>
              </w:rPr>
            </w:pPr>
            <w:r w:rsidRPr="006057A7">
              <w:rPr>
                <w:b/>
                <w:kern w:val="2"/>
              </w:rPr>
              <w:t>iEnableNetVideoType</w:t>
            </w:r>
          </w:p>
        </w:tc>
        <w:tc>
          <w:tcPr>
            <w:tcW w:w="5386" w:type="dxa"/>
          </w:tcPr>
          <w:p w:rsidR="00FC622D" w:rsidRPr="00003E08" w:rsidRDefault="00FC622D" w:rsidP="00BB5406">
            <w:pPr>
              <w:spacing w:line="264" w:lineRule="auto"/>
              <w:rPr>
                <w:rFonts w:ascii="Consolas" w:hAnsi="Consolas" w:cs="Consolas"/>
                <w:sz w:val="18"/>
                <w:szCs w:val="18"/>
              </w:rPr>
            </w:pPr>
            <w:r>
              <w:rPr>
                <w:rFonts w:ascii="Consolas" w:hAnsi="Consolas" w:cs="Consolas" w:hint="eastAsia"/>
                <w:sz w:val="18"/>
                <w:szCs w:val="18"/>
              </w:rPr>
              <w:t>网络摄像头类型</w:t>
            </w:r>
          </w:p>
        </w:tc>
      </w:tr>
      <w:tr w:rsidR="00FC622D" w:rsidRPr="00E00670" w:rsidTr="00BB5406">
        <w:tc>
          <w:tcPr>
            <w:tcW w:w="2802" w:type="dxa"/>
          </w:tcPr>
          <w:p w:rsidR="00FC622D" w:rsidRPr="00AD76CD" w:rsidRDefault="00FC622D" w:rsidP="00BB5406">
            <w:pPr>
              <w:spacing w:line="264" w:lineRule="auto"/>
              <w:rPr>
                <w:b/>
                <w:kern w:val="2"/>
              </w:rPr>
            </w:pPr>
            <w:r w:rsidRPr="003B7EA9">
              <w:rPr>
                <w:b/>
                <w:kern w:val="2"/>
              </w:rPr>
              <w:t>iEnableVideo</w:t>
            </w:r>
          </w:p>
        </w:tc>
        <w:tc>
          <w:tcPr>
            <w:tcW w:w="5386" w:type="dxa"/>
          </w:tcPr>
          <w:p w:rsidR="00FC622D" w:rsidRDefault="00FC622D" w:rsidP="00BB5406">
            <w:pPr>
              <w:spacing w:line="264" w:lineRule="auto"/>
              <w:rPr>
                <w:rFonts w:ascii="Consolas" w:hAnsi="Consolas" w:cs="Consolas"/>
                <w:sz w:val="18"/>
                <w:szCs w:val="18"/>
              </w:rPr>
            </w:pPr>
            <w:r w:rsidRPr="003B7EA9">
              <w:rPr>
                <w:rFonts w:ascii="Consolas" w:hAnsi="Consolas" w:cs="Consolas" w:hint="eastAsia"/>
                <w:sz w:val="18"/>
                <w:szCs w:val="18"/>
              </w:rPr>
              <w:t>启用视频卡</w:t>
            </w:r>
          </w:p>
        </w:tc>
      </w:tr>
      <w:tr w:rsidR="00FC622D" w:rsidRPr="00E00670" w:rsidTr="00BB5406">
        <w:tc>
          <w:tcPr>
            <w:tcW w:w="2802" w:type="dxa"/>
          </w:tcPr>
          <w:p w:rsidR="00FC622D" w:rsidRPr="003B7EA9" w:rsidRDefault="00FC622D" w:rsidP="00BB5406">
            <w:pPr>
              <w:spacing w:line="264" w:lineRule="auto"/>
              <w:rPr>
                <w:b/>
                <w:kern w:val="2"/>
              </w:rPr>
            </w:pPr>
            <w:r w:rsidRPr="00003E08">
              <w:rPr>
                <w:b/>
                <w:kern w:val="2"/>
              </w:rPr>
              <w:t>iVideoCardType</w:t>
            </w:r>
          </w:p>
        </w:tc>
        <w:tc>
          <w:tcPr>
            <w:tcW w:w="5386" w:type="dxa"/>
          </w:tcPr>
          <w:p w:rsidR="00FC622D" w:rsidRPr="003B7EA9" w:rsidRDefault="00FC622D" w:rsidP="00BB5406">
            <w:pPr>
              <w:spacing w:line="264" w:lineRule="auto"/>
              <w:rPr>
                <w:rFonts w:ascii="Consolas" w:hAnsi="Consolas" w:cs="Consolas"/>
                <w:sz w:val="18"/>
                <w:szCs w:val="18"/>
              </w:rPr>
            </w:pPr>
            <w:r>
              <w:rPr>
                <w:rFonts w:ascii="Consolas" w:hAnsi="Consolas" w:cs="Consolas" w:hint="eastAsia"/>
                <w:sz w:val="18"/>
                <w:szCs w:val="18"/>
              </w:rPr>
              <w:t>视频卡型号</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840277" w:rsidRPr="00E00670" w:rsidTr="00BB5406">
        <w:tc>
          <w:tcPr>
            <w:tcW w:w="2802" w:type="dxa"/>
          </w:tcPr>
          <w:p w:rsidR="00840277" w:rsidRPr="00833108" w:rsidRDefault="00840277" w:rsidP="00BB5406">
            <w:pPr>
              <w:spacing w:line="264" w:lineRule="auto"/>
              <w:rPr>
                <w:b/>
                <w:kern w:val="2"/>
              </w:rPr>
            </w:pPr>
            <w:r w:rsidRPr="00840277">
              <w:rPr>
                <w:b/>
                <w:kern w:val="2"/>
              </w:rPr>
              <w:t>bSpecilCPH</w:t>
            </w:r>
          </w:p>
        </w:tc>
        <w:tc>
          <w:tcPr>
            <w:tcW w:w="5386" w:type="dxa"/>
          </w:tcPr>
          <w:p w:rsidR="00840277" w:rsidRDefault="00840277" w:rsidP="00BB5406">
            <w:pPr>
              <w:spacing w:line="264" w:lineRule="auto"/>
              <w:rPr>
                <w:rFonts w:ascii="Consolas" w:hAnsi="Consolas" w:cs="Consolas"/>
                <w:sz w:val="18"/>
                <w:szCs w:val="18"/>
              </w:rPr>
            </w:pPr>
            <w:r>
              <w:rPr>
                <w:rFonts w:ascii="Consolas" w:hAnsi="Consolas" w:cs="Consolas" w:hint="eastAsia"/>
                <w:sz w:val="18"/>
                <w:szCs w:val="18"/>
              </w:rPr>
              <w:t>是否启用特殊车牌处理功能</w:t>
            </w:r>
          </w:p>
        </w:tc>
      </w:tr>
      <w:tr w:rsidR="00F618A6" w:rsidRPr="00E00670" w:rsidTr="00BB5406">
        <w:tc>
          <w:tcPr>
            <w:tcW w:w="2802" w:type="dxa"/>
          </w:tcPr>
          <w:p w:rsidR="00F618A6" w:rsidRPr="00833108" w:rsidRDefault="00F618A6" w:rsidP="00BB5406">
            <w:pPr>
              <w:spacing w:line="264" w:lineRule="auto"/>
              <w:rPr>
                <w:b/>
                <w:kern w:val="2"/>
              </w:rPr>
            </w:pPr>
            <w:r w:rsidRPr="00F618A6">
              <w:rPr>
                <w:b/>
                <w:kern w:val="2"/>
              </w:rPr>
              <w:t>bCphAllEn</w:t>
            </w:r>
          </w:p>
        </w:tc>
        <w:tc>
          <w:tcPr>
            <w:tcW w:w="5386" w:type="dxa"/>
          </w:tcPr>
          <w:p w:rsidR="00F618A6" w:rsidRDefault="00F618A6" w:rsidP="00BB5406">
            <w:pPr>
              <w:spacing w:line="264" w:lineRule="auto"/>
              <w:rPr>
                <w:rFonts w:ascii="Consolas" w:hAnsi="Consolas" w:cs="Consolas"/>
                <w:sz w:val="18"/>
                <w:szCs w:val="18"/>
              </w:rPr>
            </w:pPr>
            <w:r>
              <w:rPr>
                <w:rFonts w:ascii="微软雅黑" w:eastAsia="微软雅黑" w:cs="微软雅黑" w:hint="eastAsia"/>
                <w:sz w:val="18"/>
                <w:szCs w:val="18"/>
                <w:lang w:val="zh-CN"/>
              </w:rPr>
              <w:t>全字母车牌不处理</w:t>
            </w:r>
          </w:p>
        </w:tc>
      </w:tr>
      <w:tr w:rsidR="00F618A6" w:rsidRPr="00E00670" w:rsidTr="00BB5406">
        <w:tc>
          <w:tcPr>
            <w:tcW w:w="2802" w:type="dxa"/>
          </w:tcPr>
          <w:p w:rsidR="00F618A6" w:rsidRPr="00833108" w:rsidRDefault="00F618A6" w:rsidP="00BB5406">
            <w:pPr>
              <w:spacing w:line="264" w:lineRule="auto"/>
              <w:rPr>
                <w:b/>
                <w:kern w:val="2"/>
              </w:rPr>
            </w:pPr>
            <w:r w:rsidRPr="00F618A6">
              <w:rPr>
                <w:b/>
                <w:kern w:val="2"/>
              </w:rPr>
              <w:t>bCphAllSame</w:t>
            </w:r>
          </w:p>
        </w:tc>
        <w:tc>
          <w:tcPr>
            <w:tcW w:w="5386" w:type="dxa"/>
          </w:tcPr>
          <w:p w:rsidR="00F618A6" w:rsidRDefault="00F618A6" w:rsidP="00BB5406">
            <w:pPr>
              <w:spacing w:line="264" w:lineRule="auto"/>
              <w:rPr>
                <w:rFonts w:ascii="Consolas" w:hAnsi="Consolas" w:cs="Consolas"/>
                <w:sz w:val="18"/>
                <w:szCs w:val="18"/>
              </w:rPr>
            </w:pPr>
            <w:r>
              <w:rPr>
                <w:rFonts w:ascii="微软雅黑" w:eastAsia="微软雅黑" w:cs="微软雅黑" w:hint="eastAsia"/>
                <w:sz w:val="18"/>
                <w:szCs w:val="18"/>
                <w:lang w:val="zh-CN"/>
              </w:rPr>
              <w:t>车牌字符完全一样不处理</w:t>
            </w:r>
          </w:p>
        </w:tc>
      </w:tr>
      <w:tr w:rsidR="00F618A6" w:rsidRPr="00E00670" w:rsidTr="00BB5406">
        <w:tc>
          <w:tcPr>
            <w:tcW w:w="2802" w:type="dxa"/>
          </w:tcPr>
          <w:p w:rsidR="00F618A6" w:rsidRPr="00833108" w:rsidRDefault="00F618A6" w:rsidP="00BB5406">
            <w:pPr>
              <w:spacing w:line="264" w:lineRule="auto"/>
              <w:rPr>
                <w:b/>
                <w:kern w:val="2"/>
              </w:rPr>
            </w:pPr>
          </w:p>
        </w:tc>
        <w:tc>
          <w:tcPr>
            <w:tcW w:w="5386" w:type="dxa"/>
          </w:tcPr>
          <w:p w:rsidR="00F618A6" w:rsidRDefault="00F618A6" w:rsidP="00BB5406">
            <w:pPr>
              <w:spacing w:line="264" w:lineRule="auto"/>
              <w:rPr>
                <w:rFonts w:ascii="Consolas" w:hAnsi="Consolas" w:cs="Consolas"/>
                <w:sz w:val="18"/>
                <w:szCs w:val="18"/>
              </w:rPr>
            </w:pP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bTempTypeDefine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收费窗口卡类自定义</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sTempTypeDefine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收费窗口自定义卡类列表</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用</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分隔</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iVideoBrightness</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视频亮度</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iVideoResolution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视频分辨率</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iCarPosCom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外接设备</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iCarPosLedLen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串口模式</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iSFLedCom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外接设备</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iSFLedType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串口类型</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IsCPHAuto</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在线识别月卡不开闸</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bCtrlSetHasPwd</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凭密码进入控制机设置</w:t>
            </w:r>
          </w:p>
        </w:tc>
      </w:tr>
    </w:tbl>
    <w:p w:rsidR="001409E4" w:rsidRPr="001409E4" w:rsidRDefault="001409E4" w:rsidP="001409E4"/>
    <w:p w:rsidR="00142E0D" w:rsidRDefault="00142E0D" w:rsidP="00142E0D">
      <w:pPr>
        <w:pStyle w:val="3"/>
      </w:pPr>
      <w:r>
        <w:rPr>
          <w:rFonts w:hint="eastAsia"/>
        </w:rPr>
        <w:t>获取接口</w:t>
      </w:r>
    </w:p>
    <w:p w:rsidR="00142E0D" w:rsidRPr="00E47307" w:rsidRDefault="00142E0D" w:rsidP="00142E0D">
      <w:pPr>
        <w:rPr>
          <w:b/>
        </w:rPr>
      </w:pPr>
      <w:r w:rsidRPr="00E47307">
        <w:rPr>
          <w:rFonts w:hint="eastAsia"/>
          <w:b/>
        </w:rPr>
        <w:t>url:</w:t>
      </w:r>
    </w:p>
    <w:p w:rsidR="00142E0D" w:rsidRPr="008510B3" w:rsidRDefault="005446D3"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8"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Get</w:t>
      </w:r>
      <w:r w:rsidR="00BA60AD">
        <w:rPr>
          <w:rStyle w:val="af7"/>
        </w:rPr>
        <w:t>SysSetting</w:t>
      </w:r>
    </w:p>
    <w:p w:rsidR="004E10B2" w:rsidRDefault="00142E0D"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B70443" w:rsidRDefault="00B70443" w:rsidP="00B70443">
      <w:pPr>
        <w:pStyle w:val="4"/>
      </w:pPr>
      <w:r>
        <w:rPr>
          <w:rFonts w:hint="eastAsia"/>
        </w:rPr>
        <w:t>按参数名称获取参数值接口</w:t>
      </w:r>
    </w:p>
    <w:p w:rsidR="00B70443" w:rsidRPr="00E47307" w:rsidRDefault="00B70443" w:rsidP="00B70443">
      <w:pPr>
        <w:rPr>
          <w:b/>
        </w:rPr>
      </w:pPr>
      <w:r w:rsidRPr="00E47307">
        <w:rPr>
          <w:rFonts w:hint="eastAsia"/>
          <w:b/>
        </w:rPr>
        <w:t>url:</w:t>
      </w:r>
    </w:p>
    <w:p w:rsidR="00B70443" w:rsidRPr="008510B3" w:rsidRDefault="005446D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9" w:history="1">
        <w:r w:rsidR="00B70443" w:rsidRPr="00506A16">
          <w:rPr>
            <w:rStyle w:val="af7"/>
          </w:rPr>
          <w:t>http://192</w:t>
        </w:r>
      </w:hyperlink>
      <w:r w:rsidR="00B70443">
        <w:rPr>
          <w:rStyle w:val="af7"/>
        </w:rPr>
        <w:t>.168.2.158</w:t>
      </w:r>
      <w:r w:rsidR="00B70443" w:rsidRPr="008510B3">
        <w:rPr>
          <w:rStyle w:val="af7"/>
        </w:rPr>
        <w:t>:9000/ParkAPI/</w:t>
      </w:r>
      <w:r w:rsidR="00B70443" w:rsidRPr="004E10B2">
        <w:rPr>
          <w:rStyle w:val="af7"/>
        </w:rPr>
        <w:t>GetSysSettingValue</w:t>
      </w:r>
    </w:p>
    <w:p w:rsidR="00B70443" w:rsidRPr="005879B3" w:rsidRDefault="00B70443" w:rsidP="00B70443">
      <w:pPr>
        <w:rPr>
          <w:b/>
        </w:rPr>
      </w:pPr>
      <w:r w:rsidRPr="00E47307">
        <w:rPr>
          <w:b/>
        </w:rPr>
        <w:t>HTTP</w:t>
      </w:r>
      <w:r w:rsidRPr="00E47307">
        <w:rPr>
          <w:rFonts w:hint="eastAsia"/>
          <w:b/>
        </w:rPr>
        <w:t>请求</w:t>
      </w:r>
      <w:r w:rsidRPr="00E47307">
        <w:rPr>
          <w:b/>
        </w:rPr>
        <w:t>方式</w:t>
      </w:r>
      <w:r w:rsidRPr="00E47307">
        <w:rPr>
          <w:rFonts w:hint="eastAsia"/>
          <w:b/>
        </w:rPr>
        <w:t>：</w:t>
      </w:r>
    </w:p>
    <w:p w:rsidR="00B70443" w:rsidRDefault="00B70443" w:rsidP="00B70443">
      <w:r>
        <w:lastRenderedPageBreak/>
        <w:t>POST</w:t>
      </w:r>
      <w:r>
        <w:t>，</w:t>
      </w:r>
      <w:r>
        <w:t>GET</w:t>
      </w:r>
    </w:p>
    <w:p w:rsidR="00B70443" w:rsidRDefault="00B70443" w:rsidP="00B7044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0443" w:rsidTr="00B70443">
        <w:tc>
          <w:tcPr>
            <w:tcW w:w="1809"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说明</w:t>
            </w:r>
          </w:p>
        </w:tc>
      </w:tr>
      <w:tr w:rsidR="00B70443" w:rsidTr="00B70443">
        <w:tc>
          <w:tcPr>
            <w:tcW w:w="1809" w:type="dxa"/>
          </w:tcPr>
          <w:p w:rsidR="00B70443" w:rsidRPr="00EC78A7" w:rsidRDefault="00B70443" w:rsidP="00B70443">
            <w:pPr>
              <w:spacing w:line="264" w:lineRule="auto"/>
              <w:rPr>
                <w:b/>
                <w:kern w:val="2"/>
              </w:rPr>
            </w:pPr>
            <w:r w:rsidRPr="00EC78A7">
              <w:rPr>
                <w:b/>
                <w:kern w:val="2"/>
              </w:rPr>
              <w:t>token</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0443" w:rsidTr="00B70443">
        <w:tc>
          <w:tcPr>
            <w:tcW w:w="1809" w:type="dxa"/>
          </w:tcPr>
          <w:p w:rsidR="00B70443" w:rsidRPr="00E757C3" w:rsidRDefault="00B70443" w:rsidP="00B70443">
            <w:pPr>
              <w:spacing w:line="264" w:lineRule="auto"/>
              <w:rPr>
                <w:b/>
                <w:kern w:val="2"/>
              </w:rPr>
            </w:pPr>
            <w:r w:rsidRPr="00E757C3">
              <w:rPr>
                <w:b/>
                <w:kern w:val="2"/>
              </w:rPr>
              <w:t>StationID</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工作站编号</w:t>
            </w:r>
          </w:p>
        </w:tc>
      </w:tr>
      <w:tr w:rsidR="00B70443" w:rsidTr="00B70443">
        <w:tc>
          <w:tcPr>
            <w:tcW w:w="1809" w:type="dxa"/>
          </w:tcPr>
          <w:p w:rsidR="00B70443" w:rsidRPr="00E757C3" w:rsidRDefault="00B70443" w:rsidP="00B70443">
            <w:pPr>
              <w:spacing w:line="264" w:lineRule="auto"/>
              <w:rPr>
                <w:b/>
                <w:kern w:val="2"/>
              </w:rPr>
            </w:pPr>
            <w:r w:rsidRPr="004E10B2">
              <w:rPr>
                <w:b/>
                <w:kern w:val="2"/>
              </w:rPr>
              <w:t>SetName</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参数名称</w:t>
            </w:r>
          </w:p>
        </w:tc>
      </w:tr>
      <w:tr w:rsidR="00B70443" w:rsidTr="00B70443">
        <w:tc>
          <w:tcPr>
            <w:tcW w:w="1809" w:type="dxa"/>
          </w:tcPr>
          <w:p w:rsidR="00B70443" w:rsidRDefault="00B70443" w:rsidP="00B7044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70443" w:rsidRDefault="00B70443" w:rsidP="00B70443">
      <w:pPr>
        <w:rPr>
          <w:b/>
        </w:rPr>
      </w:pPr>
      <w:r>
        <w:rPr>
          <w:rFonts w:hint="eastAsia"/>
          <w:b/>
        </w:rPr>
        <w:t>返回</w:t>
      </w:r>
      <w:r>
        <w:rPr>
          <w:b/>
        </w:rPr>
        <w:t>数据</w:t>
      </w:r>
      <w:r w:rsidRPr="0050700F">
        <w:rPr>
          <w:rFonts w:hint="eastAsia"/>
          <w:b/>
        </w:rPr>
        <w:t>格式</w:t>
      </w:r>
      <w:r>
        <w:rPr>
          <w:rFonts w:hint="eastAsia"/>
          <w:b/>
        </w:rPr>
        <w:t>:</w:t>
      </w:r>
    </w:p>
    <w:p w:rsidR="00B70443" w:rsidRPr="0051022D" w:rsidRDefault="00B70443" w:rsidP="00B70443">
      <w:r>
        <w:t>JSON</w:t>
      </w:r>
    </w:p>
    <w:p w:rsidR="00B70443" w:rsidRDefault="00B70443" w:rsidP="00B7044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0443" w:rsidTr="00B7044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说明</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参数值</w:t>
            </w:r>
          </w:p>
        </w:tc>
      </w:tr>
    </w:tbl>
    <w:p w:rsidR="00B70443" w:rsidRDefault="00B70443" w:rsidP="00B70443">
      <w:pPr>
        <w:rPr>
          <w:b/>
        </w:rPr>
      </w:pPr>
      <w:r>
        <w:rPr>
          <w:rFonts w:hint="eastAsia"/>
          <w:b/>
        </w:rPr>
        <w:t>请求示例：</w:t>
      </w:r>
    </w:p>
    <w:p w:rsidR="00B70443" w:rsidRPr="008510B3" w:rsidRDefault="005446D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0" w:history="1">
        <w:r w:rsidR="00B70443" w:rsidRPr="00506A16">
          <w:rPr>
            <w:rStyle w:val="af7"/>
          </w:rPr>
          <w:t>http://192</w:t>
        </w:r>
      </w:hyperlink>
      <w:r w:rsidR="00B70443">
        <w:rPr>
          <w:rStyle w:val="af7"/>
        </w:rPr>
        <w:t>.168.2.158</w:t>
      </w:r>
      <w:r w:rsidR="00B70443" w:rsidRPr="008510B3">
        <w:rPr>
          <w:rStyle w:val="af7"/>
        </w:rPr>
        <w:t>:9000/ParkAPI/</w:t>
      </w:r>
      <w:r w:rsidR="00B70443" w:rsidRPr="00BC4A8E">
        <w:rPr>
          <w:rStyle w:val="af7"/>
        </w:rPr>
        <w:t>GetSysSettingValue?token=b411537ef72845e3bb6e237b0ed7e7fc&amp;StationID=1&amp;SetName=iImageSaveDays</w:t>
      </w:r>
    </w:p>
    <w:p w:rsidR="00B70443" w:rsidRDefault="00B70443" w:rsidP="00B70443">
      <w:pPr>
        <w:rPr>
          <w:b/>
        </w:rPr>
      </w:pPr>
      <w:r>
        <w:rPr>
          <w:rFonts w:hint="eastAsia"/>
          <w:b/>
        </w:rPr>
        <w:t>成功回复示例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C4A8E">
        <w:t>{</w:t>
      </w:r>
      <w:r>
        <w:t>“</w:t>
      </w:r>
      <w:r w:rsidRPr="00BC4A8E">
        <w:t>rcode</w:t>
      </w:r>
      <w:r>
        <w:t>”</w:t>
      </w:r>
      <w:r w:rsidRPr="00BC4A8E">
        <w:t>:</w:t>
      </w:r>
      <w:r>
        <w:t>”</w:t>
      </w:r>
      <w:r w:rsidRPr="00BC4A8E">
        <w:t>200</w:t>
      </w:r>
      <w:r>
        <w:t>”</w:t>
      </w:r>
      <w:r w:rsidRPr="00BC4A8E">
        <w:t>,</w:t>
      </w:r>
      <w:r>
        <w:t>”</w:t>
      </w:r>
      <w:r w:rsidRPr="00BC4A8E">
        <w:t>msg</w:t>
      </w:r>
      <w:r>
        <w:t>”</w:t>
      </w:r>
      <w:r w:rsidRPr="00BC4A8E">
        <w:t>:</w:t>
      </w:r>
      <w:r>
        <w:t>”</w:t>
      </w:r>
      <w:r w:rsidRPr="00BC4A8E">
        <w:t>OK</w:t>
      </w:r>
      <w:r>
        <w:t>”</w:t>
      </w:r>
      <w:r w:rsidRPr="00BC4A8E">
        <w:t>,</w:t>
      </w:r>
      <w:r>
        <w:t>”</w:t>
      </w:r>
      <w:r w:rsidRPr="00BC4A8E">
        <w:t>data</w:t>
      </w:r>
      <w:r>
        <w:t>”</w:t>
      </w:r>
      <w:r w:rsidRPr="00BC4A8E">
        <w:t>:</w:t>
      </w:r>
      <w:r>
        <w:t>”</w:t>
      </w:r>
      <w:r w:rsidRPr="00BC4A8E">
        <w:t>120</w:t>
      </w:r>
      <w:r>
        <w:t>”</w:t>
      </w:r>
      <w:r w:rsidRPr="00BC4A8E">
        <w:t>}</w:t>
      </w:r>
    </w:p>
    <w:p w:rsidR="00B70443" w:rsidRDefault="00B70443" w:rsidP="00B70443">
      <w:pPr>
        <w:rPr>
          <w:b/>
        </w:rPr>
      </w:pPr>
      <w:r>
        <w:rPr>
          <w:rFonts w:hint="eastAsia"/>
          <w:b/>
        </w:rPr>
        <w:t>失败回复示例</w:t>
      </w:r>
      <w:r>
        <w:rPr>
          <w:rFonts w:hint="eastAsia"/>
          <w:b/>
        </w:rPr>
        <w:t>:</w:t>
      </w:r>
    </w:p>
    <w:p w:rsidR="00B70443" w:rsidRPr="00BC4A8E"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color w:val="auto"/>
          <w:u w:val="none"/>
        </w:rPr>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70443" w:rsidRDefault="00B70443" w:rsidP="00B70443">
      <w:pPr>
        <w:pStyle w:val="4"/>
      </w:pPr>
      <w:r>
        <w:rPr>
          <w:rFonts w:hint="eastAsia"/>
        </w:rPr>
        <w:t>获取参数对象接口</w:t>
      </w:r>
    </w:p>
    <w:p w:rsidR="00B70443" w:rsidRPr="00D87F87" w:rsidRDefault="00B70443" w:rsidP="00B70443">
      <w:r>
        <w:rPr>
          <w:rFonts w:hint="eastAsia"/>
        </w:rPr>
        <w:t>由于基本的获取接口获取的数据中是一条记录对应一个参数的方式，客户端使用起来不方便，因此增加此接口，把一条一条的参数转换为对象的一个个属性，以便客户端使用。</w:t>
      </w:r>
    </w:p>
    <w:p w:rsidR="00B70443" w:rsidRPr="00E47307" w:rsidRDefault="00B70443" w:rsidP="00B70443">
      <w:pPr>
        <w:rPr>
          <w:b/>
        </w:rPr>
      </w:pPr>
      <w:r w:rsidRPr="00E47307">
        <w:rPr>
          <w:rFonts w:hint="eastAsia"/>
          <w:b/>
        </w:rPr>
        <w:t>url:</w:t>
      </w:r>
    </w:p>
    <w:p w:rsidR="00B70443" w:rsidRPr="008510B3" w:rsidRDefault="005446D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1" w:history="1">
        <w:r w:rsidR="00B70443" w:rsidRPr="00506A16">
          <w:rPr>
            <w:rStyle w:val="af7"/>
          </w:rPr>
          <w:t>http://192</w:t>
        </w:r>
      </w:hyperlink>
      <w:r w:rsidR="00B70443">
        <w:rPr>
          <w:rStyle w:val="af7"/>
        </w:rPr>
        <w:t>.168.2.158</w:t>
      </w:r>
      <w:r w:rsidR="00B70443" w:rsidRPr="008510B3">
        <w:rPr>
          <w:rStyle w:val="af7"/>
        </w:rPr>
        <w:t>:9000/ParkAPI/</w:t>
      </w:r>
      <w:r w:rsidR="00B70443" w:rsidRPr="00D50D31">
        <w:rPr>
          <w:rStyle w:val="af7"/>
        </w:rPr>
        <w:t>GetSysSettingObject</w:t>
      </w:r>
    </w:p>
    <w:p w:rsidR="00B70443" w:rsidRPr="005879B3" w:rsidRDefault="00B70443" w:rsidP="00B70443">
      <w:pPr>
        <w:rPr>
          <w:b/>
        </w:rPr>
      </w:pPr>
      <w:r w:rsidRPr="00E47307">
        <w:rPr>
          <w:b/>
        </w:rPr>
        <w:t>HTTP</w:t>
      </w:r>
      <w:r w:rsidRPr="00E47307">
        <w:rPr>
          <w:rFonts w:hint="eastAsia"/>
          <w:b/>
        </w:rPr>
        <w:t>请求</w:t>
      </w:r>
      <w:r w:rsidRPr="00E47307">
        <w:rPr>
          <w:b/>
        </w:rPr>
        <w:t>方式</w:t>
      </w:r>
      <w:r w:rsidRPr="00E47307">
        <w:rPr>
          <w:rFonts w:hint="eastAsia"/>
          <w:b/>
        </w:rPr>
        <w:t>：</w:t>
      </w:r>
    </w:p>
    <w:p w:rsidR="00B70443" w:rsidRDefault="00B70443" w:rsidP="00B70443">
      <w:r>
        <w:lastRenderedPageBreak/>
        <w:t>POST</w:t>
      </w:r>
      <w:r>
        <w:t>，</w:t>
      </w:r>
      <w:r>
        <w:t>GET</w:t>
      </w:r>
    </w:p>
    <w:p w:rsidR="00B70443" w:rsidRDefault="00B70443" w:rsidP="00B7044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0443" w:rsidTr="00B70443">
        <w:tc>
          <w:tcPr>
            <w:tcW w:w="1809"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说明</w:t>
            </w:r>
          </w:p>
        </w:tc>
      </w:tr>
      <w:tr w:rsidR="00B70443" w:rsidTr="00B70443">
        <w:tc>
          <w:tcPr>
            <w:tcW w:w="1809" w:type="dxa"/>
          </w:tcPr>
          <w:p w:rsidR="00B70443" w:rsidRPr="00EC78A7" w:rsidRDefault="00B70443" w:rsidP="00B70443">
            <w:pPr>
              <w:spacing w:line="264" w:lineRule="auto"/>
              <w:rPr>
                <w:b/>
                <w:kern w:val="2"/>
              </w:rPr>
            </w:pPr>
            <w:r w:rsidRPr="00EC78A7">
              <w:rPr>
                <w:b/>
                <w:kern w:val="2"/>
              </w:rPr>
              <w:t>token</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0443" w:rsidTr="00B70443">
        <w:tc>
          <w:tcPr>
            <w:tcW w:w="1809" w:type="dxa"/>
          </w:tcPr>
          <w:p w:rsidR="00B70443" w:rsidRPr="00E757C3" w:rsidRDefault="00B70443" w:rsidP="00B70443">
            <w:pPr>
              <w:spacing w:line="264" w:lineRule="auto"/>
              <w:rPr>
                <w:b/>
                <w:kern w:val="2"/>
              </w:rPr>
            </w:pPr>
            <w:r w:rsidRPr="00E757C3">
              <w:rPr>
                <w:b/>
                <w:kern w:val="2"/>
              </w:rPr>
              <w:t>StationID</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工作站编号</w:t>
            </w:r>
          </w:p>
        </w:tc>
      </w:tr>
      <w:tr w:rsidR="00BF2781" w:rsidTr="00B70443">
        <w:tc>
          <w:tcPr>
            <w:tcW w:w="1809" w:type="dxa"/>
          </w:tcPr>
          <w:p w:rsidR="00BF2781" w:rsidRPr="00BF2781" w:rsidRDefault="00BF2781" w:rsidP="00B70443">
            <w:pPr>
              <w:spacing w:line="264" w:lineRule="auto"/>
              <w:rPr>
                <w:kern w:val="2"/>
              </w:rPr>
            </w:pPr>
            <w:r w:rsidRPr="00BF2781">
              <w:rPr>
                <w:kern w:val="2"/>
              </w:rPr>
              <w:t>jsonModel</w:t>
            </w:r>
          </w:p>
        </w:tc>
        <w:tc>
          <w:tcPr>
            <w:tcW w:w="1024" w:type="dxa"/>
          </w:tcPr>
          <w:p w:rsidR="00BF2781" w:rsidRDefault="00BF2781"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F2781" w:rsidRDefault="00BF2781"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F2781" w:rsidRDefault="00F6180D" w:rsidP="00B70443">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字符串格式的键值对形式的对象</w:t>
            </w:r>
            <w:r>
              <w:rPr>
                <w:rFonts w:ascii="Consolas" w:hAnsi="Consolas" w:cs="Consolas" w:hint="eastAsia"/>
                <w:sz w:val="18"/>
                <w:szCs w:val="18"/>
              </w:rPr>
              <w:t>(</w:t>
            </w:r>
            <w:r>
              <w:rPr>
                <w:rFonts w:ascii="Consolas" w:hAnsi="Consolas" w:cs="Consolas" w:hint="eastAsia"/>
                <w:sz w:val="18"/>
                <w:szCs w:val="18"/>
              </w:rPr>
              <w:t>键值为参数名</w:t>
            </w:r>
            <w:r>
              <w:rPr>
                <w:rFonts w:ascii="Consolas" w:hAnsi="Consolas" w:cs="Consolas" w:hint="eastAsia"/>
                <w:sz w:val="18"/>
                <w:szCs w:val="18"/>
              </w:rPr>
              <w:t>)</w:t>
            </w:r>
            <w:r>
              <w:rPr>
                <w:rFonts w:ascii="Consolas" w:hAnsi="Consolas" w:cs="Consolas" w:hint="eastAsia"/>
                <w:sz w:val="18"/>
                <w:szCs w:val="18"/>
              </w:rPr>
              <w:t>。</w:t>
            </w:r>
            <w:r w:rsidR="00AD12C4">
              <w:rPr>
                <w:rFonts w:ascii="Consolas" w:hAnsi="Consolas" w:cs="Consolas" w:hint="eastAsia"/>
                <w:sz w:val="18"/>
                <w:szCs w:val="18"/>
              </w:rPr>
              <w:t>如果不传此参数或参数值为空则返回所有参数值组成的对象，否则只返回此参数值中列出的参数的值。</w:t>
            </w:r>
          </w:p>
        </w:tc>
      </w:tr>
      <w:tr w:rsidR="00B70443" w:rsidTr="00B70443">
        <w:tc>
          <w:tcPr>
            <w:tcW w:w="1809" w:type="dxa"/>
          </w:tcPr>
          <w:p w:rsidR="00B70443" w:rsidRDefault="00B70443" w:rsidP="00B7044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70443" w:rsidRDefault="00B70443" w:rsidP="00B70443">
      <w:pPr>
        <w:rPr>
          <w:b/>
        </w:rPr>
      </w:pPr>
      <w:r>
        <w:rPr>
          <w:rFonts w:hint="eastAsia"/>
          <w:b/>
        </w:rPr>
        <w:t>返回</w:t>
      </w:r>
      <w:r>
        <w:rPr>
          <w:b/>
        </w:rPr>
        <w:t>数据</w:t>
      </w:r>
      <w:r w:rsidRPr="0050700F">
        <w:rPr>
          <w:rFonts w:hint="eastAsia"/>
          <w:b/>
        </w:rPr>
        <w:t>格式</w:t>
      </w:r>
      <w:r>
        <w:rPr>
          <w:rFonts w:hint="eastAsia"/>
          <w:b/>
        </w:rPr>
        <w:t>:</w:t>
      </w:r>
    </w:p>
    <w:p w:rsidR="00B70443" w:rsidRPr="0051022D" w:rsidRDefault="00B70443" w:rsidP="00B70443">
      <w:r>
        <w:t>JSON</w:t>
      </w:r>
    </w:p>
    <w:p w:rsidR="00B70443" w:rsidRDefault="00B70443" w:rsidP="00B7044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0443" w:rsidTr="00B7044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说明</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由指定工作站下面的所有参数的键值对组成的对象。</w:t>
            </w:r>
          </w:p>
        </w:tc>
      </w:tr>
    </w:tbl>
    <w:p w:rsidR="00B70443" w:rsidRDefault="00B70443" w:rsidP="00B70443">
      <w:pPr>
        <w:rPr>
          <w:b/>
        </w:rPr>
      </w:pPr>
      <w:r>
        <w:t>D</w:t>
      </w:r>
      <w:r>
        <w:rPr>
          <w:rFonts w:hint="eastAsia"/>
        </w:rPr>
        <w:t>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B70443" w:rsidRDefault="00B70443" w:rsidP="00B70443">
      <w:pPr>
        <w:rPr>
          <w:b/>
        </w:rPr>
      </w:pPr>
      <w:r>
        <w:rPr>
          <w:rFonts w:hint="eastAsia"/>
          <w:b/>
        </w:rPr>
        <w:t>请求示例：</w:t>
      </w:r>
    </w:p>
    <w:p w:rsidR="00B70443" w:rsidRPr="008510B3" w:rsidRDefault="005446D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2" w:history="1">
        <w:r w:rsidR="00B70443" w:rsidRPr="00506A16">
          <w:rPr>
            <w:rStyle w:val="af7"/>
          </w:rPr>
          <w:t>http://192</w:t>
        </w:r>
      </w:hyperlink>
      <w:r w:rsidR="00B70443">
        <w:rPr>
          <w:rStyle w:val="af7"/>
        </w:rPr>
        <w:t>.168.2.158</w:t>
      </w:r>
      <w:r w:rsidR="00B70443" w:rsidRPr="008510B3">
        <w:rPr>
          <w:rStyle w:val="af7"/>
        </w:rPr>
        <w:t>:9000/ParkAPI/</w:t>
      </w:r>
      <w:r w:rsidR="00B70443" w:rsidRPr="00D50D31">
        <w:rPr>
          <w:rStyle w:val="af7"/>
        </w:rPr>
        <w:t>GetSysSettingObject</w:t>
      </w:r>
      <w:r w:rsidR="00B70443" w:rsidRPr="008510B3">
        <w:rPr>
          <w:rStyle w:val="af7"/>
        </w:rPr>
        <w:t>?token=daa2f13951c447d5b9988f50751bcf4b</w:t>
      </w:r>
      <w:r w:rsidR="00B70443">
        <w:rPr>
          <w:rStyle w:val="af7"/>
          <w:rFonts w:hint="eastAsia"/>
        </w:rPr>
        <w:t>&amp;</w:t>
      </w:r>
      <w:r w:rsidR="00B70443" w:rsidRPr="00482E98">
        <w:rPr>
          <w:rStyle w:val="af7"/>
        </w:rPr>
        <w:t>StationID</w:t>
      </w:r>
      <w:r w:rsidR="00B70443">
        <w:rPr>
          <w:rStyle w:val="af7"/>
          <w:rFonts w:hint="eastAsia"/>
        </w:rPr>
        <w:t>=1</w:t>
      </w:r>
    </w:p>
    <w:p w:rsidR="00B70443" w:rsidRDefault="00B70443" w:rsidP="00B70443">
      <w:pPr>
        <w:rPr>
          <w:b/>
        </w:rPr>
      </w:pPr>
      <w:r>
        <w:rPr>
          <w:rFonts w:hint="eastAsia"/>
          <w:b/>
        </w:rPr>
        <w:t>成功回复示例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t>“</w:t>
      </w:r>
      <w:r w:rsidRPr="00482E98">
        <w:rPr>
          <w:rFonts w:hint="eastAsia"/>
        </w:rPr>
        <w:t>rcode</w:t>
      </w:r>
      <w:r>
        <w:t>”</w:t>
      </w:r>
      <w:r w:rsidRPr="00482E98">
        <w:rPr>
          <w:rFonts w:hint="eastAsia"/>
        </w:rPr>
        <w:t>:</w:t>
      </w:r>
      <w:r>
        <w:t>”</w:t>
      </w:r>
      <w:r w:rsidRPr="00482E98">
        <w:rPr>
          <w:rFonts w:hint="eastAsia"/>
        </w:rPr>
        <w:t>200</w:t>
      </w:r>
      <w:r>
        <w:t>”</w:t>
      </w:r>
      <w:r w:rsidRPr="00482E98">
        <w:rPr>
          <w:rFonts w:hint="eastAsia"/>
        </w:rPr>
        <w:t>,</w:t>
      </w:r>
      <w:r>
        <w:t>”</w:t>
      </w:r>
      <w:r w:rsidRPr="00482E98">
        <w:rPr>
          <w:rFonts w:hint="eastAsia"/>
        </w:rPr>
        <w:t>msg</w:t>
      </w:r>
      <w:r>
        <w:t>”</w:t>
      </w:r>
      <w:r w:rsidRPr="00482E98">
        <w:rPr>
          <w:rFonts w:hint="eastAsia"/>
        </w:rPr>
        <w:t>:</w:t>
      </w:r>
      <w:r>
        <w:t>”</w:t>
      </w:r>
      <w:r w:rsidRPr="00482E98">
        <w:rPr>
          <w:rFonts w:hint="eastAsia"/>
        </w:rPr>
        <w:t>OK</w:t>
      </w:r>
      <w:r>
        <w:t>”</w:t>
      </w:r>
      <w:r w:rsidRPr="00482E98">
        <w:rPr>
          <w:rFonts w:hint="eastAsia"/>
        </w:rPr>
        <w:t>,</w:t>
      </w:r>
      <w:r>
        <w:t>”</w:t>
      </w:r>
      <w:r w:rsidRPr="00482E98">
        <w:rPr>
          <w:rFonts w:hint="eastAsia"/>
        </w:rPr>
        <w:t>data</w:t>
      </w:r>
      <w:r>
        <w:t>”</w:t>
      </w:r>
      <w:r w:rsidRPr="00482E98">
        <w:rPr>
          <w:rFonts w:hint="eastAsia"/>
        </w:rPr>
        <w:t>:{</w:t>
      </w:r>
      <w:r>
        <w:t>“</w:t>
      </w:r>
      <w:r w:rsidRPr="00482E98">
        <w:rPr>
          <w:rFonts w:hint="eastAsia"/>
        </w:rPr>
        <w:t>CompanyName</w:t>
      </w:r>
      <w:r>
        <w:t>”</w:t>
      </w:r>
      <w:r w:rsidRPr="00482E98">
        <w:rPr>
          <w:rFonts w:hint="eastAsia"/>
        </w:rPr>
        <w:t>:</w:t>
      </w:r>
      <w:r>
        <w:t>”“</w:t>
      </w:r>
      <w:r w:rsidRPr="00482E98">
        <w:rPr>
          <w:rFonts w:hint="eastAsia"/>
        </w:rPr>
        <w:t>,</w:t>
      </w:r>
      <w:r>
        <w:t>”</w:t>
      </w:r>
      <w:r w:rsidRPr="00482E98">
        <w:rPr>
          <w:rFonts w:hint="eastAsia"/>
        </w:rPr>
        <w:t>ComPort</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CarParkZone</w:t>
      </w:r>
      <w:r>
        <w:t>”</w:t>
      </w:r>
      <w:r w:rsidRPr="00482E98">
        <w:rPr>
          <w:rFonts w:hint="eastAsia"/>
        </w:rPr>
        <w:t>:</w:t>
      </w:r>
      <w:r>
        <w:t>”</w:t>
      </w:r>
      <w:r w:rsidRPr="00482E98">
        <w:rPr>
          <w:rFonts w:hint="eastAsia"/>
        </w:rPr>
        <w:t>9</w:t>
      </w:r>
      <w:r>
        <w:t>”</w:t>
      </w:r>
      <w:r w:rsidRPr="00482E98">
        <w:rPr>
          <w:rFonts w:hint="eastAsia"/>
        </w:rPr>
        <w:t>,</w:t>
      </w:r>
      <w:r>
        <w:t>”</w:t>
      </w:r>
      <w:r w:rsidRPr="00482E98">
        <w:rPr>
          <w:rFonts w:hint="eastAsia"/>
        </w:rPr>
        <w:t>MJZone</w:t>
      </w:r>
      <w:r>
        <w:t>”</w:t>
      </w:r>
      <w:r w:rsidRPr="00482E98">
        <w:rPr>
          <w:rFonts w:hint="eastAsia"/>
        </w:rPr>
        <w:t>:</w:t>
      </w:r>
      <w:r>
        <w:t>”</w:t>
      </w:r>
      <w:r w:rsidRPr="00482E98">
        <w:rPr>
          <w:rFonts w:hint="eastAsia"/>
        </w:rPr>
        <w:t>8</w:t>
      </w:r>
      <w:r>
        <w:t>”</w:t>
      </w:r>
      <w:r w:rsidRPr="00482E98">
        <w:rPr>
          <w:rFonts w:hint="eastAsia"/>
        </w:rPr>
        <w:t>,</w:t>
      </w:r>
      <w:r>
        <w:t>”</w:t>
      </w:r>
      <w:r w:rsidRPr="00482E98">
        <w:rPr>
          <w:rFonts w:hint="eastAsia"/>
        </w:rPr>
        <w:t>MJType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SysConfig</w:t>
      </w:r>
      <w:r>
        <w:t>”</w:t>
      </w:r>
      <w:r w:rsidRPr="00482E98">
        <w:rPr>
          <w:rFonts w:hint="eastAsia"/>
        </w:rPr>
        <w:t>:</w:t>
      </w:r>
      <w:r>
        <w:t>”</w:t>
      </w:r>
      <w:r w:rsidRPr="00482E98">
        <w:rPr>
          <w:rFonts w:hint="eastAsia"/>
        </w:rPr>
        <w:t>11110000</w:t>
      </w:r>
      <w:r>
        <w:t>”</w:t>
      </w:r>
      <w:r w:rsidRPr="00482E98">
        <w:rPr>
          <w:rFonts w:hint="eastAsia"/>
        </w:rPr>
        <w:t>,</w:t>
      </w:r>
      <w:r>
        <w:t>”</w:t>
      </w:r>
      <w:r w:rsidRPr="00482E98">
        <w:rPr>
          <w:rFonts w:hint="eastAsia"/>
        </w:rPr>
        <w:t>SysSize</w:t>
      </w:r>
      <w:r>
        <w:t>”</w:t>
      </w:r>
      <w:r w:rsidRPr="00482E98">
        <w:rPr>
          <w:rFonts w:hint="eastAsia"/>
        </w:rPr>
        <w:t>:</w:t>
      </w:r>
      <w:r>
        <w:t>”</w:t>
      </w:r>
      <w:r w:rsidRPr="00482E98">
        <w:rPr>
          <w:rFonts w:hint="eastAsia"/>
        </w:rPr>
        <w:t>2</w:t>
      </w:r>
      <w:r>
        <w:t>”</w:t>
      </w:r>
      <w:r w:rsidRPr="00482E98">
        <w:rPr>
          <w:rFonts w:hint="eastAsia"/>
        </w:rPr>
        <w:t>,</w:t>
      </w:r>
      <w:r>
        <w:t>”</w:t>
      </w:r>
      <w:r w:rsidRPr="00482E98">
        <w:rPr>
          <w:rFonts w:hint="eastAsia"/>
        </w:rPr>
        <w:t>LoginType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PersonPicCatch</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FXMachine</w:t>
      </w:r>
      <w:r>
        <w:t>”</w:t>
      </w:r>
      <w:r w:rsidRPr="00482E98">
        <w:rPr>
          <w:rFonts w:hint="eastAsia"/>
        </w:rPr>
        <w:t>:</w:t>
      </w:r>
      <w:r>
        <w:t>”</w:t>
      </w:r>
      <w:r w:rsidRPr="00482E98">
        <w:rPr>
          <w:rFonts w:hint="eastAsia"/>
        </w:rPr>
        <w:t>2</w:t>
      </w:r>
      <w:r>
        <w:t>”</w:t>
      </w:r>
      <w:r w:rsidRPr="00482E98">
        <w:rPr>
          <w:rFonts w:hint="eastAsia"/>
        </w:rPr>
        <w:t>,</w:t>
      </w:r>
      <w:r>
        <w:t>”</w:t>
      </w:r>
      <w:r w:rsidRPr="00482E98">
        <w:rPr>
          <w:rFonts w:hint="eastAsia"/>
        </w:rPr>
        <w:t>FXMachineID</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CtrIP</w:t>
      </w:r>
      <w:r>
        <w:t>”</w:t>
      </w:r>
      <w:r w:rsidRPr="00482E98">
        <w:rPr>
          <w:rFonts w:hint="eastAsia"/>
        </w:rPr>
        <w:t>:</w:t>
      </w:r>
      <w:r>
        <w:t>”</w:t>
      </w:r>
      <w:r w:rsidRPr="00482E98">
        <w:rPr>
          <w:rFonts w:hint="eastAsia"/>
        </w:rPr>
        <w:t>192.168.2.151</w:t>
      </w:r>
      <w:r>
        <w:t>”</w:t>
      </w:r>
      <w:r w:rsidRPr="00482E98">
        <w:rPr>
          <w:rFonts w:hint="eastAsia"/>
        </w:rPr>
        <w:t>,</w:t>
      </w:r>
      <w:r>
        <w:t>”</w:t>
      </w:r>
      <w:r w:rsidRPr="00482E98">
        <w:rPr>
          <w:rFonts w:hint="eastAsia"/>
        </w:rPr>
        <w:t>Lan</w:t>
      </w:r>
      <w:r w:rsidRPr="00482E98">
        <w:t>guage</w:t>
      </w:r>
      <w:r>
        <w:t>”</w:t>
      </w:r>
      <w:r w:rsidRPr="00482E98">
        <w:t>:</w:t>
      </w:r>
      <w:r>
        <w:t>”</w:t>
      </w:r>
      <w:r w:rsidRPr="00482E98">
        <w:t>Chinese</w:t>
      </w:r>
      <w:r>
        <w:t>”</w:t>
      </w:r>
      <w:r w:rsidRPr="00482E98">
        <w:t>,</w:t>
      </w:r>
      <w:r>
        <w:t>”</w:t>
      </w:r>
      <w:r w:rsidRPr="00482E98">
        <w:t>ParkSectorEnable</w:t>
      </w:r>
      <w:r>
        <w:t>”</w:t>
      </w:r>
      <w:r w:rsidRPr="00482E98">
        <w:t>:</w:t>
      </w:r>
      <w:r>
        <w:t>”</w:t>
      </w:r>
      <w:r w:rsidRPr="00482E98">
        <w:t>1</w:t>
      </w:r>
      <w:r>
        <w:t>”</w:t>
      </w:r>
      <w:r w:rsidRPr="00482E98">
        <w:t>,</w:t>
      </w:r>
      <w:r>
        <w:t>”</w:t>
      </w:r>
      <w:r w:rsidRPr="00482E98">
        <w:t>DoorSectorEnable</w:t>
      </w:r>
      <w:r>
        <w:t>”</w:t>
      </w:r>
      <w:r w:rsidRPr="00482E98">
        <w:t>:</w:t>
      </w:r>
      <w:r>
        <w:t>”</w:t>
      </w:r>
      <w:r w:rsidRPr="00482E98">
        <w:t>0</w:t>
      </w:r>
      <w:r>
        <w:t>”</w:t>
      </w:r>
      <w:r w:rsidRPr="00482E98">
        <w:t>,</w:t>
      </w:r>
      <w:r>
        <w:t>”</w:t>
      </w:r>
      <w:r w:rsidRPr="00482E98">
        <w:t>ComParkPort</w:t>
      </w:r>
      <w:r>
        <w:t>”</w:t>
      </w:r>
      <w:r w:rsidRPr="00482E98">
        <w:t>:</w:t>
      </w:r>
      <w:r>
        <w:t>”</w:t>
      </w:r>
      <w:r w:rsidRPr="00482E98">
        <w:t>1</w:t>
      </w:r>
      <w:r>
        <w:t>”</w:t>
      </w:r>
      <w:r w:rsidRPr="00482E98">
        <w:t>,</w:t>
      </w:r>
      <w:r>
        <w:t>”</w:t>
      </w:r>
      <w:r w:rsidRPr="00482E98">
        <w:t>MJPort</w:t>
      </w:r>
      <w:r>
        <w:t>”</w:t>
      </w:r>
      <w:r w:rsidRPr="00482E98">
        <w:t>:</w:t>
      </w:r>
      <w:r>
        <w:t>”</w:t>
      </w:r>
      <w:r w:rsidRPr="00482E98">
        <w:t>1</w:t>
      </w:r>
      <w:r>
        <w:t>”</w:t>
      </w:r>
      <w:r w:rsidRPr="00482E98">
        <w:t>,</w:t>
      </w:r>
      <w:r>
        <w:t>”</w:t>
      </w:r>
      <w:r w:rsidRPr="00482E98">
        <w:t>ComMode</w:t>
      </w:r>
      <w:r>
        <w:t>”</w:t>
      </w:r>
      <w:r w:rsidRPr="00482E98">
        <w:t>:</w:t>
      </w:r>
      <w:r>
        <w:t>”</w:t>
      </w:r>
      <w:r w:rsidRPr="00482E98">
        <w:t>1</w:t>
      </w:r>
      <w:r>
        <w:t>”</w:t>
      </w:r>
      <w:r w:rsidRPr="00482E98">
        <w:t>,</w:t>
      </w:r>
      <w:r>
        <w:t>”</w:t>
      </w:r>
      <w:r w:rsidRPr="00482E98">
        <w:t>Helpflag</w:t>
      </w:r>
      <w:r>
        <w:t>”</w:t>
      </w:r>
      <w:r w:rsidRPr="00482E98">
        <w:t>:</w:t>
      </w:r>
      <w:r>
        <w:t>”</w:t>
      </w:r>
      <w:r w:rsidRPr="00482E98">
        <w:t>1</w:t>
      </w:r>
      <w:r>
        <w:t>”</w:t>
      </w:r>
      <w:r w:rsidRPr="00482E98">
        <w:t>,</w:t>
      </w:r>
      <w:r>
        <w:t>”</w:t>
      </w:r>
      <w:r w:rsidRPr="00482E98">
        <w:t>AutotoCheMointor</w:t>
      </w:r>
      <w:r>
        <w:t>”</w:t>
      </w:r>
      <w:r w:rsidRPr="00482E98">
        <w:t>:</w:t>
      </w:r>
      <w:r>
        <w:t>”</w:t>
      </w:r>
      <w:r w:rsidRPr="00482E98">
        <w:t>0</w:t>
      </w:r>
      <w:r>
        <w:t>”</w:t>
      </w:r>
      <w:r w:rsidRPr="00482E98">
        <w:t>,</w:t>
      </w:r>
      <w:r>
        <w:t>”</w:t>
      </w:r>
      <w:r w:rsidRPr="00482E98">
        <w:t>DtZone</w:t>
      </w:r>
      <w:r>
        <w:t>”</w:t>
      </w:r>
      <w:r w:rsidRPr="00482E98">
        <w:t>:</w:t>
      </w:r>
      <w:r>
        <w:t>”</w:t>
      </w:r>
      <w:r w:rsidRPr="00482E98">
        <w:t>7</w:t>
      </w:r>
      <w:r>
        <w:t>”</w:t>
      </w:r>
      <w:r w:rsidRPr="00482E98">
        <w:t>,</w:t>
      </w:r>
      <w:r>
        <w:t>”</w:t>
      </w:r>
      <w:r w:rsidRPr="00482E98">
        <w:t>DtSectorEnable</w:t>
      </w:r>
      <w:r>
        <w:t>”</w:t>
      </w:r>
      <w:r w:rsidRPr="00482E98">
        <w:t>:</w:t>
      </w:r>
      <w:r>
        <w:t>”</w:t>
      </w:r>
      <w:r w:rsidRPr="00482E98">
        <w:t>1</w:t>
      </w:r>
      <w:r>
        <w:t>”</w:t>
      </w:r>
      <w:r w:rsidRPr="00482E98">
        <w:t>,</w:t>
      </w:r>
      <w:r>
        <w:t>”</w:t>
      </w:r>
      <w:r w:rsidRPr="00482E98">
        <w:t>AppEnable</w:t>
      </w:r>
      <w:r>
        <w:t>”</w:t>
      </w:r>
      <w:r w:rsidRPr="00482E98">
        <w:t>:</w:t>
      </w:r>
      <w:r>
        <w:t>”</w:t>
      </w:r>
      <w:r w:rsidRPr="00482E98">
        <w:t>0</w:t>
      </w:r>
      <w:r>
        <w:t>”</w:t>
      </w:r>
      <w:r w:rsidRPr="00482E98">
        <w:t>,</w:t>
      </w:r>
      <w:r>
        <w:t>”</w:t>
      </w:r>
      <w:r w:rsidRPr="00482E98">
        <w:t>StationNO</w:t>
      </w:r>
      <w:r>
        <w:t>”</w:t>
      </w:r>
      <w:r w:rsidRPr="00482E98">
        <w:t>:</w:t>
      </w:r>
      <w:r>
        <w:t>”</w:t>
      </w:r>
      <w:r w:rsidRPr="00482E98">
        <w:t>1</w:t>
      </w:r>
      <w:r>
        <w:t>”</w:t>
      </w:r>
      <w:r w:rsidRPr="00482E98">
        <w:t>,</w:t>
      </w:r>
      <w:r>
        <w:t>”</w:t>
      </w:r>
      <w:r w:rsidRPr="00482E98">
        <w:t>CarparkNO</w:t>
      </w:r>
      <w:r>
        <w:t>”</w:t>
      </w:r>
      <w:r w:rsidRPr="00482E98">
        <w:t>:</w:t>
      </w:r>
      <w:r>
        <w:t>”</w:t>
      </w:r>
      <w:r w:rsidRPr="00482E98">
        <w:t>0</w:t>
      </w:r>
      <w:r>
        <w:t>”</w:t>
      </w:r>
      <w:r w:rsidRPr="00482E98">
        <w:t>,</w:t>
      </w:r>
      <w:r>
        <w:t>”</w:t>
      </w:r>
      <w:r w:rsidRPr="00482E98">
        <w:t>HasImage</w:t>
      </w:r>
      <w:r>
        <w:t>”</w:t>
      </w:r>
      <w:r w:rsidRPr="00482E98">
        <w:t>:</w:t>
      </w:r>
      <w:r>
        <w:t>”</w:t>
      </w:r>
      <w:r w:rsidRPr="00482E98">
        <w:t>0</w:t>
      </w:r>
      <w:r>
        <w:t>”</w:t>
      </w:r>
      <w:r w:rsidRPr="00482E98">
        <w:t>,</w:t>
      </w:r>
      <w:r>
        <w:t>”</w:t>
      </w:r>
      <w:r w:rsidRPr="00482E98">
        <w:t>ImageSave</w:t>
      </w:r>
      <w:r>
        <w:t>”</w:t>
      </w:r>
      <w:r w:rsidRPr="00482E98">
        <w:t>:</w:t>
      </w:r>
      <w:r>
        <w:t>”</w:t>
      </w:r>
      <w:r w:rsidRPr="00482E98">
        <w:t>1</w:t>
      </w:r>
      <w:r>
        <w:t>”</w:t>
      </w:r>
      <w:r w:rsidRPr="00482E98">
        <w:t>,</w:t>
      </w:r>
      <w:r>
        <w:t>”</w:t>
      </w:r>
      <w:r w:rsidRPr="00482E98">
        <w:t>SaveDays</w:t>
      </w:r>
      <w:r>
        <w:t>”</w:t>
      </w:r>
      <w:r w:rsidRPr="00482E98">
        <w:t>:</w:t>
      </w:r>
      <w:r>
        <w:t>”</w:t>
      </w:r>
      <w:r w:rsidRPr="00482E98">
        <w:t>120</w:t>
      </w:r>
      <w:r>
        <w:t>”</w:t>
      </w:r>
      <w:r w:rsidRPr="00482E98">
        <w:t>,</w:t>
      </w:r>
      <w:r>
        <w:t>”</w:t>
      </w:r>
      <w:r w:rsidRPr="00482E98">
        <w:t>ImagePath</w:t>
      </w:r>
      <w:r>
        <w:t>”</w:t>
      </w:r>
      <w:r w:rsidRPr="00482E98">
        <w:t>:</w:t>
      </w:r>
      <w:r>
        <w:t>”</w:t>
      </w:r>
      <w:r w:rsidRPr="00482E98">
        <w:t>E:\\</w:t>
      </w:r>
      <w:r>
        <w:t>”</w:t>
      </w:r>
      <w:r w:rsidRPr="00482E98">
        <w:t>,</w:t>
      </w:r>
      <w:r>
        <w:t>”</w:t>
      </w:r>
      <w:r w:rsidRPr="00482E98">
        <w:t>TotalCarSpace</w:t>
      </w:r>
      <w:r>
        <w:t>”</w:t>
      </w:r>
      <w:r w:rsidRPr="00482E98">
        <w:t>:</w:t>
      </w:r>
      <w:r>
        <w:t>”</w:t>
      </w:r>
      <w:r w:rsidRPr="00482E98">
        <w:t>999</w:t>
      </w:r>
      <w:r>
        <w:t>”</w:t>
      </w:r>
      <w:r w:rsidRPr="00482E98">
        <w:t>,</w:t>
      </w:r>
      <w:r>
        <w:t>”</w:t>
      </w:r>
      <w:r w:rsidRPr="00482E98">
        <w:t>CarSpaceScreen</w:t>
      </w:r>
      <w:r>
        <w:t>”</w:t>
      </w:r>
      <w:r w:rsidRPr="00482E98">
        <w:t>:</w:t>
      </w:r>
      <w:r>
        <w:t>”</w:t>
      </w:r>
      <w:r w:rsidRPr="00482E98">
        <w:t>1</w:t>
      </w:r>
      <w:r>
        <w:t>”</w:t>
      </w:r>
      <w:r w:rsidRPr="00482E98">
        <w:t>,</w:t>
      </w:r>
      <w:r>
        <w:t>”</w:t>
      </w:r>
      <w:r w:rsidRPr="00482E98">
        <w:t>CarSpaceScreenNumber</w:t>
      </w:r>
      <w:r>
        <w:t>”</w:t>
      </w:r>
      <w:r w:rsidRPr="00482E98">
        <w:t>:</w:t>
      </w:r>
      <w:r>
        <w:t>”</w:t>
      </w:r>
      <w:r w:rsidRPr="00482E98">
        <w:t>0</w:t>
      </w:r>
      <w:r>
        <w:t>”</w:t>
      </w:r>
      <w:r w:rsidRPr="00482E98">
        <w:t>,</w:t>
      </w:r>
      <w:r>
        <w:t>”</w:t>
      </w:r>
      <w:r w:rsidRPr="00482E98">
        <w:t>CarSpaceScreenCom</w:t>
      </w:r>
      <w:r>
        <w:t>”</w:t>
      </w:r>
      <w:r w:rsidRPr="00482E98">
        <w:t>:</w:t>
      </w:r>
      <w:r>
        <w:t>”</w:t>
      </w:r>
      <w:r w:rsidRPr="00482E98">
        <w:t>0</w:t>
      </w:r>
      <w:r>
        <w:t>”</w:t>
      </w:r>
      <w:r w:rsidRPr="00482E98">
        <w:t>,</w:t>
      </w:r>
      <w:r>
        <w:t>”</w:t>
      </w:r>
      <w:r w:rsidRPr="00482E98">
        <w:t>FullSpaceLight</w:t>
      </w:r>
      <w:r>
        <w:t>”</w:t>
      </w:r>
      <w:r w:rsidRPr="00482E98">
        <w:t>:</w:t>
      </w:r>
      <w:r>
        <w:t>”</w:t>
      </w:r>
      <w:r w:rsidRPr="00482E98">
        <w:t>0</w:t>
      </w:r>
      <w:r>
        <w:t>”</w:t>
      </w:r>
      <w:r w:rsidRPr="00482E98">
        <w:t>,</w:t>
      </w:r>
      <w:r>
        <w:t>”</w:t>
      </w:r>
      <w:r w:rsidRPr="00482E98">
        <w:t>FullSpaceLightNumber</w:t>
      </w:r>
      <w:r>
        <w:t>”</w:t>
      </w:r>
      <w:r w:rsidRPr="00482E98">
        <w:t>:</w:t>
      </w:r>
      <w:r>
        <w:t>”</w:t>
      </w:r>
      <w:r w:rsidRPr="00482E98">
        <w:t>0</w:t>
      </w:r>
      <w:r>
        <w:t>”</w:t>
      </w:r>
      <w:r w:rsidRPr="00482E98">
        <w:t>,</w:t>
      </w:r>
      <w:r>
        <w:t>”</w:t>
      </w:r>
      <w:r w:rsidRPr="00482E98">
        <w:t>FullSpaceLightCom</w:t>
      </w:r>
      <w:r>
        <w:t>”</w:t>
      </w:r>
      <w:r w:rsidRPr="00482E98">
        <w:t>:</w:t>
      </w:r>
      <w:r>
        <w:t>”</w:t>
      </w:r>
      <w:r w:rsidRPr="00482E98">
        <w:t>0</w:t>
      </w:r>
      <w:r>
        <w:t>”</w:t>
      </w:r>
      <w:r w:rsidRPr="00482E98">
        <w:t>,</w:t>
      </w:r>
      <w:r>
        <w:t>”</w:t>
      </w:r>
      <w:r w:rsidRPr="00482E98">
        <w:t>MoneyScreen</w:t>
      </w:r>
      <w:r>
        <w:t>”</w:t>
      </w:r>
      <w:r w:rsidRPr="00482E98">
        <w:t>:</w:t>
      </w:r>
      <w:r>
        <w:t>”</w:t>
      </w:r>
      <w:r w:rsidRPr="00482E98">
        <w:t>0</w:t>
      </w:r>
      <w:r>
        <w:t>”</w:t>
      </w:r>
      <w:r w:rsidRPr="00482E98">
        <w:t>,</w:t>
      </w:r>
      <w:r>
        <w:t>”</w:t>
      </w:r>
      <w:r w:rsidRPr="00482E98">
        <w:t>MoneyScreenCom</w:t>
      </w:r>
      <w:r>
        <w:t>”</w:t>
      </w:r>
      <w:r w:rsidRPr="00482E98">
        <w:t>:</w:t>
      </w:r>
      <w:r>
        <w:t>”</w:t>
      </w:r>
      <w:r w:rsidRPr="00482E98">
        <w:t>0</w:t>
      </w:r>
      <w:r>
        <w:t>”</w:t>
      </w:r>
      <w:r w:rsidRPr="00482E98">
        <w:t>,</w:t>
      </w:r>
      <w:r>
        <w:t>”</w:t>
      </w:r>
      <w:r w:rsidRPr="00482E98">
        <w:t>BillPrint</w:t>
      </w:r>
      <w:r>
        <w:t>”</w:t>
      </w:r>
      <w:r w:rsidRPr="00482E98">
        <w:t>:</w:t>
      </w:r>
      <w:r>
        <w:t>”</w:t>
      </w:r>
      <w:r w:rsidRPr="00482E98">
        <w:t>0</w:t>
      </w:r>
      <w:r>
        <w:t>”</w:t>
      </w:r>
      <w:r w:rsidRPr="00482E98">
        <w:t>,</w:t>
      </w:r>
      <w:r>
        <w:t>”</w:t>
      </w:r>
      <w:r w:rsidRPr="00482E98">
        <w:t>Monitor01</w:t>
      </w:r>
      <w:r>
        <w:t>”</w:t>
      </w:r>
      <w:r w:rsidRPr="00482E98">
        <w:t>:</w:t>
      </w:r>
      <w:r>
        <w:t>”</w:t>
      </w:r>
      <w:r w:rsidRPr="00482E98">
        <w:t>0</w:t>
      </w:r>
      <w:r>
        <w:t>”</w:t>
      </w:r>
      <w:r w:rsidRPr="00482E98">
        <w:t>,</w:t>
      </w:r>
      <w:r>
        <w:t>”</w:t>
      </w:r>
      <w:r w:rsidRPr="00482E98">
        <w:t>Monitor02</w:t>
      </w:r>
      <w:r>
        <w:t>”</w:t>
      </w:r>
      <w:r w:rsidRPr="00482E98">
        <w:t>:</w:t>
      </w:r>
      <w:r>
        <w:t>”</w:t>
      </w:r>
      <w:r w:rsidRPr="00482E98">
        <w:t>0</w:t>
      </w:r>
      <w:r>
        <w:t>”</w:t>
      </w:r>
      <w:r w:rsidRPr="00482E98">
        <w:t>,</w:t>
      </w:r>
      <w:r>
        <w:t>”</w:t>
      </w:r>
      <w:r w:rsidRPr="00482E98">
        <w:t>FreeCarOK</w:t>
      </w:r>
      <w:r>
        <w:t>”</w:t>
      </w:r>
      <w:r w:rsidRPr="00482E98">
        <w:t>:</w:t>
      </w:r>
      <w:r>
        <w:t>”</w:t>
      </w:r>
      <w:r w:rsidRPr="00482E98">
        <w:t>0</w:t>
      </w:r>
      <w:r>
        <w:t>”</w:t>
      </w:r>
      <w:r w:rsidRPr="00482E98">
        <w:t>,</w:t>
      </w:r>
      <w:r>
        <w:t>”</w:t>
      </w:r>
      <w:r w:rsidRPr="00482E98">
        <w:t>TempFreeCarOK</w:t>
      </w:r>
      <w:r>
        <w:t>”</w:t>
      </w:r>
      <w:r w:rsidRPr="00482E98">
        <w:t>:</w:t>
      </w:r>
      <w:r>
        <w:t>”</w:t>
      </w:r>
      <w:r w:rsidRPr="00482E98">
        <w:t>0</w:t>
      </w:r>
      <w:r>
        <w:t>”</w:t>
      </w:r>
      <w:r w:rsidRPr="00482E98">
        <w:t>,</w:t>
      </w:r>
      <w:r>
        <w:t>”</w:t>
      </w:r>
      <w:r w:rsidRPr="00482E98">
        <w:t>ZJZP</w:t>
      </w:r>
      <w:r>
        <w:t>”</w:t>
      </w:r>
      <w:r w:rsidRPr="00482E98">
        <w:t>:</w:t>
      </w:r>
      <w:r>
        <w:t>”</w:t>
      </w:r>
      <w:r w:rsidRPr="00482E98">
        <w:t>0</w:t>
      </w:r>
      <w:r>
        <w:t>”</w:t>
      </w:r>
      <w:r w:rsidRPr="00482E98">
        <w:t>,</w:t>
      </w:r>
      <w:r>
        <w:t>”</w:t>
      </w:r>
      <w:r w:rsidRPr="00482E98">
        <w:t>ZPID</w:t>
      </w:r>
      <w:r>
        <w:t>”</w:t>
      </w:r>
      <w:r w:rsidRPr="00482E98">
        <w:t>:</w:t>
      </w:r>
      <w:r>
        <w:t>”</w:t>
      </w:r>
      <w:r w:rsidRPr="00482E98">
        <w:t>0</w:t>
      </w:r>
      <w:r>
        <w:t>”</w:t>
      </w:r>
      <w:r w:rsidRPr="00482E98">
        <w:t>,</w:t>
      </w:r>
      <w:r>
        <w:t>”</w:t>
      </w:r>
      <w:r w:rsidRPr="00482E98">
        <w:t>Y</w:t>
      </w:r>
      <w:r w:rsidRPr="00482E98">
        <w:lastRenderedPageBreak/>
        <w:t>KCSSF</w:t>
      </w:r>
      <w:r>
        <w:t>”</w:t>
      </w:r>
      <w:r w:rsidRPr="00482E98">
        <w:t>:</w:t>
      </w:r>
      <w:r>
        <w:t>”</w:t>
      </w:r>
      <w:r w:rsidRPr="00482E98">
        <w:t>0</w:t>
      </w:r>
      <w:r>
        <w:t>”</w:t>
      </w:r>
      <w:r w:rsidRPr="00482E98">
        <w:t>,</w:t>
      </w:r>
      <w:r>
        <w:t>”</w:t>
      </w:r>
      <w:r w:rsidRPr="00482E98">
        <w:t>CenterSFCS</w:t>
      </w:r>
      <w:r>
        <w:t>”</w:t>
      </w:r>
      <w:r w:rsidRPr="00482E98">
        <w:t>:</w:t>
      </w:r>
      <w:r>
        <w:t>”</w:t>
      </w:r>
      <w:r w:rsidRPr="00482E98">
        <w:t>5</w:t>
      </w:r>
      <w:r>
        <w:t>”</w:t>
      </w:r>
      <w:r w:rsidRPr="00482E98">
        <w:t>,</w:t>
      </w:r>
      <w:r>
        <w:t>”</w:t>
      </w:r>
      <w:r w:rsidRPr="00482E98">
        <w:t>CenterCSJE</w:t>
      </w:r>
      <w:r>
        <w:t>”</w:t>
      </w:r>
      <w:r w:rsidRPr="00482E98">
        <w:t>:</w:t>
      </w:r>
      <w:r>
        <w:t>”</w:t>
      </w:r>
      <w:r w:rsidRPr="00482E98">
        <w:t>0</w:t>
      </w:r>
      <w:r>
        <w:t>”</w:t>
      </w:r>
      <w:r w:rsidRPr="00482E98">
        <w:t>,</w:t>
      </w:r>
      <w:r>
        <w:t>”</w:t>
      </w:r>
      <w:r w:rsidRPr="00482E98">
        <w:t>SFOption</w:t>
      </w:r>
      <w:r>
        <w:t>”</w:t>
      </w:r>
      <w:r w:rsidRPr="00482E98">
        <w:t>:</w:t>
      </w:r>
      <w:r>
        <w:t>”</w:t>
      </w:r>
      <w:r w:rsidRPr="00482E98">
        <w:t>0</w:t>
      </w:r>
      <w:r>
        <w:t>”</w:t>
      </w:r>
      <w:r w:rsidRPr="00482E98">
        <w:t>,</w:t>
      </w:r>
      <w:r>
        <w:t>”</w:t>
      </w:r>
      <w:r w:rsidRPr="00482E98">
        <w:t>SFMode</w:t>
      </w:r>
      <w:r>
        <w:t>”</w:t>
      </w:r>
      <w:r w:rsidRPr="00482E98">
        <w:t>:</w:t>
      </w:r>
      <w:r>
        <w:t>”</w:t>
      </w:r>
      <w:r w:rsidRPr="00482E98">
        <w:t>0</w:t>
      </w:r>
      <w:r>
        <w:t>”</w:t>
      </w:r>
      <w:r w:rsidRPr="00482E98">
        <w:t>,</w:t>
      </w:r>
      <w:r>
        <w:t>”</w:t>
      </w:r>
      <w:r w:rsidRPr="00482E98">
        <w:t>HasPoint</w:t>
      </w:r>
      <w:r>
        <w:t>”</w:t>
      </w:r>
      <w:r w:rsidRPr="00482E98">
        <w:t>:</w:t>
      </w:r>
      <w:r>
        <w:t>”</w:t>
      </w:r>
      <w:r w:rsidRPr="00482E98">
        <w:t>0</w:t>
      </w:r>
      <w:r>
        <w:t>”</w:t>
      </w:r>
      <w:r w:rsidRPr="00482E98">
        <w:t>,</w:t>
      </w:r>
      <w:r>
        <w:t>”</w:t>
      </w:r>
      <w:r w:rsidRPr="00482E98">
        <w:t>Discount</w:t>
      </w:r>
      <w:r>
        <w:t>”</w:t>
      </w:r>
      <w:r w:rsidRPr="00482E98">
        <w:t>:</w:t>
      </w:r>
      <w:r>
        <w:t>”</w:t>
      </w:r>
      <w:r w:rsidRPr="00482E98">
        <w:t>0</w:t>
      </w:r>
      <w:r>
        <w:t>”</w:t>
      </w:r>
      <w:r w:rsidRPr="00482E98">
        <w:t>,</w:t>
      </w:r>
      <w:r>
        <w:t>”</w:t>
      </w:r>
      <w:r w:rsidRPr="00482E98">
        <w:t>RealtimeDownload</w:t>
      </w:r>
      <w:r>
        <w:t>”</w:t>
      </w:r>
      <w:r w:rsidRPr="00482E98">
        <w:t>:</w:t>
      </w:r>
      <w:r>
        <w:t>”</w:t>
      </w:r>
      <w:r w:rsidRPr="00482E98">
        <w:t>0</w:t>
      </w:r>
      <w:r>
        <w:t>”</w:t>
      </w:r>
      <w:r w:rsidRPr="00482E98">
        <w:t>,</w:t>
      </w:r>
      <w:r>
        <w:t>”</w:t>
      </w:r>
      <w:r w:rsidRPr="00482E98">
        <w:t>DownloadCardValid</w:t>
      </w:r>
      <w:r>
        <w:t>”</w:t>
      </w:r>
      <w:r w:rsidRPr="00482E98">
        <w:t>:</w:t>
      </w:r>
      <w:r>
        <w:t>”</w:t>
      </w:r>
      <w:r w:rsidRPr="00482E98">
        <w:t>0</w:t>
      </w:r>
      <w:r>
        <w:t>”</w:t>
      </w:r>
      <w:r w:rsidRPr="00482E98">
        <w:t>,</w:t>
      </w:r>
      <w:r>
        <w:t>”</w:t>
      </w:r>
      <w:r w:rsidRPr="00482E98">
        <w:t>TimeLoadMode</w:t>
      </w:r>
      <w:r>
        <w:t>”</w:t>
      </w:r>
      <w:r w:rsidRPr="00482E98">
        <w:t>:</w:t>
      </w:r>
      <w:r>
        <w:t>”</w:t>
      </w:r>
      <w:r w:rsidRPr="00482E98">
        <w:t>1</w:t>
      </w:r>
      <w:r>
        <w:t>”</w:t>
      </w:r>
      <w:r w:rsidRPr="00482E98">
        <w:t>,</w:t>
      </w:r>
      <w:r>
        <w:t>”</w:t>
      </w:r>
      <w:r w:rsidRPr="00482E98">
        <w:t>TimeLoadInterval</w:t>
      </w:r>
      <w:r>
        <w:t>”</w:t>
      </w:r>
      <w:r w:rsidRPr="00482E98">
        <w:t>:</w:t>
      </w:r>
      <w:r>
        <w:t>”</w:t>
      </w:r>
      <w:r w:rsidRPr="00482E98">
        <w:t>20</w:t>
      </w:r>
      <w:r>
        <w:t>”</w:t>
      </w:r>
      <w:r w:rsidRPr="00482E98">
        <w:t>,</w:t>
      </w:r>
      <w:r>
        <w:t>”</w:t>
      </w:r>
      <w:r w:rsidRPr="00482E98">
        <w:t>InOutTimeInterval</w:t>
      </w:r>
      <w:r>
        <w:t>”</w:t>
      </w:r>
      <w:r w:rsidRPr="00482E98">
        <w:t>:</w:t>
      </w:r>
      <w:r>
        <w:t>”</w:t>
      </w:r>
      <w:r w:rsidRPr="00482E98">
        <w:t>0</w:t>
      </w:r>
      <w:r>
        <w:t>”</w:t>
      </w:r>
      <w:r w:rsidRPr="00482E98">
        <w:t>,</w:t>
      </w:r>
      <w:r>
        <w:t>”</w:t>
      </w:r>
      <w:r w:rsidRPr="00482E98">
        <w:t>PwdCheck</w:t>
      </w:r>
      <w:r>
        <w:t>”</w:t>
      </w:r>
      <w:r w:rsidRPr="00482E98">
        <w:t>:</w:t>
      </w:r>
      <w:r>
        <w:t>”</w:t>
      </w:r>
      <w:r w:rsidRPr="00482E98">
        <w:t>0</w:t>
      </w:r>
      <w:r>
        <w:t>”</w:t>
      </w:r>
      <w:r w:rsidRPr="00482E98">
        <w:t>,</w:t>
      </w:r>
      <w:r>
        <w:t>”</w:t>
      </w:r>
      <w:r w:rsidRPr="00482E98">
        <w:t>ShowDZState</w:t>
      </w:r>
      <w:r>
        <w:t>”</w:t>
      </w:r>
      <w:r w:rsidRPr="00482E98">
        <w:t>:</w:t>
      </w:r>
      <w:r>
        <w:t>”</w:t>
      </w:r>
      <w:r w:rsidRPr="00482E98">
        <w:t>0</w:t>
      </w:r>
      <w:r>
        <w:t>”</w:t>
      </w:r>
      <w:r w:rsidRPr="00482E98">
        <w:t>,</w:t>
      </w:r>
      <w:r>
        <w:t>”</w:t>
      </w:r>
      <w:r w:rsidRPr="00482E98">
        <w:t>ShowReceiveCardBox</w:t>
      </w:r>
      <w:r>
        <w:t>”</w:t>
      </w:r>
      <w:r w:rsidRPr="00482E98">
        <w:t>:</w:t>
      </w:r>
      <w:r>
        <w:t>”</w:t>
      </w:r>
      <w:r w:rsidRPr="00482E98">
        <w:t>0</w:t>
      </w:r>
      <w:r>
        <w:t>”</w:t>
      </w:r>
      <w:r w:rsidRPr="00482E98">
        <w:t>,</w:t>
      </w:r>
      <w:r>
        <w:t>”</w:t>
      </w:r>
      <w:r w:rsidRPr="00482E98">
        <w:t>CompareAccuracy</w:t>
      </w:r>
      <w:r>
        <w:t>”</w:t>
      </w:r>
      <w:r w:rsidRPr="00482E98">
        <w:t>:</w:t>
      </w:r>
      <w:r>
        <w:t>”</w:t>
      </w:r>
      <w:r w:rsidRPr="00482E98">
        <w:t>0</w:t>
      </w:r>
      <w:r>
        <w:t>”</w:t>
      </w:r>
      <w:r w:rsidRPr="00482E98">
        <w:t>,</w:t>
      </w:r>
      <w:r>
        <w:t>”</w:t>
      </w:r>
      <w:r w:rsidRPr="00482E98">
        <w:t>ControlInOut</w:t>
      </w:r>
      <w:r>
        <w:t>”</w:t>
      </w:r>
      <w:r w:rsidRPr="00482E98">
        <w:t>:</w:t>
      </w:r>
      <w:r>
        <w:t>”</w:t>
      </w:r>
      <w:r w:rsidRPr="00482E98">
        <w:t>0</w:t>
      </w:r>
      <w:r>
        <w:t>”</w:t>
      </w:r>
      <w:r w:rsidRPr="00482E98">
        <w:t>,</w:t>
      </w:r>
      <w:r>
        <w:t>”</w:t>
      </w:r>
      <w:r w:rsidRPr="00482E98">
        <w:t>VideoCardType</w:t>
      </w:r>
      <w:r>
        <w:t>”</w:t>
      </w:r>
      <w:r w:rsidRPr="00482E98">
        <w:t>:</w:t>
      </w:r>
      <w:r>
        <w:t>”</w:t>
      </w:r>
      <w:r w:rsidRPr="00482E98">
        <w:t>0</w:t>
      </w:r>
      <w:r>
        <w:t>”</w:t>
      </w:r>
      <w:r w:rsidRPr="00482E98">
        <w:t>,</w:t>
      </w:r>
      <w:r>
        <w:t>”</w:t>
      </w:r>
      <w:r w:rsidRPr="00482E98">
        <w:t>LoadCharge</w:t>
      </w:r>
      <w:r>
        <w:t>”</w:t>
      </w:r>
      <w:r w:rsidRPr="00482E98">
        <w:t>:</w:t>
      </w:r>
      <w:r>
        <w:t>”</w:t>
      </w:r>
      <w:r w:rsidRPr="00482E98">
        <w:t>0</w:t>
      </w:r>
      <w:r>
        <w:t>”</w:t>
      </w:r>
      <w:r w:rsidRPr="00482E98">
        <w:t>,</w:t>
      </w:r>
      <w:r>
        <w:t>”</w:t>
      </w:r>
      <w:r w:rsidRPr="00482E98">
        <w:t>ReadCardLogin</w:t>
      </w:r>
      <w:r>
        <w:t>”</w:t>
      </w:r>
      <w:r w:rsidRPr="00482E98">
        <w:t>:</w:t>
      </w:r>
      <w:r>
        <w:t>”</w:t>
      </w:r>
      <w:r w:rsidRPr="00482E98">
        <w:t>0</w:t>
      </w:r>
      <w:r>
        <w:t>”</w:t>
      </w:r>
      <w:r w:rsidRPr="00482E98">
        <w:t>,</w:t>
      </w:r>
      <w:r>
        <w:t>”</w:t>
      </w:r>
      <w:r w:rsidRPr="00482E98">
        <w:t>DisplayTime</w:t>
      </w:r>
      <w:r>
        <w:t>”</w:t>
      </w:r>
      <w:r w:rsidRPr="00482E98">
        <w:t>:</w:t>
      </w:r>
      <w:r>
        <w:t>”</w:t>
      </w:r>
      <w:r w:rsidRPr="00482E98">
        <w:t>1</w:t>
      </w:r>
      <w:r>
        <w:t>”</w:t>
      </w:r>
      <w:r w:rsidRPr="00482E98">
        <w:t>,</w:t>
      </w:r>
      <w:r>
        <w:t>”</w:t>
      </w:r>
      <w:r w:rsidRPr="00482E98">
        <w:t>VideoShiftTime</w:t>
      </w:r>
      <w:r>
        <w:t>”</w:t>
      </w:r>
      <w:r w:rsidRPr="00482E98">
        <w:t>:</w:t>
      </w:r>
      <w:r>
        <w:t>”</w:t>
      </w:r>
      <w:r w:rsidRPr="00482E98">
        <w:t>5</w:t>
      </w:r>
      <w:r>
        <w:t>”</w:t>
      </w:r>
      <w:r w:rsidRPr="00482E98">
        <w:t>,</w:t>
      </w:r>
      <w:r>
        <w:t>”</w:t>
      </w:r>
      <w:r w:rsidRPr="00482E98">
        <w:t>Vid</w:t>
      </w:r>
      <w:r w:rsidRPr="00482E98">
        <w:rPr>
          <w:rFonts w:hint="eastAsia"/>
        </w:rPr>
        <w:t>eoBrightness</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VideoResolution</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VideoFour</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CtrlVolume</w:t>
      </w:r>
      <w:r>
        <w:t>”</w:t>
      </w:r>
      <w:r w:rsidRPr="00482E98">
        <w:rPr>
          <w:rFonts w:hint="eastAsia"/>
        </w:rPr>
        <w:t>:</w:t>
      </w:r>
      <w:r>
        <w:t>”“</w:t>
      </w:r>
      <w:r w:rsidRPr="00482E98">
        <w:rPr>
          <w:rFonts w:hint="eastAsia"/>
        </w:rPr>
        <w:t>,</w:t>
      </w:r>
      <w:r>
        <w:t>”</w:t>
      </w:r>
      <w:r w:rsidRPr="00482E98">
        <w:rPr>
          <w:rFonts w:hint="eastAsia"/>
        </w:rPr>
        <w:t>PrintFontSize</w:t>
      </w:r>
      <w:r>
        <w:t>”</w:t>
      </w:r>
      <w:r w:rsidRPr="00482E98">
        <w:rPr>
          <w:rFonts w:hint="eastAsia"/>
        </w:rPr>
        <w:t>:</w:t>
      </w:r>
      <w:r>
        <w:t>”</w:t>
      </w:r>
      <w:r w:rsidRPr="00482E98">
        <w:rPr>
          <w:rFonts w:hint="eastAsia"/>
        </w:rPr>
        <w:t>8</w:t>
      </w:r>
      <w:r>
        <w:t>”</w:t>
      </w:r>
      <w:r w:rsidRPr="00482E98">
        <w:rPr>
          <w:rFonts w:hint="eastAsia"/>
        </w:rPr>
        <w:t>,</w:t>
      </w:r>
      <w:r>
        <w:t>”</w:t>
      </w:r>
      <w:r w:rsidRPr="00482E98">
        <w:rPr>
          <w:rFonts w:hint="eastAsia"/>
        </w:rPr>
        <w:t>BillPrintAuto</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TempCardPrePlate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AutoPrePlate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SetTempCardType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SetTempMoney</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TempTypeDefineOK</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TempTypeDefineString</w:t>
      </w:r>
      <w:r>
        <w:t>”</w:t>
      </w:r>
      <w:r w:rsidRPr="00482E98">
        <w:rPr>
          <w:rFonts w:hint="eastAsia"/>
        </w:rPr>
        <w:t>:</w:t>
      </w:r>
      <w:r>
        <w:t>”</w:t>
      </w:r>
      <w:r w:rsidRPr="00482E98">
        <w:rPr>
          <w:rFonts w:hint="eastAsia"/>
        </w:rPr>
        <w:t>AA</w:t>
      </w:r>
      <w:r w:rsidRPr="00482E98">
        <w:rPr>
          <w:rFonts w:hint="eastAsia"/>
        </w:rPr>
        <w:t>类车</w:t>
      </w:r>
      <w:r w:rsidRPr="00482E98">
        <w:rPr>
          <w:rFonts w:hint="eastAsia"/>
        </w:rPr>
        <w:t>$BB</w:t>
      </w:r>
      <w:r w:rsidRPr="00482E98">
        <w:rPr>
          <w:rFonts w:hint="eastAsia"/>
        </w:rPr>
        <w:t>类车</w:t>
      </w:r>
      <w:r w:rsidRPr="00482E98">
        <w:rPr>
          <w:rFonts w:hint="eastAsia"/>
        </w:rPr>
        <w:t>$CC</w:t>
      </w:r>
      <w:r w:rsidRPr="00482E98">
        <w:rPr>
          <w:rFonts w:hint="eastAsia"/>
        </w:rPr>
        <w:t>类车</w:t>
      </w:r>
      <w:r w:rsidRPr="00482E98">
        <w:rPr>
          <w:rFonts w:hint="eastAsia"/>
        </w:rPr>
        <w:t>$DD</w:t>
      </w:r>
      <w:r w:rsidRPr="00482E98">
        <w:rPr>
          <w:rFonts w:hint="eastAsia"/>
        </w:rPr>
        <w:t>类车</w:t>
      </w:r>
      <w:r w:rsidRPr="00482E98">
        <w:rPr>
          <w:rFonts w:hint="eastAsia"/>
        </w:rPr>
        <w:t>$EE</w:t>
      </w:r>
      <w:r w:rsidRPr="00482E98">
        <w:rPr>
          <w:rFonts w:hint="eastAsia"/>
        </w:rPr>
        <w:t>类车</w:t>
      </w:r>
      <w:r w:rsidRPr="00482E98">
        <w:rPr>
          <w:rFonts w:hint="eastAsia"/>
        </w:rPr>
        <w:t>$FF</w:t>
      </w:r>
      <w:r w:rsidRPr="00482E98">
        <w:rPr>
          <w:rFonts w:hint="eastAsia"/>
        </w:rPr>
        <w:t>类车</w:t>
      </w:r>
      <w:r w:rsidRPr="00482E98">
        <w:rPr>
          <w:rFonts w:hint="eastAsia"/>
        </w:rPr>
        <w:t>$GG</w:t>
      </w:r>
      <w:r w:rsidRPr="00482E98">
        <w:rPr>
          <w:rFonts w:hint="eastAsia"/>
        </w:rPr>
        <w:t>类车</w:t>
      </w:r>
      <w:r w:rsidRPr="00482E98">
        <w:rPr>
          <w:rFonts w:hint="eastAsia"/>
        </w:rPr>
        <w:t>$HH</w:t>
      </w:r>
      <w:r w:rsidRPr="00482E98">
        <w:rPr>
          <w:rFonts w:hint="eastAsia"/>
        </w:rPr>
        <w:t>类车</w:t>
      </w:r>
      <w:r>
        <w:t>”</w:t>
      </w:r>
      <w:r w:rsidRPr="00482E98">
        <w:rPr>
          <w:rFonts w:hint="eastAsia"/>
        </w:rPr>
        <w:t>,</w:t>
      </w:r>
      <w:r>
        <w:t>”</w:t>
      </w:r>
      <w:r w:rsidRPr="00482E98">
        <w:rPr>
          <w:rFonts w:hint="eastAsia"/>
        </w:rPr>
        <w:t>IDNoticeDay</w:t>
      </w:r>
      <w:r>
        <w:t>”</w:t>
      </w:r>
      <w:r w:rsidRPr="00482E98">
        <w:rPr>
          <w:rFonts w:hint="eastAsia"/>
        </w:rPr>
        <w:t>:</w:t>
      </w:r>
      <w:r>
        <w:t>”</w:t>
      </w:r>
      <w:r w:rsidRPr="00482E98">
        <w:rPr>
          <w:rFonts w:hint="eastAsia"/>
        </w:rPr>
        <w:t>10</w:t>
      </w:r>
      <w:r>
        <w:t>”</w:t>
      </w:r>
      <w:r w:rsidRPr="00482E98">
        <w:rPr>
          <w:rFonts w:hint="eastAsia"/>
        </w:rPr>
        <w:t>,</w:t>
      </w:r>
      <w:r>
        <w:t>”</w:t>
      </w:r>
      <w:r w:rsidRPr="00482E98">
        <w:rPr>
          <w:rFonts w:hint="eastAsia"/>
        </w:rPr>
        <w:t>IdSfCancel</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IdReReadHandle</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IdPlateDownLoad</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ID1In1OutCardType</w:t>
      </w:r>
      <w:r>
        <w:t>”</w:t>
      </w:r>
      <w:r w:rsidRPr="00482E98">
        <w:rPr>
          <w:rFonts w:hint="eastAsia"/>
        </w:rPr>
        <w:t>:</w:t>
      </w:r>
      <w:r>
        <w:t>”“</w:t>
      </w:r>
      <w:r w:rsidRPr="00482E98">
        <w:rPr>
          <w:rFonts w:hint="eastAsia"/>
        </w:rPr>
        <w:t>,</w:t>
      </w:r>
      <w:r>
        <w:t>”</w:t>
      </w:r>
      <w:r w:rsidRPr="00482E98">
        <w:rPr>
          <w:rFonts w:hint="eastAsia"/>
        </w:rPr>
        <w:t>IDComfirmOpenCardType</w:t>
      </w:r>
      <w:r>
        <w:t>”</w:t>
      </w:r>
      <w:r w:rsidRPr="00482E98">
        <w:rPr>
          <w:rFonts w:hint="eastAsia"/>
        </w:rPr>
        <w:t>:</w:t>
      </w:r>
      <w:r>
        <w:t>”“</w:t>
      </w:r>
      <w:r w:rsidRPr="00482E98">
        <w:rPr>
          <w:rFonts w:hint="eastAsia"/>
        </w:rPr>
        <w:t>,</w:t>
      </w:r>
      <w:r>
        <w:t>”</w:t>
      </w:r>
      <w:r w:rsidRPr="00482E98">
        <w:rPr>
          <w:rFonts w:hint="eastAsia"/>
        </w:rPr>
        <w:t>ForbidSamePosition</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MonthYQRule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CtrlVoiceLedVersion</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CtrlVoiceMode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PcTalkPlat</w:t>
      </w:r>
      <w:r w:rsidRPr="00482E98">
        <w:t>e</w:t>
      </w:r>
      <w:r>
        <w:t>”</w:t>
      </w:r>
      <w:r w:rsidRPr="00482E98">
        <w:t>:</w:t>
      </w:r>
      <w:r>
        <w:t>”</w:t>
      </w:r>
      <w:r w:rsidRPr="00482E98">
        <w:t>1</w:t>
      </w:r>
      <w:r>
        <w:t>”</w:t>
      </w:r>
      <w:r w:rsidRPr="00482E98">
        <w:t>,</w:t>
      </w:r>
      <w:r>
        <w:t>”</w:t>
      </w:r>
      <w:r w:rsidRPr="00482E98">
        <w:t>CtrlShowPlate</w:t>
      </w:r>
      <w:r>
        <w:t>”</w:t>
      </w:r>
      <w:r w:rsidRPr="00482E98">
        <w:t>:</w:t>
      </w:r>
      <w:r>
        <w:t>”</w:t>
      </w:r>
      <w:r w:rsidRPr="00482E98">
        <w:t>1</w:t>
      </w:r>
      <w:r>
        <w:t>”</w:t>
      </w:r>
      <w:r w:rsidRPr="00482E98">
        <w:t>,</w:t>
      </w:r>
      <w:r>
        <w:t>”</w:t>
      </w:r>
      <w:r w:rsidRPr="00482E98">
        <w:t>CtrlShowStayTime</w:t>
      </w:r>
      <w:r>
        <w:t>”</w:t>
      </w:r>
      <w:r w:rsidRPr="00482E98">
        <w:t>:</w:t>
      </w:r>
      <w:r>
        <w:t>”</w:t>
      </w:r>
      <w:r w:rsidRPr="00482E98">
        <w:t>1</w:t>
      </w:r>
      <w:r>
        <w:t>”</w:t>
      </w:r>
      <w:r w:rsidRPr="00482E98">
        <w:t>,</w:t>
      </w:r>
      <w:r>
        <w:t>”</w:t>
      </w:r>
      <w:r w:rsidRPr="00482E98">
        <w:t>CtrlShowRemainPos</w:t>
      </w:r>
      <w:r>
        <w:t>”</w:t>
      </w:r>
      <w:r w:rsidRPr="00482E98">
        <w:t>:</w:t>
      </w:r>
      <w:r>
        <w:t>”</w:t>
      </w:r>
      <w:r w:rsidRPr="00482E98">
        <w:t>0</w:t>
      </w:r>
      <w:r>
        <w:t>”</w:t>
      </w:r>
      <w:r w:rsidRPr="00482E98">
        <w:t>,</w:t>
      </w:r>
      <w:r>
        <w:t>”</w:t>
      </w:r>
      <w:r w:rsidRPr="00482E98">
        <w:t>CtrlShowInfo</w:t>
      </w:r>
      <w:r>
        <w:t>”</w:t>
      </w:r>
      <w:r w:rsidRPr="00482E98">
        <w:t>:</w:t>
      </w:r>
      <w:r>
        <w:t>”</w:t>
      </w:r>
      <w:r w:rsidRPr="00482E98">
        <w:t>0</w:t>
      </w:r>
      <w:r>
        <w:t>”</w:t>
      </w:r>
      <w:r w:rsidRPr="00482E98">
        <w:t>,</w:t>
      </w:r>
      <w:r>
        <w:t>”</w:t>
      </w:r>
      <w:r w:rsidRPr="00482E98">
        <w:t>CtrlShowCW</w:t>
      </w:r>
      <w:r>
        <w:t>”</w:t>
      </w:r>
      <w:r w:rsidRPr="00482E98">
        <w:t>:</w:t>
      </w:r>
      <w:r>
        <w:t>”</w:t>
      </w:r>
      <w:r w:rsidRPr="00482E98">
        <w:t>0</w:t>
      </w:r>
      <w:r>
        <w:t>”</w:t>
      </w:r>
      <w:r w:rsidRPr="00482E98">
        <w:t>,</w:t>
      </w:r>
      <w:r>
        <w:t>”</w:t>
      </w:r>
      <w:r w:rsidRPr="00482E98">
        <w:t>RemainPosLedShowInfo</w:t>
      </w:r>
      <w:r>
        <w:t>”</w:t>
      </w:r>
      <w:r w:rsidRPr="00482E98">
        <w:t>:</w:t>
      </w:r>
      <w:r>
        <w:t>”</w:t>
      </w:r>
      <w:r w:rsidRPr="00482E98">
        <w:t>0</w:t>
      </w:r>
      <w:r>
        <w:t>”</w:t>
      </w:r>
      <w:r w:rsidRPr="00482E98">
        <w:t>,</w:t>
      </w:r>
      <w:r>
        <w:t>”</w:t>
      </w:r>
      <w:r w:rsidRPr="00482E98">
        <w:t>RemainPosLedShowPlate</w:t>
      </w:r>
      <w:r>
        <w:t>”</w:t>
      </w:r>
      <w:r w:rsidRPr="00482E98">
        <w:t>:</w:t>
      </w:r>
      <w:r>
        <w:t>”</w:t>
      </w:r>
      <w:r w:rsidRPr="00482E98">
        <w:t>0</w:t>
      </w:r>
      <w:r>
        <w:t>”</w:t>
      </w:r>
      <w:r w:rsidRPr="00482E98">
        <w:t>,</w:t>
      </w:r>
      <w:r>
        <w:t>”</w:t>
      </w:r>
      <w:r w:rsidRPr="00482E98">
        <w:t>CarPosLedLen</w:t>
      </w:r>
      <w:r>
        <w:t>”</w:t>
      </w:r>
      <w:r w:rsidRPr="00482E98">
        <w:t>:</w:t>
      </w:r>
      <w:r>
        <w:t>”</w:t>
      </w:r>
      <w:r w:rsidRPr="00482E98">
        <w:t>0</w:t>
      </w:r>
      <w:r>
        <w:t>”</w:t>
      </w:r>
      <w:r w:rsidRPr="00482E98">
        <w:t>,</w:t>
      </w:r>
      <w:r>
        <w:t>”</w:t>
      </w:r>
      <w:r w:rsidRPr="00482E98">
        <w:t>SFLedType</w:t>
      </w:r>
      <w:r>
        <w:t>”</w:t>
      </w:r>
      <w:r w:rsidRPr="00482E98">
        <w:t>:</w:t>
      </w:r>
      <w:r>
        <w:t>”</w:t>
      </w:r>
      <w:r w:rsidRPr="00482E98">
        <w:t>0</w:t>
      </w:r>
      <w:r>
        <w:t>”</w:t>
      </w:r>
      <w:r w:rsidRPr="00482E98">
        <w:t>,</w:t>
      </w:r>
      <w:r>
        <w:t>”</w:t>
      </w:r>
      <w:r w:rsidRPr="00482E98">
        <w:t>SumMoneyHide</w:t>
      </w:r>
      <w:r>
        <w:t>”</w:t>
      </w:r>
      <w:r w:rsidRPr="00482E98">
        <w:t>:</w:t>
      </w:r>
      <w:r>
        <w:t>”</w:t>
      </w:r>
      <w:r w:rsidRPr="00482E98">
        <w:t>0</w:t>
      </w:r>
      <w:r>
        <w:t>”</w:t>
      </w:r>
      <w:r w:rsidRPr="00482E98">
        <w:t>,</w:t>
      </w:r>
      <w:r>
        <w:t>”</w:t>
      </w:r>
      <w:r w:rsidRPr="00482E98">
        <w:t>ExitOnlineByPwd</w:t>
      </w:r>
      <w:r>
        <w:t>”</w:t>
      </w:r>
      <w:r w:rsidRPr="00482E98">
        <w:t>:</w:t>
      </w:r>
      <w:r>
        <w:t>”</w:t>
      </w:r>
      <w:r w:rsidRPr="00482E98">
        <w:t>0</w:t>
      </w:r>
      <w:r>
        <w:t>”</w:t>
      </w:r>
      <w:r w:rsidRPr="00482E98">
        <w:t>,</w:t>
      </w:r>
      <w:r>
        <w:t>”</w:t>
      </w:r>
      <w:r w:rsidRPr="00482E98">
        <w:t>CtrlSetHasPwd</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SoftOpenNoPlate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AreaDefault</w:t>
      </w:r>
      <w:r>
        <w:t>”</w:t>
      </w:r>
      <w:r w:rsidRPr="00482E98">
        <w:rPr>
          <w:rFonts w:hint="eastAsia"/>
        </w:rPr>
        <w:t>:</w:t>
      </w:r>
      <w:r>
        <w:t>”</w:t>
      </w:r>
      <w:r w:rsidRPr="00482E98">
        <w:rPr>
          <w:rFonts w:hint="eastAsia"/>
        </w:rPr>
        <w:t>粤</w:t>
      </w:r>
      <w:r>
        <w:t>”</w:t>
      </w:r>
      <w:r w:rsidRPr="00482E98">
        <w:rPr>
          <w:rFonts w:hint="eastAsia"/>
        </w:rPr>
        <w:t>,</w:t>
      </w:r>
      <w:r>
        <w:t>”</w:t>
      </w:r>
      <w:r w:rsidRPr="00482E98">
        <w:rPr>
          <w:rFonts w:hint="eastAsia"/>
        </w:rPr>
        <w:t>OneKeyShortCut</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CheDuiMode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InOutQueryName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ExceptionHandle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ShowTempCardNum</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ReLoginPrint</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FreeCardNoInPlace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CheckPortFirst</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SaveDetailLog</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OnlyShowThisRemainPos</w:t>
      </w:r>
      <w:r>
        <w:t>”</w:t>
      </w:r>
      <w:r w:rsidRPr="00482E98">
        <w:rPr>
          <w:rFonts w:hint="eastAsia"/>
        </w:rPr>
        <w:t>:</w:t>
      </w:r>
      <w:r>
        <w:t>”</w:t>
      </w:r>
      <w:r w:rsidRPr="00482E98">
        <w:t>0</w:t>
      </w:r>
      <w:r>
        <w:t>”</w:t>
      </w:r>
      <w:r w:rsidRPr="00482E98">
        <w:t>,</w:t>
      </w:r>
      <w:r>
        <w:t>”</w:t>
      </w:r>
      <w:r w:rsidRPr="00482E98">
        <w:t>TempCarPlaceNum</w:t>
      </w:r>
      <w:r>
        <w:t>”</w:t>
      </w:r>
      <w:r w:rsidRPr="00482E98">
        <w:t>:</w:t>
      </w:r>
      <w:r>
        <w:t>”</w:t>
      </w:r>
      <w:r w:rsidRPr="00482E98">
        <w:t>0</w:t>
      </w:r>
      <w:r>
        <w:t>”</w:t>
      </w:r>
      <w:r w:rsidRPr="00482E98">
        <w:t>,</w:t>
      </w:r>
      <w:r>
        <w:t>”</w:t>
      </w:r>
      <w:r w:rsidRPr="00482E98">
        <w:t>MonthCarPlaceNum</w:t>
      </w:r>
      <w:r>
        <w:t>”</w:t>
      </w:r>
      <w:r w:rsidRPr="00482E98">
        <w:t>:</w:t>
      </w:r>
      <w:r>
        <w:t>”</w:t>
      </w:r>
      <w:r w:rsidRPr="00482E98">
        <w:t>0</w:t>
      </w:r>
      <w:r>
        <w:t>”</w:t>
      </w:r>
      <w:r w:rsidRPr="00482E98">
        <w:t>,</w:t>
      </w:r>
      <w:r>
        <w:t>”</w:t>
      </w:r>
      <w:r w:rsidRPr="00482E98">
        <w:t>vMoneyCarPlaceNum</w:t>
      </w:r>
      <w:r>
        <w:t>”</w:t>
      </w:r>
      <w:r w:rsidRPr="00482E98">
        <w:t>:</w:t>
      </w:r>
      <w:r>
        <w:t>”</w:t>
      </w:r>
      <w:r w:rsidRPr="00482E98">
        <w:t>0</w:t>
      </w:r>
      <w:r>
        <w:t>”</w:t>
      </w:r>
      <w:r w:rsidRPr="00482E98">
        <w:t>,</w:t>
      </w:r>
      <w:r>
        <w:t>”</w:t>
      </w:r>
      <w:r w:rsidRPr="00482E98">
        <w:t>PersonVideo</w:t>
      </w:r>
      <w:r>
        <w:t>”</w:t>
      </w:r>
      <w:r w:rsidRPr="00482E98">
        <w:t>:</w:t>
      </w:r>
      <w:r>
        <w:t>”</w:t>
      </w:r>
      <w:r w:rsidRPr="00482E98">
        <w:t>0</w:t>
      </w:r>
      <w:r>
        <w:t>”</w:t>
      </w:r>
      <w:r w:rsidRPr="00482E98">
        <w:t>,</w:t>
      </w:r>
      <w:r>
        <w:t>”</w:t>
      </w:r>
      <w:r w:rsidRPr="00482E98">
        <w:t>IDSoftOpen</w:t>
      </w:r>
      <w:r>
        <w:t>”</w:t>
      </w:r>
      <w:r w:rsidRPr="00482E98">
        <w:t>:</w:t>
      </w:r>
      <w:r>
        <w:t>”</w:t>
      </w:r>
      <w:r w:rsidRPr="00482E98">
        <w:t>1</w:t>
      </w:r>
      <w:r>
        <w:t>”</w:t>
      </w:r>
      <w:r w:rsidRPr="00482E98">
        <w:t>,</w:t>
      </w:r>
      <w:r>
        <w:t>”</w:t>
      </w:r>
      <w:r w:rsidRPr="00482E98">
        <w:t>IDComfirmOpenEnable</w:t>
      </w:r>
      <w:r>
        <w:t>”</w:t>
      </w:r>
      <w:r w:rsidRPr="00482E98">
        <w:t>:</w:t>
      </w:r>
      <w:r>
        <w:t>”</w:t>
      </w:r>
      <w:r w:rsidRPr="00482E98">
        <w:t>0</w:t>
      </w:r>
      <w:r>
        <w:t>”</w:t>
      </w:r>
      <w:r w:rsidRPr="00482E98">
        <w:t>,</w:t>
      </w:r>
      <w:r>
        <w:t>”</w:t>
      </w:r>
      <w:r w:rsidRPr="00482E98">
        <w:t>PointNum</w:t>
      </w:r>
      <w:r>
        <w:t>”</w:t>
      </w:r>
      <w:r w:rsidRPr="00482E98">
        <w:t>:</w:t>
      </w:r>
      <w:r>
        <w:t>”</w:t>
      </w:r>
      <w:r w:rsidRPr="00482E98">
        <w:t>1</w:t>
      </w:r>
      <w:r>
        <w:t>”</w:t>
      </w:r>
      <w:r w:rsidRPr="00482E98">
        <w:t>,</w:t>
      </w:r>
      <w:r>
        <w:t>”</w:t>
      </w:r>
      <w:r w:rsidRPr="00482E98">
        <w:t>bBarCodePrint</w:t>
      </w:r>
      <w:r>
        <w:t>”</w:t>
      </w:r>
      <w:r w:rsidRPr="00482E98">
        <w:t>:</w:t>
      </w:r>
      <w:r>
        <w:t>”</w:t>
      </w:r>
      <w:r w:rsidRPr="00482E98">
        <w:t>0</w:t>
      </w:r>
      <w:r>
        <w:t>”</w:t>
      </w:r>
      <w:r w:rsidRPr="00482E98">
        <w:t>,</w:t>
      </w:r>
      <w:r>
        <w:t>”</w:t>
      </w:r>
      <w:r w:rsidRPr="00482E98">
        <w:t>NetWorkVideo</w:t>
      </w:r>
      <w:r>
        <w:t>”</w:t>
      </w:r>
      <w:r w:rsidRPr="00482E98">
        <w:t>:</w:t>
      </w:r>
      <w:r>
        <w:t>”</w:t>
      </w:r>
      <w:r w:rsidRPr="00482E98">
        <w:t>1</w:t>
      </w:r>
      <w:r>
        <w:t>”</w:t>
      </w:r>
      <w:r w:rsidRPr="00482E98">
        <w:t>,</w:t>
      </w:r>
      <w:r>
        <w:t>”</w:t>
      </w:r>
      <w:r w:rsidRPr="00482E98">
        <w:t>NetWorkVideoType</w:t>
      </w:r>
      <w:r>
        <w:t>”</w:t>
      </w:r>
      <w:r w:rsidRPr="00482E98">
        <w:t>:</w:t>
      </w:r>
      <w:r>
        <w:t>”</w:t>
      </w:r>
      <w:r w:rsidRPr="00482E98">
        <w:t>0</w:t>
      </w:r>
      <w:r>
        <w:t>”</w:t>
      </w:r>
      <w:r w:rsidRPr="00482E98">
        <w:t>,</w:t>
      </w:r>
      <w:r>
        <w:t>”</w:t>
      </w:r>
      <w:r w:rsidRPr="00482E98">
        <w:t>IsCPHAuto</w:t>
      </w:r>
      <w:r>
        <w:t>”</w:t>
      </w:r>
      <w:r w:rsidRPr="00482E98">
        <w:t>:</w:t>
      </w:r>
      <w:r>
        <w:t>”</w:t>
      </w:r>
      <w:r w:rsidRPr="00482E98">
        <w:t>0</w:t>
      </w:r>
      <w:r>
        <w:t>”</w:t>
      </w:r>
      <w:r w:rsidRPr="00482E98">
        <w:t>,</w:t>
      </w:r>
      <w:r>
        <w:t>”</w:t>
      </w:r>
      <w:r w:rsidRPr="00482E98">
        <w:t>ZGXE</w:t>
      </w:r>
      <w:r>
        <w:t>”</w:t>
      </w:r>
      <w:r w:rsidRPr="00482E98">
        <w:t>:</w:t>
      </w:r>
      <w:r>
        <w:t>”</w:t>
      </w:r>
      <w:r w:rsidRPr="00482E98">
        <w:t>0</w:t>
      </w:r>
      <w:r>
        <w:t>”</w:t>
      </w:r>
      <w:r w:rsidRPr="00482E98">
        <w:t>,</w:t>
      </w:r>
      <w:r>
        <w:t>”</w:t>
      </w:r>
      <w:r w:rsidRPr="00482E98">
        <w:t>ZGXEType</w:t>
      </w:r>
      <w:r>
        <w:t>”</w:t>
      </w:r>
      <w:r w:rsidRPr="00482E98">
        <w:t>:</w:t>
      </w:r>
      <w:r>
        <w:t>”</w:t>
      </w:r>
      <w:r w:rsidRPr="00482E98">
        <w:t>0</w:t>
      </w:r>
      <w:r>
        <w:t>”</w:t>
      </w:r>
      <w:r w:rsidRPr="00482E98">
        <w:t>,</w:t>
      </w:r>
      <w:r>
        <w:t>”</w:t>
      </w:r>
      <w:r w:rsidRPr="00482E98">
        <w:t>ImageAutoDel</w:t>
      </w:r>
      <w:r>
        <w:t>”</w:t>
      </w:r>
      <w:r w:rsidRPr="00482E98">
        <w:t>:</w:t>
      </w:r>
      <w:r>
        <w:t>”</w:t>
      </w:r>
      <w:r w:rsidRPr="00482E98">
        <w:t>0</w:t>
      </w:r>
      <w:r>
        <w:t>”</w:t>
      </w:r>
      <w:r w:rsidRPr="00482E98">
        <w:t>,</w:t>
      </w:r>
      <w:r>
        <w:t>”</w:t>
      </w:r>
      <w:r w:rsidRPr="00482E98">
        <w:t>ImageAutoDelTime</w:t>
      </w:r>
      <w:r>
        <w:t>”</w:t>
      </w:r>
      <w:r w:rsidRPr="00482E98">
        <w:t>:</w:t>
      </w:r>
      <w:r>
        <w:t>”</w:t>
      </w:r>
      <w:r w:rsidRPr="00482E98">
        <w:t>1</w:t>
      </w:r>
      <w:r>
        <w:t>”</w:t>
      </w:r>
      <w:r w:rsidRPr="00482E98">
        <w:t>,</w:t>
      </w:r>
      <w:r>
        <w:t>”</w:t>
      </w:r>
      <w:r w:rsidRPr="00482E98">
        <w:t>MoneyCarPlaceNum</w:t>
      </w:r>
      <w:r>
        <w:t>”</w:t>
      </w:r>
      <w:r w:rsidRPr="00482E98">
        <w:t>:</w:t>
      </w:r>
      <w:r>
        <w:t>”</w:t>
      </w:r>
      <w:r w:rsidRPr="00482E98">
        <w:t>0</w:t>
      </w:r>
      <w:r>
        <w:t>”</w:t>
      </w:r>
      <w:r w:rsidRPr="00482E98">
        <w:t>}}</w:t>
      </w:r>
      <w:r w:rsidRPr="0069679C">
        <w:rPr>
          <w:rFonts w:hint="eastAsia"/>
        </w:rPr>
        <w:t xml:space="preserve"> </w:t>
      </w:r>
    </w:p>
    <w:p w:rsidR="00B70443" w:rsidRDefault="00B70443" w:rsidP="00B70443">
      <w:pPr>
        <w:rPr>
          <w:b/>
        </w:rPr>
      </w:pPr>
      <w:r>
        <w:rPr>
          <w:rFonts w:hint="eastAsia"/>
          <w:b/>
        </w:rPr>
        <w:t>失败回复示例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0E23CF" w:rsidRDefault="000E23CF" w:rsidP="00B70443">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5446D3"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3"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GetSysSettingDistinct</w:t>
      </w:r>
    </w:p>
    <w:p w:rsidR="00D50D31"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291537" w:rsidRDefault="00291537" w:rsidP="00B70443">
      <w:pPr>
        <w:pStyle w:val="3"/>
      </w:pPr>
      <w:r>
        <w:rPr>
          <w:rFonts w:hint="eastAsia"/>
        </w:rPr>
        <w:t>按</w:t>
      </w:r>
      <w:r>
        <w:rPr>
          <w:rFonts w:hint="eastAsia"/>
        </w:rPr>
        <w:t>ID</w:t>
      </w:r>
      <w:r>
        <w:rPr>
          <w:rFonts w:hint="eastAsia"/>
        </w:rPr>
        <w:t>获取接口</w:t>
      </w:r>
    </w:p>
    <w:p w:rsidR="00291537" w:rsidRPr="00E47307" w:rsidRDefault="00291537" w:rsidP="00291537">
      <w:pPr>
        <w:rPr>
          <w:b/>
        </w:rPr>
      </w:pPr>
      <w:r w:rsidRPr="00E47307">
        <w:rPr>
          <w:rFonts w:hint="eastAsia"/>
          <w:b/>
        </w:rPr>
        <w:t>url:</w:t>
      </w:r>
    </w:p>
    <w:p w:rsidR="00291537" w:rsidRPr="008510B3" w:rsidRDefault="005446D3"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4"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GetSysSetting</w:t>
      </w:r>
      <w:r w:rsidR="00291537" w:rsidRPr="00291537">
        <w:rPr>
          <w:rStyle w:val="af7"/>
          <w:rFonts w:hint="eastAsia"/>
        </w:rPr>
        <w:t xml:space="preserve"> </w:t>
      </w:r>
      <w:r w:rsidR="00291537">
        <w:rPr>
          <w:rStyle w:val="af7"/>
          <w:rFonts w:hint="eastAsia"/>
        </w:rPr>
        <w:t>ByID</w:t>
      </w:r>
    </w:p>
    <w:p w:rsidR="00291537" w:rsidRDefault="00291537" w:rsidP="0029153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1537" w:rsidRDefault="00291537" w:rsidP="00291537">
      <w:pPr>
        <w:pStyle w:val="3"/>
      </w:pPr>
      <w:r>
        <w:rPr>
          <w:rFonts w:hint="eastAsia"/>
        </w:rPr>
        <w:t>按</w:t>
      </w:r>
      <w:r>
        <w:rPr>
          <w:rFonts w:hint="eastAsia"/>
        </w:rPr>
        <w:t>ID</w:t>
      </w:r>
      <w:r>
        <w:rPr>
          <w:rFonts w:hint="eastAsia"/>
        </w:rPr>
        <w:t>列表获取接口</w:t>
      </w:r>
    </w:p>
    <w:p w:rsidR="00291537" w:rsidRPr="00E47307" w:rsidRDefault="00291537" w:rsidP="00291537">
      <w:pPr>
        <w:rPr>
          <w:b/>
        </w:rPr>
      </w:pPr>
      <w:r w:rsidRPr="00E47307">
        <w:rPr>
          <w:rFonts w:hint="eastAsia"/>
          <w:b/>
        </w:rPr>
        <w:t>url:</w:t>
      </w:r>
    </w:p>
    <w:p w:rsidR="00291537" w:rsidRPr="008510B3" w:rsidRDefault="005446D3"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5"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GetSysSetting</w:t>
      </w:r>
      <w:r w:rsidR="00291537" w:rsidRPr="00291537">
        <w:rPr>
          <w:rStyle w:val="af7"/>
          <w:rFonts w:hint="eastAsia"/>
        </w:rPr>
        <w:t xml:space="preserve"> </w:t>
      </w:r>
      <w:r w:rsidR="00291537">
        <w:rPr>
          <w:rStyle w:val="af7"/>
          <w:rFonts w:hint="eastAsia"/>
        </w:rPr>
        <w:t>ByIDList</w:t>
      </w:r>
    </w:p>
    <w:p w:rsidR="00291537" w:rsidRDefault="00291537" w:rsidP="0029153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BE0EE4" w:rsidRDefault="00142E0D" w:rsidP="00BE0EE4">
      <w:pPr>
        <w:pStyle w:val="3"/>
      </w:pPr>
      <w:r>
        <w:rPr>
          <w:rFonts w:hint="eastAsia"/>
        </w:rPr>
        <w:t>添加接口</w:t>
      </w:r>
    </w:p>
    <w:p w:rsidR="008C2D95" w:rsidRDefault="00BE0EE4" w:rsidP="008C2D95">
      <w:pPr>
        <w:rPr>
          <w:rStyle w:val="af7"/>
          <w:b/>
        </w:rPr>
      </w:pPr>
      <w:r>
        <w:rPr>
          <w:rFonts w:hint="eastAsia"/>
        </w:rPr>
        <w:t>通过修改接口实现。在修改接口里：如果存在同名的变量则更新，否则新增。</w:t>
      </w:r>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5446D3"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6"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97428E">
        <w:rPr>
          <w:rStyle w:val="af7"/>
        </w:rPr>
        <w:t>SysSetting</w:t>
      </w:r>
      <w:r w:rsidR="008C2D95">
        <w:rPr>
          <w:rStyle w:val="af7"/>
          <w:rFonts w:hint="eastAsia"/>
        </w:rPr>
        <w:t>List</w:t>
      </w:r>
    </w:p>
    <w:p w:rsidR="00BE0EE4" w:rsidRDefault="008C2D95" w:rsidP="00BE0EE4">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87491" w:rsidRPr="008C2D95" w:rsidRDefault="00B87491" w:rsidP="00BE0EE4">
      <w:pPr>
        <w:rPr>
          <w:b/>
        </w:rPr>
      </w:pPr>
      <w:r w:rsidRPr="00B87491">
        <w:rPr>
          <w:rFonts w:hint="eastAsia"/>
          <w:b/>
        </w:rPr>
        <w:t>注：如果存在同名的变量则更新，否则新增</w:t>
      </w:r>
    </w:p>
    <w:p w:rsidR="00142E0D" w:rsidRDefault="00142E0D" w:rsidP="00142E0D">
      <w:pPr>
        <w:pStyle w:val="3"/>
      </w:pPr>
      <w:r>
        <w:rPr>
          <w:rFonts w:hint="eastAsia"/>
        </w:rPr>
        <w:t>修改接口</w:t>
      </w:r>
    </w:p>
    <w:p w:rsidR="00BC29A7" w:rsidRPr="00BC29A7" w:rsidRDefault="00BC29A7" w:rsidP="00BC29A7">
      <w:r>
        <w:rPr>
          <w:rFonts w:hint="eastAsia"/>
        </w:rPr>
        <w:t>如果存在同名的变量则更新，否则新增。</w:t>
      </w:r>
    </w:p>
    <w:p w:rsidR="00142E0D" w:rsidRPr="00E47307" w:rsidRDefault="00142E0D" w:rsidP="00142E0D">
      <w:pPr>
        <w:rPr>
          <w:b/>
        </w:rPr>
      </w:pPr>
      <w:r w:rsidRPr="00E47307">
        <w:rPr>
          <w:rFonts w:hint="eastAsia"/>
          <w:b/>
        </w:rPr>
        <w:t>url:</w:t>
      </w:r>
    </w:p>
    <w:p w:rsidR="00142E0D" w:rsidRPr="008510B3" w:rsidRDefault="005446D3"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7"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Update</w:t>
      </w:r>
      <w:r w:rsidR="00BA60AD">
        <w:rPr>
          <w:rStyle w:val="af7"/>
        </w:rPr>
        <w:t>SysSetting</w:t>
      </w:r>
    </w:p>
    <w:p w:rsidR="007B2EA8" w:rsidRDefault="00142E0D" w:rsidP="007B2EA8">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B70443" w:rsidRDefault="00B70443" w:rsidP="00B70443">
      <w:pPr>
        <w:pStyle w:val="4"/>
      </w:pPr>
      <w:r>
        <w:rPr>
          <w:rFonts w:hint="eastAsia"/>
        </w:rPr>
        <w:t>按参数名称设置参数值接口</w:t>
      </w:r>
    </w:p>
    <w:p w:rsidR="00B70443" w:rsidRPr="00D87F87" w:rsidRDefault="00B70443" w:rsidP="00B70443">
      <w:r>
        <w:rPr>
          <w:rFonts w:hint="eastAsia"/>
        </w:rPr>
        <w:t>由于基本的更新接口是以一条记录对应一个参数的方式更新，客户端使用起来不方便，因此增加此接口，把一条一条的参数转换为对象的一个个属性，以便客户端使用。</w:t>
      </w:r>
    </w:p>
    <w:p w:rsidR="00B70443" w:rsidRPr="00E47307" w:rsidRDefault="00B70443" w:rsidP="00B70443">
      <w:pPr>
        <w:rPr>
          <w:b/>
        </w:rPr>
      </w:pPr>
      <w:r w:rsidRPr="00E47307">
        <w:rPr>
          <w:rFonts w:hint="eastAsia"/>
          <w:b/>
        </w:rPr>
        <w:t>url:</w:t>
      </w:r>
    </w:p>
    <w:p w:rsidR="00B70443" w:rsidRPr="008510B3" w:rsidRDefault="005446D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8" w:history="1">
        <w:r w:rsidR="00B70443" w:rsidRPr="00506A16">
          <w:rPr>
            <w:rStyle w:val="af7"/>
          </w:rPr>
          <w:t>http://192</w:t>
        </w:r>
      </w:hyperlink>
      <w:r w:rsidR="00B70443">
        <w:rPr>
          <w:rStyle w:val="af7"/>
        </w:rPr>
        <w:t>.168.2.158</w:t>
      </w:r>
      <w:r w:rsidR="00B70443" w:rsidRPr="008510B3">
        <w:rPr>
          <w:rStyle w:val="af7"/>
        </w:rPr>
        <w:t>:9000/ParkAPI/</w:t>
      </w:r>
      <w:r w:rsidR="00B70443">
        <w:rPr>
          <w:rStyle w:val="af7"/>
          <w:rFonts w:hint="eastAsia"/>
        </w:rPr>
        <w:t>S</w:t>
      </w:r>
      <w:r w:rsidR="00B70443" w:rsidRPr="00D50D31">
        <w:rPr>
          <w:rStyle w:val="af7"/>
        </w:rPr>
        <w:t>etSysSetting</w:t>
      </w:r>
      <w:r w:rsidR="00B70443">
        <w:rPr>
          <w:rStyle w:val="af7"/>
          <w:rFonts w:hint="eastAsia"/>
        </w:rPr>
        <w:t>Value</w:t>
      </w:r>
    </w:p>
    <w:p w:rsidR="00B70443" w:rsidRPr="005879B3" w:rsidRDefault="00B70443" w:rsidP="00B70443">
      <w:pPr>
        <w:rPr>
          <w:b/>
        </w:rPr>
      </w:pPr>
      <w:r w:rsidRPr="00E47307">
        <w:rPr>
          <w:b/>
        </w:rPr>
        <w:t>HTTP</w:t>
      </w:r>
      <w:r w:rsidRPr="00E47307">
        <w:rPr>
          <w:rFonts w:hint="eastAsia"/>
          <w:b/>
        </w:rPr>
        <w:t>请求</w:t>
      </w:r>
      <w:r w:rsidRPr="00E47307">
        <w:rPr>
          <w:b/>
        </w:rPr>
        <w:t>方式</w:t>
      </w:r>
      <w:r w:rsidRPr="00E47307">
        <w:rPr>
          <w:rFonts w:hint="eastAsia"/>
          <w:b/>
        </w:rPr>
        <w:t>：</w:t>
      </w:r>
    </w:p>
    <w:p w:rsidR="00B70443" w:rsidRDefault="00B70443" w:rsidP="00B70443">
      <w:r>
        <w:t>POST</w:t>
      </w:r>
      <w:r>
        <w:t>，</w:t>
      </w:r>
      <w:r>
        <w:t>GET</w:t>
      </w:r>
    </w:p>
    <w:p w:rsidR="00B70443" w:rsidRDefault="00B70443" w:rsidP="00B7044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0443" w:rsidTr="00B70443">
        <w:tc>
          <w:tcPr>
            <w:tcW w:w="1809"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说明</w:t>
            </w:r>
          </w:p>
        </w:tc>
      </w:tr>
      <w:tr w:rsidR="00B70443" w:rsidTr="00B70443">
        <w:tc>
          <w:tcPr>
            <w:tcW w:w="1809" w:type="dxa"/>
          </w:tcPr>
          <w:p w:rsidR="00B70443" w:rsidRPr="00EC78A7" w:rsidRDefault="00B70443" w:rsidP="00B70443">
            <w:pPr>
              <w:spacing w:line="264" w:lineRule="auto"/>
              <w:rPr>
                <w:b/>
                <w:kern w:val="2"/>
              </w:rPr>
            </w:pPr>
            <w:r w:rsidRPr="00EC78A7">
              <w:rPr>
                <w:b/>
                <w:kern w:val="2"/>
              </w:rPr>
              <w:t>token</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0443" w:rsidTr="00B70443">
        <w:tc>
          <w:tcPr>
            <w:tcW w:w="1809" w:type="dxa"/>
          </w:tcPr>
          <w:p w:rsidR="00B70443" w:rsidRPr="00E757C3" w:rsidRDefault="00B70443" w:rsidP="00B70443">
            <w:pPr>
              <w:spacing w:line="264" w:lineRule="auto"/>
              <w:rPr>
                <w:b/>
                <w:kern w:val="2"/>
              </w:rPr>
            </w:pPr>
            <w:r w:rsidRPr="00E757C3">
              <w:rPr>
                <w:b/>
                <w:kern w:val="2"/>
              </w:rPr>
              <w:t>StationID</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工作站编号</w:t>
            </w:r>
          </w:p>
        </w:tc>
      </w:tr>
      <w:tr w:rsidR="00B70443" w:rsidTr="00B70443">
        <w:tc>
          <w:tcPr>
            <w:tcW w:w="1809" w:type="dxa"/>
          </w:tcPr>
          <w:p w:rsidR="00B70443" w:rsidRPr="00E757C3" w:rsidRDefault="00B70443" w:rsidP="00B70443">
            <w:pPr>
              <w:spacing w:line="264" w:lineRule="auto"/>
              <w:rPr>
                <w:b/>
                <w:kern w:val="2"/>
              </w:rPr>
            </w:pPr>
            <w:r w:rsidRPr="00BC4A8E">
              <w:rPr>
                <w:b/>
                <w:kern w:val="2"/>
              </w:rPr>
              <w:t>SetName</w:t>
            </w:r>
          </w:p>
        </w:tc>
        <w:tc>
          <w:tcPr>
            <w:tcW w:w="1024" w:type="dxa"/>
          </w:tcPr>
          <w:p w:rsidR="00B70443"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kern w:val="2"/>
                <w:sz w:val="18"/>
                <w:szCs w:val="18"/>
              </w:rPr>
              <w:t>参数名称</w:t>
            </w:r>
          </w:p>
        </w:tc>
      </w:tr>
      <w:tr w:rsidR="00B70443" w:rsidTr="00B70443">
        <w:tc>
          <w:tcPr>
            <w:tcW w:w="1809" w:type="dxa"/>
          </w:tcPr>
          <w:p w:rsidR="00B70443" w:rsidRPr="001C6471" w:rsidRDefault="00B70443" w:rsidP="00B70443">
            <w:pPr>
              <w:spacing w:line="264" w:lineRule="auto"/>
              <w:rPr>
                <w:b/>
                <w:kern w:val="2"/>
              </w:rPr>
            </w:pPr>
            <w:r w:rsidRPr="00BC4A8E">
              <w:rPr>
                <w:b/>
                <w:kern w:val="2"/>
              </w:rPr>
              <w:t>SetValue</w:t>
            </w:r>
          </w:p>
        </w:tc>
        <w:tc>
          <w:tcPr>
            <w:tcW w:w="1024" w:type="dxa"/>
          </w:tcPr>
          <w:p w:rsidR="00B70443"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参数值</w:t>
            </w:r>
          </w:p>
        </w:tc>
      </w:tr>
      <w:tr w:rsidR="00B70443" w:rsidTr="00B70443">
        <w:tc>
          <w:tcPr>
            <w:tcW w:w="1809" w:type="dxa"/>
          </w:tcPr>
          <w:p w:rsidR="00B70443" w:rsidRDefault="00B70443" w:rsidP="00B7044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B70443" w:rsidRDefault="00B70443" w:rsidP="00B70443">
      <w:pPr>
        <w:rPr>
          <w:b/>
        </w:rPr>
      </w:pPr>
      <w:r>
        <w:rPr>
          <w:rFonts w:hint="eastAsia"/>
          <w:b/>
        </w:rPr>
        <w:lastRenderedPageBreak/>
        <w:t>返回</w:t>
      </w:r>
      <w:r>
        <w:rPr>
          <w:b/>
        </w:rPr>
        <w:t>数据</w:t>
      </w:r>
      <w:r w:rsidRPr="0050700F">
        <w:rPr>
          <w:rFonts w:hint="eastAsia"/>
          <w:b/>
        </w:rPr>
        <w:t>格式</w:t>
      </w:r>
      <w:r>
        <w:rPr>
          <w:rFonts w:hint="eastAsia"/>
          <w:b/>
        </w:rPr>
        <w:t>:</w:t>
      </w:r>
    </w:p>
    <w:p w:rsidR="00B70443" w:rsidRPr="0051022D" w:rsidRDefault="00B70443" w:rsidP="00B70443">
      <w:r>
        <w:t>JSON</w:t>
      </w:r>
    </w:p>
    <w:p w:rsidR="00B70443" w:rsidRDefault="00B70443" w:rsidP="00B7044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0443" w:rsidTr="00B7044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说明</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受影响的行数或新增记录的</w:t>
            </w:r>
            <w:r>
              <w:rPr>
                <w:rFonts w:ascii="Consolas" w:hAnsi="Consolas" w:cs="Consolas" w:hint="eastAsia"/>
                <w:kern w:val="2"/>
                <w:sz w:val="18"/>
                <w:szCs w:val="18"/>
              </w:rPr>
              <w:t>ID</w:t>
            </w:r>
            <w:r>
              <w:rPr>
                <w:rFonts w:ascii="Consolas" w:hAnsi="Consolas" w:cs="Consolas" w:hint="eastAsia"/>
                <w:kern w:val="2"/>
                <w:sz w:val="18"/>
                <w:szCs w:val="18"/>
              </w:rPr>
              <w:t>值</w:t>
            </w:r>
            <w:r>
              <w:rPr>
                <w:rFonts w:ascii="Consolas" w:hAnsi="Consolas" w:cs="Consolas" w:hint="eastAsia"/>
                <w:kern w:val="2"/>
                <w:sz w:val="18"/>
                <w:szCs w:val="18"/>
              </w:rPr>
              <w:t>(</w:t>
            </w:r>
            <w:r>
              <w:rPr>
                <w:rFonts w:ascii="Consolas" w:hAnsi="Consolas" w:cs="Consolas" w:hint="eastAsia"/>
                <w:kern w:val="2"/>
                <w:sz w:val="18"/>
                <w:szCs w:val="18"/>
              </w:rPr>
              <w:t>如果指定的参数名已存在则为更新操作，否则为新增操作</w:t>
            </w:r>
            <w:r>
              <w:rPr>
                <w:rFonts w:ascii="Consolas" w:hAnsi="Consolas" w:cs="Consolas" w:hint="eastAsia"/>
                <w:kern w:val="2"/>
                <w:sz w:val="18"/>
                <w:szCs w:val="18"/>
              </w:rPr>
              <w:t>)</w:t>
            </w:r>
            <w:r>
              <w:rPr>
                <w:rFonts w:ascii="Consolas" w:hAnsi="Consolas" w:cs="Consolas" w:hint="eastAsia"/>
                <w:kern w:val="2"/>
                <w:sz w:val="18"/>
                <w:szCs w:val="18"/>
              </w:rPr>
              <w:t>。</w:t>
            </w:r>
          </w:p>
        </w:tc>
      </w:tr>
    </w:tbl>
    <w:p w:rsidR="00B70443" w:rsidRDefault="00B70443" w:rsidP="00B70443">
      <w:pPr>
        <w:rPr>
          <w:b/>
        </w:rPr>
      </w:pPr>
    </w:p>
    <w:p w:rsidR="00B70443" w:rsidRDefault="00B70443" w:rsidP="00B70443">
      <w:pPr>
        <w:rPr>
          <w:b/>
        </w:rPr>
      </w:pPr>
      <w:r>
        <w:rPr>
          <w:rFonts w:hint="eastAsia"/>
          <w:b/>
        </w:rPr>
        <w:t>请求示例：</w:t>
      </w:r>
    </w:p>
    <w:p w:rsidR="00B70443" w:rsidRPr="008510B3" w:rsidRDefault="005446D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9" w:history="1">
        <w:r w:rsidR="00B70443" w:rsidRPr="00506A16">
          <w:rPr>
            <w:rStyle w:val="af7"/>
          </w:rPr>
          <w:t>http://192</w:t>
        </w:r>
      </w:hyperlink>
      <w:r w:rsidR="00B70443">
        <w:rPr>
          <w:rStyle w:val="af7"/>
        </w:rPr>
        <w:t>.168.2.158</w:t>
      </w:r>
      <w:r w:rsidR="00B70443" w:rsidRPr="008510B3">
        <w:rPr>
          <w:rStyle w:val="af7"/>
        </w:rPr>
        <w:t>:9000/ParkAPI/</w:t>
      </w:r>
      <w:r w:rsidR="00B70443">
        <w:rPr>
          <w:rStyle w:val="af7"/>
          <w:rFonts w:hint="eastAsia"/>
        </w:rPr>
        <w:t>S</w:t>
      </w:r>
      <w:r w:rsidR="00B70443" w:rsidRPr="00BC4A8E">
        <w:rPr>
          <w:rStyle w:val="af7"/>
        </w:rPr>
        <w:t>etSysSettingValue?token=b411537ef72845e3bb6e237b0ed7e7fc&amp;StationID=1&amp;SetName=iImageSaveDays</w:t>
      </w:r>
      <w:r w:rsidR="00B70443">
        <w:rPr>
          <w:rStyle w:val="af7"/>
          <w:rFonts w:hint="eastAsia"/>
        </w:rPr>
        <w:t>&amp;SetValue=90</w:t>
      </w:r>
    </w:p>
    <w:p w:rsidR="00B70443" w:rsidRDefault="00B70443" w:rsidP="00B70443">
      <w:pPr>
        <w:rPr>
          <w:b/>
        </w:rPr>
      </w:pPr>
      <w:r>
        <w:rPr>
          <w:rFonts w:hint="eastAsia"/>
          <w:b/>
        </w:rPr>
        <w:t>成功回复示例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t>“</w:t>
      </w:r>
      <w:r w:rsidRPr="00482E98">
        <w:rPr>
          <w:rFonts w:hint="eastAsia"/>
        </w:rPr>
        <w:t>rcode</w:t>
      </w:r>
      <w:r>
        <w:t>”</w:t>
      </w:r>
      <w:r w:rsidRPr="00482E98">
        <w:rPr>
          <w:rFonts w:hint="eastAsia"/>
        </w:rPr>
        <w:t>:</w:t>
      </w:r>
      <w:r>
        <w:t>”</w:t>
      </w:r>
      <w:r w:rsidRPr="00482E98">
        <w:rPr>
          <w:rFonts w:hint="eastAsia"/>
        </w:rPr>
        <w:t>200</w:t>
      </w:r>
      <w:r>
        <w:t>”</w:t>
      </w:r>
      <w:r w:rsidRPr="00482E98">
        <w:rPr>
          <w:rFonts w:hint="eastAsia"/>
        </w:rPr>
        <w:t>,</w:t>
      </w:r>
      <w:r>
        <w:t>”</w:t>
      </w:r>
      <w:r w:rsidRPr="00482E98">
        <w:rPr>
          <w:rFonts w:hint="eastAsia"/>
        </w:rPr>
        <w:t>msg</w:t>
      </w:r>
      <w:r>
        <w:t>”</w:t>
      </w:r>
      <w:r w:rsidRPr="00482E98">
        <w:rPr>
          <w:rFonts w:hint="eastAsia"/>
        </w:rPr>
        <w:t>:</w:t>
      </w:r>
      <w:r>
        <w:t>”</w:t>
      </w:r>
      <w:r w:rsidRPr="00482E98">
        <w:rPr>
          <w:rFonts w:hint="eastAsia"/>
        </w:rPr>
        <w:t>OK</w:t>
      </w:r>
      <w:r>
        <w:t>”</w:t>
      </w:r>
      <w:r w:rsidRPr="00482E98">
        <w:rPr>
          <w:rFonts w:hint="eastAsia"/>
        </w:rPr>
        <w:t>,</w:t>
      </w:r>
      <w:r>
        <w:t>”</w:t>
      </w:r>
      <w:r w:rsidRPr="00482E98">
        <w:rPr>
          <w:rFonts w:hint="eastAsia"/>
        </w:rPr>
        <w:t>data</w:t>
      </w:r>
      <w:r>
        <w:t>”</w:t>
      </w:r>
      <w:r w:rsidRPr="00482E98">
        <w:rPr>
          <w:rFonts w:hint="eastAsia"/>
        </w:rPr>
        <w:t>:</w:t>
      </w:r>
      <w:r>
        <w:rPr>
          <w:rFonts w:hint="eastAsia"/>
        </w:rPr>
        <w:t>1</w:t>
      </w:r>
      <w:r w:rsidRPr="00482E98">
        <w:t>}</w:t>
      </w:r>
      <w:r w:rsidRPr="0069679C">
        <w:rPr>
          <w:rFonts w:hint="eastAsia"/>
        </w:rPr>
        <w:t xml:space="preserve"> </w:t>
      </w:r>
    </w:p>
    <w:p w:rsidR="00B70443" w:rsidRDefault="00B70443" w:rsidP="00B70443">
      <w:pPr>
        <w:rPr>
          <w:b/>
        </w:rPr>
      </w:pPr>
      <w:r>
        <w:rPr>
          <w:rFonts w:hint="eastAsia"/>
          <w:b/>
        </w:rPr>
        <w:t>失败回复示例</w:t>
      </w:r>
      <w:r>
        <w:rPr>
          <w:rFonts w:hint="eastAsia"/>
          <w:b/>
        </w:rPr>
        <w:t>:</w:t>
      </w:r>
    </w:p>
    <w:p w:rsidR="00B70443"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70443" w:rsidRDefault="00B70443" w:rsidP="00B70443"/>
    <w:p w:rsidR="00B70443" w:rsidRDefault="00B70443" w:rsidP="00B70443">
      <w:pPr>
        <w:pStyle w:val="4"/>
      </w:pPr>
      <w:r>
        <w:rPr>
          <w:rFonts w:hint="eastAsia"/>
        </w:rPr>
        <w:t>设置参数对象接口</w:t>
      </w:r>
    </w:p>
    <w:p w:rsidR="00B70443" w:rsidRPr="00D87F87" w:rsidRDefault="00B70443" w:rsidP="00B70443">
      <w:r>
        <w:rPr>
          <w:rFonts w:hint="eastAsia"/>
        </w:rPr>
        <w:t>由于基本的更新接口是以一条记录对应一个参数的方式更新，客户端使用起来不方便，因此增加此接口，把一条一条的参数转换为对象的一个个属性，以便客户端使用。</w:t>
      </w:r>
    </w:p>
    <w:p w:rsidR="00B70443" w:rsidRPr="00E47307" w:rsidRDefault="00B70443" w:rsidP="00B70443">
      <w:pPr>
        <w:rPr>
          <w:b/>
        </w:rPr>
      </w:pPr>
      <w:r w:rsidRPr="00E47307">
        <w:rPr>
          <w:rFonts w:hint="eastAsia"/>
          <w:b/>
        </w:rPr>
        <w:t>url:</w:t>
      </w:r>
    </w:p>
    <w:p w:rsidR="00B70443" w:rsidRPr="008510B3" w:rsidRDefault="005446D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0" w:history="1">
        <w:r w:rsidR="00B70443" w:rsidRPr="00506A16">
          <w:rPr>
            <w:rStyle w:val="af7"/>
          </w:rPr>
          <w:t>http://192</w:t>
        </w:r>
      </w:hyperlink>
      <w:r w:rsidR="00B70443">
        <w:rPr>
          <w:rStyle w:val="af7"/>
        </w:rPr>
        <w:t>.168.2.158</w:t>
      </w:r>
      <w:r w:rsidR="00B70443" w:rsidRPr="008510B3">
        <w:rPr>
          <w:rStyle w:val="af7"/>
        </w:rPr>
        <w:t>:9000/ParkAPI/</w:t>
      </w:r>
      <w:r w:rsidR="00B70443">
        <w:rPr>
          <w:rStyle w:val="af7"/>
          <w:rFonts w:hint="eastAsia"/>
        </w:rPr>
        <w:t>S</w:t>
      </w:r>
      <w:r w:rsidR="00B70443" w:rsidRPr="00D50D31">
        <w:rPr>
          <w:rStyle w:val="af7"/>
        </w:rPr>
        <w:t>etSysSettingObject</w:t>
      </w:r>
    </w:p>
    <w:p w:rsidR="00B70443" w:rsidRPr="005879B3" w:rsidRDefault="00B70443" w:rsidP="00B70443">
      <w:pPr>
        <w:rPr>
          <w:b/>
        </w:rPr>
      </w:pPr>
      <w:r w:rsidRPr="00E47307">
        <w:rPr>
          <w:b/>
        </w:rPr>
        <w:t>HTTP</w:t>
      </w:r>
      <w:r w:rsidRPr="00E47307">
        <w:rPr>
          <w:rFonts w:hint="eastAsia"/>
          <w:b/>
        </w:rPr>
        <w:t>请求</w:t>
      </w:r>
      <w:r w:rsidRPr="00E47307">
        <w:rPr>
          <w:b/>
        </w:rPr>
        <w:t>方式</w:t>
      </w:r>
      <w:r w:rsidRPr="00E47307">
        <w:rPr>
          <w:rFonts w:hint="eastAsia"/>
          <w:b/>
        </w:rPr>
        <w:t>：</w:t>
      </w:r>
    </w:p>
    <w:p w:rsidR="00B70443" w:rsidRDefault="00B70443" w:rsidP="00B70443">
      <w:r>
        <w:t>POST</w:t>
      </w:r>
      <w:r>
        <w:t>，</w:t>
      </w:r>
      <w:r>
        <w:t>GET</w:t>
      </w:r>
    </w:p>
    <w:p w:rsidR="00B70443" w:rsidRDefault="00B70443" w:rsidP="00B7044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0443" w:rsidTr="00B70443">
        <w:tc>
          <w:tcPr>
            <w:tcW w:w="1809"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说明</w:t>
            </w:r>
          </w:p>
        </w:tc>
      </w:tr>
      <w:tr w:rsidR="00B70443" w:rsidTr="00B70443">
        <w:tc>
          <w:tcPr>
            <w:tcW w:w="1809" w:type="dxa"/>
          </w:tcPr>
          <w:p w:rsidR="00B70443" w:rsidRPr="00EC78A7" w:rsidRDefault="00B70443" w:rsidP="00B70443">
            <w:pPr>
              <w:spacing w:line="264" w:lineRule="auto"/>
              <w:rPr>
                <w:b/>
                <w:kern w:val="2"/>
              </w:rPr>
            </w:pPr>
            <w:r w:rsidRPr="00EC78A7">
              <w:rPr>
                <w:b/>
                <w:kern w:val="2"/>
              </w:rPr>
              <w:t>token</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0443" w:rsidTr="00B70443">
        <w:tc>
          <w:tcPr>
            <w:tcW w:w="1809" w:type="dxa"/>
          </w:tcPr>
          <w:p w:rsidR="00B70443" w:rsidRPr="00E757C3" w:rsidRDefault="00B70443" w:rsidP="00B70443">
            <w:pPr>
              <w:spacing w:line="264" w:lineRule="auto"/>
              <w:rPr>
                <w:b/>
                <w:kern w:val="2"/>
              </w:rPr>
            </w:pPr>
            <w:r w:rsidRPr="00E757C3">
              <w:rPr>
                <w:b/>
                <w:kern w:val="2"/>
              </w:rPr>
              <w:lastRenderedPageBreak/>
              <w:t>StationID</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工作站编号</w:t>
            </w:r>
          </w:p>
        </w:tc>
      </w:tr>
      <w:tr w:rsidR="00B70443" w:rsidTr="00B70443">
        <w:tc>
          <w:tcPr>
            <w:tcW w:w="1809" w:type="dxa"/>
          </w:tcPr>
          <w:p w:rsidR="00B70443" w:rsidRPr="00E757C3" w:rsidRDefault="00B70443" w:rsidP="00B70443">
            <w:pPr>
              <w:spacing w:line="264" w:lineRule="auto"/>
              <w:rPr>
                <w:b/>
                <w:kern w:val="2"/>
              </w:rPr>
            </w:pPr>
            <w:r w:rsidRPr="001C6471">
              <w:rPr>
                <w:b/>
                <w:kern w:val="2"/>
              </w:rPr>
              <w:t>jsonModel</w:t>
            </w:r>
          </w:p>
        </w:tc>
        <w:tc>
          <w:tcPr>
            <w:tcW w:w="1024" w:type="dxa"/>
          </w:tcPr>
          <w:p w:rsidR="00B70443"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kern w:val="2"/>
                <w:sz w:val="18"/>
                <w:szCs w:val="18"/>
              </w:rPr>
              <w:t>参数的键值对组成的对象</w:t>
            </w:r>
          </w:p>
        </w:tc>
      </w:tr>
      <w:tr w:rsidR="00B70443" w:rsidTr="00B70443">
        <w:tc>
          <w:tcPr>
            <w:tcW w:w="1809" w:type="dxa"/>
          </w:tcPr>
          <w:p w:rsidR="00B70443" w:rsidRDefault="00B70443" w:rsidP="00B7044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70443" w:rsidRDefault="00B70443" w:rsidP="00B70443">
      <w:pPr>
        <w:rPr>
          <w:b/>
        </w:rPr>
      </w:pPr>
      <w:r>
        <w:rPr>
          <w:rFonts w:hint="eastAsia"/>
          <w:b/>
        </w:rPr>
        <w:t>返回</w:t>
      </w:r>
      <w:r>
        <w:rPr>
          <w:b/>
        </w:rPr>
        <w:t>数据</w:t>
      </w:r>
      <w:r w:rsidRPr="0050700F">
        <w:rPr>
          <w:rFonts w:hint="eastAsia"/>
          <w:b/>
        </w:rPr>
        <w:t>格式</w:t>
      </w:r>
      <w:r>
        <w:rPr>
          <w:rFonts w:hint="eastAsia"/>
          <w:b/>
        </w:rPr>
        <w:t>:</w:t>
      </w:r>
    </w:p>
    <w:p w:rsidR="00B70443" w:rsidRPr="0051022D" w:rsidRDefault="00B70443" w:rsidP="00B70443">
      <w:r>
        <w:t>JSON</w:t>
      </w:r>
    </w:p>
    <w:p w:rsidR="00B70443" w:rsidRDefault="00B70443" w:rsidP="00B7044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0443" w:rsidTr="00B7044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说明</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70443" w:rsidRDefault="00B70443" w:rsidP="00B70443">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B70443" w:rsidRDefault="00B70443" w:rsidP="00B70443">
      <w:pPr>
        <w:rPr>
          <w:b/>
        </w:rPr>
      </w:pPr>
      <w:r>
        <w:rPr>
          <w:rFonts w:hint="eastAsia"/>
          <w:b/>
        </w:rPr>
        <w:t>请求示例：</w:t>
      </w:r>
    </w:p>
    <w:p w:rsidR="00B70443" w:rsidRPr="008510B3" w:rsidRDefault="005446D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1" w:history="1">
        <w:r w:rsidR="00B70443" w:rsidRPr="00506A16">
          <w:rPr>
            <w:rStyle w:val="af7"/>
          </w:rPr>
          <w:t>http://192</w:t>
        </w:r>
      </w:hyperlink>
      <w:r w:rsidR="00B70443">
        <w:rPr>
          <w:rStyle w:val="af7"/>
        </w:rPr>
        <w:t>.168.2.158</w:t>
      </w:r>
      <w:r w:rsidR="00B70443" w:rsidRPr="008510B3">
        <w:rPr>
          <w:rStyle w:val="af7"/>
        </w:rPr>
        <w:t>:9000/ParkAPI/</w:t>
      </w:r>
      <w:r w:rsidR="00B70443">
        <w:rPr>
          <w:rStyle w:val="af7"/>
          <w:rFonts w:hint="eastAsia"/>
        </w:rPr>
        <w:t>S</w:t>
      </w:r>
      <w:r w:rsidR="00B70443" w:rsidRPr="00D50D31">
        <w:rPr>
          <w:rStyle w:val="af7"/>
        </w:rPr>
        <w:t>etSysSettingObject</w:t>
      </w:r>
      <w:r w:rsidR="00B70443" w:rsidRPr="008510B3">
        <w:rPr>
          <w:rStyle w:val="af7"/>
        </w:rPr>
        <w:t>?token=daa2f13951c447d5b9988f50751bcf4b</w:t>
      </w:r>
      <w:r w:rsidR="00B70443">
        <w:rPr>
          <w:rStyle w:val="af7"/>
          <w:rFonts w:hint="eastAsia"/>
        </w:rPr>
        <w:t>&amp;</w:t>
      </w:r>
      <w:r w:rsidR="00B70443" w:rsidRPr="00482E98">
        <w:rPr>
          <w:rStyle w:val="af7"/>
        </w:rPr>
        <w:t>StationID</w:t>
      </w:r>
      <w:r w:rsidR="00B70443">
        <w:rPr>
          <w:rStyle w:val="af7"/>
          <w:rFonts w:hint="eastAsia"/>
        </w:rPr>
        <w:t>=1&amp;</w:t>
      </w:r>
      <w:r w:rsidR="00B70443" w:rsidRPr="000E0056">
        <w:rPr>
          <w:rStyle w:val="af7"/>
        </w:rPr>
        <w:t>jsonModel</w:t>
      </w:r>
      <w:r w:rsidR="00B70443">
        <w:rPr>
          <w:rStyle w:val="af7"/>
          <w:rFonts w:hint="eastAsia"/>
        </w:rPr>
        <w:t>=</w:t>
      </w:r>
      <w:r w:rsidR="00B70443" w:rsidRPr="000E0056">
        <w:rPr>
          <w:rStyle w:val="af7"/>
        </w:rPr>
        <w:t>{</w:t>
      </w:r>
      <w:r w:rsidR="00B70443">
        <w:rPr>
          <w:rStyle w:val="af7"/>
        </w:rPr>
        <w:t>“</w:t>
      </w:r>
      <w:r w:rsidR="00B70443" w:rsidRPr="000E0056">
        <w:rPr>
          <w:rStyle w:val="af7"/>
        </w:rPr>
        <w:t>CompanyName</w:t>
      </w:r>
      <w:r w:rsidR="00B70443">
        <w:rPr>
          <w:rStyle w:val="af7"/>
        </w:rPr>
        <w:t>”</w:t>
      </w:r>
      <w:r w:rsidR="00B70443" w:rsidRPr="000E0056">
        <w:rPr>
          <w:rStyle w:val="af7"/>
        </w:rPr>
        <w:t>:</w:t>
      </w:r>
      <w:r w:rsidR="00B70443">
        <w:rPr>
          <w:rStyle w:val="af7"/>
        </w:rPr>
        <w:t>”“</w:t>
      </w:r>
      <w:r w:rsidR="00B70443" w:rsidRPr="000E0056">
        <w:rPr>
          <w:rStyle w:val="af7"/>
        </w:rPr>
        <w:t>,</w:t>
      </w:r>
      <w:r w:rsidR="00B70443">
        <w:rPr>
          <w:rStyle w:val="af7"/>
        </w:rPr>
        <w:t>”</w:t>
      </w:r>
      <w:r w:rsidR="00B70443" w:rsidRPr="000E0056">
        <w:rPr>
          <w:rStyle w:val="af7"/>
        </w:rPr>
        <w:t>ComPort</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CarParkZone</w:t>
      </w:r>
      <w:r w:rsidR="00B70443">
        <w:rPr>
          <w:rStyle w:val="af7"/>
        </w:rPr>
        <w:t>”</w:t>
      </w:r>
      <w:r w:rsidR="00B70443" w:rsidRPr="000E0056">
        <w:rPr>
          <w:rStyle w:val="af7"/>
        </w:rPr>
        <w:t>:</w:t>
      </w:r>
      <w:r w:rsidR="00B70443">
        <w:rPr>
          <w:rStyle w:val="af7"/>
        </w:rPr>
        <w:t>”</w:t>
      </w:r>
      <w:r w:rsidR="00B70443" w:rsidRPr="000E0056">
        <w:rPr>
          <w:rStyle w:val="af7"/>
        </w:rPr>
        <w:t>9</w:t>
      </w:r>
      <w:r w:rsidR="00B70443">
        <w:rPr>
          <w:rStyle w:val="af7"/>
        </w:rPr>
        <w:t>”</w:t>
      </w:r>
      <w:r w:rsidR="00B70443" w:rsidRPr="000E0056">
        <w:rPr>
          <w:rStyle w:val="af7"/>
        </w:rPr>
        <w:t>,</w:t>
      </w:r>
      <w:r w:rsidR="00B70443">
        <w:rPr>
          <w:rStyle w:val="af7"/>
        </w:rPr>
        <w:t>”</w:t>
      </w:r>
      <w:r w:rsidR="00B70443" w:rsidRPr="000E0056">
        <w:rPr>
          <w:rStyle w:val="af7"/>
        </w:rPr>
        <w:t>MJZone</w:t>
      </w:r>
      <w:r w:rsidR="00B70443">
        <w:rPr>
          <w:rStyle w:val="af7"/>
        </w:rPr>
        <w:t>”</w:t>
      </w:r>
      <w:r w:rsidR="00B70443" w:rsidRPr="000E0056">
        <w:rPr>
          <w:rStyle w:val="af7"/>
        </w:rPr>
        <w:t>:</w:t>
      </w:r>
      <w:r w:rsidR="00B70443">
        <w:rPr>
          <w:rStyle w:val="af7"/>
        </w:rPr>
        <w:t>”</w:t>
      </w:r>
      <w:r w:rsidR="00B70443" w:rsidRPr="000E0056">
        <w:rPr>
          <w:rStyle w:val="af7"/>
        </w:rPr>
        <w:t>8</w:t>
      </w:r>
      <w:r w:rsidR="00B70443">
        <w:rPr>
          <w:rStyle w:val="af7"/>
        </w:rPr>
        <w:t>”</w:t>
      </w:r>
      <w:r w:rsidR="00B70443" w:rsidRPr="000E0056">
        <w:rPr>
          <w:rStyle w:val="af7"/>
        </w:rPr>
        <w:t>,</w:t>
      </w:r>
      <w:r w:rsidR="00B70443">
        <w:rPr>
          <w:rStyle w:val="af7"/>
        </w:rPr>
        <w:t>”</w:t>
      </w:r>
      <w:r w:rsidR="00B70443" w:rsidRPr="000E0056">
        <w:rPr>
          <w:rStyle w:val="af7"/>
        </w:rPr>
        <w:t>MJType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SysConfig</w:t>
      </w:r>
      <w:r w:rsidR="00B70443">
        <w:rPr>
          <w:rStyle w:val="af7"/>
        </w:rPr>
        <w:t>”</w:t>
      </w:r>
      <w:r w:rsidR="00B70443" w:rsidRPr="000E0056">
        <w:rPr>
          <w:rStyle w:val="af7"/>
        </w:rPr>
        <w:t>:</w:t>
      </w:r>
      <w:r w:rsidR="00B70443">
        <w:rPr>
          <w:rStyle w:val="af7"/>
        </w:rPr>
        <w:t>”</w:t>
      </w:r>
      <w:r w:rsidR="00B70443" w:rsidRPr="000E0056">
        <w:rPr>
          <w:rStyle w:val="af7"/>
        </w:rPr>
        <w:t>11110000</w:t>
      </w:r>
      <w:r w:rsidR="00B70443">
        <w:rPr>
          <w:rStyle w:val="af7"/>
        </w:rPr>
        <w:t>”</w:t>
      </w:r>
      <w:r w:rsidR="00B70443" w:rsidRPr="000E0056">
        <w:rPr>
          <w:rStyle w:val="af7"/>
        </w:rPr>
        <w:t>,</w:t>
      </w:r>
      <w:r w:rsidR="00B70443">
        <w:rPr>
          <w:rStyle w:val="af7"/>
        </w:rPr>
        <w:t>”</w:t>
      </w:r>
      <w:r w:rsidR="00B70443" w:rsidRPr="000E0056">
        <w:rPr>
          <w:rStyle w:val="af7"/>
        </w:rPr>
        <w:t>SysSize</w:t>
      </w:r>
      <w:r w:rsidR="00B70443">
        <w:rPr>
          <w:rStyle w:val="af7"/>
        </w:rPr>
        <w:t>”</w:t>
      </w:r>
      <w:r w:rsidR="00B70443" w:rsidRPr="000E0056">
        <w:rPr>
          <w:rStyle w:val="af7"/>
        </w:rPr>
        <w:t>:</w:t>
      </w:r>
      <w:r w:rsidR="00B70443">
        <w:rPr>
          <w:rStyle w:val="af7"/>
        </w:rPr>
        <w:t>”</w:t>
      </w:r>
      <w:r w:rsidR="00B70443" w:rsidRPr="000E0056">
        <w:rPr>
          <w:rStyle w:val="af7"/>
        </w:rPr>
        <w:t>2</w:t>
      </w:r>
      <w:r w:rsidR="00B70443">
        <w:rPr>
          <w:rStyle w:val="af7"/>
        </w:rPr>
        <w:t>”</w:t>
      </w:r>
      <w:r w:rsidR="00B70443" w:rsidRPr="000E0056">
        <w:rPr>
          <w:rStyle w:val="af7"/>
        </w:rPr>
        <w:t>,</w:t>
      </w:r>
      <w:r w:rsidR="00B70443">
        <w:rPr>
          <w:rStyle w:val="af7"/>
        </w:rPr>
        <w:t>”</w:t>
      </w:r>
      <w:r w:rsidR="00B70443" w:rsidRPr="000E0056">
        <w:rPr>
          <w:rStyle w:val="af7"/>
        </w:rPr>
        <w:t>LoginType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PersonPicCatch</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FXMachine</w:t>
      </w:r>
      <w:r w:rsidR="00B70443">
        <w:rPr>
          <w:rStyle w:val="af7"/>
        </w:rPr>
        <w:t>”</w:t>
      </w:r>
      <w:r w:rsidR="00B70443" w:rsidRPr="000E0056">
        <w:rPr>
          <w:rStyle w:val="af7"/>
        </w:rPr>
        <w:t>:</w:t>
      </w:r>
      <w:r w:rsidR="00B70443">
        <w:rPr>
          <w:rStyle w:val="af7"/>
        </w:rPr>
        <w:t>”</w:t>
      </w:r>
      <w:r w:rsidR="00B70443" w:rsidRPr="000E0056">
        <w:rPr>
          <w:rStyle w:val="af7"/>
        </w:rPr>
        <w:t>2</w:t>
      </w:r>
      <w:r w:rsidR="00B70443">
        <w:rPr>
          <w:rStyle w:val="af7"/>
        </w:rPr>
        <w:t>”</w:t>
      </w:r>
      <w:r w:rsidR="00B70443" w:rsidRPr="000E0056">
        <w:rPr>
          <w:rStyle w:val="af7"/>
        </w:rPr>
        <w:t>,</w:t>
      </w:r>
      <w:r w:rsidR="00B70443">
        <w:rPr>
          <w:rStyle w:val="af7"/>
        </w:rPr>
        <w:t>”</w:t>
      </w:r>
      <w:r w:rsidR="00B70443" w:rsidRPr="000E0056">
        <w:rPr>
          <w:rStyle w:val="af7"/>
        </w:rPr>
        <w:t>FXMachineID</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CtrIP</w:t>
      </w:r>
      <w:r w:rsidR="00B70443">
        <w:rPr>
          <w:rStyle w:val="af7"/>
        </w:rPr>
        <w:t>”</w:t>
      </w:r>
      <w:r w:rsidR="00B70443" w:rsidRPr="000E0056">
        <w:rPr>
          <w:rStyle w:val="af7"/>
        </w:rPr>
        <w:t>:</w:t>
      </w:r>
      <w:r w:rsidR="00B70443">
        <w:rPr>
          <w:rStyle w:val="af7"/>
        </w:rPr>
        <w:t>”</w:t>
      </w:r>
      <w:r w:rsidR="00B70443" w:rsidRPr="000E0056">
        <w:rPr>
          <w:rStyle w:val="af7"/>
        </w:rPr>
        <w:t>192.168.2.151</w:t>
      </w:r>
      <w:r w:rsidR="00B70443">
        <w:rPr>
          <w:rStyle w:val="af7"/>
        </w:rPr>
        <w:t>”</w:t>
      </w:r>
      <w:r w:rsidR="00B70443" w:rsidRPr="000E0056">
        <w:rPr>
          <w:rStyle w:val="af7"/>
        </w:rPr>
        <w:t>,</w:t>
      </w:r>
      <w:r w:rsidR="00B70443">
        <w:rPr>
          <w:rStyle w:val="af7"/>
        </w:rPr>
        <w:t>”</w:t>
      </w:r>
      <w:r w:rsidR="00B70443" w:rsidRPr="000E0056">
        <w:rPr>
          <w:rStyle w:val="af7"/>
        </w:rPr>
        <w:t>Language</w:t>
      </w:r>
      <w:r w:rsidR="00B70443">
        <w:rPr>
          <w:rStyle w:val="af7"/>
        </w:rPr>
        <w:t>”</w:t>
      </w:r>
      <w:r w:rsidR="00B70443" w:rsidRPr="000E0056">
        <w:rPr>
          <w:rStyle w:val="af7"/>
        </w:rPr>
        <w:t>:</w:t>
      </w:r>
      <w:r w:rsidR="00B70443">
        <w:rPr>
          <w:rStyle w:val="af7"/>
        </w:rPr>
        <w:t>”</w:t>
      </w:r>
      <w:r w:rsidR="00B70443" w:rsidRPr="000E0056">
        <w:rPr>
          <w:rStyle w:val="af7"/>
        </w:rPr>
        <w:t>Chinese</w:t>
      </w:r>
      <w:r w:rsidR="00B70443">
        <w:rPr>
          <w:rStyle w:val="af7"/>
        </w:rPr>
        <w:t>”</w:t>
      </w:r>
      <w:r w:rsidR="00B70443" w:rsidRPr="000E0056">
        <w:rPr>
          <w:rStyle w:val="af7"/>
        </w:rPr>
        <w:t>,</w:t>
      </w:r>
      <w:r w:rsidR="00B70443">
        <w:rPr>
          <w:rStyle w:val="af7"/>
        </w:rPr>
        <w:t>”</w:t>
      </w:r>
      <w:r w:rsidR="00B70443" w:rsidRPr="000E0056">
        <w:rPr>
          <w:rStyle w:val="af7"/>
        </w:rPr>
        <w:t>ParkSectorEnable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DoorSectorEnable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ComParkPort</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MJPort</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ComMode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Helpflag</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AutotoCheMointor</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DtZone</w:t>
      </w:r>
      <w:r w:rsidR="00B70443">
        <w:rPr>
          <w:rStyle w:val="af7"/>
        </w:rPr>
        <w:t>”</w:t>
      </w:r>
      <w:r w:rsidR="00B70443" w:rsidRPr="000E0056">
        <w:rPr>
          <w:rStyle w:val="af7"/>
        </w:rPr>
        <w:t>:</w:t>
      </w:r>
      <w:r w:rsidR="00B70443">
        <w:rPr>
          <w:rStyle w:val="af7"/>
        </w:rPr>
        <w:t>”</w:t>
      </w:r>
      <w:r w:rsidR="00B70443" w:rsidRPr="000E0056">
        <w:rPr>
          <w:rStyle w:val="af7"/>
        </w:rPr>
        <w:t>7</w:t>
      </w:r>
      <w:r w:rsidR="00B70443">
        <w:rPr>
          <w:rStyle w:val="af7"/>
        </w:rPr>
        <w:t>”</w:t>
      </w:r>
      <w:r w:rsidR="00B70443" w:rsidRPr="000E0056">
        <w:rPr>
          <w:rStyle w:val="af7"/>
        </w:rPr>
        <w:t>,</w:t>
      </w:r>
      <w:r w:rsidR="00B70443">
        <w:rPr>
          <w:rStyle w:val="af7"/>
        </w:rPr>
        <w:t>”</w:t>
      </w:r>
      <w:r w:rsidR="00B70443" w:rsidRPr="000E0056">
        <w:rPr>
          <w:rStyle w:val="af7"/>
        </w:rPr>
        <w:t>DtSectorEnable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AppEnable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StationNO</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CarparkNO</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HasImage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ImageSave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SaveDays</w:t>
      </w:r>
      <w:r w:rsidR="00B70443">
        <w:rPr>
          <w:rStyle w:val="af7"/>
        </w:rPr>
        <w:t>”</w:t>
      </w:r>
      <w:r w:rsidR="00B70443" w:rsidRPr="000E0056">
        <w:rPr>
          <w:rStyle w:val="af7"/>
        </w:rPr>
        <w:t>:</w:t>
      </w:r>
      <w:r w:rsidR="00B70443">
        <w:rPr>
          <w:rStyle w:val="af7"/>
        </w:rPr>
        <w:t>”</w:t>
      </w:r>
      <w:r w:rsidR="00B70443" w:rsidRPr="000E0056">
        <w:rPr>
          <w:rStyle w:val="af7"/>
        </w:rPr>
        <w:t>120</w:t>
      </w:r>
      <w:r w:rsidR="00B70443">
        <w:rPr>
          <w:rStyle w:val="af7"/>
        </w:rPr>
        <w:t>”</w:t>
      </w:r>
      <w:r w:rsidR="00B70443" w:rsidRPr="000E0056">
        <w:rPr>
          <w:rStyle w:val="af7"/>
        </w:rPr>
        <w:t>,</w:t>
      </w:r>
      <w:r w:rsidR="00B70443">
        <w:rPr>
          <w:rStyle w:val="af7"/>
        </w:rPr>
        <w:t>”</w:t>
      </w:r>
      <w:r w:rsidR="00B70443" w:rsidRPr="000E0056">
        <w:rPr>
          <w:rStyle w:val="af7"/>
        </w:rPr>
        <w:t>ImagePath</w:t>
      </w:r>
      <w:r w:rsidR="00B70443">
        <w:rPr>
          <w:rStyle w:val="af7"/>
        </w:rPr>
        <w:t>”</w:t>
      </w:r>
      <w:r w:rsidR="00B70443" w:rsidRPr="000E0056">
        <w:rPr>
          <w:rStyle w:val="af7"/>
        </w:rPr>
        <w:t>:</w:t>
      </w:r>
      <w:r w:rsidR="00B70443">
        <w:rPr>
          <w:rStyle w:val="af7"/>
        </w:rPr>
        <w:t>”</w:t>
      </w:r>
      <w:r w:rsidR="00B70443" w:rsidRPr="000E0056">
        <w:rPr>
          <w:rStyle w:val="af7"/>
        </w:rPr>
        <w:t>E:\\</w:t>
      </w:r>
      <w:r w:rsidR="00B70443">
        <w:rPr>
          <w:rStyle w:val="af7"/>
        </w:rPr>
        <w:t>”</w:t>
      </w:r>
      <w:r w:rsidR="00B70443" w:rsidRPr="000E0056">
        <w:rPr>
          <w:rStyle w:val="af7"/>
        </w:rPr>
        <w:t>,</w:t>
      </w:r>
      <w:r w:rsidR="00B70443">
        <w:rPr>
          <w:rStyle w:val="af7"/>
        </w:rPr>
        <w:t>”</w:t>
      </w:r>
      <w:r w:rsidR="00B70443" w:rsidRPr="000E0056">
        <w:rPr>
          <w:rStyle w:val="af7"/>
        </w:rPr>
        <w:t>TotalCarSpace</w:t>
      </w:r>
      <w:r w:rsidR="00B70443">
        <w:rPr>
          <w:rStyle w:val="af7"/>
        </w:rPr>
        <w:t>”</w:t>
      </w:r>
      <w:r w:rsidR="00B70443" w:rsidRPr="000E0056">
        <w:rPr>
          <w:rStyle w:val="af7"/>
        </w:rPr>
        <w:t>:</w:t>
      </w:r>
      <w:r w:rsidR="00B70443">
        <w:rPr>
          <w:rStyle w:val="af7"/>
        </w:rPr>
        <w:t>”</w:t>
      </w:r>
      <w:r w:rsidR="00B70443" w:rsidRPr="000E0056">
        <w:rPr>
          <w:rStyle w:val="af7"/>
        </w:rPr>
        <w:t>999</w:t>
      </w:r>
      <w:r w:rsidR="00B70443">
        <w:rPr>
          <w:rStyle w:val="af7"/>
        </w:rPr>
        <w:t>”</w:t>
      </w:r>
      <w:r w:rsidR="00B70443" w:rsidRPr="000E0056">
        <w:rPr>
          <w:rStyle w:val="af7"/>
        </w:rPr>
        <w:t>,</w:t>
      </w:r>
      <w:r w:rsidR="00B70443">
        <w:rPr>
          <w:rStyle w:val="af7"/>
        </w:rPr>
        <w:t>”</w:t>
      </w:r>
      <w:r w:rsidR="00B70443" w:rsidRPr="000E0056">
        <w:rPr>
          <w:rStyle w:val="af7"/>
        </w:rPr>
        <w:t>CarSpaceScreen</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CarSpaceScreenNumber</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CarSpaceScreenCom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FullSpaceLight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FullSpaceLightNumber</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FullSpaceLightCom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MoneyScreen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MoneyScreenCom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BillPrint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Monitor01</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Monitor02</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FreeCarOK</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TempFreeCarOK</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ZJZP</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ZPID</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YKCSSF</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CenterSFCS</w:t>
      </w:r>
      <w:r w:rsidR="00B70443">
        <w:rPr>
          <w:rStyle w:val="af7"/>
        </w:rPr>
        <w:t>”</w:t>
      </w:r>
      <w:r w:rsidR="00B70443" w:rsidRPr="000E0056">
        <w:rPr>
          <w:rStyle w:val="af7"/>
        </w:rPr>
        <w:t>:</w:t>
      </w:r>
      <w:r w:rsidR="00B70443">
        <w:rPr>
          <w:rStyle w:val="af7"/>
        </w:rPr>
        <w:t>”</w:t>
      </w:r>
      <w:r w:rsidR="00B70443" w:rsidRPr="000E0056">
        <w:rPr>
          <w:rStyle w:val="af7"/>
        </w:rPr>
        <w:t>5</w:t>
      </w:r>
      <w:r w:rsidR="00B70443">
        <w:rPr>
          <w:rStyle w:val="af7"/>
        </w:rPr>
        <w:t>”</w:t>
      </w:r>
      <w:r w:rsidR="00B70443" w:rsidRPr="000E0056">
        <w:rPr>
          <w:rStyle w:val="af7"/>
        </w:rPr>
        <w:t>,</w:t>
      </w:r>
      <w:r w:rsidR="00B70443">
        <w:rPr>
          <w:rStyle w:val="af7"/>
        </w:rPr>
        <w:t>”</w:t>
      </w:r>
      <w:r w:rsidR="00B70443" w:rsidRPr="000E0056">
        <w:rPr>
          <w:rStyle w:val="af7"/>
        </w:rPr>
        <w:t>CenterCSJE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SFOption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SFMode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HasPoint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Discount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RealtimeDownload</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DownloadCardValid</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TimeLoadMode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TimeLoadInterval</w:t>
      </w:r>
      <w:r w:rsidR="00B70443">
        <w:rPr>
          <w:rStyle w:val="af7"/>
        </w:rPr>
        <w:t>”</w:t>
      </w:r>
      <w:r w:rsidR="00B70443" w:rsidRPr="000E0056">
        <w:rPr>
          <w:rStyle w:val="af7"/>
        </w:rPr>
        <w:t>:</w:t>
      </w:r>
      <w:r w:rsidR="00B70443">
        <w:rPr>
          <w:rStyle w:val="af7"/>
        </w:rPr>
        <w:t>”</w:t>
      </w:r>
      <w:r w:rsidR="00B70443" w:rsidRPr="000E0056">
        <w:rPr>
          <w:rStyle w:val="af7"/>
        </w:rPr>
        <w:t>20</w:t>
      </w:r>
      <w:r w:rsidR="00B70443">
        <w:rPr>
          <w:rStyle w:val="af7"/>
        </w:rPr>
        <w:t>”</w:t>
      </w:r>
      <w:r w:rsidR="00B70443" w:rsidRPr="000E0056">
        <w:rPr>
          <w:rStyle w:val="af7"/>
        </w:rPr>
        <w:t>,</w:t>
      </w:r>
      <w:r w:rsidR="00B70443">
        <w:rPr>
          <w:rStyle w:val="af7"/>
        </w:rPr>
        <w:t>”</w:t>
      </w:r>
      <w:r w:rsidR="00B70443" w:rsidRPr="000E0056">
        <w:rPr>
          <w:rStyle w:val="af7"/>
        </w:rPr>
        <w:t>InOutTimeInterval</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PwdCheck</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ShowDZState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ShowReceiveCardBox</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CompareAccuracy</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ControlInOut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VideoCardType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LoadCharge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ReadCardLogin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DisplayTime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VideoShiftTime</w:t>
      </w:r>
      <w:r w:rsidR="00B70443">
        <w:rPr>
          <w:rStyle w:val="af7"/>
        </w:rPr>
        <w:t>”</w:t>
      </w:r>
      <w:r w:rsidR="00B70443" w:rsidRPr="000E0056">
        <w:rPr>
          <w:rStyle w:val="af7"/>
        </w:rPr>
        <w:t>:</w:t>
      </w:r>
      <w:r w:rsidR="00B70443">
        <w:rPr>
          <w:rStyle w:val="af7"/>
        </w:rPr>
        <w:t>”</w:t>
      </w:r>
      <w:r w:rsidR="00B70443" w:rsidRPr="000E0056">
        <w:rPr>
          <w:rStyle w:val="af7"/>
        </w:rPr>
        <w:t>5</w:t>
      </w:r>
      <w:r w:rsidR="00B70443">
        <w:rPr>
          <w:rStyle w:val="af7"/>
        </w:rPr>
        <w:t>”</w:t>
      </w:r>
      <w:r w:rsidR="00B70443" w:rsidRPr="000E0056">
        <w:rPr>
          <w:rStyle w:val="af7"/>
        </w:rPr>
        <w:t>,</w:t>
      </w:r>
      <w:r w:rsidR="00B70443">
        <w:rPr>
          <w:rStyle w:val="af7"/>
        </w:rPr>
        <w:t>”</w:t>
      </w:r>
      <w:r w:rsidR="00B70443" w:rsidRPr="000E0056">
        <w:rPr>
          <w:rStyle w:val="af7"/>
        </w:rPr>
        <w:t>VideoBrightness</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VideoResolution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Vid</w:t>
      </w:r>
      <w:r w:rsidR="00B70443" w:rsidRPr="000E0056">
        <w:rPr>
          <w:rStyle w:val="af7"/>
          <w:rFonts w:hint="eastAsia"/>
        </w:rPr>
        <w:t>eoFour</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CtrlVolume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PrintFontSize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8</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BillPrintAuto</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TempCardPrePlate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AutoPrePlate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SetTempCardType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SetTempMoney</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TempTypeDefineOK</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TempTypeDefineString</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AA</w:t>
      </w:r>
      <w:r w:rsidR="00B70443" w:rsidRPr="000E0056">
        <w:rPr>
          <w:rStyle w:val="af7"/>
          <w:rFonts w:hint="eastAsia"/>
        </w:rPr>
        <w:t>类车</w:t>
      </w:r>
      <w:r w:rsidR="00B70443" w:rsidRPr="000E0056">
        <w:rPr>
          <w:rStyle w:val="af7"/>
          <w:rFonts w:hint="eastAsia"/>
        </w:rPr>
        <w:t>$BB</w:t>
      </w:r>
      <w:r w:rsidR="00B70443" w:rsidRPr="000E0056">
        <w:rPr>
          <w:rStyle w:val="af7"/>
          <w:rFonts w:hint="eastAsia"/>
        </w:rPr>
        <w:t>类车</w:t>
      </w:r>
      <w:r w:rsidR="00B70443" w:rsidRPr="000E0056">
        <w:rPr>
          <w:rStyle w:val="af7"/>
          <w:rFonts w:hint="eastAsia"/>
        </w:rPr>
        <w:t>$CC</w:t>
      </w:r>
      <w:r w:rsidR="00B70443" w:rsidRPr="000E0056">
        <w:rPr>
          <w:rStyle w:val="af7"/>
          <w:rFonts w:hint="eastAsia"/>
        </w:rPr>
        <w:t>类车</w:t>
      </w:r>
      <w:r w:rsidR="00B70443" w:rsidRPr="000E0056">
        <w:rPr>
          <w:rStyle w:val="af7"/>
          <w:rFonts w:hint="eastAsia"/>
        </w:rPr>
        <w:t>$DD</w:t>
      </w:r>
      <w:r w:rsidR="00B70443" w:rsidRPr="000E0056">
        <w:rPr>
          <w:rStyle w:val="af7"/>
          <w:rFonts w:hint="eastAsia"/>
        </w:rPr>
        <w:t>类车</w:t>
      </w:r>
      <w:r w:rsidR="00B70443" w:rsidRPr="000E0056">
        <w:rPr>
          <w:rStyle w:val="af7"/>
          <w:rFonts w:hint="eastAsia"/>
        </w:rPr>
        <w:t>$EE</w:t>
      </w:r>
      <w:r w:rsidR="00B70443" w:rsidRPr="000E0056">
        <w:rPr>
          <w:rStyle w:val="af7"/>
          <w:rFonts w:hint="eastAsia"/>
        </w:rPr>
        <w:t>类车</w:t>
      </w:r>
      <w:r w:rsidR="00B70443" w:rsidRPr="000E0056">
        <w:rPr>
          <w:rStyle w:val="af7"/>
          <w:rFonts w:hint="eastAsia"/>
        </w:rPr>
        <w:t>$FF</w:t>
      </w:r>
      <w:r w:rsidR="00B70443" w:rsidRPr="000E0056">
        <w:rPr>
          <w:rStyle w:val="af7"/>
          <w:rFonts w:hint="eastAsia"/>
        </w:rPr>
        <w:t>类车</w:t>
      </w:r>
      <w:r w:rsidR="00B70443" w:rsidRPr="000E0056">
        <w:rPr>
          <w:rStyle w:val="af7"/>
          <w:rFonts w:hint="eastAsia"/>
        </w:rPr>
        <w:t>$GG</w:t>
      </w:r>
      <w:r w:rsidR="00B70443" w:rsidRPr="000E0056">
        <w:rPr>
          <w:rStyle w:val="af7"/>
          <w:rFonts w:hint="eastAsia"/>
        </w:rPr>
        <w:t>类车</w:t>
      </w:r>
      <w:r w:rsidR="00B70443" w:rsidRPr="000E0056">
        <w:rPr>
          <w:rStyle w:val="af7"/>
          <w:rFonts w:hint="eastAsia"/>
        </w:rPr>
        <w:t>$HH</w:t>
      </w:r>
      <w:r w:rsidR="00B70443" w:rsidRPr="000E0056">
        <w:rPr>
          <w:rStyle w:val="af7"/>
          <w:rFonts w:hint="eastAsia"/>
        </w:rPr>
        <w:t>类车</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IDNoticeDay</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10</w:t>
      </w:r>
      <w:r w:rsidR="00B70443">
        <w:rPr>
          <w:rStyle w:val="af7"/>
        </w:rPr>
        <w:t>”</w:t>
      </w:r>
      <w:r w:rsidR="00B70443" w:rsidRPr="000E0056">
        <w:rPr>
          <w:rStyle w:val="af7"/>
        </w:rPr>
        <w:t>,</w:t>
      </w:r>
      <w:r w:rsidR="00B70443">
        <w:rPr>
          <w:rStyle w:val="af7"/>
        </w:rPr>
        <w:t>”</w:t>
      </w:r>
      <w:r w:rsidR="00B70443" w:rsidRPr="000E0056">
        <w:rPr>
          <w:rStyle w:val="af7"/>
        </w:rPr>
        <w:t>IdSfCancel</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IdReReadHandle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IdPlateDownLoad</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ID1In1OutCardType</w:t>
      </w:r>
      <w:r w:rsidR="00B70443">
        <w:rPr>
          <w:rStyle w:val="af7"/>
        </w:rPr>
        <w:t>”</w:t>
      </w:r>
      <w:r w:rsidR="00B70443" w:rsidRPr="000E0056">
        <w:rPr>
          <w:rStyle w:val="af7"/>
        </w:rPr>
        <w:t>:</w:t>
      </w:r>
      <w:r w:rsidR="00B70443">
        <w:rPr>
          <w:rStyle w:val="af7"/>
        </w:rPr>
        <w:t>”“</w:t>
      </w:r>
      <w:r w:rsidR="00B70443" w:rsidRPr="000E0056">
        <w:rPr>
          <w:rStyle w:val="af7"/>
        </w:rPr>
        <w:t>,</w:t>
      </w:r>
      <w:r w:rsidR="00B70443">
        <w:rPr>
          <w:rStyle w:val="af7"/>
        </w:rPr>
        <w:t>”</w:t>
      </w:r>
      <w:r w:rsidR="00B70443" w:rsidRPr="000E0056">
        <w:rPr>
          <w:rStyle w:val="af7"/>
        </w:rPr>
        <w:t>IDComfirmOpenCardType</w:t>
      </w:r>
      <w:r w:rsidR="00B70443">
        <w:rPr>
          <w:rStyle w:val="af7"/>
        </w:rPr>
        <w:t>”</w:t>
      </w:r>
      <w:r w:rsidR="00B70443" w:rsidRPr="000E0056">
        <w:rPr>
          <w:rStyle w:val="af7"/>
        </w:rPr>
        <w:t>:</w:t>
      </w:r>
      <w:r w:rsidR="00B70443">
        <w:rPr>
          <w:rStyle w:val="af7"/>
        </w:rPr>
        <w:t>”“</w:t>
      </w:r>
      <w:r w:rsidR="00B70443" w:rsidRPr="000E0056">
        <w:rPr>
          <w:rStyle w:val="af7"/>
        </w:rPr>
        <w:t>,</w:t>
      </w:r>
      <w:r w:rsidR="00B70443">
        <w:rPr>
          <w:rStyle w:val="af7"/>
        </w:rPr>
        <w:t>”</w:t>
      </w:r>
      <w:r w:rsidR="00B70443" w:rsidRPr="000E0056">
        <w:rPr>
          <w:rStyle w:val="af7"/>
        </w:rPr>
        <w:t>ForbidSamePosition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MonthYQR</w:t>
      </w:r>
      <w:r w:rsidR="00B70443" w:rsidRPr="000E0056">
        <w:rPr>
          <w:rStyle w:val="af7"/>
        </w:rPr>
        <w:lastRenderedPageBreak/>
        <w:t>ule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CtrlVoiceLedVersion</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CtrlVoiceMode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PcTalkPlate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CtrlShowPlate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CtrlShowStayTime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CtrlShowRemainPos</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CtrlShowInfo</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CtrlShowCW</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RemainPosLedShowInfo</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RemainPosLedShowPlate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CarPosLedLen</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SFLedType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SumMoneyHide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ExitOnlineByPwd</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CtrlSetHasPwd</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SoftOpenNoPlate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AreaDefault</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粤</w:t>
      </w:r>
      <w:r w:rsidR="00B70443">
        <w:rPr>
          <w:rStyle w:val="af7"/>
        </w:rPr>
        <w:t>”</w:t>
      </w:r>
      <w:r w:rsidR="00B70443" w:rsidRPr="000E0056">
        <w:rPr>
          <w:rStyle w:val="af7"/>
        </w:rPr>
        <w:t>,</w:t>
      </w:r>
      <w:r w:rsidR="00B70443">
        <w:rPr>
          <w:rStyle w:val="af7"/>
        </w:rPr>
        <w:t>”</w:t>
      </w:r>
      <w:r w:rsidR="00B70443" w:rsidRPr="000E0056">
        <w:rPr>
          <w:rStyle w:val="af7"/>
        </w:rPr>
        <w:t>OneKeyShortCut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CheDuiMode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InOutQueryName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ExceptionHandle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ShowTempCardNum</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ReLoginPrint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FreeCardNoInPlace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CheckPortFirst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SaveDetailLog</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OnlyShowThisRemainPos</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TempCarPlaceNum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MonthCarPlaceNum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vMoneyCarPlaceNum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PersonVideo</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IDSoftOpen</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IDComfirmOpenEnable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PointNum</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bBarCodePrint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NetWorkVideo</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NetWorkVideoType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IsCPHAuto</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ZGXE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ZGXEType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ImageAutoDel</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ImageAutoDelTime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MoneyCarPlaceNum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p>
    <w:p w:rsidR="00B70443" w:rsidRDefault="00B70443" w:rsidP="00B70443">
      <w:pPr>
        <w:rPr>
          <w:b/>
        </w:rPr>
      </w:pPr>
      <w:r>
        <w:rPr>
          <w:rFonts w:hint="eastAsia"/>
          <w:b/>
        </w:rPr>
        <w:t>成功回复示例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t>“</w:t>
      </w:r>
      <w:r w:rsidRPr="00482E98">
        <w:rPr>
          <w:rFonts w:hint="eastAsia"/>
        </w:rPr>
        <w:t>rcode</w:t>
      </w:r>
      <w:r>
        <w:t>”</w:t>
      </w:r>
      <w:r w:rsidRPr="00482E98">
        <w:rPr>
          <w:rFonts w:hint="eastAsia"/>
        </w:rPr>
        <w:t>:</w:t>
      </w:r>
      <w:r>
        <w:t>”</w:t>
      </w:r>
      <w:r w:rsidRPr="00482E98">
        <w:rPr>
          <w:rFonts w:hint="eastAsia"/>
        </w:rPr>
        <w:t>200</w:t>
      </w:r>
      <w:r>
        <w:t>”</w:t>
      </w:r>
      <w:r w:rsidRPr="00482E98">
        <w:rPr>
          <w:rFonts w:hint="eastAsia"/>
        </w:rPr>
        <w:t>,</w:t>
      </w:r>
      <w:r>
        <w:t>”</w:t>
      </w:r>
      <w:r w:rsidRPr="00482E98">
        <w:rPr>
          <w:rFonts w:hint="eastAsia"/>
        </w:rPr>
        <w:t>msg</w:t>
      </w:r>
      <w:r>
        <w:t>”</w:t>
      </w:r>
      <w:r w:rsidRPr="00482E98">
        <w:rPr>
          <w:rFonts w:hint="eastAsia"/>
        </w:rPr>
        <w:t>:</w:t>
      </w:r>
      <w:r>
        <w:t>”</w:t>
      </w:r>
      <w:r w:rsidRPr="00482E98">
        <w:rPr>
          <w:rFonts w:hint="eastAsia"/>
        </w:rPr>
        <w:t>OK</w:t>
      </w:r>
      <w:r>
        <w:t>”</w:t>
      </w:r>
      <w:r w:rsidRPr="00482E98">
        <w:rPr>
          <w:rFonts w:hint="eastAsia"/>
        </w:rPr>
        <w:t>,</w:t>
      </w:r>
      <w:r>
        <w:t>”</w:t>
      </w:r>
      <w:r w:rsidRPr="00482E98">
        <w:rPr>
          <w:rFonts w:hint="eastAsia"/>
        </w:rPr>
        <w:t>data</w:t>
      </w:r>
      <w:r>
        <w:t>”</w:t>
      </w:r>
      <w:r w:rsidRPr="00482E98">
        <w:rPr>
          <w:rFonts w:hint="eastAsia"/>
        </w:rPr>
        <w:t>:</w:t>
      </w:r>
      <w:r>
        <w:rPr>
          <w:rFonts w:hint="eastAsia"/>
        </w:rPr>
        <w:t>130</w:t>
      </w:r>
      <w:r w:rsidRPr="00482E98">
        <w:t>}</w:t>
      </w:r>
      <w:r w:rsidRPr="0069679C">
        <w:rPr>
          <w:rFonts w:hint="eastAsia"/>
        </w:rPr>
        <w:t xml:space="preserve"> </w:t>
      </w:r>
    </w:p>
    <w:p w:rsidR="00B70443" w:rsidRDefault="00B70443" w:rsidP="00B70443">
      <w:pPr>
        <w:rPr>
          <w:b/>
        </w:rPr>
      </w:pPr>
      <w:r>
        <w:rPr>
          <w:rFonts w:hint="eastAsia"/>
          <w:b/>
        </w:rPr>
        <w:t>失败回复示例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70443" w:rsidRDefault="00B70443" w:rsidP="007B2EA8">
      <w:pPr>
        <w:rPr>
          <w:b/>
        </w:rPr>
      </w:pP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SysSetting</w:t>
      </w:r>
      <w:r w:rsidR="007B2EA8">
        <w:rPr>
          <w:rStyle w:val="af7"/>
          <w:rFonts w:hint="eastAsia"/>
        </w:rPr>
        <w:t>List</w:t>
      </w:r>
    </w:p>
    <w:p w:rsidR="00142E0D"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42E0D" w:rsidRPr="00B5638D" w:rsidRDefault="00142E0D" w:rsidP="00142E0D">
      <w:pPr>
        <w:pStyle w:val="3"/>
      </w:pPr>
      <w:r>
        <w:rPr>
          <w:rFonts w:hint="eastAsia"/>
        </w:rPr>
        <w:t>删除接口</w:t>
      </w:r>
    </w:p>
    <w:p w:rsidR="00142E0D" w:rsidRPr="00E47307" w:rsidRDefault="00142E0D" w:rsidP="00142E0D">
      <w:pPr>
        <w:rPr>
          <w:b/>
        </w:rPr>
      </w:pPr>
      <w:r w:rsidRPr="00E47307">
        <w:rPr>
          <w:rFonts w:hint="eastAsia"/>
          <w:b/>
        </w:rPr>
        <w:t>url:</w:t>
      </w:r>
    </w:p>
    <w:p w:rsidR="00142E0D" w:rsidRPr="008510B3" w:rsidRDefault="005446D3"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3"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Delete</w:t>
      </w:r>
      <w:r w:rsidR="00BA60AD">
        <w:rPr>
          <w:rStyle w:val="af7"/>
        </w:rPr>
        <w:t>SysSetting</w:t>
      </w:r>
    </w:p>
    <w:p w:rsidR="00142E0D" w:rsidRDefault="00142E0D" w:rsidP="00142E0D">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42E0D" w:rsidRDefault="00142E0D" w:rsidP="00142E0D">
      <w:pPr>
        <w:pStyle w:val="3"/>
      </w:pPr>
      <w:r>
        <w:rPr>
          <w:rFonts w:hint="eastAsia"/>
        </w:rPr>
        <w:t>修改个别字段接口</w:t>
      </w:r>
    </w:p>
    <w:p w:rsidR="00142E0D" w:rsidRPr="00E47307" w:rsidRDefault="00142E0D" w:rsidP="00142E0D">
      <w:pPr>
        <w:rPr>
          <w:b/>
        </w:rPr>
      </w:pPr>
      <w:r w:rsidRPr="00E47307">
        <w:rPr>
          <w:rFonts w:hint="eastAsia"/>
          <w:b/>
        </w:rPr>
        <w:t>url:</w:t>
      </w:r>
    </w:p>
    <w:p w:rsidR="00142E0D" w:rsidRPr="008510B3" w:rsidRDefault="005446D3"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4"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Update</w:t>
      </w:r>
      <w:r w:rsidR="00BA60AD">
        <w:rPr>
          <w:rStyle w:val="af7"/>
        </w:rPr>
        <w:t>SysSetting</w:t>
      </w:r>
      <w:r w:rsidR="00142E0D">
        <w:rPr>
          <w:rStyle w:val="af7"/>
          <w:rFonts w:hint="eastAsia"/>
        </w:rPr>
        <w:t>Fields</w:t>
      </w:r>
    </w:p>
    <w:p w:rsidR="00142E0D" w:rsidRDefault="00142E0D" w:rsidP="00142E0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42E0D" w:rsidRPr="00B5638D" w:rsidRDefault="00142E0D" w:rsidP="00142E0D">
      <w:pPr>
        <w:pStyle w:val="3"/>
      </w:pPr>
      <w:r>
        <w:rPr>
          <w:rFonts w:hint="eastAsia"/>
        </w:rPr>
        <w:t>按条件删除接口</w:t>
      </w:r>
    </w:p>
    <w:p w:rsidR="00142E0D" w:rsidRPr="00E47307" w:rsidRDefault="00142E0D" w:rsidP="00142E0D">
      <w:pPr>
        <w:rPr>
          <w:b/>
        </w:rPr>
      </w:pPr>
      <w:r w:rsidRPr="00E47307">
        <w:rPr>
          <w:rFonts w:hint="eastAsia"/>
          <w:b/>
        </w:rPr>
        <w:t>url:</w:t>
      </w:r>
    </w:p>
    <w:p w:rsidR="00142E0D" w:rsidRPr="008510B3" w:rsidRDefault="005446D3"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5"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Delete</w:t>
      </w:r>
      <w:r w:rsidR="00BA60AD">
        <w:rPr>
          <w:rStyle w:val="af7"/>
        </w:rPr>
        <w:t>SysSetting</w:t>
      </w:r>
      <w:r w:rsidR="00142E0D">
        <w:rPr>
          <w:rStyle w:val="af7"/>
          <w:rFonts w:hint="eastAsia"/>
        </w:rPr>
        <w:t>By</w:t>
      </w:r>
    </w:p>
    <w:p w:rsidR="00142E0D" w:rsidRDefault="00142E0D" w:rsidP="00142E0D">
      <w:pPr>
        <w:rPr>
          <w:rStyle w:val="af7"/>
          <w:b/>
        </w:rPr>
      </w:pPr>
      <w:r>
        <w:rPr>
          <w:rFonts w:hint="eastAsia"/>
          <w:b/>
        </w:rPr>
        <w:lastRenderedPageBreak/>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1537" w:rsidRPr="00B5638D" w:rsidRDefault="00291537" w:rsidP="00291537">
      <w:pPr>
        <w:pStyle w:val="3"/>
      </w:pPr>
      <w:r>
        <w:rPr>
          <w:rFonts w:hint="eastAsia"/>
        </w:rPr>
        <w:t>按</w:t>
      </w:r>
      <w:r>
        <w:rPr>
          <w:rFonts w:hint="eastAsia"/>
        </w:rPr>
        <w:t>ID</w:t>
      </w:r>
      <w:r>
        <w:rPr>
          <w:rFonts w:hint="eastAsia"/>
        </w:rPr>
        <w:t>删除接口</w:t>
      </w:r>
    </w:p>
    <w:p w:rsidR="00291537" w:rsidRPr="00E47307" w:rsidRDefault="00291537" w:rsidP="00291537">
      <w:pPr>
        <w:rPr>
          <w:b/>
        </w:rPr>
      </w:pPr>
      <w:r w:rsidRPr="00E47307">
        <w:rPr>
          <w:rFonts w:hint="eastAsia"/>
          <w:b/>
        </w:rPr>
        <w:t>url:</w:t>
      </w:r>
    </w:p>
    <w:p w:rsidR="00291537" w:rsidRPr="008510B3" w:rsidRDefault="005446D3"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6"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DeleteSysSetting</w:t>
      </w:r>
      <w:r w:rsidR="00291537">
        <w:rPr>
          <w:rStyle w:val="af7"/>
          <w:rFonts w:hint="eastAsia"/>
        </w:rPr>
        <w:t>ByID</w:t>
      </w:r>
    </w:p>
    <w:p w:rsidR="00291537" w:rsidRDefault="00291537" w:rsidP="0029153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1537" w:rsidRPr="00B5638D" w:rsidRDefault="00291537" w:rsidP="00291537">
      <w:pPr>
        <w:pStyle w:val="3"/>
      </w:pPr>
      <w:r>
        <w:rPr>
          <w:rFonts w:hint="eastAsia"/>
        </w:rPr>
        <w:t>按</w:t>
      </w:r>
      <w:r>
        <w:rPr>
          <w:rFonts w:hint="eastAsia"/>
        </w:rPr>
        <w:t>ID</w:t>
      </w:r>
      <w:r>
        <w:rPr>
          <w:rFonts w:hint="eastAsia"/>
        </w:rPr>
        <w:t>列表删除接口</w:t>
      </w:r>
    </w:p>
    <w:p w:rsidR="00291537" w:rsidRPr="00E47307" w:rsidRDefault="00291537" w:rsidP="00291537">
      <w:pPr>
        <w:rPr>
          <w:b/>
        </w:rPr>
      </w:pPr>
      <w:r w:rsidRPr="00E47307">
        <w:rPr>
          <w:rFonts w:hint="eastAsia"/>
          <w:b/>
        </w:rPr>
        <w:t>url:</w:t>
      </w:r>
    </w:p>
    <w:p w:rsidR="00291537" w:rsidRPr="008510B3" w:rsidRDefault="005446D3"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7"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DeleteSysSetting</w:t>
      </w:r>
      <w:r w:rsidR="00291537">
        <w:rPr>
          <w:rStyle w:val="af7"/>
          <w:rFonts w:hint="eastAsia"/>
        </w:rPr>
        <w:t>ByIDList</w:t>
      </w:r>
    </w:p>
    <w:p w:rsidR="00C31D86" w:rsidRDefault="0029153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291537">
        <w:rPr>
          <w:rStyle w:val="af7"/>
        </w:rPr>
        <w:t>SysSetting</w:t>
      </w:r>
    </w:p>
    <w:p w:rsidR="00291537"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B55FED" w:rsidRDefault="00B55FED" w:rsidP="00B55FED">
      <w:pPr>
        <w:pStyle w:val="2"/>
      </w:pPr>
      <w:r>
        <w:rPr>
          <w:rFonts w:hint="eastAsia"/>
        </w:rPr>
        <w:t>修改当前用户密码</w:t>
      </w:r>
    </w:p>
    <w:p w:rsidR="00B55FED" w:rsidRPr="00E47307" w:rsidRDefault="00B55FED" w:rsidP="00B55FED">
      <w:pPr>
        <w:rPr>
          <w:b/>
        </w:rPr>
      </w:pPr>
      <w:r w:rsidRPr="00E47307">
        <w:rPr>
          <w:rFonts w:hint="eastAsia"/>
          <w:b/>
        </w:rPr>
        <w:t>url:</w:t>
      </w:r>
    </w:p>
    <w:p w:rsidR="00B55FED" w:rsidRPr="008510B3" w:rsidRDefault="005446D3"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9" w:history="1">
        <w:r w:rsidR="00653271" w:rsidRPr="00506A16">
          <w:rPr>
            <w:rStyle w:val="af7"/>
          </w:rPr>
          <w:t>http://192</w:t>
        </w:r>
      </w:hyperlink>
      <w:r w:rsidR="00B55FED">
        <w:rPr>
          <w:rStyle w:val="af7"/>
        </w:rPr>
        <w:t>.168.2.158</w:t>
      </w:r>
      <w:r w:rsidR="00B55FED" w:rsidRPr="008510B3">
        <w:rPr>
          <w:rStyle w:val="af7"/>
        </w:rPr>
        <w:t>:9000/ParkAPI/</w:t>
      </w:r>
      <w:r w:rsidR="00B55FED" w:rsidRPr="00B55FED">
        <w:rPr>
          <w:rStyle w:val="af7"/>
        </w:rPr>
        <w:t>ChangePwd</w:t>
      </w:r>
    </w:p>
    <w:p w:rsidR="00B55FED" w:rsidRPr="005879B3" w:rsidRDefault="00B55FED" w:rsidP="00B55FED">
      <w:pPr>
        <w:rPr>
          <w:b/>
        </w:rPr>
      </w:pPr>
      <w:r w:rsidRPr="00E47307">
        <w:rPr>
          <w:b/>
        </w:rPr>
        <w:t>HTTP</w:t>
      </w:r>
      <w:r w:rsidRPr="00E47307">
        <w:rPr>
          <w:rFonts w:hint="eastAsia"/>
          <w:b/>
        </w:rPr>
        <w:t>请求</w:t>
      </w:r>
      <w:r w:rsidRPr="00E47307">
        <w:rPr>
          <w:b/>
        </w:rPr>
        <w:t>方式</w:t>
      </w:r>
      <w:r w:rsidRPr="00E47307">
        <w:rPr>
          <w:rFonts w:hint="eastAsia"/>
          <w:b/>
        </w:rPr>
        <w:t>：</w:t>
      </w:r>
    </w:p>
    <w:p w:rsidR="00B55FED" w:rsidRDefault="00B55FED" w:rsidP="00B55FED">
      <w:r>
        <w:t>POST</w:t>
      </w:r>
      <w:r>
        <w:t>，</w:t>
      </w:r>
      <w:r>
        <w:t>GET</w:t>
      </w:r>
    </w:p>
    <w:p w:rsidR="00B55FED" w:rsidRDefault="00B55FED" w:rsidP="00B55FE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55FED" w:rsidTr="003206DF">
        <w:tc>
          <w:tcPr>
            <w:tcW w:w="1809"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说明</w:t>
            </w:r>
          </w:p>
        </w:tc>
      </w:tr>
      <w:tr w:rsidR="00B55FED" w:rsidTr="003206DF">
        <w:tc>
          <w:tcPr>
            <w:tcW w:w="1809" w:type="dxa"/>
          </w:tcPr>
          <w:p w:rsidR="00B55FED" w:rsidRPr="00EC78A7" w:rsidRDefault="00B55FED" w:rsidP="003206DF">
            <w:pPr>
              <w:spacing w:line="264" w:lineRule="auto"/>
              <w:rPr>
                <w:b/>
                <w:kern w:val="2"/>
              </w:rPr>
            </w:pPr>
            <w:r w:rsidRPr="00EC78A7">
              <w:rPr>
                <w:b/>
                <w:kern w:val="2"/>
              </w:rPr>
              <w:t>token</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Pr="00E00670" w:rsidRDefault="00B55FED"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55FED" w:rsidTr="003206DF">
        <w:tc>
          <w:tcPr>
            <w:tcW w:w="1809" w:type="dxa"/>
          </w:tcPr>
          <w:p w:rsidR="00B55FED" w:rsidRPr="00EC78A7" w:rsidRDefault="00B55FED" w:rsidP="003206DF">
            <w:pPr>
              <w:spacing w:line="264" w:lineRule="auto"/>
              <w:rPr>
                <w:b/>
                <w:kern w:val="2"/>
              </w:rPr>
            </w:pPr>
            <w:r w:rsidRPr="00B55FED">
              <w:rPr>
                <w:b/>
                <w:kern w:val="2"/>
              </w:rPr>
              <w:t>pwdold</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旧密码</w:t>
            </w:r>
            <w:r w:rsidR="00BD2900">
              <w:rPr>
                <w:rFonts w:ascii="Consolas" w:hAnsi="Consolas" w:cs="Consolas" w:hint="eastAsia"/>
                <w:sz w:val="18"/>
                <w:szCs w:val="18"/>
              </w:rPr>
              <w:t>。</w:t>
            </w:r>
            <w:r w:rsidR="00BD2900">
              <w:rPr>
                <w:rFonts w:ascii="Consolas" w:hAnsi="Consolas" w:cs="Consolas" w:hint="eastAsia"/>
                <w:sz w:val="18"/>
                <w:szCs w:val="18"/>
              </w:rPr>
              <w:t>MD5</w:t>
            </w:r>
            <w:r w:rsidR="00BD2900">
              <w:rPr>
                <w:rFonts w:ascii="Consolas" w:hAnsi="Consolas" w:cs="Consolas" w:hint="eastAsia"/>
                <w:sz w:val="18"/>
                <w:szCs w:val="18"/>
              </w:rPr>
              <w:t>编码的十六进制数字符串。</w:t>
            </w:r>
          </w:p>
        </w:tc>
      </w:tr>
      <w:tr w:rsidR="00B55FED" w:rsidTr="003206DF">
        <w:tc>
          <w:tcPr>
            <w:tcW w:w="1809" w:type="dxa"/>
          </w:tcPr>
          <w:p w:rsidR="00B55FED" w:rsidRPr="00EC78A7" w:rsidRDefault="00653271" w:rsidP="003206DF">
            <w:pPr>
              <w:spacing w:line="264" w:lineRule="auto"/>
              <w:rPr>
                <w:b/>
                <w:kern w:val="2"/>
              </w:rPr>
            </w:pPr>
            <w:r w:rsidRPr="00B55FED">
              <w:rPr>
                <w:b/>
                <w:kern w:val="2"/>
              </w:rPr>
              <w:t>P</w:t>
            </w:r>
            <w:r w:rsidR="00B55FED" w:rsidRPr="00B55FED">
              <w:rPr>
                <w:b/>
                <w:kern w:val="2"/>
              </w:rPr>
              <w:t>wdnew</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新密码</w:t>
            </w:r>
            <w:r w:rsidR="00BD2900">
              <w:rPr>
                <w:rFonts w:ascii="Consolas" w:hAnsi="Consolas" w:cs="Consolas" w:hint="eastAsia"/>
                <w:sz w:val="18"/>
                <w:szCs w:val="18"/>
              </w:rPr>
              <w:t>。</w:t>
            </w:r>
            <w:r w:rsidR="00BD2900">
              <w:rPr>
                <w:rFonts w:ascii="Consolas" w:hAnsi="Consolas" w:cs="Consolas" w:hint="eastAsia"/>
                <w:sz w:val="18"/>
                <w:szCs w:val="18"/>
              </w:rPr>
              <w:t>MD5</w:t>
            </w:r>
            <w:r w:rsidR="00BD2900">
              <w:rPr>
                <w:rFonts w:ascii="Consolas" w:hAnsi="Consolas" w:cs="Consolas" w:hint="eastAsia"/>
                <w:sz w:val="18"/>
                <w:szCs w:val="18"/>
              </w:rPr>
              <w:t>编码的十六进制数字符串。</w:t>
            </w:r>
          </w:p>
        </w:tc>
      </w:tr>
      <w:tr w:rsidR="00B55FED" w:rsidTr="003206DF">
        <w:tc>
          <w:tcPr>
            <w:tcW w:w="1809" w:type="dxa"/>
          </w:tcPr>
          <w:p w:rsidR="00B55FED" w:rsidRDefault="00B55FED"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55FED" w:rsidRPr="00E00670" w:rsidRDefault="00B55FE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55FED" w:rsidRPr="00E00670" w:rsidRDefault="00B55FED"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55FED" w:rsidRDefault="00B55FED" w:rsidP="00B55FED">
      <w:pPr>
        <w:rPr>
          <w:b/>
        </w:rPr>
      </w:pPr>
      <w:r>
        <w:rPr>
          <w:rFonts w:hint="eastAsia"/>
          <w:b/>
        </w:rPr>
        <w:t>返回</w:t>
      </w:r>
      <w:r>
        <w:rPr>
          <w:b/>
        </w:rPr>
        <w:t>数据</w:t>
      </w:r>
      <w:r w:rsidRPr="0050700F">
        <w:rPr>
          <w:rFonts w:hint="eastAsia"/>
          <w:b/>
        </w:rPr>
        <w:t>格式</w:t>
      </w:r>
      <w:r>
        <w:rPr>
          <w:rFonts w:hint="eastAsia"/>
          <w:b/>
        </w:rPr>
        <w:t>:</w:t>
      </w:r>
    </w:p>
    <w:p w:rsidR="00B55FED" w:rsidRPr="0051022D" w:rsidRDefault="00B55FED" w:rsidP="00B55FED">
      <w:r>
        <w:t>JSON</w:t>
      </w:r>
    </w:p>
    <w:p w:rsidR="00B55FED" w:rsidRDefault="00B55FED" w:rsidP="00B55FE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55FED"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说明</w:t>
            </w:r>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55FED"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7C5B69" w:rsidP="003206DF">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55FED" w:rsidRDefault="007C5B69" w:rsidP="00BA04D9">
            <w:pPr>
              <w:spacing w:line="264" w:lineRule="auto"/>
              <w:rPr>
                <w:rFonts w:ascii="Consolas" w:hAnsi="Consolas" w:cs="Consolas"/>
                <w:kern w:val="2"/>
                <w:sz w:val="18"/>
                <w:szCs w:val="18"/>
              </w:rPr>
            </w:pPr>
            <w:r>
              <w:rPr>
                <w:rFonts w:ascii="Consolas" w:hAnsi="Consolas" w:cs="Consolas" w:hint="eastAsia"/>
                <w:kern w:val="2"/>
                <w:sz w:val="18"/>
                <w:szCs w:val="18"/>
              </w:rPr>
              <w:t>受影响的行数</w:t>
            </w:r>
            <w:r w:rsidR="00A45F30">
              <w:rPr>
                <w:rFonts w:ascii="Consolas" w:hAnsi="Consolas" w:cs="Consolas" w:hint="eastAsia"/>
                <w:kern w:val="2"/>
                <w:sz w:val="18"/>
                <w:szCs w:val="18"/>
              </w:rPr>
              <w:t>。大于</w:t>
            </w:r>
            <w:r w:rsidR="00A45F30">
              <w:rPr>
                <w:rFonts w:ascii="Consolas" w:hAnsi="Consolas" w:cs="Consolas" w:hint="eastAsia"/>
                <w:kern w:val="2"/>
                <w:sz w:val="18"/>
                <w:szCs w:val="18"/>
              </w:rPr>
              <w:t>0</w:t>
            </w:r>
            <w:r w:rsidR="00A45F30">
              <w:rPr>
                <w:rFonts w:ascii="Consolas" w:hAnsi="Consolas" w:cs="Consolas" w:hint="eastAsia"/>
                <w:kern w:val="2"/>
                <w:sz w:val="18"/>
                <w:szCs w:val="18"/>
              </w:rPr>
              <w:t>表示修改成功，否则是</w:t>
            </w:r>
            <w:r w:rsidR="00BA04D9">
              <w:rPr>
                <w:rFonts w:ascii="Consolas" w:hAnsi="Consolas" w:cs="Consolas" w:hint="eastAsia"/>
                <w:kern w:val="2"/>
                <w:sz w:val="18"/>
                <w:szCs w:val="18"/>
              </w:rPr>
              <w:t>用户名或密码错误导致失败</w:t>
            </w:r>
            <w:r w:rsidR="00A45F30">
              <w:rPr>
                <w:rFonts w:ascii="Consolas" w:hAnsi="Consolas" w:cs="Consolas" w:hint="eastAsia"/>
                <w:kern w:val="2"/>
                <w:sz w:val="18"/>
                <w:szCs w:val="18"/>
              </w:rPr>
              <w:t>。</w:t>
            </w:r>
          </w:p>
        </w:tc>
      </w:tr>
    </w:tbl>
    <w:p w:rsidR="00B55FED" w:rsidRDefault="00B55FED" w:rsidP="00B55FED">
      <w:pPr>
        <w:rPr>
          <w:b/>
        </w:rPr>
      </w:pPr>
    </w:p>
    <w:p w:rsidR="00B55FED" w:rsidRDefault="00B55FED" w:rsidP="00B55FED">
      <w:pPr>
        <w:rPr>
          <w:b/>
        </w:rPr>
      </w:pPr>
      <w:r>
        <w:rPr>
          <w:rFonts w:hint="eastAsia"/>
          <w:b/>
        </w:rPr>
        <w:t>请求示例：</w:t>
      </w:r>
    </w:p>
    <w:p w:rsidR="00B55FED" w:rsidRPr="008510B3" w:rsidRDefault="005446D3" w:rsidP="00BD08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0" w:history="1">
        <w:r w:rsidR="00653271" w:rsidRPr="00506A16">
          <w:rPr>
            <w:rStyle w:val="af7"/>
          </w:rPr>
          <w:t>http://192</w:t>
        </w:r>
      </w:hyperlink>
      <w:r w:rsidR="00B55FED">
        <w:rPr>
          <w:rStyle w:val="af7"/>
        </w:rPr>
        <w:t>.168.2.158</w:t>
      </w:r>
      <w:r w:rsidR="00B55FED" w:rsidRPr="008510B3">
        <w:rPr>
          <w:rStyle w:val="af7"/>
        </w:rPr>
        <w:t>:9000/ParkAPI/</w:t>
      </w:r>
      <w:r w:rsidR="00B55FED" w:rsidRPr="0069679C">
        <w:rPr>
          <w:rStyle w:val="af7"/>
          <w:rFonts w:hint="eastAsia"/>
        </w:rPr>
        <w:t xml:space="preserve"> </w:t>
      </w:r>
      <w:r w:rsidR="0099062F" w:rsidRPr="0099062F">
        <w:rPr>
          <w:rStyle w:val="af7"/>
        </w:rPr>
        <w:t>ChangePwd</w:t>
      </w:r>
      <w:r w:rsidR="00B55FED" w:rsidRPr="008510B3">
        <w:rPr>
          <w:rStyle w:val="af7"/>
        </w:rPr>
        <w:t>?token=daa2f13951c447d5b9988f50751bcf4b</w:t>
      </w:r>
      <w:r w:rsidR="00E96CC2">
        <w:rPr>
          <w:rStyle w:val="af7"/>
          <w:rFonts w:hint="eastAsia"/>
        </w:rPr>
        <w:t>&amp;</w:t>
      </w:r>
      <w:r w:rsidR="00E96CC2" w:rsidRPr="00E96CC2">
        <w:rPr>
          <w:rStyle w:val="af7"/>
        </w:rPr>
        <w:t>pwdold</w:t>
      </w:r>
      <w:r w:rsidR="00E96CC2">
        <w:rPr>
          <w:rStyle w:val="af7"/>
          <w:rFonts w:hint="eastAsia"/>
        </w:rPr>
        <w:t>=</w:t>
      </w:r>
      <w:r w:rsidR="00BD0817" w:rsidRPr="00BD0817">
        <w:rPr>
          <w:rStyle w:val="af7"/>
        </w:rPr>
        <w:t>D41D8CD98F00B204E9800998ECF8427E</w:t>
      </w:r>
      <w:r w:rsidR="00E96CC2">
        <w:rPr>
          <w:rStyle w:val="af7"/>
          <w:rFonts w:hint="eastAsia"/>
        </w:rPr>
        <w:t>&amp;</w:t>
      </w:r>
      <w:r w:rsidR="00E96CC2" w:rsidRPr="00E96CC2">
        <w:rPr>
          <w:rStyle w:val="af7"/>
        </w:rPr>
        <w:t>pwdnew</w:t>
      </w:r>
      <w:r w:rsidR="00E96CC2">
        <w:rPr>
          <w:rStyle w:val="af7"/>
          <w:rFonts w:hint="eastAsia"/>
        </w:rPr>
        <w:t>=</w:t>
      </w:r>
      <w:r w:rsidR="00BD0817" w:rsidRPr="00BD0817">
        <w:rPr>
          <w:rStyle w:val="af7"/>
        </w:rPr>
        <w:t>E10ADC3949BA59ABBE56E057F20F883E</w:t>
      </w:r>
    </w:p>
    <w:p w:rsidR="00B55FED" w:rsidRDefault="00B55FED" w:rsidP="00B55FED">
      <w:pPr>
        <w:rPr>
          <w:b/>
        </w:rPr>
      </w:pPr>
      <w:r>
        <w:rPr>
          <w:rFonts w:hint="eastAsia"/>
          <w:b/>
        </w:rPr>
        <w:t>成功回复示例</w:t>
      </w:r>
      <w:r>
        <w:rPr>
          <w:rFonts w:hint="eastAsia"/>
          <w:b/>
        </w:rPr>
        <w:t>:</w:t>
      </w:r>
    </w:p>
    <w:p w:rsidR="00B55FED" w:rsidRPr="007F1246" w:rsidRDefault="00B55FED"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3C7E">
        <w:t>{</w:t>
      </w:r>
      <w:r w:rsidR="00143F64">
        <w:t>“</w:t>
      </w:r>
      <w:r w:rsidRPr="00853C7E">
        <w:t>rcode</w:t>
      </w:r>
      <w:r w:rsidR="00143F64">
        <w:t>”</w:t>
      </w:r>
      <w:r w:rsidRPr="00853C7E">
        <w:t>:</w:t>
      </w:r>
      <w:r w:rsidR="00143F64">
        <w:t>”</w:t>
      </w:r>
      <w:r w:rsidRPr="00853C7E">
        <w:t>200</w:t>
      </w:r>
      <w:r w:rsidR="00143F64">
        <w:t>”</w:t>
      </w:r>
      <w:r w:rsidRPr="00853C7E">
        <w:t>,</w:t>
      </w:r>
      <w:r w:rsidR="00143F64">
        <w:t>”</w:t>
      </w:r>
      <w:r w:rsidRPr="00853C7E">
        <w:t>msg</w:t>
      </w:r>
      <w:r w:rsidR="00143F64">
        <w:t>”</w:t>
      </w:r>
      <w:r w:rsidRPr="00853C7E">
        <w:t>:</w:t>
      </w:r>
      <w:r w:rsidR="00143F64">
        <w:t>”</w:t>
      </w:r>
      <w:r w:rsidRPr="00853C7E">
        <w:t>OK</w:t>
      </w:r>
      <w:r w:rsidR="00143F64">
        <w:t>”</w:t>
      </w:r>
      <w:r w:rsidRPr="00853C7E">
        <w:t>,</w:t>
      </w:r>
      <w:r w:rsidR="00143F64">
        <w:t>”</w:t>
      </w:r>
      <w:r w:rsidRPr="00853C7E">
        <w:t>data</w:t>
      </w:r>
      <w:r w:rsidR="00143F64">
        <w:t>”</w:t>
      </w:r>
      <w:r w:rsidRPr="00853C7E">
        <w:t>:</w:t>
      </w:r>
      <w:r w:rsidR="00F6566C">
        <w:rPr>
          <w:rFonts w:hint="eastAsia"/>
        </w:rPr>
        <w:t>1</w:t>
      </w:r>
      <w:r w:rsidRPr="00853C7E">
        <w:t>}</w:t>
      </w:r>
    </w:p>
    <w:p w:rsidR="00B55FED" w:rsidRDefault="00B55FED" w:rsidP="00B55FED">
      <w:pPr>
        <w:rPr>
          <w:b/>
        </w:rPr>
      </w:pPr>
      <w:r>
        <w:rPr>
          <w:rFonts w:hint="eastAsia"/>
          <w:b/>
        </w:rPr>
        <w:t>失败回复示例</w:t>
      </w:r>
      <w:r>
        <w:rPr>
          <w:rFonts w:hint="eastAsia"/>
          <w:b/>
        </w:rPr>
        <w:t>:</w:t>
      </w:r>
    </w:p>
    <w:p w:rsidR="00B55FED" w:rsidRPr="007F1246" w:rsidRDefault="00B55FED"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F54D1" w:rsidRPr="002F54D1" w:rsidRDefault="002F54D1" w:rsidP="002F54D1"/>
    <w:p w:rsidR="00443CA9" w:rsidRDefault="00443CA9" w:rsidP="00443CA9">
      <w:pPr>
        <w:pStyle w:val="2"/>
      </w:pPr>
      <w:r>
        <w:rPr>
          <w:rFonts w:hint="eastAsia"/>
        </w:rPr>
        <w:t>部门</w:t>
      </w:r>
      <w:r w:rsidR="000C190D">
        <w:rPr>
          <w:rFonts w:hint="eastAsia"/>
        </w:rPr>
        <w:t>数据</w:t>
      </w:r>
      <w:r>
        <w:rPr>
          <w:rFonts w:hint="eastAsia"/>
        </w:rPr>
        <w:t>接口</w:t>
      </w:r>
    </w:p>
    <w:p w:rsidR="0046182D" w:rsidRPr="0046182D" w:rsidRDefault="0046182D" w:rsidP="0046182D"/>
    <w:p w:rsidR="00EC78A7" w:rsidRDefault="00EC78A7" w:rsidP="00EC78A7">
      <w:pPr>
        <w:pStyle w:val="3"/>
      </w:pPr>
      <w:bookmarkStart w:id="25" w:name="_Model结构_5"/>
      <w:bookmarkEnd w:id="25"/>
      <w:r>
        <w:rPr>
          <w:rFonts w:hint="eastAsia"/>
        </w:rPr>
        <w:t>Model</w:t>
      </w:r>
      <w:r>
        <w:rPr>
          <w:rFonts w:hint="eastAsia"/>
        </w:rPr>
        <w:t>结构</w:t>
      </w:r>
    </w:p>
    <w:p w:rsidR="00EC78A7" w:rsidRPr="00EC78A7" w:rsidRDefault="00EC78A7" w:rsidP="00EC78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C78A7" w:rsidTr="00D10345">
        <w:tc>
          <w:tcPr>
            <w:tcW w:w="1809"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C78A7" w:rsidRDefault="00D657B3" w:rsidP="00D103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说明</w:t>
            </w:r>
          </w:p>
        </w:tc>
      </w:tr>
      <w:tr w:rsidR="00EC78A7" w:rsidRPr="00E00670" w:rsidTr="00D10345">
        <w:tc>
          <w:tcPr>
            <w:tcW w:w="1809" w:type="dxa"/>
          </w:tcPr>
          <w:p w:rsidR="00EC78A7" w:rsidRPr="00EC78A7" w:rsidRDefault="00EC78A7" w:rsidP="00D10345">
            <w:pPr>
              <w:spacing w:line="264" w:lineRule="auto"/>
              <w:rPr>
                <w:b/>
                <w:kern w:val="2"/>
              </w:rPr>
            </w:pPr>
            <w:r w:rsidRPr="00EC78A7">
              <w:rPr>
                <w:b/>
                <w:kern w:val="2"/>
              </w:rPr>
              <w:t>ID</w:t>
            </w:r>
          </w:p>
        </w:tc>
        <w:tc>
          <w:tcPr>
            <w:tcW w:w="1024" w:type="dxa"/>
          </w:tcPr>
          <w:p w:rsidR="00EC78A7" w:rsidRPr="00E00670" w:rsidRDefault="00AC66CE"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C78A7" w:rsidRPr="00E00670" w:rsidRDefault="00D657B3" w:rsidP="00D10345">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C78A7" w:rsidRPr="00E00670" w:rsidRDefault="00EC78A7" w:rsidP="00D10345">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DeptNO</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自定义部门编号</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DeptName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部门名称</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DeptSymbol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部门标识</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PID</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上级部门</w:t>
            </w:r>
            <w:r>
              <w:rPr>
                <w:rFonts w:ascii="Consolas" w:hAnsi="Consolas" w:cs="Consolas" w:hint="eastAsia"/>
                <w:sz w:val="18"/>
                <w:szCs w:val="18"/>
              </w:rPr>
              <w:t>ID</w:t>
            </w:r>
            <w:r>
              <w:rPr>
                <w:rFonts w:ascii="Consolas" w:hAnsi="Consolas" w:cs="Consolas" w:hint="eastAsia"/>
                <w:sz w:val="18"/>
                <w:szCs w:val="18"/>
              </w:rPr>
              <w:t>。顶级部门此项填</w:t>
            </w:r>
            <w:r>
              <w:rPr>
                <w:rFonts w:ascii="Consolas" w:hAnsi="Consolas" w:cs="Consolas" w:hint="eastAsia"/>
                <w:sz w:val="18"/>
                <w:szCs w:val="18"/>
              </w:rPr>
              <w:t>0</w:t>
            </w:r>
          </w:p>
        </w:tc>
      </w:tr>
    </w:tbl>
    <w:p w:rsidR="00EC78A7" w:rsidRPr="00EC78A7" w:rsidRDefault="00EC78A7" w:rsidP="00EC78A7"/>
    <w:p w:rsidR="00443CA9" w:rsidRDefault="00443CA9" w:rsidP="00443CA9">
      <w:pPr>
        <w:pStyle w:val="3"/>
      </w:pPr>
      <w:r>
        <w:rPr>
          <w:rFonts w:hint="eastAsia"/>
        </w:rPr>
        <w:t>获取接口</w:t>
      </w:r>
    </w:p>
    <w:p w:rsidR="00443CA9" w:rsidRPr="00E47307" w:rsidRDefault="00443CA9" w:rsidP="00443CA9">
      <w:pPr>
        <w:rPr>
          <w:b/>
        </w:rPr>
      </w:pPr>
      <w:r w:rsidRPr="00E47307">
        <w:rPr>
          <w:rFonts w:hint="eastAsia"/>
          <w:b/>
        </w:rPr>
        <w:t>url:</w:t>
      </w:r>
    </w:p>
    <w:p w:rsidR="00443CA9" w:rsidRPr="008510B3" w:rsidRDefault="005446D3" w:rsidP="00443C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1" w:history="1">
        <w:r w:rsidR="00653271" w:rsidRPr="00506A16">
          <w:rPr>
            <w:rStyle w:val="af7"/>
          </w:rPr>
          <w:t>http://192</w:t>
        </w:r>
      </w:hyperlink>
      <w:r w:rsidR="00B52333">
        <w:rPr>
          <w:rStyle w:val="af7"/>
        </w:rPr>
        <w:t>.168.2.158</w:t>
      </w:r>
      <w:r w:rsidR="00443CA9" w:rsidRPr="008510B3">
        <w:rPr>
          <w:rStyle w:val="af7"/>
        </w:rPr>
        <w:t>:9000/ParkAPI/</w:t>
      </w:r>
      <w:r w:rsidR="00443CA9">
        <w:rPr>
          <w:rStyle w:val="af7"/>
          <w:rFonts w:hint="eastAsia"/>
        </w:rPr>
        <w:t>GetDepartment</w:t>
      </w:r>
    </w:p>
    <w:p w:rsidR="00443CA9" w:rsidRDefault="00B274B9" w:rsidP="00443CA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84D6D" w:rsidRDefault="00E84D6D" w:rsidP="00E84D6D">
      <w:pPr>
        <w:pStyle w:val="3"/>
      </w:pPr>
      <w:r>
        <w:rPr>
          <w:rFonts w:hint="eastAsia"/>
        </w:rPr>
        <w:t>按</w:t>
      </w:r>
      <w:r>
        <w:rPr>
          <w:rFonts w:hint="eastAsia"/>
        </w:rPr>
        <w:t>ID</w:t>
      </w:r>
      <w:r>
        <w:rPr>
          <w:rFonts w:hint="eastAsia"/>
        </w:rPr>
        <w:t>获取接口</w:t>
      </w:r>
    </w:p>
    <w:p w:rsidR="00E84D6D" w:rsidRPr="00E47307" w:rsidRDefault="00E84D6D" w:rsidP="00E84D6D">
      <w:pPr>
        <w:rPr>
          <w:b/>
        </w:rPr>
      </w:pPr>
      <w:r w:rsidRPr="00E47307">
        <w:rPr>
          <w:rFonts w:hint="eastAsia"/>
          <w:b/>
        </w:rPr>
        <w:t>url:</w:t>
      </w:r>
    </w:p>
    <w:p w:rsidR="00E84D6D" w:rsidRPr="008510B3" w:rsidRDefault="005446D3"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2"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GetDepartment</w:t>
      </w:r>
      <w:r w:rsidR="00E84D6D" w:rsidRPr="00291537">
        <w:rPr>
          <w:rStyle w:val="af7"/>
          <w:rFonts w:hint="eastAsia"/>
        </w:rPr>
        <w:t xml:space="preserve"> </w:t>
      </w:r>
      <w:r w:rsidR="00E84D6D">
        <w:rPr>
          <w:rStyle w:val="af7"/>
          <w:rFonts w:hint="eastAsia"/>
        </w:rPr>
        <w:t>ByID</w:t>
      </w:r>
    </w:p>
    <w:p w:rsidR="00E84D6D" w:rsidRDefault="00E84D6D" w:rsidP="00E84D6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84D6D" w:rsidRDefault="00E84D6D" w:rsidP="00E84D6D">
      <w:pPr>
        <w:pStyle w:val="3"/>
      </w:pPr>
      <w:r>
        <w:rPr>
          <w:rFonts w:hint="eastAsia"/>
        </w:rPr>
        <w:t>按</w:t>
      </w:r>
      <w:r>
        <w:rPr>
          <w:rFonts w:hint="eastAsia"/>
        </w:rPr>
        <w:t>ID</w:t>
      </w:r>
      <w:r>
        <w:rPr>
          <w:rFonts w:hint="eastAsia"/>
        </w:rPr>
        <w:t>列表获取接口</w:t>
      </w:r>
    </w:p>
    <w:p w:rsidR="00E84D6D" w:rsidRPr="00E47307" w:rsidRDefault="00E84D6D" w:rsidP="00E84D6D">
      <w:pPr>
        <w:rPr>
          <w:b/>
        </w:rPr>
      </w:pPr>
      <w:r w:rsidRPr="00E47307">
        <w:rPr>
          <w:rFonts w:hint="eastAsia"/>
          <w:b/>
        </w:rPr>
        <w:t>url:</w:t>
      </w:r>
    </w:p>
    <w:p w:rsidR="00E84D6D" w:rsidRPr="008510B3" w:rsidRDefault="005446D3"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3"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GetDepartment</w:t>
      </w:r>
      <w:r w:rsidR="00E84D6D" w:rsidRPr="00E84D6D">
        <w:rPr>
          <w:rStyle w:val="af7"/>
          <w:rFonts w:hint="eastAsia"/>
        </w:rPr>
        <w:t xml:space="preserve"> </w:t>
      </w:r>
      <w:r w:rsidR="00E84D6D">
        <w:rPr>
          <w:rStyle w:val="af7"/>
          <w:rFonts w:hint="eastAsia"/>
        </w:rPr>
        <w:t>ByIDList</w:t>
      </w:r>
    </w:p>
    <w:p w:rsidR="000E23CF" w:rsidRDefault="00E84D6D" w:rsidP="000E23CF">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5446D3"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4"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GetDepartmentDistinct</w:t>
      </w:r>
    </w:p>
    <w:p w:rsidR="00E84D6D" w:rsidRDefault="000E23CF" w:rsidP="000E23CF">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B274B9" w:rsidRDefault="00B274B9" w:rsidP="00B274B9">
      <w:pPr>
        <w:pStyle w:val="4"/>
      </w:pPr>
      <w:r>
        <w:rPr>
          <w:rFonts w:hint="eastAsia"/>
        </w:rPr>
        <w:t>获取</w:t>
      </w:r>
      <w:r w:rsidR="00FB6FD8">
        <w:rPr>
          <w:rFonts w:hint="eastAsia"/>
        </w:rPr>
        <w:t>部门树</w:t>
      </w:r>
      <w:r>
        <w:rPr>
          <w:rFonts w:hint="eastAsia"/>
        </w:rPr>
        <w:t>接口</w:t>
      </w:r>
    </w:p>
    <w:p w:rsidR="00B274B9" w:rsidRPr="00E47307" w:rsidRDefault="00B274B9" w:rsidP="00B274B9">
      <w:pPr>
        <w:rPr>
          <w:b/>
        </w:rPr>
      </w:pPr>
      <w:r w:rsidRPr="00E47307">
        <w:rPr>
          <w:rFonts w:hint="eastAsia"/>
          <w:b/>
        </w:rPr>
        <w:t>url:</w:t>
      </w:r>
    </w:p>
    <w:p w:rsidR="00B274B9" w:rsidRPr="008510B3" w:rsidRDefault="005446D3" w:rsidP="00B274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5" w:history="1">
        <w:r w:rsidR="00653271" w:rsidRPr="00506A16">
          <w:rPr>
            <w:rStyle w:val="af7"/>
          </w:rPr>
          <w:t>http://192</w:t>
        </w:r>
      </w:hyperlink>
      <w:r w:rsidR="00B52333">
        <w:rPr>
          <w:rStyle w:val="af7"/>
        </w:rPr>
        <w:t>.168.2.158</w:t>
      </w:r>
      <w:r w:rsidR="00B274B9" w:rsidRPr="008510B3">
        <w:rPr>
          <w:rStyle w:val="af7"/>
        </w:rPr>
        <w:t>:9000/ParkAPI/</w:t>
      </w:r>
      <w:r w:rsidR="006B33EB" w:rsidRPr="006B33EB">
        <w:rPr>
          <w:rStyle w:val="af7"/>
        </w:rPr>
        <w:t>GetDepartmentTree</w:t>
      </w:r>
    </w:p>
    <w:p w:rsidR="006B33EB" w:rsidRPr="005879B3" w:rsidRDefault="006B33EB" w:rsidP="006B33EB">
      <w:pPr>
        <w:rPr>
          <w:b/>
        </w:rPr>
      </w:pPr>
      <w:r w:rsidRPr="00E47307">
        <w:rPr>
          <w:b/>
        </w:rPr>
        <w:t>HTTP</w:t>
      </w:r>
      <w:r w:rsidRPr="00E47307">
        <w:rPr>
          <w:rFonts w:hint="eastAsia"/>
          <w:b/>
        </w:rPr>
        <w:t>请求</w:t>
      </w:r>
      <w:r w:rsidRPr="00E47307">
        <w:rPr>
          <w:b/>
        </w:rPr>
        <w:t>方式</w:t>
      </w:r>
      <w:r w:rsidRPr="00E47307">
        <w:rPr>
          <w:rFonts w:hint="eastAsia"/>
          <w:b/>
        </w:rPr>
        <w:t>：</w:t>
      </w:r>
    </w:p>
    <w:p w:rsidR="006B33EB" w:rsidRDefault="006B33EB" w:rsidP="006B33EB">
      <w:r>
        <w:t>POST</w:t>
      </w:r>
      <w:r>
        <w:t>，</w:t>
      </w:r>
      <w:r>
        <w:t>GET</w:t>
      </w:r>
    </w:p>
    <w:p w:rsidR="006B33EB" w:rsidRDefault="006B33EB" w:rsidP="006B33E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B33EB" w:rsidTr="00F3297B">
        <w:tc>
          <w:tcPr>
            <w:tcW w:w="1809"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说明</w:t>
            </w:r>
          </w:p>
        </w:tc>
      </w:tr>
      <w:tr w:rsidR="006B33EB" w:rsidTr="00F3297B">
        <w:tc>
          <w:tcPr>
            <w:tcW w:w="1809" w:type="dxa"/>
          </w:tcPr>
          <w:p w:rsidR="006B33EB" w:rsidRPr="00EC78A7" w:rsidRDefault="006B33EB" w:rsidP="00F3297B">
            <w:pPr>
              <w:spacing w:line="264" w:lineRule="auto"/>
              <w:rPr>
                <w:b/>
                <w:kern w:val="2"/>
              </w:rPr>
            </w:pPr>
            <w:r w:rsidRPr="00EC78A7">
              <w:rPr>
                <w:b/>
                <w:kern w:val="2"/>
              </w:rPr>
              <w:t>token</w:t>
            </w:r>
          </w:p>
        </w:tc>
        <w:tc>
          <w:tcPr>
            <w:tcW w:w="1024" w:type="dxa"/>
          </w:tcPr>
          <w:p w:rsidR="006B33EB" w:rsidRPr="00E00670" w:rsidRDefault="006B33EB"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B33EB" w:rsidRPr="00E00670" w:rsidRDefault="006B33EB"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B33EB" w:rsidRPr="00E00670" w:rsidRDefault="006B33EB"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E3457" w:rsidTr="00F3297B">
        <w:tc>
          <w:tcPr>
            <w:tcW w:w="1809" w:type="dxa"/>
          </w:tcPr>
          <w:p w:rsidR="00BE3457" w:rsidRDefault="00BE345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E3457" w:rsidRPr="00E00670" w:rsidRDefault="00BE345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E3457" w:rsidRPr="00E00670" w:rsidRDefault="00BE345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E3457" w:rsidRDefault="00BE345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B33EB" w:rsidRDefault="006B33EB" w:rsidP="006B33EB">
      <w:pPr>
        <w:rPr>
          <w:b/>
        </w:rPr>
      </w:pPr>
      <w:r>
        <w:rPr>
          <w:rFonts w:hint="eastAsia"/>
          <w:b/>
        </w:rPr>
        <w:t>返回</w:t>
      </w:r>
      <w:r>
        <w:rPr>
          <w:b/>
        </w:rPr>
        <w:t>数据</w:t>
      </w:r>
      <w:r w:rsidRPr="0050700F">
        <w:rPr>
          <w:rFonts w:hint="eastAsia"/>
          <w:b/>
        </w:rPr>
        <w:t>格式</w:t>
      </w:r>
      <w:r>
        <w:rPr>
          <w:rFonts w:hint="eastAsia"/>
          <w:b/>
        </w:rPr>
        <w:t>:</w:t>
      </w:r>
    </w:p>
    <w:p w:rsidR="006B33EB" w:rsidRPr="0051022D" w:rsidRDefault="006B33EB" w:rsidP="006B33EB">
      <w:r>
        <w:t>JSON</w:t>
      </w:r>
    </w:p>
    <w:p w:rsidR="006B33EB" w:rsidRDefault="006B33EB" w:rsidP="006B33E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B33EB"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说明</w:t>
            </w:r>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33EB"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B33EB" w:rsidRDefault="006C48F9" w:rsidP="00F3297B">
            <w:pPr>
              <w:spacing w:line="264" w:lineRule="auto"/>
              <w:rPr>
                <w:rFonts w:ascii="Consolas" w:hAnsi="Consolas" w:cs="Consolas"/>
                <w:kern w:val="2"/>
                <w:sz w:val="18"/>
                <w:szCs w:val="18"/>
              </w:rPr>
            </w:pPr>
            <w:r>
              <w:rPr>
                <w:rFonts w:ascii="Consolas" w:hAnsi="Consolas" w:cs="Consolas" w:hint="eastAsia"/>
                <w:kern w:val="2"/>
                <w:sz w:val="18"/>
                <w:szCs w:val="18"/>
              </w:rPr>
              <w:t>树形部门列表</w:t>
            </w:r>
            <w:r w:rsidR="00973576">
              <w:rPr>
                <w:rFonts w:ascii="Consolas" w:hAnsi="Consolas" w:cs="Consolas" w:hint="eastAsia"/>
                <w:kern w:val="2"/>
                <w:sz w:val="18"/>
                <w:szCs w:val="18"/>
              </w:rPr>
              <w:t>。该接口只能获取所有部门对象，没有过滤功能。</w:t>
            </w:r>
          </w:p>
        </w:tc>
      </w:tr>
    </w:tbl>
    <w:p w:rsidR="006B33EB" w:rsidRDefault="00653271" w:rsidP="006B33EB">
      <w:r>
        <w:t>D</w:t>
      </w:r>
      <w:r w:rsidR="006B33EB">
        <w:rPr>
          <w:rFonts w:hint="eastAsia"/>
        </w:rPr>
        <w:t>ata</w:t>
      </w:r>
      <w:r w:rsidR="006B33EB">
        <w:rPr>
          <w:rFonts w:hint="eastAsia"/>
          <w:b/>
        </w:rPr>
        <w:t>中的数据：</w:t>
      </w:r>
      <w:r w:rsidR="00EE1E2F" w:rsidRPr="001C032D">
        <w:rPr>
          <w:rFonts w:hint="eastAsia"/>
        </w:rPr>
        <w:t xml:space="preserve"> </w:t>
      </w:r>
      <w:r w:rsidR="006B33EB" w:rsidRPr="001C032D">
        <w:rPr>
          <w:rFonts w:hint="eastAsia"/>
        </w:rPr>
        <w:t>Model</w:t>
      </w:r>
      <w:r w:rsidR="00EE1E2F">
        <w:rPr>
          <w:rFonts w:hint="eastAsia"/>
        </w:rPr>
        <w:t>Node</w:t>
      </w:r>
      <w:r w:rsidR="00EE1E2F">
        <w:rPr>
          <w:rFonts w:hint="eastAsia"/>
        </w:rPr>
        <w:t>数组</w:t>
      </w:r>
      <w:r w:rsidR="006B33EB" w:rsidRPr="001C032D">
        <w:rPr>
          <w:rFonts w:hint="eastAsia"/>
        </w:rPr>
        <w:t>。</w:t>
      </w:r>
      <w:r w:rsidR="0022368B">
        <w:rPr>
          <w:rFonts w:hint="eastAsia"/>
        </w:rPr>
        <w:t>ModelNode</w:t>
      </w:r>
      <w:r w:rsidR="0022368B">
        <w:rPr>
          <w:rFonts w:hint="eastAsia"/>
        </w:rPr>
        <w:t>结构如下：</w:t>
      </w:r>
    </w:p>
    <w:p w:rsidR="0022368B" w:rsidRDefault="0022368B" w:rsidP="006B33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D14E0" w:rsidTr="006C59AD">
        <w:tc>
          <w:tcPr>
            <w:tcW w:w="1809"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说明</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ID</w:t>
            </w:r>
          </w:p>
        </w:tc>
        <w:tc>
          <w:tcPr>
            <w:tcW w:w="1024" w:type="dxa"/>
          </w:tcPr>
          <w:p w:rsidR="007D14E0" w:rsidRPr="00E00670" w:rsidRDefault="007D14E0"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DeptNO</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自定义部门编号</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DeptName</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部门名称</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DeptSymbol</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部门标识</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PID</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上级部门</w:t>
            </w:r>
            <w:r>
              <w:rPr>
                <w:rFonts w:ascii="Consolas" w:hAnsi="Consolas" w:cs="Consolas" w:hint="eastAsia"/>
                <w:sz w:val="18"/>
                <w:szCs w:val="18"/>
              </w:rPr>
              <w:t>ID</w:t>
            </w:r>
            <w:r>
              <w:rPr>
                <w:rFonts w:ascii="Consolas" w:hAnsi="Consolas" w:cs="Consolas" w:hint="eastAsia"/>
                <w:sz w:val="18"/>
                <w:szCs w:val="18"/>
              </w:rPr>
              <w:t>。顶级部门此项填</w:t>
            </w:r>
            <w:r>
              <w:rPr>
                <w:rFonts w:ascii="Consolas" w:hAnsi="Consolas" w:cs="Consolas" w:hint="eastAsia"/>
                <w:sz w:val="18"/>
                <w:szCs w:val="18"/>
              </w:rPr>
              <w:t>0</w:t>
            </w:r>
          </w:p>
        </w:tc>
      </w:tr>
      <w:tr w:rsidR="007D14E0" w:rsidRPr="00E00670" w:rsidTr="006C59AD">
        <w:tc>
          <w:tcPr>
            <w:tcW w:w="1809" w:type="dxa"/>
          </w:tcPr>
          <w:p w:rsidR="007D14E0" w:rsidRPr="007D14E0" w:rsidRDefault="007D14E0" w:rsidP="006C59AD">
            <w:pPr>
              <w:spacing w:line="264" w:lineRule="auto"/>
              <w:rPr>
                <w:kern w:val="2"/>
              </w:rPr>
            </w:pPr>
            <w:r w:rsidRPr="007D14E0">
              <w:rPr>
                <w:kern w:val="2"/>
              </w:rPr>
              <w:t>Childs</w:t>
            </w:r>
          </w:p>
        </w:tc>
        <w:tc>
          <w:tcPr>
            <w:tcW w:w="1024" w:type="dxa"/>
          </w:tcPr>
          <w:p w:rsidR="007D14E0" w:rsidRDefault="007D14E0"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816" w:type="dxa"/>
          </w:tcPr>
          <w:p w:rsidR="007D14E0" w:rsidRDefault="007D14E0"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578" w:type="dxa"/>
          </w:tcPr>
          <w:p w:rsidR="007D14E0" w:rsidRDefault="007D14E0" w:rsidP="006C59AD">
            <w:pPr>
              <w:spacing w:line="264" w:lineRule="auto"/>
              <w:rPr>
                <w:rFonts w:ascii="Consolas" w:hAnsi="Consolas" w:cs="Consolas"/>
                <w:kern w:val="2"/>
                <w:sz w:val="18"/>
                <w:szCs w:val="18"/>
              </w:rPr>
            </w:pPr>
            <w:r>
              <w:rPr>
                <w:rFonts w:ascii="Consolas" w:hAnsi="Consolas" w:cs="Consolas" w:hint="eastAsia"/>
                <w:kern w:val="2"/>
                <w:sz w:val="18"/>
                <w:szCs w:val="18"/>
              </w:rPr>
              <w:t>ModelNode</w:t>
            </w:r>
            <w:r>
              <w:rPr>
                <w:rFonts w:ascii="Consolas" w:hAnsi="Consolas" w:cs="Consolas" w:hint="eastAsia"/>
                <w:kern w:val="2"/>
                <w:sz w:val="18"/>
                <w:szCs w:val="18"/>
              </w:rPr>
              <w:t>数组</w:t>
            </w:r>
          </w:p>
        </w:tc>
      </w:tr>
    </w:tbl>
    <w:p w:rsidR="007D14E0" w:rsidRDefault="007D14E0" w:rsidP="006B33EB"/>
    <w:p w:rsidR="006B33EB" w:rsidRDefault="006B33EB" w:rsidP="006B33EB">
      <w:pPr>
        <w:rPr>
          <w:b/>
        </w:rPr>
      </w:pPr>
      <w:r>
        <w:rPr>
          <w:rFonts w:hint="eastAsia"/>
          <w:b/>
        </w:rPr>
        <w:t>请求示例：</w:t>
      </w:r>
    </w:p>
    <w:p w:rsidR="006B33EB" w:rsidRPr="008510B3" w:rsidRDefault="005446D3"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6" w:history="1">
        <w:r w:rsidR="00653271" w:rsidRPr="00506A16">
          <w:rPr>
            <w:rStyle w:val="af7"/>
          </w:rPr>
          <w:t>http://192</w:t>
        </w:r>
      </w:hyperlink>
      <w:r w:rsidR="00B52333">
        <w:rPr>
          <w:rStyle w:val="af7"/>
        </w:rPr>
        <w:t>.168.2.158</w:t>
      </w:r>
      <w:r w:rsidR="006B33EB" w:rsidRPr="008510B3">
        <w:rPr>
          <w:rStyle w:val="af7"/>
        </w:rPr>
        <w:t>:9000/ParkAPI/</w:t>
      </w:r>
      <w:r w:rsidR="006B33EB" w:rsidRPr="0069679C">
        <w:rPr>
          <w:rStyle w:val="af7"/>
          <w:rFonts w:hint="eastAsia"/>
        </w:rPr>
        <w:t xml:space="preserve"> </w:t>
      </w:r>
      <w:r w:rsidR="002453BC" w:rsidRPr="006B33EB">
        <w:rPr>
          <w:rStyle w:val="af7"/>
        </w:rPr>
        <w:t>GetDepartmentTree</w:t>
      </w:r>
      <w:r w:rsidR="006B33EB" w:rsidRPr="008510B3">
        <w:rPr>
          <w:rStyle w:val="af7"/>
        </w:rPr>
        <w:t>?token=daa2f13951c447d5b9988f50751bcf4b</w:t>
      </w:r>
    </w:p>
    <w:p w:rsidR="006B33EB" w:rsidRDefault="006B33EB" w:rsidP="006B33EB">
      <w:pPr>
        <w:rPr>
          <w:b/>
        </w:rPr>
      </w:pPr>
      <w:r>
        <w:rPr>
          <w:rFonts w:hint="eastAsia"/>
          <w:b/>
        </w:rPr>
        <w:t>成功回复示例</w:t>
      </w:r>
      <w:r>
        <w:rPr>
          <w:rFonts w:hint="eastAsia"/>
          <w:b/>
        </w:rPr>
        <w:t>:</w:t>
      </w:r>
    </w:p>
    <w:p w:rsidR="006B33EB" w:rsidRPr="007F1246" w:rsidRDefault="00853C7E"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3C7E">
        <w:t>{</w:t>
      </w:r>
      <w:r w:rsidR="00143F64">
        <w:t>“</w:t>
      </w:r>
      <w:r w:rsidRPr="00853C7E">
        <w:t>rcode</w:t>
      </w:r>
      <w:r w:rsidR="00143F64">
        <w:t>”</w:t>
      </w:r>
      <w:r w:rsidRPr="00853C7E">
        <w:t>:</w:t>
      </w:r>
      <w:r w:rsidR="00143F64">
        <w:t>”</w:t>
      </w:r>
      <w:r w:rsidRPr="00853C7E">
        <w:t>200</w:t>
      </w:r>
      <w:r w:rsidR="00143F64">
        <w:t>”</w:t>
      </w:r>
      <w:r w:rsidRPr="00853C7E">
        <w:t>,</w:t>
      </w:r>
      <w:r w:rsidR="00143F64">
        <w:t>”</w:t>
      </w:r>
      <w:r w:rsidRPr="00853C7E">
        <w:t>msg</w:t>
      </w:r>
      <w:r w:rsidR="00143F64">
        <w:t>”</w:t>
      </w:r>
      <w:r w:rsidRPr="00853C7E">
        <w:t>:</w:t>
      </w:r>
      <w:r w:rsidR="00143F64">
        <w:t>”</w:t>
      </w:r>
      <w:r w:rsidRPr="00853C7E">
        <w:t>OK</w:t>
      </w:r>
      <w:r w:rsidR="00143F64">
        <w:t>”</w:t>
      </w:r>
      <w:r w:rsidRPr="00853C7E">
        <w:t>,</w:t>
      </w:r>
      <w:r w:rsidR="00143F64">
        <w:t>”</w:t>
      </w:r>
      <w:r w:rsidRPr="00853C7E">
        <w:t>data</w:t>
      </w:r>
      <w:r w:rsidR="00143F64">
        <w:t>”</w:t>
      </w:r>
      <w:r w:rsidRPr="00853C7E">
        <w:t>:[{</w:t>
      </w:r>
      <w:r w:rsidR="00143F64">
        <w:t>“</w:t>
      </w:r>
      <w:r w:rsidRPr="00853C7E">
        <w:t>Model</w:t>
      </w:r>
      <w:r w:rsidR="00143F64">
        <w:t>”</w:t>
      </w:r>
      <w:r w:rsidRPr="00853C7E">
        <w:t>:{</w:t>
      </w:r>
      <w:r w:rsidR="00143F64">
        <w:t>“</w:t>
      </w:r>
      <w:r w:rsidRPr="00853C7E">
        <w:t>ID</w:t>
      </w:r>
      <w:r w:rsidR="00143F64">
        <w:t>”</w:t>
      </w:r>
      <w:r w:rsidRPr="00853C7E">
        <w:t>:2,</w:t>
      </w:r>
      <w:r w:rsidR="00143F64">
        <w:t>”</w:t>
      </w:r>
      <w:r w:rsidRPr="00853C7E">
        <w:t>DeptNO</w:t>
      </w:r>
      <w:r w:rsidR="00143F64">
        <w:t>”</w:t>
      </w:r>
      <w:r w:rsidRPr="00853C7E">
        <w:t>:</w:t>
      </w:r>
      <w:r w:rsidR="00143F64">
        <w:t>”</w:t>
      </w:r>
      <w:r w:rsidRPr="00853C7E">
        <w:t>D001</w:t>
      </w:r>
      <w:r w:rsidR="00143F64">
        <w:t>”</w:t>
      </w:r>
      <w:r w:rsidRPr="00853C7E">
        <w:t>,</w:t>
      </w:r>
      <w:r w:rsidR="00143F64">
        <w:t>”</w:t>
      </w:r>
      <w:r w:rsidRPr="00853C7E">
        <w:t>DeptName</w:t>
      </w:r>
      <w:r w:rsidR="00143F64">
        <w:t>”</w:t>
      </w:r>
      <w:r w:rsidRPr="00853C7E">
        <w:t>:</w:t>
      </w:r>
      <w:r w:rsidR="00143F64">
        <w:t>”</w:t>
      </w:r>
      <w:r w:rsidRPr="00853C7E">
        <w:t>DeptA</w:t>
      </w:r>
      <w:r w:rsidR="00143F64">
        <w:t>”</w:t>
      </w:r>
      <w:r w:rsidRPr="00853C7E">
        <w:t>,</w:t>
      </w:r>
      <w:r w:rsidR="00143F64">
        <w:t>”</w:t>
      </w:r>
      <w:r w:rsidRPr="00853C7E">
        <w:t>DeptSymbol</w:t>
      </w:r>
      <w:r w:rsidR="00143F64">
        <w:t>”</w:t>
      </w:r>
      <w:r w:rsidRPr="00853C7E">
        <w:t>:</w:t>
      </w:r>
      <w:r w:rsidR="00143F64">
        <w:t>”</w:t>
      </w:r>
      <w:r w:rsidRPr="00853C7E">
        <w:t>A</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:3,</w:t>
      </w:r>
      <w:r w:rsidR="00143F64">
        <w:t>”</w:t>
      </w:r>
      <w:r w:rsidRPr="00853C7E">
        <w:t>DeptNO</w:t>
      </w:r>
      <w:r w:rsidR="00143F64">
        <w:t>”</w:t>
      </w:r>
      <w:r w:rsidRPr="00853C7E">
        <w:t>:</w:t>
      </w:r>
      <w:r w:rsidR="00143F64">
        <w:t>”</w:t>
      </w:r>
      <w:r w:rsidRPr="00853C7E">
        <w:t>D002</w:t>
      </w:r>
      <w:r w:rsidR="00143F64">
        <w:t>”</w:t>
      </w:r>
      <w:r w:rsidRPr="00853C7E">
        <w:t>,</w:t>
      </w:r>
      <w:r w:rsidR="00143F64">
        <w:t>”</w:t>
      </w:r>
      <w:r w:rsidRPr="00853C7E">
        <w:t>DeptName</w:t>
      </w:r>
      <w:r w:rsidR="00143F64">
        <w:t>”</w:t>
      </w:r>
      <w:r w:rsidRPr="00853C7E">
        <w:t>:</w:t>
      </w:r>
      <w:r w:rsidR="00143F64">
        <w:t>”</w:t>
      </w:r>
      <w:r w:rsidRPr="00853C7E">
        <w:t>D</w:t>
      </w:r>
      <w:r w:rsidR="00C53F21" w:rsidRPr="00853C7E">
        <w:t>e</w:t>
      </w:r>
      <w:r w:rsidRPr="00853C7E">
        <w:t>ptB</w:t>
      </w:r>
      <w:r w:rsidR="00143F64">
        <w:t>”</w:t>
      </w:r>
      <w:r w:rsidRPr="00853C7E">
        <w:t>,</w:t>
      </w:r>
      <w:r w:rsidR="00143F64">
        <w:t>”</w:t>
      </w:r>
      <w:r w:rsidRPr="00853C7E">
        <w:t>DeptSymbol</w:t>
      </w:r>
      <w:r w:rsidR="00143F64">
        <w:t>”</w:t>
      </w:r>
      <w:r w:rsidRPr="00853C7E">
        <w:t>:</w:t>
      </w:r>
      <w:r w:rsidR="00143F64">
        <w:t>”</w:t>
      </w:r>
      <w:r w:rsidRPr="00853C7E">
        <w:t>B</w:t>
      </w:r>
      <w:r w:rsidR="00143F64">
        <w:t>”</w:t>
      </w:r>
      <w:r w:rsidRPr="00853C7E">
        <w:t>,</w:t>
      </w:r>
      <w:r w:rsidR="00143F64">
        <w:t>”</w:t>
      </w:r>
      <w:r w:rsidRPr="00853C7E">
        <w:t>PID</w:t>
      </w:r>
      <w:r w:rsidR="00143F64">
        <w:t>”</w:t>
      </w:r>
      <w:r w:rsidRPr="00853C7E">
        <w:t>:2},</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:5,</w:t>
      </w:r>
      <w:r w:rsidR="00143F64">
        <w:t>”</w:t>
      </w:r>
      <w:r w:rsidRPr="00853C7E">
        <w:t>DeptNO</w:t>
      </w:r>
      <w:r w:rsidR="00143F64">
        <w:t>”</w:t>
      </w:r>
      <w:r w:rsidRPr="00853C7E">
        <w:t>:</w:t>
      </w:r>
      <w:r w:rsidR="00143F64">
        <w:t>”</w:t>
      </w:r>
      <w:r w:rsidRPr="00853C7E">
        <w:t>fdasfd</w:t>
      </w:r>
      <w:r w:rsidR="00143F64">
        <w:t>”</w:t>
      </w:r>
      <w:r w:rsidRPr="00853C7E">
        <w:t>,</w:t>
      </w:r>
      <w:r w:rsidR="00143F64">
        <w:t>”</w:t>
      </w:r>
      <w:r w:rsidRPr="00853C7E">
        <w:t>DeptName</w:t>
      </w:r>
      <w:r w:rsidR="00143F64">
        <w:t>”</w:t>
      </w:r>
      <w:r w:rsidRPr="00853C7E">
        <w:t>:</w:t>
      </w:r>
      <w:r w:rsidR="00143F64">
        <w:t>”</w:t>
      </w:r>
      <w:r w:rsidRPr="00853C7E">
        <w:t>asdfasd</w:t>
      </w:r>
      <w:r w:rsidR="00143F64">
        <w:t>”</w:t>
      </w:r>
      <w:r w:rsidRPr="00853C7E">
        <w:t>,</w:t>
      </w:r>
      <w:r w:rsidR="00143F64">
        <w:t>”</w:t>
      </w:r>
      <w:r w:rsidRPr="00853C7E">
        <w:t>DeptSymbol</w:t>
      </w:r>
      <w:r w:rsidR="00143F64">
        <w:t>”</w:t>
      </w:r>
      <w:r w:rsidRPr="00853C7E">
        <w:t>:</w:t>
      </w:r>
      <w:r w:rsidR="00143F64">
        <w:t>”</w:t>
      </w:r>
      <w:r w:rsidRPr="00853C7E">
        <w:t>asdfasdfasf</w:t>
      </w:r>
      <w:r w:rsidR="00143F64">
        <w:t>”</w:t>
      </w:r>
      <w:r w:rsidRPr="00853C7E">
        <w:t>,</w:t>
      </w:r>
      <w:r w:rsidR="00143F64">
        <w:t>”</w:t>
      </w:r>
      <w:r w:rsidRPr="00853C7E">
        <w:t>PID</w:t>
      </w:r>
      <w:r w:rsidR="00143F64">
        <w:t>”</w:t>
      </w:r>
      <w:r w:rsidRPr="00853C7E">
        <w:t>:3},</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:8,</w:t>
      </w:r>
      <w:r w:rsidR="00143F64">
        <w:t>”</w:t>
      </w:r>
      <w:r w:rsidRPr="00853C7E">
        <w:t>DeptNO</w:t>
      </w:r>
      <w:r w:rsidR="00143F64">
        <w:t>”</w:t>
      </w:r>
      <w:r w:rsidRPr="00853C7E">
        <w:t>:</w:t>
      </w:r>
      <w:r w:rsidR="00143F64">
        <w:t>”</w:t>
      </w:r>
      <w:r w:rsidRPr="00853C7E">
        <w:t>test</w:t>
      </w:r>
      <w:r w:rsidR="00143F64">
        <w:t>”</w:t>
      </w:r>
      <w:r w:rsidRPr="00853C7E">
        <w:t>,</w:t>
      </w:r>
      <w:r w:rsidR="00143F64">
        <w:t>”</w:t>
      </w:r>
      <w:r w:rsidRPr="00853C7E">
        <w:t>DeptName</w:t>
      </w:r>
      <w:r w:rsidR="00143F64">
        <w:t>”</w:t>
      </w:r>
      <w:r w:rsidRPr="00853C7E">
        <w:t>:</w:t>
      </w:r>
      <w:r w:rsidR="00143F64">
        <w:t>”</w:t>
      </w:r>
      <w:r w:rsidRPr="00853C7E">
        <w:t>test</w:t>
      </w:r>
      <w:r w:rsidR="00143F64">
        <w:t>”</w:t>
      </w:r>
      <w:r w:rsidRPr="00853C7E">
        <w:t>,</w:t>
      </w:r>
      <w:r w:rsidR="00143F64">
        <w:t>”</w:t>
      </w:r>
      <w:r w:rsidRPr="00853C7E">
        <w:t>DeptSymbol</w:t>
      </w:r>
      <w:r w:rsidR="00143F64">
        <w:t>”</w:t>
      </w:r>
      <w:r w:rsidRPr="00853C7E">
        <w:t>:</w:t>
      </w:r>
      <w:r w:rsidR="00143F64">
        <w:t>”</w:t>
      </w:r>
      <w:r w:rsidRPr="00853C7E">
        <w:t>test</w:t>
      </w:r>
      <w:r w:rsidR="00143F64">
        <w:t>”</w:t>
      </w:r>
      <w:r w:rsidRPr="00853C7E">
        <w:t>,</w:t>
      </w:r>
      <w:r w:rsidR="00143F64">
        <w:t>”</w:t>
      </w:r>
      <w:r w:rsidRPr="00853C7E">
        <w:t>PID</w:t>
      </w:r>
      <w:r w:rsidR="00143F64">
        <w:t>”</w:t>
      </w:r>
      <w:r w:rsidRPr="00853C7E">
        <w:t>:2},</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:9,</w:t>
      </w:r>
      <w:r w:rsidR="00143F64">
        <w:t>”</w:t>
      </w:r>
      <w:r w:rsidRPr="00853C7E">
        <w:t>DeptNO</w:t>
      </w:r>
      <w:r w:rsidR="00143F64">
        <w:t>”</w:t>
      </w:r>
      <w:r w:rsidRPr="00853C7E">
        <w:t>:</w:t>
      </w:r>
      <w:r w:rsidR="00143F64">
        <w:t>”</w:t>
      </w:r>
      <w:r w:rsidRPr="00853C7E">
        <w:t>D003</w:t>
      </w:r>
      <w:r w:rsidR="00143F64">
        <w:t>”</w:t>
      </w:r>
      <w:r w:rsidRPr="00853C7E">
        <w:t>,</w:t>
      </w:r>
      <w:r w:rsidR="00143F64">
        <w:t>”</w:t>
      </w:r>
      <w:r w:rsidRPr="00853C7E">
        <w:t>DeptName</w:t>
      </w:r>
      <w:r w:rsidR="00143F64">
        <w:t>”</w:t>
      </w:r>
      <w:r w:rsidRPr="00853C7E">
        <w:t>:</w:t>
      </w:r>
      <w:r w:rsidR="00143F64">
        <w:t>”</w:t>
      </w:r>
      <w:r w:rsidRPr="00853C7E">
        <w:t>DeptC</w:t>
      </w:r>
      <w:r w:rsidR="00143F64">
        <w:t>”</w:t>
      </w:r>
      <w:r w:rsidRPr="00853C7E">
        <w:t>,</w:t>
      </w:r>
      <w:r w:rsidR="00143F64">
        <w:t>”</w:t>
      </w:r>
      <w:r w:rsidRPr="00853C7E">
        <w:t>DeptSymbol</w:t>
      </w:r>
      <w:r w:rsidR="00143F64">
        <w:t>”</w:t>
      </w:r>
      <w:r w:rsidRPr="00853C7E">
        <w:t>:</w:t>
      </w:r>
      <w:r w:rsidR="00143F64">
        <w:t>”</w:t>
      </w:r>
      <w:r w:rsidRPr="00853C7E">
        <w:t>C</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:10,</w:t>
      </w:r>
      <w:r w:rsidR="00143F64">
        <w:t>”</w:t>
      </w:r>
      <w:r w:rsidRPr="00853C7E">
        <w:t>DeptNO</w:t>
      </w:r>
      <w:r w:rsidR="00143F64">
        <w:t>”</w:t>
      </w:r>
      <w:r w:rsidRPr="00853C7E">
        <w:t>:</w:t>
      </w:r>
      <w:r w:rsidR="00143F64">
        <w:t>”</w:t>
      </w:r>
      <w:r w:rsidRPr="00853C7E">
        <w:t>D004</w:t>
      </w:r>
      <w:r w:rsidR="00143F64">
        <w:t>”</w:t>
      </w:r>
      <w:r w:rsidRPr="00853C7E">
        <w:t>,</w:t>
      </w:r>
      <w:r w:rsidR="00143F64">
        <w:t>”</w:t>
      </w:r>
      <w:r w:rsidRPr="00853C7E">
        <w:t>DeptName</w:t>
      </w:r>
      <w:r w:rsidR="00143F64">
        <w:t>”</w:t>
      </w:r>
      <w:r w:rsidRPr="00853C7E">
        <w:t>:</w:t>
      </w:r>
      <w:r w:rsidR="00143F64">
        <w:t>”</w:t>
      </w:r>
      <w:r w:rsidRPr="00853C7E">
        <w:t>DeptD</w:t>
      </w:r>
      <w:r w:rsidR="00143F64">
        <w:t>”</w:t>
      </w:r>
      <w:r w:rsidRPr="00853C7E">
        <w:t>,</w:t>
      </w:r>
      <w:r w:rsidR="00143F64">
        <w:t>”</w:t>
      </w:r>
      <w:r w:rsidRPr="00853C7E">
        <w:t>DeptSymbol</w:t>
      </w:r>
      <w:r w:rsidR="00143F64">
        <w:t>”</w:t>
      </w:r>
      <w:r w:rsidRPr="00853C7E">
        <w:t>:</w:t>
      </w:r>
      <w:r w:rsidR="00143F64">
        <w:t>”</w:t>
      </w:r>
      <w:r w:rsidRPr="00853C7E">
        <w:t>D</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p>
    <w:p w:rsidR="006B33EB" w:rsidRDefault="006B33EB" w:rsidP="006B33EB">
      <w:pPr>
        <w:rPr>
          <w:b/>
        </w:rPr>
      </w:pPr>
      <w:r>
        <w:rPr>
          <w:rFonts w:hint="eastAsia"/>
          <w:b/>
        </w:rPr>
        <w:t>失败回复示例</w:t>
      </w:r>
      <w:r>
        <w:rPr>
          <w:rFonts w:hint="eastAsia"/>
          <w:b/>
        </w:rPr>
        <w:t>:</w:t>
      </w:r>
    </w:p>
    <w:p w:rsidR="006B33EB" w:rsidRPr="007F1246" w:rsidRDefault="006B33EB"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B33EB" w:rsidRDefault="006B33EB" w:rsidP="006B33EB"/>
    <w:p w:rsidR="00443CA9" w:rsidRDefault="00B5638D" w:rsidP="00B5638D">
      <w:pPr>
        <w:pStyle w:val="3"/>
      </w:pPr>
      <w:r>
        <w:rPr>
          <w:rFonts w:hint="eastAsia"/>
        </w:rPr>
        <w:t>添加接口</w:t>
      </w:r>
    </w:p>
    <w:p w:rsidR="00B5638D" w:rsidRPr="00E47307" w:rsidRDefault="00B5638D" w:rsidP="00B5638D">
      <w:pPr>
        <w:rPr>
          <w:b/>
        </w:rPr>
      </w:pPr>
      <w:r w:rsidRPr="00E47307">
        <w:rPr>
          <w:rFonts w:hint="eastAsia"/>
          <w:b/>
        </w:rPr>
        <w:t>url:</w:t>
      </w:r>
    </w:p>
    <w:p w:rsidR="00B5638D" w:rsidRPr="008510B3" w:rsidRDefault="005446D3" w:rsidP="00B5638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7" w:history="1">
        <w:r w:rsidR="00653271" w:rsidRPr="00506A16">
          <w:rPr>
            <w:rStyle w:val="af7"/>
          </w:rPr>
          <w:t>http://192</w:t>
        </w:r>
      </w:hyperlink>
      <w:r w:rsidR="00B52333">
        <w:rPr>
          <w:rStyle w:val="af7"/>
        </w:rPr>
        <w:t>.168.2.158</w:t>
      </w:r>
      <w:r w:rsidR="00B5638D" w:rsidRPr="008510B3">
        <w:rPr>
          <w:rStyle w:val="af7"/>
        </w:rPr>
        <w:t>:9000/ParkAPI/</w:t>
      </w:r>
      <w:r w:rsidR="00B5638D">
        <w:rPr>
          <w:rStyle w:val="af7"/>
          <w:rFonts w:hint="eastAsia"/>
        </w:rPr>
        <w:t>AddDepartment</w:t>
      </w:r>
    </w:p>
    <w:p w:rsidR="008C2D95" w:rsidRDefault="000C25AE" w:rsidP="008C2D95">
      <w:pPr>
        <w:rPr>
          <w:rStyle w:val="af7"/>
          <w:b/>
        </w:rPr>
      </w:pPr>
      <w:r>
        <w:rPr>
          <w:rFonts w:hint="eastAsia"/>
          <w:b/>
        </w:rPr>
        <w:t>请求与返回值结构参考</w:t>
      </w:r>
      <w:hyperlink w:anchor="_基本新增接口" w:history="1">
        <w:r w:rsidRPr="00B274B9">
          <w:rPr>
            <w:rStyle w:val="af7"/>
            <w:rFonts w:hint="eastAsia"/>
            <w:b/>
          </w:rPr>
          <w:t>基本</w:t>
        </w:r>
        <w:r w:rsidR="009037F1">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5446D3"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8"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AddDepartmentList</w:t>
      </w:r>
    </w:p>
    <w:p w:rsidR="000C25AE" w:rsidRDefault="008C2D95" w:rsidP="000C25A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5638D" w:rsidRDefault="005A3127" w:rsidP="005A3127">
      <w:pPr>
        <w:pStyle w:val="3"/>
      </w:pPr>
      <w:r>
        <w:rPr>
          <w:rFonts w:hint="eastAsia"/>
        </w:rPr>
        <w:t>修改接口</w:t>
      </w:r>
    </w:p>
    <w:p w:rsidR="005A3127" w:rsidRPr="00E47307" w:rsidRDefault="005A3127" w:rsidP="005A3127">
      <w:pPr>
        <w:rPr>
          <w:b/>
        </w:rPr>
      </w:pPr>
      <w:r w:rsidRPr="00E47307">
        <w:rPr>
          <w:rFonts w:hint="eastAsia"/>
          <w:b/>
        </w:rPr>
        <w:t>url:</w:t>
      </w:r>
    </w:p>
    <w:p w:rsidR="005A3127" w:rsidRPr="008510B3" w:rsidRDefault="005446D3" w:rsidP="005A31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9" w:history="1">
        <w:r w:rsidR="00653271" w:rsidRPr="00506A16">
          <w:rPr>
            <w:rStyle w:val="af7"/>
          </w:rPr>
          <w:t>http://192</w:t>
        </w:r>
      </w:hyperlink>
      <w:r w:rsidR="00B52333">
        <w:rPr>
          <w:rStyle w:val="af7"/>
        </w:rPr>
        <w:t>.168.2.158</w:t>
      </w:r>
      <w:r w:rsidR="005A3127" w:rsidRPr="008510B3">
        <w:rPr>
          <w:rStyle w:val="af7"/>
        </w:rPr>
        <w:t>:9000/ParkAPI/</w:t>
      </w:r>
      <w:r w:rsidR="005A3127">
        <w:rPr>
          <w:rStyle w:val="af7"/>
          <w:rFonts w:hint="eastAsia"/>
        </w:rPr>
        <w:t>UpdateDepartment</w:t>
      </w:r>
    </w:p>
    <w:p w:rsidR="007B2EA8" w:rsidRDefault="000C25AE" w:rsidP="007B2EA8">
      <w:pPr>
        <w:rPr>
          <w:b/>
        </w:rPr>
      </w:pPr>
      <w:r>
        <w:rPr>
          <w:rFonts w:hint="eastAsia"/>
          <w:b/>
        </w:rPr>
        <w:t>请求与返回值结构参考</w:t>
      </w:r>
      <w:hyperlink w:anchor="_基本修改接口" w:history="1">
        <w:r w:rsidRPr="00B274B9">
          <w:rPr>
            <w:rStyle w:val="af7"/>
            <w:rFonts w:hint="eastAsia"/>
            <w:b/>
          </w:rPr>
          <w:t>基本</w:t>
        </w:r>
        <w:r w:rsidR="009037F1">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UpdateDepartmentList</w:t>
      </w:r>
    </w:p>
    <w:p w:rsidR="000C25A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A3127" w:rsidRPr="00B5638D" w:rsidRDefault="005A3127" w:rsidP="005A3127">
      <w:pPr>
        <w:pStyle w:val="3"/>
      </w:pPr>
      <w:r>
        <w:rPr>
          <w:rFonts w:hint="eastAsia"/>
        </w:rPr>
        <w:t>删除接口</w:t>
      </w:r>
    </w:p>
    <w:p w:rsidR="005A3127" w:rsidRPr="00E47307" w:rsidRDefault="005A3127" w:rsidP="005A3127">
      <w:pPr>
        <w:rPr>
          <w:b/>
        </w:rPr>
      </w:pPr>
      <w:r w:rsidRPr="00E47307">
        <w:rPr>
          <w:rFonts w:hint="eastAsia"/>
          <w:b/>
        </w:rPr>
        <w:t>url:</w:t>
      </w:r>
    </w:p>
    <w:p w:rsidR="005A3127" w:rsidRPr="008510B3" w:rsidRDefault="005446D3" w:rsidP="005A31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1" w:history="1">
        <w:r w:rsidR="00653271" w:rsidRPr="00506A16">
          <w:rPr>
            <w:rStyle w:val="af7"/>
          </w:rPr>
          <w:t>http://192</w:t>
        </w:r>
      </w:hyperlink>
      <w:r w:rsidR="00B52333">
        <w:rPr>
          <w:rStyle w:val="af7"/>
        </w:rPr>
        <w:t>.168.2.158</w:t>
      </w:r>
      <w:r w:rsidR="005A3127" w:rsidRPr="008510B3">
        <w:rPr>
          <w:rStyle w:val="af7"/>
        </w:rPr>
        <w:t>:9000/ParkAPI/</w:t>
      </w:r>
      <w:r w:rsidR="005A3127">
        <w:rPr>
          <w:rStyle w:val="af7"/>
          <w:rFonts w:hint="eastAsia"/>
        </w:rPr>
        <w:t>DeleteDepartment</w:t>
      </w:r>
    </w:p>
    <w:p w:rsidR="000C25AE" w:rsidRDefault="000C25AE" w:rsidP="000C25AE">
      <w:pPr>
        <w:rPr>
          <w:b/>
        </w:rPr>
      </w:pPr>
      <w:r>
        <w:rPr>
          <w:rFonts w:hint="eastAsia"/>
          <w:b/>
        </w:rPr>
        <w:t>请求与返回值结构参考</w:t>
      </w:r>
      <w:hyperlink w:anchor="_基本删除接口" w:history="1">
        <w:r w:rsidRPr="00B274B9">
          <w:rPr>
            <w:rStyle w:val="af7"/>
            <w:rFonts w:hint="eastAsia"/>
            <w:b/>
          </w:rPr>
          <w:t>基本</w:t>
        </w:r>
        <w:r w:rsidR="009037F1">
          <w:rPr>
            <w:rStyle w:val="af7"/>
            <w:rFonts w:hint="eastAsia"/>
            <w:b/>
          </w:rPr>
          <w:t>删除</w:t>
        </w:r>
        <w:r w:rsidRPr="00B274B9">
          <w:rPr>
            <w:rStyle w:val="af7"/>
            <w:rFonts w:hint="eastAsia"/>
            <w:b/>
          </w:rPr>
          <w:t>接口</w:t>
        </w:r>
      </w:hyperlink>
    </w:p>
    <w:p w:rsidR="005A3127" w:rsidRDefault="00EC2DDD" w:rsidP="00EC2DDD">
      <w:pPr>
        <w:pStyle w:val="3"/>
      </w:pPr>
      <w:r>
        <w:rPr>
          <w:rFonts w:hint="eastAsia"/>
        </w:rPr>
        <w:t>修改个别字段接口</w:t>
      </w:r>
    </w:p>
    <w:p w:rsidR="00EC2DDD" w:rsidRPr="00E47307" w:rsidRDefault="00EC2DDD" w:rsidP="00EC2DDD">
      <w:pPr>
        <w:rPr>
          <w:b/>
        </w:rPr>
      </w:pPr>
      <w:r w:rsidRPr="00E47307">
        <w:rPr>
          <w:rFonts w:hint="eastAsia"/>
          <w:b/>
        </w:rPr>
        <w:t>url:</w:t>
      </w:r>
    </w:p>
    <w:p w:rsidR="00EC2DDD" w:rsidRPr="008510B3" w:rsidRDefault="005446D3" w:rsidP="00EC2DD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2" w:history="1">
        <w:r w:rsidR="00653271" w:rsidRPr="00506A16">
          <w:rPr>
            <w:rStyle w:val="af7"/>
          </w:rPr>
          <w:t>http://192</w:t>
        </w:r>
      </w:hyperlink>
      <w:r w:rsidR="00B52333">
        <w:rPr>
          <w:rStyle w:val="af7"/>
        </w:rPr>
        <w:t>.168.2.158</w:t>
      </w:r>
      <w:r w:rsidR="00EC2DDD" w:rsidRPr="008510B3">
        <w:rPr>
          <w:rStyle w:val="af7"/>
        </w:rPr>
        <w:t>:9000/ParkAPI</w:t>
      </w:r>
      <w:r w:rsidR="001647CB">
        <w:rPr>
          <w:rStyle w:val="af7"/>
        </w:rPr>
        <w:t>/U</w:t>
      </w:r>
      <w:r w:rsidR="00EC2DDD">
        <w:rPr>
          <w:rStyle w:val="af7"/>
          <w:rFonts w:hint="eastAsia"/>
        </w:rPr>
        <w:t>pdateDepartmentFields</w:t>
      </w:r>
    </w:p>
    <w:p w:rsidR="00EC2DDD" w:rsidRDefault="00EC2DDD" w:rsidP="00EC2DD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5446D3"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3"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DeleteDepartmentBy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删除接口</w:t>
      </w:r>
    </w:p>
    <w:p w:rsidR="00E84D6D" w:rsidRPr="00E47307" w:rsidRDefault="00E84D6D" w:rsidP="00E84D6D">
      <w:pPr>
        <w:rPr>
          <w:b/>
        </w:rPr>
      </w:pPr>
      <w:r w:rsidRPr="00E47307">
        <w:rPr>
          <w:rFonts w:hint="eastAsia"/>
          <w:b/>
        </w:rPr>
        <w:t>url:</w:t>
      </w:r>
    </w:p>
    <w:p w:rsidR="00E84D6D" w:rsidRPr="008510B3" w:rsidRDefault="005446D3"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4"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DeleteDepartment</w:t>
      </w:r>
      <w:r w:rsidR="00E84D6D">
        <w:rPr>
          <w:rStyle w:val="af7"/>
          <w:rFonts w:hint="eastAsia"/>
        </w:rPr>
        <w:t>ByID</w:t>
      </w:r>
    </w:p>
    <w:p w:rsidR="00E84D6D" w:rsidRDefault="00E84D6D" w:rsidP="00E84D6D">
      <w:pPr>
        <w:rPr>
          <w:rStyle w:val="af7"/>
          <w:b/>
        </w:rPr>
      </w:pPr>
      <w:r>
        <w:rPr>
          <w:rFonts w:hint="eastAsia"/>
          <w:b/>
        </w:rPr>
        <w:lastRenderedPageBreak/>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列表删除接口</w:t>
      </w:r>
    </w:p>
    <w:p w:rsidR="00E84D6D" w:rsidRPr="00E47307" w:rsidRDefault="00E84D6D" w:rsidP="00E84D6D">
      <w:pPr>
        <w:rPr>
          <w:b/>
        </w:rPr>
      </w:pPr>
      <w:r w:rsidRPr="00E47307">
        <w:rPr>
          <w:rFonts w:hint="eastAsia"/>
          <w:b/>
        </w:rPr>
        <w:t>url:</w:t>
      </w:r>
    </w:p>
    <w:p w:rsidR="00E84D6D" w:rsidRPr="008510B3" w:rsidRDefault="005446D3"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5"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DeleteDepartment</w:t>
      </w:r>
      <w:r w:rsidR="00E84D6D">
        <w:rPr>
          <w:rStyle w:val="af7"/>
          <w:rFonts w:hint="eastAsia"/>
        </w:rPr>
        <w:t>ByIDList</w:t>
      </w:r>
    </w:p>
    <w:p w:rsidR="00C31D86" w:rsidRDefault="00E84D6D"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Department</w:t>
      </w:r>
    </w:p>
    <w:p w:rsidR="00EC2DDD" w:rsidRPr="00EC2DDD"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A3127" w:rsidRDefault="00361FE0" w:rsidP="00361FE0">
      <w:pPr>
        <w:pStyle w:val="2"/>
      </w:pPr>
      <w:r>
        <w:rPr>
          <w:rFonts w:hint="eastAsia"/>
        </w:rPr>
        <w:t>人员数据接口</w:t>
      </w:r>
    </w:p>
    <w:p w:rsidR="00361FE0" w:rsidRDefault="00361FE0" w:rsidP="00361FE0">
      <w:pPr>
        <w:pStyle w:val="3"/>
      </w:pPr>
      <w:bookmarkStart w:id="26" w:name="_Model结构_1"/>
      <w:bookmarkEnd w:id="26"/>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61FE0" w:rsidTr="00D10345">
        <w:tc>
          <w:tcPr>
            <w:tcW w:w="1809"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61FE0" w:rsidRDefault="00D657B3" w:rsidP="00D103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说明</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ID</w:t>
            </w:r>
          </w:p>
        </w:tc>
        <w:tc>
          <w:tcPr>
            <w:tcW w:w="1024" w:type="dxa"/>
          </w:tcPr>
          <w:p w:rsidR="00D657B3" w:rsidRPr="00E00670" w:rsidRDefault="00AC66CE"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Pr="00E00670" w:rsidRDefault="00D657B3" w:rsidP="00D10345">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657B3" w:rsidRPr="00E00670" w:rsidTr="00D10345">
        <w:tc>
          <w:tcPr>
            <w:tcW w:w="1809" w:type="dxa"/>
          </w:tcPr>
          <w:p w:rsidR="00D657B3" w:rsidRPr="00EC78A7" w:rsidRDefault="00D657B3" w:rsidP="00D10345">
            <w:pPr>
              <w:spacing w:line="264" w:lineRule="auto"/>
              <w:rPr>
                <w:b/>
                <w:kern w:val="2"/>
              </w:rPr>
            </w:pPr>
            <w:r w:rsidRPr="00361FE0">
              <w:rPr>
                <w:b/>
                <w:kern w:val="2"/>
              </w:rPr>
              <w:t>UserNO</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361FE0">
            <w:pPr>
              <w:spacing w:line="264" w:lineRule="auto"/>
              <w:rPr>
                <w:rFonts w:ascii="Consolas" w:hAnsi="Consolas" w:cs="Consolas"/>
                <w:sz w:val="18"/>
                <w:szCs w:val="18"/>
              </w:rPr>
            </w:pPr>
            <w:r>
              <w:rPr>
                <w:rFonts w:ascii="Consolas" w:hAnsi="Consolas" w:cs="Consolas" w:hint="eastAsia"/>
                <w:sz w:val="18"/>
                <w:szCs w:val="18"/>
              </w:rPr>
              <w:t>自定义人员编号</w:t>
            </w:r>
          </w:p>
        </w:tc>
      </w:tr>
      <w:tr w:rsidR="00D657B3" w:rsidRPr="00E00670" w:rsidTr="00D10345">
        <w:tc>
          <w:tcPr>
            <w:tcW w:w="1809" w:type="dxa"/>
          </w:tcPr>
          <w:p w:rsidR="00D657B3" w:rsidRPr="00EC78A7" w:rsidRDefault="00D657B3" w:rsidP="00D10345">
            <w:pPr>
              <w:spacing w:line="264" w:lineRule="auto"/>
              <w:rPr>
                <w:b/>
                <w:kern w:val="2"/>
              </w:rPr>
            </w:pPr>
            <w:r w:rsidRPr="00361FE0">
              <w:rPr>
                <w:b/>
                <w:kern w:val="2"/>
              </w:rPr>
              <w:t>UserName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人员名称</w:t>
            </w:r>
          </w:p>
        </w:tc>
      </w:tr>
      <w:tr w:rsidR="00361FE0" w:rsidRPr="00E00670" w:rsidTr="00D10345">
        <w:tc>
          <w:tcPr>
            <w:tcW w:w="1809" w:type="dxa"/>
          </w:tcPr>
          <w:p w:rsidR="00361FE0" w:rsidRPr="00361FE0" w:rsidRDefault="00361FE0" w:rsidP="00D10345">
            <w:pPr>
              <w:spacing w:line="264" w:lineRule="auto"/>
              <w:rPr>
                <w:kern w:val="2"/>
              </w:rPr>
            </w:pPr>
            <w:r w:rsidRPr="00361FE0">
              <w:rPr>
                <w:kern w:val="2"/>
              </w:rPr>
              <w:t>Sex</w:t>
            </w:r>
          </w:p>
        </w:tc>
        <w:tc>
          <w:tcPr>
            <w:tcW w:w="1024" w:type="dxa"/>
          </w:tcPr>
          <w:p w:rsidR="00361FE0" w:rsidRDefault="00361FE0"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61FE0" w:rsidRDefault="00D657B3" w:rsidP="00D1034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61FE0" w:rsidRDefault="00361FE0" w:rsidP="00361FE0">
            <w:pPr>
              <w:spacing w:line="264" w:lineRule="auto"/>
              <w:rPr>
                <w:rFonts w:ascii="Consolas" w:hAnsi="Consolas" w:cs="Consolas"/>
                <w:sz w:val="18"/>
                <w:szCs w:val="18"/>
              </w:rPr>
            </w:pPr>
            <w:r>
              <w:rPr>
                <w:rFonts w:ascii="Consolas" w:hAnsi="Consolas" w:cs="Consolas" w:hint="eastAsia"/>
                <w:sz w:val="18"/>
                <w:szCs w:val="18"/>
              </w:rPr>
              <w:t>性别：男，女，</w:t>
            </w:r>
            <w:r>
              <w:rPr>
                <w:rFonts w:ascii="Consolas" w:hAnsi="Consolas" w:cs="Consolas" w:hint="eastAsia"/>
                <w:sz w:val="18"/>
                <w:szCs w:val="18"/>
              </w:rPr>
              <w:t>null</w:t>
            </w:r>
          </w:p>
        </w:tc>
      </w:tr>
      <w:tr w:rsidR="00D657B3" w:rsidRPr="00E00670" w:rsidTr="00D10345">
        <w:tc>
          <w:tcPr>
            <w:tcW w:w="1809" w:type="dxa"/>
          </w:tcPr>
          <w:p w:rsidR="00D657B3" w:rsidRPr="00361FE0" w:rsidRDefault="00D657B3" w:rsidP="00D10345">
            <w:pPr>
              <w:spacing w:line="264" w:lineRule="auto"/>
              <w:rPr>
                <w:kern w:val="2"/>
              </w:rPr>
            </w:pPr>
            <w:r w:rsidRPr="00361FE0">
              <w:rPr>
                <w:kern w:val="2"/>
              </w:rPr>
              <w:t>HomeAddress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家庭住址</w:t>
            </w:r>
          </w:p>
        </w:tc>
      </w:tr>
      <w:tr w:rsidR="00CD31A6" w:rsidRPr="00E00670" w:rsidTr="00D10345">
        <w:tc>
          <w:tcPr>
            <w:tcW w:w="1809" w:type="dxa"/>
          </w:tcPr>
          <w:p w:rsidR="00CD31A6" w:rsidRPr="00CD31A6" w:rsidRDefault="00CD31A6" w:rsidP="00D10345">
            <w:pPr>
              <w:spacing w:line="264" w:lineRule="auto"/>
              <w:rPr>
                <w:b/>
                <w:kern w:val="2"/>
              </w:rPr>
            </w:pPr>
            <w:r w:rsidRPr="00CD31A6">
              <w:rPr>
                <w:rFonts w:hint="eastAsia"/>
                <w:b/>
                <w:kern w:val="2"/>
              </w:rPr>
              <w:t>DeptId</w:t>
            </w:r>
          </w:p>
        </w:tc>
        <w:tc>
          <w:tcPr>
            <w:tcW w:w="1024" w:type="dxa"/>
          </w:tcPr>
          <w:p w:rsidR="00CD31A6" w:rsidRDefault="00CD31A6"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D10345">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p>
        </w:tc>
      </w:tr>
      <w:tr w:rsidR="000E3D28" w:rsidRPr="00E00670" w:rsidTr="00D10345">
        <w:tc>
          <w:tcPr>
            <w:tcW w:w="1809" w:type="dxa"/>
          </w:tcPr>
          <w:p w:rsidR="000E3D28" w:rsidRPr="00564425" w:rsidRDefault="000E3D28" w:rsidP="00BB5406">
            <w:pPr>
              <w:spacing w:line="264" w:lineRule="auto"/>
              <w:rPr>
                <w:kern w:val="2"/>
              </w:rPr>
            </w:pPr>
            <w:r w:rsidRPr="00564425">
              <w:rPr>
                <w:rFonts w:hint="eastAsia"/>
                <w:kern w:val="2"/>
              </w:rPr>
              <w:t>DeptName</w:t>
            </w:r>
          </w:p>
        </w:tc>
        <w:tc>
          <w:tcPr>
            <w:tcW w:w="1024" w:type="dxa"/>
          </w:tcPr>
          <w:p w:rsidR="000E3D28" w:rsidRDefault="000E3D28"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D28" w:rsidRDefault="000E3D28"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E3D28" w:rsidRPr="00BA57B4" w:rsidRDefault="000E3D28"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Job</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职业</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WorkTime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工作时间</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BirthDate</w:t>
            </w:r>
          </w:p>
        </w:tc>
        <w:tc>
          <w:tcPr>
            <w:tcW w:w="1024" w:type="dxa"/>
          </w:tcPr>
          <w:p w:rsidR="00D657B3" w:rsidRDefault="00D657B3" w:rsidP="00D10345">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出生日期</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IDCard</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身份证号</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MaritalStatus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已婚：是，否，</w:t>
            </w:r>
            <w:r>
              <w:rPr>
                <w:rFonts w:ascii="Consolas" w:hAnsi="Consolas" w:cs="Consolas" w:hint="eastAsia"/>
                <w:sz w:val="18"/>
                <w:szCs w:val="18"/>
              </w:rPr>
              <w:t>null</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HighestDegree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最高学历</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PoliticalStatus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政治身份</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学校</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Speciality</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专长</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外语</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技能</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联系电话</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移动电话</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邮编</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籍贯</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sidR="007E1401">
              <w:rPr>
                <w:rFonts w:ascii="新宋体" w:hAnsi="新宋体" w:cs="新宋体" w:hint="eastAsia"/>
                <w:color w:val="000000"/>
                <w:sz w:val="19"/>
                <w:szCs w:val="19"/>
                <w:highlight w:val="white"/>
              </w:rPr>
              <w:t>No</w:t>
            </w:r>
          </w:p>
        </w:tc>
        <w:tc>
          <w:tcPr>
            <w:tcW w:w="1024" w:type="dxa"/>
          </w:tcPr>
          <w:p w:rsidR="00D657B3" w:rsidRDefault="00D264D5"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车位</w:t>
            </w:r>
            <w:r w:rsidR="007E1401">
              <w:rPr>
                <w:rFonts w:ascii="Consolas" w:hAnsi="Consolas" w:cs="Consolas" w:hint="eastAsia"/>
                <w:sz w:val="18"/>
                <w:szCs w:val="18"/>
              </w:rPr>
              <w:t>数量</w:t>
            </w:r>
          </w:p>
        </w:tc>
      </w:tr>
    </w:tbl>
    <w:p w:rsidR="007C0953" w:rsidRDefault="007C0953" w:rsidP="007C0953">
      <w:pPr>
        <w:pStyle w:val="3"/>
      </w:pPr>
      <w:r>
        <w:rPr>
          <w:rFonts w:hint="eastAsia"/>
        </w:rPr>
        <w:t>获取接口</w:t>
      </w:r>
    </w:p>
    <w:p w:rsidR="007C0953" w:rsidRPr="00E47307" w:rsidRDefault="007C0953" w:rsidP="007C0953">
      <w:pPr>
        <w:rPr>
          <w:b/>
        </w:rPr>
      </w:pPr>
      <w:r w:rsidRPr="00E47307">
        <w:rPr>
          <w:rFonts w:hint="eastAsia"/>
          <w:b/>
        </w:rPr>
        <w:t>url:</w:t>
      </w:r>
    </w:p>
    <w:p w:rsidR="007C0953" w:rsidRPr="008510B3" w:rsidRDefault="005446D3"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7"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GetUserInfo</w:t>
      </w:r>
    </w:p>
    <w:p w:rsidR="00D91F1A" w:rsidRDefault="009A5E0C" w:rsidP="00D91F1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D91F1A" w:rsidRDefault="00D91F1A" w:rsidP="00D91F1A">
      <w:pPr>
        <w:pStyle w:val="3"/>
      </w:pPr>
      <w:r>
        <w:rPr>
          <w:rFonts w:hint="eastAsia"/>
        </w:rPr>
        <w:t>获取不重复字段值接口</w:t>
      </w:r>
    </w:p>
    <w:p w:rsidR="00D91F1A" w:rsidRPr="00E47307" w:rsidRDefault="00D91F1A" w:rsidP="00D91F1A">
      <w:pPr>
        <w:rPr>
          <w:b/>
        </w:rPr>
      </w:pPr>
      <w:r w:rsidRPr="00E47307">
        <w:rPr>
          <w:rFonts w:hint="eastAsia"/>
          <w:b/>
        </w:rPr>
        <w:t>url:</w:t>
      </w:r>
    </w:p>
    <w:p w:rsidR="00D91F1A" w:rsidRPr="008510B3" w:rsidRDefault="005446D3" w:rsidP="00D91F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8" w:history="1">
        <w:r w:rsidR="00D91F1A" w:rsidRPr="00506A16">
          <w:rPr>
            <w:rStyle w:val="af7"/>
          </w:rPr>
          <w:t>http://192</w:t>
        </w:r>
      </w:hyperlink>
      <w:r w:rsidR="00D91F1A">
        <w:rPr>
          <w:rStyle w:val="af7"/>
        </w:rPr>
        <w:t>.168.2.158</w:t>
      </w:r>
      <w:r w:rsidR="00D91F1A" w:rsidRPr="008510B3">
        <w:rPr>
          <w:rStyle w:val="af7"/>
        </w:rPr>
        <w:t>:9000/ParkAPI/</w:t>
      </w:r>
      <w:r w:rsidR="00D91F1A">
        <w:rPr>
          <w:rStyle w:val="af7"/>
          <w:rFonts w:hint="eastAsia"/>
        </w:rPr>
        <w:t>GetUserInfoDistinct</w:t>
      </w:r>
    </w:p>
    <w:p w:rsidR="009A5E0C" w:rsidRDefault="00D91F1A" w:rsidP="00D91F1A">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84D6D" w:rsidRDefault="00E84D6D" w:rsidP="00E84D6D">
      <w:pPr>
        <w:pStyle w:val="3"/>
      </w:pPr>
      <w:r>
        <w:rPr>
          <w:rFonts w:hint="eastAsia"/>
        </w:rPr>
        <w:t>按</w:t>
      </w:r>
      <w:r>
        <w:rPr>
          <w:rFonts w:hint="eastAsia"/>
        </w:rPr>
        <w:t>ID</w:t>
      </w:r>
      <w:r>
        <w:rPr>
          <w:rFonts w:hint="eastAsia"/>
        </w:rPr>
        <w:t>获取接口</w:t>
      </w:r>
    </w:p>
    <w:p w:rsidR="00E84D6D" w:rsidRPr="00E47307" w:rsidRDefault="00E84D6D" w:rsidP="00E84D6D">
      <w:pPr>
        <w:rPr>
          <w:b/>
        </w:rPr>
      </w:pPr>
      <w:r w:rsidRPr="00E47307">
        <w:rPr>
          <w:rFonts w:hint="eastAsia"/>
          <w:b/>
        </w:rPr>
        <w:t>url:</w:t>
      </w:r>
    </w:p>
    <w:p w:rsidR="00E84D6D" w:rsidRPr="008510B3" w:rsidRDefault="005446D3"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9"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GetUserInfo</w:t>
      </w:r>
      <w:r w:rsidR="00E84D6D" w:rsidRPr="00291537">
        <w:rPr>
          <w:rStyle w:val="af7"/>
          <w:rFonts w:hint="eastAsia"/>
        </w:rPr>
        <w:t xml:space="preserve"> </w:t>
      </w:r>
      <w:r w:rsidR="00E84D6D">
        <w:rPr>
          <w:rStyle w:val="af7"/>
          <w:rFonts w:hint="eastAsia"/>
        </w:rPr>
        <w:t>ByID</w:t>
      </w:r>
    </w:p>
    <w:p w:rsidR="00E84D6D" w:rsidRDefault="00E84D6D" w:rsidP="00E84D6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84D6D" w:rsidRDefault="00E84D6D" w:rsidP="00E84D6D">
      <w:pPr>
        <w:pStyle w:val="3"/>
      </w:pPr>
      <w:r>
        <w:rPr>
          <w:rFonts w:hint="eastAsia"/>
        </w:rPr>
        <w:t>按</w:t>
      </w:r>
      <w:r>
        <w:rPr>
          <w:rFonts w:hint="eastAsia"/>
        </w:rPr>
        <w:t>ID</w:t>
      </w:r>
      <w:r>
        <w:rPr>
          <w:rFonts w:hint="eastAsia"/>
        </w:rPr>
        <w:t>列表获取接口</w:t>
      </w:r>
    </w:p>
    <w:p w:rsidR="00E84D6D" w:rsidRPr="00E47307" w:rsidRDefault="00E84D6D" w:rsidP="00E84D6D">
      <w:pPr>
        <w:rPr>
          <w:b/>
        </w:rPr>
      </w:pPr>
      <w:r w:rsidRPr="00E47307">
        <w:rPr>
          <w:rFonts w:hint="eastAsia"/>
          <w:b/>
        </w:rPr>
        <w:t>url:</w:t>
      </w:r>
    </w:p>
    <w:p w:rsidR="00E84D6D" w:rsidRPr="008510B3" w:rsidRDefault="005446D3"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0"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GetUserInfo</w:t>
      </w:r>
      <w:r w:rsidR="00E84D6D" w:rsidRPr="00E84D6D">
        <w:rPr>
          <w:rStyle w:val="af7"/>
          <w:rFonts w:hint="eastAsia"/>
        </w:rPr>
        <w:t xml:space="preserve"> </w:t>
      </w:r>
      <w:r w:rsidR="00E84D6D">
        <w:rPr>
          <w:rStyle w:val="af7"/>
          <w:rFonts w:hint="eastAsia"/>
        </w:rPr>
        <w:t>ByIDList</w:t>
      </w:r>
    </w:p>
    <w:p w:rsidR="00E84D6D" w:rsidRDefault="00E84D6D" w:rsidP="00E84D6D">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C36EB9" w:rsidRDefault="00C36EB9" w:rsidP="00795E4B">
      <w:pPr>
        <w:pStyle w:val="3"/>
      </w:pPr>
      <w:r>
        <w:rPr>
          <w:rFonts w:hint="eastAsia"/>
        </w:rPr>
        <w:t>获取人员照片接口</w:t>
      </w:r>
    </w:p>
    <w:p w:rsidR="00C36EB9" w:rsidRPr="00E47307" w:rsidRDefault="00C36EB9" w:rsidP="00C36EB9">
      <w:pPr>
        <w:rPr>
          <w:b/>
        </w:rPr>
      </w:pPr>
      <w:r w:rsidRPr="00E47307">
        <w:rPr>
          <w:rFonts w:hint="eastAsia"/>
          <w:b/>
        </w:rPr>
        <w:t>url:</w:t>
      </w:r>
    </w:p>
    <w:p w:rsidR="00C36EB9" w:rsidRPr="008510B3" w:rsidRDefault="005446D3" w:rsidP="00C36E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1" w:history="1">
        <w:r w:rsidR="00653271" w:rsidRPr="00506A16">
          <w:rPr>
            <w:rStyle w:val="af7"/>
          </w:rPr>
          <w:t>http://192</w:t>
        </w:r>
      </w:hyperlink>
      <w:r w:rsidR="00C36EB9">
        <w:rPr>
          <w:rStyle w:val="af7"/>
        </w:rPr>
        <w:t>.168.2.158</w:t>
      </w:r>
      <w:r w:rsidR="00C36EB9" w:rsidRPr="008510B3">
        <w:rPr>
          <w:rStyle w:val="af7"/>
        </w:rPr>
        <w:t>:9000/ParkAPI/</w:t>
      </w:r>
      <w:r w:rsidR="00C36EB9">
        <w:rPr>
          <w:rStyle w:val="af7"/>
          <w:rFonts w:hint="eastAsia"/>
        </w:rPr>
        <w:t>GetUserPhoto</w:t>
      </w:r>
    </w:p>
    <w:p w:rsidR="002B72A8" w:rsidRPr="005879B3" w:rsidRDefault="002B72A8" w:rsidP="002B72A8">
      <w:pPr>
        <w:rPr>
          <w:b/>
        </w:rPr>
      </w:pPr>
      <w:r w:rsidRPr="00E47307">
        <w:rPr>
          <w:b/>
        </w:rPr>
        <w:t>HTTP</w:t>
      </w:r>
      <w:r w:rsidRPr="00E47307">
        <w:rPr>
          <w:rFonts w:hint="eastAsia"/>
          <w:b/>
        </w:rPr>
        <w:t>请求</w:t>
      </w:r>
      <w:r w:rsidRPr="00E47307">
        <w:rPr>
          <w:b/>
        </w:rPr>
        <w:t>方式</w:t>
      </w:r>
      <w:r w:rsidRPr="00E47307">
        <w:rPr>
          <w:rFonts w:hint="eastAsia"/>
          <w:b/>
        </w:rPr>
        <w:t>：</w:t>
      </w:r>
    </w:p>
    <w:p w:rsidR="002B72A8" w:rsidRDefault="002B72A8" w:rsidP="002B72A8">
      <w:r>
        <w:lastRenderedPageBreak/>
        <w:t>POST</w:t>
      </w:r>
      <w:r>
        <w:t>，</w:t>
      </w:r>
      <w:r>
        <w:t>GET</w:t>
      </w:r>
    </w:p>
    <w:p w:rsidR="002B72A8" w:rsidRDefault="002B72A8" w:rsidP="002B72A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B72A8" w:rsidTr="006404C5">
        <w:tc>
          <w:tcPr>
            <w:tcW w:w="1809"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说明</w:t>
            </w:r>
          </w:p>
        </w:tc>
      </w:tr>
      <w:tr w:rsidR="002B72A8" w:rsidTr="006404C5">
        <w:tc>
          <w:tcPr>
            <w:tcW w:w="1809" w:type="dxa"/>
          </w:tcPr>
          <w:p w:rsidR="002B72A8" w:rsidRPr="00EC78A7" w:rsidRDefault="002B72A8" w:rsidP="006404C5">
            <w:pPr>
              <w:spacing w:line="264" w:lineRule="auto"/>
              <w:rPr>
                <w:b/>
                <w:kern w:val="2"/>
              </w:rPr>
            </w:pPr>
            <w:r w:rsidRPr="00EC78A7">
              <w:rPr>
                <w:b/>
                <w:kern w:val="2"/>
              </w:rPr>
              <w:t>token</w:t>
            </w:r>
          </w:p>
        </w:tc>
        <w:tc>
          <w:tcPr>
            <w:tcW w:w="1024"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B72A8" w:rsidTr="006404C5">
        <w:tc>
          <w:tcPr>
            <w:tcW w:w="1809" w:type="dxa"/>
          </w:tcPr>
          <w:p w:rsidR="002B72A8" w:rsidRPr="002B72A8" w:rsidRDefault="002B72A8" w:rsidP="006404C5">
            <w:pPr>
              <w:spacing w:line="264" w:lineRule="auto"/>
              <w:rPr>
                <w:b/>
                <w:kern w:val="2"/>
              </w:rPr>
            </w:pPr>
            <w:r w:rsidRPr="002B72A8">
              <w:rPr>
                <w:b/>
                <w:kern w:val="2"/>
              </w:rPr>
              <w:t>UserNo</w:t>
            </w:r>
          </w:p>
        </w:tc>
        <w:tc>
          <w:tcPr>
            <w:tcW w:w="1024"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B72A8" w:rsidRDefault="002B72A8"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2B72A8" w:rsidTr="006404C5">
        <w:tc>
          <w:tcPr>
            <w:tcW w:w="1809" w:type="dxa"/>
          </w:tcPr>
          <w:p w:rsidR="002B72A8" w:rsidRDefault="002B72A8"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B72A8" w:rsidRPr="00E00670" w:rsidRDefault="002B72A8"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B72A8" w:rsidRDefault="002B72A8"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B72A8" w:rsidRDefault="002B72A8" w:rsidP="002B72A8">
      <w:pPr>
        <w:rPr>
          <w:b/>
        </w:rPr>
      </w:pPr>
      <w:r>
        <w:rPr>
          <w:rFonts w:hint="eastAsia"/>
          <w:b/>
        </w:rPr>
        <w:t>返回</w:t>
      </w:r>
      <w:r>
        <w:rPr>
          <w:b/>
        </w:rPr>
        <w:t>数据</w:t>
      </w:r>
      <w:r w:rsidRPr="0050700F">
        <w:rPr>
          <w:rFonts w:hint="eastAsia"/>
          <w:b/>
        </w:rPr>
        <w:t>格式</w:t>
      </w:r>
      <w:r>
        <w:rPr>
          <w:rFonts w:hint="eastAsia"/>
          <w:b/>
        </w:rPr>
        <w:t>:</w:t>
      </w:r>
    </w:p>
    <w:p w:rsidR="002B72A8" w:rsidRPr="0051022D" w:rsidRDefault="002B72A8" w:rsidP="002B72A8">
      <w:r>
        <w:t>JSON</w:t>
      </w:r>
    </w:p>
    <w:p w:rsidR="002B72A8" w:rsidRDefault="002B72A8" w:rsidP="002B72A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B72A8"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说明</w:t>
            </w:r>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B72A8"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42202C"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B72A8" w:rsidRDefault="00C552B5" w:rsidP="006404C5">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bl>
    <w:p w:rsidR="00B11741" w:rsidRDefault="00B11741" w:rsidP="002B72A8">
      <w:pPr>
        <w:rPr>
          <w:b/>
        </w:rPr>
      </w:pPr>
    </w:p>
    <w:p w:rsidR="002B72A8" w:rsidRDefault="002B72A8" w:rsidP="002B72A8">
      <w:pPr>
        <w:rPr>
          <w:b/>
        </w:rPr>
      </w:pPr>
      <w:r>
        <w:rPr>
          <w:rFonts w:hint="eastAsia"/>
          <w:b/>
        </w:rPr>
        <w:t>请求示例：</w:t>
      </w:r>
    </w:p>
    <w:p w:rsidR="002B72A8" w:rsidRPr="008510B3" w:rsidRDefault="005446D3"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2" w:history="1">
        <w:r w:rsidR="00653271" w:rsidRPr="00506A16">
          <w:rPr>
            <w:rStyle w:val="af7"/>
          </w:rPr>
          <w:t>http://192</w:t>
        </w:r>
      </w:hyperlink>
      <w:r w:rsidR="002B72A8">
        <w:rPr>
          <w:rStyle w:val="af7"/>
        </w:rPr>
        <w:t>.168.2.158</w:t>
      </w:r>
      <w:r w:rsidR="002B72A8" w:rsidRPr="008510B3">
        <w:rPr>
          <w:rStyle w:val="af7"/>
        </w:rPr>
        <w:t>:9000/ParkAPI/</w:t>
      </w:r>
      <w:r w:rsidR="002B72A8" w:rsidRPr="0069679C">
        <w:rPr>
          <w:rStyle w:val="af7"/>
          <w:rFonts w:hint="eastAsia"/>
        </w:rPr>
        <w:t xml:space="preserve"> </w:t>
      </w:r>
      <w:r w:rsidR="00B11741">
        <w:rPr>
          <w:rStyle w:val="af7"/>
          <w:rFonts w:hint="eastAsia"/>
        </w:rPr>
        <w:t>GetUserPhoto</w:t>
      </w:r>
      <w:r w:rsidR="002B72A8" w:rsidRPr="008510B3">
        <w:rPr>
          <w:rStyle w:val="af7"/>
        </w:rPr>
        <w:t>?token=daa2f13951c447d5b9988f50751bcf4b</w:t>
      </w:r>
      <w:r w:rsidR="00B11741">
        <w:rPr>
          <w:rStyle w:val="af7"/>
          <w:rFonts w:hint="eastAsia"/>
        </w:rPr>
        <w:t>&amp;UserNO=A0001</w:t>
      </w:r>
    </w:p>
    <w:p w:rsidR="002B72A8" w:rsidRDefault="002B72A8" w:rsidP="002B72A8">
      <w:pPr>
        <w:rPr>
          <w:b/>
        </w:rPr>
      </w:pPr>
      <w:r>
        <w:rPr>
          <w:rFonts w:hint="eastAsia"/>
          <w:b/>
        </w:rPr>
        <w:t>成功回复示例</w:t>
      </w:r>
      <w:r>
        <w:rPr>
          <w:rFonts w:hint="eastAsia"/>
          <w:b/>
        </w:rPr>
        <w:t>:</w:t>
      </w:r>
    </w:p>
    <w:p w:rsidR="002B72A8" w:rsidRPr="007F1246" w:rsidRDefault="002B72A8"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w:t>
      </w:r>
      <w:r w:rsidRPr="0069679C">
        <w:rPr>
          <w:rFonts w:hint="eastAsia"/>
        </w:rPr>
        <w:t xml:space="preserve"> </w:t>
      </w:r>
    </w:p>
    <w:p w:rsidR="002B72A8" w:rsidRDefault="002B72A8" w:rsidP="002B72A8">
      <w:pPr>
        <w:rPr>
          <w:b/>
        </w:rPr>
      </w:pPr>
      <w:r>
        <w:rPr>
          <w:rFonts w:hint="eastAsia"/>
          <w:b/>
        </w:rPr>
        <w:t>失败回复示例</w:t>
      </w:r>
      <w:r>
        <w:rPr>
          <w:rFonts w:hint="eastAsia"/>
          <w:b/>
        </w:rPr>
        <w:t>:</w:t>
      </w:r>
    </w:p>
    <w:p w:rsidR="002B72A8" w:rsidRPr="007F1246" w:rsidRDefault="002B72A8"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36EB9" w:rsidRPr="00C36EB9" w:rsidRDefault="00C36EB9" w:rsidP="00C36EB9"/>
    <w:p w:rsidR="007C0953" w:rsidRDefault="007C0953" w:rsidP="007C0953">
      <w:pPr>
        <w:pStyle w:val="3"/>
      </w:pPr>
      <w:r>
        <w:rPr>
          <w:rFonts w:hint="eastAsia"/>
        </w:rPr>
        <w:t>添加接口</w:t>
      </w:r>
    </w:p>
    <w:p w:rsidR="007C0953" w:rsidRPr="00E47307" w:rsidRDefault="007C0953" w:rsidP="007C0953">
      <w:pPr>
        <w:rPr>
          <w:b/>
        </w:rPr>
      </w:pPr>
      <w:r w:rsidRPr="00E47307">
        <w:rPr>
          <w:rFonts w:hint="eastAsia"/>
          <w:b/>
        </w:rPr>
        <w:t>url:</w:t>
      </w:r>
    </w:p>
    <w:p w:rsidR="007C0953" w:rsidRPr="008510B3" w:rsidRDefault="005446D3"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3"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AddUserInfo</w:t>
      </w:r>
    </w:p>
    <w:p w:rsidR="002419E9" w:rsidRPr="005879B3" w:rsidRDefault="002419E9" w:rsidP="002419E9">
      <w:pPr>
        <w:rPr>
          <w:b/>
        </w:rPr>
      </w:pPr>
      <w:r w:rsidRPr="00E47307">
        <w:rPr>
          <w:b/>
        </w:rPr>
        <w:t>HTTP</w:t>
      </w:r>
      <w:r w:rsidRPr="00E47307">
        <w:rPr>
          <w:rFonts w:hint="eastAsia"/>
          <w:b/>
        </w:rPr>
        <w:t>请求</w:t>
      </w:r>
      <w:r w:rsidRPr="00E47307">
        <w:rPr>
          <w:b/>
        </w:rPr>
        <w:t>方式</w:t>
      </w:r>
      <w:r w:rsidRPr="00E47307">
        <w:rPr>
          <w:rFonts w:hint="eastAsia"/>
          <w:b/>
        </w:rPr>
        <w:t>：</w:t>
      </w:r>
    </w:p>
    <w:p w:rsidR="002419E9" w:rsidRDefault="002419E9" w:rsidP="002419E9">
      <w:r>
        <w:t>POST</w:t>
      </w:r>
      <w:r>
        <w:rPr>
          <w:rFonts w:hint="eastAsia"/>
        </w:rPr>
        <w:t>，</w:t>
      </w:r>
      <w:r>
        <w:rPr>
          <w:rFonts w:hint="eastAsia"/>
        </w:rPr>
        <w:t>GET</w:t>
      </w:r>
    </w:p>
    <w:p w:rsidR="002419E9" w:rsidRDefault="002419E9" w:rsidP="002419E9">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419E9" w:rsidTr="00D50D31">
        <w:tc>
          <w:tcPr>
            <w:tcW w:w="1809"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说明</w:t>
            </w:r>
          </w:p>
        </w:tc>
      </w:tr>
      <w:tr w:rsidR="002419E9" w:rsidTr="00D50D31">
        <w:tc>
          <w:tcPr>
            <w:tcW w:w="1809" w:type="dxa"/>
          </w:tcPr>
          <w:p w:rsidR="002419E9" w:rsidRPr="00EC78A7" w:rsidRDefault="002419E9" w:rsidP="00D50D31">
            <w:pPr>
              <w:spacing w:line="264" w:lineRule="auto"/>
              <w:rPr>
                <w:b/>
                <w:kern w:val="2"/>
              </w:rPr>
            </w:pPr>
            <w:r w:rsidRPr="00EC78A7">
              <w:rPr>
                <w:b/>
                <w:kern w:val="2"/>
              </w:rPr>
              <w:t>token</w:t>
            </w:r>
          </w:p>
        </w:tc>
        <w:tc>
          <w:tcPr>
            <w:tcW w:w="1024"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419E9" w:rsidTr="00D50D31">
        <w:tc>
          <w:tcPr>
            <w:tcW w:w="1809" w:type="dxa"/>
          </w:tcPr>
          <w:p w:rsidR="002419E9" w:rsidRPr="00EC78A7" w:rsidRDefault="002419E9" w:rsidP="00D50D31">
            <w:pPr>
              <w:spacing w:line="264" w:lineRule="auto"/>
              <w:rPr>
                <w:b/>
                <w:kern w:val="2"/>
              </w:rPr>
            </w:pPr>
            <w:r w:rsidRPr="00B5638D">
              <w:rPr>
                <w:b/>
                <w:kern w:val="2"/>
              </w:rPr>
              <w:t>jsonModel</w:t>
            </w:r>
          </w:p>
        </w:tc>
        <w:tc>
          <w:tcPr>
            <w:tcW w:w="1024"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2419E9" w:rsidTr="00D50D31">
        <w:tc>
          <w:tcPr>
            <w:tcW w:w="1809" w:type="dxa"/>
          </w:tcPr>
          <w:p w:rsidR="002419E9" w:rsidRPr="002419E9" w:rsidRDefault="002419E9" w:rsidP="00D50D31">
            <w:pPr>
              <w:spacing w:line="264" w:lineRule="auto"/>
              <w:rPr>
                <w:kern w:val="2"/>
              </w:rPr>
            </w:pPr>
            <w:r w:rsidRPr="002419E9">
              <w:rPr>
                <w:kern w:val="2"/>
              </w:rPr>
              <w:t>AutoUserNo</w:t>
            </w:r>
          </w:p>
        </w:tc>
        <w:tc>
          <w:tcPr>
            <w:tcW w:w="1024" w:type="dxa"/>
          </w:tcPr>
          <w:p w:rsidR="002419E9" w:rsidRPr="00E00670" w:rsidRDefault="002419E9" w:rsidP="00D50D31">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是否自动生成用户编号。</w:t>
            </w:r>
            <w:r w:rsidRPr="00055359">
              <w:rPr>
                <w:rStyle w:val="a3"/>
                <w:rFonts w:hint="eastAsia"/>
                <w:color w:val="FF0000"/>
              </w:rPr>
              <w:t>此参数会影响返回值的结构</w:t>
            </w:r>
            <w:r w:rsidR="00055359">
              <w:rPr>
                <w:rStyle w:val="a3"/>
                <w:rFonts w:hint="eastAsia"/>
                <w:color w:val="FF0000"/>
              </w:rPr>
              <w:t>，具体参考返回参数中的说明</w:t>
            </w:r>
            <w:r w:rsidRPr="00055359">
              <w:rPr>
                <w:rStyle w:val="a3"/>
                <w:rFonts w:hint="eastAsia"/>
                <w:color w:val="FF0000"/>
              </w:rPr>
              <w:t>。</w:t>
            </w:r>
          </w:p>
        </w:tc>
      </w:tr>
      <w:tr w:rsidR="002419E9" w:rsidTr="00D50D31">
        <w:tc>
          <w:tcPr>
            <w:tcW w:w="1809" w:type="dxa"/>
          </w:tcPr>
          <w:p w:rsidR="002419E9" w:rsidRDefault="002419E9" w:rsidP="00D50D3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419E9" w:rsidRPr="00E00670" w:rsidRDefault="002419E9" w:rsidP="00D50D3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419E9" w:rsidRDefault="002419E9" w:rsidP="002419E9">
      <w:pPr>
        <w:rPr>
          <w:b/>
        </w:rPr>
      </w:pPr>
      <w:r>
        <w:rPr>
          <w:rFonts w:hint="eastAsia"/>
          <w:b/>
        </w:rPr>
        <w:t>返回</w:t>
      </w:r>
      <w:r>
        <w:rPr>
          <w:b/>
        </w:rPr>
        <w:t>数据</w:t>
      </w:r>
      <w:r w:rsidRPr="0050700F">
        <w:rPr>
          <w:rFonts w:hint="eastAsia"/>
          <w:b/>
        </w:rPr>
        <w:t>格式</w:t>
      </w:r>
      <w:r>
        <w:rPr>
          <w:rFonts w:hint="eastAsia"/>
          <w:b/>
        </w:rPr>
        <w:t>:</w:t>
      </w:r>
    </w:p>
    <w:p w:rsidR="002419E9" w:rsidRPr="0051022D" w:rsidRDefault="002419E9" w:rsidP="002419E9">
      <w:r>
        <w:t>JSON</w:t>
      </w:r>
    </w:p>
    <w:p w:rsidR="002419E9" w:rsidRDefault="002419E9" w:rsidP="002419E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419E9" w:rsidTr="00D50D3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说明</w:t>
            </w:r>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419E9" w:rsidRDefault="00591CBA" w:rsidP="00D50D3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DF29D5" w:rsidP="00CE618C">
            <w:pPr>
              <w:spacing w:line="264" w:lineRule="auto"/>
              <w:rPr>
                <w:rFonts w:ascii="Consolas" w:hAnsi="Consolas" w:cs="Consolas"/>
                <w:kern w:val="2"/>
                <w:sz w:val="18"/>
                <w:szCs w:val="18"/>
              </w:rPr>
            </w:pPr>
            <w:r>
              <w:rPr>
                <w:rFonts w:ascii="Consolas" w:hAnsi="Consolas" w:cs="Consolas"/>
                <w:kern w:val="2"/>
                <w:sz w:val="18"/>
                <w:szCs w:val="18"/>
              </w:rPr>
              <w:t>I</w:t>
            </w:r>
            <w:r w:rsidR="002419E9">
              <w:rPr>
                <w:rFonts w:ascii="Consolas" w:hAnsi="Consolas" w:cs="Consolas" w:hint="eastAsia"/>
                <w:kern w:val="2"/>
                <w:sz w:val="18"/>
                <w:szCs w:val="18"/>
              </w:rPr>
              <w:t>nt</w:t>
            </w:r>
            <w:r>
              <w:rPr>
                <w:rFonts w:ascii="Consolas" w:hAnsi="Consolas" w:cs="Consolas" w:hint="eastAsia"/>
                <w:kern w:val="2"/>
                <w:sz w:val="18"/>
                <w:szCs w:val="18"/>
              </w:rPr>
              <w:t>或</w:t>
            </w:r>
            <w:r>
              <w:rPr>
                <w:rFonts w:ascii="Consolas" w:hAnsi="Consolas" w:cs="Consolas" w:hint="eastAsia"/>
                <w:kern w:val="2"/>
                <w:sz w:val="18"/>
                <w:szCs w:val="18"/>
              </w:rPr>
              <w:t>object</w:t>
            </w:r>
            <w:r w:rsidR="002C0799">
              <w:rPr>
                <w:rFonts w:ascii="Consolas" w:hAnsi="Consolas" w:cs="Consolas" w:hint="eastAsia"/>
                <w:kern w:val="2"/>
                <w:sz w:val="18"/>
                <w:szCs w:val="18"/>
              </w:rPr>
              <w:t>(</w:t>
            </w:r>
            <w:r w:rsidR="00CE618C">
              <w:rPr>
                <w:rFonts w:ascii="Consolas" w:hAnsi="Consolas" w:cs="Consolas" w:hint="eastAsia"/>
                <w:kern w:val="2"/>
                <w:sz w:val="18"/>
                <w:szCs w:val="18"/>
              </w:rPr>
              <w:t>参考说明中的描述</w:t>
            </w:r>
            <w:r w:rsidR="002C0799">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17C0"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此值受参数</w:t>
            </w:r>
            <w:r>
              <w:rPr>
                <w:rFonts w:ascii="Consolas" w:hAnsi="Consolas" w:cs="Consolas" w:hint="eastAsia"/>
                <w:kern w:val="2"/>
                <w:sz w:val="18"/>
                <w:szCs w:val="18"/>
              </w:rPr>
              <w:t>AutoUserNo</w:t>
            </w:r>
            <w:r>
              <w:rPr>
                <w:rFonts w:ascii="Consolas" w:hAnsi="Consolas" w:cs="Consolas" w:hint="eastAsia"/>
                <w:kern w:val="2"/>
                <w:sz w:val="18"/>
                <w:szCs w:val="18"/>
              </w:rPr>
              <w:t>影响：</w:t>
            </w:r>
          </w:p>
          <w:p w:rsidR="002419E9"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当没有指定</w:t>
            </w:r>
            <w:r>
              <w:rPr>
                <w:rFonts w:ascii="Consolas" w:hAnsi="Consolas" w:cs="Consolas" w:hint="eastAsia"/>
                <w:kern w:val="2"/>
                <w:sz w:val="18"/>
                <w:szCs w:val="18"/>
              </w:rPr>
              <w:t>AutoUserNo</w:t>
            </w:r>
            <w:r>
              <w:rPr>
                <w:rFonts w:ascii="Consolas" w:hAnsi="Consolas" w:cs="Consolas" w:hint="eastAsia"/>
                <w:kern w:val="2"/>
                <w:sz w:val="18"/>
                <w:szCs w:val="18"/>
              </w:rPr>
              <w:t>参数时此值为</w:t>
            </w:r>
            <w:r w:rsidR="00AD7ABE">
              <w:rPr>
                <w:rFonts w:ascii="Consolas" w:hAnsi="Consolas" w:cs="Consolas" w:hint="eastAsia"/>
                <w:kern w:val="2"/>
                <w:sz w:val="18"/>
                <w:szCs w:val="18"/>
              </w:rPr>
              <w:t>自动生成的</w:t>
            </w:r>
            <w:r w:rsidR="00AD7ABE">
              <w:rPr>
                <w:rFonts w:ascii="Consolas" w:hAnsi="Consolas" w:cs="Consolas" w:hint="eastAsia"/>
                <w:kern w:val="2"/>
                <w:sz w:val="18"/>
                <w:szCs w:val="18"/>
              </w:rPr>
              <w:t>ID</w:t>
            </w:r>
            <w:r w:rsidR="00AD7ABE">
              <w:rPr>
                <w:rFonts w:ascii="Consolas" w:hAnsi="Consolas" w:cs="Consolas" w:hint="eastAsia"/>
                <w:kern w:val="2"/>
                <w:sz w:val="18"/>
                <w:szCs w:val="18"/>
              </w:rPr>
              <w:t>值</w:t>
            </w:r>
            <w:r>
              <w:rPr>
                <w:rFonts w:ascii="Consolas" w:hAnsi="Consolas" w:cs="Consolas" w:hint="eastAsia"/>
                <w:kern w:val="2"/>
                <w:sz w:val="18"/>
                <w:szCs w:val="18"/>
              </w:rPr>
              <w:t>；</w:t>
            </w:r>
          </w:p>
          <w:p w:rsidR="003A17C0"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当指定了</w:t>
            </w:r>
            <w:r>
              <w:rPr>
                <w:rFonts w:ascii="Consolas" w:hAnsi="Consolas" w:cs="Consolas" w:hint="eastAsia"/>
                <w:kern w:val="2"/>
                <w:sz w:val="18"/>
                <w:szCs w:val="18"/>
              </w:rPr>
              <w:t>AutoUserNo</w:t>
            </w:r>
            <w:r>
              <w:rPr>
                <w:rFonts w:ascii="Consolas" w:hAnsi="Consolas" w:cs="Consolas" w:hint="eastAsia"/>
                <w:kern w:val="2"/>
                <w:sz w:val="18"/>
                <w:szCs w:val="18"/>
              </w:rPr>
              <w:t>参数时</w:t>
            </w:r>
            <w:r>
              <w:rPr>
                <w:rFonts w:ascii="Consolas" w:hAnsi="Consolas" w:cs="Consolas" w:hint="eastAsia"/>
                <w:kern w:val="2"/>
                <w:sz w:val="18"/>
                <w:szCs w:val="18"/>
              </w:rPr>
              <w:t>(</w:t>
            </w:r>
            <w:r>
              <w:rPr>
                <w:rFonts w:ascii="Consolas" w:hAnsi="Consolas" w:cs="Consolas" w:hint="eastAsia"/>
                <w:kern w:val="2"/>
                <w:sz w:val="18"/>
                <w:szCs w:val="18"/>
              </w:rPr>
              <w:t>无论指定的是</w:t>
            </w:r>
            <w:r>
              <w:rPr>
                <w:rFonts w:ascii="Consolas" w:hAnsi="Consolas" w:cs="Consolas" w:hint="eastAsia"/>
                <w:kern w:val="2"/>
                <w:sz w:val="18"/>
                <w:szCs w:val="18"/>
              </w:rPr>
              <w:t>True</w:t>
            </w:r>
            <w:r>
              <w:rPr>
                <w:rFonts w:ascii="Consolas" w:hAnsi="Consolas" w:cs="Consolas" w:hint="eastAsia"/>
                <w:kern w:val="2"/>
                <w:sz w:val="18"/>
                <w:szCs w:val="18"/>
              </w:rPr>
              <w:t>还是</w:t>
            </w:r>
            <w:r>
              <w:rPr>
                <w:rFonts w:ascii="Consolas" w:hAnsi="Consolas" w:cs="Consolas" w:hint="eastAsia"/>
                <w:kern w:val="2"/>
                <w:sz w:val="18"/>
                <w:szCs w:val="18"/>
              </w:rPr>
              <w:t>False)</w:t>
            </w:r>
            <w:r>
              <w:rPr>
                <w:rFonts w:ascii="Consolas" w:hAnsi="Consolas" w:cs="Consolas" w:hint="eastAsia"/>
                <w:kern w:val="2"/>
                <w:sz w:val="18"/>
                <w:szCs w:val="18"/>
              </w:rPr>
              <w:t>此值为一个人员数据</w:t>
            </w:r>
            <w:r>
              <w:rPr>
                <w:rFonts w:ascii="Consolas" w:hAnsi="Consolas" w:cs="Consolas" w:hint="eastAsia"/>
                <w:kern w:val="2"/>
                <w:sz w:val="18"/>
                <w:szCs w:val="18"/>
              </w:rPr>
              <w:t>Model</w:t>
            </w:r>
            <w:r>
              <w:rPr>
                <w:rFonts w:ascii="Consolas" w:hAnsi="Consolas" w:cs="Consolas" w:hint="eastAsia"/>
                <w:kern w:val="2"/>
                <w:sz w:val="18"/>
                <w:szCs w:val="18"/>
              </w:rPr>
              <w:t>，在</w:t>
            </w:r>
            <w:r>
              <w:rPr>
                <w:rFonts w:ascii="Consolas" w:hAnsi="Consolas" w:cs="Consolas" w:hint="eastAsia"/>
                <w:kern w:val="2"/>
                <w:sz w:val="18"/>
                <w:szCs w:val="18"/>
              </w:rPr>
              <w:t>Model</w:t>
            </w:r>
            <w:r>
              <w:rPr>
                <w:rFonts w:ascii="Consolas" w:hAnsi="Consolas" w:cs="Consolas" w:hint="eastAsia"/>
                <w:kern w:val="2"/>
                <w:sz w:val="18"/>
                <w:szCs w:val="18"/>
              </w:rPr>
              <w:t>中保存了自动生成的</w:t>
            </w:r>
            <w:r>
              <w:rPr>
                <w:rFonts w:ascii="Consolas" w:hAnsi="Consolas" w:cs="Consolas" w:hint="eastAsia"/>
                <w:kern w:val="2"/>
                <w:sz w:val="18"/>
                <w:szCs w:val="18"/>
              </w:rPr>
              <w:t>ID</w:t>
            </w:r>
            <w:r>
              <w:rPr>
                <w:rFonts w:ascii="Consolas" w:hAnsi="Consolas" w:cs="Consolas" w:hint="eastAsia"/>
                <w:kern w:val="2"/>
                <w:sz w:val="18"/>
                <w:szCs w:val="18"/>
              </w:rPr>
              <w:t>、</w:t>
            </w:r>
            <w:r>
              <w:rPr>
                <w:rFonts w:ascii="Consolas" w:hAnsi="Consolas" w:cs="Consolas" w:hint="eastAsia"/>
                <w:kern w:val="2"/>
                <w:sz w:val="18"/>
                <w:szCs w:val="18"/>
              </w:rPr>
              <w:t>UserNo</w:t>
            </w:r>
            <w:r>
              <w:rPr>
                <w:rFonts w:ascii="Consolas" w:hAnsi="Consolas" w:cs="Consolas" w:hint="eastAsia"/>
                <w:kern w:val="2"/>
                <w:sz w:val="18"/>
                <w:szCs w:val="18"/>
              </w:rPr>
              <w:t>数据。</w:t>
            </w:r>
          </w:p>
        </w:tc>
      </w:tr>
    </w:tbl>
    <w:p w:rsidR="002419E9" w:rsidRDefault="00B60ACE" w:rsidP="002419E9">
      <w:pPr>
        <w:rPr>
          <w:b/>
        </w:rPr>
      </w:pPr>
      <w:r>
        <w:t>D</w:t>
      </w:r>
      <w:r w:rsidR="002419E9">
        <w:rPr>
          <w:rFonts w:hint="eastAsia"/>
        </w:rPr>
        <w:t>ata</w:t>
      </w:r>
      <w:r w:rsidR="002419E9">
        <w:rPr>
          <w:rFonts w:hint="eastAsia"/>
          <w:b/>
        </w:rPr>
        <w:t>中的数据：</w:t>
      </w:r>
      <w:r w:rsidR="002419E9">
        <w:rPr>
          <w:rFonts w:hint="eastAsia"/>
        </w:rPr>
        <w:t>1</w:t>
      </w:r>
    </w:p>
    <w:p w:rsidR="002419E9" w:rsidRDefault="002419E9" w:rsidP="002419E9">
      <w:pPr>
        <w:rPr>
          <w:b/>
        </w:rPr>
      </w:pPr>
      <w:r>
        <w:rPr>
          <w:rFonts w:hint="eastAsia"/>
          <w:b/>
        </w:rPr>
        <w:t>请求示例：</w:t>
      </w:r>
    </w:p>
    <w:p w:rsidR="002419E9" w:rsidRDefault="005446D3"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4" w:history="1">
        <w:r w:rsidR="002419E9" w:rsidRPr="00506A16">
          <w:rPr>
            <w:rStyle w:val="af7"/>
          </w:rPr>
          <w:t>http://192</w:t>
        </w:r>
      </w:hyperlink>
      <w:r w:rsidR="002419E9">
        <w:rPr>
          <w:rStyle w:val="af7"/>
        </w:rPr>
        <w:t>.168.2.158</w:t>
      </w:r>
      <w:r w:rsidR="002419E9" w:rsidRPr="008510B3">
        <w:rPr>
          <w:rStyle w:val="af7"/>
        </w:rPr>
        <w:t>:9000/ParkAPI/</w:t>
      </w:r>
      <w:r w:rsidR="00651625" w:rsidRPr="00651625">
        <w:rPr>
          <w:rStyle w:val="af7"/>
        </w:rPr>
        <w:t>AddUserInfo</w:t>
      </w:r>
      <w:r w:rsidR="002419E9" w:rsidRPr="008510B3">
        <w:rPr>
          <w:rStyle w:val="af7"/>
        </w:rPr>
        <w:t>?token=daa2f13951c447d5b9988f50751bcf4b</w:t>
      </w:r>
      <w:r w:rsidR="002419E9" w:rsidRPr="008D09BA">
        <w:rPr>
          <w:rStyle w:val="af7"/>
        </w:rPr>
        <w:t xml:space="preserve"> &amp;jsonModel={</w:t>
      </w:r>
      <w:r w:rsidR="00143F64">
        <w:rPr>
          <w:rStyle w:val="af7"/>
        </w:rPr>
        <w:t>“</w:t>
      </w:r>
      <w:r w:rsidR="002419E9" w:rsidRPr="008D09BA">
        <w:rPr>
          <w:rStyle w:val="af7"/>
        </w:rPr>
        <w:t>ID</w:t>
      </w:r>
      <w:r w:rsidR="00143F64">
        <w:rPr>
          <w:rStyle w:val="af7"/>
        </w:rPr>
        <w:t>”</w:t>
      </w:r>
      <w:r w:rsidR="002419E9" w:rsidRPr="008D09BA">
        <w:rPr>
          <w:rStyle w:val="af7"/>
        </w:rPr>
        <w:t>:0,</w:t>
      </w:r>
      <w:r w:rsidR="00143F64">
        <w:rPr>
          <w:rStyle w:val="af7"/>
        </w:rPr>
        <w:t>”</w:t>
      </w:r>
      <w:r w:rsidR="00651625">
        <w:rPr>
          <w:rStyle w:val="af7"/>
          <w:rFonts w:hint="eastAsia"/>
        </w:rPr>
        <w:t>UserNo</w:t>
      </w:r>
      <w:r w:rsidR="00143F64">
        <w:rPr>
          <w:rStyle w:val="af7"/>
        </w:rPr>
        <w:t>”</w:t>
      </w:r>
      <w:r w:rsidR="002419E9" w:rsidRPr="008D09BA">
        <w:rPr>
          <w:rStyle w:val="af7"/>
        </w:rPr>
        <w:t>:</w:t>
      </w:r>
      <w:r w:rsidR="00143F64">
        <w:rPr>
          <w:rStyle w:val="af7"/>
        </w:rPr>
        <w:t>”</w:t>
      </w:r>
      <w:r w:rsidR="00651625">
        <w:rPr>
          <w:rStyle w:val="af7"/>
          <w:rFonts w:hint="eastAsia"/>
        </w:rPr>
        <w:t>B</w:t>
      </w:r>
      <w:r w:rsidR="002419E9" w:rsidRPr="008D09BA">
        <w:rPr>
          <w:rStyle w:val="af7"/>
        </w:rPr>
        <w:t>004</w:t>
      </w:r>
      <w:r w:rsidR="00143F64">
        <w:rPr>
          <w:rStyle w:val="af7"/>
        </w:rPr>
        <w:t>”</w:t>
      </w:r>
      <w:r w:rsidR="002419E9" w:rsidRPr="008D09BA">
        <w:rPr>
          <w:rStyle w:val="af7"/>
        </w:rPr>
        <w:t>,</w:t>
      </w:r>
      <w:r w:rsidR="00143F64">
        <w:rPr>
          <w:rStyle w:val="af7"/>
        </w:rPr>
        <w:t>”</w:t>
      </w:r>
      <w:r w:rsidR="00651625">
        <w:rPr>
          <w:rStyle w:val="af7"/>
          <w:rFonts w:hint="eastAsia"/>
        </w:rPr>
        <w:t>User</w:t>
      </w:r>
      <w:r w:rsidR="002419E9" w:rsidRPr="008D09BA">
        <w:rPr>
          <w:rStyle w:val="af7"/>
        </w:rPr>
        <w:t>Name</w:t>
      </w:r>
      <w:r w:rsidR="00143F64">
        <w:rPr>
          <w:rStyle w:val="af7"/>
        </w:rPr>
        <w:t>”</w:t>
      </w:r>
      <w:r w:rsidR="002419E9" w:rsidRPr="008D09BA">
        <w:rPr>
          <w:rStyle w:val="af7"/>
        </w:rPr>
        <w:t>:</w:t>
      </w:r>
      <w:r w:rsidR="00143F64">
        <w:rPr>
          <w:rStyle w:val="af7"/>
        </w:rPr>
        <w:t>”</w:t>
      </w:r>
      <w:r w:rsidR="00651625">
        <w:rPr>
          <w:rStyle w:val="af7"/>
          <w:rFonts w:hint="eastAsia"/>
        </w:rPr>
        <w:t>SomeOne</w:t>
      </w:r>
      <w:r w:rsidR="00143F64">
        <w:rPr>
          <w:rStyle w:val="af7"/>
        </w:rPr>
        <w:t>”</w:t>
      </w:r>
      <w:r w:rsidR="00651625" w:rsidRPr="008D09BA">
        <w:rPr>
          <w:rStyle w:val="af7"/>
        </w:rPr>
        <w:t xml:space="preserve"> </w:t>
      </w:r>
      <w:r w:rsidR="002419E9" w:rsidRPr="008D09BA">
        <w:rPr>
          <w:rStyle w:val="af7"/>
        </w:rPr>
        <w:t>}</w:t>
      </w:r>
    </w:p>
    <w:p w:rsidR="00780DF6" w:rsidRPr="008510B3" w:rsidRDefault="005446D3"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5" w:history="1">
        <w:r w:rsidR="00780DF6" w:rsidRPr="00506A16">
          <w:rPr>
            <w:rStyle w:val="af7"/>
          </w:rPr>
          <w:t>http://192</w:t>
        </w:r>
      </w:hyperlink>
      <w:r w:rsidR="00780DF6">
        <w:rPr>
          <w:rStyle w:val="af7"/>
        </w:rPr>
        <w:t>.168.2.158</w:t>
      </w:r>
      <w:r w:rsidR="00780DF6" w:rsidRPr="008510B3">
        <w:rPr>
          <w:rStyle w:val="af7"/>
        </w:rPr>
        <w:t>:9000/ParkAPI/</w:t>
      </w:r>
      <w:r w:rsidR="00780DF6" w:rsidRPr="00651625">
        <w:rPr>
          <w:rStyle w:val="af7"/>
        </w:rPr>
        <w:t>AddUserInfo</w:t>
      </w:r>
      <w:r w:rsidR="00780DF6" w:rsidRPr="008510B3">
        <w:rPr>
          <w:rStyle w:val="af7"/>
        </w:rPr>
        <w:t>?token=daa2f13951c447d5b9988f50751bcf4b</w:t>
      </w:r>
      <w:r w:rsidR="00780DF6" w:rsidRPr="008D09BA">
        <w:rPr>
          <w:rStyle w:val="af7"/>
        </w:rPr>
        <w:t xml:space="preserve"> &amp;jsonModel={</w:t>
      </w:r>
      <w:r w:rsidR="00143F64">
        <w:rPr>
          <w:rStyle w:val="af7"/>
        </w:rPr>
        <w:t>“</w:t>
      </w:r>
      <w:r w:rsidR="00780DF6" w:rsidRPr="008D09BA">
        <w:rPr>
          <w:rStyle w:val="af7"/>
        </w:rPr>
        <w:t>ID</w:t>
      </w:r>
      <w:r w:rsidR="00143F64">
        <w:rPr>
          <w:rStyle w:val="af7"/>
        </w:rPr>
        <w:t>”</w:t>
      </w:r>
      <w:r w:rsidR="00780DF6" w:rsidRPr="008D09BA">
        <w:rPr>
          <w:rStyle w:val="af7"/>
        </w:rPr>
        <w:t>:0,</w:t>
      </w:r>
      <w:r w:rsidR="00143F64">
        <w:rPr>
          <w:rStyle w:val="af7"/>
        </w:rPr>
        <w:t>”</w:t>
      </w:r>
      <w:r w:rsidR="00780DF6">
        <w:rPr>
          <w:rStyle w:val="af7"/>
          <w:rFonts w:hint="eastAsia"/>
        </w:rPr>
        <w:t>UserNo</w:t>
      </w:r>
      <w:r w:rsidR="00143F64">
        <w:rPr>
          <w:rStyle w:val="af7"/>
        </w:rPr>
        <w:t>”</w:t>
      </w:r>
      <w:r w:rsidR="00780DF6" w:rsidRPr="008D09BA">
        <w:rPr>
          <w:rStyle w:val="af7"/>
        </w:rPr>
        <w:t>:</w:t>
      </w:r>
      <w:r w:rsidR="00143F64">
        <w:rPr>
          <w:rStyle w:val="af7"/>
        </w:rPr>
        <w:t>”</w:t>
      </w:r>
      <w:r w:rsidR="00780DF6">
        <w:rPr>
          <w:rStyle w:val="af7"/>
          <w:rFonts w:hint="eastAsia"/>
        </w:rPr>
        <w:t>B</w:t>
      </w:r>
      <w:r w:rsidR="00780DF6" w:rsidRPr="008D09BA">
        <w:rPr>
          <w:rStyle w:val="af7"/>
        </w:rPr>
        <w:t>004</w:t>
      </w:r>
      <w:r w:rsidR="00143F64">
        <w:rPr>
          <w:rStyle w:val="af7"/>
        </w:rPr>
        <w:t>”</w:t>
      </w:r>
      <w:r w:rsidR="00780DF6" w:rsidRPr="008D09BA">
        <w:rPr>
          <w:rStyle w:val="af7"/>
        </w:rPr>
        <w:t>,</w:t>
      </w:r>
      <w:r w:rsidR="00143F64">
        <w:rPr>
          <w:rStyle w:val="af7"/>
        </w:rPr>
        <w:t>”</w:t>
      </w:r>
      <w:r w:rsidR="00780DF6">
        <w:rPr>
          <w:rStyle w:val="af7"/>
          <w:rFonts w:hint="eastAsia"/>
        </w:rPr>
        <w:t>User</w:t>
      </w:r>
      <w:r w:rsidR="00780DF6" w:rsidRPr="008D09BA">
        <w:rPr>
          <w:rStyle w:val="af7"/>
        </w:rPr>
        <w:t>Name</w:t>
      </w:r>
      <w:r w:rsidR="00143F64">
        <w:rPr>
          <w:rStyle w:val="af7"/>
        </w:rPr>
        <w:t>”</w:t>
      </w:r>
      <w:r w:rsidR="00780DF6" w:rsidRPr="008D09BA">
        <w:rPr>
          <w:rStyle w:val="af7"/>
        </w:rPr>
        <w:t>:</w:t>
      </w:r>
      <w:r w:rsidR="00143F64">
        <w:rPr>
          <w:rStyle w:val="af7"/>
        </w:rPr>
        <w:t>”</w:t>
      </w:r>
      <w:r w:rsidR="00780DF6">
        <w:rPr>
          <w:rStyle w:val="af7"/>
          <w:rFonts w:hint="eastAsia"/>
        </w:rPr>
        <w:t>SomeTwo</w:t>
      </w:r>
      <w:r w:rsidR="00143F64">
        <w:rPr>
          <w:rStyle w:val="af7"/>
        </w:rPr>
        <w:t>”</w:t>
      </w:r>
      <w:r w:rsidR="00780DF6" w:rsidRPr="008D09BA">
        <w:rPr>
          <w:rStyle w:val="af7"/>
        </w:rPr>
        <w:t xml:space="preserve"> }</w:t>
      </w:r>
      <w:r w:rsidR="00780DF6" w:rsidRPr="00780DF6">
        <w:rPr>
          <w:rStyle w:val="af7"/>
        </w:rPr>
        <w:t>&amp;AutoUserNo=true</w:t>
      </w:r>
    </w:p>
    <w:p w:rsidR="002419E9" w:rsidRDefault="002419E9" w:rsidP="002419E9">
      <w:pPr>
        <w:rPr>
          <w:b/>
        </w:rPr>
      </w:pPr>
      <w:r>
        <w:rPr>
          <w:rFonts w:hint="eastAsia"/>
          <w:b/>
        </w:rPr>
        <w:t>成功回复示例</w:t>
      </w:r>
      <w:r>
        <w:rPr>
          <w:rFonts w:hint="eastAsia"/>
          <w:b/>
        </w:rPr>
        <w:t>:</w:t>
      </w:r>
    </w:p>
    <w:p w:rsidR="000A3744" w:rsidRDefault="00651625"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651625">
        <w:t>{</w:t>
      </w:r>
      <w:r w:rsidR="00143F64">
        <w:t>“</w:t>
      </w:r>
      <w:r w:rsidRPr="00651625">
        <w:t>rcode</w:t>
      </w:r>
      <w:r w:rsidR="00143F64">
        <w:t>”</w:t>
      </w:r>
      <w:r w:rsidRPr="00651625">
        <w:t>:</w:t>
      </w:r>
      <w:r w:rsidR="00143F64">
        <w:t>”</w:t>
      </w:r>
      <w:r w:rsidRPr="00651625">
        <w:t>200</w:t>
      </w:r>
      <w:r w:rsidR="00143F64">
        <w:t>”</w:t>
      </w:r>
      <w:r w:rsidRPr="00651625">
        <w:t>,</w:t>
      </w:r>
      <w:r w:rsidR="00143F64">
        <w:t>”</w:t>
      </w:r>
      <w:r w:rsidRPr="00651625">
        <w:t>msg</w:t>
      </w:r>
      <w:r w:rsidR="00143F64">
        <w:t>”</w:t>
      </w:r>
      <w:r w:rsidRPr="00651625">
        <w:t>:</w:t>
      </w:r>
      <w:r w:rsidR="00143F64">
        <w:t>”</w:t>
      </w:r>
      <w:r w:rsidRPr="00651625">
        <w:t>OK</w:t>
      </w:r>
      <w:r w:rsidR="00143F64">
        <w:t>”</w:t>
      </w:r>
      <w:r w:rsidRPr="00651625">
        <w:t>,</w:t>
      </w:r>
      <w:r w:rsidR="00143F64">
        <w:t>”</w:t>
      </w:r>
      <w:r w:rsidRPr="00651625">
        <w:t>data</w:t>
      </w:r>
      <w:r w:rsidR="00143F64">
        <w:t>”</w:t>
      </w:r>
      <w:r w:rsidRPr="00651625">
        <w:t>:42}</w:t>
      </w:r>
    </w:p>
    <w:p w:rsidR="002419E9" w:rsidRPr="007F1246" w:rsidRDefault="000A3744"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A3744">
        <w:t>{</w:t>
      </w:r>
      <w:r w:rsidR="00143F64">
        <w:t>“</w:t>
      </w:r>
      <w:r w:rsidRPr="000A3744">
        <w:t>rcode</w:t>
      </w:r>
      <w:r w:rsidR="00143F64">
        <w:t>”</w:t>
      </w:r>
      <w:r w:rsidRPr="000A3744">
        <w:t>:</w:t>
      </w:r>
      <w:r w:rsidR="00143F64">
        <w:t>”</w:t>
      </w:r>
      <w:r w:rsidRPr="000A3744">
        <w:t>200</w:t>
      </w:r>
      <w:r w:rsidR="00143F64">
        <w:t>”</w:t>
      </w:r>
      <w:r w:rsidRPr="000A3744">
        <w:t>,</w:t>
      </w:r>
      <w:r w:rsidR="00143F64">
        <w:t>”</w:t>
      </w:r>
      <w:r w:rsidRPr="000A3744">
        <w:t>msg</w:t>
      </w:r>
      <w:r w:rsidR="00143F64">
        <w:t>”</w:t>
      </w:r>
      <w:r w:rsidRPr="000A3744">
        <w:t>:</w:t>
      </w:r>
      <w:r w:rsidR="00143F64">
        <w:t>”</w:t>
      </w:r>
      <w:r w:rsidRPr="000A3744">
        <w:t>OK</w:t>
      </w:r>
      <w:r w:rsidR="00143F64">
        <w:t>”</w:t>
      </w:r>
      <w:r w:rsidRPr="000A3744">
        <w:t>,</w:t>
      </w:r>
      <w:r w:rsidR="00143F64">
        <w:t>”</w:t>
      </w:r>
      <w:r w:rsidRPr="000A3744">
        <w:t>data</w:t>
      </w:r>
      <w:r w:rsidR="00143F64">
        <w:t>”</w:t>
      </w:r>
      <w:r w:rsidRPr="000A3744">
        <w:t>:{</w:t>
      </w:r>
      <w:r w:rsidR="00143F64">
        <w:t>“</w:t>
      </w:r>
      <w:r w:rsidRPr="000A3744">
        <w:t>UserNO</w:t>
      </w:r>
      <w:r w:rsidR="00143F64">
        <w:t>”</w:t>
      </w:r>
      <w:r w:rsidRPr="000A3744">
        <w:t>:</w:t>
      </w:r>
      <w:r w:rsidR="00143F64">
        <w:t>”</w:t>
      </w:r>
      <w:r w:rsidRPr="000A3744">
        <w:t>A00002</w:t>
      </w:r>
      <w:r w:rsidR="00143F64">
        <w:t>”</w:t>
      </w:r>
      <w:r w:rsidRPr="000A3744">
        <w:t>,</w:t>
      </w:r>
      <w:r w:rsidR="00143F64">
        <w:t>”</w:t>
      </w:r>
      <w:r w:rsidRPr="000A3744">
        <w:t>UserName</w:t>
      </w:r>
      <w:r w:rsidR="00143F64">
        <w:t>”</w:t>
      </w:r>
      <w:r w:rsidRPr="000A3744">
        <w:t>:</w:t>
      </w:r>
      <w:r w:rsidR="00143F64">
        <w:t>”</w:t>
      </w:r>
      <w:r w:rsidRPr="000A3744">
        <w:t>SomeTwo</w:t>
      </w:r>
      <w:r w:rsidR="00143F64">
        <w:t>”</w:t>
      </w:r>
      <w:r w:rsidRPr="000A3744">
        <w:t>,</w:t>
      </w:r>
      <w:r w:rsidR="00143F64">
        <w:t>”</w:t>
      </w:r>
      <w:r w:rsidRPr="000A3744">
        <w:t>ID</w:t>
      </w:r>
      <w:r w:rsidR="00143F64">
        <w:t>”</w:t>
      </w:r>
      <w:r w:rsidRPr="000A3744">
        <w:t>:43}}</w:t>
      </w:r>
      <w:r w:rsidR="002419E9" w:rsidRPr="0069679C">
        <w:rPr>
          <w:rFonts w:hint="eastAsia"/>
        </w:rPr>
        <w:t xml:space="preserve"> </w:t>
      </w:r>
    </w:p>
    <w:p w:rsidR="002419E9" w:rsidRDefault="002419E9" w:rsidP="002419E9">
      <w:pPr>
        <w:rPr>
          <w:b/>
        </w:rPr>
      </w:pPr>
      <w:r>
        <w:rPr>
          <w:rFonts w:hint="eastAsia"/>
          <w:b/>
        </w:rPr>
        <w:t>失败回复示例</w:t>
      </w:r>
      <w:r>
        <w:rPr>
          <w:rFonts w:hint="eastAsia"/>
          <w:b/>
        </w:rPr>
        <w:t>:</w:t>
      </w:r>
    </w:p>
    <w:p w:rsidR="002419E9" w:rsidRPr="007F1246" w:rsidRDefault="002419E9"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71391" w:rsidRDefault="00971391" w:rsidP="00971391">
      <w:pPr>
        <w:rPr>
          <w:rStyle w:val="af7"/>
          <w:b/>
        </w:rPr>
      </w:pPr>
    </w:p>
    <w:p w:rsidR="00971391" w:rsidRDefault="00971391" w:rsidP="00971391">
      <w:pPr>
        <w:pStyle w:val="3"/>
      </w:pPr>
      <w:r>
        <w:rPr>
          <w:rFonts w:hint="eastAsia"/>
        </w:rPr>
        <w:t>添加列表接口</w:t>
      </w:r>
    </w:p>
    <w:p w:rsidR="00971391" w:rsidRPr="00E47307" w:rsidRDefault="00971391" w:rsidP="00971391">
      <w:pPr>
        <w:rPr>
          <w:b/>
        </w:rPr>
      </w:pPr>
      <w:r w:rsidRPr="00E47307">
        <w:rPr>
          <w:rFonts w:hint="eastAsia"/>
          <w:b/>
        </w:rPr>
        <w:t>url:</w:t>
      </w:r>
    </w:p>
    <w:p w:rsidR="00971391" w:rsidRPr="008510B3" w:rsidRDefault="005446D3" w:rsidP="0097139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6" w:history="1">
        <w:r w:rsidR="00971391" w:rsidRPr="00506A16">
          <w:rPr>
            <w:rStyle w:val="af7"/>
          </w:rPr>
          <w:t>http://192</w:t>
        </w:r>
      </w:hyperlink>
      <w:r w:rsidR="00971391">
        <w:rPr>
          <w:rStyle w:val="af7"/>
        </w:rPr>
        <w:t>.168.2.158</w:t>
      </w:r>
      <w:r w:rsidR="00971391" w:rsidRPr="008510B3">
        <w:rPr>
          <w:rStyle w:val="af7"/>
        </w:rPr>
        <w:t>:9000/ParkAPI/</w:t>
      </w:r>
      <w:r w:rsidR="00971391">
        <w:rPr>
          <w:rStyle w:val="af7"/>
          <w:rFonts w:hint="eastAsia"/>
        </w:rPr>
        <w:t>AddUserInfoList</w:t>
      </w:r>
    </w:p>
    <w:p w:rsidR="0052378A" w:rsidRPr="0052378A" w:rsidRDefault="00971391" w:rsidP="00971391">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C0953" w:rsidRDefault="007C0953" w:rsidP="007C0953">
      <w:pPr>
        <w:pStyle w:val="3"/>
      </w:pPr>
      <w:r>
        <w:rPr>
          <w:rFonts w:hint="eastAsia"/>
        </w:rPr>
        <w:t>修改接口</w:t>
      </w:r>
    </w:p>
    <w:p w:rsidR="007C0953" w:rsidRPr="00E47307" w:rsidRDefault="007C0953" w:rsidP="007C0953">
      <w:pPr>
        <w:rPr>
          <w:b/>
        </w:rPr>
      </w:pPr>
      <w:r w:rsidRPr="00E47307">
        <w:rPr>
          <w:rFonts w:hint="eastAsia"/>
          <w:b/>
        </w:rPr>
        <w:t>url:</w:t>
      </w:r>
    </w:p>
    <w:p w:rsidR="007C0953" w:rsidRPr="008510B3" w:rsidRDefault="005446D3"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7"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UpdateUserInfo</w:t>
      </w:r>
    </w:p>
    <w:p w:rsidR="007B2EA8" w:rsidRDefault="009A5E0C" w:rsidP="007B2EA8">
      <w:pPr>
        <w:rPr>
          <w:b/>
        </w:rPr>
      </w:pPr>
      <w:r>
        <w:rPr>
          <w:rFonts w:hint="eastAsia"/>
          <w:b/>
        </w:rPr>
        <w:t>请求与返回值结构参考</w:t>
      </w:r>
      <w:hyperlink w:anchor="_基本修改接口" w:history="1">
        <w:r w:rsidR="00B37882" w:rsidRPr="00B274B9">
          <w:rPr>
            <w:rStyle w:val="af7"/>
            <w:rFonts w:hint="eastAsia"/>
            <w:b/>
          </w:rPr>
          <w:t>基本</w:t>
        </w:r>
        <w:r w:rsidR="00B37882">
          <w:rPr>
            <w:rStyle w:val="af7"/>
            <w:rFonts w:hint="eastAsia"/>
            <w:b/>
          </w:rPr>
          <w:t>修改</w:t>
        </w:r>
        <w:r w:rsidR="00B37882"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8"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UpdateUserInfoList</w:t>
      </w:r>
    </w:p>
    <w:p w:rsidR="009A5E0C"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D12A2" w:rsidRDefault="00ED12A2" w:rsidP="00795E4B">
      <w:pPr>
        <w:pStyle w:val="3"/>
      </w:pPr>
      <w:r>
        <w:rPr>
          <w:rFonts w:hint="eastAsia"/>
        </w:rPr>
        <w:t>修改人员照片接口</w:t>
      </w:r>
    </w:p>
    <w:p w:rsidR="00ED12A2" w:rsidRPr="00E47307" w:rsidRDefault="00ED12A2" w:rsidP="00ED12A2">
      <w:pPr>
        <w:rPr>
          <w:b/>
        </w:rPr>
      </w:pPr>
      <w:r w:rsidRPr="00E47307">
        <w:rPr>
          <w:rFonts w:hint="eastAsia"/>
          <w:b/>
        </w:rPr>
        <w:t>url:</w:t>
      </w:r>
    </w:p>
    <w:p w:rsidR="00ED12A2" w:rsidRPr="008510B3" w:rsidRDefault="005446D3"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9" w:history="1">
        <w:r w:rsidR="00653271" w:rsidRPr="00506A16">
          <w:rPr>
            <w:rStyle w:val="af7"/>
          </w:rPr>
          <w:t>http://192</w:t>
        </w:r>
      </w:hyperlink>
      <w:r w:rsidR="00ED12A2">
        <w:rPr>
          <w:rStyle w:val="af7"/>
        </w:rPr>
        <w:t>.168.2.158</w:t>
      </w:r>
      <w:r w:rsidR="00ED12A2" w:rsidRPr="008510B3">
        <w:rPr>
          <w:rStyle w:val="af7"/>
        </w:rPr>
        <w:t>:9000/ParkAPI/</w:t>
      </w:r>
      <w:r w:rsidR="00ED12A2">
        <w:rPr>
          <w:rStyle w:val="af7"/>
          <w:rFonts w:hint="eastAsia"/>
        </w:rPr>
        <w:t>UpdateUserPhoto</w:t>
      </w:r>
    </w:p>
    <w:p w:rsidR="00ED12A2" w:rsidRPr="005879B3" w:rsidRDefault="00ED12A2" w:rsidP="00ED12A2">
      <w:pPr>
        <w:rPr>
          <w:b/>
        </w:rPr>
      </w:pPr>
      <w:r w:rsidRPr="00E47307">
        <w:rPr>
          <w:b/>
        </w:rPr>
        <w:t>HTTP</w:t>
      </w:r>
      <w:r w:rsidRPr="00E47307">
        <w:rPr>
          <w:rFonts w:hint="eastAsia"/>
          <w:b/>
        </w:rPr>
        <w:t>请求</w:t>
      </w:r>
      <w:r w:rsidRPr="00E47307">
        <w:rPr>
          <w:b/>
        </w:rPr>
        <w:t>方式</w:t>
      </w:r>
      <w:r w:rsidRPr="00E47307">
        <w:rPr>
          <w:rFonts w:hint="eastAsia"/>
          <w:b/>
        </w:rPr>
        <w:t>：</w:t>
      </w:r>
    </w:p>
    <w:p w:rsidR="00ED12A2" w:rsidRDefault="00ED12A2" w:rsidP="00ED12A2">
      <w:r>
        <w:t>POST</w:t>
      </w:r>
      <w:r>
        <w:t>，</w:t>
      </w:r>
      <w:r>
        <w:t>GET</w:t>
      </w:r>
    </w:p>
    <w:p w:rsidR="00ED12A2" w:rsidRDefault="00ED12A2" w:rsidP="00ED12A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D12A2" w:rsidTr="006404C5">
        <w:tc>
          <w:tcPr>
            <w:tcW w:w="1809"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说明</w:t>
            </w:r>
          </w:p>
        </w:tc>
      </w:tr>
      <w:tr w:rsidR="00ED12A2" w:rsidTr="006404C5">
        <w:tc>
          <w:tcPr>
            <w:tcW w:w="1809" w:type="dxa"/>
          </w:tcPr>
          <w:p w:rsidR="00ED12A2" w:rsidRPr="00EC78A7" w:rsidRDefault="00ED12A2" w:rsidP="006404C5">
            <w:pPr>
              <w:spacing w:line="264" w:lineRule="auto"/>
              <w:rPr>
                <w:b/>
                <w:kern w:val="2"/>
              </w:rPr>
            </w:pPr>
            <w:r w:rsidRPr="00EC78A7">
              <w:rPr>
                <w:b/>
                <w:kern w:val="2"/>
              </w:rPr>
              <w:t>token</w:t>
            </w:r>
          </w:p>
        </w:tc>
        <w:tc>
          <w:tcPr>
            <w:tcW w:w="1024"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D12A2" w:rsidTr="006404C5">
        <w:tc>
          <w:tcPr>
            <w:tcW w:w="1809" w:type="dxa"/>
          </w:tcPr>
          <w:p w:rsidR="00ED12A2" w:rsidRPr="002B72A8" w:rsidRDefault="00ED12A2" w:rsidP="006404C5">
            <w:pPr>
              <w:spacing w:line="264" w:lineRule="auto"/>
              <w:rPr>
                <w:b/>
                <w:kern w:val="2"/>
              </w:rPr>
            </w:pPr>
            <w:r w:rsidRPr="002B72A8">
              <w:rPr>
                <w:b/>
                <w:kern w:val="2"/>
              </w:rPr>
              <w:t>UserNo</w:t>
            </w:r>
          </w:p>
        </w:tc>
        <w:tc>
          <w:tcPr>
            <w:tcW w:w="1024"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ED12A2" w:rsidTr="006404C5">
        <w:tc>
          <w:tcPr>
            <w:tcW w:w="1809" w:type="dxa"/>
          </w:tcPr>
          <w:p w:rsidR="00ED12A2" w:rsidRPr="002B72A8" w:rsidRDefault="00ED12A2" w:rsidP="006404C5">
            <w:pPr>
              <w:spacing w:line="264" w:lineRule="auto"/>
              <w:rPr>
                <w:b/>
                <w:kern w:val="2"/>
              </w:rPr>
            </w:pPr>
            <w:r w:rsidRPr="0052378A">
              <w:rPr>
                <w:b/>
                <w:kern w:val="2"/>
              </w:rPr>
              <w:t>photo</w:t>
            </w:r>
          </w:p>
        </w:tc>
        <w:tc>
          <w:tcPr>
            <w:tcW w:w="1024" w:type="dxa"/>
          </w:tcPr>
          <w:p w:rsidR="00ED12A2" w:rsidRPr="00E00670" w:rsidRDefault="00ED12A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r w:rsidR="00ED12A2" w:rsidTr="006404C5">
        <w:tc>
          <w:tcPr>
            <w:tcW w:w="1809" w:type="dxa"/>
          </w:tcPr>
          <w:p w:rsidR="00ED12A2" w:rsidRDefault="00ED12A2"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D12A2" w:rsidRPr="00E00670" w:rsidRDefault="00ED12A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D12A2" w:rsidRDefault="00ED12A2" w:rsidP="00ED12A2">
      <w:pPr>
        <w:rPr>
          <w:b/>
        </w:rPr>
      </w:pPr>
      <w:r>
        <w:rPr>
          <w:rFonts w:hint="eastAsia"/>
          <w:b/>
        </w:rPr>
        <w:t>返回</w:t>
      </w:r>
      <w:r>
        <w:rPr>
          <w:b/>
        </w:rPr>
        <w:t>数据</w:t>
      </w:r>
      <w:r w:rsidRPr="0050700F">
        <w:rPr>
          <w:rFonts w:hint="eastAsia"/>
          <w:b/>
        </w:rPr>
        <w:t>格式</w:t>
      </w:r>
      <w:r>
        <w:rPr>
          <w:rFonts w:hint="eastAsia"/>
          <w:b/>
        </w:rPr>
        <w:t>:</w:t>
      </w:r>
    </w:p>
    <w:p w:rsidR="00ED12A2" w:rsidRPr="0051022D" w:rsidRDefault="00ED12A2" w:rsidP="00ED12A2">
      <w:r>
        <w:t>JSON</w:t>
      </w:r>
    </w:p>
    <w:p w:rsidR="00ED12A2" w:rsidRDefault="00ED12A2" w:rsidP="00ED12A2">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D12A2"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说明</w:t>
            </w:r>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D12A2"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ED12A2" w:rsidRDefault="00ED12A2" w:rsidP="00ED12A2">
      <w:pPr>
        <w:rPr>
          <w:b/>
        </w:rPr>
      </w:pPr>
    </w:p>
    <w:p w:rsidR="00ED12A2" w:rsidRDefault="00ED12A2" w:rsidP="00ED12A2">
      <w:pPr>
        <w:rPr>
          <w:b/>
        </w:rPr>
      </w:pPr>
      <w:r>
        <w:rPr>
          <w:rFonts w:hint="eastAsia"/>
          <w:b/>
        </w:rPr>
        <w:t>请求示例：</w:t>
      </w:r>
    </w:p>
    <w:p w:rsidR="00ED12A2" w:rsidRPr="008510B3" w:rsidRDefault="005446D3"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0" w:history="1">
        <w:r w:rsidR="00653271" w:rsidRPr="00506A16">
          <w:rPr>
            <w:rStyle w:val="af7"/>
          </w:rPr>
          <w:t>http://192</w:t>
        </w:r>
      </w:hyperlink>
      <w:r w:rsidR="00ED12A2">
        <w:rPr>
          <w:rStyle w:val="af7"/>
        </w:rPr>
        <w:t>.168.2.158</w:t>
      </w:r>
      <w:r w:rsidR="00ED12A2" w:rsidRPr="008510B3">
        <w:rPr>
          <w:rStyle w:val="af7"/>
        </w:rPr>
        <w:t>:9000/ParkAPI/</w:t>
      </w:r>
      <w:r w:rsidR="00ED12A2" w:rsidRPr="0069679C">
        <w:rPr>
          <w:rStyle w:val="af7"/>
          <w:rFonts w:hint="eastAsia"/>
        </w:rPr>
        <w:t xml:space="preserve"> </w:t>
      </w:r>
      <w:r w:rsidR="0088760E" w:rsidRPr="0088760E">
        <w:rPr>
          <w:rStyle w:val="af7"/>
        </w:rPr>
        <w:t>UpdateUserPhoto</w:t>
      </w:r>
      <w:r w:rsidR="00ED12A2" w:rsidRPr="008510B3">
        <w:rPr>
          <w:rStyle w:val="af7"/>
        </w:rPr>
        <w:t>?token=daa2f13951c447d5b9988f50751bcf4b</w:t>
      </w:r>
      <w:r w:rsidR="00ED12A2">
        <w:rPr>
          <w:rStyle w:val="af7"/>
          <w:rFonts w:hint="eastAsia"/>
        </w:rPr>
        <w:t>&amp;UserNO=A0001&amp;</w:t>
      </w:r>
      <w:r w:rsidR="00ED12A2" w:rsidRPr="00EB393D">
        <w:rPr>
          <w:rStyle w:val="af7"/>
        </w:rPr>
        <w:t>photo</w:t>
      </w:r>
      <w:r w:rsidR="00ED12A2">
        <w:rPr>
          <w:rStyle w:val="af7"/>
          <w:rFonts w:hint="eastAsia"/>
        </w:rPr>
        <w:t>=</w:t>
      </w:r>
    </w:p>
    <w:p w:rsidR="00ED12A2" w:rsidRDefault="00ED12A2" w:rsidP="00ED12A2">
      <w:pPr>
        <w:rPr>
          <w:b/>
        </w:rPr>
      </w:pPr>
      <w:r>
        <w:rPr>
          <w:rFonts w:hint="eastAsia"/>
          <w:b/>
        </w:rPr>
        <w:t>成功回复示例</w:t>
      </w:r>
      <w:r>
        <w:rPr>
          <w:rFonts w:hint="eastAsia"/>
          <w:b/>
        </w:rPr>
        <w:t>:</w:t>
      </w:r>
    </w:p>
    <w:p w:rsidR="00ED12A2" w:rsidRPr="007F1246" w:rsidRDefault="00ED12A2"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ED12A2" w:rsidRDefault="00ED12A2" w:rsidP="00ED12A2">
      <w:pPr>
        <w:rPr>
          <w:b/>
        </w:rPr>
      </w:pPr>
      <w:r>
        <w:rPr>
          <w:rFonts w:hint="eastAsia"/>
          <w:b/>
        </w:rPr>
        <w:t>失败回复示例</w:t>
      </w:r>
      <w:r>
        <w:rPr>
          <w:rFonts w:hint="eastAsia"/>
          <w:b/>
        </w:rPr>
        <w:t>:</w:t>
      </w:r>
    </w:p>
    <w:p w:rsidR="00ED12A2" w:rsidRPr="007F1246" w:rsidRDefault="00ED12A2"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D12A2" w:rsidRDefault="00ED12A2" w:rsidP="009A5E0C">
      <w:pPr>
        <w:rPr>
          <w:b/>
        </w:rPr>
      </w:pPr>
    </w:p>
    <w:p w:rsidR="00D96D21" w:rsidRPr="00B5638D" w:rsidRDefault="00D96D21" w:rsidP="00D96D21">
      <w:pPr>
        <w:pStyle w:val="3"/>
      </w:pPr>
      <w:r>
        <w:rPr>
          <w:rFonts w:hint="eastAsia"/>
        </w:rPr>
        <w:t>删除接口</w:t>
      </w:r>
    </w:p>
    <w:p w:rsidR="00D96D21" w:rsidRPr="00E47307" w:rsidRDefault="00D96D21" w:rsidP="00D96D21">
      <w:pPr>
        <w:rPr>
          <w:b/>
        </w:rPr>
      </w:pPr>
      <w:r w:rsidRPr="00E47307">
        <w:rPr>
          <w:rFonts w:hint="eastAsia"/>
          <w:b/>
        </w:rPr>
        <w:t>url:</w:t>
      </w:r>
    </w:p>
    <w:p w:rsidR="00D96D21" w:rsidRPr="008510B3" w:rsidRDefault="005446D3" w:rsidP="00D96D2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1" w:history="1">
        <w:r w:rsidR="00653271" w:rsidRPr="00506A16">
          <w:rPr>
            <w:rStyle w:val="af7"/>
          </w:rPr>
          <w:t>http://192</w:t>
        </w:r>
      </w:hyperlink>
      <w:r w:rsidR="00B52333">
        <w:rPr>
          <w:rStyle w:val="af7"/>
        </w:rPr>
        <w:t>.168.2.158</w:t>
      </w:r>
      <w:r w:rsidR="00D96D21" w:rsidRPr="008510B3">
        <w:rPr>
          <w:rStyle w:val="af7"/>
        </w:rPr>
        <w:t>:9000/ParkAPI/</w:t>
      </w:r>
      <w:r w:rsidR="00D96D21">
        <w:rPr>
          <w:rStyle w:val="af7"/>
          <w:rFonts w:hint="eastAsia"/>
        </w:rPr>
        <w:t>DeleteUserInfo</w:t>
      </w:r>
    </w:p>
    <w:p w:rsidR="00D96D21" w:rsidRDefault="00D96D21" w:rsidP="00D96D21">
      <w:pPr>
        <w:rPr>
          <w:rStyle w:val="af7"/>
          <w:b/>
        </w:rPr>
      </w:pPr>
      <w:r>
        <w:rPr>
          <w:rFonts w:hint="eastAsia"/>
          <w:b/>
        </w:rPr>
        <w:t>请求与返回值结构参考</w:t>
      </w:r>
      <w:hyperlink w:anchor="_基本删除接口" w:history="1">
        <w:r w:rsidR="00B37882" w:rsidRPr="00B274B9">
          <w:rPr>
            <w:rStyle w:val="af7"/>
            <w:rFonts w:hint="eastAsia"/>
            <w:b/>
          </w:rPr>
          <w:t>基本</w:t>
        </w:r>
        <w:r w:rsidR="00B37882">
          <w:rPr>
            <w:rStyle w:val="af7"/>
            <w:rFonts w:hint="eastAsia"/>
            <w:b/>
          </w:rPr>
          <w:t>删除</w:t>
        </w:r>
        <w:r w:rsidR="00B37882" w:rsidRPr="00B274B9">
          <w:rPr>
            <w:rStyle w:val="af7"/>
            <w:rFonts w:hint="eastAsia"/>
            <w:b/>
          </w:rPr>
          <w:t>接口</w:t>
        </w:r>
      </w:hyperlink>
    </w:p>
    <w:p w:rsidR="00F448B8" w:rsidRDefault="00F448B8" w:rsidP="00795E4B">
      <w:pPr>
        <w:pStyle w:val="3"/>
      </w:pPr>
      <w:r>
        <w:rPr>
          <w:rFonts w:hint="eastAsia"/>
        </w:rPr>
        <w:t>删除人员照片接口</w:t>
      </w:r>
    </w:p>
    <w:p w:rsidR="00F448B8" w:rsidRPr="00E47307" w:rsidRDefault="00F448B8" w:rsidP="00F448B8">
      <w:pPr>
        <w:rPr>
          <w:b/>
        </w:rPr>
      </w:pPr>
      <w:r w:rsidRPr="00E47307">
        <w:rPr>
          <w:rFonts w:hint="eastAsia"/>
          <w:b/>
        </w:rPr>
        <w:t>url:</w:t>
      </w:r>
    </w:p>
    <w:p w:rsidR="00F448B8" w:rsidRPr="008510B3" w:rsidRDefault="005446D3"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2" w:history="1">
        <w:r w:rsidR="00653271" w:rsidRPr="00506A16">
          <w:rPr>
            <w:rStyle w:val="af7"/>
          </w:rPr>
          <w:t>http://192</w:t>
        </w:r>
      </w:hyperlink>
      <w:r w:rsidR="00F448B8">
        <w:rPr>
          <w:rStyle w:val="af7"/>
        </w:rPr>
        <w:t>.168.2.158</w:t>
      </w:r>
      <w:r w:rsidR="00F448B8" w:rsidRPr="008510B3">
        <w:rPr>
          <w:rStyle w:val="af7"/>
        </w:rPr>
        <w:t>:9000/ParkAPI/</w:t>
      </w:r>
      <w:r w:rsidR="00D82833">
        <w:rPr>
          <w:rStyle w:val="af7"/>
          <w:rFonts w:hint="eastAsia"/>
        </w:rPr>
        <w:t>Delete</w:t>
      </w:r>
      <w:r w:rsidR="00F448B8">
        <w:rPr>
          <w:rStyle w:val="af7"/>
          <w:rFonts w:hint="eastAsia"/>
        </w:rPr>
        <w:t>UserPhoto</w:t>
      </w:r>
    </w:p>
    <w:p w:rsidR="00F448B8" w:rsidRPr="005879B3" w:rsidRDefault="00F448B8" w:rsidP="00F448B8">
      <w:pPr>
        <w:rPr>
          <w:b/>
        </w:rPr>
      </w:pPr>
      <w:r w:rsidRPr="00E47307">
        <w:rPr>
          <w:b/>
        </w:rPr>
        <w:t>HTTP</w:t>
      </w:r>
      <w:r w:rsidRPr="00E47307">
        <w:rPr>
          <w:rFonts w:hint="eastAsia"/>
          <w:b/>
        </w:rPr>
        <w:t>请求</w:t>
      </w:r>
      <w:r w:rsidRPr="00E47307">
        <w:rPr>
          <w:b/>
        </w:rPr>
        <w:t>方式</w:t>
      </w:r>
      <w:r w:rsidRPr="00E47307">
        <w:rPr>
          <w:rFonts w:hint="eastAsia"/>
          <w:b/>
        </w:rPr>
        <w:t>：</w:t>
      </w:r>
    </w:p>
    <w:p w:rsidR="00F448B8" w:rsidRDefault="00F448B8" w:rsidP="00F448B8">
      <w:r>
        <w:t>POST</w:t>
      </w:r>
      <w:r>
        <w:t>，</w:t>
      </w:r>
      <w:r>
        <w:t>GET</w:t>
      </w:r>
    </w:p>
    <w:p w:rsidR="00F448B8" w:rsidRDefault="00F448B8" w:rsidP="00F448B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448B8" w:rsidTr="006404C5">
        <w:tc>
          <w:tcPr>
            <w:tcW w:w="1809"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说明</w:t>
            </w:r>
          </w:p>
        </w:tc>
      </w:tr>
      <w:tr w:rsidR="00F448B8" w:rsidTr="006404C5">
        <w:tc>
          <w:tcPr>
            <w:tcW w:w="1809" w:type="dxa"/>
          </w:tcPr>
          <w:p w:rsidR="00F448B8" w:rsidRPr="00EC78A7" w:rsidRDefault="00F448B8" w:rsidP="006404C5">
            <w:pPr>
              <w:spacing w:line="264" w:lineRule="auto"/>
              <w:rPr>
                <w:b/>
                <w:kern w:val="2"/>
              </w:rPr>
            </w:pPr>
            <w:r w:rsidRPr="00EC78A7">
              <w:rPr>
                <w:b/>
                <w:kern w:val="2"/>
              </w:rPr>
              <w:t>token</w:t>
            </w:r>
          </w:p>
        </w:tc>
        <w:tc>
          <w:tcPr>
            <w:tcW w:w="1024"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448B8" w:rsidTr="006404C5">
        <w:tc>
          <w:tcPr>
            <w:tcW w:w="1809" w:type="dxa"/>
          </w:tcPr>
          <w:p w:rsidR="00F448B8" w:rsidRPr="002B72A8" w:rsidRDefault="00F448B8" w:rsidP="006404C5">
            <w:pPr>
              <w:spacing w:line="264" w:lineRule="auto"/>
              <w:rPr>
                <w:b/>
                <w:kern w:val="2"/>
              </w:rPr>
            </w:pPr>
            <w:r w:rsidRPr="002B72A8">
              <w:rPr>
                <w:b/>
                <w:kern w:val="2"/>
              </w:rPr>
              <w:t>UserNo</w:t>
            </w:r>
          </w:p>
        </w:tc>
        <w:tc>
          <w:tcPr>
            <w:tcW w:w="1024"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48B8" w:rsidRDefault="00F448B8"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F448B8" w:rsidTr="006404C5">
        <w:tc>
          <w:tcPr>
            <w:tcW w:w="1809" w:type="dxa"/>
          </w:tcPr>
          <w:p w:rsidR="00F448B8" w:rsidRDefault="00F448B8"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w:t>
            </w:r>
            <w:r>
              <w:rPr>
                <w:rFonts w:ascii="新宋体" w:hAnsi="新宋体" w:cs="新宋体" w:hint="eastAsia"/>
                <w:color w:val="000000"/>
                <w:sz w:val="19"/>
                <w:szCs w:val="19"/>
                <w:highlight w:val="white"/>
              </w:rPr>
              <w:t>allBack</w:t>
            </w:r>
          </w:p>
        </w:tc>
        <w:tc>
          <w:tcPr>
            <w:tcW w:w="1024" w:type="dxa"/>
          </w:tcPr>
          <w:p w:rsidR="00F448B8" w:rsidRPr="00E00670" w:rsidRDefault="00F448B8"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48B8" w:rsidRDefault="00F448B8"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448B8" w:rsidRDefault="00F448B8" w:rsidP="00F448B8">
      <w:pPr>
        <w:rPr>
          <w:b/>
        </w:rPr>
      </w:pPr>
      <w:r>
        <w:rPr>
          <w:rFonts w:hint="eastAsia"/>
          <w:b/>
        </w:rPr>
        <w:t>返回</w:t>
      </w:r>
      <w:r>
        <w:rPr>
          <w:b/>
        </w:rPr>
        <w:t>数据</w:t>
      </w:r>
      <w:r w:rsidRPr="0050700F">
        <w:rPr>
          <w:rFonts w:hint="eastAsia"/>
          <w:b/>
        </w:rPr>
        <w:t>格式</w:t>
      </w:r>
      <w:r>
        <w:rPr>
          <w:rFonts w:hint="eastAsia"/>
          <w:b/>
        </w:rPr>
        <w:t>:</w:t>
      </w:r>
    </w:p>
    <w:p w:rsidR="00F448B8" w:rsidRPr="0051022D" w:rsidRDefault="00F448B8" w:rsidP="00F448B8">
      <w:r>
        <w:t>JSON</w:t>
      </w:r>
    </w:p>
    <w:p w:rsidR="00F448B8" w:rsidRDefault="00F448B8" w:rsidP="00F448B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448B8"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说明</w:t>
            </w:r>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448B8"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F448B8" w:rsidRDefault="00F448B8" w:rsidP="00F448B8">
      <w:pPr>
        <w:rPr>
          <w:b/>
        </w:rPr>
      </w:pPr>
    </w:p>
    <w:p w:rsidR="00F448B8" w:rsidRDefault="00F448B8" w:rsidP="00F448B8">
      <w:pPr>
        <w:rPr>
          <w:b/>
        </w:rPr>
      </w:pPr>
      <w:r>
        <w:rPr>
          <w:rFonts w:hint="eastAsia"/>
          <w:b/>
        </w:rPr>
        <w:t>请求示例：</w:t>
      </w:r>
    </w:p>
    <w:p w:rsidR="00F448B8" w:rsidRPr="008510B3" w:rsidRDefault="005446D3"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3" w:history="1">
        <w:r w:rsidR="00653271" w:rsidRPr="00506A16">
          <w:rPr>
            <w:rStyle w:val="af7"/>
          </w:rPr>
          <w:t>http://192</w:t>
        </w:r>
      </w:hyperlink>
      <w:r w:rsidR="00F448B8">
        <w:rPr>
          <w:rStyle w:val="af7"/>
        </w:rPr>
        <w:t>.168.2.158</w:t>
      </w:r>
      <w:r w:rsidR="00F448B8" w:rsidRPr="008510B3">
        <w:rPr>
          <w:rStyle w:val="af7"/>
        </w:rPr>
        <w:t>:9000/ParkAPI/</w:t>
      </w:r>
      <w:r w:rsidR="00F448B8" w:rsidRPr="0069679C">
        <w:rPr>
          <w:rStyle w:val="af7"/>
          <w:rFonts w:hint="eastAsia"/>
        </w:rPr>
        <w:t xml:space="preserve"> </w:t>
      </w:r>
      <w:r w:rsidR="00045F0B">
        <w:rPr>
          <w:rStyle w:val="af7"/>
          <w:rFonts w:hint="eastAsia"/>
        </w:rPr>
        <w:t>Delete</w:t>
      </w:r>
      <w:r w:rsidR="00F448B8">
        <w:rPr>
          <w:rStyle w:val="af7"/>
          <w:rFonts w:hint="eastAsia"/>
        </w:rPr>
        <w:t>UserPhoto</w:t>
      </w:r>
      <w:r w:rsidR="00F448B8" w:rsidRPr="008510B3">
        <w:rPr>
          <w:rStyle w:val="af7"/>
        </w:rPr>
        <w:t>?token=daa2f13951c447d5b9988f50751bcf4b</w:t>
      </w:r>
      <w:r w:rsidR="00F448B8">
        <w:rPr>
          <w:rStyle w:val="af7"/>
          <w:rFonts w:hint="eastAsia"/>
        </w:rPr>
        <w:t>&amp;UserNO=A0001</w:t>
      </w:r>
    </w:p>
    <w:p w:rsidR="00F448B8" w:rsidRDefault="00F448B8" w:rsidP="00F448B8">
      <w:pPr>
        <w:rPr>
          <w:b/>
        </w:rPr>
      </w:pPr>
      <w:r>
        <w:rPr>
          <w:rFonts w:hint="eastAsia"/>
          <w:b/>
        </w:rPr>
        <w:t>成功回复示例</w:t>
      </w:r>
      <w:r>
        <w:rPr>
          <w:rFonts w:hint="eastAsia"/>
          <w:b/>
        </w:rPr>
        <w:t>:</w:t>
      </w:r>
    </w:p>
    <w:p w:rsidR="00F448B8" w:rsidRPr="007F1246" w:rsidRDefault="00F448B8"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F448B8" w:rsidRDefault="00F448B8" w:rsidP="00F448B8">
      <w:pPr>
        <w:rPr>
          <w:b/>
        </w:rPr>
      </w:pPr>
      <w:r>
        <w:rPr>
          <w:rFonts w:hint="eastAsia"/>
          <w:b/>
        </w:rPr>
        <w:t>失败回复示例</w:t>
      </w:r>
      <w:r>
        <w:rPr>
          <w:rFonts w:hint="eastAsia"/>
          <w:b/>
        </w:rPr>
        <w:t>:</w:t>
      </w:r>
    </w:p>
    <w:p w:rsidR="00F448B8" w:rsidRPr="007F1246" w:rsidRDefault="00F448B8"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F448B8" w:rsidRDefault="00F448B8" w:rsidP="00D96D21">
      <w:pPr>
        <w:rPr>
          <w:rStyle w:val="af7"/>
          <w:b/>
        </w:rPr>
      </w:pPr>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5446D3"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4" w:history="1">
        <w:r w:rsidR="00653271" w:rsidRPr="00506A16">
          <w:rPr>
            <w:rStyle w:val="af7"/>
          </w:rPr>
          <w:t>http://192</w:t>
        </w:r>
      </w:hyperlink>
      <w:r w:rsidR="00B52333">
        <w:rPr>
          <w:rStyle w:val="af7"/>
        </w:rPr>
        <w:t>.168.2.158</w:t>
      </w:r>
      <w:r w:rsidR="003401D6" w:rsidRPr="008510B3">
        <w:rPr>
          <w:rStyle w:val="af7"/>
        </w:rPr>
        <w:t>:9000/ParkAPI</w:t>
      </w:r>
      <w:r w:rsidR="001647CB">
        <w:rPr>
          <w:rStyle w:val="af7"/>
        </w:rPr>
        <w:t>/U</w:t>
      </w:r>
      <w:r w:rsidR="003401D6">
        <w:rPr>
          <w:rStyle w:val="af7"/>
          <w:rFonts w:hint="eastAsia"/>
        </w:rPr>
        <w:t>pdateUserInfoFields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5446D3"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5"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DeleteUserInfoBy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删除接口</w:t>
      </w:r>
    </w:p>
    <w:p w:rsidR="00E84D6D" w:rsidRPr="00E47307" w:rsidRDefault="00E84D6D" w:rsidP="00E84D6D">
      <w:pPr>
        <w:rPr>
          <w:b/>
        </w:rPr>
      </w:pPr>
      <w:r w:rsidRPr="00E47307">
        <w:rPr>
          <w:rFonts w:hint="eastAsia"/>
          <w:b/>
        </w:rPr>
        <w:t>url:</w:t>
      </w:r>
    </w:p>
    <w:p w:rsidR="00E84D6D" w:rsidRPr="008510B3" w:rsidRDefault="005446D3"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6" w:history="1">
        <w:r w:rsidR="00E84D6D" w:rsidRPr="00506A16">
          <w:rPr>
            <w:rStyle w:val="af7"/>
          </w:rPr>
          <w:t>http://192</w:t>
        </w:r>
      </w:hyperlink>
      <w:r w:rsidR="00E84D6D">
        <w:rPr>
          <w:rStyle w:val="af7"/>
        </w:rPr>
        <w:t>.168.2.158</w:t>
      </w:r>
      <w:r w:rsidR="00E84D6D" w:rsidRPr="008510B3">
        <w:rPr>
          <w:rStyle w:val="af7"/>
        </w:rPr>
        <w:t>:9000/ParkAPI/</w:t>
      </w:r>
      <w:r w:rsidR="00E84D6D">
        <w:rPr>
          <w:rStyle w:val="af7"/>
          <w:rFonts w:hint="eastAsia"/>
        </w:rPr>
        <w:t>DeleteUserInfoByID</w:t>
      </w:r>
    </w:p>
    <w:p w:rsidR="00E84D6D" w:rsidRDefault="00E84D6D" w:rsidP="00E84D6D">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列表删除接口</w:t>
      </w:r>
    </w:p>
    <w:p w:rsidR="00E84D6D" w:rsidRPr="00E47307" w:rsidRDefault="00E84D6D" w:rsidP="00E84D6D">
      <w:pPr>
        <w:rPr>
          <w:b/>
        </w:rPr>
      </w:pPr>
      <w:r w:rsidRPr="00E47307">
        <w:rPr>
          <w:rFonts w:hint="eastAsia"/>
          <w:b/>
        </w:rPr>
        <w:t>url:</w:t>
      </w:r>
    </w:p>
    <w:p w:rsidR="00E84D6D" w:rsidRPr="008510B3" w:rsidRDefault="005446D3"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7" w:history="1">
        <w:r w:rsidR="00E84D6D" w:rsidRPr="00506A16">
          <w:rPr>
            <w:rStyle w:val="af7"/>
          </w:rPr>
          <w:t>http://192</w:t>
        </w:r>
      </w:hyperlink>
      <w:r w:rsidR="00E84D6D">
        <w:rPr>
          <w:rStyle w:val="af7"/>
        </w:rPr>
        <w:t>.168.2.158</w:t>
      </w:r>
      <w:r w:rsidR="00E84D6D" w:rsidRPr="008510B3">
        <w:rPr>
          <w:rStyle w:val="af7"/>
        </w:rPr>
        <w:t>:9000/ParkAPI/</w:t>
      </w:r>
      <w:r w:rsidR="00E84D6D">
        <w:rPr>
          <w:rStyle w:val="af7"/>
          <w:rFonts w:hint="eastAsia"/>
        </w:rPr>
        <w:t>DeleteUserInfo</w:t>
      </w:r>
      <w:r w:rsidR="00890007">
        <w:rPr>
          <w:rStyle w:val="af7"/>
          <w:rFonts w:hint="eastAsia"/>
        </w:rPr>
        <w:t>By</w:t>
      </w:r>
      <w:r w:rsidR="00E84D6D">
        <w:rPr>
          <w:rStyle w:val="af7"/>
          <w:rFonts w:hint="eastAsia"/>
        </w:rPr>
        <w:t>IDList</w:t>
      </w:r>
    </w:p>
    <w:p w:rsidR="00C31D86" w:rsidRDefault="00E84D6D"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UserInfo</w:t>
      </w:r>
    </w:p>
    <w:p w:rsidR="003401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C0953" w:rsidRDefault="00D657B3" w:rsidP="00D657B3">
      <w:pPr>
        <w:pStyle w:val="2"/>
      </w:pPr>
      <w:r>
        <w:rPr>
          <w:rFonts w:hint="eastAsia"/>
        </w:rPr>
        <w:t>权限组数据接口</w:t>
      </w:r>
    </w:p>
    <w:p w:rsidR="00D657B3" w:rsidRDefault="00D657B3" w:rsidP="00D657B3">
      <w:pPr>
        <w:pStyle w:val="3"/>
      </w:pPr>
      <w:bookmarkStart w:id="27" w:name="_Model结构_6"/>
      <w:bookmarkEnd w:id="27"/>
      <w:r>
        <w:rPr>
          <w:rFonts w:hint="eastAsia"/>
        </w:rPr>
        <w:t>Model</w:t>
      </w:r>
      <w:r>
        <w:rPr>
          <w:rFonts w:hint="eastAsia"/>
        </w:rPr>
        <w:t>结构</w:t>
      </w:r>
    </w:p>
    <w:p w:rsidR="00D657B3" w:rsidRPr="00D657B3" w:rsidRDefault="00D657B3" w:rsidP="00D65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D657B3" w:rsidTr="00F3297B">
        <w:tc>
          <w:tcPr>
            <w:tcW w:w="1809"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657B3" w:rsidRDefault="00830702"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t>说明</w:t>
            </w:r>
          </w:p>
        </w:tc>
      </w:tr>
      <w:tr w:rsidR="00830702" w:rsidRPr="00E00670" w:rsidTr="00F3297B">
        <w:tc>
          <w:tcPr>
            <w:tcW w:w="1809" w:type="dxa"/>
          </w:tcPr>
          <w:p w:rsidR="00830702" w:rsidRPr="00EC78A7" w:rsidRDefault="00830702" w:rsidP="00F3297B">
            <w:pPr>
              <w:spacing w:line="264" w:lineRule="auto"/>
              <w:rPr>
                <w:b/>
                <w:kern w:val="2"/>
              </w:rPr>
            </w:pPr>
            <w:r w:rsidRPr="00EC78A7">
              <w:rPr>
                <w:b/>
                <w:kern w:val="2"/>
              </w:rPr>
              <w:t>ID</w:t>
            </w:r>
          </w:p>
        </w:tc>
        <w:tc>
          <w:tcPr>
            <w:tcW w:w="1024" w:type="dxa"/>
          </w:tcPr>
          <w:p w:rsidR="00830702"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30702" w:rsidRDefault="00830702"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0702" w:rsidRPr="00E00670" w:rsidRDefault="00830702"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830702" w:rsidRPr="00E00670" w:rsidTr="00F3297B">
        <w:tc>
          <w:tcPr>
            <w:tcW w:w="1809" w:type="dxa"/>
          </w:tcPr>
          <w:p w:rsidR="00830702" w:rsidRPr="00EC78A7" w:rsidRDefault="00830702" w:rsidP="00F3297B">
            <w:pPr>
              <w:spacing w:line="264" w:lineRule="auto"/>
              <w:rPr>
                <w:b/>
                <w:kern w:val="2"/>
              </w:rPr>
            </w:pPr>
            <w:r w:rsidRPr="00D657B3">
              <w:rPr>
                <w:b/>
                <w:kern w:val="2"/>
              </w:rPr>
              <w:t>GroupName</w:t>
            </w:r>
          </w:p>
        </w:tc>
        <w:tc>
          <w:tcPr>
            <w:tcW w:w="1024" w:type="dxa"/>
          </w:tcPr>
          <w:p w:rsidR="00830702" w:rsidRDefault="00830702"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0702" w:rsidRDefault="00830702"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0702" w:rsidRDefault="00DC63FA" w:rsidP="00F3297B">
            <w:pPr>
              <w:spacing w:line="264" w:lineRule="auto"/>
              <w:rPr>
                <w:rFonts w:ascii="Consolas" w:hAnsi="Consolas" w:cs="Consolas"/>
                <w:sz w:val="18"/>
                <w:szCs w:val="18"/>
              </w:rPr>
            </w:pPr>
            <w:r>
              <w:rPr>
                <w:rFonts w:ascii="Consolas" w:hAnsi="Consolas" w:cs="Consolas" w:hint="eastAsia"/>
                <w:sz w:val="18"/>
                <w:szCs w:val="18"/>
              </w:rPr>
              <w:t>权限组</w:t>
            </w:r>
            <w:r w:rsidR="00830702">
              <w:rPr>
                <w:rFonts w:ascii="Consolas" w:hAnsi="Consolas" w:cs="Consolas" w:hint="eastAsia"/>
                <w:sz w:val="18"/>
                <w:szCs w:val="18"/>
              </w:rPr>
              <w:t>名称</w:t>
            </w:r>
          </w:p>
        </w:tc>
      </w:tr>
      <w:tr w:rsidR="00830702" w:rsidRPr="00E00670" w:rsidTr="00F3297B">
        <w:tc>
          <w:tcPr>
            <w:tcW w:w="1809" w:type="dxa"/>
          </w:tcPr>
          <w:p w:rsidR="00830702" w:rsidRPr="00776986" w:rsidRDefault="00DC63FA" w:rsidP="00F3297B">
            <w:pPr>
              <w:spacing w:line="264" w:lineRule="auto"/>
              <w:rPr>
                <w:kern w:val="2"/>
              </w:rPr>
            </w:pPr>
            <w:r w:rsidRPr="00776986">
              <w:rPr>
                <w:kern w:val="2"/>
              </w:rPr>
              <w:t>Remarks</w:t>
            </w:r>
          </w:p>
        </w:tc>
        <w:tc>
          <w:tcPr>
            <w:tcW w:w="1024" w:type="dxa"/>
          </w:tcPr>
          <w:p w:rsidR="00830702" w:rsidRDefault="00830702"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0702" w:rsidRDefault="00AA74E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30702" w:rsidRDefault="00DC63FA" w:rsidP="00F3297B">
            <w:pPr>
              <w:spacing w:line="264" w:lineRule="auto"/>
              <w:rPr>
                <w:rFonts w:ascii="Consolas" w:hAnsi="Consolas" w:cs="Consolas"/>
                <w:sz w:val="18"/>
                <w:szCs w:val="18"/>
              </w:rPr>
            </w:pPr>
            <w:r>
              <w:rPr>
                <w:rFonts w:ascii="Consolas" w:hAnsi="Consolas" w:cs="Consolas" w:hint="eastAsia"/>
                <w:sz w:val="18"/>
                <w:szCs w:val="18"/>
              </w:rPr>
              <w:t>备注</w:t>
            </w:r>
          </w:p>
        </w:tc>
      </w:tr>
    </w:tbl>
    <w:p w:rsidR="009E02A3" w:rsidRDefault="009E02A3" w:rsidP="009E02A3">
      <w:pPr>
        <w:pStyle w:val="3"/>
      </w:pPr>
      <w:r>
        <w:rPr>
          <w:rFonts w:hint="eastAsia"/>
        </w:rPr>
        <w:t>获取接口</w:t>
      </w:r>
    </w:p>
    <w:p w:rsidR="009E02A3" w:rsidRPr="00E47307" w:rsidRDefault="009E02A3" w:rsidP="009E02A3">
      <w:pPr>
        <w:rPr>
          <w:b/>
        </w:rPr>
      </w:pPr>
      <w:r w:rsidRPr="00E47307">
        <w:rPr>
          <w:rFonts w:hint="eastAsia"/>
          <w:b/>
        </w:rPr>
        <w:t>url:</w:t>
      </w:r>
    </w:p>
    <w:p w:rsidR="009E02A3" w:rsidRPr="008510B3" w:rsidRDefault="005446D3"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9"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Get</w:t>
      </w:r>
      <w:r w:rsidR="009E02A3" w:rsidRPr="009E02A3">
        <w:rPr>
          <w:rStyle w:val="af7"/>
        </w:rPr>
        <w:t>RightGroups</w:t>
      </w:r>
    </w:p>
    <w:p w:rsidR="00983705" w:rsidRDefault="009E02A3" w:rsidP="0098370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983705" w:rsidRDefault="00983705" w:rsidP="00983705">
      <w:pPr>
        <w:pStyle w:val="3"/>
      </w:pPr>
      <w:r>
        <w:rPr>
          <w:rFonts w:hint="eastAsia"/>
        </w:rPr>
        <w:t>获取不重复字段值接口</w:t>
      </w:r>
    </w:p>
    <w:p w:rsidR="00983705" w:rsidRPr="00E47307" w:rsidRDefault="00983705" w:rsidP="00983705">
      <w:pPr>
        <w:rPr>
          <w:b/>
        </w:rPr>
      </w:pPr>
      <w:r w:rsidRPr="00E47307">
        <w:rPr>
          <w:rFonts w:hint="eastAsia"/>
          <w:b/>
        </w:rPr>
        <w:t>url:</w:t>
      </w:r>
    </w:p>
    <w:p w:rsidR="00983705" w:rsidRPr="008510B3" w:rsidRDefault="005446D3" w:rsidP="00983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0" w:history="1">
        <w:r w:rsidR="00983705" w:rsidRPr="00506A16">
          <w:rPr>
            <w:rStyle w:val="af7"/>
          </w:rPr>
          <w:t>http://192</w:t>
        </w:r>
      </w:hyperlink>
      <w:r w:rsidR="00983705">
        <w:rPr>
          <w:rStyle w:val="af7"/>
        </w:rPr>
        <w:t>.168.2.158</w:t>
      </w:r>
      <w:r w:rsidR="00983705" w:rsidRPr="008510B3">
        <w:rPr>
          <w:rStyle w:val="af7"/>
        </w:rPr>
        <w:t>:9000/ParkAPI/</w:t>
      </w:r>
      <w:r w:rsidR="00983705">
        <w:rPr>
          <w:rStyle w:val="af7"/>
          <w:rFonts w:hint="eastAsia"/>
        </w:rPr>
        <w:t>GetRightGroupsDistinct</w:t>
      </w:r>
    </w:p>
    <w:p w:rsidR="001A4D3C" w:rsidRDefault="00983705" w:rsidP="00983705">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861C7" w:rsidRDefault="00C861C7" w:rsidP="00C861C7">
      <w:pPr>
        <w:pStyle w:val="3"/>
      </w:pPr>
      <w:r>
        <w:rPr>
          <w:rFonts w:hint="eastAsia"/>
        </w:rPr>
        <w:t>按</w:t>
      </w:r>
      <w:r>
        <w:rPr>
          <w:rFonts w:hint="eastAsia"/>
        </w:rPr>
        <w:t>ID</w:t>
      </w:r>
      <w:r>
        <w:rPr>
          <w:rFonts w:hint="eastAsia"/>
        </w:rPr>
        <w:t>获取接口</w:t>
      </w:r>
    </w:p>
    <w:p w:rsidR="00C861C7" w:rsidRPr="00E47307" w:rsidRDefault="00C861C7" w:rsidP="00C861C7">
      <w:pPr>
        <w:rPr>
          <w:b/>
        </w:rPr>
      </w:pPr>
      <w:r w:rsidRPr="00E47307">
        <w:rPr>
          <w:rFonts w:hint="eastAsia"/>
          <w:b/>
        </w:rPr>
        <w:t>url:</w:t>
      </w:r>
    </w:p>
    <w:p w:rsidR="00C861C7" w:rsidRPr="008510B3" w:rsidRDefault="005446D3"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1" w:history="1">
        <w:r w:rsidR="00C861C7" w:rsidRPr="00506A16">
          <w:rPr>
            <w:rStyle w:val="af7"/>
          </w:rPr>
          <w:t>http://192</w:t>
        </w:r>
      </w:hyperlink>
      <w:r w:rsidR="00C861C7">
        <w:rPr>
          <w:rStyle w:val="af7"/>
        </w:rPr>
        <w:t>.168.2.158</w:t>
      </w:r>
      <w:r w:rsidR="00C861C7" w:rsidRPr="008510B3">
        <w:rPr>
          <w:rStyle w:val="af7"/>
        </w:rPr>
        <w:t>:9000/ParkAPI/</w:t>
      </w:r>
      <w:r w:rsidR="00C861C7" w:rsidRPr="00C861C7">
        <w:rPr>
          <w:rStyle w:val="af7"/>
        </w:rPr>
        <w:t>GetRightGroups</w:t>
      </w:r>
      <w:r w:rsidR="00C861C7" w:rsidRPr="00C861C7">
        <w:rPr>
          <w:rStyle w:val="af7"/>
          <w:rFonts w:hint="eastAsia"/>
        </w:rPr>
        <w:t xml:space="preserve"> </w:t>
      </w:r>
      <w:r w:rsidR="00C861C7">
        <w:rPr>
          <w:rStyle w:val="af7"/>
          <w:rFonts w:hint="eastAsia"/>
        </w:rPr>
        <w:t>ByID</w:t>
      </w:r>
    </w:p>
    <w:p w:rsidR="00C861C7" w:rsidRDefault="00C861C7" w:rsidP="00C861C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C861C7" w:rsidRDefault="00C861C7" w:rsidP="00C861C7">
      <w:pPr>
        <w:pStyle w:val="3"/>
      </w:pPr>
      <w:r>
        <w:rPr>
          <w:rFonts w:hint="eastAsia"/>
        </w:rPr>
        <w:t>按</w:t>
      </w:r>
      <w:r>
        <w:rPr>
          <w:rFonts w:hint="eastAsia"/>
        </w:rPr>
        <w:t>ID</w:t>
      </w:r>
      <w:r>
        <w:rPr>
          <w:rFonts w:hint="eastAsia"/>
        </w:rPr>
        <w:t>列表获取接口</w:t>
      </w:r>
    </w:p>
    <w:p w:rsidR="00C861C7" w:rsidRPr="00E47307" w:rsidRDefault="00C861C7" w:rsidP="00C861C7">
      <w:pPr>
        <w:rPr>
          <w:b/>
        </w:rPr>
      </w:pPr>
      <w:r w:rsidRPr="00E47307">
        <w:rPr>
          <w:rFonts w:hint="eastAsia"/>
          <w:b/>
        </w:rPr>
        <w:t>url:</w:t>
      </w:r>
    </w:p>
    <w:p w:rsidR="00C861C7" w:rsidRPr="008510B3" w:rsidRDefault="005446D3"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2" w:history="1">
        <w:r w:rsidR="00C861C7" w:rsidRPr="00506A16">
          <w:rPr>
            <w:rStyle w:val="af7"/>
          </w:rPr>
          <w:t>http://192</w:t>
        </w:r>
      </w:hyperlink>
      <w:r w:rsidR="00C861C7">
        <w:rPr>
          <w:rStyle w:val="af7"/>
        </w:rPr>
        <w:t>.168.2.158</w:t>
      </w:r>
      <w:r w:rsidR="00C861C7" w:rsidRPr="008510B3">
        <w:rPr>
          <w:rStyle w:val="af7"/>
        </w:rPr>
        <w:t>:9000/ParkAPI/</w:t>
      </w:r>
      <w:r w:rsidR="00C861C7" w:rsidRPr="00C861C7">
        <w:rPr>
          <w:rStyle w:val="af7"/>
        </w:rPr>
        <w:t>GetRightGroups</w:t>
      </w:r>
      <w:r w:rsidR="00C861C7" w:rsidRPr="00C861C7">
        <w:rPr>
          <w:rStyle w:val="af7"/>
          <w:rFonts w:hint="eastAsia"/>
        </w:rPr>
        <w:t xml:space="preserve"> </w:t>
      </w:r>
      <w:r w:rsidR="00C861C7">
        <w:rPr>
          <w:rStyle w:val="af7"/>
          <w:rFonts w:hint="eastAsia"/>
        </w:rPr>
        <w:t>ByIDList</w:t>
      </w:r>
    </w:p>
    <w:p w:rsidR="00C861C7" w:rsidRDefault="00C861C7" w:rsidP="00C861C7">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9E02A3" w:rsidRDefault="009E02A3" w:rsidP="009E02A3">
      <w:pPr>
        <w:pStyle w:val="3"/>
      </w:pPr>
      <w:r>
        <w:rPr>
          <w:rFonts w:hint="eastAsia"/>
        </w:rPr>
        <w:t>添加接口</w:t>
      </w:r>
    </w:p>
    <w:p w:rsidR="009E02A3" w:rsidRPr="00E47307" w:rsidRDefault="009E02A3" w:rsidP="009E02A3">
      <w:pPr>
        <w:rPr>
          <w:b/>
        </w:rPr>
      </w:pPr>
      <w:r w:rsidRPr="00E47307">
        <w:rPr>
          <w:rFonts w:hint="eastAsia"/>
          <w:b/>
        </w:rPr>
        <w:t>url:</w:t>
      </w:r>
    </w:p>
    <w:p w:rsidR="009E02A3" w:rsidRPr="008510B3" w:rsidRDefault="005446D3"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3"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Add</w:t>
      </w:r>
      <w:r w:rsidR="009E02A3" w:rsidRPr="009E02A3">
        <w:rPr>
          <w:rStyle w:val="af7"/>
        </w:rPr>
        <w:t>RightGroups</w:t>
      </w:r>
    </w:p>
    <w:p w:rsidR="008200FF" w:rsidRDefault="009E02A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RightGroups</w:t>
      </w:r>
      <w:r w:rsidR="008200FF">
        <w:rPr>
          <w:rStyle w:val="af7"/>
          <w:rFonts w:hint="eastAsia"/>
        </w:rPr>
        <w:t>List</w:t>
      </w:r>
    </w:p>
    <w:p w:rsidR="009E02A3"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A4D3C" w:rsidRDefault="001A4D3C" w:rsidP="001A4D3C">
      <w:pPr>
        <w:pStyle w:val="4"/>
      </w:pPr>
      <w:r>
        <w:rPr>
          <w:rFonts w:hint="eastAsia"/>
        </w:rPr>
        <w:t>带权限明细添加接口</w:t>
      </w:r>
    </w:p>
    <w:p w:rsidR="001A4D3C" w:rsidRPr="00E47307" w:rsidRDefault="001A4D3C" w:rsidP="001A4D3C">
      <w:pPr>
        <w:rPr>
          <w:b/>
        </w:rPr>
      </w:pPr>
      <w:r w:rsidRPr="00E47307">
        <w:rPr>
          <w:rFonts w:hint="eastAsia"/>
          <w:b/>
        </w:rPr>
        <w:t>url:</w:t>
      </w:r>
    </w:p>
    <w:p w:rsidR="001A4D3C" w:rsidRPr="008510B3" w:rsidRDefault="005446D3" w:rsidP="001A4D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5" w:history="1">
        <w:r w:rsidR="00653271" w:rsidRPr="00506A16">
          <w:rPr>
            <w:rStyle w:val="af7"/>
          </w:rPr>
          <w:t>http://192</w:t>
        </w:r>
      </w:hyperlink>
      <w:r w:rsidR="00B52333">
        <w:rPr>
          <w:rStyle w:val="af7"/>
        </w:rPr>
        <w:t>.168.2.158</w:t>
      </w:r>
      <w:r w:rsidR="001A4D3C" w:rsidRPr="008510B3">
        <w:rPr>
          <w:rStyle w:val="af7"/>
        </w:rPr>
        <w:t>:9000/ParkAPI/</w:t>
      </w:r>
      <w:r w:rsidR="001A4D3C">
        <w:rPr>
          <w:rStyle w:val="af7"/>
          <w:rFonts w:hint="eastAsia"/>
        </w:rPr>
        <w:t>Add</w:t>
      </w:r>
      <w:r w:rsidR="001A4D3C" w:rsidRPr="009E02A3">
        <w:rPr>
          <w:rStyle w:val="af7"/>
        </w:rPr>
        <w:t>RightGroups</w:t>
      </w:r>
    </w:p>
    <w:p w:rsidR="00CC07B1" w:rsidRPr="005879B3" w:rsidRDefault="00CC07B1" w:rsidP="00CC07B1">
      <w:pPr>
        <w:rPr>
          <w:b/>
        </w:rPr>
      </w:pPr>
      <w:r w:rsidRPr="00E47307">
        <w:rPr>
          <w:b/>
        </w:rPr>
        <w:t>HTTP</w:t>
      </w:r>
      <w:r w:rsidRPr="00E47307">
        <w:rPr>
          <w:rFonts w:hint="eastAsia"/>
          <w:b/>
        </w:rPr>
        <w:t>请求</w:t>
      </w:r>
      <w:r w:rsidRPr="00E47307">
        <w:rPr>
          <w:b/>
        </w:rPr>
        <w:t>方式</w:t>
      </w:r>
      <w:r w:rsidRPr="00E47307">
        <w:rPr>
          <w:rFonts w:hint="eastAsia"/>
          <w:b/>
        </w:rPr>
        <w:t>：</w:t>
      </w:r>
    </w:p>
    <w:p w:rsidR="00CC07B1" w:rsidRDefault="00CC07B1" w:rsidP="00CC07B1">
      <w:r>
        <w:t>POST</w:t>
      </w:r>
      <w:r>
        <w:rPr>
          <w:rFonts w:hint="eastAsia"/>
        </w:rPr>
        <w:t>，</w:t>
      </w:r>
      <w:r>
        <w:rPr>
          <w:rFonts w:hint="eastAsia"/>
        </w:rPr>
        <w:t>GET</w:t>
      </w:r>
    </w:p>
    <w:p w:rsidR="00CC07B1" w:rsidRDefault="00CC07B1" w:rsidP="00CC07B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C07B1" w:rsidTr="00F3297B">
        <w:tc>
          <w:tcPr>
            <w:tcW w:w="1809"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说明</w:t>
            </w:r>
          </w:p>
        </w:tc>
      </w:tr>
      <w:tr w:rsidR="00CC07B1" w:rsidTr="00F3297B">
        <w:tc>
          <w:tcPr>
            <w:tcW w:w="1809" w:type="dxa"/>
          </w:tcPr>
          <w:p w:rsidR="00CC07B1" w:rsidRPr="00EC78A7" w:rsidRDefault="00CC07B1" w:rsidP="00F3297B">
            <w:pPr>
              <w:spacing w:line="264" w:lineRule="auto"/>
              <w:rPr>
                <w:b/>
                <w:kern w:val="2"/>
              </w:rPr>
            </w:pPr>
            <w:r w:rsidRPr="00EC78A7">
              <w:rPr>
                <w:b/>
                <w:kern w:val="2"/>
              </w:rPr>
              <w:t>token</w:t>
            </w:r>
          </w:p>
        </w:tc>
        <w:tc>
          <w:tcPr>
            <w:tcW w:w="1024"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C07B1" w:rsidRPr="00E00670" w:rsidRDefault="00CC07B1"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C07B1" w:rsidTr="00F3297B">
        <w:tc>
          <w:tcPr>
            <w:tcW w:w="1809" w:type="dxa"/>
          </w:tcPr>
          <w:p w:rsidR="00CC07B1" w:rsidRPr="00EC78A7" w:rsidRDefault="00F3297B" w:rsidP="00F3297B">
            <w:pPr>
              <w:spacing w:line="264" w:lineRule="auto"/>
              <w:rPr>
                <w:b/>
                <w:kern w:val="2"/>
              </w:rPr>
            </w:pPr>
            <w:r w:rsidRPr="00B5638D">
              <w:rPr>
                <w:b/>
                <w:kern w:val="2"/>
              </w:rPr>
              <w:t>jsonModel</w:t>
            </w:r>
          </w:p>
        </w:tc>
        <w:tc>
          <w:tcPr>
            <w:tcW w:w="1024"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C07B1" w:rsidRPr="00E00670" w:rsidRDefault="00CC07B1"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C07B1" w:rsidRDefault="00CC07B1"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196E4F">
              <w:rPr>
                <w:rFonts w:ascii="Consolas" w:hAnsi="Consolas" w:cs="Consolas" w:hint="eastAsia"/>
                <w:sz w:val="18"/>
                <w:szCs w:val="18"/>
              </w:rPr>
              <w:t>权限组</w:t>
            </w:r>
            <w:r>
              <w:rPr>
                <w:rFonts w:ascii="Consolas" w:hAnsi="Consolas" w:cs="Consolas" w:hint="eastAsia"/>
                <w:sz w:val="18"/>
                <w:szCs w:val="18"/>
              </w:rPr>
              <w:t>Model</w:t>
            </w:r>
            <w:r>
              <w:rPr>
                <w:rFonts w:ascii="Consolas" w:hAnsi="Consolas" w:cs="Consolas" w:hint="eastAsia"/>
                <w:sz w:val="18"/>
                <w:szCs w:val="18"/>
              </w:rPr>
              <w:t>。</w:t>
            </w:r>
          </w:p>
        </w:tc>
      </w:tr>
      <w:tr w:rsidR="00196E4F" w:rsidTr="00F3297B">
        <w:tc>
          <w:tcPr>
            <w:tcW w:w="1809" w:type="dxa"/>
          </w:tcPr>
          <w:p w:rsidR="00196E4F" w:rsidRPr="00B5638D" w:rsidRDefault="00196E4F" w:rsidP="00F3297B">
            <w:pPr>
              <w:spacing w:line="264" w:lineRule="auto"/>
              <w:rPr>
                <w:b/>
                <w:kern w:val="2"/>
              </w:rPr>
            </w:pPr>
            <w:r w:rsidRPr="00196E4F">
              <w:rPr>
                <w:b/>
                <w:kern w:val="2"/>
              </w:rPr>
              <w:t>jsonRightsList</w:t>
            </w:r>
          </w:p>
        </w:tc>
        <w:tc>
          <w:tcPr>
            <w:tcW w:w="1024" w:type="dxa"/>
          </w:tcPr>
          <w:p w:rsidR="00196E4F" w:rsidRPr="00E00670" w:rsidRDefault="00196E4F"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96E4F" w:rsidRDefault="00196E4F"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96E4F" w:rsidRDefault="00196E4F"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格式的组权限明细列表。</w:t>
            </w:r>
            <w:r w:rsidR="006A49C2">
              <w:rPr>
                <w:rFonts w:ascii="Consolas" w:hAnsi="Consolas" w:cs="Consolas" w:hint="eastAsia"/>
                <w:sz w:val="18"/>
                <w:szCs w:val="18"/>
              </w:rPr>
              <w:t>参考</w:t>
            </w:r>
            <w:hyperlink w:anchor="_Model结构" w:history="1">
              <w:r w:rsidR="006A49C2" w:rsidRPr="006A49C2">
                <w:rPr>
                  <w:rStyle w:val="af7"/>
                  <w:rFonts w:ascii="Consolas" w:hAnsi="Consolas" w:cs="Consolas" w:hint="eastAsia"/>
                  <w:sz w:val="18"/>
                  <w:szCs w:val="18"/>
                </w:rPr>
                <w:t>权限组权限明细的</w:t>
              </w:r>
              <w:r w:rsidR="006A49C2" w:rsidRPr="006A49C2">
                <w:rPr>
                  <w:rStyle w:val="af7"/>
                  <w:rFonts w:ascii="Consolas" w:hAnsi="Consolas" w:cs="Consolas" w:hint="eastAsia"/>
                  <w:sz w:val="18"/>
                  <w:szCs w:val="18"/>
                </w:rPr>
                <w:t>Model</w:t>
              </w:r>
              <w:r w:rsidR="006A49C2" w:rsidRPr="006A49C2">
                <w:rPr>
                  <w:rStyle w:val="af7"/>
                  <w:rFonts w:ascii="Consolas" w:hAnsi="Consolas" w:cs="Consolas" w:hint="eastAsia"/>
                  <w:sz w:val="18"/>
                  <w:szCs w:val="18"/>
                </w:rPr>
                <w:t>结构</w:t>
              </w:r>
            </w:hyperlink>
          </w:p>
        </w:tc>
      </w:tr>
      <w:tr w:rsidR="001366D2" w:rsidTr="00F3297B">
        <w:tc>
          <w:tcPr>
            <w:tcW w:w="1809" w:type="dxa"/>
          </w:tcPr>
          <w:p w:rsidR="001366D2" w:rsidRDefault="001366D2"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66D2" w:rsidRPr="00E00670" w:rsidRDefault="001366D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6D2" w:rsidRPr="00E00670" w:rsidRDefault="001366D2"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66D2" w:rsidRDefault="001366D2"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C07B1" w:rsidRDefault="00CC07B1" w:rsidP="00CC07B1">
      <w:pPr>
        <w:rPr>
          <w:b/>
        </w:rPr>
      </w:pPr>
      <w:r>
        <w:rPr>
          <w:rFonts w:hint="eastAsia"/>
          <w:b/>
        </w:rPr>
        <w:t>返回</w:t>
      </w:r>
      <w:r>
        <w:rPr>
          <w:b/>
        </w:rPr>
        <w:t>数据</w:t>
      </w:r>
      <w:r w:rsidRPr="0050700F">
        <w:rPr>
          <w:rFonts w:hint="eastAsia"/>
          <w:b/>
        </w:rPr>
        <w:t>格式</w:t>
      </w:r>
      <w:r>
        <w:rPr>
          <w:rFonts w:hint="eastAsia"/>
          <w:b/>
        </w:rPr>
        <w:t>:</w:t>
      </w:r>
    </w:p>
    <w:p w:rsidR="00CC07B1" w:rsidRPr="0051022D" w:rsidRDefault="00CC07B1" w:rsidP="00CC07B1">
      <w:r>
        <w:t>JSON</w:t>
      </w:r>
    </w:p>
    <w:p w:rsidR="00CC07B1" w:rsidRDefault="00CC07B1" w:rsidP="00CC07B1">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C07B1"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说明</w:t>
            </w:r>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C07B1"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C07B1" w:rsidRDefault="00CC07B1" w:rsidP="00CC07B1">
      <w:pPr>
        <w:rPr>
          <w:b/>
        </w:rPr>
      </w:pPr>
      <w:r>
        <w:rPr>
          <w:rFonts w:hint="eastAsia"/>
        </w:rPr>
        <w:t>data</w:t>
      </w:r>
      <w:r>
        <w:rPr>
          <w:rFonts w:hint="eastAsia"/>
          <w:b/>
        </w:rPr>
        <w:t>中的数据：</w:t>
      </w:r>
      <w:r>
        <w:rPr>
          <w:rFonts w:hint="eastAsia"/>
        </w:rPr>
        <w:t>1</w:t>
      </w:r>
    </w:p>
    <w:p w:rsidR="00CC07B1" w:rsidRDefault="00CC07B1" w:rsidP="00CC07B1">
      <w:pPr>
        <w:rPr>
          <w:b/>
        </w:rPr>
      </w:pPr>
      <w:r>
        <w:rPr>
          <w:rFonts w:hint="eastAsia"/>
          <w:b/>
        </w:rPr>
        <w:t>请求示例：</w:t>
      </w:r>
    </w:p>
    <w:p w:rsidR="00CC07B1" w:rsidRPr="008510B3" w:rsidRDefault="005446D3"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6" w:history="1">
        <w:r w:rsidR="004D2E8A" w:rsidRPr="00CB3297">
          <w:rPr>
            <w:rStyle w:val="af7"/>
          </w:rPr>
          <w:t>http://192.168.2.158:9000/ParkAPI/</w:t>
        </w:r>
        <w:r w:rsidR="004D2E8A" w:rsidRPr="00CB3297">
          <w:rPr>
            <w:rStyle w:val="af7"/>
            <w:rFonts w:hint="eastAsia"/>
          </w:rPr>
          <w:t>Add</w:t>
        </w:r>
        <w:r w:rsidR="004D2E8A" w:rsidRPr="00CB3297">
          <w:rPr>
            <w:rStyle w:val="af7"/>
          </w:rPr>
          <w:t>RightGroups?token=daa2f13951c447d5b9988f50751bcf4b&amp;jsonModel={</w:t>
        </w:r>
        <w:r w:rsidR="00143F64">
          <w:rPr>
            <w:rStyle w:val="af7"/>
          </w:rPr>
          <w:t>“</w:t>
        </w:r>
        <w:r w:rsidR="004D2E8A" w:rsidRPr="00CB3297">
          <w:rPr>
            <w:rStyle w:val="af7"/>
          </w:rPr>
          <w:t>GroupName</w:t>
        </w:r>
      </w:hyperlink>
      <w:r w:rsidR="00143F64">
        <w:rPr>
          <w:rStyle w:val="af7"/>
        </w:rPr>
        <w:t>“</w:t>
      </w:r>
      <w:r w:rsidR="00CC07B1" w:rsidRPr="008D09BA">
        <w:rPr>
          <w:rStyle w:val="af7"/>
        </w:rPr>
        <w:t>:</w:t>
      </w:r>
      <w:r w:rsidR="00143F64">
        <w:rPr>
          <w:rStyle w:val="af7"/>
        </w:rPr>
        <w:t>”</w:t>
      </w:r>
      <w:r w:rsidR="004D2E8A">
        <w:rPr>
          <w:rStyle w:val="af7"/>
          <w:rFonts w:hint="eastAsia"/>
        </w:rPr>
        <w:t>GroupTest</w:t>
      </w:r>
      <w:r w:rsidR="00143F64">
        <w:rPr>
          <w:rStyle w:val="af7"/>
        </w:rPr>
        <w:t>”</w:t>
      </w:r>
      <w:r w:rsidR="004D2E8A" w:rsidRPr="008D09BA">
        <w:rPr>
          <w:rStyle w:val="af7"/>
        </w:rPr>
        <w:t xml:space="preserve"> </w:t>
      </w:r>
      <w:r w:rsidR="00CC07B1" w:rsidRPr="008D09BA">
        <w:rPr>
          <w:rStyle w:val="af7"/>
        </w:rPr>
        <w:t>}</w:t>
      </w:r>
      <w:r w:rsidR="00F25E21">
        <w:rPr>
          <w:rStyle w:val="af7"/>
          <w:rFonts w:hint="eastAsia"/>
        </w:rPr>
        <w:t>&amp;</w:t>
      </w:r>
      <w:r w:rsidR="00F25E21" w:rsidRPr="00F25E21">
        <w:rPr>
          <w:rStyle w:val="af7"/>
        </w:rPr>
        <w:t>jsonRightsList</w:t>
      </w:r>
      <w:r w:rsidR="00F25E21">
        <w:rPr>
          <w:rStyle w:val="af7"/>
          <w:rFonts w:hint="eastAsia"/>
        </w:rPr>
        <w:t>=[</w:t>
      </w:r>
      <w:r w:rsidR="004D2E8A">
        <w:rPr>
          <w:rStyle w:val="af7"/>
          <w:rFonts w:hint="eastAsia"/>
        </w:rPr>
        <w:t>{</w:t>
      </w:r>
      <w:r w:rsidR="00143F64">
        <w:rPr>
          <w:rStyle w:val="af7"/>
        </w:rPr>
        <w:t>“</w:t>
      </w:r>
      <w:r w:rsidR="004D2E8A" w:rsidRPr="004D2E8A">
        <w:rPr>
          <w:rStyle w:val="af7"/>
        </w:rPr>
        <w:t>RightsItemID</w:t>
      </w:r>
      <w:r w:rsidR="00143F64">
        <w:rPr>
          <w:rStyle w:val="af7"/>
        </w:rPr>
        <w:t>”</w:t>
      </w:r>
      <w:r w:rsidR="004D2E8A">
        <w:rPr>
          <w:rStyle w:val="af7"/>
          <w:rFonts w:hint="eastAsia"/>
        </w:rPr>
        <w:t>:1,</w:t>
      </w:r>
      <w:r w:rsidR="00143F64">
        <w:rPr>
          <w:rStyle w:val="af7"/>
        </w:rPr>
        <w:t>”</w:t>
      </w:r>
      <w:r w:rsidR="004D2E8A" w:rsidRPr="004D2E8A">
        <w:rPr>
          <w:rStyle w:val="af7"/>
        </w:rPr>
        <w:t>CanOperate</w:t>
      </w:r>
      <w:r w:rsidR="00143F64">
        <w:rPr>
          <w:rStyle w:val="af7"/>
        </w:rPr>
        <w:t>”</w:t>
      </w:r>
      <w:r w:rsidR="004D2E8A">
        <w:rPr>
          <w:rStyle w:val="af7"/>
          <w:rFonts w:hint="eastAsia"/>
        </w:rPr>
        <w:t>:true},{</w:t>
      </w:r>
      <w:r w:rsidR="00143F64">
        <w:rPr>
          <w:rStyle w:val="af7"/>
        </w:rPr>
        <w:t>“</w:t>
      </w:r>
      <w:r w:rsidR="004D2E8A" w:rsidRPr="004D2E8A">
        <w:rPr>
          <w:rStyle w:val="af7"/>
        </w:rPr>
        <w:t>RightsItemID</w:t>
      </w:r>
      <w:r w:rsidR="00143F64">
        <w:rPr>
          <w:rStyle w:val="af7"/>
        </w:rPr>
        <w:t>”</w:t>
      </w:r>
      <w:r w:rsidR="004D2E8A">
        <w:rPr>
          <w:rStyle w:val="af7"/>
          <w:rFonts w:hint="eastAsia"/>
        </w:rPr>
        <w:t>:2,</w:t>
      </w:r>
      <w:r w:rsidR="00143F64">
        <w:rPr>
          <w:rStyle w:val="af7"/>
        </w:rPr>
        <w:t>”</w:t>
      </w:r>
      <w:r w:rsidR="004D2E8A" w:rsidRPr="004D2E8A">
        <w:rPr>
          <w:rStyle w:val="af7"/>
        </w:rPr>
        <w:t>CanOperate</w:t>
      </w:r>
      <w:r w:rsidR="00143F64">
        <w:rPr>
          <w:rStyle w:val="af7"/>
        </w:rPr>
        <w:t>”</w:t>
      </w:r>
      <w:r w:rsidR="004D2E8A">
        <w:rPr>
          <w:rStyle w:val="af7"/>
          <w:rFonts w:hint="eastAsia"/>
        </w:rPr>
        <w:t>:true}</w:t>
      </w:r>
      <w:r w:rsidR="00F25E21">
        <w:rPr>
          <w:rStyle w:val="af7"/>
          <w:rFonts w:hint="eastAsia"/>
        </w:rPr>
        <w:t>]</w:t>
      </w:r>
    </w:p>
    <w:p w:rsidR="00CC07B1" w:rsidRDefault="00CC07B1" w:rsidP="00CC07B1">
      <w:pPr>
        <w:rPr>
          <w:b/>
        </w:rPr>
      </w:pPr>
      <w:r>
        <w:rPr>
          <w:rFonts w:hint="eastAsia"/>
          <w:b/>
        </w:rPr>
        <w:t>成功回复示例</w:t>
      </w:r>
      <w:r>
        <w:rPr>
          <w:rFonts w:hint="eastAsia"/>
          <w:b/>
        </w:rPr>
        <w:t>:</w:t>
      </w:r>
    </w:p>
    <w:p w:rsidR="00CC07B1" w:rsidRPr="007F1246" w:rsidRDefault="00CC07B1"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CC07B1" w:rsidRDefault="00CC07B1" w:rsidP="00CC07B1">
      <w:pPr>
        <w:rPr>
          <w:b/>
        </w:rPr>
      </w:pPr>
      <w:r>
        <w:rPr>
          <w:rFonts w:hint="eastAsia"/>
          <w:b/>
        </w:rPr>
        <w:t>失败回复示例</w:t>
      </w:r>
      <w:r>
        <w:rPr>
          <w:rFonts w:hint="eastAsia"/>
          <w:b/>
        </w:rPr>
        <w:t>:</w:t>
      </w:r>
    </w:p>
    <w:p w:rsidR="00CC07B1" w:rsidRPr="007F1246" w:rsidRDefault="00CC07B1"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A4D3C" w:rsidRPr="001A4D3C" w:rsidRDefault="001A4D3C" w:rsidP="001A4D3C"/>
    <w:p w:rsidR="009E02A3" w:rsidRDefault="009E02A3" w:rsidP="009E02A3">
      <w:pPr>
        <w:pStyle w:val="3"/>
      </w:pPr>
      <w:r>
        <w:rPr>
          <w:rFonts w:hint="eastAsia"/>
        </w:rPr>
        <w:t>修改接口</w:t>
      </w:r>
    </w:p>
    <w:p w:rsidR="009E02A3" w:rsidRPr="00E47307" w:rsidRDefault="009E02A3" w:rsidP="009E02A3">
      <w:pPr>
        <w:rPr>
          <w:b/>
        </w:rPr>
      </w:pPr>
      <w:r w:rsidRPr="00E47307">
        <w:rPr>
          <w:rFonts w:hint="eastAsia"/>
          <w:b/>
        </w:rPr>
        <w:t>url:</w:t>
      </w:r>
    </w:p>
    <w:p w:rsidR="009E02A3" w:rsidRPr="008510B3" w:rsidRDefault="005446D3"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7"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Update</w:t>
      </w:r>
      <w:r w:rsidR="009E02A3" w:rsidRPr="009E02A3">
        <w:rPr>
          <w:rStyle w:val="af7"/>
        </w:rPr>
        <w:t>RightGroups</w:t>
      </w:r>
    </w:p>
    <w:p w:rsidR="009E02A3" w:rsidRDefault="009E02A3" w:rsidP="009E02A3">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015542" w:rsidRDefault="00015542" w:rsidP="00015542">
      <w:pPr>
        <w:pStyle w:val="4"/>
      </w:pPr>
      <w:r>
        <w:rPr>
          <w:rFonts w:hint="eastAsia"/>
        </w:rPr>
        <w:t>带权限明细修改接口</w:t>
      </w:r>
    </w:p>
    <w:p w:rsidR="00015542" w:rsidRPr="00E47307" w:rsidRDefault="00015542" w:rsidP="00015542">
      <w:pPr>
        <w:rPr>
          <w:b/>
        </w:rPr>
      </w:pPr>
      <w:r w:rsidRPr="00E47307">
        <w:rPr>
          <w:rFonts w:hint="eastAsia"/>
          <w:b/>
        </w:rPr>
        <w:t>url:</w:t>
      </w:r>
    </w:p>
    <w:p w:rsidR="00015542" w:rsidRPr="008510B3" w:rsidRDefault="005446D3"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8" w:history="1">
        <w:r w:rsidR="00653271" w:rsidRPr="00506A16">
          <w:rPr>
            <w:rStyle w:val="af7"/>
          </w:rPr>
          <w:t>http://192</w:t>
        </w:r>
      </w:hyperlink>
      <w:r w:rsidR="00B52333">
        <w:rPr>
          <w:rStyle w:val="af7"/>
        </w:rPr>
        <w:t>.168.2.158</w:t>
      </w:r>
      <w:r w:rsidR="00015542" w:rsidRPr="008510B3">
        <w:rPr>
          <w:rStyle w:val="af7"/>
        </w:rPr>
        <w:t>:9000/ParkAPI/</w:t>
      </w:r>
      <w:r w:rsidR="00A818F9">
        <w:rPr>
          <w:rStyle w:val="af7"/>
          <w:rFonts w:hint="eastAsia"/>
        </w:rPr>
        <w:t>Update</w:t>
      </w:r>
      <w:r w:rsidR="00015542" w:rsidRPr="009E02A3">
        <w:rPr>
          <w:rStyle w:val="af7"/>
        </w:rPr>
        <w:t>RightGroups</w:t>
      </w:r>
    </w:p>
    <w:p w:rsidR="00015542" w:rsidRPr="005879B3" w:rsidRDefault="00015542" w:rsidP="00015542">
      <w:pPr>
        <w:rPr>
          <w:b/>
        </w:rPr>
      </w:pPr>
      <w:r w:rsidRPr="00E47307">
        <w:rPr>
          <w:b/>
        </w:rPr>
        <w:t>HTTP</w:t>
      </w:r>
      <w:r w:rsidRPr="00E47307">
        <w:rPr>
          <w:rFonts w:hint="eastAsia"/>
          <w:b/>
        </w:rPr>
        <w:t>请求</w:t>
      </w:r>
      <w:r w:rsidRPr="00E47307">
        <w:rPr>
          <w:b/>
        </w:rPr>
        <w:t>方式</w:t>
      </w:r>
      <w:r w:rsidRPr="00E47307">
        <w:rPr>
          <w:rFonts w:hint="eastAsia"/>
          <w:b/>
        </w:rPr>
        <w:t>：</w:t>
      </w:r>
    </w:p>
    <w:p w:rsidR="00015542" w:rsidRDefault="00015542" w:rsidP="00015542">
      <w:r>
        <w:t>POST</w:t>
      </w:r>
      <w:r>
        <w:rPr>
          <w:rFonts w:hint="eastAsia"/>
        </w:rPr>
        <w:t>，</w:t>
      </w:r>
      <w:r>
        <w:rPr>
          <w:rFonts w:hint="eastAsia"/>
        </w:rPr>
        <w:t>GET</w:t>
      </w:r>
    </w:p>
    <w:p w:rsidR="00015542" w:rsidRDefault="00015542" w:rsidP="0001554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5542" w:rsidTr="00F3297B">
        <w:tc>
          <w:tcPr>
            <w:tcW w:w="1809"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说明</w:t>
            </w:r>
          </w:p>
        </w:tc>
      </w:tr>
      <w:tr w:rsidR="00015542" w:rsidTr="00F3297B">
        <w:tc>
          <w:tcPr>
            <w:tcW w:w="1809" w:type="dxa"/>
          </w:tcPr>
          <w:p w:rsidR="00015542" w:rsidRPr="00EC78A7" w:rsidRDefault="00015542" w:rsidP="00F3297B">
            <w:pPr>
              <w:spacing w:line="264" w:lineRule="auto"/>
              <w:rPr>
                <w:b/>
                <w:kern w:val="2"/>
              </w:rPr>
            </w:pPr>
            <w:r w:rsidRPr="00EC78A7">
              <w:rPr>
                <w:b/>
                <w:kern w:val="2"/>
              </w:rPr>
              <w:t>token</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5542" w:rsidRPr="00E00670" w:rsidRDefault="00015542"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5542" w:rsidTr="00F3297B">
        <w:tc>
          <w:tcPr>
            <w:tcW w:w="1809" w:type="dxa"/>
          </w:tcPr>
          <w:p w:rsidR="00015542" w:rsidRPr="00EC78A7" w:rsidRDefault="00F3297B" w:rsidP="00F3297B">
            <w:pPr>
              <w:spacing w:line="264" w:lineRule="auto"/>
              <w:rPr>
                <w:b/>
                <w:kern w:val="2"/>
              </w:rPr>
            </w:pPr>
            <w:r w:rsidRPr="00B5638D">
              <w:rPr>
                <w:b/>
                <w:kern w:val="2"/>
              </w:rPr>
              <w:t>jsonModel</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Pr="00E00670" w:rsidRDefault="0001554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格式的权限组</w:t>
            </w:r>
            <w:r>
              <w:rPr>
                <w:rFonts w:ascii="Consolas" w:hAnsi="Consolas" w:cs="Consolas" w:hint="eastAsia"/>
                <w:sz w:val="18"/>
                <w:szCs w:val="18"/>
              </w:rPr>
              <w:t>Model</w:t>
            </w:r>
            <w:r>
              <w:rPr>
                <w:rFonts w:ascii="Consolas" w:hAnsi="Consolas" w:cs="Consolas" w:hint="eastAsia"/>
                <w:sz w:val="18"/>
                <w:szCs w:val="18"/>
              </w:rPr>
              <w:t>。</w:t>
            </w:r>
          </w:p>
        </w:tc>
      </w:tr>
      <w:tr w:rsidR="00015542" w:rsidTr="00F3297B">
        <w:tc>
          <w:tcPr>
            <w:tcW w:w="1809" w:type="dxa"/>
          </w:tcPr>
          <w:p w:rsidR="00015542" w:rsidRPr="00B5638D" w:rsidRDefault="00015542" w:rsidP="00F3297B">
            <w:pPr>
              <w:spacing w:line="264" w:lineRule="auto"/>
              <w:rPr>
                <w:b/>
                <w:kern w:val="2"/>
              </w:rPr>
            </w:pPr>
            <w:r w:rsidRPr="00196E4F">
              <w:rPr>
                <w:b/>
                <w:kern w:val="2"/>
              </w:rPr>
              <w:lastRenderedPageBreak/>
              <w:t>jsonRightsList</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格式的组权限明细列表。参考</w:t>
            </w:r>
            <w:hyperlink w:anchor="_Model结构" w:history="1">
              <w:r w:rsidRPr="006A49C2">
                <w:rPr>
                  <w:rStyle w:val="af7"/>
                  <w:rFonts w:ascii="Consolas" w:hAnsi="Consolas" w:cs="Consolas" w:hint="eastAsia"/>
                  <w:sz w:val="18"/>
                  <w:szCs w:val="18"/>
                </w:rPr>
                <w:t>权限组权限明细的</w:t>
              </w:r>
              <w:r w:rsidRPr="006A49C2">
                <w:rPr>
                  <w:rStyle w:val="af7"/>
                  <w:rFonts w:ascii="Consolas" w:hAnsi="Consolas" w:cs="Consolas" w:hint="eastAsia"/>
                  <w:sz w:val="18"/>
                  <w:szCs w:val="18"/>
                </w:rPr>
                <w:t>Model</w:t>
              </w:r>
              <w:r w:rsidR="006A49C2" w:rsidRPr="006A49C2">
                <w:rPr>
                  <w:rStyle w:val="af7"/>
                  <w:rFonts w:ascii="Consolas" w:hAnsi="Consolas" w:cs="Consolas" w:hint="eastAsia"/>
                  <w:sz w:val="18"/>
                  <w:szCs w:val="18"/>
                </w:rPr>
                <w:t>结构</w:t>
              </w:r>
            </w:hyperlink>
          </w:p>
        </w:tc>
      </w:tr>
      <w:tr w:rsidR="00591107" w:rsidTr="00F3297B">
        <w:tc>
          <w:tcPr>
            <w:tcW w:w="1809" w:type="dxa"/>
          </w:tcPr>
          <w:p w:rsidR="00591107" w:rsidRDefault="0059110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91107" w:rsidRPr="00E00670" w:rsidRDefault="0059110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91107" w:rsidRPr="00E00670" w:rsidRDefault="0059110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91107" w:rsidRDefault="0059110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5542" w:rsidRDefault="00015542" w:rsidP="00015542">
      <w:pPr>
        <w:rPr>
          <w:b/>
        </w:rPr>
      </w:pPr>
      <w:r>
        <w:rPr>
          <w:rFonts w:hint="eastAsia"/>
          <w:b/>
        </w:rPr>
        <w:t>返回</w:t>
      </w:r>
      <w:r>
        <w:rPr>
          <w:b/>
        </w:rPr>
        <w:t>数据</w:t>
      </w:r>
      <w:r w:rsidRPr="0050700F">
        <w:rPr>
          <w:rFonts w:hint="eastAsia"/>
          <w:b/>
        </w:rPr>
        <w:t>格式</w:t>
      </w:r>
      <w:r>
        <w:rPr>
          <w:rFonts w:hint="eastAsia"/>
          <w:b/>
        </w:rPr>
        <w:t>:</w:t>
      </w:r>
    </w:p>
    <w:p w:rsidR="00015542" w:rsidRPr="0051022D" w:rsidRDefault="00015542" w:rsidP="00015542">
      <w:r>
        <w:t>JSON</w:t>
      </w:r>
    </w:p>
    <w:p w:rsidR="00015542" w:rsidRDefault="00015542" w:rsidP="0001554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5542"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说明</w:t>
            </w:r>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542"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15542" w:rsidRDefault="00015542" w:rsidP="00015542">
      <w:pPr>
        <w:rPr>
          <w:b/>
        </w:rPr>
      </w:pPr>
      <w:r>
        <w:rPr>
          <w:rFonts w:hint="eastAsia"/>
        </w:rPr>
        <w:t>data</w:t>
      </w:r>
      <w:r>
        <w:rPr>
          <w:rFonts w:hint="eastAsia"/>
          <w:b/>
        </w:rPr>
        <w:t>中的数据：</w:t>
      </w:r>
      <w:r>
        <w:rPr>
          <w:rFonts w:hint="eastAsia"/>
        </w:rPr>
        <w:t>1</w:t>
      </w:r>
    </w:p>
    <w:p w:rsidR="00015542" w:rsidRDefault="00015542" w:rsidP="00015542">
      <w:pPr>
        <w:rPr>
          <w:b/>
        </w:rPr>
      </w:pPr>
      <w:r>
        <w:rPr>
          <w:rFonts w:hint="eastAsia"/>
          <w:b/>
        </w:rPr>
        <w:t>请求示例：</w:t>
      </w:r>
    </w:p>
    <w:p w:rsidR="00015542" w:rsidRPr="008510B3" w:rsidRDefault="005446D3"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9" w:history="1">
        <w:r w:rsidR="00653271" w:rsidRPr="00506A16">
          <w:rPr>
            <w:rStyle w:val="af7"/>
          </w:rPr>
          <w:t>http://192</w:t>
        </w:r>
      </w:hyperlink>
      <w:r w:rsidR="00B52333">
        <w:rPr>
          <w:rStyle w:val="af7"/>
        </w:rPr>
        <w:t>.168.2.158</w:t>
      </w:r>
      <w:r w:rsidR="00015542" w:rsidRPr="008510B3">
        <w:rPr>
          <w:rStyle w:val="af7"/>
        </w:rPr>
        <w:t>:9000/ParkAPI/</w:t>
      </w:r>
      <w:r w:rsidR="00015542" w:rsidRPr="0069679C">
        <w:rPr>
          <w:rStyle w:val="af7"/>
          <w:rFonts w:hint="eastAsia"/>
        </w:rPr>
        <w:t xml:space="preserve"> </w:t>
      </w:r>
      <w:r w:rsidR="00015542">
        <w:rPr>
          <w:rStyle w:val="af7"/>
          <w:rFonts w:hint="eastAsia"/>
        </w:rPr>
        <w:t>AddDepartment</w:t>
      </w:r>
      <w:r w:rsidR="00015542" w:rsidRPr="008510B3">
        <w:rPr>
          <w:rStyle w:val="af7"/>
        </w:rPr>
        <w:t>?token=daa2f13951c447d5b9988f50751bcf4b</w:t>
      </w:r>
      <w:r w:rsidR="00015542" w:rsidRPr="008D09BA">
        <w:rPr>
          <w:rStyle w:val="af7"/>
        </w:rPr>
        <w:t>&amp;</w:t>
      </w:r>
      <w:r w:rsidR="00F3297B" w:rsidRPr="00F3297B">
        <w:rPr>
          <w:rStyle w:val="af7"/>
        </w:rPr>
        <w:t xml:space="preserve">jsonModel </w:t>
      </w:r>
      <w:r w:rsidR="00015542" w:rsidRPr="008D09BA">
        <w:rPr>
          <w:rStyle w:val="af7"/>
        </w:rPr>
        <w:t>={</w:t>
      </w:r>
      <w:r w:rsidR="00143F64">
        <w:rPr>
          <w:rStyle w:val="af7"/>
        </w:rPr>
        <w:t>“</w:t>
      </w:r>
      <w:r w:rsidR="00015542" w:rsidRPr="008D09BA">
        <w:rPr>
          <w:rStyle w:val="af7"/>
        </w:rPr>
        <w:t>ID</w:t>
      </w:r>
      <w:r w:rsidR="00143F64">
        <w:rPr>
          <w:rStyle w:val="af7"/>
        </w:rPr>
        <w:t>”</w:t>
      </w:r>
      <w:r w:rsidR="00015542" w:rsidRPr="008D09BA">
        <w:rPr>
          <w:rStyle w:val="af7"/>
        </w:rPr>
        <w:t>:0,</w:t>
      </w:r>
      <w:r w:rsidR="00143F64">
        <w:rPr>
          <w:rStyle w:val="af7"/>
        </w:rPr>
        <w:t>”</w:t>
      </w:r>
      <w:r w:rsidR="00015542" w:rsidRPr="008D09BA">
        <w:rPr>
          <w:rStyle w:val="af7"/>
        </w:rPr>
        <w:t>DeptNO</w:t>
      </w:r>
      <w:r w:rsidR="00143F64">
        <w:rPr>
          <w:rStyle w:val="af7"/>
        </w:rPr>
        <w:t>”</w:t>
      </w:r>
      <w:r w:rsidR="00015542" w:rsidRPr="008D09BA">
        <w:rPr>
          <w:rStyle w:val="af7"/>
        </w:rPr>
        <w:t>:</w:t>
      </w:r>
      <w:r w:rsidR="00143F64">
        <w:rPr>
          <w:rStyle w:val="af7"/>
        </w:rPr>
        <w:t>”</w:t>
      </w:r>
      <w:r w:rsidR="00015542" w:rsidRPr="008D09BA">
        <w:rPr>
          <w:rStyle w:val="af7"/>
        </w:rPr>
        <w:t>D004</w:t>
      </w:r>
      <w:r w:rsidR="00143F64">
        <w:rPr>
          <w:rStyle w:val="af7"/>
        </w:rPr>
        <w:t>”</w:t>
      </w:r>
      <w:r w:rsidR="00015542" w:rsidRPr="008D09BA">
        <w:rPr>
          <w:rStyle w:val="af7"/>
        </w:rPr>
        <w:t>,</w:t>
      </w:r>
      <w:r w:rsidR="00143F64">
        <w:rPr>
          <w:rStyle w:val="af7"/>
        </w:rPr>
        <w:t>”</w:t>
      </w:r>
      <w:r w:rsidR="00015542" w:rsidRPr="008D09BA">
        <w:rPr>
          <w:rStyle w:val="af7"/>
        </w:rPr>
        <w:t>DeptName</w:t>
      </w:r>
      <w:r w:rsidR="00143F64">
        <w:rPr>
          <w:rStyle w:val="af7"/>
        </w:rPr>
        <w:t>”</w:t>
      </w:r>
      <w:r w:rsidR="00015542" w:rsidRPr="008D09BA">
        <w:rPr>
          <w:rStyle w:val="af7"/>
        </w:rPr>
        <w:t>:</w:t>
      </w:r>
      <w:r w:rsidR="00143F64">
        <w:rPr>
          <w:rStyle w:val="af7"/>
        </w:rPr>
        <w:t>”</w:t>
      </w:r>
      <w:r w:rsidR="00015542" w:rsidRPr="008D09BA">
        <w:rPr>
          <w:rStyle w:val="af7"/>
        </w:rPr>
        <w:t>DeptD</w:t>
      </w:r>
      <w:r w:rsidR="00143F64">
        <w:rPr>
          <w:rStyle w:val="af7"/>
        </w:rPr>
        <w:t>”</w:t>
      </w:r>
      <w:r w:rsidR="00015542" w:rsidRPr="008D09BA">
        <w:rPr>
          <w:rStyle w:val="af7"/>
        </w:rPr>
        <w:t>,</w:t>
      </w:r>
      <w:r w:rsidR="00143F64">
        <w:rPr>
          <w:rStyle w:val="af7"/>
        </w:rPr>
        <w:t>”</w:t>
      </w:r>
      <w:r w:rsidR="00015542" w:rsidRPr="008D09BA">
        <w:rPr>
          <w:rStyle w:val="af7"/>
        </w:rPr>
        <w:t>DeptSymbol</w:t>
      </w:r>
      <w:r w:rsidR="00143F64">
        <w:rPr>
          <w:rStyle w:val="af7"/>
        </w:rPr>
        <w:t>”</w:t>
      </w:r>
      <w:r w:rsidR="00015542" w:rsidRPr="008D09BA">
        <w:rPr>
          <w:rStyle w:val="af7"/>
        </w:rPr>
        <w:t>:</w:t>
      </w:r>
      <w:r w:rsidR="00143F64">
        <w:rPr>
          <w:rStyle w:val="af7"/>
        </w:rPr>
        <w:t>”</w:t>
      </w:r>
      <w:r w:rsidR="00015542" w:rsidRPr="008D09BA">
        <w:rPr>
          <w:rStyle w:val="af7"/>
        </w:rPr>
        <w:t>D</w:t>
      </w:r>
      <w:r w:rsidR="00143F64">
        <w:rPr>
          <w:rStyle w:val="af7"/>
        </w:rPr>
        <w:t>”</w:t>
      </w:r>
      <w:r w:rsidR="00015542" w:rsidRPr="008D09BA">
        <w:rPr>
          <w:rStyle w:val="af7"/>
        </w:rPr>
        <w:t>,</w:t>
      </w:r>
      <w:r w:rsidR="00143F64">
        <w:rPr>
          <w:rStyle w:val="af7"/>
        </w:rPr>
        <w:t>”</w:t>
      </w:r>
      <w:r w:rsidR="00015542" w:rsidRPr="008D09BA">
        <w:rPr>
          <w:rStyle w:val="af7"/>
        </w:rPr>
        <w:t>PID</w:t>
      </w:r>
      <w:r w:rsidR="00143F64">
        <w:rPr>
          <w:rStyle w:val="af7"/>
        </w:rPr>
        <w:t>”</w:t>
      </w:r>
      <w:r w:rsidR="00015542" w:rsidRPr="008D09BA">
        <w:rPr>
          <w:rStyle w:val="af7"/>
        </w:rPr>
        <w:t>:0}</w:t>
      </w:r>
      <w:r w:rsidR="00015542">
        <w:rPr>
          <w:rStyle w:val="af7"/>
          <w:rFonts w:hint="eastAsia"/>
        </w:rPr>
        <w:t>&amp;</w:t>
      </w:r>
      <w:r w:rsidR="00015542" w:rsidRPr="00F25E21">
        <w:rPr>
          <w:rStyle w:val="af7"/>
        </w:rPr>
        <w:t>jsonRightsList</w:t>
      </w:r>
      <w:r w:rsidR="00015542">
        <w:rPr>
          <w:rStyle w:val="af7"/>
          <w:rFonts w:hint="eastAsia"/>
        </w:rPr>
        <w:t>=[]</w:t>
      </w:r>
    </w:p>
    <w:p w:rsidR="00015542" w:rsidRDefault="00015542" w:rsidP="00015542">
      <w:pPr>
        <w:rPr>
          <w:b/>
        </w:rPr>
      </w:pPr>
      <w:r>
        <w:rPr>
          <w:rFonts w:hint="eastAsia"/>
          <w:b/>
        </w:rPr>
        <w:t>成功回复示例</w:t>
      </w:r>
      <w:r>
        <w:rPr>
          <w:rFonts w:hint="eastAsia"/>
          <w:b/>
        </w:rPr>
        <w:t>:</w:t>
      </w:r>
    </w:p>
    <w:p w:rsidR="00015542" w:rsidRPr="007F1246" w:rsidRDefault="00015542"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015542" w:rsidRDefault="00015542" w:rsidP="00015542">
      <w:pPr>
        <w:rPr>
          <w:b/>
        </w:rPr>
      </w:pPr>
      <w:r>
        <w:rPr>
          <w:rFonts w:hint="eastAsia"/>
          <w:b/>
        </w:rPr>
        <w:t>失败回复示例</w:t>
      </w:r>
      <w:r>
        <w:rPr>
          <w:rFonts w:hint="eastAsia"/>
          <w:b/>
        </w:rPr>
        <w:t>:</w:t>
      </w:r>
    </w:p>
    <w:p w:rsidR="00015542" w:rsidRPr="007F1246" w:rsidRDefault="00015542"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B2EA8" w:rsidRDefault="007B2EA8" w:rsidP="007B2EA8">
      <w:pPr>
        <w:rPr>
          <w:b/>
        </w:rPr>
      </w:pP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RightGroups</w:t>
      </w:r>
      <w:r w:rsidR="007B2EA8">
        <w:rPr>
          <w:rStyle w:val="af7"/>
          <w:rFonts w:hint="eastAsia"/>
        </w:rPr>
        <w:t>List</w:t>
      </w:r>
    </w:p>
    <w:p w:rsidR="000155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E02A3" w:rsidRPr="00B5638D" w:rsidRDefault="009E02A3" w:rsidP="009E02A3">
      <w:pPr>
        <w:pStyle w:val="3"/>
      </w:pPr>
      <w:r>
        <w:rPr>
          <w:rFonts w:hint="eastAsia"/>
        </w:rPr>
        <w:t>删除接口</w:t>
      </w:r>
    </w:p>
    <w:p w:rsidR="009E02A3" w:rsidRPr="00E47307" w:rsidRDefault="009E02A3" w:rsidP="009E02A3">
      <w:pPr>
        <w:rPr>
          <w:b/>
        </w:rPr>
      </w:pPr>
      <w:r w:rsidRPr="00E47307">
        <w:rPr>
          <w:rFonts w:hint="eastAsia"/>
          <w:b/>
        </w:rPr>
        <w:t>url:</w:t>
      </w:r>
    </w:p>
    <w:p w:rsidR="009E02A3" w:rsidRPr="008510B3" w:rsidRDefault="005446D3"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1"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Delete</w:t>
      </w:r>
      <w:r w:rsidR="009E02A3" w:rsidRPr="009E02A3">
        <w:rPr>
          <w:rStyle w:val="af7"/>
        </w:rPr>
        <w:t>RightGroups</w:t>
      </w:r>
    </w:p>
    <w:p w:rsidR="009E02A3" w:rsidRDefault="009E02A3" w:rsidP="009E02A3">
      <w:pPr>
        <w:rPr>
          <w:rStyle w:val="af7"/>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5446D3"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2" w:history="1">
        <w:r w:rsidR="00653271" w:rsidRPr="00506A16">
          <w:rPr>
            <w:rStyle w:val="af7"/>
          </w:rPr>
          <w:t>http://192</w:t>
        </w:r>
      </w:hyperlink>
      <w:r w:rsidR="00B52333">
        <w:rPr>
          <w:rStyle w:val="af7"/>
        </w:rPr>
        <w:t>.168.2.158</w:t>
      </w:r>
      <w:r w:rsidR="003401D6" w:rsidRPr="008510B3">
        <w:rPr>
          <w:rStyle w:val="af7"/>
        </w:rPr>
        <w:t>:9000/ParkAPI</w:t>
      </w:r>
      <w:r w:rsidR="001647CB">
        <w:rPr>
          <w:rStyle w:val="af7"/>
        </w:rPr>
        <w:t>/U</w:t>
      </w:r>
      <w:r w:rsidR="003401D6">
        <w:rPr>
          <w:rStyle w:val="af7"/>
          <w:rFonts w:hint="eastAsia"/>
        </w:rPr>
        <w:t>pdate</w:t>
      </w:r>
      <w:r w:rsidR="003401D6" w:rsidRPr="009E02A3">
        <w:rPr>
          <w:rStyle w:val="af7"/>
        </w:rPr>
        <w:t>RightGroups</w:t>
      </w:r>
      <w:r w:rsidR="003401D6">
        <w:rPr>
          <w:rStyle w:val="af7"/>
          <w:rFonts w:hint="eastAsia"/>
        </w:rPr>
        <w:t>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5446D3"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3"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RightGroups</w:t>
      </w:r>
      <w:r w:rsidR="00CE179E">
        <w:rPr>
          <w:rStyle w:val="af7"/>
          <w:rFonts w:hint="eastAsia"/>
        </w:rPr>
        <w: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C861C7" w:rsidRPr="00B5638D" w:rsidRDefault="00C861C7" w:rsidP="00C861C7">
      <w:pPr>
        <w:pStyle w:val="3"/>
      </w:pPr>
      <w:r>
        <w:rPr>
          <w:rFonts w:hint="eastAsia"/>
        </w:rPr>
        <w:t>按</w:t>
      </w:r>
      <w:r>
        <w:rPr>
          <w:rFonts w:hint="eastAsia"/>
        </w:rPr>
        <w:t>ID</w:t>
      </w:r>
      <w:r>
        <w:rPr>
          <w:rFonts w:hint="eastAsia"/>
        </w:rPr>
        <w:t>删除接口</w:t>
      </w:r>
    </w:p>
    <w:p w:rsidR="00C861C7" w:rsidRPr="00E47307" w:rsidRDefault="00C861C7" w:rsidP="00C861C7">
      <w:pPr>
        <w:rPr>
          <w:b/>
        </w:rPr>
      </w:pPr>
      <w:r w:rsidRPr="00E47307">
        <w:rPr>
          <w:rFonts w:hint="eastAsia"/>
          <w:b/>
        </w:rPr>
        <w:t>url:</w:t>
      </w:r>
    </w:p>
    <w:p w:rsidR="00C861C7" w:rsidRPr="008510B3" w:rsidRDefault="005446D3"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4" w:history="1">
        <w:r w:rsidR="00C861C7" w:rsidRPr="00506A16">
          <w:rPr>
            <w:rStyle w:val="af7"/>
          </w:rPr>
          <w:t>http://192</w:t>
        </w:r>
      </w:hyperlink>
      <w:r w:rsidR="00C861C7">
        <w:rPr>
          <w:rStyle w:val="af7"/>
        </w:rPr>
        <w:t>.168.2.158</w:t>
      </w:r>
      <w:r w:rsidR="00C861C7" w:rsidRPr="008510B3">
        <w:rPr>
          <w:rStyle w:val="af7"/>
        </w:rPr>
        <w:t>:9000/ParkAPI/</w:t>
      </w:r>
      <w:r w:rsidR="00C861C7">
        <w:rPr>
          <w:rStyle w:val="af7"/>
          <w:rFonts w:hint="eastAsia"/>
        </w:rPr>
        <w:t>Delete</w:t>
      </w:r>
      <w:r w:rsidR="00C861C7" w:rsidRPr="009E02A3">
        <w:rPr>
          <w:rStyle w:val="af7"/>
        </w:rPr>
        <w:t>RightGroups</w:t>
      </w:r>
      <w:r w:rsidR="00C861C7">
        <w:rPr>
          <w:rStyle w:val="af7"/>
          <w:rFonts w:hint="eastAsia"/>
        </w:rPr>
        <w:t>ByID</w:t>
      </w:r>
    </w:p>
    <w:p w:rsidR="00C861C7" w:rsidRDefault="00C861C7" w:rsidP="00C861C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C861C7" w:rsidRPr="00B5638D" w:rsidRDefault="00C861C7" w:rsidP="00C861C7">
      <w:pPr>
        <w:pStyle w:val="3"/>
      </w:pPr>
      <w:r>
        <w:rPr>
          <w:rFonts w:hint="eastAsia"/>
        </w:rPr>
        <w:t>按</w:t>
      </w:r>
      <w:r>
        <w:rPr>
          <w:rFonts w:hint="eastAsia"/>
        </w:rPr>
        <w:t>ID</w:t>
      </w:r>
      <w:r>
        <w:rPr>
          <w:rFonts w:hint="eastAsia"/>
        </w:rPr>
        <w:t>列表删除接口</w:t>
      </w:r>
    </w:p>
    <w:p w:rsidR="00C861C7" w:rsidRPr="00E47307" w:rsidRDefault="00C861C7" w:rsidP="00C861C7">
      <w:pPr>
        <w:rPr>
          <w:b/>
        </w:rPr>
      </w:pPr>
      <w:r w:rsidRPr="00E47307">
        <w:rPr>
          <w:rFonts w:hint="eastAsia"/>
          <w:b/>
        </w:rPr>
        <w:t>url:</w:t>
      </w:r>
    </w:p>
    <w:p w:rsidR="00C861C7" w:rsidRPr="008510B3" w:rsidRDefault="005446D3"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5" w:history="1">
        <w:r w:rsidR="00C861C7" w:rsidRPr="00506A16">
          <w:rPr>
            <w:rStyle w:val="af7"/>
          </w:rPr>
          <w:t>http://192</w:t>
        </w:r>
      </w:hyperlink>
      <w:r w:rsidR="00C861C7">
        <w:rPr>
          <w:rStyle w:val="af7"/>
        </w:rPr>
        <w:t>.168.2.158</w:t>
      </w:r>
      <w:r w:rsidR="00C861C7" w:rsidRPr="008510B3">
        <w:rPr>
          <w:rStyle w:val="af7"/>
        </w:rPr>
        <w:t>:9000/ParkAPI/</w:t>
      </w:r>
      <w:r w:rsidR="00C861C7">
        <w:rPr>
          <w:rStyle w:val="af7"/>
          <w:rFonts w:hint="eastAsia"/>
        </w:rPr>
        <w:t>Delete</w:t>
      </w:r>
      <w:r w:rsidR="00C861C7" w:rsidRPr="009E02A3">
        <w:rPr>
          <w:rStyle w:val="af7"/>
        </w:rPr>
        <w:t>RightGroups</w:t>
      </w:r>
      <w:r w:rsidR="00890007">
        <w:rPr>
          <w:rStyle w:val="af7"/>
          <w:rFonts w:hint="eastAsia"/>
        </w:rPr>
        <w:t>By</w:t>
      </w:r>
      <w:r w:rsidR="00C861C7">
        <w:rPr>
          <w:rStyle w:val="af7"/>
          <w:rFonts w:hint="eastAsia"/>
        </w:rPr>
        <w:t>IDList</w:t>
      </w:r>
    </w:p>
    <w:p w:rsidR="00C31D86" w:rsidRDefault="00C861C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RightGroups</w:t>
      </w:r>
    </w:p>
    <w:p w:rsidR="003401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BA136E" w:rsidRDefault="00BA136E" w:rsidP="00BA136E">
      <w:pPr>
        <w:pStyle w:val="2"/>
      </w:pPr>
      <w:r>
        <w:rPr>
          <w:rFonts w:hint="eastAsia"/>
        </w:rPr>
        <w:t>权限明细数据接口</w:t>
      </w:r>
    </w:p>
    <w:p w:rsidR="008615A8" w:rsidRPr="008615A8" w:rsidRDefault="008615A8" w:rsidP="008615A8">
      <w:r>
        <w:rPr>
          <w:rFonts w:hint="eastAsia"/>
        </w:rPr>
        <w:t>权限明细中列表了软件中所有的权限项目。权限管理以窗口为单位，一个窗口对应一个</w:t>
      </w:r>
      <w:r>
        <w:rPr>
          <w:rFonts w:hint="eastAsia"/>
        </w:rPr>
        <w:t>FormName</w:t>
      </w:r>
      <w:r>
        <w:rPr>
          <w:rFonts w:hint="eastAsia"/>
        </w:rPr>
        <w:t>；窗口内的按钮、菜单等对应一个</w:t>
      </w:r>
      <w:r>
        <w:rPr>
          <w:rFonts w:hint="eastAsia"/>
        </w:rPr>
        <w:t>ItemName</w:t>
      </w:r>
      <w:r>
        <w:rPr>
          <w:rFonts w:hint="eastAsia"/>
        </w:rPr>
        <w:t>。</w:t>
      </w:r>
    </w:p>
    <w:p w:rsidR="00BA136E" w:rsidRDefault="00BA136E" w:rsidP="00BA136E">
      <w:pPr>
        <w:pStyle w:val="3"/>
      </w:pPr>
      <w:r>
        <w:rPr>
          <w:rFonts w:hint="eastAsia"/>
        </w:rPr>
        <w:t>Model</w:t>
      </w:r>
      <w:r>
        <w:rPr>
          <w:rFonts w:hint="eastAsia"/>
        </w:rPr>
        <w:t>结构</w:t>
      </w:r>
    </w:p>
    <w:p w:rsidR="00BA136E" w:rsidRPr="00D657B3" w:rsidRDefault="00BA136E" w:rsidP="00BA13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BA136E" w:rsidTr="00F3297B">
        <w:tc>
          <w:tcPr>
            <w:tcW w:w="1809"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说明</w:t>
            </w:r>
          </w:p>
        </w:tc>
      </w:tr>
      <w:tr w:rsidR="00BA136E" w:rsidRPr="00E00670" w:rsidTr="00F3297B">
        <w:tc>
          <w:tcPr>
            <w:tcW w:w="1809" w:type="dxa"/>
          </w:tcPr>
          <w:p w:rsidR="00BA136E" w:rsidRPr="00EC78A7" w:rsidRDefault="00BA136E" w:rsidP="00F3297B">
            <w:pPr>
              <w:spacing w:line="264" w:lineRule="auto"/>
              <w:rPr>
                <w:b/>
                <w:kern w:val="2"/>
              </w:rPr>
            </w:pPr>
            <w:r w:rsidRPr="00EC78A7">
              <w:rPr>
                <w:b/>
                <w:kern w:val="2"/>
              </w:rPr>
              <w:t>ID</w:t>
            </w:r>
          </w:p>
        </w:tc>
        <w:tc>
          <w:tcPr>
            <w:tcW w:w="1024" w:type="dxa"/>
          </w:tcPr>
          <w:p w:rsidR="00BA136E"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Pr="00E00670" w:rsidRDefault="00BA136E"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BA136E" w:rsidRPr="00E00670" w:rsidTr="00F3297B">
        <w:tc>
          <w:tcPr>
            <w:tcW w:w="1809" w:type="dxa"/>
          </w:tcPr>
          <w:p w:rsidR="00BA136E" w:rsidRPr="00EC78A7" w:rsidRDefault="00BA136E" w:rsidP="00F3297B">
            <w:pPr>
              <w:spacing w:line="264" w:lineRule="auto"/>
              <w:rPr>
                <w:b/>
                <w:kern w:val="2"/>
              </w:rPr>
            </w:pPr>
            <w:r w:rsidRPr="00BA136E">
              <w:rPr>
                <w:b/>
                <w:kern w:val="2"/>
              </w:rPr>
              <w:lastRenderedPageBreak/>
              <w:t>FormName</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窗体名称</w:t>
            </w:r>
          </w:p>
        </w:tc>
      </w:tr>
      <w:tr w:rsidR="00BA136E" w:rsidRPr="00E00670" w:rsidTr="00F3297B">
        <w:tc>
          <w:tcPr>
            <w:tcW w:w="1809" w:type="dxa"/>
          </w:tcPr>
          <w:p w:rsidR="00BA136E" w:rsidRPr="00EC78A7" w:rsidRDefault="00BA136E" w:rsidP="00F3297B">
            <w:pPr>
              <w:spacing w:line="264" w:lineRule="auto"/>
              <w:rPr>
                <w:b/>
                <w:kern w:val="2"/>
              </w:rPr>
            </w:pPr>
            <w:r w:rsidRPr="00BA136E">
              <w:rPr>
                <w:b/>
                <w:kern w:val="2"/>
              </w:rPr>
              <w:t>ItemName</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BA136E">
            <w:pPr>
              <w:spacing w:line="264" w:lineRule="auto"/>
              <w:rPr>
                <w:rFonts w:ascii="Consolas" w:hAnsi="Consolas" w:cs="Consolas"/>
                <w:sz w:val="18"/>
                <w:szCs w:val="18"/>
              </w:rPr>
            </w:pPr>
            <w:r>
              <w:rPr>
                <w:rFonts w:ascii="Consolas" w:hAnsi="Consolas" w:cs="Consolas" w:hint="eastAsia"/>
                <w:sz w:val="18"/>
                <w:szCs w:val="18"/>
              </w:rPr>
              <w:t>项目名称</w:t>
            </w:r>
            <w:r w:rsidR="0076258B">
              <w:rPr>
                <w:rFonts w:ascii="Consolas" w:hAnsi="Consolas" w:cs="Consolas" w:hint="eastAsia"/>
                <w:sz w:val="18"/>
                <w:szCs w:val="18"/>
              </w:rPr>
              <w:t>。如按钮名，菜单名等。</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Category</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类别</w:t>
            </w:r>
            <w:r w:rsidR="008615A8">
              <w:rPr>
                <w:rFonts w:ascii="Consolas" w:hAnsi="Consolas" w:cs="Consolas" w:hint="eastAsia"/>
                <w:sz w:val="18"/>
                <w:szCs w:val="18"/>
              </w:rPr>
              <w:t>。如</w:t>
            </w:r>
            <w:r w:rsidR="00143F64">
              <w:rPr>
                <w:rFonts w:ascii="Consolas" w:hAnsi="Consolas" w:cs="Consolas"/>
                <w:sz w:val="18"/>
                <w:szCs w:val="18"/>
              </w:rPr>
              <w:t>”</w:t>
            </w:r>
            <w:r w:rsidR="008615A8">
              <w:rPr>
                <w:rFonts w:ascii="Consolas" w:hAnsi="Consolas" w:cs="Consolas" w:hint="eastAsia"/>
                <w:sz w:val="18"/>
                <w:szCs w:val="18"/>
              </w:rPr>
              <w:t>门禁</w:t>
            </w:r>
            <w:r w:rsidR="00143F64">
              <w:rPr>
                <w:rFonts w:ascii="Consolas" w:hAnsi="Consolas" w:cs="Consolas"/>
                <w:sz w:val="18"/>
                <w:szCs w:val="18"/>
              </w:rPr>
              <w:t>”</w:t>
            </w:r>
            <w:r w:rsidR="008615A8">
              <w:rPr>
                <w:rFonts w:ascii="Consolas" w:hAnsi="Consolas" w:cs="Consolas" w:hint="eastAsia"/>
                <w:sz w:val="18"/>
                <w:szCs w:val="18"/>
              </w:rPr>
              <w:t>，</w:t>
            </w:r>
            <w:r w:rsidR="00143F64">
              <w:rPr>
                <w:rFonts w:ascii="Consolas" w:hAnsi="Consolas" w:cs="Consolas"/>
                <w:sz w:val="18"/>
                <w:szCs w:val="18"/>
              </w:rPr>
              <w:t>”</w:t>
            </w:r>
            <w:r w:rsidR="008615A8">
              <w:rPr>
                <w:rFonts w:ascii="Consolas" w:hAnsi="Consolas" w:cs="Consolas" w:hint="eastAsia"/>
                <w:sz w:val="18"/>
                <w:szCs w:val="18"/>
              </w:rPr>
              <w:t>车场</w:t>
            </w:r>
            <w:r w:rsidR="00143F64">
              <w:rPr>
                <w:rFonts w:ascii="Consolas" w:hAnsi="Consolas" w:cs="Consolas"/>
                <w:sz w:val="18"/>
                <w:szCs w:val="18"/>
              </w:rPr>
              <w:t>”</w:t>
            </w:r>
            <w:r w:rsidR="008615A8">
              <w:rPr>
                <w:rFonts w:ascii="Consolas" w:hAnsi="Consolas" w:cs="Consolas" w:hint="eastAsia"/>
                <w:sz w:val="18"/>
                <w:szCs w:val="18"/>
              </w:rPr>
              <w:t>。</w:t>
            </w:r>
          </w:p>
        </w:tc>
      </w:tr>
      <w:tr w:rsidR="00BA136E" w:rsidRPr="00E00670" w:rsidTr="00F3297B">
        <w:tc>
          <w:tcPr>
            <w:tcW w:w="1809" w:type="dxa"/>
          </w:tcPr>
          <w:p w:rsidR="00BA136E" w:rsidRPr="00776986" w:rsidRDefault="00BA136E" w:rsidP="00F3297B">
            <w:pPr>
              <w:spacing w:line="264" w:lineRule="auto"/>
              <w:rPr>
                <w:b/>
                <w:kern w:val="2"/>
              </w:rPr>
            </w:pPr>
            <w:r w:rsidRPr="00776986">
              <w:rPr>
                <w:b/>
                <w:kern w:val="2"/>
              </w:rPr>
              <w:t>PID</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Description</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描述</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Orders</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排序标识</w:t>
            </w:r>
          </w:p>
        </w:tc>
      </w:tr>
    </w:tbl>
    <w:p w:rsidR="00BA136E" w:rsidRDefault="00BA136E" w:rsidP="00BA136E">
      <w:pPr>
        <w:pStyle w:val="3"/>
      </w:pPr>
      <w:r>
        <w:rPr>
          <w:rFonts w:hint="eastAsia"/>
        </w:rPr>
        <w:t>获取接口</w:t>
      </w:r>
    </w:p>
    <w:p w:rsidR="00BA136E" w:rsidRPr="00E47307" w:rsidRDefault="00BA136E" w:rsidP="00BA136E">
      <w:pPr>
        <w:rPr>
          <w:b/>
        </w:rPr>
      </w:pPr>
      <w:r w:rsidRPr="00E47307">
        <w:rPr>
          <w:rFonts w:hint="eastAsia"/>
          <w:b/>
        </w:rPr>
        <w:t>url:</w:t>
      </w:r>
    </w:p>
    <w:p w:rsidR="00BA136E" w:rsidRPr="008510B3" w:rsidRDefault="005446D3"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7"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Get</w:t>
      </w:r>
      <w:r w:rsidR="00BA136E" w:rsidRPr="009E02A3">
        <w:rPr>
          <w:rStyle w:val="af7"/>
        </w:rPr>
        <w:t>Rights</w:t>
      </w:r>
      <w:r w:rsidR="004F0619">
        <w:rPr>
          <w:rStyle w:val="af7"/>
          <w:rFonts w:hint="eastAsia"/>
        </w:rPr>
        <w:t>Item</w:t>
      </w:r>
    </w:p>
    <w:p w:rsidR="00AC58A3" w:rsidRDefault="00BA136E" w:rsidP="00AC58A3">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C58A3" w:rsidRDefault="00AC58A3" w:rsidP="00AC58A3">
      <w:pPr>
        <w:pStyle w:val="3"/>
      </w:pPr>
      <w:r>
        <w:rPr>
          <w:rFonts w:hint="eastAsia"/>
        </w:rPr>
        <w:t>获取不重复字段值接口</w:t>
      </w:r>
    </w:p>
    <w:p w:rsidR="00AC58A3" w:rsidRPr="00E47307" w:rsidRDefault="00AC58A3" w:rsidP="00AC58A3">
      <w:pPr>
        <w:rPr>
          <w:b/>
        </w:rPr>
      </w:pPr>
      <w:r w:rsidRPr="00E47307">
        <w:rPr>
          <w:rFonts w:hint="eastAsia"/>
          <w:b/>
        </w:rPr>
        <w:t>url:</w:t>
      </w:r>
    </w:p>
    <w:p w:rsidR="00AC58A3" w:rsidRPr="008510B3" w:rsidRDefault="005446D3" w:rsidP="00AC58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8" w:history="1">
        <w:r w:rsidR="00AC58A3" w:rsidRPr="00506A16">
          <w:rPr>
            <w:rStyle w:val="af7"/>
          </w:rPr>
          <w:t>http://192</w:t>
        </w:r>
      </w:hyperlink>
      <w:r w:rsidR="00AC58A3">
        <w:rPr>
          <w:rStyle w:val="af7"/>
        </w:rPr>
        <w:t>.168.2.158</w:t>
      </w:r>
      <w:r w:rsidR="00AC58A3" w:rsidRPr="008510B3">
        <w:rPr>
          <w:rStyle w:val="af7"/>
        </w:rPr>
        <w:t>:9000/ParkAPI/</w:t>
      </w:r>
      <w:r w:rsidR="00AC58A3">
        <w:rPr>
          <w:rStyle w:val="af7"/>
          <w:rFonts w:hint="eastAsia"/>
        </w:rPr>
        <w:t>GetRightsItemDistinct</w:t>
      </w:r>
    </w:p>
    <w:p w:rsidR="00BA136E" w:rsidRDefault="00AC58A3" w:rsidP="00AC58A3">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F473D" w:rsidRDefault="003F473D" w:rsidP="003F473D">
      <w:pPr>
        <w:pStyle w:val="3"/>
      </w:pPr>
      <w:r>
        <w:rPr>
          <w:rFonts w:hint="eastAsia"/>
        </w:rPr>
        <w:t>按</w:t>
      </w:r>
      <w:r>
        <w:rPr>
          <w:rFonts w:hint="eastAsia"/>
        </w:rPr>
        <w:t>ID</w:t>
      </w:r>
      <w:r>
        <w:rPr>
          <w:rFonts w:hint="eastAsia"/>
        </w:rPr>
        <w:t>获取接口</w:t>
      </w:r>
    </w:p>
    <w:p w:rsidR="003F473D" w:rsidRPr="00E47307" w:rsidRDefault="003F473D" w:rsidP="003F473D">
      <w:pPr>
        <w:rPr>
          <w:b/>
        </w:rPr>
      </w:pPr>
      <w:r w:rsidRPr="00E47307">
        <w:rPr>
          <w:rFonts w:hint="eastAsia"/>
          <w:b/>
        </w:rPr>
        <w:t>url:</w:t>
      </w:r>
    </w:p>
    <w:p w:rsidR="003F473D" w:rsidRPr="008510B3" w:rsidRDefault="005446D3"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9" w:history="1">
        <w:r w:rsidR="003F473D" w:rsidRPr="00506A16">
          <w:rPr>
            <w:rStyle w:val="af7"/>
          </w:rPr>
          <w:t>http://192</w:t>
        </w:r>
      </w:hyperlink>
      <w:r w:rsidR="003F473D">
        <w:rPr>
          <w:rStyle w:val="af7"/>
        </w:rPr>
        <w:t>.168.2.158</w:t>
      </w:r>
      <w:r w:rsidR="003F473D" w:rsidRPr="008510B3">
        <w:rPr>
          <w:rStyle w:val="af7"/>
        </w:rPr>
        <w:t>:9000/ParkAPI/</w:t>
      </w:r>
      <w:r w:rsidR="003F473D" w:rsidRPr="003F473D">
        <w:rPr>
          <w:rStyle w:val="af7"/>
        </w:rPr>
        <w:t>GetRightsItem</w:t>
      </w:r>
      <w:r w:rsidR="003F473D" w:rsidRPr="003F473D">
        <w:rPr>
          <w:rStyle w:val="af7"/>
          <w:rFonts w:hint="eastAsia"/>
        </w:rPr>
        <w:t xml:space="preserve"> </w:t>
      </w:r>
      <w:r w:rsidR="003F473D">
        <w:rPr>
          <w:rStyle w:val="af7"/>
          <w:rFonts w:hint="eastAsia"/>
        </w:rPr>
        <w:t>ByID</w:t>
      </w:r>
    </w:p>
    <w:p w:rsidR="003F473D" w:rsidRDefault="003F473D" w:rsidP="003F473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F473D" w:rsidRDefault="003F473D" w:rsidP="003F473D">
      <w:pPr>
        <w:pStyle w:val="3"/>
      </w:pPr>
      <w:r>
        <w:rPr>
          <w:rFonts w:hint="eastAsia"/>
        </w:rPr>
        <w:t>按</w:t>
      </w:r>
      <w:r>
        <w:rPr>
          <w:rFonts w:hint="eastAsia"/>
        </w:rPr>
        <w:t>ID</w:t>
      </w:r>
      <w:r>
        <w:rPr>
          <w:rFonts w:hint="eastAsia"/>
        </w:rPr>
        <w:t>列表获取接口</w:t>
      </w:r>
    </w:p>
    <w:p w:rsidR="003F473D" w:rsidRPr="00E47307" w:rsidRDefault="003F473D" w:rsidP="003F473D">
      <w:pPr>
        <w:rPr>
          <w:b/>
        </w:rPr>
      </w:pPr>
      <w:r w:rsidRPr="00E47307">
        <w:rPr>
          <w:rFonts w:hint="eastAsia"/>
          <w:b/>
        </w:rPr>
        <w:t>url:</w:t>
      </w:r>
    </w:p>
    <w:p w:rsidR="003F473D" w:rsidRPr="008510B3" w:rsidRDefault="005446D3"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0" w:history="1">
        <w:r w:rsidR="003F473D" w:rsidRPr="00506A16">
          <w:rPr>
            <w:rStyle w:val="af7"/>
          </w:rPr>
          <w:t>http://192</w:t>
        </w:r>
      </w:hyperlink>
      <w:r w:rsidR="003F473D">
        <w:rPr>
          <w:rStyle w:val="af7"/>
        </w:rPr>
        <w:t>.168.2.158</w:t>
      </w:r>
      <w:r w:rsidR="003F473D" w:rsidRPr="008510B3">
        <w:rPr>
          <w:rStyle w:val="af7"/>
        </w:rPr>
        <w:t>:9000/ParkAPI/</w:t>
      </w:r>
      <w:r w:rsidR="003F473D" w:rsidRPr="003F473D">
        <w:rPr>
          <w:rStyle w:val="af7"/>
        </w:rPr>
        <w:t>GetRightsItem</w:t>
      </w:r>
      <w:r w:rsidR="003F473D" w:rsidRPr="003F473D">
        <w:rPr>
          <w:rStyle w:val="af7"/>
          <w:rFonts w:hint="eastAsia"/>
        </w:rPr>
        <w:t xml:space="preserve"> </w:t>
      </w:r>
      <w:r w:rsidR="003F473D">
        <w:rPr>
          <w:rStyle w:val="af7"/>
          <w:rFonts w:hint="eastAsia"/>
        </w:rPr>
        <w:t>ByIDList</w:t>
      </w:r>
    </w:p>
    <w:p w:rsidR="003F473D" w:rsidRDefault="003F473D" w:rsidP="003F473D">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BA136E" w:rsidRDefault="00BA136E" w:rsidP="00BA136E">
      <w:pPr>
        <w:pStyle w:val="3"/>
      </w:pPr>
      <w:r>
        <w:rPr>
          <w:rFonts w:hint="eastAsia"/>
        </w:rPr>
        <w:t>添加接口</w:t>
      </w:r>
    </w:p>
    <w:p w:rsidR="00BA136E" w:rsidRPr="00E47307" w:rsidRDefault="00BA136E" w:rsidP="00BA136E">
      <w:pPr>
        <w:rPr>
          <w:b/>
        </w:rPr>
      </w:pPr>
      <w:r w:rsidRPr="00E47307">
        <w:rPr>
          <w:rFonts w:hint="eastAsia"/>
          <w:b/>
        </w:rPr>
        <w:t>url:</w:t>
      </w:r>
    </w:p>
    <w:p w:rsidR="00BA136E" w:rsidRPr="008510B3" w:rsidRDefault="005446D3"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1"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Add</w:t>
      </w:r>
      <w:r w:rsidR="00BA136E" w:rsidRPr="009E02A3">
        <w:rPr>
          <w:rStyle w:val="af7"/>
        </w:rPr>
        <w:t>Rights</w:t>
      </w:r>
      <w:r w:rsidR="004F0619">
        <w:rPr>
          <w:rStyle w:val="af7"/>
          <w:rFonts w:hint="eastAsia"/>
        </w:rPr>
        <w:t>Item</w:t>
      </w:r>
    </w:p>
    <w:p w:rsidR="008200FF" w:rsidRDefault="00BA136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Rights</w:t>
      </w:r>
      <w:r w:rsidR="008200FF">
        <w:rPr>
          <w:rStyle w:val="af7"/>
          <w:rFonts w:hint="eastAsia"/>
        </w:rPr>
        <w:t>ItemList</w:t>
      </w:r>
    </w:p>
    <w:p w:rsidR="00BA136E"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A136E" w:rsidRDefault="00BA136E" w:rsidP="00BA136E">
      <w:pPr>
        <w:pStyle w:val="3"/>
      </w:pPr>
      <w:r>
        <w:rPr>
          <w:rFonts w:hint="eastAsia"/>
        </w:rPr>
        <w:t>修改接口</w:t>
      </w:r>
    </w:p>
    <w:p w:rsidR="00BA136E" w:rsidRPr="00E47307" w:rsidRDefault="00BA136E" w:rsidP="00BA136E">
      <w:pPr>
        <w:rPr>
          <w:b/>
        </w:rPr>
      </w:pPr>
      <w:r w:rsidRPr="00E47307">
        <w:rPr>
          <w:rFonts w:hint="eastAsia"/>
          <w:b/>
        </w:rPr>
        <w:t>url:</w:t>
      </w:r>
    </w:p>
    <w:p w:rsidR="00BA136E" w:rsidRPr="008510B3" w:rsidRDefault="005446D3"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3"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Update</w:t>
      </w:r>
      <w:r w:rsidR="00BA136E" w:rsidRPr="009E02A3">
        <w:rPr>
          <w:rStyle w:val="af7"/>
        </w:rPr>
        <w:t>Rights</w:t>
      </w:r>
      <w:r w:rsidR="004F0619">
        <w:rPr>
          <w:rStyle w:val="af7"/>
          <w:rFonts w:hint="eastAsia"/>
        </w:rPr>
        <w:t>Item</w:t>
      </w:r>
    </w:p>
    <w:p w:rsidR="007B2EA8" w:rsidRDefault="00BA136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Rights</w:t>
      </w:r>
      <w:r w:rsidR="007B2EA8">
        <w:rPr>
          <w:rStyle w:val="af7"/>
          <w:rFonts w:hint="eastAsia"/>
        </w:rPr>
        <w:t>ItemList</w:t>
      </w:r>
    </w:p>
    <w:p w:rsidR="00BA136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BA136E" w:rsidRPr="00B5638D" w:rsidRDefault="00BA136E" w:rsidP="00BA136E">
      <w:pPr>
        <w:pStyle w:val="3"/>
      </w:pPr>
      <w:r>
        <w:rPr>
          <w:rFonts w:hint="eastAsia"/>
        </w:rPr>
        <w:t>删除接口</w:t>
      </w:r>
    </w:p>
    <w:p w:rsidR="00BA136E" w:rsidRPr="00E47307" w:rsidRDefault="00BA136E" w:rsidP="00BA136E">
      <w:pPr>
        <w:rPr>
          <w:b/>
        </w:rPr>
      </w:pPr>
      <w:r w:rsidRPr="00E47307">
        <w:rPr>
          <w:rFonts w:hint="eastAsia"/>
          <w:b/>
        </w:rPr>
        <w:t>url:</w:t>
      </w:r>
    </w:p>
    <w:p w:rsidR="00BA136E" w:rsidRPr="008510B3" w:rsidRDefault="005446D3"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5"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Delete</w:t>
      </w:r>
      <w:r w:rsidR="00BA136E" w:rsidRPr="009E02A3">
        <w:rPr>
          <w:rStyle w:val="af7"/>
        </w:rPr>
        <w:t>Rights</w:t>
      </w:r>
      <w:r w:rsidR="004F0619">
        <w:rPr>
          <w:rStyle w:val="af7"/>
          <w:rFonts w:hint="eastAsia"/>
        </w:rPr>
        <w:t>Item</w:t>
      </w:r>
    </w:p>
    <w:p w:rsidR="00BA136E" w:rsidRDefault="00BA136E" w:rsidP="00BA136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5446D3"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6"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w:t>
      </w:r>
      <w:r w:rsidR="003401D6" w:rsidRPr="009E02A3">
        <w:rPr>
          <w:rStyle w:val="af7"/>
        </w:rPr>
        <w:t>Rights</w:t>
      </w:r>
      <w:r w:rsidR="003401D6">
        <w:rPr>
          <w:rStyle w:val="af7"/>
          <w:rFonts w:hint="eastAsia"/>
        </w:rPr>
        <w:t>ItemFields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5446D3"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7"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Rights</w:t>
      </w:r>
      <w:r w:rsidR="00CE179E">
        <w:rPr>
          <w:rStyle w:val="af7"/>
          <w:rFonts w:hint="eastAsia"/>
        </w:rPr>
        <w:t>ItemBy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F473D" w:rsidRPr="00B5638D" w:rsidRDefault="003F473D" w:rsidP="003F473D">
      <w:pPr>
        <w:pStyle w:val="3"/>
      </w:pPr>
      <w:r>
        <w:rPr>
          <w:rFonts w:hint="eastAsia"/>
        </w:rPr>
        <w:t>按</w:t>
      </w:r>
      <w:r>
        <w:rPr>
          <w:rFonts w:hint="eastAsia"/>
        </w:rPr>
        <w:t>ID</w:t>
      </w:r>
      <w:r>
        <w:rPr>
          <w:rFonts w:hint="eastAsia"/>
        </w:rPr>
        <w:t>删除接口</w:t>
      </w:r>
    </w:p>
    <w:p w:rsidR="003F473D" w:rsidRPr="00E47307" w:rsidRDefault="003F473D" w:rsidP="003F473D">
      <w:pPr>
        <w:rPr>
          <w:b/>
        </w:rPr>
      </w:pPr>
      <w:r w:rsidRPr="00E47307">
        <w:rPr>
          <w:rFonts w:hint="eastAsia"/>
          <w:b/>
        </w:rPr>
        <w:t>url:</w:t>
      </w:r>
    </w:p>
    <w:p w:rsidR="003F473D" w:rsidRPr="008510B3" w:rsidRDefault="005446D3"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8" w:history="1">
        <w:r w:rsidR="003F473D" w:rsidRPr="00506A16">
          <w:rPr>
            <w:rStyle w:val="af7"/>
          </w:rPr>
          <w:t>http://192</w:t>
        </w:r>
      </w:hyperlink>
      <w:r w:rsidR="003F473D">
        <w:rPr>
          <w:rStyle w:val="af7"/>
        </w:rPr>
        <w:t>.168.2.158</w:t>
      </w:r>
      <w:r w:rsidR="003F473D" w:rsidRPr="008510B3">
        <w:rPr>
          <w:rStyle w:val="af7"/>
        </w:rPr>
        <w:t>:9000/ParkAPI/</w:t>
      </w:r>
      <w:r w:rsidR="003F473D">
        <w:rPr>
          <w:rStyle w:val="af7"/>
          <w:rFonts w:hint="eastAsia"/>
        </w:rPr>
        <w:t>Delete</w:t>
      </w:r>
      <w:r w:rsidR="003F473D" w:rsidRPr="009E02A3">
        <w:rPr>
          <w:rStyle w:val="af7"/>
        </w:rPr>
        <w:t>Rights</w:t>
      </w:r>
      <w:r w:rsidR="003F473D">
        <w:rPr>
          <w:rStyle w:val="af7"/>
          <w:rFonts w:hint="eastAsia"/>
        </w:rPr>
        <w:t>ItemByID</w:t>
      </w:r>
    </w:p>
    <w:p w:rsidR="003F473D" w:rsidRDefault="003F473D" w:rsidP="003F473D">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F473D" w:rsidRPr="00B5638D" w:rsidRDefault="003F473D" w:rsidP="003F473D">
      <w:pPr>
        <w:pStyle w:val="3"/>
      </w:pPr>
      <w:r>
        <w:rPr>
          <w:rFonts w:hint="eastAsia"/>
        </w:rPr>
        <w:t>按</w:t>
      </w:r>
      <w:r>
        <w:rPr>
          <w:rFonts w:hint="eastAsia"/>
        </w:rPr>
        <w:t>ID</w:t>
      </w:r>
      <w:r>
        <w:rPr>
          <w:rFonts w:hint="eastAsia"/>
        </w:rPr>
        <w:t>列表删除接口</w:t>
      </w:r>
    </w:p>
    <w:p w:rsidR="003F473D" w:rsidRPr="00E47307" w:rsidRDefault="003F473D" w:rsidP="003F473D">
      <w:pPr>
        <w:rPr>
          <w:b/>
        </w:rPr>
      </w:pPr>
      <w:r w:rsidRPr="00E47307">
        <w:rPr>
          <w:rFonts w:hint="eastAsia"/>
          <w:b/>
        </w:rPr>
        <w:t>url:</w:t>
      </w:r>
    </w:p>
    <w:p w:rsidR="003F473D" w:rsidRPr="008510B3" w:rsidRDefault="005446D3"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9" w:history="1">
        <w:r w:rsidR="003F473D" w:rsidRPr="00506A16">
          <w:rPr>
            <w:rStyle w:val="af7"/>
          </w:rPr>
          <w:t>http://192</w:t>
        </w:r>
      </w:hyperlink>
      <w:r w:rsidR="003F473D">
        <w:rPr>
          <w:rStyle w:val="af7"/>
        </w:rPr>
        <w:t>.168.2.158</w:t>
      </w:r>
      <w:r w:rsidR="003F473D" w:rsidRPr="008510B3">
        <w:rPr>
          <w:rStyle w:val="af7"/>
        </w:rPr>
        <w:t>:9000/ParkAPI/</w:t>
      </w:r>
      <w:r w:rsidR="003F473D">
        <w:rPr>
          <w:rStyle w:val="af7"/>
          <w:rFonts w:hint="eastAsia"/>
        </w:rPr>
        <w:t>Delete</w:t>
      </w:r>
      <w:r w:rsidR="003F473D" w:rsidRPr="009E02A3">
        <w:rPr>
          <w:rStyle w:val="af7"/>
        </w:rPr>
        <w:t>Rights</w:t>
      </w:r>
      <w:r w:rsidR="003F473D">
        <w:rPr>
          <w:rStyle w:val="af7"/>
          <w:rFonts w:hint="eastAsia"/>
        </w:rPr>
        <w:t>Item</w:t>
      </w:r>
      <w:r w:rsidR="00890007">
        <w:rPr>
          <w:rStyle w:val="af7"/>
          <w:rFonts w:hint="eastAsia"/>
        </w:rPr>
        <w:t>By</w:t>
      </w:r>
      <w:r w:rsidR="003F473D">
        <w:rPr>
          <w:rStyle w:val="af7"/>
          <w:rFonts w:hint="eastAsia"/>
        </w:rPr>
        <w:t>IDList</w:t>
      </w:r>
    </w:p>
    <w:p w:rsidR="00C31D86" w:rsidRDefault="003F473D" w:rsidP="00C31D86">
      <w:r>
        <w:rPr>
          <w:rFonts w:hint="eastAsia"/>
          <w:b/>
        </w:rPr>
        <w:lastRenderedPageBreak/>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RightsItem</w:t>
      </w:r>
    </w:p>
    <w:p w:rsidR="00BA136E"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4E74AF" w:rsidRDefault="004E74AF" w:rsidP="004E74AF">
      <w:pPr>
        <w:pStyle w:val="2"/>
      </w:pPr>
      <w:r>
        <w:rPr>
          <w:rFonts w:hint="eastAsia"/>
        </w:rPr>
        <w:t>权限组权限明细数据接口</w:t>
      </w:r>
    </w:p>
    <w:p w:rsidR="004E74AF" w:rsidRDefault="004E74AF" w:rsidP="004E74AF">
      <w:pPr>
        <w:pStyle w:val="3"/>
      </w:pPr>
      <w:bookmarkStart w:id="28" w:name="_Model结构"/>
      <w:bookmarkEnd w:id="28"/>
      <w:r>
        <w:rPr>
          <w:rFonts w:hint="eastAsia"/>
        </w:rPr>
        <w:t>Model</w:t>
      </w:r>
      <w:r>
        <w:rPr>
          <w:rFonts w:hint="eastAsia"/>
        </w:rPr>
        <w:t>结构</w:t>
      </w:r>
    </w:p>
    <w:p w:rsidR="004E74AF" w:rsidRPr="00D657B3" w:rsidRDefault="004E74AF" w:rsidP="004E74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4E74AF" w:rsidTr="00F3297B">
        <w:tc>
          <w:tcPr>
            <w:tcW w:w="1809"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说明</w:t>
            </w:r>
          </w:p>
        </w:tc>
      </w:tr>
      <w:tr w:rsidR="004E74AF" w:rsidRPr="00E00670" w:rsidTr="00F3297B">
        <w:tc>
          <w:tcPr>
            <w:tcW w:w="1809" w:type="dxa"/>
          </w:tcPr>
          <w:p w:rsidR="004E74AF" w:rsidRPr="00EC78A7" w:rsidRDefault="004E74AF" w:rsidP="00F3297B">
            <w:pPr>
              <w:spacing w:line="264" w:lineRule="auto"/>
              <w:rPr>
                <w:b/>
                <w:kern w:val="2"/>
              </w:rPr>
            </w:pPr>
            <w:r w:rsidRPr="00EC78A7">
              <w:rPr>
                <w:b/>
                <w:kern w:val="2"/>
              </w:rPr>
              <w:t>ID</w:t>
            </w:r>
          </w:p>
        </w:tc>
        <w:tc>
          <w:tcPr>
            <w:tcW w:w="1024" w:type="dxa"/>
          </w:tcPr>
          <w:p w:rsidR="004E74AF"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Pr="00E00670" w:rsidRDefault="004E74AF"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4E74AF" w:rsidRPr="00E00670" w:rsidTr="00F3297B">
        <w:tc>
          <w:tcPr>
            <w:tcW w:w="1809" w:type="dxa"/>
          </w:tcPr>
          <w:p w:rsidR="004E74AF" w:rsidRPr="00EC78A7" w:rsidRDefault="004E74AF" w:rsidP="003A5646">
            <w:pPr>
              <w:spacing w:line="264" w:lineRule="auto"/>
              <w:rPr>
                <w:b/>
                <w:kern w:val="2"/>
              </w:rPr>
            </w:pPr>
            <w:r w:rsidRPr="00D657B3">
              <w:rPr>
                <w:b/>
                <w:kern w:val="2"/>
              </w:rPr>
              <w:t>Group</w:t>
            </w:r>
            <w:r w:rsidR="003A5646">
              <w:rPr>
                <w:rFonts w:hint="eastAsia"/>
                <w:b/>
                <w:kern w:val="2"/>
              </w:rPr>
              <w:t>ID</w:t>
            </w:r>
          </w:p>
        </w:tc>
        <w:tc>
          <w:tcPr>
            <w:tcW w:w="1024" w:type="dxa"/>
          </w:tcPr>
          <w:p w:rsidR="004E74AF" w:rsidRDefault="003C38BC"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权限组编号</w:t>
            </w:r>
          </w:p>
        </w:tc>
      </w:tr>
      <w:tr w:rsidR="00515320" w:rsidRPr="00E00670" w:rsidTr="00F3297B">
        <w:tc>
          <w:tcPr>
            <w:tcW w:w="1809" w:type="dxa"/>
          </w:tcPr>
          <w:p w:rsidR="00515320" w:rsidRPr="00E20745" w:rsidRDefault="00515320" w:rsidP="00F3297B">
            <w:pPr>
              <w:spacing w:line="264" w:lineRule="auto"/>
              <w:rPr>
                <w:kern w:val="2"/>
              </w:rPr>
            </w:pPr>
            <w:r w:rsidRPr="00E20745">
              <w:rPr>
                <w:rFonts w:hint="eastAsia"/>
                <w:kern w:val="2"/>
              </w:rPr>
              <w:t>GroupName</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E20745"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权限组名称</w:t>
            </w:r>
          </w:p>
        </w:tc>
      </w:tr>
      <w:tr w:rsidR="004E74AF" w:rsidRPr="00E00670" w:rsidTr="00F3297B">
        <w:tc>
          <w:tcPr>
            <w:tcW w:w="1809" w:type="dxa"/>
          </w:tcPr>
          <w:p w:rsidR="004E74AF" w:rsidRPr="00EC78A7" w:rsidRDefault="004E74AF" w:rsidP="00F3297B">
            <w:pPr>
              <w:spacing w:line="264" w:lineRule="auto"/>
              <w:rPr>
                <w:b/>
                <w:kern w:val="2"/>
              </w:rPr>
            </w:pPr>
            <w:r w:rsidRPr="004E74AF">
              <w:rPr>
                <w:b/>
                <w:kern w:val="2"/>
              </w:rPr>
              <w:t>RightsItemID</w:t>
            </w:r>
          </w:p>
        </w:tc>
        <w:tc>
          <w:tcPr>
            <w:tcW w:w="1024" w:type="dxa"/>
          </w:tcPr>
          <w:p w:rsidR="004E74AF" w:rsidRDefault="003C38BC"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权限明细的</w:t>
            </w:r>
            <w:r>
              <w:rPr>
                <w:rFonts w:ascii="Consolas" w:hAnsi="Consolas" w:cs="Consolas" w:hint="eastAsia"/>
                <w:sz w:val="18"/>
                <w:szCs w:val="18"/>
              </w:rPr>
              <w:t>ID</w:t>
            </w:r>
          </w:p>
        </w:tc>
      </w:tr>
      <w:tr w:rsidR="00E20745" w:rsidRPr="00E00670" w:rsidTr="00F3297B">
        <w:tc>
          <w:tcPr>
            <w:tcW w:w="1809" w:type="dxa"/>
          </w:tcPr>
          <w:p w:rsidR="00E20745" w:rsidRPr="00E20745" w:rsidRDefault="00E20745" w:rsidP="00FD0C42">
            <w:pPr>
              <w:spacing w:line="264" w:lineRule="auto"/>
              <w:rPr>
                <w:kern w:val="2"/>
              </w:rPr>
            </w:pPr>
            <w:r w:rsidRPr="00E20745">
              <w:rPr>
                <w:kern w:val="2"/>
              </w:rPr>
              <w:t>FormName</w:t>
            </w:r>
          </w:p>
        </w:tc>
        <w:tc>
          <w:tcPr>
            <w:tcW w:w="1024" w:type="dxa"/>
          </w:tcPr>
          <w:p w:rsidR="00E20745" w:rsidRDefault="00E20745"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0745" w:rsidRDefault="00E20745">
            <w:r w:rsidRPr="008E1F46">
              <w:rPr>
                <w:rFonts w:ascii="Consolas" w:hAnsi="Consolas" w:cs="Consolas" w:hint="eastAsia"/>
                <w:sz w:val="18"/>
                <w:szCs w:val="18"/>
              </w:rPr>
              <w:t>N</w:t>
            </w:r>
          </w:p>
        </w:tc>
        <w:tc>
          <w:tcPr>
            <w:tcW w:w="4578" w:type="dxa"/>
          </w:tcPr>
          <w:p w:rsidR="00E20745" w:rsidRDefault="00E20745" w:rsidP="00FD0C42">
            <w:pPr>
              <w:spacing w:line="264" w:lineRule="auto"/>
              <w:rPr>
                <w:rFonts w:ascii="Consolas" w:hAnsi="Consolas" w:cs="Consolas"/>
                <w:sz w:val="18"/>
                <w:szCs w:val="18"/>
              </w:rPr>
            </w:pPr>
            <w:r>
              <w:rPr>
                <w:rFonts w:ascii="Consolas" w:hAnsi="Consolas" w:cs="Consolas" w:hint="eastAsia"/>
                <w:sz w:val="18"/>
                <w:szCs w:val="18"/>
              </w:rPr>
              <w:t>窗体名称</w:t>
            </w:r>
          </w:p>
        </w:tc>
      </w:tr>
      <w:tr w:rsidR="00E20745" w:rsidRPr="00E00670" w:rsidTr="00F3297B">
        <w:tc>
          <w:tcPr>
            <w:tcW w:w="1809" w:type="dxa"/>
          </w:tcPr>
          <w:p w:rsidR="00E20745" w:rsidRPr="00E20745" w:rsidRDefault="00E20745" w:rsidP="00FD0C42">
            <w:pPr>
              <w:spacing w:line="264" w:lineRule="auto"/>
              <w:rPr>
                <w:kern w:val="2"/>
              </w:rPr>
            </w:pPr>
            <w:r w:rsidRPr="00E20745">
              <w:rPr>
                <w:kern w:val="2"/>
              </w:rPr>
              <w:t>ItemName</w:t>
            </w:r>
          </w:p>
        </w:tc>
        <w:tc>
          <w:tcPr>
            <w:tcW w:w="1024" w:type="dxa"/>
          </w:tcPr>
          <w:p w:rsidR="00E20745" w:rsidRDefault="00E20745"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0745" w:rsidRDefault="00E20745">
            <w:r w:rsidRPr="008E1F46">
              <w:rPr>
                <w:rFonts w:ascii="Consolas" w:hAnsi="Consolas" w:cs="Consolas" w:hint="eastAsia"/>
                <w:sz w:val="18"/>
                <w:szCs w:val="18"/>
              </w:rPr>
              <w:t>N</w:t>
            </w:r>
          </w:p>
        </w:tc>
        <w:tc>
          <w:tcPr>
            <w:tcW w:w="4578" w:type="dxa"/>
          </w:tcPr>
          <w:p w:rsidR="00E20745" w:rsidRDefault="00E20745" w:rsidP="00FD0C42">
            <w:pPr>
              <w:spacing w:line="264" w:lineRule="auto"/>
              <w:rPr>
                <w:rFonts w:ascii="Consolas" w:hAnsi="Consolas" w:cs="Consolas"/>
                <w:sz w:val="18"/>
                <w:szCs w:val="18"/>
              </w:rPr>
            </w:pPr>
            <w:r>
              <w:rPr>
                <w:rFonts w:ascii="Consolas" w:hAnsi="Consolas" w:cs="Consolas" w:hint="eastAsia"/>
                <w:sz w:val="18"/>
                <w:szCs w:val="18"/>
              </w:rPr>
              <w:t>项目名称。如按钮名，菜单名等。</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Category</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类别。如</w:t>
            </w:r>
            <w:r w:rsidR="00143F64">
              <w:rPr>
                <w:rFonts w:ascii="Consolas" w:hAnsi="Consolas" w:cs="Consolas"/>
                <w:sz w:val="18"/>
                <w:szCs w:val="18"/>
              </w:rPr>
              <w:t>”</w:t>
            </w:r>
            <w:r>
              <w:rPr>
                <w:rFonts w:ascii="Consolas" w:hAnsi="Consolas" w:cs="Consolas" w:hint="eastAsia"/>
                <w:sz w:val="18"/>
                <w:szCs w:val="18"/>
              </w:rPr>
              <w:t>门禁</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车场</w:t>
            </w:r>
            <w:r w:rsidR="00143F64">
              <w:rPr>
                <w:rFonts w:ascii="Consolas" w:hAnsi="Consolas" w:cs="Consolas"/>
                <w:sz w:val="18"/>
                <w:szCs w:val="18"/>
              </w:rPr>
              <w:t>”</w:t>
            </w:r>
            <w:r>
              <w:rPr>
                <w:rFonts w:ascii="Consolas" w:hAnsi="Consolas" w:cs="Consolas" w:hint="eastAsia"/>
                <w:sz w:val="18"/>
                <w:szCs w:val="18"/>
              </w:rPr>
              <w:t>。</w:t>
            </w:r>
          </w:p>
        </w:tc>
      </w:tr>
      <w:tr w:rsidR="00515320" w:rsidRPr="00E00670" w:rsidTr="00F3297B">
        <w:tc>
          <w:tcPr>
            <w:tcW w:w="1809" w:type="dxa"/>
          </w:tcPr>
          <w:p w:rsidR="00515320" w:rsidRPr="00E20745" w:rsidRDefault="00515320" w:rsidP="00FD0C42">
            <w:pPr>
              <w:spacing w:line="264" w:lineRule="auto"/>
              <w:rPr>
                <w:kern w:val="2"/>
              </w:rPr>
            </w:pPr>
            <w:r w:rsidRPr="00E20745">
              <w:rPr>
                <w:kern w:val="2"/>
              </w:rPr>
              <w:t>PID</w:t>
            </w:r>
          </w:p>
        </w:tc>
        <w:tc>
          <w:tcPr>
            <w:tcW w:w="1024" w:type="dxa"/>
          </w:tcPr>
          <w:p w:rsidR="00515320" w:rsidRDefault="003C38BC" w:rsidP="00FD0C42">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5320" w:rsidRDefault="00E20745"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Description</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描述</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Orders</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排序标识</w:t>
            </w:r>
          </w:p>
        </w:tc>
      </w:tr>
      <w:tr w:rsidR="00515320" w:rsidRPr="00E00670" w:rsidTr="00F3297B">
        <w:tc>
          <w:tcPr>
            <w:tcW w:w="1809" w:type="dxa"/>
          </w:tcPr>
          <w:p w:rsidR="00515320" w:rsidRPr="00377404" w:rsidRDefault="00515320" w:rsidP="00F3297B">
            <w:pPr>
              <w:spacing w:line="264" w:lineRule="auto"/>
              <w:rPr>
                <w:kern w:val="2"/>
              </w:rPr>
            </w:pPr>
            <w:r w:rsidRPr="00377404">
              <w:rPr>
                <w:kern w:val="2"/>
              </w:rPr>
              <w:t>CanView</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是否可见</w:t>
            </w:r>
          </w:p>
        </w:tc>
      </w:tr>
      <w:tr w:rsidR="00515320" w:rsidRPr="00E00670" w:rsidTr="00F3297B">
        <w:tc>
          <w:tcPr>
            <w:tcW w:w="1809" w:type="dxa"/>
          </w:tcPr>
          <w:p w:rsidR="00515320" w:rsidRPr="00377404" w:rsidRDefault="00515320" w:rsidP="00F3297B">
            <w:pPr>
              <w:spacing w:line="264" w:lineRule="auto"/>
              <w:rPr>
                <w:kern w:val="2"/>
              </w:rPr>
            </w:pPr>
            <w:r w:rsidRPr="00377404">
              <w:rPr>
                <w:kern w:val="2"/>
              </w:rPr>
              <w:t>CanOperate</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是否可操作</w:t>
            </w:r>
          </w:p>
        </w:tc>
      </w:tr>
    </w:tbl>
    <w:p w:rsidR="004E74AF" w:rsidRDefault="004E74AF" w:rsidP="004E74AF">
      <w:pPr>
        <w:pStyle w:val="3"/>
      </w:pPr>
      <w:r>
        <w:rPr>
          <w:rFonts w:hint="eastAsia"/>
        </w:rPr>
        <w:t>获取接口</w:t>
      </w:r>
    </w:p>
    <w:p w:rsidR="004E74AF" w:rsidRPr="00E47307" w:rsidRDefault="004E74AF" w:rsidP="004E74AF">
      <w:pPr>
        <w:rPr>
          <w:b/>
        </w:rPr>
      </w:pPr>
      <w:r w:rsidRPr="00E47307">
        <w:rPr>
          <w:rFonts w:hint="eastAsia"/>
          <w:b/>
        </w:rPr>
        <w:t>url:</w:t>
      </w:r>
    </w:p>
    <w:p w:rsidR="004E74AF" w:rsidRPr="008510B3" w:rsidRDefault="005446D3"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1"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Get</w:t>
      </w:r>
      <w:r w:rsidR="004E74AF" w:rsidRPr="009E02A3">
        <w:rPr>
          <w:rStyle w:val="af7"/>
        </w:rPr>
        <w:t>Rights</w:t>
      </w:r>
    </w:p>
    <w:p w:rsidR="00562679" w:rsidRDefault="004E74AF"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5446D3"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2"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Rights</w:t>
      </w:r>
      <w:r w:rsidR="00562679">
        <w:rPr>
          <w:rStyle w:val="af7"/>
          <w:rFonts w:hint="eastAsia"/>
        </w:rPr>
        <w:t>Distinct</w:t>
      </w:r>
    </w:p>
    <w:p w:rsidR="004E74AF" w:rsidRDefault="00562679" w:rsidP="00562679">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C1026" w:rsidRDefault="007C1026" w:rsidP="007C1026">
      <w:pPr>
        <w:pStyle w:val="3"/>
      </w:pPr>
      <w:r>
        <w:rPr>
          <w:rFonts w:hint="eastAsia"/>
        </w:rPr>
        <w:t>按</w:t>
      </w:r>
      <w:r>
        <w:rPr>
          <w:rFonts w:hint="eastAsia"/>
        </w:rPr>
        <w:t>ID</w:t>
      </w:r>
      <w:r>
        <w:rPr>
          <w:rFonts w:hint="eastAsia"/>
        </w:rPr>
        <w:t>获取接口</w:t>
      </w:r>
    </w:p>
    <w:p w:rsidR="007C1026" w:rsidRPr="00E47307" w:rsidRDefault="007C1026" w:rsidP="007C1026">
      <w:pPr>
        <w:rPr>
          <w:b/>
        </w:rPr>
      </w:pPr>
      <w:r w:rsidRPr="00E47307">
        <w:rPr>
          <w:rFonts w:hint="eastAsia"/>
          <w:b/>
        </w:rPr>
        <w:t>url:</w:t>
      </w:r>
    </w:p>
    <w:p w:rsidR="007C1026" w:rsidRPr="008510B3" w:rsidRDefault="005446D3"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3" w:history="1">
        <w:r w:rsidR="007C1026" w:rsidRPr="00506A16">
          <w:rPr>
            <w:rStyle w:val="af7"/>
          </w:rPr>
          <w:t>http://192</w:t>
        </w:r>
      </w:hyperlink>
      <w:r w:rsidR="007C1026">
        <w:rPr>
          <w:rStyle w:val="af7"/>
        </w:rPr>
        <w:t>.168.2.158</w:t>
      </w:r>
      <w:r w:rsidR="007C1026" w:rsidRPr="008510B3">
        <w:rPr>
          <w:rStyle w:val="af7"/>
        </w:rPr>
        <w:t>:9000/ParkAPI/</w:t>
      </w:r>
      <w:r w:rsidR="007C1026" w:rsidRPr="007C1026">
        <w:rPr>
          <w:rStyle w:val="af7"/>
        </w:rPr>
        <w:t>GetRights</w:t>
      </w:r>
      <w:r w:rsidR="007C1026" w:rsidRPr="007C1026">
        <w:rPr>
          <w:rStyle w:val="af7"/>
          <w:rFonts w:hint="eastAsia"/>
        </w:rPr>
        <w:t xml:space="preserve"> </w:t>
      </w:r>
      <w:r w:rsidR="007C1026">
        <w:rPr>
          <w:rStyle w:val="af7"/>
          <w:rFonts w:hint="eastAsia"/>
        </w:rPr>
        <w:t>ByID</w:t>
      </w:r>
    </w:p>
    <w:p w:rsidR="007C1026" w:rsidRDefault="007C1026" w:rsidP="007C102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7C1026" w:rsidRDefault="007C1026" w:rsidP="007C1026">
      <w:pPr>
        <w:pStyle w:val="3"/>
      </w:pPr>
      <w:r>
        <w:rPr>
          <w:rFonts w:hint="eastAsia"/>
        </w:rPr>
        <w:t>按</w:t>
      </w:r>
      <w:r>
        <w:rPr>
          <w:rFonts w:hint="eastAsia"/>
        </w:rPr>
        <w:t>ID</w:t>
      </w:r>
      <w:r>
        <w:rPr>
          <w:rFonts w:hint="eastAsia"/>
        </w:rPr>
        <w:t>列表获取接口</w:t>
      </w:r>
    </w:p>
    <w:p w:rsidR="007C1026" w:rsidRPr="00E47307" w:rsidRDefault="007C1026" w:rsidP="007C1026">
      <w:pPr>
        <w:rPr>
          <w:b/>
        </w:rPr>
      </w:pPr>
      <w:r w:rsidRPr="00E47307">
        <w:rPr>
          <w:rFonts w:hint="eastAsia"/>
          <w:b/>
        </w:rPr>
        <w:t>url:</w:t>
      </w:r>
    </w:p>
    <w:p w:rsidR="007C1026" w:rsidRPr="008510B3" w:rsidRDefault="005446D3"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4" w:history="1">
        <w:r w:rsidR="007C1026" w:rsidRPr="00506A16">
          <w:rPr>
            <w:rStyle w:val="af7"/>
          </w:rPr>
          <w:t>http://192</w:t>
        </w:r>
      </w:hyperlink>
      <w:r w:rsidR="007C1026">
        <w:rPr>
          <w:rStyle w:val="af7"/>
        </w:rPr>
        <w:t>.168.2.158</w:t>
      </w:r>
      <w:r w:rsidR="007C1026" w:rsidRPr="008510B3">
        <w:rPr>
          <w:rStyle w:val="af7"/>
        </w:rPr>
        <w:t>:9000/ParkAPI/</w:t>
      </w:r>
      <w:r w:rsidR="007C1026" w:rsidRPr="007C1026">
        <w:rPr>
          <w:rStyle w:val="af7"/>
        </w:rPr>
        <w:t>GetRights</w:t>
      </w:r>
      <w:r w:rsidR="007C1026" w:rsidRPr="007C1026">
        <w:rPr>
          <w:rStyle w:val="af7"/>
          <w:rFonts w:hint="eastAsia"/>
        </w:rPr>
        <w:t xml:space="preserve"> </w:t>
      </w:r>
      <w:r w:rsidR="007C1026">
        <w:rPr>
          <w:rStyle w:val="af7"/>
          <w:rFonts w:hint="eastAsia"/>
        </w:rPr>
        <w:t>ByIDList</w:t>
      </w:r>
    </w:p>
    <w:p w:rsidR="007C1026" w:rsidRDefault="007C1026" w:rsidP="007C1026">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3A41A5" w:rsidRDefault="003A41A5" w:rsidP="007C1026">
      <w:pPr>
        <w:pStyle w:val="3"/>
      </w:pPr>
      <w:r>
        <w:rPr>
          <w:rFonts w:hint="eastAsia"/>
        </w:rPr>
        <w:t>按权限组编号获取接口</w:t>
      </w:r>
    </w:p>
    <w:p w:rsidR="00C31BD0" w:rsidRPr="00C31BD0" w:rsidRDefault="00C31BD0" w:rsidP="00C31BD0">
      <w:r>
        <w:rPr>
          <w:rFonts w:hint="eastAsia"/>
        </w:rPr>
        <w:t>当新增一个权限组时，由于组权限明细表中还没有此权限组的资料，所以无法获取到权限明细。此接口可以实现新增权限组也能获取到权限明细的功能。</w:t>
      </w:r>
    </w:p>
    <w:p w:rsidR="00467C6A" w:rsidRPr="00E47307" w:rsidRDefault="00467C6A" w:rsidP="00467C6A">
      <w:pPr>
        <w:rPr>
          <w:b/>
        </w:rPr>
      </w:pPr>
      <w:r w:rsidRPr="00E47307">
        <w:rPr>
          <w:rFonts w:hint="eastAsia"/>
          <w:b/>
        </w:rPr>
        <w:t>url:</w:t>
      </w:r>
    </w:p>
    <w:p w:rsidR="00467C6A" w:rsidRPr="008510B3" w:rsidRDefault="005446D3"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5" w:history="1">
        <w:r w:rsidR="00653271" w:rsidRPr="00506A16">
          <w:rPr>
            <w:rStyle w:val="af7"/>
          </w:rPr>
          <w:t>http://192</w:t>
        </w:r>
      </w:hyperlink>
      <w:r w:rsidR="00B52333">
        <w:rPr>
          <w:rStyle w:val="af7"/>
        </w:rPr>
        <w:t>.168.2.158</w:t>
      </w:r>
      <w:r w:rsidR="00467C6A" w:rsidRPr="008510B3">
        <w:rPr>
          <w:rStyle w:val="af7"/>
        </w:rPr>
        <w:t>:9000/ParkAPI/</w:t>
      </w:r>
      <w:r w:rsidR="00467C6A" w:rsidRPr="00467C6A">
        <w:rPr>
          <w:rStyle w:val="af7"/>
        </w:rPr>
        <w:t>GetRightsByGroup</w:t>
      </w:r>
      <w:r w:rsidR="003F5EE9">
        <w:rPr>
          <w:rStyle w:val="af7"/>
          <w:rFonts w:hint="eastAsia"/>
        </w:rPr>
        <w:t>ID</w:t>
      </w:r>
    </w:p>
    <w:p w:rsidR="00467C6A" w:rsidRPr="005879B3" w:rsidRDefault="00467C6A" w:rsidP="00467C6A">
      <w:pPr>
        <w:rPr>
          <w:b/>
        </w:rPr>
      </w:pPr>
      <w:r w:rsidRPr="00E47307">
        <w:rPr>
          <w:b/>
        </w:rPr>
        <w:t>HTTP</w:t>
      </w:r>
      <w:r w:rsidRPr="00E47307">
        <w:rPr>
          <w:rFonts w:hint="eastAsia"/>
          <w:b/>
        </w:rPr>
        <w:t>请求</w:t>
      </w:r>
      <w:r w:rsidRPr="00E47307">
        <w:rPr>
          <w:b/>
        </w:rPr>
        <w:t>方式</w:t>
      </w:r>
      <w:r w:rsidRPr="00E47307">
        <w:rPr>
          <w:rFonts w:hint="eastAsia"/>
          <w:b/>
        </w:rPr>
        <w:t>：</w:t>
      </w:r>
    </w:p>
    <w:p w:rsidR="00467C6A" w:rsidRDefault="00467C6A" w:rsidP="00467C6A">
      <w:r>
        <w:t>POST</w:t>
      </w:r>
      <w:r>
        <w:t>，</w:t>
      </w:r>
      <w:r>
        <w:t>GET</w:t>
      </w:r>
    </w:p>
    <w:p w:rsidR="00467C6A" w:rsidRDefault="00467C6A" w:rsidP="00467C6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467C6A" w:rsidTr="00FD0C42">
        <w:tc>
          <w:tcPr>
            <w:tcW w:w="1809"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说明</w:t>
            </w:r>
          </w:p>
        </w:tc>
      </w:tr>
      <w:tr w:rsidR="00467C6A" w:rsidTr="00FD0C42">
        <w:tc>
          <w:tcPr>
            <w:tcW w:w="1809" w:type="dxa"/>
          </w:tcPr>
          <w:p w:rsidR="00467C6A" w:rsidRPr="00EC78A7" w:rsidRDefault="00467C6A" w:rsidP="00FD0C42">
            <w:pPr>
              <w:spacing w:line="264" w:lineRule="auto"/>
              <w:rPr>
                <w:b/>
                <w:kern w:val="2"/>
              </w:rPr>
            </w:pPr>
            <w:r w:rsidRPr="00EC78A7">
              <w:rPr>
                <w:b/>
                <w:kern w:val="2"/>
              </w:rPr>
              <w:t>token</w:t>
            </w:r>
          </w:p>
        </w:tc>
        <w:tc>
          <w:tcPr>
            <w:tcW w:w="1024" w:type="dxa"/>
          </w:tcPr>
          <w:p w:rsidR="00467C6A" w:rsidRPr="00E00670" w:rsidRDefault="00467C6A" w:rsidP="00FD0C4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467C6A" w:rsidRPr="00E00670" w:rsidRDefault="00467C6A" w:rsidP="00FD0C4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467C6A" w:rsidRPr="00E00670" w:rsidRDefault="00467C6A" w:rsidP="00FD0C4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467C6A" w:rsidTr="00FD0C42">
        <w:tc>
          <w:tcPr>
            <w:tcW w:w="1809" w:type="dxa"/>
          </w:tcPr>
          <w:p w:rsidR="00467C6A" w:rsidRPr="00D51C04" w:rsidRDefault="00285AA6" w:rsidP="00F0454F">
            <w:pPr>
              <w:spacing w:line="264" w:lineRule="auto"/>
              <w:rPr>
                <w:kern w:val="2"/>
              </w:rPr>
            </w:pPr>
            <w:r w:rsidRPr="00D51C04">
              <w:rPr>
                <w:kern w:val="2"/>
              </w:rPr>
              <w:t>Group</w:t>
            </w:r>
            <w:r w:rsidR="00F0454F" w:rsidRPr="00D51C04">
              <w:rPr>
                <w:rFonts w:hint="eastAsia"/>
                <w:kern w:val="2"/>
              </w:rPr>
              <w:t>ID</w:t>
            </w:r>
          </w:p>
        </w:tc>
        <w:tc>
          <w:tcPr>
            <w:tcW w:w="1024" w:type="dxa"/>
          </w:tcPr>
          <w:p w:rsidR="00467C6A" w:rsidRPr="00E00670" w:rsidRDefault="00285AA6" w:rsidP="00FD0C42">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467C6A" w:rsidRPr="00E00670" w:rsidRDefault="003A230F" w:rsidP="00FD0C4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C6A" w:rsidRDefault="00285AA6" w:rsidP="00FD0C42">
            <w:pPr>
              <w:spacing w:line="264" w:lineRule="auto"/>
              <w:rPr>
                <w:rFonts w:ascii="Consolas" w:hAnsi="Consolas" w:cs="Consolas"/>
                <w:sz w:val="18"/>
                <w:szCs w:val="18"/>
              </w:rPr>
            </w:pPr>
            <w:r>
              <w:rPr>
                <w:rFonts w:ascii="Consolas" w:hAnsi="Consolas" w:cs="Consolas" w:hint="eastAsia"/>
                <w:sz w:val="18"/>
                <w:szCs w:val="18"/>
              </w:rPr>
              <w:t>权限组的编号。</w:t>
            </w:r>
            <w:r w:rsidR="00D51C04">
              <w:rPr>
                <w:rFonts w:ascii="Consolas" w:hAnsi="Consolas" w:cs="Consolas" w:hint="eastAsia"/>
                <w:sz w:val="18"/>
                <w:szCs w:val="18"/>
              </w:rPr>
              <w:t>不传此参数则获取的是当前用户拥有的权限，否则是指定组的权限。</w:t>
            </w:r>
          </w:p>
        </w:tc>
      </w:tr>
      <w:tr w:rsidR="000E3FC7" w:rsidTr="00FD0C42">
        <w:tc>
          <w:tcPr>
            <w:tcW w:w="1809" w:type="dxa"/>
          </w:tcPr>
          <w:p w:rsidR="000E3FC7" w:rsidRDefault="000E3FC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E3FC7" w:rsidRPr="00E00670" w:rsidRDefault="000E3FC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FC7" w:rsidRPr="00E00670" w:rsidRDefault="000E3FC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E3FC7" w:rsidRDefault="000E3FC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467C6A" w:rsidRDefault="00467C6A" w:rsidP="00467C6A">
      <w:pPr>
        <w:rPr>
          <w:b/>
        </w:rPr>
      </w:pPr>
      <w:r>
        <w:rPr>
          <w:rFonts w:hint="eastAsia"/>
          <w:b/>
        </w:rPr>
        <w:t>返回</w:t>
      </w:r>
      <w:r>
        <w:rPr>
          <w:b/>
        </w:rPr>
        <w:t>数据</w:t>
      </w:r>
      <w:r w:rsidRPr="0050700F">
        <w:rPr>
          <w:rFonts w:hint="eastAsia"/>
          <w:b/>
        </w:rPr>
        <w:t>格式</w:t>
      </w:r>
      <w:r>
        <w:rPr>
          <w:rFonts w:hint="eastAsia"/>
          <w:b/>
        </w:rPr>
        <w:t>:</w:t>
      </w:r>
    </w:p>
    <w:p w:rsidR="00467C6A" w:rsidRPr="0051022D" w:rsidRDefault="00467C6A" w:rsidP="00467C6A">
      <w:r>
        <w:t>JSON</w:t>
      </w:r>
    </w:p>
    <w:p w:rsidR="00467C6A" w:rsidRDefault="00467C6A" w:rsidP="00467C6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67C6A" w:rsidTr="00FD0C4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说明</w:t>
            </w:r>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67C6A" w:rsidRDefault="00591CBA" w:rsidP="00FD0C4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467C6A" w:rsidRDefault="00523103" w:rsidP="00FD0C42">
            <w:pPr>
              <w:spacing w:line="264" w:lineRule="auto"/>
              <w:rPr>
                <w:rFonts w:ascii="Consolas" w:hAnsi="Consolas" w:cs="Consolas"/>
                <w:kern w:val="2"/>
                <w:sz w:val="18"/>
                <w:szCs w:val="18"/>
              </w:rPr>
            </w:pPr>
            <w:r>
              <w:rPr>
                <w:rFonts w:ascii="Consolas" w:hAnsi="Consolas" w:cs="Consolas" w:hint="eastAsia"/>
                <w:kern w:val="2"/>
                <w:sz w:val="18"/>
                <w:szCs w:val="18"/>
              </w:rPr>
              <w:t>权限组权限明细</w:t>
            </w:r>
            <w:r w:rsidR="00467C6A">
              <w:rPr>
                <w:rFonts w:ascii="Consolas" w:hAnsi="Consolas" w:cs="Consolas" w:hint="eastAsia"/>
                <w:kern w:val="2"/>
                <w:sz w:val="18"/>
                <w:szCs w:val="18"/>
              </w:rPr>
              <w:t>Model</w:t>
            </w:r>
            <w:r w:rsidR="00467C6A">
              <w:rPr>
                <w:rFonts w:ascii="Consolas" w:hAnsi="Consolas" w:cs="Consolas" w:hint="eastAsia"/>
                <w:kern w:val="2"/>
                <w:sz w:val="18"/>
                <w:szCs w:val="18"/>
              </w:rPr>
              <w:t>数组</w:t>
            </w:r>
          </w:p>
        </w:tc>
      </w:tr>
    </w:tbl>
    <w:p w:rsidR="00467C6A" w:rsidRDefault="00467C6A" w:rsidP="00467C6A">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467C6A" w:rsidRDefault="00467C6A" w:rsidP="00467C6A">
      <w:pPr>
        <w:rPr>
          <w:b/>
        </w:rPr>
      </w:pPr>
      <w:r>
        <w:rPr>
          <w:rFonts w:hint="eastAsia"/>
          <w:b/>
        </w:rPr>
        <w:t>请求示例：</w:t>
      </w:r>
    </w:p>
    <w:p w:rsidR="00467C6A" w:rsidRPr="008510B3" w:rsidRDefault="005446D3"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6" w:history="1">
        <w:r w:rsidR="00653271" w:rsidRPr="00506A16">
          <w:rPr>
            <w:rStyle w:val="af7"/>
          </w:rPr>
          <w:t>http://192</w:t>
        </w:r>
      </w:hyperlink>
      <w:r w:rsidR="00B52333">
        <w:rPr>
          <w:rStyle w:val="af7"/>
        </w:rPr>
        <w:t>.168.2.158</w:t>
      </w:r>
      <w:r w:rsidR="00467C6A" w:rsidRPr="008510B3">
        <w:rPr>
          <w:rStyle w:val="af7"/>
        </w:rPr>
        <w:t>:9000/ParkAPI/</w:t>
      </w:r>
      <w:r w:rsidR="00467C6A" w:rsidRPr="0069679C">
        <w:rPr>
          <w:rStyle w:val="af7"/>
          <w:rFonts w:hint="eastAsia"/>
        </w:rPr>
        <w:t xml:space="preserve"> </w:t>
      </w:r>
      <w:r w:rsidR="00FE5374" w:rsidRPr="00FE5374">
        <w:rPr>
          <w:rStyle w:val="af7"/>
        </w:rPr>
        <w:t>GetRightsByGroup</w:t>
      </w:r>
      <w:r w:rsidR="003F5EE9">
        <w:rPr>
          <w:rStyle w:val="af7"/>
          <w:rFonts w:hint="eastAsia"/>
        </w:rPr>
        <w:t>ID</w:t>
      </w:r>
      <w:r w:rsidR="00FE5374" w:rsidRPr="00FE5374">
        <w:rPr>
          <w:rStyle w:val="af7"/>
        </w:rPr>
        <w:t>?token=530ec7b4fb29465db18b74ad1a502a42&amp;Group</w:t>
      </w:r>
      <w:r w:rsidR="003F5EE9">
        <w:rPr>
          <w:rStyle w:val="af7"/>
          <w:rFonts w:hint="eastAsia"/>
        </w:rPr>
        <w:t>ID</w:t>
      </w:r>
      <w:r w:rsidR="00FE5374" w:rsidRPr="00FE5374">
        <w:rPr>
          <w:rStyle w:val="af7"/>
        </w:rPr>
        <w:t>=</w:t>
      </w:r>
      <w:r w:rsidR="00B7095D">
        <w:rPr>
          <w:rStyle w:val="af7"/>
          <w:rFonts w:hint="eastAsia"/>
        </w:rPr>
        <w:t>1</w:t>
      </w:r>
    </w:p>
    <w:p w:rsidR="00467C6A" w:rsidRDefault="00467C6A" w:rsidP="00467C6A">
      <w:pPr>
        <w:rPr>
          <w:b/>
        </w:rPr>
      </w:pPr>
      <w:r>
        <w:rPr>
          <w:rFonts w:hint="eastAsia"/>
          <w:b/>
        </w:rPr>
        <w:t>成功回复示例</w:t>
      </w:r>
      <w:r>
        <w:rPr>
          <w:rFonts w:hint="eastAsia"/>
          <w:b/>
        </w:rPr>
        <w:t>:</w:t>
      </w:r>
    </w:p>
    <w:p w:rsidR="00467C6A" w:rsidRPr="007F1246" w:rsidRDefault="00740B71"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740B71">
        <w:rPr>
          <w:rFonts w:hint="eastAsia"/>
        </w:rPr>
        <w:t>{</w:t>
      </w:r>
      <w:r w:rsidR="00143F64">
        <w:t>“</w:t>
      </w:r>
      <w:r w:rsidRPr="00740B71">
        <w:rPr>
          <w:rFonts w:hint="eastAsia"/>
        </w:rPr>
        <w:t>rcode</w:t>
      </w:r>
      <w:r w:rsidR="00143F64">
        <w:t>”</w:t>
      </w:r>
      <w:r w:rsidRPr="00740B71">
        <w:rPr>
          <w:rFonts w:hint="eastAsia"/>
        </w:rPr>
        <w:t>:</w:t>
      </w:r>
      <w:r w:rsidR="00143F64">
        <w:t>”</w:t>
      </w:r>
      <w:r w:rsidRPr="00740B71">
        <w:rPr>
          <w:rFonts w:hint="eastAsia"/>
        </w:rPr>
        <w:t>200</w:t>
      </w:r>
      <w:r w:rsidR="00143F64">
        <w:t>”</w:t>
      </w:r>
      <w:r w:rsidRPr="00740B71">
        <w:rPr>
          <w:rFonts w:hint="eastAsia"/>
        </w:rPr>
        <w:t>,</w:t>
      </w:r>
      <w:r w:rsidR="00143F64">
        <w:t>”</w:t>
      </w:r>
      <w:r w:rsidRPr="00740B71">
        <w:rPr>
          <w:rFonts w:hint="eastAsia"/>
        </w:rPr>
        <w:t>msg</w:t>
      </w:r>
      <w:r w:rsidR="00143F64">
        <w:t>”</w:t>
      </w:r>
      <w:r w:rsidRPr="00740B71">
        <w:rPr>
          <w:rFonts w:hint="eastAsia"/>
        </w:rPr>
        <w:t>:</w:t>
      </w:r>
      <w:r w:rsidR="00143F64">
        <w:t>”</w:t>
      </w:r>
      <w:r w:rsidRPr="00740B71">
        <w:rPr>
          <w:rFonts w:hint="eastAsia"/>
        </w:rPr>
        <w:t>OK</w:t>
      </w:r>
      <w:r w:rsidR="00143F64">
        <w:t>”</w:t>
      </w:r>
      <w:r w:rsidRPr="00740B71">
        <w:rPr>
          <w:rFonts w:hint="eastAsia"/>
        </w:rPr>
        <w:t>,</w:t>
      </w:r>
      <w:r w:rsidR="00143F64">
        <w:t>”</w:t>
      </w:r>
      <w:r w:rsidRPr="00740B71">
        <w:rPr>
          <w:rFonts w:hint="eastAsia"/>
        </w:rPr>
        <w:t>data</w:t>
      </w:r>
      <w:r w:rsidR="00143F64">
        <w:t>”</w:t>
      </w:r>
      <w:r w:rsidRPr="00740B71">
        <w:rPr>
          <w:rFonts w:hint="eastAsia"/>
        </w:rPr>
        <w:t>:[{</w:t>
      </w:r>
      <w:r w:rsidR="00143F64">
        <w:t>“</w:t>
      </w:r>
      <w:r w:rsidRPr="00740B71">
        <w:rPr>
          <w:rFonts w:hint="eastAsia"/>
        </w:rPr>
        <w:t>Category</w:t>
      </w:r>
      <w:r w:rsidR="00143F64">
        <w:t>”</w:t>
      </w:r>
      <w:r w:rsidRPr="00740B71">
        <w:rPr>
          <w:rFonts w:hint="eastAsia"/>
        </w:rPr>
        <w:t>:</w:t>
      </w:r>
      <w:r w:rsidR="00143F64">
        <w:t>”</w:t>
      </w:r>
      <w:r w:rsidRPr="00740B71">
        <w:rPr>
          <w:rFonts w:hint="eastAsia"/>
        </w:rPr>
        <w:t>Personnel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cmdAdd</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新增人员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:1,</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cmdUpdate</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修改人员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:2,</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T</w:t>
      </w:r>
      <w:r w:rsidR="00B60ACE" w:rsidRPr="00740B71">
        <w:t>e</w:t>
      </w:r>
      <w:r w:rsidRPr="00740B71">
        <w:rPr>
          <w:rFonts w:hint="eastAsia"/>
        </w:rPr>
        <w:t>stForm</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Test</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cmdAdd</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新增测试</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:3,</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T</w:t>
      </w:r>
      <w:r w:rsidR="00B60ACE" w:rsidRPr="00740B71">
        <w:t>e</w:t>
      </w:r>
      <w:r w:rsidRPr="00740B71">
        <w:rPr>
          <w:rFonts w:hint="eastAsia"/>
        </w:rPr>
        <w:t>stForm</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Test</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cmdUpdate</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修改测试</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:4,</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cmdDelete</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删除人员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:5,</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:7,</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467C6A" w:rsidRPr="0069679C">
        <w:rPr>
          <w:rFonts w:hint="eastAsia"/>
        </w:rPr>
        <w:t xml:space="preserve"> </w:t>
      </w:r>
    </w:p>
    <w:p w:rsidR="00467C6A" w:rsidRDefault="00467C6A" w:rsidP="00467C6A">
      <w:pPr>
        <w:rPr>
          <w:b/>
        </w:rPr>
      </w:pPr>
      <w:r>
        <w:rPr>
          <w:rFonts w:hint="eastAsia"/>
          <w:b/>
        </w:rPr>
        <w:t>失败回复示例</w:t>
      </w:r>
      <w:r>
        <w:rPr>
          <w:rFonts w:hint="eastAsia"/>
          <w:b/>
        </w:rPr>
        <w:t>:</w:t>
      </w:r>
    </w:p>
    <w:p w:rsidR="00467C6A" w:rsidRPr="007F1246" w:rsidRDefault="00467C6A"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3A41A5" w:rsidRDefault="00617C9C" w:rsidP="007C1026">
      <w:pPr>
        <w:pStyle w:val="3"/>
      </w:pPr>
      <w:r>
        <w:rPr>
          <w:rFonts w:hint="eastAsia"/>
        </w:rPr>
        <w:t>按权限组编号获取</w:t>
      </w:r>
      <w:r w:rsidR="006819A9">
        <w:rPr>
          <w:rFonts w:hint="eastAsia"/>
        </w:rPr>
        <w:t>权限</w:t>
      </w:r>
      <w:r>
        <w:rPr>
          <w:rFonts w:hint="eastAsia"/>
        </w:rPr>
        <w:t>树接口</w:t>
      </w:r>
    </w:p>
    <w:p w:rsidR="005A0761" w:rsidRPr="00E47307" w:rsidRDefault="005A0761" w:rsidP="005A0761">
      <w:pPr>
        <w:rPr>
          <w:b/>
        </w:rPr>
      </w:pPr>
      <w:r w:rsidRPr="00E47307">
        <w:rPr>
          <w:rFonts w:hint="eastAsia"/>
          <w:b/>
        </w:rPr>
        <w:t>url:</w:t>
      </w:r>
    </w:p>
    <w:p w:rsidR="005A0761" w:rsidRPr="008510B3" w:rsidRDefault="005446D3"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7" w:history="1">
        <w:r w:rsidR="00653271" w:rsidRPr="00506A16">
          <w:rPr>
            <w:rStyle w:val="af7"/>
          </w:rPr>
          <w:t>http://192</w:t>
        </w:r>
      </w:hyperlink>
      <w:r w:rsidR="00B52333">
        <w:rPr>
          <w:rStyle w:val="af7"/>
        </w:rPr>
        <w:t>.168.2.158</w:t>
      </w:r>
      <w:r w:rsidR="005A0761" w:rsidRPr="008510B3">
        <w:rPr>
          <w:rStyle w:val="af7"/>
        </w:rPr>
        <w:t>:9000/ParkAPI/</w:t>
      </w:r>
      <w:r w:rsidR="005A0761" w:rsidRPr="005A0761">
        <w:rPr>
          <w:rStyle w:val="af7"/>
        </w:rPr>
        <w:t>GetRightsTreeBy</w:t>
      </w:r>
      <w:r w:rsidR="003F5EE9">
        <w:rPr>
          <w:rStyle w:val="af7"/>
        </w:rPr>
        <w:t>GroupID</w:t>
      </w:r>
    </w:p>
    <w:p w:rsidR="005A0761" w:rsidRPr="005879B3" w:rsidRDefault="005A0761" w:rsidP="005A0761">
      <w:pPr>
        <w:rPr>
          <w:b/>
        </w:rPr>
      </w:pPr>
      <w:r w:rsidRPr="00E47307">
        <w:rPr>
          <w:b/>
        </w:rPr>
        <w:t>HTTP</w:t>
      </w:r>
      <w:r w:rsidRPr="00E47307">
        <w:rPr>
          <w:rFonts w:hint="eastAsia"/>
          <w:b/>
        </w:rPr>
        <w:t>请求</w:t>
      </w:r>
      <w:r w:rsidRPr="00E47307">
        <w:rPr>
          <w:b/>
        </w:rPr>
        <w:t>方式</w:t>
      </w:r>
      <w:r w:rsidRPr="00E47307">
        <w:rPr>
          <w:rFonts w:hint="eastAsia"/>
          <w:b/>
        </w:rPr>
        <w:t>：</w:t>
      </w:r>
    </w:p>
    <w:p w:rsidR="005A0761" w:rsidRDefault="005A0761" w:rsidP="005A0761">
      <w:r>
        <w:t>POST</w:t>
      </w:r>
      <w:r>
        <w:t>，</w:t>
      </w:r>
      <w:r>
        <w:t>GET</w:t>
      </w:r>
    </w:p>
    <w:p w:rsidR="005A0761" w:rsidRDefault="005A0761" w:rsidP="005A076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A0761" w:rsidTr="00FD0C42">
        <w:tc>
          <w:tcPr>
            <w:tcW w:w="1809"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说明</w:t>
            </w:r>
          </w:p>
        </w:tc>
      </w:tr>
      <w:tr w:rsidR="005A0761" w:rsidTr="00FD0C42">
        <w:tc>
          <w:tcPr>
            <w:tcW w:w="1809" w:type="dxa"/>
          </w:tcPr>
          <w:p w:rsidR="005A0761" w:rsidRPr="00EC78A7" w:rsidRDefault="005A0761" w:rsidP="00FD0C42">
            <w:pPr>
              <w:spacing w:line="264" w:lineRule="auto"/>
              <w:rPr>
                <w:b/>
                <w:kern w:val="2"/>
              </w:rPr>
            </w:pPr>
            <w:r w:rsidRPr="00EC78A7">
              <w:rPr>
                <w:b/>
                <w:kern w:val="2"/>
              </w:rPr>
              <w:t>token</w:t>
            </w:r>
          </w:p>
        </w:tc>
        <w:tc>
          <w:tcPr>
            <w:tcW w:w="1024" w:type="dxa"/>
          </w:tcPr>
          <w:p w:rsidR="005A0761" w:rsidRPr="00E00670" w:rsidRDefault="005A0761" w:rsidP="00FD0C4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A0761" w:rsidRPr="00E00670" w:rsidRDefault="005A0761" w:rsidP="00FD0C4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A0761" w:rsidRPr="00E00670" w:rsidRDefault="005A0761" w:rsidP="00FD0C4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A0761" w:rsidTr="00FD0C42">
        <w:tc>
          <w:tcPr>
            <w:tcW w:w="1809" w:type="dxa"/>
          </w:tcPr>
          <w:p w:rsidR="005A0761" w:rsidRPr="00D51C04" w:rsidRDefault="00F0454F" w:rsidP="00FD0C42">
            <w:pPr>
              <w:spacing w:line="264" w:lineRule="auto"/>
              <w:rPr>
                <w:kern w:val="2"/>
              </w:rPr>
            </w:pPr>
            <w:r w:rsidRPr="00D51C04">
              <w:rPr>
                <w:kern w:val="2"/>
              </w:rPr>
              <w:t>Group</w:t>
            </w:r>
            <w:r w:rsidRPr="00D51C04">
              <w:rPr>
                <w:rFonts w:hint="eastAsia"/>
                <w:kern w:val="2"/>
              </w:rPr>
              <w:t>ID</w:t>
            </w:r>
          </w:p>
        </w:tc>
        <w:tc>
          <w:tcPr>
            <w:tcW w:w="1024" w:type="dxa"/>
          </w:tcPr>
          <w:p w:rsidR="005A0761" w:rsidRPr="00E00670" w:rsidRDefault="005A0761" w:rsidP="00FD0C42">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A0761" w:rsidRPr="00E00670" w:rsidRDefault="003A230F" w:rsidP="00FD0C4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A0761" w:rsidRDefault="005A0761" w:rsidP="00FD0C42">
            <w:pPr>
              <w:spacing w:line="264" w:lineRule="auto"/>
              <w:rPr>
                <w:rFonts w:ascii="Consolas" w:hAnsi="Consolas" w:cs="Consolas"/>
                <w:sz w:val="18"/>
                <w:szCs w:val="18"/>
              </w:rPr>
            </w:pPr>
            <w:r>
              <w:rPr>
                <w:rFonts w:ascii="Consolas" w:hAnsi="Consolas" w:cs="Consolas" w:hint="eastAsia"/>
                <w:sz w:val="18"/>
                <w:szCs w:val="18"/>
              </w:rPr>
              <w:t>权限组编号</w:t>
            </w:r>
            <w:r w:rsidR="00D51C04">
              <w:rPr>
                <w:rFonts w:ascii="Consolas" w:hAnsi="Consolas" w:cs="Consolas" w:hint="eastAsia"/>
                <w:sz w:val="18"/>
                <w:szCs w:val="18"/>
              </w:rPr>
              <w:t>。不传此参数则获取的是当前用户拥有的权限，否则是指定组的权限。</w:t>
            </w:r>
          </w:p>
        </w:tc>
      </w:tr>
      <w:tr w:rsidR="000E3FC7" w:rsidTr="00FD0C42">
        <w:tc>
          <w:tcPr>
            <w:tcW w:w="1809" w:type="dxa"/>
          </w:tcPr>
          <w:p w:rsidR="000E3FC7" w:rsidRDefault="000E3FC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E3FC7" w:rsidRPr="00E00670" w:rsidRDefault="000E3FC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FC7" w:rsidRPr="00E00670" w:rsidRDefault="000E3FC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E3FC7" w:rsidRDefault="000E3FC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A0761" w:rsidRDefault="005A0761" w:rsidP="005A0761">
      <w:pPr>
        <w:rPr>
          <w:b/>
        </w:rPr>
      </w:pPr>
      <w:r>
        <w:rPr>
          <w:rFonts w:hint="eastAsia"/>
          <w:b/>
        </w:rPr>
        <w:t>返回</w:t>
      </w:r>
      <w:r>
        <w:rPr>
          <w:b/>
        </w:rPr>
        <w:t>数据</w:t>
      </w:r>
      <w:r w:rsidRPr="0050700F">
        <w:rPr>
          <w:rFonts w:hint="eastAsia"/>
          <w:b/>
        </w:rPr>
        <w:t>格式</w:t>
      </w:r>
      <w:r>
        <w:rPr>
          <w:rFonts w:hint="eastAsia"/>
          <w:b/>
        </w:rPr>
        <w:t>:</w:t>
      </w:r>
    </w:p>
    <w:p w:rsidR="005A0761" w:rsidRPr="0051022D" w:rsidRDefault="005A0761" w:rsidP="005A0761">
      <w:r>
        <w:t>JSON</w:t>
      </w:r>
    </w:p>
    <w:p w:rsidR="005A0761" w:rsidRDefault="005A0761" w:rsidP="005A076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A0761" w:rsidTr="00FD0C4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说明</w:t>
            </w:r>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A0761" w:rsidRDefault="00591CBA" w:rsidP="00FD0C4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0761" w:rsidRDefault="005A0761" w:rsidP="00D342FB">
            <w:pPr>
              <w:spacing w:line="264" w:lineRule="auto"/>
              <w:rPr>
                <w:rFonts w:ascii="Consolas" w:hAnsi="Consolas" w:cs="Consolas"/>
                <w:kern w:val="2"/>
                <w:sz w:val="18"/>
                <w:szCs w:val="18"/>
              </w:rPr>
            </w:pPr>
            <w:r>
              <w:rPr>
                <w:rFonts w:ascii="Consolas" w:hAnsi="Consolas" w:cs="Consolas" w:hint="eastAsia"/>
                <w:kern w:val="2"/>
                <w:sz w:val="18"/>
                <w:szCs w:val="18"/>
              </w:rPr>
              <w:t>树形</w:t>
            </w:r>
            <w:r w:rsidR="00D342FB">
              <w:rPr>
                <w:rFonts w:ascii="Consolas" w:hAnsi="Consolas" w:cs="Consolas" w:hint="eastAsia"/>
                <w:kern w:val="2"/>
                <w:sz w:val="18"/>
                <w:szCs w:val="18"/>
              </w:rPr>
              <w:t>权限</w:t>
            </w:r>
            <w:r>
              <w:rPr>
                <w:rFonts w:ascii="Consolas" w:hAnsi="Consolas" w:cs="Consolas" w:hint="eastAsia"/>
                <w:kern w:val="2"/>
                <w:sz w:val="18"/>
                <w:szCs w:val="18"/>
              </w:rPr>
              <w:t>列表。</w:t>
            </w:r>
          </w:p>
        </w:tc>
      </w:tr>
    </w:tbl>
    <w:p w:rsidR="005A0761" w:rsidRDefault="00653271" w:rsidP="005A0761">
      <w:r>
        <w:t>D</w:t>
      </w:r>
      <w:r w:rsidR="005A0761">
        <w:rPr>
          <w:rFonts w:hint="eastAsia"/>
        </w:rPr>
        <w:t>ata</w:t>
      </w:r>
      <w:r w:rsidR="005A0761">
        <w:rPr>
          <w:rFonts w:hint="eastAsia"/>
          <w:b/>
        </w:rPr>
        <w:t>中的数据：</w:t>
      </w:r>
      <w:r w:rsidR="005A0761" w:rsidRPr="001C032D">
        <w:rPr>
          <w:rFonts w:hint="eastAsia"/>
        </w:rPr>
        <w:t xml:space="preserve"> Model</w:t>
      </w:r>
      <w:r w:rsidR="005A0761">
        <w:rPr>
          <w:rFonts w:hint="eastAsia"/>
        </w:rPr>
        <w:t>Node</w:t>
      </w:r>
      <w:r w:rsidR="005A0761">
        <w:rPr>
          <w:rFonts w:hint="eastAsia"/>
        </w:rPr>
        <w:t>数组</w:t>
      </w:r>
      <w:r w:rsidR="005A0761" w:rsidRPr="001C032D">
        <w:rPr>
          <w:rFonts w:hint="eastAsia"/>
        </w:rPr>
        <w:t>。</w:t>
      </w:r>
      <w:r w:rsidR="005A0761">
        <w:rPr>
          <w:rFonts w:hint="eastAsia"/>
        </w:rPr>
        <w:t>ModelNode</w:t>
      </w:r>
      <w:r w:rsidR="005A0761">
        <w:rPr>
          <w:rFonts w:hint="eastAsia"/>
        </w:rPr>
        <w:t>结构如下：</w:t>
      </w:r>
    </w:p>
    <w:p w:rsidR="005A0761" w:rsidRDefault="005A0761" w:rsidP="005A07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76198" w:rsidTr="006C59AD">
        <w:tc>
          <w:tcPr>
            <w:tcW w:w="1809"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说明</w:t>
            </w:r>
          </w:p>
        </w:tc>
      </w:tr>
      <w:tr w:rsidR="00C76198" w:rsidRPr="00E00670" w:rsidTr="006C59AD">
        <w:tc>
          <w:tcPr>
            <w:tcW w:w="1809" w:type="dxa"/>
          </w:tcPr>
          <w:p w:rsidR="00C76198" w:rsidRPr="00EC78A7" w:rsidRDefault="00C76198" w:rsidP="006C59AD">
            <w:pPr>
              <w:spacing w:line="264" w:lineRule="auto"/>
              <w:rPr>
                <w:b/>
                <w:kern w:val="2"/>
              </w:rPr>
            </w:pPr>
            <w:r w:rsidRPr="00EC78A7">
              <w:rPr>
                <w:b/>
                <w:kern w:val="2"/>
              </w:rPr>
              <w:t>ID</w:t>
            </w:r>
          </w:p>
        </w:tc>
        <w:tc>
          <w:tcPr>
            <w:tcW w:w="1024" w:type="dxa"/>
          </w:tcPr>
          <w:p w:rsidR="00C76198" w:rsidRPr="00E00670" w:rsidRDefault="00C76198"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Pr="00E00670" w:rsidRDefault="00C76198" w:rsidP="006C59AD">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76198" w:rsidRPr="00E00670" w:rsidTr="006C59AD">
        <w:tc>
          <w:tcPr>
            <w:tcW w:w="1809" w:type="dxa"/>
          </w:tcPr>
          <w:p w:rsidR="00C76198" w:rsidRPr="00EC78A7" w:rsidRDefault="00C76198" w:rsidP="003F5EE9">
            <w:pPr>
              <w:spacing w:line="264" w:lineRule="auto"/>
              <w:rPr>
                <w:b/>
                <w:kern w:val="2"/>
              </w:rPr>
            </w:pPr>
            <w:r w:rsidRPr="00D657B3">
              <w:rPr>
                <w:b/>
                <w:kern w:val="2"/>
              </w:rPr>
              <w:t>Group</w:t>
            </w:r>
            <w:r w:rsidR="003F5EE9">
              <w:rPr>
                <w:rFonts w:hint="eastAsia"/>
                <w:b/>
                <w:kern w:val="2"/>
              </w:rPr>
              <w:t>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权限组编号</w:t>
            </w:r>
          </w:p>
        </w:tc>
      </w:tr>
      <w:tr w:rsidR="00C76198" w:rsidRPr="00E00670" w:rsidTr="006C59AD">
        <w:tc>
          <w:tcPr>
            <w:tcW w:w="1809" w:type="dxa"/>
          </w:tcPr>
          <w:p w:rsidR="00C76198" w:rsidRPr="00D657B3" w:rsidRDefault="00C76198" w:rsidP="006C59AD">
            <w:pPr>
              <w:spacing w:line="264" w:lineRule="auto"/>
              <w:rPr>
                <w:b/>
                <w:kern w:val="2"/>
              </w:rPr>
            </w:pPr>
            <w:r>
              <w:rPr>
                <w:rFonts w:hint="eastAsia"/>
                <w:b/>
                <w:kern w:val="2"/>
              </w:rPr>
              <w:t>GroupName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权限组名称</w:t>
            </w:r>
          </w:p>
        </w:tc>
      </w:tr>
      <w:tr w:rsidR="00C76198" w:rsidRPr="00E00670" w:rsidTr="006C59AD">
        <w:tc>
          <w:tcPr>
            <w:tcW w:w="1809" w:type="dxa"/>
          </w:tcPr>
          <w:p w:rsidR="00C76198" w:rsidRPr="00EC78A7" w:rsidRDefault="00C76198" w:rsidP="006C59AD">
            <w:pPr>
              <w:spacing w:line="264" w:lineRule="auto"/>
              <w:rPr>
                <w:b/>
                <w:kern w:val="2"/>
              </w:rPr>
            </w:pPr>
            <w:r w:rsidRPr="004E74AF">
              <w:rPr>
                <w:b/>
                <w:kern w:val="2"/>
              </w:rPr>
              <w:t>RightsItemID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权限明细的</w:t>
            </w:r>
            <w:r>
              <w:rPr>
                <w:rFonts w:ascii="Consolas" w:hAnsi="Consolas" w:cs="Consolas" w:hint="eastAsia"/>
                <w:sz w:val="18"/>
                <w:szCs w:val="18"/>
              </w:rPr>
              <w:t>ID</w:t>
            </w:r>
          </w:p>
        </w:tc>
      </w:tr>
      <w:tr w:rsidR="00C76198" w:rsidRPr="00E00670" w:rsidTr="006C59AD">
        <w:tc>
          <w:tcPr>
            <w:tcW w:w="1809" w:type="dxa"/>
          </w:tcPr>
          <w:p w:rsidR="00C76198" w:rsidRPr="00EC78A7" w:rsidRDefault="00C76198" w:rsidP="006C59AD">
            <w:pPr>
              <w:spacing w:line="264" w:lineRule="auto"/>
              <w:rPr>
                <w:b/>
                <w:kern w:val="2"/>
              </w:rPr>
            </w:pPr>
            <w:r w:rsidRPr="00BA136E">
              <w:rPr>
                <w:b/>
                <w:kern w:val="2"/>
              </w:rPr>
              <w:t>FormName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窗体名称</w:t>
            </w:r>
          </w:p>
        </w:tc>
      </w:tr>
      <w:tr w:rsidR="00C76198" w:rsidRPr="00E00670" w:rsidTr="006C59AD">
        <w:tc>
          <w:tcPr>
            <w:tcW w:w="1809" w:type="dxa"/>
          </w:tcPr>
          <w:p w:rsidR="00C76198" w:rsidRPr="00EC78A7" w:rsidRDefault="00C76198" w:rsidP="006C59AD">
            <w:pPr>
              <w:spacing w:line="264" w:lineRule="auto"/>
              <w:rPr>
                <w:b/>
                <w:kern w:val="2"/>
              </w:rPr>
            </w:pPr>
            <w:r w:rsidRPr="00BA136E">
              <w:rPr>
                <w:b/>
                <w:kern w:val="2"/>
              </w:rPr>
              <w:t>ItemName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项目名称。如按钮名，菜单名等。</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Category</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类别。如</w:t>
            </w:r>
            <w:r w:rsidR="00143F64">
              <w:rPr>
                <w:rFonts w:ascii="Consolas" w:hAnsi="Consolas" w:cs="Consolas"/>
                <w:sz w:val="18"/>
                <w:szCs w:val="18"/>
              </w:rPr>
              <w:t>”</w:t>
            </w:r>
            <w:r>
              <w:rPr>
                <w:rFonts w:ascii="Consolas" w:hAnsi="Consolas" w:cs="Consolas" w:hint="eastAsia"/>
                <w:sz w:val="18"/>
                <w:szCs w:val="18"/>
              </w:rPr>
              <w:t>门禁</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车场</w:t>
            </w:r>
            <w:r w:rsidR="00143F64">
              <w:rPr>
                <w:rFonts w:ascii="Consolas" w:hAnsi="Consolas" w:cs="Consolas"/>
                <w:sz w:val="18"/>
                <w:szCs w:val="18"/>
              </w:rPr>
              <w:t>”</w:t>
            </w:r>
            <w:r>
              <w:rPr>
                <w:rFonts w:ascii="Consolas" w:hAnsi="Consolas" w:cs="Consolas" w:hint="eastAsia"/>
                <w:sz w:val="18"/>
                <w:szCs w:val="18"/>
              </w:rPr>
              <w:t>。</w:t>
            </w:r>
          </w:p>
        </w:tc>
      </w:tr>
      <w:tr w:rsidR="00C76198" w:rsidRPr="00E00670" w:rsidTr="006C59AD">
        <w:tc>
          <w:tcPr>
            <w:tcW w:w="1809" w:type="dxa"/>
          </w:tcPr>
          <w:p w:rsidR="00C76198" w:rsidRPr="00377404" w:rsidRDefault="00C76198" w:rsidP="006C59AD">
            <w:pPr>
              <w:spacing w:line="264" w:lineRule="auto"/>
              <w:rPr>
                <w:b/>
                <w:kern w:val="2"/>
              </w:rPr>
            </w:pPr>
            <w:r w:rsidRPr="00377404">
              <w:rPr>
                <w:b/>
                <w:kern w:val="2"/>
              </w:rPr>
              <w:t>PID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Description</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描述</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Orders</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排序标识</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CanView</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是否可见</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lastRenderedPageBreak/>
              <w:t>CanOperate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是否可操作</w:t>
            </w:r>
          </w:p>
        </w:tc>
      </w:tr>
      <w:tr w:rsidR="00C76198" w:rsidRPr="00E00670" w:rsidTr="006C59AD">
        <w:tc>
          <w:tcPr>
            <w:tcW w:w="1809" w:type="dxa"/>
          </w:tcPr>
          <w:p w:rsidR="00C76198" w:rsidRPr="00C76198" w:rsidRDefault="00C76198" w:rsidP="006C59AD">
            <w:pPr>
              <w:spacing w:line="264" w:lineRule="auto"/>
              <w:rPr>
                <w:kern w:val="2"/>
              </w:rPr>
            </w:pPr>
            <w:r w:rsidRPr="00C76198">
              <w:rPr>
                <w:kern w:val="2"/>
              </w:rPr>
              <w:t>Childs</w:t>
            </w:r>
          </w:p>
        </w:tc>
        <w:tc>
          <w:tcPr>
            <w:tcW w:w="1024" w:type="dxa"/>
          </w:tcPr>
          <w:p w:rsidR="00C76198" w:rsidRDefault="00C76198"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816" w:type="dxa"/>
          </w:tcPr>
          <w:p w:rsidR="00C76198" w:rsidRDefault="00C7619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578" w:type="dxa"/>
          </w:tcPr>
          <w:p w:rsidR="00C76198" w:rsidRDefault="00C76198" w:rsidP="006C59AD">
            <w:pPr>
              <w:spacing w:line="264" w:lineRule="auto"/>
              <w:rPr>
                <w:rFonts w:ascii="Consolas" w:hAnsi="Consolas" w:cs="Consolas"/>
                <w:kern w:val="2"/>
                <w:sz w:val="18"/>
                <w:szCs w:val="18"/>
              </w:rPr>
            </w:pPr>
            <w:r>
              <w:rPr>
                <w:rFonts w:ascii="Consolas" w:hAnsi="Consolas" w:cs="Consolas" w:hint="eastAsia"/>
                <w:kern w:val="2"/>
                <w:sz w:val="18"/>
                <w:szCs w:val="18"/>
              </w:rPr>
              <w:t>ModelNode</w:t>
            </w:r>
            <w:r>
              <w:rPr>
                <w:rFonts w:ascii="Consolas" w:hAnsi="Consolas" w:cs="Consolas" w:hint="eastAsia"/>
                <w:kern w:val="2"/>
                <w:sz w:val="18"/>
                <w:szCs w:val="18"/>
              </w:rPr>
              <w:t>数组</w:t>
            </w:r>
          </w:p>
        </w:tc>
      </w:tr>
    </w:tbl>
    <w:p w:rsidR="00C76198" w:rsidRDefault="00C76198" w:rsidP="005A0761"/>
    <w:p w:rsidR="005A0761" w:rsidRDefault="005A0761" w:rsidP="005A0761">
      <w:pPr>
        <w:rPr>
          <w:b/>
        </w:rPr>
      </w:pPr>
      <w:r>
        <w:rPr>
          <w:rFonts w:hint="eastAsia"/>
          <w:b/>
        </w:rPr>
        <w:t>请求示例：</w:t>
      </w:r>
    </w:p>
    <w:p w:rsidR="005A0761" w:rsidRPr="008510B3" w:rsidRDefault="005446D3"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8" w:history="1">
        <w:r w:rsidR="00C53F21" w:rsidRPr="00614C83">
          <w:rPr>
            <w:rStyle w:val="af7"/>
          </w:rPr>
          <w:t>http://192</w:t>
        </w:r>
      </w:hyperlink>
      <w:r w:rsidR="0039159D" w:rsidRPr="0039159D">
        <w:rPr>
          <w:rStyle w:val="af7"/>
        </w:rPr>
        <w:t>.168.2.158:9000/ParkAPI/GetRightsTreeByGroup</w:t>
      </w:r>
      <w:r w:rsidR="003F5EE9">
        <w:rPr>
          <w:rStyle w:val="af7"/>
          <w:rFonts w:hint="eastAsia"/>
        </w:rPr>
        <w:t>ID</w:t>
      </w:r>
      <w:r w:rsidR="0039159D" w:rsidRPr="0039159D">
        <w:rPr>
          <w:rStyle w:val="af7"/>
        </w:rPr>
        <w:t>?token=407a176e2bb6432e9590dc75f7d34f44&amp;Group</w:t>
      </w:r>
      <w:r w:rsidR="003F5EE9">
        <w:rPr>
          <w:rStyle w:val="af7"/>
          <w:rFonts w:hint="eastAsia"/>
        </w:rPr>
        <w:t>ID</w:t>
      </w:r>
      <w:r w:rsidR="0039159D" w:rsidRPr="0039159D">
        <w:rPr>
          <w:rStyle w:val="af7"/>
        </w:rPr>
        <w:t>=</w:t>
      </w:r>
      <w:r w:rsidR="00281112">
        <w:rPr>
          <w:rStyle w:val="af7"/>
          <w:rFonts w:hint="eastAsia"/>
        </w:rPr>
        <w:t>1</w:t>
      </w:r>
    </w:p>
    <w:p w:rsidR="005A0761" w:rsidRDefault="005A0761" w:rsidP="005A0761">
      <w:pPr>
        <w:rPr>
          <w:b/>
        </w:rPr>
      </w:pPr>
      <w:r>
        <w:rPr>
          <w:rFonts w:hint="eastAsia"/>
          <w:b/>
        </w:rPr>
        <w:t>成功回复示例</w:t>
      </w:r>
      <w:r>
        <w:rPr>
          <w:rFonts w:hint="eastAsia"/>
          <w:b/>
        </w:rPr>
        <w:t>:</w:t>
      </w:r>
    </w:p>
    <w:p w:rsidR="005A0761" w:rsidRPr="007F1246" w:rsidRDefault="009D2267"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9D2267">
        <w:rPr>
          <w:rFonts w:hint="eastAsia"/>
        </w:rPr>
        <w:t>{</w:t>
      </w:r>
      <w:r w:rsidR="00143F64">
        <w:t>“</w:t>
      </w:r>
      <w:r w:rsidRPr="009D2267">
        <w:rPr>
          <w:rFonts w:hint="eastAsia"/>
        </w:rPr>
        <w:t>rcode</w:t>
      </w:r>
      <w:r w:rsidR="00143F64">
        <w:t>”</w:t>
      </w:r>
      <w:r w:rsidRPr="009D2267">
        <w:rPr>
          <w:rFonts w:hint="eastAsia"/>
        </w:rPr>
        <w:t>:</w:t>
      </w:r>
      <w:r w:rsidR="00143F64">
        <w:t>”</w:t>
      </w:r>
      <w:r w:rsidRPr="009D2267">
        <w:rPr>
          <w:rFonts w:hint="eastAsia"/>
        </w:rPr>
        <w:t>200</w:t>
      </w:r>
      <w:r w:rsidR="00143F64">
        <w:t>”</w:t>
      </w:r>
      <w:r w:rsidRPr="009D2267">
        <w:rPr>
          <w:rFonts w:hint="eastAsia"/>
        </w:rPr>
        <w:t>,</w:t>
      </w:r>
      <w:r w:rsidR="00143F64">
        <w:t>”</w:t>
      </w:r>
      <w:r w:rsidRPr="009D2267">
        <w:rPr>
          <w:rFonts w:hint="eastAsia"/>
        </w:rPr>
        <w:t>msg</w:t>
      </w:r>
      <w:r w:rsidR="00143F64">
        <w:t>”</w:t>
      </w:r>
      <w:r w:rsidRPr="009D2267">
        <w:rPr>
          <w:rFonts w:hint="eastAsia"/>
        </w:rPr>
        <w:t>:</w:t>
      </w:r>
      <w:r w:rsidR="00143F64">
        <w:t>”</w:t>
      </w:r>
      <w:r w:rsidRPr="009D2267">
        <w:rPr>
          <w:rFonts w:hint="eastAsia"/>
        </w:rPr>
        <w:t>OK</w:t>
      </w:r>
      <w:r w:rsidR="00143F64">
        <w:t>”</w:t>
      </w:r>
      <w:r w:rsidRPr="009D2267">
        <w:rPr>
          <w:rFonts w:hint="eastAsia"/>
        </w:rPr>
        <w:t>,</w:t>
      </w:r>
      <w:r w:rsidR="00143F64">
        <w:t>”</w:t>
      </w:r>
      <w:r w:rsidRPr="009D2267">
        <w:rPr>
          <w:rFonts w:hint="eastAsia"/>
        </w:rPr>
        <w:t>data</w:t>
      </w:r>
      <w:r w:rsidR="00143F64">
        <w:t>”</w:t>
      </w:r>
      <w:r w:rsidRPr="009D2267">
        <w:rPr>
          <w:rFonts w:hint="eastAsia"/>
        </w:rPr>
        <w:t>:[{</w:t>
      </w:r>
      <w:r w:rsidR="00143F64">
        <w:t>“</w:t>
      </w:r>
      <w:r w:rsidRPr="009D2267">
        <w:rPr>
          <w:rFonts w:hint="eastAsia"/>
        </w:rPr>
        <w:t>Childs</w:t>
      </w:r>
      <w:r w:rsidR="00143F64">
        <w:t>”</w:t>
      </w:r>
      <w:r w:rsidRPr="009D2267">
        <w:rPr>
          <w:rFonts w:hint="eastAsia"/>
        </w:rPr>
        <w:t>:[{</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btnLogin</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系统登录</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:1809,</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buttonItem11</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向导设置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:1810,</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btnSystemSet</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:1811,</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btnSearchIP</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搜索控制机</w:t>
      </w:r>
      <w:r w:rsidRPr="009D2267">
        <w:rPr>
          <w:rFonts w:hint="eastAsia"/>
        </w:rPr>
        <w:t>IP</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:1812,</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btnJiHao</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车场机号设置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:1813,</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btnLevel</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权限组管理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:1814,</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btnUser</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操作员管理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:1815,</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buttonItem7</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还原数据库</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:1816,</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buttonItem6</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备份数据库</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:1817,</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buttonItem8</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数据库连接设置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:1818,</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Pr="009D2267">
        <w:rPr>
          <w:rFonts w:hint="eastAsia"/>
        </w:rPr>
        <w:lastRenderedPageBreak/>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buttonItem30</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显示系统状态</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:1819,</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系统初始化</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:1820,</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buttonItem5</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更改密码</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:1821,</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buttonItem4</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操作日志</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:1822,</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buttonItem2</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收费小票设置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:1823,</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buttonItem9</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监控中心</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:1824,</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buttonItem13</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NVR</w:t>
      </w:r>
      <w:r w:rsidRPr="009D2267">
        <w:rPr>
          <w:rFonts w:hint="eastAsia"/>
        </w:rPr>
        <w:t>录像回放</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:1825,</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sideBarSystem</w:t>
      </w:r>
      <w:r w:rsidR="00143F64">
        <w:t>”</w:t>
      </w:r>
      <w:r w:rsidRPr="009D2267">
        <w:rPr>
          <w:rFonts w:hint="eastAsia"/>
        </w:rPr>
        <w:t>,</w:t>
      </w:r>
      <w:r w:rsidR="00143F64">
        <w:t>”</w:t>
      </w:r>
      <w:r w:rsidRPr="009D2267">
        <w:rPr>
          <w:rFonts w:hint="eastAsia"/>
        </w:rPr>
        <w:t>PID</w:t>
      </w:r>
      <w:r w:rsidR="00143F64">
        <w:t>”</w:t>
      </w:r>
      <w:r w:rsidRPr="009D2267">
        <w:rPr>
          <w:rFonts w:hint="eastAsia"/>
        </w:rPr>
        <w:t>:0,</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w:t>
      </w:r>
      <w:r w:rsidRPr="009D2267">
        <w:t>htsItemID</w:t>
      </w:r>
      <w:r w:rsidR="00143F64">
        <w:t>”</w:t>
      </w:r>
      <w:r w:rsidRPr="009D2267">
        <w:t>:1808,</w:t>
      </w:r>
      <w:r w:rsidR="00143F64">
        <w:t>”</w:t>
      </w:r>
      <w:r w:rsidRPr="009D2267">
        <w:t>CanView</w:t>
      </w:r>
      <w:r w:rsidR="00143F64">
        <w:t>”</w:t>
      </w:r>
      <w:r w:rsidRPr="009D2267">
        <w:t>:false,</w:t>
      </w:r>
      <w:r w:rsidR="00143F64">
        <w:t>”</w:t>
      </w:r>
      <w:r w:rsidRPr="009D2267">
        <w:t>CanOperate</w:t>
      </w:r>
      <w:r w:rsidR="00143F64">
        <w:t>”</w:t>
      </w:r>
      <w:r w:rsidRPr="009D2267">
        <w:t>:false,</w:t>
      </w:r>
      <w:r w:rsidR="00143F64">
        <w:t>”</w:t>
      </w:r>
      <w:r w:rsidRPr="009D2267">
        <w:t>ID</w:t>
      </w:r>
      <w:r w:rsidR="00143F64">
        <w:t>”</w:t>
      </w:r>
      <w:r w:rsidRPr="009D2267">
        <w:t>:0}]}</w:t>
      </w:r>
    </w:p>
    <w:p w:rsidR="005A0761" w:rsidRDefault="005A0761" w:rsidP="005A0761">
      <w:pPr>
        <w:rPr>
          <w:b/>
        </w:rPr>
      </w:pPr>
      <w:r>
        <w:rPr>
          <w:rFonts w:hint="eastAsia"/>
          <w:b/>
        </w:rPr>
        <w:t>失败回复示例</w:t>
      </w:r>
      <w:r>
        <w:rPr>
          <w:rFonts w:hint="eastAsia"/>
          <w:b/>
        </w:rPr>
        <w:t>:</w:t>
      </w:r>
    </w:p>
    <w:p w:rsidR="005A0761" w:rsidRPr="007F1246" w:rsidRDefault="005A0761"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B59FB" w:rsidRDefault="006B59FB" w:rsidP="006B59FB">
      <w:pPr>
        <w:pStyle w:val="3"/>
      </w:pPr>
      <w:r>
        <w:rPr>
          <w:rFonts w:hint="eastAsia"/>
        </w:rPr>
        <w:t>按权限树接口获取权限接口</w:t>
      </w:r>
    </w:p>
    <w:p w:rsidR="008A77E5" w:rsidRPr="008A77E5" w:rsidRDefault="00987021" w:rsidP="006B59FB">
      <w:r>
        <w:rPr>
          <w:rFonts w:hint="eastAsia"/>
        </w:rPr>
        <w:t>查找入参</w:t>
      </w:r>
      <w:r w:rsidRPr="008A77E5">
        <w:t>RightsTree</w:t>
      </w:r>
      <w:r>
        <w:rPr>
          <w:rFonts w:hint="eastAsia"/>
        </w:rPr>
        <w:t>中各项菜单的权限。</w:t>
      </w:r>
      <w:r w:rsidR="008A77E5" w:rsidRPr="008A77E5">
        <w:rPr>
          <w:rFonts w:hint="eastAsia"/>
        </w:rPr>
        <w:t>此接口对于参数</w:t>
      </w:r>
      <w:r w:rsidR="008A77E5" w:rsidRPr="008A77E5">
        <w:t>RightsTree</w:t>
      </w:r>
      <w:r w:rsidR="008A77E5" w:rsidRPr="008A77E5">
        <w:rPr>
          <w:rFonts w:hint="eastAsia"/>
        </w:rPr>
        <w:t>中传入的权限在权限表中找不到</w:t>
      </w:r>
      <w:r w:rsidR="00745413">
        <w:rPr>
          <w:rFonts w:hint="eastAsia"/>
        </w:rPr>
        <w:t>的</w:t>
      </w:r>
      <w:r w:rsidR="008A77E5" w:rsidRPr="008A77E5">
        <w:rPr>
          <w:rFonts w:hint="eastAsia"/>
        </w:rPr>
        <w:t>则新增。</w:t>
      </w:r>
    </w:p>
    <w:p w:rsidR="006B59FB" w:rsidRPr="00E47307" w:rsidRDefault="006B59FB" w:rsidP="006B59FB">
      <w:pPr>
        <w:rPr>
          <w:b/>
        </w:rPr>
      </w:pPr>
      <w:r w:rsidRPr="00E47307">
        <w:rPr>
          <w:rFonts w:hint="eastAsia"/>
          <w:b/>
        </w:rPr>
        <w:t>url:</w:t>
      </w:r>
    </w:p>
    <w:p w:rsidR="006B59FB" w:rsidRPr="008510B3" w:rsidRDefault="005446D3" w:rsidP="006B59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9" w:history="1">
        <w:r w:rsidR="006B59FB" w:rsidRPr="00506A16">
          <w:rPr>
            <w:rStyle w:val="af7"/>
          </w:rPr>
          <w:t>http://192</w:t>
        </w:r>
      </w:hyperlink>
      <w:r w:rsidR="006B59FB">
        <w:rPr>
          <w:rStyle w:val="af7"/>
        </w:rPr>
        <w:t>.168.2.158</w:t>
      </w:r>
      <w:r w:rsidR="006B59FB" w:rsidRPr="008510B3">
        <w:rPr>
          <w:rStyle w:val="af7"/>
        </w:rPr>
        <w:t>:9000/ParkAPI/</w:t>
      </w:r>
      <w:r w:rsidR="006B59FB" w:rsidRPr="006B59FB">
        <w:rPr>
          <w:rStyle w:val="af7"/>
        </w:rPr>
        <w:t>GetRightsByRightsTree</w:t>
      </w:r>
    </w:p>
    <w:p w:rsidR="006B59FB" w:rsidRPr="005879B3" w:rsidRDefault="006B59FB" w:rsidP="006B59FB">
      <w:pPr>
        <w:rPr>
          <w:b/>
        </w:rPr>
      </w:pPr>
      <w:r w:rsidRPr="00E47307">
        <w:rPr>
          <w:b/>
        </w:rPr>
        <w:t>HTTP</w:t>
      </w:r>
      <w:r w:rsidRPr="00E47307">
        <w:rPr>
          <w:rFonts w:hint="eastAsia"/>
          <w:b/>
        </w:rPr>
        <w:t>请求</w:t>
      </w:r>
      <w:r w:rsidRPr="00E47307">
        <w:rPr>
          <w:b/>
        </w:rPr>
        <w:t>方式</w:t>
      </w:r>
      <w:r w:rsidRPr="00E47307">
        <w:rPr>
          <w:rFonts w:hint="eastAsia"/>
          <w:b/>
        </w:rPr>
        <w:t>：</w:t>
      </w:r>
    </w:p>
    <w:p w:rsidR="006B59FB" w:rsidRDefault="006B59FB" w:rsidP="006B59FB">
      <w:r>
        <w:t>POST</w:t>
      </w:r>
      <w:r>
        <w:t>，</w:t>
      </w:r>
      <w:r>
        <w:t>GET</w:t>
      </w:r>
    </w:p>
    <w:p w:rsidR="006B59FB" w:rsidRDefault="006B59FB" w:rsidP="006B59F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B59FB" w:rsidTr="006B59FB">
        <w:tc>
          <w:tcPr>
            <w:tcW w:w="1809"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说明</w:t>
            </w:r>
          </w:p>
        </w:tc>
      </w:tr>
      <w:tr w:rsidR="006B59FB" w:rsidTr="006B59FB">
        <w:tc>
          <w:tcPr>
            <w:tcW w:w="1809" w:type="dxa"/>
          </w:tcPr>
          <w:p w:rsidR="006B59FB" w:rsidRPr="00EC78A7" w:rsidRDefault="006B59FB" w:rsidP="006B59FB">
            <w:pPr>
              <w:spacing w:line="264" w:lineRule="auto"/>
              <w:rPr>
                <w:b/>
                <w:kern w:val="2"/>
              </w:rPr>
            </w:pPr>
            <w:r w:rsidRPr="00EC78A7">
              <w:rPr>
                <w:b/>
                <w:kern w:val="2"/>
              </w:rPr>
              <w:lastRenderedPageBreak/>
              <w:t>token</w:t>
            </w:r>
          </w:p>
        </w:tc>
        <w:tc>
          <w:tcPr>
            <w:tcW w:w="1024" w:type="dxa"/>
          </w:tcPr>
          <w:p w:rsidR="006B59FB" w:rsidRPr="00E00670" w:rsidRDefault="006B59FB" w:rsidP="006B59F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B59FB" w:rsidRPr="00E00670" w:rsidRDefault="006B59FB" w:rsidP="006B59F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B59FB" w:rsidRPr="00E00670" w:rsidRDefault="006B59FB" w:rsidP="006B59F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B59FB" w:rsidTr="006B59FB">
        <w:tc>
          <w:tcPr>
            <w:tcW w:w="1809" w:type="dxa"/>
          </w:tcPr>
          <w:p w:rsidR="006B59FB" w:rsidRPr="00EC78A7" w:rsidRDefault="006B59FB" w:rsidP="006B59FB">
            <w:pPr>
              <w:spacing w:line="264" w:lineRule="auto"/>
              <w:rPr>
                <w:b/>
                <w:kern w:val="2"/>
              </w:rPr>
            </w:pPr>
            <w:r w:rsidRPr="006B59FB">
              <w:rPr>
                <w:b/>
                <w:kern w:val="2"/>
              </w:rPr>
              <w:t>RightsTree</w:t>
            </w:r>
          </w:p>
        </w:tc>
        <w:tc>
          <w:tcPr>
            <w:tcW w:w="1024" w:type="dxa"/>
          </w:tcPr>
          <w:p w:rsidR="006B59FB" w:rsidRPr="00E00670" w:rsidRDefault="006B59FB" w:rsidP="006B59F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B59FB" w:rsidRPr="00E00670" w:rsidRDefault="006B59FB" w:rsidP="006B59F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B59FB" w:rsidRDefault="00671C16" w:rsidP="006B59FB">
            <w:pPr>
              <w:spacing w:line="264" w:lineRule="auto"/>
              <w:rPr>
                <w:rFonts w:ascii="Consolas" w:hAnsi="Consolas" w:cs="Consolas"/>
                <w:sz w:val="18"/>
                <w:szCs w:val="18"/>
              </w:rPr>
            </w:pPr>
            <w:r>
              <w:rPr>
                <w:rFonts w:ascii="Consolas" w:hAnsi="Consolas" w:cs="Consolas" w:hint="eastAsia"/>
                <w:sz w:val="18"/>
                <w:szCs w:val="18"/>
              </w:rPr>
              <w:t>权限树</w:t>
            </w:r>
            <w:r w:rsidR="0000178E">
              <w:rPr>
                <w:rFonts w:ascii="Consolas" w:hAnsi="Consolas" w:cs="Consolas" w:hint="eastAsia"/>
                <w:sz w:val="18"/>
                <w:szCs w:val="18"/>
              </w:rPr>
              <w:t>。此接口只查该权限树中的权限。</w:t>
            </w:r>
          </w:p>
        </w:tc>
      </w:tr>
      <w:tr w:rsidR="006B59FB" w:rsidTr="006B59FB">
        <w:tc>
          <w:tcPr>
            <w:tcW w:w="1809" w:type="dxa"/>
          </w:tcPr>
          <w:p w:rsidR="006B59FB" w:rsidRPr="0000178E" w:rsidRDefault="006B59FB" w:rsidP="006B59FB">
            <w:pPr>
              <w:spacing w:line="264" w:lineRule="auto"/>
              <w:rPr>
                <w:kern w:val="2"/>
              </w:rPr>
            </w:pPr>
            <w:r w:rsidRPr="0000178E">
              <w:rPr>
                <w:kern w:val="2"/>
              </w:rPr>
              <w:t>Group</w:t>
            </w:r>
            <w:r w:rsidRPr="0000178E">
              <w:rPr>
                <w:rFonts w:hint="eastAsia"/>
                <w:kern w:val="2"/>
              </w:rPr>
              <w:t>ID</w:t>
            </w:r>
          </w:p>
        </w:tc>
        <w:tc>
          <w:tcPr>
            <w:tcW w:w="1024" w:type="dxa"/>
          </w:tcPr>
          <w:p w:rsidR="006B59FB" w:rsidRPr="00E00670" w:rsidRDefault="006B59FB"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B59FB" w:rsidRPr="00E00670" w:rsidRDefault="0000178E" w:rsidP="006B59F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权限组编号</w:t>
            </w:r>
            <w:r w:rsidR="0000178E">
              <w:rPr>
                <w:rFonts w:ascii="Consolas" w:hAnsi="Consolas" w:cs="Consolas" w:hint="eastAsia"/>
                <w:sz w:val="18"/>
                <w:szCs w:val="18"/>
              </w:rPr>
              <w:t>。不传此参数查当前用户的权限。</w:t>
            </w:r>
          </w:p>
        </w:tc>
      </w:tr>
      <w:tr w:rsidR="006B59FB" w:rsidTr="006B59FB">
        <w:tc>
          <w:tcPr>
            <w:tcW w:w="1809" w:type="dxa"/>
          </w:tcPr>
          <w:p w:rsidR="006B59FB" w:rsidRDefault="006B59FB" w:rsidP="006B59F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B59FB" w:rsidRPr="00E00670"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Pr="00E00670"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B59FB" w:rsidRDefault="006B59FB" w:rsidP="006B59FB">
      <w:pPr>
        <w:rPr>
          <w:b/>
        </w:rPr>
      </w:pPr>
      <w:r>
        <w:rPr>
          <w:rFonts w:hint="eastAsia"/>
          <w:b/>
        </w:rPr>
        <w:t>返回</w:t>
      </w:r>
      <w:r>
        <w:rPr>
          <w:b/>
        </w:rPr>
        <w:t>数据</w:t>
      </w:r>
      <w:r w:rsidRPr="0050700F">
        <w:rPr>
          <w:rFonts w:hint="eastAsia"/>
          <w:b/>
        </w:rPr>
        <w:t>格式</w:t>
      </w:r>
      <w:r>
        <w:rPr>
          <w:rFonts w:hint="eastAsia"/>
          <w:b/>
        </w:rPr>
        <w:t>:</w:t>
      </w:r>
    </w:p>
    <w:p w:rsidR="006B59FB" w:rsidRPr="0051022D" w:rsidRDefault="006B59FB" w:rsidP="006B59FB">
      <w:r>
        <w:t>JSON</w:t>
      </w:r>
    </w:p>
    <w:p w:rsidR="006B59FB" w:rsidRDefault="006B59FB" w:rsidP="006B59F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B59FB"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B59FB" w:rsidRDefault="006B59FB"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B59FB" w:rsidRDefault="006B59FB"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B59FB" w:rsidRDefault="006B59FB"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B59FB" w:rsidRDefault="006B59FB" w:rsidP="006B59FB">
            <w:pPr>
              <w:spacing w:line="264" w:lineRule="auto"/>
              <w:rPr>
                <w:rFonts w:ascii="Consolas" w:hAnsi="Consolas" w:cs="Consolas"/>
                <w:kern w:val="2"/>
              </w:rPr>
            </w:pPr>
            <w:r>
              <w:rPr>
                <w:rFonts w:ascii="Consolas" w:hAnsi="Consolas" w:cs="Consolas" w:hint="eastAsia"/>
                <w:kern w:val="2"/>
              </w:rPr>
              <w:t>说明</w:t>
            </w:r>
          </w:p>
        </w:tc>
      </w:tr>
      <w:tr w:rsidR="006B59FB" w:rsidTr="006B59FB">
        <w:tc>
          <w:tcPr>
            <w:tcW w:w="152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B59FB" w:rsidTr="006B59FB">
        <w:tc>
          <w:tcPr>
            <w:tcW w:w="152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B59FB" w:rsidTr="006B59FB">
        <w:tc>
          <w:tcPr>
            <w:tcW w:w="152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树形权限列表。</w:t>
            </w:r>
          </w:p>
        </w:tc>
      </w:tr>
    </w:tbl>
    <w:p w:rsidR="006B59FB" w:rsidRDefault="006B59FB" w:rsidP="006B59FB">
      <w:r>
        <w:t>D</w:t>
      </w:r>
      <w:r>
        <w:rPr>
          <w:rFonts w:hint="eastAsia"/>
        </w:rPr>
        <w:t>ata</w:t>
      </w:r>
      <w:r>
        <w:rPr>
          <w:rFonts w:hint="eastAsia"/>
          <w:b/>
        </w:rPr>
        <w:t>中的数据：</w:t>
      </w:r>
      <w:r w:rsidRPr="001C032D">
        <w:rPr>
          <w:rFonts w:hint="eastAsia"/>
        </w:rPr>
        <w:t xml:space="preserve"> Model</w:t>
      </w:r>
      <w:r>
        <w:rPr>
          <w:rFonts w:hint="eastAsia"/>
        </w:rPr>
        <w:t>Node</w:t>
      </w:r>
      <w:r>
        <w:rPr>
          <w:rFonts w:hint="eastAsia"/>
        </w:rPr>
        <w:t>数组</w:t>
      </w:r>
      <w:r w:rsidRPr="001C032D">
        <w:rPr>
          <w:rFonts w:hint="eastAsia"/>
        </w:rPr>
        <w:t>。</w:t>
      </w:r>
      <w:r>
        <w:rPr>
          <w:rFonts w:hint="eastAsia"/>
        </w:rPr>
        <w:t>ModelNode</w:t>
      </w:r>
      <w:r>
        <w:rPr>
          <w:rFonts w:hint="eastAsia"/>
        </w:rPr>
        <w:t>结构如下：</w:t>
      </w:r>
    </w:p>
    <w:p w:rsidR="006B59FB" w:rsidRDefault="006B59FB" w:rsidP="006B59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B59FB" w:rsidTr="006B59FB">
        <w:tc>
          <w:tcPr>
            <w:tcW w:w="1809"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说明</w:t>
            </w:r>
          </w:p>
        </w:tc>
      </w:tr>
      <w:tr w:rsidR="006B59FB" w:rsidRPr="00E00670" w:rsidTr="006B59FB">
        <w:tc>
          <w:tcPr>
            <w:tcW w:w="1809" w:type="dxa"/>
          </w:tcPr>
          <w:p w:rsidR="006B59FB" w:rsidRPr="00EC78A7" w:rsidRDefault="006B59FB" w:rsidP="006B59FB">
            <w:pPr>
              <w:spacing w:line="264" w:lineRule="auto"/>
              <w:rPr>
                <w:b/>
                <w:kern w:val="2"/>
              </w:rPr>
            </w:pPr>
            <w:r w:rsidRPr="00EC78A7">
              <w:rPr>
                <w:b/>
                <w:kern w:val="2"/>
              </w:rPr>
              <w:t>ID</w:t>
            </w:r>
          </w:p>
        </w:tc>
        <w:tc>
          <w:tcPr>
            <w:tcW w:w="1024" w:type="dxa"/>
          </w:tcPr>
          <w:p w:rsidR="006B59FB" w:rsidRPr="00E00670" w:rsidRDefault="006B59FB" w:rsidP="006B59F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Pr="00E00670" w:rsidRDefault="006B59FB" w:rsidP="006B59F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6B59FB" w:rsidRPr="00E00670" w:rsidTr="006B59FB">
        <w:tc>
          <w:tcPr>
            <w:tcW w:w="1809" w:type="dxa"/>
          </w:tcPr>
          <w:p w:rsidR="006B59FB" w:rsidRPr="00EC78A7" w:rsidRDefault="006B59FB" w:rsidP="006B59FB">
            <w:pPr>
              <w:spacing w:line="264" w:lineRule="auto"/>
              <w:rPr>
                <w:b/>
                <w:kern w:val="2"/>
              </w:rPr>
            </w:pPr>
            <w:r w:rsidRPr="00D657B3">
              <w:rPr>
                <w:b/>
                <w:kern w:val="2"/>
              </w:rPr>
              <w:t>Group</w:t>
            </w:r>
            <w:r>
              <w:rPr>
                <w:rFonts w:hint="eastAsia"/>
                <w:b/>
                <w:kern w:val="2"/>
              </w:rPr>
              <w:t>ID</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权限组编号</w:t>
            </w:r>
          </w:p>
        </w:tc>
      </w:tr>
      <w:tr w:rsidR="006B59FB" w:rsidRPr="00E00670" w:rsidTr="006B59FB">
        <w:tc>
          <w:tcPr>
            <w:tcW w:w="1809" w:type="dxa"/>
          </w:tcPr>
          <w:p w:rsidR="006B59FB" w:rsidRPr="00D657B3" w:rsidRDefault="006B59FB" w:rsidP="006B59FB">
            <w:pPr>
              <w:spacing w:line="264" w:lineRule="auto"/>
              <w:rPr>
                <w:b/>
                <w:kern w:val="2"/>
              </w:rPr>
            </w:pPr>
            <w:r>
              <w:rPr>
                <w:rFonts w:hint="eastAsia"/>
                <w:b/>
                <w:kern w:val="2"/>
              </w:rPr>
              <w:t>GroupName</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权限组名称</w:t>
            </w:r>
          </w:p>
        </w:tc>
      </w:tr>
      <w:tr w:rsidR="006B59FB" w:rsidRPr="00E00670" w:rsidTr="006B59FB">
        <w:tc>
          <w:tcPr>
            <w:tcW w:w="1809" w:type="dxa"/>
          </w:tcPr>
          <w:p w:rsidR="006B59FB" w:rsidRPr="00EC78A7" w:rsidRDefault="006B59FB" w:rsidP="006B59FB">
            <w:pPr>
              <w:spacing w:line="264" w:lineRule="auto"/>
              <w:rPr>
                <w:b/>
                <w:kern w:val="2"/>
              </w:rPr>
            </w:pPr>
            <w:r w:rsidRPr="004E74AF">
              <w:rPr>
                <w:b/>
                <w:kern w:val="2"/>
              </w:rPr>
              <w:t>RightsItemID</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权限明细的</w:t>
            </w:r>
            <w:r>
              <w:rPr>
                <w:rFonts w:ascii="Consolas" w:hAnsi="Consolas" w:cs="Consolas" w:hint="eastAsia"/>
                <w:sz w:val="18"/>
                <w:szCs w:val="18"/>
              </w:rPr>
              <w:t>ID</w:t>
            </w:r>
          </w:p>
        </w:tc>
      </w:tr>
      <w:tr w:rsidR="006B59FB" w:rsidRPr="00E00670" w:rsidTr="006B59FB">
        <w:tc>
          <w:tcPr>
            <w:tcW w:w="1809" w:type="dxa"/>
          </w:tcPr>
          <w:p w:rsidR="006B59FB" w:rsidRPr="00EC78A7" w:rsidRDefault="006B59FB" w:rsidP="006B59FB">
            <w:pPr>
              <w:spacing w:line="264" w:lineRule="auto"/>
              <w:rPr>
                <w:b/>
                <w:kern w:val="2"/>
              </w:rPr>
            </w:pPr>
            <w:r w:rsidRPr="00BA136E">
              <w:rPr>
                <w:b/>
                <w:kern w:val="2"/>
              </w:rPr>
              <w:t>FormName</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窗体名称</w:t>
            </w:r>
          </w:p>
        </w:tc>
      </w:tr>
      <w:tr w:rsidR="006B59FB" w:rsidRPr="00E00670" w:rsidTr="006B59FB">
        <w:tc>
          <w:tcPr>
            <w:tcW w:w="1809" w:type="dxa"/>
          </w:tcPr>
          <w:p w:rsidR="006B59FB" w:rsidRPr="00EC78A7" w:rsidRDefault="006B59FB" w:rsidP="006B59FB">
            <w:pPr>
              <w:spacing w:line="264" w:lineRule="auto"/>
              <w:rPr>
                <w:b/>
                <w:kern w:val="2"/>
              </w:rPr>
            </w:pPr>
            <w:r w:rsidRPr="00BA136E">
              <w:rPr>
                <w:b/>
                <w:kern w:val="2"/>
              </w:rPr>
              <w:t>ItemName</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项目名称。如按钮名，菜单名等。</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Category</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类别。如</w:t>
            </w:r>
            <w:r>
              <w:rPr>
                <w:rFonts w:ascii="Consolas" w:hAnsi="Consolas" w:cs="Consolas"/>
                <w:sz w:val="18"/>
                <w:szCs w:val="18"/>
              </w:rPr>
              <w:t>”</w:t>
            </w:r>
            <w:r>
              <w:rPr>
                <w:rFonts w:ascii="Consolas" w:hAnsi="Consolas" w:cs="Consolas" w:hint="eastAsia"/>
                <w:sz w:val="18"/>
                <w:szCs w:val="18"/>
              </w:rPr>
              <w:t>门禁</w:t>
            </w:r>
            <w:r>
              <w:rPr>
                <w:rFonts w:ascii="Consolas" w:hAnsi="Consolas" w:cs="Consolas"/>
                <w:sz w:val="18"/>
                <w:szCs w:val="18"/>
              </w:rPr>
              <w:t>”</w:t>
            </w:r>
            <w:r>
              <w:rPr>
                <w:rFonts w:ascii="Consolas" w:hAnsi="Consolas" w:cs="Consolas" w:hint="eastAsia"/>
                <w:sz w:val="18"/>
                <w:szCs w:val="18"/>
              </w:rPr>
              <w:t>，</w:t>
            </w:r>
            <w:r>
              <w:rPr>
                <w:rFonts w:ascii="Consolas" w:hAnsi="Consolas" w:cs="Consolas"/>
                <w:sz w:val="18"/>
                <w:szCs w:val="18"/>
              </w:rPr>
              <w:t>”</w:t>
            </w:r>
            <w:r>
              <w:rPr>
                <w:rFonts w:ascii="Consolas" w:hAnsi="Consolas" w:cs="Consolas" w:hint="eastAsia"/>
                <w:sz w:val="18"/>
                <w:szCs w:val="18"/>
              </w:rPr>
              <w:t>车场</w:t>
            </w:r>
            <w:r>
              <w:rPr>
                <w:rFonts w:ascii="Consolas" w:hAnsi="Consolas" w:cs="Consolas"/>
                <w:sz w:val="18"/>
                <w:szCs w:val="18"/>
              </w:rPr>
              <w:t>”</w:t>
            </w:r>
            <w:r>
              <w:rPr>
                <w:rFonts w:ascii="Consolas" w:hAnsi="Consolas" w:cs="Consolas" w:hint="eastAsia"/>
                <w:sz w:val="18"/>
                <w:szCs w:val="18"/>
              </w:rPr>
              <w:t>。</w:t>
            </w:r>
          </w:p>
        </w:tc>
      </w:tr>
      <w:tr w:rsidR="006B59FB" w:rsidRPr="00E00670" w:rsidTr="006B59FB">
        <w:tc>
          <w:tcPr>
            <w:tcW w:w="1809" w:type="dxa"/>
          </w:tcPr>
          <w:p w:rsidR="006B59FB" w:rsidRPr="00377404" w:rsidRDefault="006B59FB" w:rsidP="006B59FB">
            <w:pPr>
              <w:spacing w:line="264" w:lineRule="auto"/>
              <w:rPr>
                <w:b/>
                <w:kern w:val="2"/>
              </w:rPr>
            </w:pPr>
            <w:r w:rsidRPr="00377404">
              <w:rPr>
                <w:b/>
                <w:kern w:val="2"/>
              </w:rPr>
              <w:t>PID</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Description</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描述</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Orders</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排序标识</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CanView</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是否可见</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CanOperate</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是否可操作</w:t>
            </w:r>
          </w:p>
        </w:tc>
      </w:tr>
      <w:tr w:rsidR="006B59FB" w:rsidRPr="00E00670" w:rsidTr="006B59FB">
        <w:tc>
          <w:tcPr>
            <w:tcW w:w="1809" w:type="dxa"/>
          </w:tcPr>
          <w:p w:rsidR="006B59FB" w:rsidRPr="00C76198" w:rsidRDefault="006B59FB" w:rsidP="006B59FB">
            <w:pPr>
              <w:spacing w:line="264" w:lineRule="auto"/>
              <w:rPr>
                <w:kern w:val="2"/>
              </w:rPr>
            </w:pPr>
            <w:r w:rsidRPr="00C76198">
              <w:rPr>
                <w:kern w:val="2"/>
              </w:rPr>
              <w:lastRenderedPageBreak/>
              <w:t>Childs</w:t>
            </w:r>
          </w:p>
        </w:tc>
        <w:tc>
          <w:tcPr>
            <w:tcW w:w="1024" w:type="dxa"/>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816" w:type="dxa"/>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578" w:type="dxa"/>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ModelNode</w:t>
            </w:r>
            <w:r>
              <w:rPr>
                <w:rFonts w:ascii="Consolas" w:hAnsi="Consolas" w:cs="Consolas" w:hint="eastAsia"/>
                <w:kern w:val="2"/>
                <w:sz w:val="18"/>
                <w:szCs w:val="18"/>
              </w:rPr>
              <w:t>数组</w:t>
            </w:r>
          </w:p>
        </w:tc>
      </w:tr>
    </w:tbl>
    <w:p w:rsidR="006B59FB" w:rsidRDefault="006B59FB" w:rsidP="006B59FB"/>
    <w:p w:rsidR="006B59FB" w:rsidRDefault="006B59FB" w:rsidP="006B59FB">
      <w:pPr>
        <w:rPr>
          <w:b/>
        </w:rPr>
      </w:pPr>
      <w:r>
        <w:rPr>
          <w:rFonts w:hint="eastAsia"/>
          <w:b/>
        </w:rPr>
        <w:t>请求示例：</w:t>
      </w:r>
    </w:p>
    <w:p w:rsidR="006B59FB" w:rsidRPr="008510B3" w:rsidRDefault="005446D3" w:rsidP="006B59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0" w:history="1">
        <w:r w:rsidR="006B59FB" w:rsidRPr="00614C83">
          <w:rPr>
            <w:rStyle w:val="af7"/>
          </w:rPr>
          <w:t>http://192</w:t>
        </w:r>
      </w:hyperlink>
      <w:r w:rsidR="006B59FB" w:rsidRPr="0039159D">
        <w:rPr>
          <w:rStyle w:val="af7"/>
        </w:rPr>
        <w:t>.168.2.158:9000/ParkAPI/</w:t>
      </w:r>
      <w:r w:rsidR="00433041" w:rsidRPr="00433041">
        <w:rPr>
          <w:rStyle w:val="af7"/>
          <w:rFonts w:hint="eastAsia"/>
        </w:rPr>
        <w:t>GetRightsByRightsTree?GroupId=2&amp;token=bcd34529d01a4d81850abd37306cb4fb&amp;RightsTree={"Childs":[{"Childs":[{"Childs":[],"Category":"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部门管理</w:t>
      </w:r>
      <w:r w:rsidR="00433041" w:rsidRPr="00433041">
        <w:rPr>
          <w:rStyle w:val="af7"/>
          <w:rFonts w:hint="eastAsia"/>
        </w:rPr>
        <w:t>","ItemName":"BtnAdd","PID":29,"GroupName":"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新增部门</w:t>
      </w:r>
      <w:r w:rsidR="00433041" w:rsidRPr="00433041">
        <w:rPr>
          <w:rStyle w:val="af7"/>
          <w:rFonts w:hint="eastAsia"/>
        </w:rPr>
        <w:t>","GroupID":1,"RightsItemID":30,"CanView":false,"CanOperate":true,"ID":1130},{"Childs":[],"Category":"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部门管理</w:t>
      </w:r>
      <w:r w:rsidR="00433041" w:rsidRPr="00433041">
        <w:rPr>
          <w:rStyle w:val="af7"/>
          <w:rFonts w:hint="eastAsia"/>
        </w:rPr>
        <w:t>","ItemName":"BtnUpdate","PID":29,"GroupName":"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修改部门</w:t>
      </w:r>
      <w:r w:rsidR="00433041" w:rsidRPr="00433041">
        <w:rPr>
          <w:rStyle w:val="af7"/>
          <w:rFonts w:hint="eastAsia"/>
        </w:rPr>
        <w:t>","GroupID":1,"RightsItemID":31,"CanView":false,"CanOperate":true,"ID":1131},{"Childs":[],"Category":"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部门管理</w:t>
      </w:r>
      <w:r w:rsidR="00433041" w:rsidRPr="00433041">
        <w:rPr>
          <w:rStyle w:val="af7"/>
          <w:rFonts w:hint="eastAsia"/>
        </w:rPr>
        <w:t>","ItemName":"BtnDelete","PID":29,"GroupName":"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批量删除</w:t>
      </w:r>
      <w:r w:rsidR="00433041" w:rsidRPr="00433041">
        <w:rPr>
          <w:rStyle w:val="af7"/>
          <w:rFonts w:hint="eastAsia"/>
        </w:rPr>
        <w:t>","GroupID":1,"RightsItemID":32,"CanView":false,"CanOperate":true,"ID":1132}],"Category":"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部门管理</w:t>
      </w:r>
      <w:r w:rsidR="00433041" w:rsidRPr="00433041">
        <w:rPr>
          <w:rStyle w:val="af7"/>
          <w:rFonts w:hint="eastAsia"/>
        </w:rPr>
        <w:t>","ItemName":"CmdView","PID":28,"GroupName":"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部门管理</w:t>
      </w:r>
      <w:r w:rsidR="00433041" w:rsidRPr="00433041">
        <w:rPr>
          <w:rStyle w:val="af7"/>
          <w:rFonts w:hint="eastAsia"/>
        </w:rPr>
        <w:t>","GroupID":1,"RightsItemID":29,"CanView":false,"CanOperate":true,"ID":1129},{"Childs":[{"Childs":[],"Category":"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人员信息</w:t>
      </w:r>
      <w:r w:rsidR="00433041" w:rsidRPr="00433041">
        <w:rPr>
          <w:rStyle w:val="af7"/>
          <w:rFonts w:hint="eastAsia"/>
        </w:rPr>
        <w:t>","ItemName":"BtnAdd","PID":33,"GroupName":"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添加人员</w:t>
      </w:r>
      <w:r w:rsidR="00433041" w:rsidRPr="00433041">
        <w:rPr>
          <w:rStyle w:val="af7"/>
          <w:rFonts w:hint="eastAsia"/>
        </w:rPr>
        <w:t>","GroupID":1,"RightsItemID":34,"CanView":false,"CanOperate":true,"ID":1134},{"Childs":[],"Category":"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人员信息</w:t>
      </w:r>
      <w:r w:rsidR="00433041" w:rsidRPr="00433041">
        <w:rPr>
          <w:rStyle w:val="af7"/>
          <w:rFonts w:hint="eastAsia"/>
        </w:rPr>
        <w:t>","ItemName":"BtnUpdate","PID":33,"GroupName":"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修改人员</w:t>
      </w:r>
      <w:r w:rsidR="00433041" w:rsidRPr="00433041">
        <w:rPr>
          <w:rStyle w:val="af7"/>
          <w:rFonts w:hint="eastAsia"/>
        </w:rPr>
        <w:t>","GroupID":1,"RightsItemID":35,"CanView":false,"CanOperate":true,"ID":1135},{"Childs":[],"Category":"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人员信息</w:t>
      </w:r>
      <w:r w:rsidR="00433041" w:rsidRPr="00433041">
        <w:rPr>
          <w:rStyle w:val="af7"/>
          <w:rFonts w:hint="eastAsia"/>
        </w:rPr>
        <w:t>","ItemName":"BtnDelete","PID":33,"GroupName":"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批量删除</w:t>
      </w:r>
      <w:r w:rsidR="00433041" w:rsidRPr="00433041">
        <w:rPr>
          <w:rStyle w:val="af7"/>
          <w:rFonts w:hint="eastAsia"/>
        </w:rPr>
        <w:t>","GroupID":1,"RightsItemID":36,"CanView":false,"CanOperate":true,"ID":1136}],"Category":"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人员信息</w:t>
      </w:r>
      <w:r w:rsidR="00433041" w:rsidRPr="00433041">
        <w:rPr>
          <w:rStyle w:val="af7"/>
          <w:rFonts w:hint="eastAsia"/>
        </w:rPr>
        <w:t>","ItemName":"CmdView","PID":28,"GroupName":"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人员信息</w:t>
      </w:r>
      <w:r w:rsidR="00433041" w:rsidRPr="00433041">
        <w:rPr>
          <w:rStyle w:val="af7"/>
          <w:rFonts w:hint="eastAsia"/>
        </w:rPr>
        <w:t>","GroupID":1,"RightsItemID":33,"CanView":false,"CanOperate":true,"ID":1133}],"Category":"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人事管理</w:t>
      </w:r>
      <w:r w:rsidR="00433041" w:rsidRPr="00433041">
        <w:rPr>
          <w:rStyle w:val="af7"/>
          <w:rFonts w:hint="eastAsia"/>
        </w:rPr>
        <w:t>","ItemName":"","PID":0,"GroupName":"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人事管理</w:t>
      </w:r>
      <w:r w:rsidR="00433041" w:rsidRPr="00433041">
        <w:rPr>
          <w:rStyle w:val="af7"/>
          <w:rFonts w:hint="eastAsia"/>
        </w:rPr>
        <w:t>","GroupID":1,"RightsItemID":28,"CanOperate":true,"ID":1128}</w:t>
      </w:r>
    </w:p>
    <w:p w:rsidR="006B59FB" w:rsidRDefault="006B59FB" w:rsidP="006B59FB">
      <w:pPr>
        <w:rPr>
          <w:b/>
        </w:rPr>
      </w:pPr>
      <w:r>
        <w:rPr>
          <w:rFonts w:hint="eastAsia"/>
          <w:b/>
        </w:rPr>
        <w:t>成功回复示例</w:t>
      </w:r>
      <w:r>
        <w:rPr>
          <w:rFonts w:hint="eastAsia"/>
          <w:b/>
        </w:rPr>
        <w:t>:</w:t>
      </w:r>
    </w:p>
    <w:p w:rsidR="006B59FB" w:rsidRPr="007F1246" w:rsidRDefault="00433041" w:rsidP="006B59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33041">
        <w:rPr>
          <w:rFonts w:hint="eastAsia"/>
        </w:rPr>
        <w:t>{"rcode":"200","msg":"OK","data":{"Childs":[{"Childs":[{"Childs":[],"Category":"</w:t>
      </w:r>
      <w:r w:rsidRPr="00433041">
        <w:rPr>
          <w:rFonts w:hint="eastAsia"/>
        </w:rPr>
        <w:t>车场</w:t>
      </w:r>
      <w:r w:rsidRPr="00433041">
        <w:rPr>
          <w:rFonts w:hint="eastAsia"/>
        </w:rPr>
        <w:t>","FormName":"</w:t>
      </w:r>
      <w:r w:rsidRPr="00433041">
        <w:rPr>
          <w:rFonts w:hint="eastAsia"/>
        </w:rPr>
        <w:t>部门管理</w:t>
      </w:r>
      <w:r w:rsidRPr="00433041">
        <w:rPr>
          <w:rFonts w:hint="eastAsia"/>
        </w:rPr>
        <w:t>","ItemName":"BtnAdd","PID":1129,"GroupName":"</w:t>
      </w:r>
      <w:r w:rsidRPr="00433041">
        <w:rPr>
          <w:rFonts w:hint="eastAsia"/>
        </w:rPr>
        <w:t>管理员组</w:t>
      </w:r>
      <w:r w:rsidRPr="00433041">
        <w:rPr>
          <w:rFonts w:hint="eastAsia"/>
        </w:rPr>
        <w:t>","Description":"</w:t>
      </w:r>
      <w:r w:rsidRPr="00433041">
        <w:rPr>
          <w:rFonts w:hint="eastAsia"/>
        </w:rPr>
        <w:t>新增部门</w:t>
      </w:r>
      <w:r w:rsidRPr="00433041">
        <w:rPr>
          <w:rFonts w:hint="eastAsia"/>
        </w:rPr>
        <w:t>","GroupID":1,"RightsItemID":30,"CanOperate":false,"ID":1130},{"Childs":[],"Category":"</w:t>
      </w:r>
      <w:r w:rsidRPr="00433041">
        <w:rPr>
          <w:rFonts w:hint="eastAsia"/>
        </w:rPr>
        <w:t>车场</w:t>
      </w:r>
      <w:r w:rsidRPr="00433041">
        <w:rPr>
          <w:rFonts w:hint="eastAsia"/>
        </w:rPr>
        <w:t>","FormName":"</w:t>
      </w:r>
      <w:r w:rsidRPr="00433041">
        <w:rPr>
          <w:rFonts w:hint="eastAsia"/>
        </w:rPr>
        <w:t>部门管理</w:t>
      </w:r>
      <w:r w:rsidRPr="00433041">
        <w:rPr>
          <w:rFonts w:hint="eastAsia"/>
        </w:rPr>
        <w:t>","ItemName":"BtnUpdate","PID":1129,"GroupName":"</w:t>
      </w:r>
      <w:r w:rsidRPr="00433041">
        <w:rPr>
          <w:rFonts w:hint="eastAsia"/>
        </w:rPr>
        <w:t>管理员组</w:t>
      </w:r>
      <w:r w:rsidRPr="00433041">
        <w:rPr>
          <w:rFonts w:hint="eastAsia"/>
        </w:rPr>
        <w:t>","Description":"</w:t>
      </w:r>
      <w:r w:rsidRPr="00433041">
        <w:rPr>
          <w:rFonts w:hint="eastAsia"/>
        </w:rPr>
        <w:t>修改部门</w:t>
      </w:r>
      <w:r w:rsidRPr="00433041">
        <w:rPr>
          <w:rFonts w:hint="eastAsia"/>
        </w:rPr>
        <w:lastRenderedPageBreak/>
        <w:t>","GroupID":1,"RightsItemID":31,"CanOperate":false,"ID":1131},{"Childs":[],"Category":"</w:t>
      </w:r>
      <w:r w:rsidRPr="00433041">
        <w:rPr>
          <w:rFonts w:hint="eastAsia"/>
        </w:rPr>
        <w:t>车场</w:t>
      </w:r>
      <w:r w:rsidRPr="00433041">
        <w:rPr>
          <w:rFonts w:hint="eastAsia"/>
        </w:rPr>
        <w:t>","FormName":"</w:t>
      </w:r>
      <w:r w:rsidRPr="00433041">
        <w:rPr>
          <w:rFonts w:hint="eastAsia"/>
        </w:rPr>
        <w:t>部门管理</w:t>
      </w:r>
      <w:r w:rsidRPr="00433041">
        <w:rPr>
          <w:rFonts w:hint="eastAsia"/>
        </w:rPr>
        <w:t>","ItemName":"BtnDelete","PID":1129,"GroupName":"</w:t>
      </w:r>
      <w:r w:rsidRPr="00433041">
        <w:rPr>
          <w:rFonts w:hint="eastAsia"/>
        </w:rPr>
        <w:t>管理员组</w:t>
      </w:r>
      <w:r w:rsidRPr="00433041">
        <w:rPr>
          <w:rFonts w:hint="eastAsia"/>
        </w:rPr>
        <w:t>","Description":"</w:t>
      </w:r>
      <w:r w:rsidRPr="00433041">
        <w:rPr>
          <w:rFonts w:hint="eastAsia"/>
        </w:rPr>
        <w:t>批量删除</w:t>
      </w:r>
      <w:r w:rsidRPr="00433041">
        <w:rPr>
          <w:rFonts w:hint="eastAsia"/>
        </w:rPr>
        <w:t>","GroupID":1,"RightsItemID":32,"CanOperate":false,"ID":1132}],"Category":"</w:t>
      </w:r>
      <w:r w:rsidRPr="00433041">
        <w:rPr>
          <w:rFonts w:hint="eastAsia"/>
        </w:rPr>
        <w:t>车场</w:t>
      </w:r>
      <w:r w:rsidRPr="00433041">
        <w:rPr>
          <w:rFonts w:hint="eastAsia"/>
        </w:rPr>
        <w:t>","FormName":"</w:t>
      </w:r>
      <w:r w:rsidRPr="00433041">
        <w:rPr>
          <w:rFonts w:hint="eastAsia"/>
        </w:rPr>
        <w:t>部门管理</w:t>
      </w:r>
      <w:r w:rsidRPr="00433041">
        <w:rPr>
          <w:rFonts w:hint="eastAsia"/>
        </w:rPr>
        <w:t>","ItemName":"CmdView","PID":1128,"GroupName":"</w:t>
      </w:r>
      <w:r w:rsidRPr="00433041">
        <w:rPr>
          <w:rFonts w:hint="eastAsia"/>
        </w:rPr>
        <w:t>管理员组</w:t>
      </w:r>
      <w:r w:rsidRPr="00433041">
        <w:rPr>
          <w:rFonts w:hint="eastAsia"/>
        </w:rPr>
        <w:t>","Description":"</w:t>
      </w:r>
      <w:r w:rsidRPr="00433041">
        <w:rPr>
          <w:rFonts w:hint="eastAsia"/>
        </w:rPr>
        <w:t>部门管理</w:t>
      </w:r>
      <w:r w:rsidRPr="00433041">
        <w:rPr>
          <w:rFonts w:hint="eastAsia"/>
        </w:rPr>
        <w:t>","GroupID":1,"RightsItemID":29,"CanOperate":false,"ID":1129},{"Childs":[{"Childs":[],"Category":"</w:t>
      </w:r>
      <w:r w:rsidRPr="00433041">
        <w:rPr>
          <w:rFonts w:hint="eastAsia"/>
        </w:rPr>
        <w:t>车场</w:t>
      </w:r>
      <w:r w:rsidRPr="00433041">
        <w:rPr>
          <w:rFonts w:hint="eastAsia"/>
        </w:rPr>
        <w:t>","FormName":"</w:t>
      </w:r>
      <w:r w:rsidRPr="00433041">
        <w:rPr>
          <w:rFonts w:hint="eastAsia"/>
        </w:rPr>
        <w:t>人员信息</w:t>
      </w:r>
      <w:r w:rsidRPr="00433041">
        <w:rPr>
          <w:rFonts w:hint="eastAsia"/>
        </w:rPr>
        <w:t>","ItemName":"BtnAdd","PID":1133,"GroupName":"</w:t>
      </w:r>
      <w:r w:rsidRPr="00433041">
        <w:rPr>
          <w:rFonts w:hint="eastAsia"/>
        </w:rPr>
        <w:t>管理员组</w:t>
      </w:r>
      <w:r w:rsidRPr="00433041">
        <w:rPr>
          <w:rFonts w:hint="eastAsia"/>
        </w:rPr>
        <w:t>","Description":"</w:t>
      </w:r>
      <w:r w:rsidRPr="00433041">
        <w:rPr>
          <w:rFonts w:hint="eastAsia"/>
        </w:rPr>
        <w:t>添加人员</w:t>
      </w:r>
      <w:r w:rsidRPr="00433041">
        <w:rPr>
          <w:rFonts w:hint="eastAsia"/>
        </w:rPr>
        <w:t>","GroupID":1,"RightsItemID":34,"CanOperate":true,"ID":1134},{"Childs":[],"Category":"</w:t>
      </w:r>
      <w:r w:rsidRPr="00433041">
        <w:rPr>
          <w:rFonts w:hint="eastAsia"/>
        </w:rPr>
        <w:t>车场</w:t>
      </w:r>
      <w:r w:rsidRPr="00433041">
        <w:rPr>
          <w:rFonts w:hint="eastAsia"/>
        </w:rPr>
        <w:t>","FormName":"</w:t>
      </w:r>
      <w:r w:rsidRPr="00433041">
        <w:rPr>
          <w:rFonts w:hint="eastAsia"/>
        </w:rPr>
        <w:t>人员信息</w:t>
      </w:r>
      <w:r w:rsidRPr="00433041">
        <w:rPr>
          <w:rFonts w:hint="eastAsia"/>
        </w:rPr>
        <w:t>","ItemName":"BtnUpdate","PID":1133,"GroupName":"</w:t>
      </w:r>
      <w:r w:rsidRPr="00433041">
        <w:rPr>
          <w:rFonts w:hint="eastAsia"/>
        </w:rPr>
        <w:t>管理员组</w:t>
      </w:r>
      <w:r w:rsidRPr="00433041">
        <w:rPr>
          <w:rFonts w:hint="eastAsia"/>
        </w:rPr>
        <w:t>","Description":"</w:t>
      </w:r>
      <w:r w:rsidRPr="00433041">
        <w:rPr>
          <w:rFonts w:hint="eastAsia"/>
        </w:rPr>
        <w:t>修改人员</w:t>
      </w:r>
      <w:r w:rsidRPr="00433041">
        <w:rPr>
          <w:rFonts w:hint="eastAsia"/>
        </w:rPr>
        <w:t>","GroupID":1,"RightsItemID":35,"CanOperate":true,"ID":1135},{"Childs":[],"Category":"</w:t>
      </w:r>
      <w:r w:rsidRPr="00433041">
        <w:rPr>
          <w:rFonts w:hint="eastAsia"/>
        </w:rPr>
        <w:t>车场</w:t>
      </w:r>
      <w:r w:rsidRPr="00433041">
        <w:rPr>
          <w:rFonts w:hint="eastAsia"/>
        </w:rPr>
        <w:t>","FormName":"</w:t>
      </w:r>
      <w:r w:rsidRPr="00433041">
        <w:rPr>
          <w:rFonts w:hint="eastAsia"/>
        </w:rPr>
        <w:t>人员信息</w:t>
      </w:r>
      <w:r w:rsidRPr="00433041">
        <w:rPr>
          <w:rFonts w:hint="eastAsia"/>
        </w:rPr>
        <w:t>","ItemName":"BtnDelete","PID":1133,"GroupName":"</w:t>
      </w:r>
      <w:r w:rsidRPr="00433041">
        <w:rPr>
          <w:rFonts w:hint="eastAsia"/>
        </w:rPr>
        <w:t>管理员组</w:t>
      </w:r>
      <w:r w:rsidRPr="00433041">
        <w:rPr>
          <w:rFonts w:hint="eastAsia"/>
        </w:rPr>
        <w:t>","Description":"</w:t>
      </w:r>
      <w:r w:rsidRPr="00433041">
        <w:rPr>
          <w:rFonts w:hint="eastAsia"/>
        </w:rPr>
        <w:t>批量删除</w:t>
      </w:r>
      <w:r w:rsidRPr="00433041">
        <w:rPr>
          <w:rFonts w:hint="eastAsia"/>
        </w:rPr>
        <w:t>","GroupID":1,"RightsItemID":36,"CanOperate":true,"ID":1136}],"Category":"</w:t>
      </w:r>
      <w:r w:rsidRPr="00433041">
        <w:rPr>
          <w:rFonts w:hint="eastAsia"/>
        </w:rPr>
        <w:t>车场</w:t>
      </w:r>
      <w:r w:rsidRPr="00433041">
        <w:rPr>
          <w:rFonts w:hint="eastAsia"/>
        </w:rPr>
        <w:t>","FormName":"</w:t>
      </w:r>
      <w:r w:rsidRPr="00433041">
        <w:rPr>
          <w:rFonts w:hint="eastAsia"/>
        </w:rPr>
        <w:t>人员信息</w:t>
      </w:r>
      <w:r w:rsidRPr="00433041">
        <w:rPr>
          <w:rFonts w:hint="eastAsia"/>
        </w:rPr>
        <w:t>","ItemName":"CmdView","PID":1128,"GroupName":"</w:t>
      </w:r>
      <w:r w:rsidRPr="00433041">
        <w:rPr>
          <w:rFonts w:hint="eastAsia"/>
        </w:rPr>
        <w:t>管理员组</w:t>
      </w:r>
      <w:r w:rsidRPr="00433041">
        <w:rPr>
          <w:rFonts w:hint="eastAsia"/>
        </w:rPr>
        <w:t>","Description":"</w:t>
      </w:r>
      <w:r w:rsidRPr="00433041">
        <w:rPr>
          <w:rFonts w:hint="eastAsia"/>
        </w:rPr>
        <w:t>人员信息</w:t>
      </w:r>
      <w:r w:rsidRPr="00433041">
        <w:rPr>
          <w:rFonts w:hint="eastAsia"/>
        </w:rPr>
        <w:t>","GroupID":1,"RightsItemID":33,"CanOperate":true,"ID":1133}],"Category":"</w:t>
      </w:r>
      <w:r w:rsidRPr="00433041">
        <w:rPr>
          <w:rFonts w:hint="eastAsia"/>
        </w:rPr>
        <w:t>车场</w:t>
      </w:r>
      <w:r w:rsidRPr="00433041">
        <w:rPr>
          <w:rFonts w:hint="eastAsia"/>
        </w:rPr>
        <w:t>","FormName":"</w:t>
      </w:r>
      <w:r w:rsidRPr="00433041">
        <w:rPr>
          <w:rFonts w:hint="eastAsia"/>
        </w:rPr>
        <w:t>人事管理</w:t>
      </w:r>
      <w:r w:rsidRPr="00433041">
        <w:rPr>
          <w:rFonts w:hint="eastAsia"/>
        </w:rPr>
        <w:t>","ItemName":"","PID":0,"GroupName":"</w:t>
      </w:r>
      <w:r w:rsidRPr="00433041">
        <w:rPr>
          <w:rFonts w:hint="eastAsia"/>
        </w:rPr>
        <w:t>收费员组</w:t>
      </w:r>
      <w:r w:rsidRPr="00433041">
        <w:rPr>
          <w:rFonts w:hint="eastAsia"/>
        </w:rPr>
        <w:t>","Description":"</w:t>
      </w:r>
      <w:r w:rsidRPr="00433041">
        <w:rPr>
          <w:rFonts w:hint="eastAsia"/>
        </w:rPr>
        <w:t>人事管理</w:t>
      </w:r>
      <w:r w:rsidRPr="00433041">
        <w:rPr>
          <w:rFonts w:hint="eastAsia"/>
        </w:rPr>
        <w:t>","GroupID":2,"RightsItemID":28,"CanOperate":true,"ID":1128}}</w:t>
      </w:r>
    </w:p>
    <w:p w:rsidR="006B59FB" w:rsidRDefault="006B59FB" w:rsidP="006B59FB">
      <w:pPr>
        <w:rPr>
          <w:b/>
        </w:rPr>
      </w:pPr>
      <w:r>
        <w:rPr>
          <w:rFonts w:hint="eastAsia"/>
          <w:b/>
        </w:rPr>
        <w:t>失败回复示例</w:t>
      </w:r>
      <w:r>
        <w:rPr>
          <w:rFonts w:hint="eastAsia"/>
          <w:b/>
        </w:rPr>
        <w:t>:</w:t>
      </w:r>
    </w:p>
    <w:p w:rsidR="006B59FB" w:rsidRPr="007F1246" w:rsidRDefault="006B59FB" w:rsidP="006B59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5A0761" w:rsidRPr="005A0761" w:rsidRDefault="005A0761" w:rsidP="005A0761"/>
    <w:p w:rsidR="004E74AF" w:rsidRDefault="004E74AF" w:rsidP="004E74AF">
      <w:pPr>
        <w:pStyle w:val="3"/>
      </w:pPr>
      <w:r>
        <w:rPr>
          <w:rFonts w:hint="eastAsia"/>
        </w:rPr>
        <w:t>添加接口</w:t>
      </w:r>
    </w:p>
    <w:p w:rsidR="004E74AF" w:rsidRPr="00E47307" w:rsidRDefault="004E74AF" w:rsidP="004E74AF">
      <w:pPr>
        <w:rPr>
          <w:b/>
        </w:rPr>
      </w:pPr>
      <w:r w:rsidRPr="00E47307">
        <w:rPr>
          <w:rFonts w:hint="eastAsia"/>
          <w:b/>
        </w:rPr>
        <w:t>url:</w:t>
      </w:r>
    </w:p>
    <w:p w:rsidR="004E74AF" w:rsidRPr="008510B3" w:rsidRDefault="005446D3"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1"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Add</w:t>
      </w:r>
      <w:r w:rsidR="004E74AF" w:rsidRPr="009E02A3">
        <w:rPr>
          <w:rStyle w:val="af7"/>
        </w:rPr>
        <w:t>Rights</w:t>
      </w:r>
    </w:p>
    <w:p w:rsidR="008200FF" w:rsidRDefault="004E74AF"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Rights</w:t>
      </w:r>
      <w:r w:rsidR="008200FF">
        <w:rPr>
          <w:rStyle w:val="af7"/>
          <w:rFonts w:hint="eastAsia"/>
        </w:rPr>
        <w:t>List</w:t>
      </w:r>
    </w:p>
    <w:p w:rsidR="004E74AF"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4E74AF" w:rsidRDefault="004E74AF" w:rsidP="004E74AF">
      <w:pPr>
        <w:pStyle w:val="3"/>
      </w:pPr>
      <w:r>
        <w:rPr>
          <w:rFonts w:hint="eastAsia"/>
        </w:rPr>
        <w:t>修改接口</w:t>
      </w:r>
    </w:p>
    <w:p w:rsidR="004E74AF" w:rsidRPr="00E47307" w:rsidRDefault="004E74AF" w:rsidP="004E74AF">
      <w:pPr>
        <w:rPr>
          <w:b/>
        </w:rPr>
      </w:pPr>
      <w:r w:rsidRPr="00E47307">
        <w:rPr>
          <w:rFonts w:hint="eastAsia"/>
          <w:b/>
        </w:rPr>
        <w:t>url:</w:t>
      </w:r>
    </w:p>
    <w:p w:rsidR="004E74AF" w:rsidRPr="008510B3" w:rsidRDefault="005446D3"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3"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Update</w:t>
      </w:r>
      <w:r w:rsidR="004E74AF" w:rsidRPr="009E02A3">
        <w:rPr>
          <w:rStyle w:val="af7"/>
        </w:rPr>
        <w:t>Rights</w:t>
      </w:r>
    </w:p>
    <w:p w:rsidR="007B2EA8" w:rsidRDefault="004E74AF" w:rsidP="007B2EA8">
      <w:pPr>
        <w:rPr>
          <w:b/>
        </w:rPr>
      </w:pPr>
      <w:r>
        <w:rPr>
          <w:rFonts w:hint="eastAsia"/>
          <w:b/>
        </w:rPr>
        <w:lastRenderedPageBreak/>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Rights</w:t>
      </w:r>
      <w:r w:rsidR="007B2EA8">
        <w:rPr>
          <w:rStyle w:val="af7"/>
          <w:rFonts w:hint="eastAsia"/>
        </w:rPr>
        <w:t>List</w:t>
      </w:r>
    </w:p>
    <w:p w:rsidR="004E74A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4E74AF" w:rsidRPr="00B5638D" w:rsidRDefault="004E74AF" w:rsidP="004E74AF">
      <w:pPr>
        <w:pStyle w:val="3"/>
      </w:pPr>
      <w:r>
        <w:rPr>
          <w:rFonts w:hint="eastAsia"/>
        </w:rPr>
        <w:t>删除接口</w:t>
      </w:r>
    </w:p>
    <w:p w:rsidR="004E74AF" w:rsidRPr="00E47307" w:rsidRDefault="004E74AF" w:rsidP="004E74AF">
      <w:pPr>
        <w:rPr>
          <w:b/>
        </w:rPr>
      </w:pPr>
      <w:r w:rsidRPr="00E47307">
        <w:rPr>
          <w:rFonts w:hint="eastAsia"/>
          <w:b/>
        </w:rPr>
        <w:t>url:</w:t>
      </w:r>
    </w:p>
    <w:p w:rsidR="004E74AF" w:rsidRPr="008510B3" w:rsidRDefault="005446D3"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5"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Delete</w:t>
      </w:r>
      <w:r w:rsidR="004E74AF" w:rsidRPr="009E02A3">
        <w:rPr>
          <w:rStyle w:val="af7"/>
        </w:rPr>
        <w:t>Rights</w:t>
      </w:r>
    </w:p>
    <w:p w:rsidR="004E74AF" w:rsidRDefault="004E74AF" w:rsidP="004E74A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5446D3"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6"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w:t>
      </w:r>
      <w:r w:rsidR="003401D6" w:rsidRPr="009E02A3">
        <w:rPr>
          <w:rStyle w:val="af7"/>
        </w:rPr>
        <w:t>Rights</w:t>
      </w:r>
      <w:r w:rsidR="003401D6">
        <w:rPr>
          <w:rStyle w:val="af7"/>
          <w:rFonts w:hint="eastAsia"/>
        </w:rPr>
        <w:t>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5446D3"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7"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Rights</w:t>
      </w:r>
      <w:r w:rsidR="00CE179E">
        <w:rPr>
          <w:rStyle w:val="af7"/>
          <w:rFonts w:hint="eastAsia"/>
        </w:rPr>
        <w: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7C1026" w:rsidRPr="00B5638D" w:rsidRDefault="007C1026" w:rsidP="007C1026">
      <w:pPr>
        <w:pStyle w:val="3"/>
      </w:pPr>
      <w:r>
        <w:rPr>
          <w:rFonts w:hint="eastAsia"/>
        </w:rPr>
        <w:t>按</w:t>
      </w:r>
      <w:r>
        <w:rPr>
          <w:rFonts w:hint="eastAsia"/>
        </w:rPr>
        <w:t>ID</w:t>
      </w:r>
      <w:r>
        <w:rPr>
          <w:rFonts w:hint="eastAsia"/>
        </w:rPr>
        <w:t>删除接口</w:t>
      </w:r>
    </w:p>
    <w:p w:rsidR="007C1026" w:rsidRPr="00E47307" w:rsidRDefault="007C1026" w:rsidP="007C1026">
      <w:pPr>
        <w:rPr>
          <w:b/>
        </w:rPr>
      </w:pPr>
      <w:r w:rsidRPr="00E47307">
        <w:rPr>
          <w:rFonts w:hint="eastAsia"/>
          <w:b/>
        </w:rPr>
        <w:t>url:</w:t>
      </w:r>
    </w:p>
    <w:p w:rsidR="007C1026" w:rsidRPr="008510B3" w:rsidRDefault="005446D3"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8" w:history="1">
        <w:r w:rsidR="007C1026" w:rsidRPr="00506A16">
          <w:rPr>
            <w:rStyle w:val="af7"/>
          </w:rPr>
          <w:t>http://192</w:t>
        </w:r>
      </w:hyperlink>
      <w:r w:rsidR="007C1026">
        <w:rPr>
          <w:rStyle w:val="af7"/>
        </w:rPr>
        <w:t>.168.2.158</w:t>
      </w:r>
      <w:r w:rsidR="007C1026" w:rsidRPr="008510B3">
        <w:rPr>
          <w:rStyle w:val="af7"/>
        </w:rPr>
        <w:t>:9000/ParkAPI/</w:t>
      </w:r>
      <w:r w:rsidR="007C1026">
        <w:rPr>
          <w:rStyle w:val="af7"/>
          <w:rFonts w:hint="eastAsia"/>
        </w:rPr>
        <w:t>Delete</w:t>
      </w:r>
      <w:r w:rsidR="007C1026" w:rsidRPr="009E02A3">
        <w:rPr>
          <w:rStyle w:val="af7"/>
        </w:rPr>
        <w:t>Rights</w:t>
      </w:r>
      <w:r w:rsidR="007C1026">
        <w:rPr>
          <w:rStyle w:val="af7"/>
          <w:rFonts w:hint="eastAsia"/>
        </w:rPr>
        <w:t>ByID</w:t>
      </w:r>
    </w:p>
    <w:p w:rsidR="007C1026" w:rsidRDefault="007C1026" w:rsidP="007C102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7C1026" w:rsidRPr="00B5638D" w:rsidRDefault="007C1026" w:rsidP="007C1026">
      <w:pPr>
        <w:pStyle w:val="3"/>
      </w:pPr>
      <w:r>
        <w:rPr>
          <w:rFonts w:hint="eastAsia"/>
        </w:rPr>
        <w:t>按</w:t>
      </w:r>
      <w:r>
        <w:rPr>
          <w:rFonts w:hint="eastAsia"/>
        </w:rPr>
        <w:t>ID</w:t>
      </w:r>
      <w:r>
        <w:rPr>
          <w:rFonts w:hint="eastAsia"/>
        </w:rPr>
        <w:t>列表删除接口</w:t>
      </w:r>
    </w:p>
    <w:p w:rsidR="007C1026" w:rsidRPr="00E47307" w:rsidRDefault="007C1026" w:rsidP="007C1026">
      <w:pPr>
        <w:rPr>
          <w:b/>
        </w:rPr>
      </w:pPr>
      <w:r w:rsidRPr="00E47307">
        <w:rPr>
          <w:rFonts w:hint="eastAsia"/>
          <w:b/>
        </w:rPr>
        <w:t>url:</w:t>
      </w:r>
    </w:p>
    <w:p w:rsidR="007C1026" w:rsidRPr="008510B3" w:rsidRDefault="005446D3"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9" w:history="1">
        <w:r w:rsidR="007C1026" w:rsidRPr="00506A16">
          <w:rPr>
            <w:rStyle w:val="af7"/>
          </w:rPr>
          <w:t>http://192</w:t>
        </w:r>
      </w:hyperlink>
      <w:r w:rsidR="007C1026">
        <w:rPr>
          <w:rStyle w:val="af7"/>
        </w:rPr>
        <w:t>.168.2.158</w:t>
      </w:r>
      <w:r w:rsidR="007C1026" w:rsidRPr="008510B3">
        <w:rPr>
          <w:rStyle w:val="af7"/>
        </w:rPr>
        <w:t>:9000/ParkAPI/</w:t>
      </w:r>
      <w:r w:rsidR="007C1026">
        <w:rPr>
          <w:rStyle w:val="af7"/>
          <w:rFonts w:hint="eastAsia"/>
        </w:rPr>
        <w:t>Delete</w:t>
      </w:r>
      <w:r w:rsidR="007C1026" w:rsidRPr="009E02A3">
        <w:rPr>
          <w:rStyle w:val="af7"/>
        </w:rPr>
        <w:t>Rights</w:t>
      </w:r>
      <w:r w:rsidR="00890007">
        <w:rPr>
          <w:rStyle w:val="af7"/>
          <w:rFonts w:hint="eastAsia"/>
        </w:rPr>
        <w:t>By</w:t>
      </w:r>
      <w:r w:rsidR="007C1026">
        <w:rPr>
          <w:rStyle w:val="af7"/>
          <w:rFonts w:hint="eastAsia"/>
        </w:rPr>
        <w:t>IDList</w:t>
      </w:r>
    </w:p>
    <w:p w:rsidR="00C31D86" w:rsidRDefault="007C1026"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Rights</w:t>
      </w:r>
    </w:p>
    <w:p w:rsidR="004E74AF"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FE6FDE" w:rsidRDefault="00FE6FDE" w:rsidP="00FE6FDE">
      <w:pPr>
        <w:pStyle w:val="2"/>
      </w:pPr>
      <w:r>
        <w:rPr>
          <w:rFonts w:hint="eastAsia"/>
        </w:rPr>
        <w:lastRenderedPageBreak/>
        <w:t>系统用户数据接口</w:t>
      </w:r>
    </w:p>
    <w:p w:rsidR="00FE6FDE" w:rsidRDefault="00FE6FDE" w:rsidP="00FE6FDE">
      <w:pPr>
        <w:pStyle w:val="3"/>
      </w:pPr>
      <w:bookmarkStart w:id="29" w:name="_Model结构_8"/>
      <w:bookmarkEnd w:id="29"/>
      <w:r>
        <w:rPr>
          <w:rFonts w:hint="eastAsia"/>
        </w:rPr>
        <w:t>Model</w:t>
      </w:r>
      <w:r>
        <w:rPr>
          <w:rFonts w:hint="eastAsia"/>
        </w:rPr>
        <w:t>结构</w:t>
      </w:r>
    </w:p>
    <w:p w:rsidR="00FE6FDE" w:rsidRPr="00D657B3" w:rsidRDefault="00FE6FDE" w:rsidP="00FE6F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E6FDE" w:rsidTr="00F3297B">
        <w:tc>
          <w:tcPr>
            <w:tcW w:w="1809"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说明</w:t>
            </w:r>
          </w:p>
        </w:tc>
      </w:tr>
      <w:tr w:rsidR="00FE6FDE" w:rsidRPr="00E00670" w:rsidTr="00F3297B">
        <w:tc>
          <w:tcPr>
            <w:tcW w:w="1809" w:type="dxa"/>
          </w:tcPr>
          <w:p w:rsidR="00FE6FDE" w:rsidRPr="00EC78A7" w:rsidRDefault="00FE6FDE" w:rsidP="00F3297B">
            <w:pPr>
              <w:spacing w:line="264" w:lineRule="auto"/>
              <w:rPr>
                <w:b/>
                <w:kern w:val="2"/>
              </w:rPr>
            </w:pPr>
            <w:r w:rsidRPr="00EC78A7">
              <w:rPr>
                <w:b/>
                <w:kern w:val="2"/>
              </w:rPr>
              <w:t>ID</w:t>
            </w:r>
          </w:p>
        </w:tc>
        <w:tc>
          <w:tcPr>
            <w:tcW w:w="1024" w:type="dxa"/>
          </w:tcPr>
          <w:p w:rsidR="00FE6FDE"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Pr="00E00670" w:rsidRDefault="00FE6FDE"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CardNO</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卡号</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CardType</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卡类</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UserNO</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C27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用户编号</w:t>
            </w:r>
          </w:p>
        </w:tc>
      </w:tr>
      <w:tr w:rsidR="00FE6FDE" w:rsidRPr="00E00670" w:rsidTr="00F3297B">
        <w:tc>
          <w:tcPr>
            <w:tcW w:w="1809" w:type="dxa"/>
          </w:tcPr>
          <w:p w:rsidR="00FE6FDE" w:rsidRPr="00FE6FDE" w:rsidRDefault="00FE6FDE" w:rsidP="00F3297B">
            <w:pPr>
              <w:spacing w:line="264" w:lineRule="auto"/>
              <w:rPr>
                <w:b/>
                <w:kern w:val="2"/>
              </w:rPr>
            </w:pPr>
            <w:r w:rsidRPr="00FE6FDE">
              <w:rPr>
                <w:b/>
                <w:kern w:val="2"/>
              </w:rPr>
              <w:t>UserName</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C27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用户姓名</w:t>
            </w:r>
          </w:p>
        </w:tc>
      </w:tr>
      <w:tr w:rsidR="00CD31A6" w:rsidRPr="00E00670" w:rsidTr="00F3297B">
        <w:tc>
          <w:tcPr>
            <w:tcW w:w="1809" w:type="dxa"/>
          </w:tcPr>
          <w:p w:rsidR="00CD31A6" w:rsidRPr="00CD31A6" w:rsidRDefault="00CD31A6" w:rsidP="00BB5406">
            <w:pPr>
              <w:spacing w:line="264" w:lineRule="auto"/>
              <w:rPr>
                <w:b/>
                <w:kern w:val="2"/>
              </w:rPr>
            </w:pPr>
            <w:r w:rsidRPr="00CD31A6">
              <w:rPr>
                <w:rFonts w:hint="eastAsia"/>
                <w:b/>
                <w:kern w:val="2"/>
              </w:rPr>
              <w:t>DeptId</w:t>
            </w:r>
          </w:p>
        </w:tc>
        <w:tc>
          <w:tcPr>
            <w:tcW w:w="1024" w:type="dxa"/>
          </w:tcPr>
          <w:p w:rsidR="00CD31A6" w:rsidRDefault="00CD31A6"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p>
        </w:tc>
      </w:tr>
      <w:tr w:rsidR="00CD31A6" w:rsidRPr="00E00670" w:rsidTr="00F3297B">
        <w:tc>
          <w:tcPr>
            <w:tcW w:w="1809" w:type="dxa"/>
          </w:tcPr>
          <w:p w:rsidR="00CD31A6" w:rsidRPr="00564425" w:rsidRDefault="00CD31A6" w:rsidP="00BB5406">
            <w:pPr>
              <w:spacing w:line="264" w:lineRule="auto"/>
              <w:rPr>
                <w:kern w:val="2"/>
              </w:rPr>
            </w:pPr>
            <w:r w:rsidRPr="00564425">
              <w:rPr>
                <w:rFonts w:hint="eastAsia"/>
                <w:kern w:val="2"/>
              </w:rPr>
              <w:t>DeptName</w:t>
            </w:r>
          </w:p>
        </w:tc>
        <w:tc>
          <w:tcPr>
            <w:tcW w:w="1024" w:type="dxa"/>
          </w:tcPr>
          <w:p w:rsidR="00CD31A6" w:rsidRDefault="00CD31A6"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D31A6" w:rsidRPr="00BA57B4" w:rsidRDefault="00CD31A6"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t>Pwd</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密码</w:t>
            </w:r>
            <w:r>
              <w:rPr>
                <w:rFonts w:ascii="Consolas" w:hAnsi="Consolas" w:cs="Consolas" w:hint="eastAsia"/>
                <w:sz w:val="18"/>
                <w:szCs w:val="18"/>
              </w:rPr>
              <w:t>(MD5</w:t>
            </w:r>
            <w:r>
              <w:rPr>
                <w:rFonts w:ascii="Consolas" w:hAnsi="Consolas" w:cs="Consolas" w:hint="eastAsia"/>
                <w:sz w:val="18"/>
                <w:szCs w:val="18"/>
              </w:rPr>
              <w:t>编码的十六进制数字符串。</w:t>
            </w:r>
            <w:r>
              <w:rPr>
                <w:rFonts w:ascii="Consolas" w:hAnsi="Consolas" w:cs="Consolas" w:hint="eastAsia"/>
                <w:sz w:val="18"/>
                <w:szCs w:val="18"/>
              </w:rPr>
              <w:t>)</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t>CardState</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卡状态</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t>UserLevel</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3F5EE9">
            <w:pPr>
              <w:spacing w:line="264" w:lineRule="auto"/>
              <w:rPr>
                <w:rFonts w:ascii="Consolas" w:hAnsi="Consolas" w:cs="Consolas"/>
                <w:sz w:val="18"/>
                <w:szCs w:val="18"/>
              </w:rPr>
            </w:pPr>
            <w:r>
              <w:rPr>
                <w:rFonts w:ascii="Consolas" w:hAnsi="Consolas" w:cs="Consolas" w:hint="eastAsia"/>
                <w:sz w:val="18"/>
                <w:szCs w:val="18"/>
              </w:rPr>
              <w:t>所属权限组</w:t>
            </w:r>
            <w:r>
              <w:rPr>
                <w:rFonts w:ascii="Consolas" w:hAnsi="Consolas" w:cs="Consolas" w:hint="eastAsia"/>
                <w:sz w:val="18"/>
                <w:szCs w:val="18"/>
              </w:rPr>
              <w:t>(</w:t>
            </w:r>
            <w:r>
              <w:rPr>
                <w:rFonts w:ascii="Consolas" w:hAnsi="Consolas" w:cs="Consolas" w:hint="eastAsia"/>
                <w:sz w:val="18"/>
                <w:szCs w:val="18"/>
              </w:rPr>
              <w:t>权限组</w:t>
            </w:r>
            <w:r w:rsidR="003F5EE9">
              <w:rPr>
                <w:rFonts w:ascii="Consolas" w:hAnsi="Consolas" w:cs="Consolas" w:hint="eastAsia"/>
                <w:sz w:val="18"/>
                <w:szCs w:val="18"/>
              </w:rPr>
              <w:t>ID</w:t>
            </w:r>
            <w:r>
              <w:rPr>
                <w:rFonts w:ascii="Consolas" w:hAnsi="Consolas" w:cs="Consolas" w:hint="eastAsia"/>
                <w:sz w:val="18"/>
                <w:szCs w:val="18"/>
              </w:rPr>
              <w:t>字段的值</w:t>
            </w:r>
            <w:r>
              <w:rPr>
                <w:rFonts w:ascii="Consolas" w:hAnsi="Consolas" w:cs="Consolas" w:hint="eastAsia"/>
                <w:sz w:val="18"/>
                <w:szCs w:val="18"/>
              </w:rPr>
              <w:t>)</w:t>
            </w:r>
          </w:p>
        </w:tc>
      </w:tr>
      <w:tr w:rsidR="00FF6723" w:rsidRPr="00E00670" w:rsidTr="00F3297B">
        <w:tc>
          <w:tcPr>
            <w:tcW w:w="1809" w:type="dxa"/>
          </w:tcPr>
          <w:p w:rsidR="00FF6723" w:rsidRPr="00564425" w:rsidRDefault="00FF6723" w:rsidP="00831F68">
            <w:pPr>
              <w:spacing w:line="264" w:lineRule="auto"/>
              <w:rPr>
                <w:kern w:val="2"/>
              </w:rPr>
            </w:pPr>
            <w:r w:rsidRPr="00FF6723">
              <w:rPr>
                <w:kern w:val="2"/>
              </w:rPr>
              <w:t>GroupName</w:t>
            </w:r>
          </w:p>
        </w:tc>
        <w:tc>
          <w:tcPr>
            <w:tcW w:w="1024" w:type="dxa"/>
          </w:tcPr>
          <w:p w:rsidR="00FF6723" w:rsidRDefault="00FF6723"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F6723" w:rsidRDefault="00FF6723"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F6723" w:rsidRPr="00BA57B4" w:rsidRDefault="00FF6723" w:rsidP="00FF6723">
            <w:pPr>
              <w:rPr>
                <w:rFonts w:ascii="Consolas" w:hAnsi="Consolas" w:cs="Consolas"/>
                <w:sz w:val="18"/>
                <w:szCs w:val="18"/>
              </w:rPr>
            </w:pPr>
            <w:r>
              <w:rPr>
                <w:rFonts w:ascii="Consolas" w:hAnsi="Consolas" w:cs="Consolas" w:hint="eastAsia"/>
                <w:sz w:val="18"/>
                <w:szCs w:val="18"/>
              </w:rPr>
              <w:t>参考</w:t>
            </w:r>
            <w:hyperlink w:anchor="_Model结构_6" w:history="1">
              <w:r>
                <w:rPr>
                  <w:rStyle w:val="af7"/>
                  <w:rFonts w:ascii="Consolas" w:hAnsi="Consolas" w:cs="Consolas" w:hint="eastAsia"/>
                  <w:sz w:val="18"/>
                  <w:szCs w:val="18"/>
                </w:rPr>
                <w:t>权限组</w:t>
              </w:r>
              <w:r w:rsidRPr="000E3D28">
                <w:rPr>
                  <w:rStyle w:val="af7"/>
                  <w:rFonts w:ascii="Consolas" w:hAnsi="Consolas" w:cs="Consolas" w:hint="eastAsia"/>
                  <w:sz w:val="18"/>
                  <w:szCs w:val="18"/>
                </w:rPr>
                <w:t>数据结构</w:t>
              </w:r>
            </w:hyperlink>
            <w:r>
              <w:rPr>
                <w:rFonts w:ascii="Consolas" w:hAnsi="Consolas" w:cs="Consolas" w:hint="eastAsia"/>
                <w:sz w:val="18"/>
                <w:szCs w:val="18"/>
              </w:rPr>
              <w:t>同名字段</w:t>
            </w:r>
          </w:p>
        </w:tc>
      </w:tr>
    </w:tbl>
    <w:p w:rsidR="00FE6FDE" w:rsidRDefault="00FE6FDE" w:rsidP="00FE6FDE">
      <w:pPr>
        <w:pStyle w:val="3"/>
      </w:pPr>
      <w:r>
        <w:rPr>
          <w:rFonts w:hint="eastAsia"/>
        </w:rPr>
        <w:t>获取接口</w:t>
      </w:r>
    </w:p>
    <w:p w:rsidR="00FE6FDE" w:rsidRPr="00E47307" w:rsidRDefault="00FE6FDE" w:rsidP="00FE6FDE">
      <w:pPr>
        <w:rPr>
          <w:b/>
        </w:rPr>
      </w:pPr>
      <w:r w:rsidRPr="00E47307">
        <w:rPr>
          <w:rFonts w:hint="eastAsia"/>
          <w:b/>
        </w:rPr>
        <w:t>url:</w:t>
      </w:r>
    </w:p>
    <w:p w:rsidR="00FE6FDE" w:rsidRPr="008510B3" w:rsidRDefault="005446D3"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1"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Get</w:t>
      </w:r>
      <w:r w:rsidR="007F7DA4">
        <w:rPr>
          <w:rStyle w:val="af7"/>
          <w:rFonts w:hint="eastAsia"/>
        </w:rPr>
        <w:t>Operators</w:t>
      </w:r>
    </w:p>
    <w:p w:rsidR="00562679" w:rsidRDefault="00FE6FDE"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225E0" w:rsidRDefault="006225E0" w:rsidP="006225E0">
      <w:pPr>
        <w:pStyle w:val="3"/>
      </w:pPr>
      <w:r>
        <w:rPr>
          <w:rFonts w:hint="eastAsia"/>
        </w:rPr>
        <w:t>未登录获取接口</w:t>
      </w:r>
    </w:p>
    <w:p w:rsidR="006225E0" w:rsidRPr="00E47307" w:rsidRDefault="006225E0" w:rsidP="006225E0">
      <w:pPr>
        <w:rPr>
          <w:b/>
        </w:rPr>
      </w:pPr>
      <w:r w:rsidRPr="00E47307">
        <w:rPr>
          <w:rFonts w:hint="eastAsia"/>
          <w:b/>
        </w:rPr>
        <w:t>url:</w:t>
      </w:r>
    </w:p>
    <w:p w:rsidR="006225E0" w:rsidRPr="008510B3" w:rsidRDefault="005446D3"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2" w:history="1">
        <w:r w:rsidR="006225E0" w:rsidRPr="00506A16">
          <w:rPr>
            <w:rStyle w:val="af7"/>
          </w:rPr>
          <w:t>http://192</w:t>
        </w:r>
      </w:hyperlink>
      <w:r w:rsidR="006225E0">
        <w:rPr>
          <w:rStyle w:val="af7"/>
        </w:rPr>
        <w:t>.168.2.158</w:t>
      </w:r>
      <w:r w:rsidR="006225E0" w:rsidRPr="008510B3">
        <w:rPr>
          <w:rStyle w:val="af7"/>
        </w:rPr>
        <w:t>:9000/ParkAPI/</w:t>
      </w:r>
      <w:r w:rsidR="006225E0" w:rsidRPr="006225E0">
        <w:rPr>
          <w:rStyle w:val="af7"/>
        </w:rPr>
        <w:t>GetOperatorsWithoutLogin</w:t>
      </w:r>
    </w:p>
    <w:p w:rsidR="006225E0" w:rsidRPr="005879B3" w:rsidRDefault="006225E0" w:rsidP="006225E0">
      <w:pPr>
        <w:rPr>
          <w:b/>
        </w:rPr>
      </w:pPr>
      <w:r w:rsidRPr="00E47307">
        <w:rPr>
          <w:b/>
        </w:rPr>
        <w:t>HTTP</w:t>
      </w:r>
      <w:r w:rsidRPr="00E47307">
        <w:rPr>
          <w:rFonts w:hint="eastAsia"/>
          <w:b/>
        </w:rPr>
        <w:t>请求</w:t>
      </w:r>
      <w:r w:rsidRPr="00E47307">
        <w:rPr>
          <w:b/>
        </w:rPr>
        <w:t>方式</w:t>
      </w:r>
      <w:r w:rsidRPr="00E47307">
        <w:rPr>
          <w:rFonts w:hint="eastAsia"/>
          <w:b/>
        </w:rPr>
        <w:t>：</w:t>
      </w:r>
    </w:p>
    <w:p w:rsidR="006225E0" w:rsidRDefault="006225E0" w:rsidP="006225E0">
      <w:r>
        <w:t>POST</w:t>
      </w:r>
      <w:r>
        <w:t>，</w:t>
      </w:r>
      <w:r>
        <w:t>GET</w:t>
      </w:r>
    </w:p>
    <w:p w:rsidR="006225E0" w:rsidRDefault="006225E0" w:rsidP="006225E0">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225E0" w:rsidTr="00594ECB">
        <w:tc>
          <w:tcPr>
            <w:tcW w:w="1809"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说明</w:t>
            </w:r>
          </w:p>
        </w:tc>
      </w:tr>
      <w:tr w:rsidR="006225E0" w:rsidTr="00594ECB">
        <w:tc>
          <w:tcPr>
            <w:tcW w:w="1809" w:type="dxa"/>
          </w:tcPr>
          <w:p w:rsidR="006225E0" w:rsidRPr="00037BB4" w:rsidRDefault="006225E0" w:rsidP="00594ECB">
            <w:pPr>
              <w:spacing w:line="264" w:lineRule="auto"/>
              <w:rPr>
                <w:kern w:val="2"/>
              </w:rPr>
            </w:pPr>
            <w:r>
              <w:rPr>
                <w:rFonts w:hint="eastAsia"/>
                <w:kern w:val="2"/>
              </w:rPr>
              <w:t>jsonModel</w:t>
            </w:r>
          </w:p>
        </w:tc>
        <w:tc>
          <w:tcPr>
            <w:tcW w:w="1024" w:type="dxa"/>
          </w:tcPr>
          <w:p w:rsidR="006225E0" w:rsidRPr="00E0067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w:t>
            </w:r>
            <w:r>
              <w:rPr>
                <w:rFonts w:ascii="Consolas" w:hAnsi="Consolas" w:cs="Consolas" w:hint="eastAsia"/>
                <w:sz w:val="18"/>
                <w:szCs w:val="18"/>
              </w:rPr>
              <w:lastRenderedPageBreak/>
              <w:t>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6225E0" w:rsidRDefault="006225E0" w:rsidP="00594ECB">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6225E0" w:rsidTr="00594ECB">
        <w:tc>
          <w:tcPr>
            <w:tcW w:w="1809" w:type="dxa"/>
          </w:tcPr>
          <w:p w:rsidR="006225E0" w:rsidRPr="00037BB4" w:rsidRDefault="006225E0" w:rsidP="00594ECB">
            <w:pPr>
              <w:spacing w:line="264" w:lineRule="auto"/>
              <w:rPr>
                <w:kern w:val="2"/>
              </w:rPr>
            </w:pPr>
            <w:r w:rsidRPr="00037BB4">
              <w:rPr>
                <w:kern w:val="2"/>
              </w:rPr>
              <w:lastRenderedPageBreak/>
              <w:t>jsonSearchParam</w:t>
            </w:r>
          </w:p>
        </w:tc>
        <w:tc>
          <w:tcPr>
            <w:tcW w:w="1024" w:type="dxa"/>
          </w:tcPr>
          <w:p w:rsidR="006225E0" w:rsidRPr="00E00670" w:rsidRDefault="006225E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225E0" w:rsidRPr="00E0067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6225E0" w:rsidTr="00594ECB">
        <w:tc>
          <w:tcPr>
            <w:tcW w:w="1809" w:type="dxa"/>
          </w:tcPr>
          <w:p w:rsidR="006225E0" w:rsidRDefault="006225E0" w:rsidP="00594ECB">
            <w:pPr>
              <w:spacing w:line="264" w:lineRule="auto"/>
              <w:rPr>
                <w:kern w:val="2"/>
              </w:rPr>
            </w:pPr>
            <w:r>
              <w:rPr>
                <w:rFonts w:hint="eastAsia"/>
                <w:kern w:val="2"/>
              </w:rPr>
              <w:t>OrderField</w:t>
            </w:r>
          </w:p>
        </w:tc>
        <w:tc>
          <w:tcPr>
            <w:tcW w:w="1024" w:type="dxa"/>
          </w:tcPr>
          <w:p w:rsidR="006225E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6225E0" w:rsidTr="00594ECB">
        <w:tc>
          <w:tcPr>
            <w:tcW w:w="1809" w:type="dxa"/>
          </w:tcPr>
          <w:p w:rsidR="006225E0" w:rsidRDefault="006225E0"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225E0" w:rsidRPr="00E0067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Pr="00E0067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225E0" w:rsidRDefault="006225E0" w:rsidP="006225E0">
      <w:pPr>
        <w:rPr>
          <w:b/>
        </w:rPr>
      </w:pPr>
      <w:r>
        <w:rPr>
          <w:rFonts w:hint="eastAsia"/>
          <w:b/>
        </w:rPr>
        <w:t>返回</w:t>
      </w:r>
      <w:r>
        <w:rPr>
          <w:b/>
        </w:rPr>
        <w:t>数据</w:t>
      </w:r>
      <w:r w:rsidRPr="0050700F">
        <w:rPr>
          <w:rFonts w:hint="eastAsia"/>
          <w:b/>
        </w:rPr>
        <w:t>格式</w:t>
      </w:r>
      <w:r>
        <w:rPr>
          <w:rFonts w:hint="eastAsia"/>
          <w:b/>
        </w:rPr>
        <w:t>:</w:t>
      </w:r>
    </w:p>
    <w:p w:rsidR="006225E0" w:rsidRPr="0051022D" w:rsidRDefault="006225E0" w:rsidP="006225E0">
      <w:r>
        <w:t>JSON</w:t>
      </w:r>
    </w:p>
    <w:p w:rsidR="006225E0" w:rsidRDefault="006225E0" w:rsidP="006225E0">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225E0"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说明</w:t>
            </w:r>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225E0"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r w:rsidR="00A747EE">
              <w:rPr>
                <w:rFonts w:ascii="Consolas" w:hAnsi="Consolas" w:cs="Consolas" w:hint="eastAsia"/>
                <w:kern w:val="2"/>
                <w:sz w:val="18"/>
                <w:szCs w:val="18"/>
              </w:rPr>
              <w:t>(</w:t>
            </w:r>
            <w:r w:rsidR="00A747EE">
              <w:rPr>
                <w:rFonts w:ascii="Consolas" w:hAnsi="Consolas" w:cs="Consolas" w:hint="eastAsia"/>
                <w:kern w:val="2"/>
                <w:sz w:val="18"/>
                <w:szCs w:val="18"/>
              </w:rPr>
              <w:t>只返回</w:t>
            </w:r>
            <w:r w:rsidR="00A747EE">
              <w:rPr>
                <w:rFonts w:ascii="Consolas" w:hAnsi="Consolas" w:cs="Consolas" w:hint="eastAsia"/>
                <w:kern w:val="2"/>
                <w:sz w:val="18"/>
                <w:szCs w:val="18"/>
              </w:rPr>
              <w:t>UserNo</w:t>
            </w:r>
            <w:r w:rsidR="00A747EE">
              <w:rPr>
                <w:rFonts w:ascii="Consolas" w:hAnsi="Consolas" w:cs="Consolas" w:hint="eastAsia"/>
                <w:kern w:val="2"/>
                <w:sz w:val="18"/>
                <w:szCs w:val="18"/>
              </w:rPr>
              <w:t>和</w:t>
            </w:r>
            <w:r w:rsidR="00A747EE">
              <w:rPr>
                <w:rFonts w:ascii="Consolas" w:hAnsi="Consolas" w:cs="Consolas" w:hint="eastAsia"/>
                <w:kern w:val="2"/>
                <w:sz w:val="18"/>
                <w:szCs w:val="18"/>
              </w:rPr>
              <w:t>UserName</w:t>
            </w:r>
            <w:r w:rsidR="00A747EE">
              <w:rPr>
                <w:rFonts w:ascii="Consolas" w:hAnsi="Consolas" w:cs="Consolas" w:hint="eastAsia"/>
                <w:kern w:val="2"/>
                <w:sz w:val="18"/>
                <w:szCs w:val="18"/>
              </w:rPr>
              <w:t>字段</w:t>
            </w:r>
            <w:r w:rsidR="00A747EE">
              <w:rPr>
                <w:rFonts w:ascii="Consolas" w:hAnsi="Consolas" w:cs="Consolas" w:hint="eastAsia"/>
                <w:kern w:val="2"/>
                <w:sz w:val="18"/>
                <w:szCs w:val="18"/>
              </w:rPr>
              <w:t>)</w:t>
            </w:r>
          </w:p>
        </w:tc>
      </w:tr>
    </w:tbl>
    <w:p w:rsidR="006225E0" w:rsidRDefault="006225E0" w:rsidP="006225E0">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6225E0" w:rsidRDefault="006225E0" w:rsidP="006225E0">
      <w:pPr>
        <w:rPr>
          <w:b/>
        </w:rPr>
      </w:pPr>
      <w:r>
        <w:rPr>
          <w:rFonts w:hint="eastAsia"/>
          <w:b/>
        </w:rPr>
        <w:t>请求示例：</w:t>
      </w:r>
    </w:p>
    <w:p w:rsidR="006225E0" w:rsidRPr="008510B3" w:rsidRDefault="005446D3"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3" w:history="1">
        <w:r w:rsidR="006225E0" w:rsidRPr="00506A16">
          <w:rPr>
            <w:rStyle w:val="af7"/>
          </w:rPr>
          <w:t>http://192</w:t>
        </w:r>
      </w:hyperlink>
      <w:r w:rsidR="006225E0">
        <w:rPr>
          <w:rStyle w:val="af7"/>
        </w:rPr>
        <w:t>.168.2.158</w:t>
      </w:r>
      <w:r w:rsidR="006225E0" w:rsidRPr="008510B3">
        <w:rPr>
          <w:rStyle w:val="af7"/>
        </w:rPr>
        <w:t>:9000/ParkAPI/</w:t>
      </w:r>
      <w:r w:rsidR="006225E0" w:rsidRPr="006225E0">
        <w:rPr>
          <w:rStyle w:val="af7"/>
        </w:rPr>
        <w:t>GetOperatorsWithoutLogin</w:t>
      </w:r>
    </w:p>
    <w:p w:rsidR="006225E0" w:rsidRDefault="006225E0" w:rsidP="006225E0">
      <w:pPr>
        <w:rPr>
          <w:b/>
        </w:rPr>
      </w:pPr>
      <w:r>
        <w:rPr>
          <w:rFonts w:hint="eastAsia"/>
          <w:b/>
        </w:rPr>
        <w:t>成功回复示例</w:t>
      </w:r>
      <w:r>
        <w:rPr>
          <w:rFonts w:hint="eastAsia"/>
          <w:b/>
        </w:rPr>
        <w:t>:</w:t>
      </w:r>
    </w:p>
    <w:p w:rsidR="006225E0" w:rsidRPr="007F1246" w:rsidRDefault="00C034BC"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034BC">
        <w:rPr>
          <w:rFonts w:hint="eastAsia"/>
        </w:rPr>
        <w:lastRenderedPageBreak/>
        <w:t>{</w:t>
      </w:r>
      <w:r w:rsidR="00143F64">
        <w:t>“</w:t>
      </w:r>
      <w:r w:rsidRPr="00C034BC">
        <w:rPr>
          <w:rFonts w:hint="eastAsia"/>
        </w:rPr>
        <w:t>rcode</w:t>
      </w:r>
      <w:r w:rsidR="00143F64">
        <w:t>”</w:t>
      </w:r>
      <w:r w:rsidRPr="00C034BC">
        <w:rPr>
          <w:rFonts w:hint="eastAsia"/>
        </w:rPr>
        <w:t>:</w:t>
      </w:r>
      <w:r w:rsidR="00143F64">
        <w:t>”</w:t>
      </w:r>
      <w:r w:rsidRPr="00C034BC">
        <w:rPr>
          <w:rFonts w:hint="eastAsia"/>
        </w:rPr>
        <w:t>200</w:t>
      </w:r>
      <w:r w:rsidR="00143F64">
        <w:t>”</w:t>
      </w:r>
      <w:r w:rsidRPr="00C034BC">
        <w:rPr>
          <w:rFonts w:hint="eastAsia"/>
        </w:rPr>
        <w:t>,</w:t>
      </w:r>
      <w:r w:rsidR="00143F64">
        <w:t>”</w:t>
      </w:r>
      <w:r w:rsidRPr="00C034BC">
        <w:rPr>
          <w:rFonts w:hint="eastAsia"/>
        </w:rPr>
        <w:t>msg</w:t>
      </w:r>
      <w:r w:rsidR="00143F64">
        <w:t>”</w:t>
      </w:r>
      <w:r w:rsidRPr="00C034BC">
        <w:rPr>
          <w:rFonts w:hint="eastAsia"/>
        </w:rPr>
        <w:t>:</w:t>
      </w:r>
      <w:r w:rsidR="00143F64">
        <w:t>”</w:t>
      </w:r>
      <w:r w:rsidRPr="00C034BC">
        <w:rPr>
          <w:rFonts w:hint="eastAsia"/>
        </w:rPr>
        <w:t>OK</w:t>
      </w:r>
      <w:r w:rsidR="00143F64">
        <w:t>”</w:t>
      </w:r>
      <w:r w:rsidRPr="00C034BC">
        <w:rPr>
          <w:rFonts w:hint="eastAsia"/>
        </w:rPr>
        <w:t>,</w:t>
      </w:r>
      <w:r w:rsidR="00143F64">
        <w:t>”</w:t>
      </w:r>
      <w:r w:rsidRPr="00C034BC">
        <w:rPr>
          <w:rFonts w:hint="eastAsia"/>
        </w:rPr>
        <w:t>data</w:t>
      </w:r>
      <w:r w:rsidR="00143F64">
        <w:t>”</w:t>
      </w:r>
      <w:r w:rsidRPr="00C034BC">
        <w:rPr>
          <w:rFonts w:hint="eastAsia"/>
        </w:rPr>
        <w:t>:[{</w:t>
      </w:r>
      <w:r w:rsidR="00143F64">
        <w:t>“</w:t>
      </w:r>
      <w:r w:rsidRPr="00C034BC">
        <w:rPr>
          <w:rFonts w:hint="eastAsia"/>
        </w:rPr>
        <w:t>888888</w:t>
      </w:r>
      <w:r w:rsidR="00143F64">
        <w:t>”</w:t>
      </w:r>
      <w:r w:rsidRPr="00C034BC">
        <w:rPr>
          <w:rFonts w:hint="eastAsia"/>
        </w:rPr>
        <w:t>:</w:t>
      </w:r>
      <w:r w:rsidR="00143F64">
        <w:t>”</w:t>
      </w:r>
      <w:r w:rsidRPr="00C034BC">
        <w:rPr>
          <w:rFonts w:hint="eastAsia"/>
        </w:rPr>
        <w:t>管理员</w:t>
      </w:r>
      <w:r w:rsidR="00143F64">
        <w:t>”</w:t>
      </w:r>
      <w:r w:rsidRPr="00C034BC">
        <w:rPr>
          <w:rFonts w:hint="eastAsia"/>
        </w:rPr>
        <w:t>},{</w:t>
      </w:r>
      <w:r w:rsidR="00143F64">
        <w:t>“</w:t>
      </w:r>
      <w:r w:rsidRPr="00C034BC">
        <w:rPr>
          <w:rFonts w:hint="eastAsia"/>
        </w:rPr>
        <w:t>666666</w:t>
      </w:r>
      <w:r w:rsidR="00143F64">
        <w:t>”</w:t>
      </w:r>
      <w:r w:rsidRPr="00C034BC">
        <w:rPr>
          <w:rFonts w:hint="eastAsia"/>
        </w:rPr>
        <w:t>:</w:t>
      </w:r>
      <w:r w:rsidR="00143F64">
        <w:t>”</w:t>
      </w:r>
      <w:r w:rsidRPr="00C034BC">
        <w:rPr>
          <w:rFonts w:hint="eastAsia"/>
        </w:rPr>
        <w:t>管理员</w:t>
      </w:r>
      <w:r w:rsidRPr="00C034BC">
        <w:rPr>
          <w:rFonts w:hint="eastAsia"/>
        </w:rPr>
        <w:t>6</w:t>
      </w:r>
      <w:r w:rsidR="00143F64">
        <w:t>”</w:t>
      </w:r>
      <w:r w:rsidRPr="00C034BC">
        <w:rPr>
          <w:rFonts w:hint="eastAsia"/>
        </w:rPr>
        <w:t>},{</w:t>
      </w:r>
      <w:r w:rsidR="00143F64">
        <w:t>“</w:t>
      </w:r>
      <w:r w:rsidRPr="00C034BC">
        <w:rPr>
          <w:rFonts w:hint="eastAsia"/>
        </w:rPr>
        <w:t>80013</w:t>
      </w:r>
      <w:r w:rsidR="00143F64">
        <w:t>”</w:t>
      </w:r>
      <w:r w:rsidRPr="00C034BC">
        <w:rPr>
          <w:rFonts w:hint="eastAsia"/>
        </w:rPr>
        <w:t>:</w:t>
      </w:r>
      <w:r w:rsidR="00143F64">
        <w:t>”</w:t>
      </w:r>
      <w:r>
        <w:rPr>
          <w:rFonts w:hint="eastAsia"/>
        </w:rPr>
        <w:t>Test</w:t>
      </w:r>
      <w:r w:rsidR="00143F64">
        <w:t>”</w:t>
      </w:r>
      <w:r w:rsidRPr="00C034BC">
        <w:rPr>
          <w:rFonts w:hint="eastAsia"/>
        </w:rPr>
        <w:t>}]}</w:t>
      </w:r>
      <w:r w:rsidR="006225E0" w:rsidRPr="0069679C">
        <w:rPr>
          <w:rFonts w:hint="eastAsia"/>
        </w:rPr>
        <w:t xml:space="preserve"> </w:t>
      </w:r>
    </w:p>
    <w:p w:rsidR="006225E0" w:rsidRDefault="006225E0" w:rsidP="006225E0">
      <w:pPr>
        <w:rPr>
          <w:b/>
        </w:rPr>
      </w:pPr>
      <w:r>
        <w:rPr>
          <w:rFonts w:hint="eastAsia"/>
          <w:b/>
        </w:rPr>
        <w:t>失败回复示例</w:t>
      </w:r>
      <w:r>
        <w:rPr>
          <w:rFonts w:hint="eastAsia"/>
          <w:b/>
        </w:rPr>
        <w:t>:</w:t>
      </w:r>
    </w:p>
    <w:p w:rsidR="006225E0" w:rsidRPr="006225E0" w:rsidRDefault="006225E0"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color w:val="auto"/>
          <w:u w:val="none"/>
        </w:rPr>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5446D3"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4"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Operators</w:t>
      </w:r>
      <w:r w:rsidR="00562679">
        <w:rPr>
          <w:rStyle w:val="af7"/>
          <w:rFonts w:hint="eastAsia"/>
        </w:rPr>
        <w:t>Distinct</w:t>
      </w:r>
    </w:p>
    <w:p w:rsidR="00FE6FDE" w:rsidRDefault="00562679" w:rsidP="00562679">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BE3B0C" w:rsidRDefault="00BE3B0C" w:rsidP="00BE3B0C">
      <w:pPr>
        <w:pStyle w:val="3"/>
      </w:pPr>
      <w:r>
        <w:rPr>
          <w:rFonts w:hint="eastAsia"/>
        </w:rPr>
        <w:t>按</w:t>
      </w:r>
      <w:r>
        <w:rPr>
          <w:rFonts w:hint="eastAsia"/>
        </w:rPr>
        <w:t>ID</w:t>
      </w:r>
      <w:r>
        <w:rPr>
          <w:rFonts w:hint="eastAsia"/>
        </w:rPr>
        <w:t>获取接口</w:t>
      </w:r>
    </w:p>
    <w:p w:rsidR="00BE3B0C" w:rsidRPr="00E47307" w:rsidRDefault="00BE3B0C" w:rsidP="00BE3B0C">
      <w:pPr>
        <w:rPr>
          <w:b/>
        </w:rPr>
      </w:pPr>
      <w:r w:rsidRPr="00E47307">
        <w:rPr>
          <w:rFonts w:hint="eastAsia"/>
          <w:b/>
        </w:rPr>
        <w:t>url:</w:t>
      </w:r>
    </w:p>
    <w:p w:rsidR="00BE3B0C" w:rsidRPr="008510B3" w:rsidRDefault="005446D3"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5" w:history="1">
        <w:r w:rsidR="00BE3B0C" w:rsidRPr="00506A16">
          <w:rPr>
            <w:rStyle w:val="af7"/>
          </w:rPr>
          <w:t>http://192</w:t>
        </w:r>
      </w:hyperlink>
      <w:r w:rsidR="00BE3B0C">
        <w:rPr>
          <w:rStyle w:val="af7"/>
        </w:rPr>
        <w:t>.168.2.158</w:t>
      </w:r>
      <w:r w:rsidR="00BE3B0C" w:rsidRPr="008510B3">
        <w:rPr>
          <w:rStyle w:val="af7"/>
        </w:rPr>
        <w:t>:9000/ParkAPI/</w:t>
      </w:r>
      <w:r w:rsidR="00BE3B0C" w:rsidRPr="00BE3B0C">
        <w:rPr>
          <w:rStyle w:val="af7"/>
        </w:rPr>
        <w:t>GetOperators</w:t>
      </w:r>
      <w:r w:rsidR="00BE3B0C" w:rsidRPr="00BE3B0C">
        <w:rPr>
          <w:rStyle w:val="af7"/>
          <w:rFonts w:hint="eastAsia"/>
        </w:rPr>
        <w:t xml:space="preserve"> </w:t>
      </w:r>
      <w:r w:rsidR="00BE3B0C">
        <w:rPr>
          <w:rStyle w:val="af7"/>
          <w:rFonts w:hint="eastAsia"/>
        </w:rPr>
        <w:t>ByID</w:t>
      </w:r>
    </w:p>
    <w:p w:rsidR="00BE3B0C" w:rsidRDefault="00BE3B0C" w:rsidP="00BE3B0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BE3B0C" w:rsidRDefault="00BE3B0C" w:rsidP="00BE3B0C">
      <w:pPr>
        <w:pStyle w:val="3"/>
      </w:pPr>
      <w:r>
        <w:rPr>
          <w:rFonts w:hint="eastAsia"/>
        </w:rPr>
        <w:t>按</w:t>
      </w:r>
      <w:r>
        <w:rPr>
          <w:rFonts w:hint="eastAsia"/>
        </w:rPr>
        <w:t>ID</w:t>
      </w:r>
      <w:r>
        <w:rPr>
          <w:rFonts w:hint="eastAsia"/>
        </w:rPr>
        <w:t>列表获取接口</w:t>
      </w:r>
    </w:p>
    <w:p w:rsidR="00BE3B0C" w:rsidRPr="00E47307" w:rsidRDefault="00BE3B0C" w:rsidP="00BE3B0C">
      <w:pPr>
        <w:rPr>
          <w:b/>
        </w:rPr>
      </w:pPr>
      <w:r w:rsidRPr="00E47307">
        <w:rPr>
          <w:rFonts w:hint="eastAsia"/>
          <w:b/>
        </w:rPr>
        <w:t>url:</w:t>
      </w:r>
    </w:p>
    <w:p w:rsidR="00BE3B0C" w:rsidRPr="008510B3" w:rsidRDefault="005446D3"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6" w:history="1">
        <w:r w:rsidR="00BE3B0C" w:rsidRPr="00506A16">
          <w:rPr>
            <w:rStyle w:val="af7"/>
          </w:rPr>
          <w:t>http://192</w:t>
        </w:r>
      </w:hyperlink>
      <w:r w:rsidR="00BE3B0C">
        <w:rPr>
          <w:rStyle w:val="af7"/>
        </w:rPr>
        <w:t>.168.2.158</w:t>
      </w:r>
      <w:r w:rsidR="00BE3B0C" w:rsidRPr="008510B3">
        <w:rPr>
          <w:rStyle w:val="af7"/>
        </w:rPr>
        <w:t>:9000/ParkAPI/</w:t>
      </w:r>
      <w:r w:rsidR="00BE3B0C" w:rsidRPr="00BE3B0C">
        <w:rPr>
          <w:rStyle w:val="af7"/>
        </w:rPr>
        <w:t>GetOperators</w:t>
      </w:r>
      <w:r w:rsidR="00BE3B0C" w:rsidRPr="00BE3B0C">
        <w:rPr>
          <w:rStyle w:val="af7"/>
          <w:rFonts w:hint="eastAsia"/>
        </w:rPr>
        <w:t xml:space="preserve"> </w:t>
      </w:r>
      <w:r w:rsidR="00BE3B0C">
        <w:rPr>
          <w:rStyle w:val="af7"/>
          <w:rFonts w:hint="eastAsia"/>
        </w:rPr>
        <w:t>ByIDList</w:t>
      </w:r>
    </w:p>
    <w:p w:rsidR="00BE3B0C" w:rsidRDefault="00BE3B0C" w:rsidP="00BE3B0C">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E6FDE" w:rsidRDefault="00FE6FDE" w:rsidP="00FE6FDE">
      <w:pPr>
        <w:pStyle w:val="3"/>
      </w:pPr>
      <w:r>
        <w:rPr>
          <w:rFonts w:hint="eastAsia"/>
        </w:rPr>
        <w:t>添加接口</w:t>
      </w:r>
    </w:p>
    <w:p w:rsidR="00FE6FDE" w:rsidRPr="00E47307" w:rsidRDefault="00FE6FDE" w:rsidP="00FE6FDE">
      <w:pPr>
        <w:rPr>
          <w:b/>
        </w:rPr>
      </w:pPr>
      <w:r w:rsidRPr="00E47307">
        <w:rPr>
          <w:rFonts w:hint="eastAsia"/>
          <w:b/>
        </w:rPr>
        <w:t>url:</w:t>
      </w:r>
    </w:p>
    <w:p w:rsidR="00FE6FDE" w:rsidRPr="008510B3" w:rsidRDefault="005446D3"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7"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Add</w:t>
      </w:r>
      <w:r w:rsidR="007F7DA4">
        <w:rPr>
          <w:rStyle w:val="af7"/>
          <w:rFonts w:hint="eastAsia"/>
        </w:rPr>
        <w:t>Operators</w:t>
      </w:r>
    </w:p>
    <w:p w:rsidR="008200FF" w:rsidRDefault="00FE6FD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AddOperatorsList</w:t>
      </w:r>
    </w:p>
    <w:p w:rsidR="00FE6FDE"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E6FDE" w:rsidRDefault="00FE6FDE" w:rsidP="00FE6FDE">
      <w:pPr>
        <w:pStyle w:val="3"/>
      </w:pPr>
      <w:r>
        <w:rPr>
          <w:rFonts w:hint="eastAsia"/>
        </w:rPr>
        <w:t>修改接口</w:t>
      </w:r>
    </w:p>
    <w:p w:rsidR="00FE6FDE" w:rsidRPr="00E47307" w:rsidRDefault="00FE6FDE" w:rsidP="00FE6FDE">
      <w:pPr>
        <w:rPr>
          <w:b/>
        </w:rPr>
      </w:pPr>
      <w:r w:rsidRPr="00E47307">
        <w:rPr>
          <w:rFonts w:hint="eastAsia"/>
          <w:b/>
        </w:rPr>
        <w:t>url:</w:t>
      </w:r>
    </w:p>
    <w:p w:rsidR="00FE6FDE" w:rsidRPr="008510B3" w:rsidRDefault="005446D3"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9"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Update</w:t>
      </w:r>
      <w:r w:rsidR="007F7DA4">
        <w:rPr>
          <w:rStyle w:val="af7"/>
          <w:rFonts w:hint="eastAsia"/>
        </w:rPr>
        <w:t>Operators</w:t>
      </w:r>
    </w:p>
    <w:p w:rsidR="007B2EA8" w:rsidRDefault="00FE6FD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lastRenderedPageBreak/>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UpdateOperatorsList</w:t>
      </w:r>
    </w:p>
    <w:p w:rsidR="00FE6FD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E6FDE" w:rsidRPr="00B5638D" w:rsidRDefault="00FE6FDE" w:rsidP="00FE6FDE">
      <w:pPr>
        <w:pStyle w:val="3"/>
      </w:pPr>
      <w:r>
        <w:rPr>
          <w:rFonts w:hint="eastAsia"/>
        </w:rPr>
        <w:t>删除接口</w:t>
      </w:r>
    </w:p>
    <w:p w:rsidR="00FE6FDE" w:rsidRPr="00E47307" w:rsidRDefault="00FE6FDE" w:rsidP="00FE6FDE">
      <w:pPr>
        <w:rPr>
          <w:b/>
        </w:rPr>
      </w:pPr>
      <w:r w:rsidRPr="00E47307">
        <w:rPr>
          <w:rFonts w:hint="eastAsia"/>
          <w:b/>
        </w:rPr>
        <w:t>url:</w:t>
      </w:r>
    </w:p>
    <w:p w:rsidR="00FE6FDE" w:rsidRPr="008510B3" w:rsidRDefault="005446D3"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1"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Delete</w:t>
      </w:r>
      <w:r w:rsidR="007F7DA4">
        <w:rPr>
          <w:rStyle w:val="af7"/>
          <w:rFonts w:hint="eastAsia"/>
        </w:rPr>
        <w:t>Operators</w:t>
      </w:r>
    </w:p>
    <w:p w:rsidR="00FE6FDE" w:rsidRDefault="00FE6FDE" w:rsidP="00FE6FD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5446D3"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2"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UpdateOperatorsFields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5446D3"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3"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DeleteOperatorsBy</w:t>
      </w:r>
    </w:p>
    <w:p w:rsidR="00CE179E" w:rsidRDefault="00CE179E" w:rsidP="00CE179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E3B0C" w:rsidRPr="00B5638D" w:rsidRDefault="00BE3B0C" w:rsidP="00BE3B0C">
      <w:pPr>
        <w:pStyle w:val="3"/>
      </w:pPr>
      <w:r>
        <w:rPr>
          <w:rFonts w:hint="eastAsia"/>
        </w:rPr>
        <w:t>按</w:t>
      </w:r>
      <w:r>
        <w:rPr>
          <w:rFonts w:hint="eastAsia"/>
        </w:rPr>
        <w:t>ID</w:t>
      </w:r>
      <w:r>
        <w:rPr>
          <w:rFonts w:hint="eastAsia"/>
        </w:rPr>
        <w:t>删除接口</w:t>
      </w:r>
    </w:p>
    <w:p w:rsidR="00BE3B0C" w:rsidRPr="00E47307" w:rsidRDefault="00BE3B0C" w:rsidP="00BE3B0C">
      <w:pPr>
        <w:rPr>
          <w:b/>
        </w:rPr>
      </w:pPr>
      <w:r w:rsidRPr="00E47307">
        <w:rPr>
          <w:rFonts w:hint="eastAsia"/>
          <w:b/>
        </w:rPr>
        <w:t>url:</w:t>
      </w:r>
    </w:p>
    <w:p w:rsidR="00BE3B0C" w:rsidRPr="008510B3" w:rsidRDefault="005446D3"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4" w:history="1">
        <w:r w:rsidR="00BE3B0C" w:rsidRPr="00506A16">
          <w:rPr>
            <w:rStyle w:val="af7"/>
          </w:rPr>
          <w:t>http://192</w:t>
        </w:r>
      </w:hyperlink>
      <w:r w:rsidR="00BE3B0C">
        <w:rPr>
          <w:rStyle w:val="af7"/>
        </w:rPr>
        <w:t>.168.2.158</w:t>
      </w:r>
      <w:r w:rsidR="00BE3B0C" w:rsidRPr="008510B3">
        <w:rPr>
          <w:rStyle w:val="af7"/>
        </w:rPr>
        <w:t>:9000/ParkAPI/</w:t>
      </w:r>
      <w:r w:rsidR="00BE3B0C">
        <w:rPr>
          <w:rStyle w:val="af7"/>
          <w:rFonts w:hint="eastAsia"/>
        </w:rPr>
        <w:t>DeleteOperatorsByID</w:t>
      </w:r>
    </w:p>
    <w:p w:rsidR="00BE3B0C" w:rsidRDefault="00BE3B0C" w:rsidP="00BE3B0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E3B0C" w:rsidRPr="00B5638D" w:rsidRDefault="00BE3B0C" w:rsidP="00BE3B0C">
      <w:pPr>
        <w:pStyle w:val="3"/>
      </w:pPr>
      <w:r>
        <w:rPr>
          <w:rFonts w:hint="eastAsia"/>
        </w:rPr>
        <w:t>按</w:t>
      </w:r>
      <w:r>
        <w:rPr>
          <w:rFonts w:hint="eastAsia"/>
        </w:rPr>
        <w:t>ID</w:t>
      </w:r>
      <w:r>
        <w:rPr>
          <w:rFonts w:hint="eastAsia"/>
        </w:rPr>
        <w:t>列表删除接口</w:t>
      </w:r>
    </w:p>
    <w:p w:rsidR="00BE3B0C" w:rsidRPr="00E47307" w:rsidRDefault="00BE3B0C" w:rsidP="00BE3B0C">
      <w:pPr>
        <w:rPr>
          <w:b/>
        </w:rPr>
      </w:pPr>
      <w:r w:rsidRPr="00E47307">
        <w:rPr>
          <w:rFonts w:hint="eastAsia"/>
          <w:b/>
        </w:rPr>
        <w:t>url:</w:t>
      </w:r>
    </w:p>
    <w:p w:rsidR="00BE3B0C" w:rsidRPr="008510B3" w:rsidRDefault="005446D3"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5" w:history="1">
        <w:r w:rsidR="00BE3B0C" w:rsidRPr="00506A16">
          <w:rPr>
            <w:rStyle w:val="af7"/>
          </w:rPr>
          <w:t>http://192</w:t>
        </w:r>
      </w:hyperlink>
      <w:r w:rsidR="00BE3B0C">
        <w:rPr>
          <w:rStyle w:val="af7"/>
        </w:rPr>
        <w:t>.168.2.158</w:t>
      </w:r>
      <w:r w:rsidR="00BE3B0C" w:rsidRPr="008510B3">
        <w:rPr>
          <w:rStyle w:val="af7"/>
        </w:rPr>
        <w:t>:9000/ParkAPI/</w:t>
      </w:r>
      <w:r w:rsidR="00BE3B0C">
        <w:rPr>
          <w:rStyle w:val="af7"/>
          <w:rFonts w:hint="eastAsia"/>
        </w:rPr>
        <w:t>DeleteOperators</w:t>
      </w:r>
      <w:r w:rsidR="00890007">
        <w:rPr>
          <w:rStyle w:val="af7"/>
          <w:rFonts w:hint="eastAsia"/>
        </w:rPr>
        <w:t>By</w:t>
      </w:r>
      <w:r w:rsidR="00BE3B0C">
        <w:rPr>
          <w:rStyle w:val="af7"/>
          <w:rFonts w:hint="eastAsia"/>
        </w:rPr>
        <w:t>IDList</w:t>
      </w:r>
    </w:p>
    <w:p w:rsidR="00C31D86" w:rsidRDefault="00BE3B0C"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Operators</w:t>
      </w:r>
    </w:p>
    <w:p w:rsidR="00BE3B0C"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579B1" w:rsidRDefault="00C579B1" w:rsidP="00C579B1">
      <w:pPr>
        <w:pStyle w:val="2"/>
      </w:pPr>
      <w:r>
        <w:rPr>
          <w:rFonts w:hint="eastAsia"/>
        </w:rPr>
        <w:lastRenderedPageBreak/>
        <w:t>自注册用户表</w:t>
      </w:r>
    </w:p>
    <w:p w:rsidR="00C579B1" w:rsidRDefault="00C579B1" w:rsidP="00C579B1">
      <w:pPr>
        <w:pStyle w:val="3"/>
      </w:pPr>
      <w:bookmarkStart w:id="30" w:name="_Model结构_11"/>
      <w:bookmarkEnd w:id="30"/>
      <w:r>
        <w:rPr>
          <w:rFonts w:hint="eastAsia"/>
        </w:rPr>
        <w:t>Model</w:t>
      </w:r>
      <w:r>
        <w:rPr>
          <w:rFonts w:hint="eastAsia"/>
        </w:rPr>
        <w:t>结构</w:t>
      </w:r>
    </w:p>
    <w:p w:rsidR="00C579B1" w:rsidRPr="00D657B3" w:rsidRDefault="00C579B1" w:rsidP="00C579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579B1" w:rsidTr="007D47CB">
        <w:tc>
          <w:tcPr>
            <w:tcW w:w="1809"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说明</w:t>
            </w:r>
          </w:p>
        </w:tc>
      </w:tr>
      <w:tr w:rsidR="00C579B1" w:rsidRPr="00E00670" w:rsidTr="007D47CB">
        <w:tc>
          <w:tcPr>
            <w:tcW w:w="1809" w:type="dxa"/>
          </w:tcPr>
          <w:p w:rsidR="00C579B1" w:rsidRPr="00EC78A7" w:rsidRDefault="00C579B1" w:rsidP="007D47CB">
            <w:pPr>
              <w:spacing w:line="264" w:lineRule="auto"/>
              <w:rPr>
                <w:b/>
                <w:kern w:val="2"/>
              </w:rPr>
            </w:pPr>
            <w:r w:rsidRPr="00EC78A7">
              <w:rPr>
                <w:b/>
                <w:kern w:val="2"/>
              </w:rPr>
              <w:t>ID</w:t>
            </w:r>
          </w:p>
        </w:tc>
        <w:tc>
          <w:tcPr>
            <w:tcW w:w="1024" w:type="dxa"/>
          </w:tcPr>
          <w:p w:rsidR="00C579B1" w:rsidRPr="00E00670" w:rsidRDefault="00C579B1" w:rsidP="007D47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579B1" w:rsidRDefault="00C579B1"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579B1" w:rsidRPr="00E00670" w:rsidRDefault="00C579B1" w:rsidP="007D47C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201ADF" w:rsidRPr="00E00670" w:rsidTr="007D47CB">
        <w:tc>
          <w:tcPr>
            <w:tcW w:w="1809" w:type="dxa"/>
            <w:vAlign w:val="center"/>
          </w:tcPr>
          <w:p w:rsidR="00201ADF" w:rsidRPr="004D5016" w:rsidRDefault="004C7D9E">
            <w:pPr>
              <w:rPr>
                <w:rFonts w:ascii="宋体" w:eastAsia="宋体" w:hAnsi="宋体" w:cs="宋体"/>
                <w:b/>
                <w:color w:val="000000"/>
              </w:rPr>
            </w:pPr>
            <w:r w:rsidRPr="004D5016">
              <w:rPr>
                <w:rFonts w:hint="eastAsia"/>
                <w:b/>
                <w:color w:val="000000"/>
              </w:rPr>
              <w:t>UserNO</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用户编号</w:t>
            </w:r>
          </w:p>
        </w:tc>
      </w:tr>
      <w:tr w:rsidR="00201ADF" w:rsidRPr="00E00670" w:rsidTr="007D47CB">
        <w:tc>
          <w:tcPr>
            <w:tcW w:w="1809" w:type="dxa"/>
            <w:vAlign w:val="center"/>
          </w:tcPr>
          <w:p w:rsidR="00201ADF" w:rsidRPr="004D5016" w:rsidRDefault="00201ADF">
            <w:pPr>
              <w:rPr>
                <w:rFonts w:ascii="宋体" w:eastAsia="宋体" w:hAnsi="宋体" w:cs="宋体"/>
                <w:b/>
                <w:color w:val="000000"/>
              </w:rPr>
            </w:pPr>
            <w:r w:rsidRPr="004D5016">
              <w:rPr>
                <w:rFonts w:hint="eastAsia"/>
                <w:b/>
                <w:color w:val="000000"/>
              </w:rPr>
              <w:t>Pwd</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4C652F">
            <w:pPr>
              <w:rPr>
                <w:rFonts w:ascii="宋体" w:eastAsia="宋体" w:hAnsi="宋体" w:cs="宋体"/>
                <w:color w:val="000000"/>
              </w:rPr>
            </w:pPr>
            <w:r w:rsidRPr="004C652F">
              <w:rPr>
                <w:rFonts w:hint="eastAsia"/>
                <w:color w:val="000000"/>
              </w:rPr>
              <w:t>密码。明文密码经过</w:t>
            </w:r>
            <w:r w:rsidRPr="004C652F">
              <w:rPr>
                <w:rFonts w:hint="eastAsia"/>
                <w:color w:val="000000"/>
              </w:rPr>
              <w:t>MD5</w:t>
            </w:r>
            <w:r w:rsidRPr="004C652F">
              <w:rPr>
                <w:rFonts w:hint="eastAsia"/>
                <w:color w:val="000000"/>
              </w:rPr>
              <w:t>算法的计算结果转换为</w:t>
            </w:r>
            <w:r w:rsidRPr="004C652F">
              <w:rPr>
                <w:rFonts w:hint="eastAsia"/>
                <w:color w:val="000000"/>
              </w:rPr>
              <w:t>16</w:t>
            </w:r>
            <w:r w:rsidRPr="004C652F">
              <w:rPr>
                <w:rFonts w:hint="eastAsia"/>
                <w:color w:val="000000"/>
              </w:rPr>
              <w:t>进制数的值</w:t>
            </w:r>
            <w:r w:rsidR="009005F1">
              <w:rPr>
                <w:rFonts w:hint="eastAsia"/>
                <w:color w:val="000000"/>
              </w:rPr>
              <w:t>。</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NickName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昵称</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RealName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真实姓名</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Photo</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个人照片</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BindingUserID</w:t>
            </w:r>
          </w:p>
        </w:tc>
        <w:tc>
          <w:tcPr>
            <w:tcW w:w="1024" w:type="dxa"/>
            <w:vAlign w:val="center"/>
          </w:tcPr>
          <w:p w:rsidR="00201ADF" w:rsidRDefault="00201ADF">
            <w:pPr>
              <w:rPr>
                <w:rFonts w:ascii="宋体" w:eastAsia="宋体" w:hAnsi="宋体" w:cs="宋体"/>
                <w:color w:val="000000"/>
              </w:rPr>
            </w:pPr>
            <w:r>
              <w:rPr>
                <w:rFonts w:hint="eastAsia"/>
                <w:color w:val="000000"/>
              </w:rPr>
              <w:t>long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绑定</w:t>
            </w:r>
            <w:r>
              <w:rPr>
                <w:rFonts w:hint="eastAsia"/>
                <w:color w:val="000000"/>
              </w:rPr>
              <w:t>UserInfo</w:t>
            </w:r>
            <w:r>
              <w:rPr>
                <w:rFonts w:hint="eastAsia"/>
                <w:color w:val="000000"/>
              </w:rPr>
              <w:t>表的</w:t>
            </w:r>
            <w:r>
              <w:rPr>
                <w:rFonts w:hint="eastAsia"/>
                <w:color w:val="000000"/>
              </w:rPr>
              <w:t>ID</w:t>
            </w:r>
            <w:r>
              <w:rPr>
                <w:rFonts w:hint="eastAsia"/>
                <w:color w:val="000000"/>
              </w:rPr>
              <w:t>列的值</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BindingState</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绑定状态。</w:t>
            </w:r>
            <w:r>
              <w:rPr>
                <w:rFonts w:hint="eastAsia"/>
                <w:color w:val="000000"/>
              </w:rPr>
              <w:t>0</w:t>
            </w:r>
            <w:r>
              <w:rPr>
                <w:rFonts w:hint="eastAsia"/>
                <w:color w:val="000000"/>
              </w:rPr>
              <w:t>未绑定，</w:t>
            </w:r>
            <w:r>
              <w:rPr>
                <w:rFonts w:hint="eastAsia"/>
                <w:color w:val="000000"/>
              </w:rPr>
              <w:t>1</w:t>
            </w:r>
            <w:r>
              <w:rPr>
                <w:rFonts w:hint="eastAsia"/>
                <w:color w:val="000000"/>
              </w:rPr>
              <w:t>申请绑定，</w:t>
            </w:r>
            <w:r>
              <w:rPr>
                <w:rFonts w:hint="eastAsia"/>
                <w:color w:val="000000"/>
              </w:rPr>
              <w:t>2</w:t>
            </w:r>
            <w:r>
              <w:rPr>
                <w:rFonts w:hint="eastAsia"/>
                <w:color w:val="000000"/>
              </w:rPr>
              <w:t>绑定通过。</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Gender</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性别。</w:t>
            </w:r>
            <w:r>
              <w:rPr>
                <w:rFonts w:hint="eastAsia"/>
                <w:color w:val="000000"/>
              </w:rPr>
              <w:t>0</w:t>
            </w:r>
            <w:r>
              <w:rPr>
                <w:rFonts w:hint="eastAsia"/>
                <w:color w:val="000000"/>
              </w:rPr>
              <w:t>未知，</w:t>
            </w:r>
            <w:r>
              <w:rPr>
                <w:rFonts w:hint="eastAsia"/>
                <w:color w:val="000000"/>
              </w:rPr>
              <w:t>1</w:t>
            </w:r>
            <w:r>
              <w:rPr>
                <w:rFonts w:hint="eastAsia"/>
                <w:color w:val="000000"/>
              </w:rPr>
              <w:t>男，</w:t>
            </w:r>
            <w:r>
              <w:rPr>
                <w:rFonts w:hint="eastAsia"/>
                <w:color w:val="000000"/>
              </w:rPr>
              <w:t>2</w:t>
            </w:r>
            <w:r>
              <w:rPr>
                <w:rFonts w:hint="eastAsia"/>
                <w:color w:val="000000"/>
              </w:rPr>
              <w:t>女</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BirthDay</w:t>
            </w:r>
          </w:p>
        </w:tc>
        <w:tc>
          <w:tcPr>
            <w:tcW w:w="1024" w:type="dxa"/>
            <w:vAlign w:val="center"/>
          </w:tcPr>
          <w:p w:rsidR="00201ADF" w:rsidRDefault="00201ADF">
            <w:pPr>
              <w:rPr>
                <w:rFonts w:ascii="宋体" w:eastAsia="宋体" w:hAnsi="宋体" w:cs="宋体"/>
                <w:color w:val="000000"/>
              </w:rPr>
            </w:pPr>
            <w:r>
              <w:rPr>
                <w:rFonts w:hint="eastAsia"/>
                <w:color w:val="000000"/>
              </w:rPr>
              <w:t>DateTime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出生日期</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Landline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座机号码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Cellphone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手机号码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WechatID</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微信号码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QQ</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QQ</w:t>
            </w:r>
            <w:r>
              <w:rPr>
                <w:rFonts w:hint="eastAsia"/>
                <w:color w:val="000000"/>
              </w:rPr>
              <w:t>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Email</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邮箱地址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Fax</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传真号码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BloodType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血型。</w:t>
            </w:r>
            <w:r>
              <w:rPr>
                <w:rFonts w:hint="eastAsia"/>
                <w:color w:val="000000"/>
              </w:rPr>
              <w:t>A</w:t>
            </w:r>
            <w:r>
              <w:rPr>
                <w:rFonts w:hint="eastAsia"/>
                <w:color w:val="000000"/>
              </w:rPr>
              <w:t>、</w:t>
            </w:r>
            <w:r>
              <w:rPr>
                <w:rFonts w:hint="eastAsia"/>
                <w:color w:val="000000"/>
              </w:rPr>
              <w:t>B</w:t>
            </w:r>
            <w:r>
              <w:rPr>
                <w:rFonts w:hint="eastAsia"/>
                <w:color w:val="000000"/>
              </w:rPr>
              <w:t>、</w:t>
            </w:r>
            <w:r>
              <w:rPr>
                <w:rFonts w:hint="eastAsia"/>
                <w:color w:val="000000"/>
              </w:rPr>
              <w:t>AB</w:t>
            </w:r>
            <w:r>
              <w:rPr>
                <w:rFonts w:hint="eastAsia"/>
                <w:color w:val="000000"/>
              </w:rPr>
              <w:t>、</w:t>
            </w:r>
            <w:r>
              <w:rPr>
                <w:rFonts w:hint="eastAsia"/>
                <w:color w:val="000000"/>
              </w:rPr>
              <w:t>O</w:t>
            </w:r>
            <w:r>
              <w:rPr>
                <w:rFonts w:hint="eastAsia"/>
                <w:color w:val="000000"/>
              </w:rPr>
              <w:t>等</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Education</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最高学历</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Shcool</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取得最高学历所在学校</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FirstLanguage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母语</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OtherLanguage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其它语言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lastRenderedPageBreak/>
              <w:t>Birthplace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籍贯</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HomeAddress</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家庭地址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SelfMemo</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个人说明</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w:t>
            </w:r>
            <w:r>
              <w:rPr>
                <w:rFonts w:hint="eastAsia"/>
                <w:color w:val="000000"/>
              </w:rPr>
              <w:t>流类型，格式自定义</w:t>
            </w:r>
            <w:r>
              <w:rPr>
                <w:rFonts w:hint="eastAsia"/>
                <w:color w:val="000000"/>
              </w:rPr>
              <w:t>)</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Temp1</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1</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Temp2</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2</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Temp3</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3</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Temp4</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4</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Temp5</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5</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Temp6</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6</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Temp7</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7</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Temp8</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8</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Temp9</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9</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Temp10</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10</w:t>
            </w:r>
          </w:p>
        </w:tc>
      </w:tr>
    </w:tbl>
    <w:p w:rsidR="00C579B1" w:rsidRDefault="00C579B1" w:rsidP="00C579B1">
      <w:pPr>
        <w:pStyle w:val="3"/>
      </w:pPr>
      <w:r>
        <w:rPr>
          <w:rFonts w:hint="eastAsia"/>
        </w:rPr>
        <w:t>获取接口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7"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Get</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C579B1" w:rsidRDefault="00C579B1" w:rsidP="00C579B1">
      <w:pPr>
        <w:pStyle w:val="3"/>
      </w:pPr>
      <w:r>
        <w:rPr>
          <w:rFonts w:hint="eastAsia"/>
        </w:rPr>
        <w:t>按</w:t>
      </w:r>
      <w:r>
        <w:rPr>
          <w:rFonts w:hint="eastAsia"/>
        </w:rPr>
        <w:t>ID</w:t>
      </w:r>
      <w:r>
        <w:rPr>
          <w:rFonts w:hint="eastAsia"/>
        </w:rPr>
        <w:t>获取接口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8" w:history="1">
        <w:r w:rsidR="00C579B1" w:rsidRPr="00506A16">
          <w:rPr>
            <w:rStyle w:val="af7"/>
          </w:rPr>
          <w:t>http://192</w:t>
        </w:r>
      </w:hyperlink>
      <w:r w:rsidR="00C579B1">
        <w:rPr>
          <w:rStyle w:val="af7"/>
        </w:rPr>
        <w:t>.168.2.158</w:t>
      </w:r>
      <w:r w:rsidR="00C579B1" w:rsidRPr="008510B3">
        <w:rPr>
          <w:rStyle w:val="af7"/>
        </w:rPr>
        <w:t>:9000/ParkAPI/</w:t>
      </w:r>
      <w:r w:rsidR="00C579B1" w:rsidRPr="006A240B">
        <w:rPr>
          <w:rStyle w:val="af7"/>
        </w:rPr>
        <w:t>Get</w:t>
      </w:r>
      <w:r w:rsidR="00201ADF">
        <w:rPr>
          <w:rStyle w:val="af7"/>
        </w:rPr>
        <w:t>SelfRegistration</w:t>
      </w:r>
      <w:r w:rsidR="00C579B1">
        <w:rPr>
          <w:rStyle w:val="af7"/>
          <w:rFonts w:hint="eastAsia"/>
        </w:rPr>
        <w:t>ByID</w:t>
      </w:r>
    </w:p>
    <w:p w:rsidR="00C579B1" w:rsidRDefault="00C579B1" w:rsidP="00C579B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C579B1" w:rsidRDefault="00C579B1" w:rsidP="00C579B1">
      <w:pPr>
        <w:pStyle w:val="3"/>
      </w:pPr>
      <w:r>
        <w:rPr>
          <w:rFonts w:hint="eastAsia"/>
        </w:rPr>
        <w:t>按</w:t>
      </w:r>
      <w:r>
        <w:rPr>
          <w:rFonts w:hint="eastAsia"/>
        </w:rPr>
        <w:t>ID</w:t>
      </w:r>
      <w:r>
        <w:rPr>
          <w:rFonts w:hint="eastAsia"/>
        </w:rPr>
        <w:t>列表获取接口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9" w:history="1">
        <w:r w:rsidR="00C579B1" w:rsidRPr="00506A16">
          <w:rPr>
            <w:rStyle w:val="af7"/>
          </w:rPr>
          <w:t>http://192</w:t>
        </w:r>
      </w:hyperlink>
      <w:r w:rsidR="00C579B1">
        <w:rPr>
          <w:rStyle w:val="af7"/>
        </w:rPr>
        <w:t>.168.2.158</w:t>
      </w:r>
      <w:r w:rsidR="00C579B1" w:rsidRPr="008510B3">
        <w:rPr>
          <w:rStyle w:val="af7"/>
        </w:rPr>
        <w:t>:9000/ParkAPI/</w:t>
      </w:r>
      <w:r w:rsidR="00C579B1" w:rsidRPr="006A240B">
        <w:rPr>
          <w:rStyle w:val="af7"/>
        </w:rPr>
        <w:t>Get</w:t>
      </w:r>
      <w:r w:rsidR="00201ADF">
        <w:rPr>
          <w:rStyle w:val="af7"/>
        </w:rPr>
        <w:t>SelfRegistration</w:t>
      </w:r>
      <w:r w:rsidR="00C579B1">
        <w:rPr>
          <w:rStyle w:val="af7"/>
          <w:rFonts w:hint="eastAsia"/>
        </w:rPr>
        <w:t>ByIDList</w:t>
      </w:r>
    </w:p>
    <w:p w:rsidR="00C579B1" w:rsidRDefault="00C579B1" w:rsidP="00C579B1">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C579B1" w:rsidRDefault="00C579B1" w:rsidP="00C579B1">
      <w:pPr>
        <w:pStyle w:val="3"/>
      </w:pPr>
      <w:r>
        <w:rPr>
          <w:rFonts w:hint="eastAsia"/>
        </w:rPr>
        <w:t>获取不重复字段值接口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0"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Get</w:t>
      </w:r>
      <w:r w:rsidR="00201ADF">
        <w:rPr>
          <w:rStyle w:val="af7"/>
        </w:rPr>
        <w:t>SelfRegistration</w:t>
      </w:r>
      <w:r w:rsidR="00C579B1">
        <w:rPr>
          <w:rStyle w:val="af7"/>
          <w:rFonts w:hint="eastAsia"/>
        </w:rPr>
        <w:t>Distinct</w:t>
      </w:r>
    </w:p>
    <w:p w:rsidR="00C579B1" w:rsidRDefault="00C579B1" w:rsidP="00C579B1">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579B1" w:rsidRDefault="00C579B1" w:rsidP="00C579B1">
      <w:pPr>
        <w:pStyle w:val="3"/>
      </w:pPr>
      <w:r>
        <w:rPr>
          <w:rFonts w:hint="eastAsia"/>
        </w:rPr>
        <w:t>添加接口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1"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Add</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C579B1" w:rsidRDefault="00C579B1" w:rsidP="00C579B1">
      <w:pPr>
        <w:pStyle w:val="3"/>
      </w:pPr>
      <w:r>
        <w:rPr>
          <w:rFonts w:hint="eastAsia"/>
        </w:rPr>
        <w:t>添加列表接口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2"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Add</w:t>
      </w:r>
      <w:r w:rsidR="00201ADF">
        <w:rPr>
          <w:rStyle w:val="af7"/>
          <w:rFonts w:hint="eastAsia"/>
        </w:rPr>
        <w:t>SelfRegistration</w:t>
      </w:r>
      <w:r w:rsidR="00C579B1">
        <w:rPr>
          <w:rStyle w:val="af7"/>
          <w:rFonts w:hint="eastAsia"/>
        </w:rPr>
        <w:t>List</w:t>
      </w:r>
    </w:p>
    <w:p w:rsidR="00C579B1" w:rsidRDefault="00C579B1" w:rsidP="00C579B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579B1" w:rsidRDefault="00C579B1" w:rsidP="00C579B1">
      <w:pPr>
        <w:pStyle w:val="3"/>
      </w:pPr>
      <w:r>
        <w:rPr>
          <w:rFonts w:hint="eastAsia"/>
        </w:rPr>
        <w:t>修改接口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3"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p>
    <w:p w:rsidR="00C579B1" w:rsidRDefault="00C579B1" w:rsidP="00C579B1">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C579B1" w:rsidRDefault="00C579B1" w:rsidP="00C579B1">
      <w:pPr>
        <w:pStyle w:val="3"/>
      </w:pPr>
      <w:r>
        <w:rPr>
          <w:rFonts w:hint="eastAsia"/>
        </w:rPr>
        <w:t>修改列表接口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4"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r w:rsidR="00C579B1">
        <w:rPr>
          <w:rStyle w:val="af7"/>
          <w:rFonts w:hint="eastAsia"/>
        </w:rPr>
        <w:t>List</w:t>
      </w:r>
    </w:p>
    <w:p w:rsidR="00C579B1" w:rsidRDefault="00C579B1" w:rsidP="00C579B1">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579B1" w:rsidRDefault="00C579B1" w:rsidP="00C579B1">
      <w:pPr>
        <w:rPr>
          <w:rStyle w:val="af7"/>
          <w:b/>
        </w:rPr>
      </w:pPr>
    </w:p>
    <w:p w:rsidR="00C579B1" w:rsidRPr="00B5638D" w:rsidRDefault="00C579B1" w:rsidP="00C579B1">
      <w:pPr>
        <w:pStyle w:val="3"/>
      </w:pPr>
      <w:r>
        <w:rPr>
          <w:rFonts w:hint="eastAsia"/>
        </w:rPr>
        <w:t>删除接口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5"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579B1" w:rsidRDefault="00C579B1" w:rsidP="00C579B1">
      <w:pPr>
        <w:rPr>
          <w:b/>
        </w:rPr>
      </w:pPr>
    </w:p>
    <w:p w:rsidR="00C579B1" w:rsidRDefault="00C579B1" w:rsidP="00C579B1">
      <w:pPr>
        <w:pStyle w:val="3"/>
      </w:pPr>
      <w:r>
        <w:rPr>
          <w:rFonts w:hint="eastAsia"/>
        </w:rPr>
        <w:t>修改个别字段接口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6"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r w:rsidR="00C579B1">
        <w:rPr>
          <w:rStyle w:val="af7"/>
          <w:rFonts w:hint="eastAsia"/>
        </w:rPr>
        <w:t>Fields</w:t>
      </w:r>
    </w:p>
    <w:p w:rsidR="00C579B1" w:rsidRDefault="00C579B1" w:rsidP="00C579B1">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579B1" w:rsidRDefault="00C579B1" w:rsidP="00C579B1">
      <w:pPr>
        <w:rPr>
          <w:b/>
        </w:rPr>
      </w:pPr>
    </w:p>
    <w:p w:rsidR="00C579B1" w:rsidRPr="00B5638D" w:rsidRDefault="00C579B1" w:rsidP="00C579B1">
      <w:pPr>
        <w:pStyle w:val="3"/>
      </w:pPr>
      <w:r>
        <w:rPr>
          <w:rFonts w:hint="eastAsia"/>
        </w:rPr>
        <w:lastRenderedPageBreak/>
        <w:t>按条件删除接口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7"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w:t>
      </w:r>
    </w:p>
    <w:p w:rsidR="00C579B1" w:rsidRDefault="00C579B1" w:rsidP="00C579B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C579B1" w:rsidRPr="00B5638D" w:rsidRDefault="00C579B1" w:rsidP="00C579B1">
      <w:pPr>
        <w:pStyle w:val="3"/>
      </w:pPr>
      <w:r>
        <w:rPr>
          <w:rFonts w:hint="eastAsia"/>
        </w:rPr>
        <w:t>按</w:t>
      </w:r>
      <w:r>
        <w:rPr>
          <w:rFonts w:hint="eastAsia"/>
        </w:rPr>
        <w:t>ID</w:t>
      </w:r>
      <w:r>
        <w:rPr>
          <w:rFonts w:hint="eastAsia"/>
        </w:rPr>
        <w:t>删除接口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8"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ByID</w:t>
      </w:r>
    </w:p>
    <w:p w:rsidR="00C579B1" w:rsidRDefault="00C579B1" w:rsidP="00C579B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C579B1" w:rsidRPr="00B5638D" w:rsidRDefault="00C579B1" w:rsidP="00C579B1">
      <w:pPr>
        <w:pStyle w:val="3"/>
      </w:pPr>
      <w:r>
        <w:rPr>
          <w:rFonts w:hint="eastAsia"/>
        </w:rPr>
        <w:t>按</w:t>
      </w:r>
      <w:r>
        <w:rPr>
          <w:rFonts w:hint="eastAsia"/>
        </w:rPr>
        <w:t>ID</w:t>
      </w:r>
      <w:r>
        <w:rPr>
          <w:rFonts w:hint="eastAsia"/>
        </w:rPr>
        <w:t>列表删除接口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9"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ByIDList</w:t>
      </w:r>
    </w:p>
    <w:p w:rsidR="00C579B1" w:rsidRDefault="00C579B1" w:rsidP="00C579B1">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579B1" w:rsidRPr="00B5638D" w:rsidRDefault="00C579B1" w:rsidP="00C579B1">
      <w:pPr>
        <w:pStyle w:val="3"/>
      </w:pPr>
      <w:r>
        <w:rPr>
          <w:rFonts w:hint="eastAsia"/>
        </w:rPr>
        <w:t>保存接口</w:t>
      </w:r>
    </w:p>
    <w:p w:rsidR="00C579B1" w:rsidRPr="00E47307" w:rsidRDefault="00C579B1" w:rsidP="00C579B1">
      <w:pPr>
        <w:rPr>
          <w:b/>
        </w:rPr>
      </w:pPr>
      <w:r w:rsidRPr="00E47307">
        <w:rPr>
          <w:rFonts w:hint="eastAsia"/>
          <w:b/>
        </w:rPr>
        <w:t>url:</w:t>
      </w:r>
    </w:p>
    <w:p w:rsidR="00C579B1" w:rsidRPr="008510B3" w:rsidRDefault="005446D3"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0"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Save</w:t>
      </w:r>
      <w:r w:rsidR="00201ADF">
        <w:rPr>
          <w:rStyle w:val="af7"/>
        </w:rPr>
        <w:t>SelfRegistration</w:t>
      </w:r>
    </w:p>
    <w:p w:rsidR="00C579B1" w:rsidRDefault="00C579B1" w:rsidP="00C579B1">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FB0E02" w:rsidRPr="00B5638D" w:rsidRDefault="00FB0E02" w:rsidP="00FB0E02">
      <w:pPr>
        <w:pStyle w:val="3"/>
      </w:pPr>
      <w:r>
        <w:rPr>
          <w:rFonts w:hint="eastAsia"/>
        </w:rPr>
        <w:t>注册接口</w:t>
      </w:r>
    </w:p>
    <w:p w:rsidR="00FB0E02" w:rsidRPr="00E47307" w:rsidRDefault="00FB0E02" w:rsidP="00FB0E02">
      <w:pPr>
        <w:rPr>
          <w:b/>
        </w:rPr>
      </w:pPr>
      <w:r w:rsidRPr="00E47307">
        <w:rPr>
          <w:rFonts w:hint="eastAsia"/>
          <w:b/>
        </w:rPr>
        <w:t>url:</w:t>
      </w:r>
    </w:p>
    <w:p w:rsidR="00FB0E02" w:rsidRPr="008510B3" w:rsidRDefault="005446D3"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1" w:history="1">
        <w:r w:rsidR="00FB0E02" w:rsidRPr="00506A16">
          <w:rPr>
            <w:rStyle w:val="af7"/>
          </w:rPr>
          <w:t>http://192</w:t>
        </w:r>
      </w:hyperlink>
      <w:r w:rsidR="00FB0E02">
        <w:rPr>
          <w:rStyle w:val="af7"/>
        </w:rPr>
        <w:t>.168.2.158</w:t>
      </w:r>
      <w:r w:rsidR="00FB0E02" w:rsidRPr="008510B3">
        <w:rPr>
          <w:rStyle w:val="af7"/>
        </w:rPr>
        <w:t>:9000/ParkAPI/</w:t>
      </w:r>
      <w:r w:rsidR="00FB0E02" w:rsidRPr="00FB0E02">
        <w:rPr>
          <w:rStyle w:val="af7"/>
        </w:rPr>
        <w:t>SelfReg</w:t>
      </w:r>
    </w:p>
    <w:p w:rsidR="00FB0E02" w:rsidRPr="005879B3" w:rsidRDefault="00FB0E02" w:rsidP="00FB0E02">
      <w:pPr>
        <w:rPr>
          <w:b/>
        </w:rPr>
      </w:pPr>
      <w:r w:rsidRPr="00E47307">
        <w:rPr>
          <w:rFonts w:hint="eastAsia"/>
          <w:b/>
        </w:rPr>
        <w:t>请求</w:t>
      </w:r>
      <w:r w:rsidRPr="00E47307">
        <w:rPr>
          <w:b/>
        </w:rPr>
        <w:t>方式</w:t>
      </w:r>
      <w:r w:rsidRPr="00E47307">
        <w:rPr>
          <w:rFonts w:hint="eastAsia"/>
          <w:b/>
        </w:rPr>
        <w:t>：</w:t>
      </w:r>
    </w:p>
    <w:p w:rsidR="00FB0E02" w:rsidRDefault="00FB0E02" w:rsidP="00FB0E02">
      <w:r>
        <w:t>POST</w:t>
      </w:r>
      <w:r>
        <w:t>，</w:t>
      </w:r>
      <w:r>
        <w:t>GET</w:t>
      </w:r>
    </w:p>
    <w:p w:rsidR="00FB0E02" w:rsidRDefault="00FB0E02" w:rsidP="00FB0E0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B0E02" w:rsidTr="00384733">
        <w:tc>
          <w:tcPr>
            <w:tcW w:w="1809"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说明</w:t>
            </w:r>
          </w:p>
        </w:tc>
      </w:tr>
      <w:tr w:rsidR="00FB0E02" w:rsidTr="00384733">
        <w:tc>
          <w:tcPr>
            <w:tcW w:w="1809" w:type="dxa"/>
          </w:tcPr>
          <w:p w:rsidR="00FB0E02" w:rsidRPr="00CF1D7B" w:rsidRDefault="00FB0E02" w:rsidP="00384733">
            <w:pPr>
              <w:spacing w:line="264" w:lineRule="auto"/>
              <w:rPr>
                <w:b/>
                <w:kern w:val="2"/>
              </w:rPr>
            </w:pPr>
            <w:r w:rsidRPr="00FB0E02">
              <w:rPr>
                <w:b/>
                <w:kern w:val="2"/>
              </w:rPr>
              <w:t>UserNO</w:t>
            </w:r>
          </w:p>
        </w:tc>
        <w:tc>
          <w:tcPr>
            <w:tcW w:w="1024" w:type="dxa"/>
          </w:tcPr>
          <w:p w:rsidR="00FB0E02" w:rsidRPr="00E00670" w:rsidRDefault="00FB0E0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B0E02" w:rsidRPr="00E00670" w:rsidRDefault="00FB0E02" w:rsidP="00FB0E02">
            <w:pPr>
              <w:spacing w:line="264" w:lineRule="auto"/>
              <w:rPr>
                <w:rFonts w:ascii="Consolas" w:hAnsi="Consolas" w:cs="Consolas"/>
                <w:sz w:val="18"/>
                <w:szCs w:val="18"/>
              </w:rPr>
            </w:pPr>
            <w:r>
              <w:rPr>
                <w:rFonts w:ascii="Consolas" w:hAnsi="Consolas" w:cs="Consolas" w:hint="eastAsia"/>
                <w:sz w:val="18"/>
                <w:szCs w:val="18"/>
              </w:rPr>
              <w:t>用户的用户名</w:t>
            </w:r>
          </w:p>
        </w:tc>
      </w:tr>
      <w:tr w:rsidR="00FB0E02" w:rsidTr="00384733">
        <w:tc>
          <w:tcPr>
            <w:tcW w:w="1809" w:type="dxa"/>
          </w:tcPr>
          <w:p w:rsidR="00FB0E02" w:rsidRPr="00FB0E02" w:rsidRDefault="00FB0E02" w:rsidP="00384733">
            <w:pPr>
              <w:spacing w:line="264" w:lineRule="auto"/>
              <w:rPr>
                <w:b/>
                <w:kern w:val="2"/>
              </w:rPr>
            </w:pPr>
            <w:r w:rsidRPr="00FB0E02">
              <w:rPr>
                <w:b/>
                <w:kern w:val="2"/>
              </w:rPr>
              <w:t>Pwd</w:t>
            </w:r>
          </w:p>
        </w:tc>
        <w:tc>
          <w:tcPr>
            <w:tcW w:w="1024" w:type="dxa"/>
          </w:tcPr>
          <w:p w:rsidR="00FB0E02" w:rsidRPr="00E00670" w:rsidRDefault="00FB0E0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用户的密码的</w:t>
            </w:r>
            <w:r>
              <w:rPr>
                <w:rFonts w:ascii="Consolas" w:hAnsi="Consolas" w:cs="Consolas" w:hint="eastAsia"/>
                <w:sz w:val="18"/>
                <w:szCs w:val="18"/>
              </w:rPr>
              <w:t>md5</w:t>
            </w:r>
            <w:r>
              <w:rPr>
                <w:rFonts w:ascii="Consolas" w:hAnsi="Consolas" w:cs="Consolas" w:hint="eastAsia"/>
                <w:sz w:val="18"/>
                <w:szCs w:val="18"/>
              </w:rPr>
              <w:t>的</w:t>
            </w:r>
            <w:r>
              <w:rPr>
                <w:rFonts w:ascii="Consolas" w:hAnsi="Consolas" w:cs="Consolas" w:hint="eastAsia"/>
                <w:sz w:val="18"/>
                <w:szCs w:val="18"/>
              </w:rPr>
              <w:t>32</w:t>
            </w:r>
            <w:r>
              <w:rPr>
                <w:rFonts w:ascii="Consolas" w:hAnsi="Consolas" w:cs="Consolas" w:hint="eastAsia"/>
                <w:sz w:val="18"/>
                <w:szCs w:val="18"/>
              </w:rPr>
              <w:t>位加密后的字符串</w:t>
            </w:r>
          </w:p>
        </w:tc>
      </w:tr>
      <w:tr w:rsidR="00FB0E02" w:rsidTr="00384733">
        <w:tc>
          <w:tcPr>
            <w:tcW w:w="1809" w:type="dxa"/>
          </w:tcPr>
          <w:p w:rsidR="00FB0E02" w:rsidRDefault="00FB0E02" w:rsidP="0038473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B0E02" w:rsidRPr="00E00670" w:rsidRDefault="00FB0E02" w:rsidP="0038473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B0E02" w:rsidRDefault="00FB0E02" w:rsidP="0038473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B0E02" w:rsidRDefault="00FB0E02" w:rsidP="00FB0E02">
      <w:pPr>
        <w:rPr>
          <w:b/>
        </w:rPr>
      </w:pPr>
      <w:r>
        <w:rPr>
          <w:rFonts w:hint="eastAsia"/>
          <w:b/>
        </w:rPr>
        <w:t>返回</w:t>
      </w:r>
      <w:r>
        <w:rPr>
          <w:b/>
        </w:rPr>
        <w:t>数据</w:t>
      </w:r>
      <w:r w:rsidRPr="0050700F">
        <w:rPr>
          <w:rFonts w:hint="eastAsia"/>
          <w:b/>
        </w:rPr>
        <w:t>格式</w:t>
      </w:r>
      <w:r>
        <w:rPr>
          <w:rFonts w:hint="eastAsia"/>
          <w:b/>
        </w:rPr>
        <w:t>:</w:t>
      </w:r>
    </w:p>
    <w:p w:rsidR="00FB0E02" w:rsidRPr="0051022D" w:rsidRDefault="00FB0E02" w:rsidP="00FB0E02">
      <w:r>
        <w:t>JSON</w:t>
      </w:r>
    </w:p>
    <w:p w:rsidR="00FB0E02" w:rsidRDefault="00FB0E02" w:rsidP="00FB0E02">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B0E02" w:rsidTr="0038473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说明</w:t>
            </w:r>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B0E02" w:rsidRDefault="00187004" w:rsidP="00384733">
            <w:pPr>
              <w:spacing w:line="264" w:lineRule="auto"/>
              <w:rPr>
                <w:rFonts w:ascii="Consolas" w:hAnsi="Consolas" w:cs="Consolas"/>
                <w:kern w:val="2"/>
                <w:sz w:val="18"/>
                <w:szCs w:val="18"/>
              </w:rPr>
            </w:pPr>
            <w:r>
              <w:rPr>
                <w:rFonts w:ascii="Consolas" w:hAnsi="Consolas" w:cs="Consolas" w:hint="eastAsia"/>
                <w:kern w:val="2"/>
                <w:sz w:val="18"/>
                <w:szCs w:val="18"/>
              </w:rPr>
              <w:t>新增记录的</w:t>
            </w:r>
            <w:r>
              <w:rPr>
                <w:rFonts w:ascii="Consolas" w:hAnsi="Consolas" w:cs="Consolas" w:hint="eastAsia"/>
                <w:kern w:val="2"/>
                <w:sz w:val="18"/>
                <w:szCs w:val="18"/>
              </w:rPr>
              <w:t>ID</w:t>
            </w:r>
            <w:r>
              <w:rPr>
                <w:rFonts w:ascii="Consolas" w:hAnsi="Consolas" w:cs="Consolas" w:hint="eastAsia"/>
                <w:kern w:val="2"/>
                <w:sz w:val="18"/>
                <w:szCs w:val="18"/>
              </w:rPr>
              <w:t>号</w:t>
            </w:r>
          </w:p>
        </w:tc>
      </w:tr>
    </w:tbl>
    <w:p w:rsidR="00FB0E02" w:rsidRDefault="00FB0E02" w:rsidP="00FB0E02">
      <w:pPr>
        <w:rPr>
          <w:b/>
        </w:rPr>
      </w:pPr>
    </w:p>
    <w:p w:rsidR="00FB0E02" w:rsidRDefault="00FB0E02" w:rsidP="00FB0E02">
      <w:pPr>
        <w:rPr>
          <w:b/>
        </w:rPr>
      </w:pPr>
      <w:r>
        <w:rPr>
          <w:rFonts w:hint="eastAsia"/>
          <w:b/>
        </w:rPr>
        <w:t>请求示例：</w:t>
      </w:r>
    </w:p>
    <w:p w:rsidR="00FB0E02" w:rsidRPr="008510B3" w:rsidRDefault="005446D3"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2" w:history="1">
        <w:r w:rsidR="00187004" w:rsidRPr="00F107BD">
          <w:rPr>
            <w:rStyle w:val="af7"/>
          </w:rPr>
          <w:t>http://192.168.2.158:9000/ParkAPI/SelfReg?</w:t>
        </w:r>
        <w:r w:rsidR="00187004" w:rsidRPr="00F107BD">
          <w:rPr>
            <w:rStyle w:val="af7"/>
            <w:rFonts w:hint="eastAsia"/>
          </w:rPr>
          <w:t>UserNO=Leon&amp;Pwd</w:t>
        </w:r>
        <w:r w:rsidR="00187004" w:rsidRPr="00F107BD">
          <w:rPr>
            <w:rStyle w:val="af7"/>
          </w:rPr>
          <w:t xml:space="preserve"> </w:t>
        </w:r>
      </w:hyperlink>
      <w:r w:rsidR="00FB0E02">
        <w:rPr>
          <w:rStyle w:val="af7"/>
          <w:rFonts w:hint="eastAsia"/>
        </w:rPr>
        <w:t>=</w:t>
      </w:r>
      <w:r w:rsidR="00187004" w:rsidRPr="00187004">
        <w:rPr>
          <w:rStyle w:val="af7"/>
        </w:rPr>
        <w:t>d41d8cd98f00b204e9800998ecf8427e</w:t>
      </w:r>
    </w:p>
    <w:p w:rsidR="00FB0E02" w:rsidRDefault="00FB0E02" w:rsidP="00FB0E02">
      <w:pPr>
        <w:rPr>
          <w:b/>
        </w:rPr>
      </w:pPr>
      <w:r>
        <w:rPr>
          <w:rFonts w:hint="eastAsia"/>
          <w:b/>
        </w:rPr>
        <w:t>成功回复示例</w:t>
      </w:r>
      <w:r>
        <w:rPr>
          <w:rFonts w:hint="eastAsia"/>
          <w:b/>
        </w:rPr>
        <w:t>:</w:t>
      </w:r>
    </w:p>
    <w:p w:rsidR="00FB0E02" w:rsidRPr="007F1246" w:rsidRDefault="00FB0E02"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Pr>
          <w:rFonts w:hint="eastAsia"/>
        </w:rPr>
        <w:t>1</w:t>
      </w:r>
      <w:r w:rsidRPr="00896267">
        <w:t>}</w:t>
      </w:r>
      <w:r w:rsidRPr="0069679C">
        <w:rPr>
          <w:rFonts w:hint="eastAsia"/>
        </w:rPr>
        <w:t xml:space="preserve"> </w:t>
      </w:r>
    </w:p>
    <w:p w:rsidR="00FB0E02" w:rsidRDefault="00FB0E02" w:rsidP="00FB0E02">
      <w:pPr>
        <w:rPr>
          <w:b/>
        </w:rPr>
      </w:pPr>
      <w:r>
        <w:rPr>
          <w:rFonts w:hint="eastAsia"/>
          <w:b/>
        </w:rPr>
        <w:t>失败回复示例</w:t>
      </w:r>
      <w:r>
        <w:rPr>
          <w:rFonts w:hint="eastAsia"/>
          <w:b/>
        </w:rPr>
        <w:t>:</w:t>
      </w:r>
    </w:p>
    <w:p w:rsidR="00FB0E02" w:rsidRPr="007F1246" w:rsidRDefault="00FB0E02"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w:t>
      </w:r>
      <w:r w:rsidR="00187004">
        <w:rPr>
          <w:rFonts w:hint="eastAsia"/>
        </w:rPr>
        <w:t>1</w:t>
      </w:r>
      <w:r>
        <w:t>”</w:t>
      </w:r>
      <w:r w:rsidRPr="00B5638D">
        <w:rPr>
          <w:rFonts w:hint="eastAsia"/>
        </w:rPr>
        <w:t>,</w:t>
      </w:r>
      <w:r>
        <w:t>”</w:t>
      </w:r>
      <w:r w:rsidRPr="00B5638D">
        <w:rPr>
          <w:rFonts w:hint="eastAsia"/>
        </w:rPr>
        <w:t>msg</w:t>
      </w:r>
      <w:r>
        <w:t>”</w:t>
      </w:r>
      <w:r w:rsidRPr="00B5638D">
        <w:rPr>
          <w:rFonts w:hint="eastAsia"/>
        </w:rPr>
        <w:t>:</w:t>
      </w:r>
      <w:r>
        <w:t>”</w:t>
      </w:r>
      <w:r w:rsidR="00187004">
        <w:rPr>
          <w:rFonts w:hint="eastAsia"/>
        </w:rPr>
        <w:t>用户名不能为空</w:t>
      </w:r>
      <w:r>
        <w:t>”</w:t>
      </w:r>
      <w:r w:rsidRPr="00B5638D">
        <w:rPr>
          <w:rFonts w:hint="eastAsia"/>
        </w:rPr>
        <w:t>,</w:t>
      </w:r>
      <w:r>
        <w:t>”</w:t>
      </w:r>
      <w:r w:rsidRPr="00B5638D">
        <w:rPr>
          <w:rFonts w:hint="eastAsia"/>
        </w:rPr>
        <w:t>data</w:t>
      </w:r>
      <w:r>
        <w:t>”</w:t>
      </w:r>
      <w:r w:rsidRPr="00B5638D">
        <w:rPr>
          <w:rFonts w:hint="eastAsia"/>
        </w:rPr>
        <w:t xml:space="preserve">:null} </w:t>
      </w:r>
    </w:p>
    <w:p w:rsidR="007A0BC2" w:rsidRPr="00B5638D" w:rsidRDefault="00384733" w:rsidP="007A0BC2">
      <w:pPr>
        <w:pStyle w:val="3"/>
      </w:pPr>
      <w:r>
        <w:rPr>
          <w:rFonts w:hint="eastAsia"/>
        </w:rPr>
        <w:t>获取可绑定人员信息</w:t>
      </w:r>
    </w:p>
    <w:p w:rsidR="007A0BC2" w:rsidRPr="00E47307" w:rsidRDefault="007A0BC2" w:rsidP="007A0BC2">
      <w:pPr>
        <w:rPr>
          <w:b/>
        </w:rPr>
      </w:pPr>
      <w:r w:rsidRPr="00E47307">
        <w:rPr>
          <w:rFonts w:hint="eastAsia"/>
          <w:b/>
        </w:rPr>
        <w:t>url:</w:t>
      </w:r>
    </w:p>
    <w:p w:rsidR="007A0BC2" w:rsidRPr="008510B3" w:rsidRDefault="005446D3"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3" w:history="1">
        <w:r w:rsidR="007A0BC2" w:rsidRPr="00506A16">
          <w:rPr>
            <w:rStyle w:val="af7"/>
          </w:rPr>
          <w:t>http://192</w:t>
        </w:r>
      </w:hyperlink>
      <w:r w:rsidR="007A0BC2">
        <w:rPr>
          <w:rStyle w:val="af7"/>
        </w:rPr>
        <w:t>.168.2.158</w:t>
      </w:r>
      <w:r w:rsidR="007A0BC2" w:rsidRPr="008510B3">
        <w:rPr>
          <w:rStyle w:val="af7"/>
        </w:rPr>
        <w:t>:9000/ParkAPI/</w:t>
      </w:r>
      <w:r w:rsidR="007A0BC2" w:rsidRPr="007A0BC2">
        <w:rPr>
          <w:rStyle w:val="af7"/>
        </w:rPr>
        <w:t>GetUserCanbeBinded</w:t>
      </w:r>
    </w:p>
    <w:p w:rsidR="007A0BC2" w:rsidRPr="005879B3" w:rsidRDefault="007A0BC2" w:rsidP="007A0BC2">
      <w:pPr>
        <w:rPr>
          <w:b/>
        </w:rPr>
      </w:pPr>
      <w:r w:rsidRPr="00E47307">
        <w:rPr>
          <w:rFonts w:hint="eastAsia"/>
          <w:b/>
        </w:rPr>
        <w:t>请求</w:t>
      </w:r>
      <w:r w:rsidRPr="00E47307">
        <w:rPr>
          <w:b/>
        </w:rPr>
        <w:t>方式</w:t>
      </w:r>
      <w:r w:rsidRPr="00E47307">
        <w:rPr>
          <w:rFonts w:hint="eastAsia"/>
          <w:b/>
        </w:rPr>
        <w:t>：</w:t>
      </w:r>
    </w:p>
    <w:p w:rsidR="007A0BC2" w:rsidRDefault="007A0BC2" w:rsidP="007A0BC2">
      <w:r>
        <w:t>POST</w:t>
      </w:r>
      <w:r>
        <w:t>，</w:t>
      </w:r>
      <w:r>
        <w:t>GET</w:t>
      </w:r>
    </w:p>
    <w:p w:rsidR="007A0BC2" w:rsidRDefault="007A0BC2" w:rsidP="007A0BC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A0BC2" w:rsidTr="00384733">
        <w:tc>
          <w:tcPr>
            <w:tcW w:w="1809"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说明</w:t>
            </w:r>
          </w:p>
        </w:tc>
      </w:tr>
      <w:tr w:rsidR="007A0BC2" w:rsidTr="00384733">
        <w:tc>
          <w:tcPr>
            <w:tcW w:w="1809" w:type="dxa"/>
          </w:tcPr>
          <w:p w:rsidR="007A0BC2" w:rsidRPr="00EC78A7" w:rsidRDefault="007A0BC2" w:rsidP="00384733">
            <w:pPr>
              <w:spacing w:line="264" w:lineRule="auto"/>
              <w:rPr>
                <w:b/>
                <w:kern w:val="2"/>
              </w:rPr>
            </w:pPr>
            <w:r w:rsidRPr="00EC78A7">
              <w:rPr>
                <w:b/>
                <w:kern w:val="2"/>
              </w:rPr>
              <w:t>token</w:t>
            </w:r>
          </w:p>
        </w:tc>
        <w:tc>
          <w:tcPr>
            <w:tcW w:w="1024"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A0BC2" w:rsidTr="00384733">
        <w:tc>
          <w:tcPr>
            <w:tcW w:w="1809" w:type="dxa"/>
          </w:tcPr>
          <w:p w:rsidR="007A0BC2" w:rsidRPr="001C1A6C" w:rsidRDefault="002D2CC1" w:rsidP="00384733">
            <w:pPr>
              <w:spacing w:line="264" w:lineRule="auto"/>
              <w:rPr>
                <w:kern w:val="2"/>
              </w:rPr>
            </w:pPr>
            <w:r w:rsidRPr="001C1A6C">
              <w:rPr>
                <w:rFonts w:hint="eastAsia"/>
                <w:kern w:val="2"/>
              </w:rPr>
              <w:t>UserNO</w:t>
            </w:r>
          </w:p>
        </w:tc>
        <w:tc>
          <w:tcPr>
            <w:tcW w:w="1024"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0BC2" w:rsidRPr="00E00670" w:rsidRDefault="001C1A6C"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用户的用户名</w:t>
            </w:r>
          </w:p>
        </w:tc>
      </w:tr>
      <w:tr w:rsidR="007A0BC2" w:rsidTr="00384733">
        <w:tc>
          <w:tcPr>
            <w:tcW w:w="1809" w:type="dxa"/>
          </w:tcPr>
          <w:p w:rsidR="007A0BC2" w:rsidRDefault="007A0BC2" w:rsidP="0038473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A0BC2" w:rsidRPr="00E00670" w:rsidRDefault="007A0BC2" w:rsidP="0038473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A0BC2" w:rsidRDefault="007A0BC2" w:rsidP="0038473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A0BC2" w:rsidRDefault="007A0BC2" w:rsidP="007A0BC2">
      <w:pPr>
        <w:rPr>
          <w:b/>
        </w:rPr>
      </w:pPr>
      <w:r>
        <w:rPr>
          <w:rFonts w:hint="eastAsia"/>
          <w:b/>
        </w:rPr>
        <w:t>返回</w:t>
      </w:r>
      <w:r>
        <w:rPr>
          <w:b/>
        </w:rPr>
        <w:t>数据</w:t>
      </w:r>
      <w:r w:rsidRPr="0050700F">
        <w:rPr>
          <w:rFonts w:hint="eastAsia"/>
          <w:b/>
        </w:rPr>
        <w:t>格式</w:t>
      </w:r>
      <w:r>
        <w:rPr>
          <w:rFonts w:hint="eastAsia"/>
          <w:b/>
        </w:rPr>
        <w:t>:</w:t>
      </w:r>
    </w:p>
    <w:p w:rsidR="007A0BC2" w:rsidRPr="0051022D" w:rsidRDefault="007A0BC2" w:rsidP="007A0BC2">
      <w:r>
        <w:t>JSON</w:t>
      </w:r>
    </w:p>
    <w:p w:rsidR="007A0BC2" w:rsidRDefault="007A0BC2" w:rsidP="007A0BC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A0BC2" w:rsidTr="0038473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说明</w:t>
            </w:r>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CD7C29" w:rsidP="00384733">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A0BC2" w:rsidRDefault="00CD7C29" w:rsidP="00CD7C29">
            <w:pPr>
              <w:spacing w:line="264" w:lineRule="auto"/>
              <w:rPr>
                <w:rFonts w:ascii="Consolas" w:hAnsi="Consolas" w:cs="Consolas"/>
                <w:kern w:val="2"/>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p>
        </w:tc>
      </w:tr>
    </w:tbl>
    <w:p w:rsidR="007A0BC2" w:rsidRDefault="007A0BC2" w:rsidP="007A0BC2">
      <w:pPr>
        <w:rPr>
          <w:b/>
        </w:rPr>
      </w:pPr>
    </w:p>
    <w:p w:rsidR="007A0BC2" w:rsidRDefault="007A0BC2" w:rsidP="007A0BC2">
      <w:pPr>
        <w:rPr>
          <w:b/>
        </w:rPr>
      </w:pPr>
      <w:r>
        <w:rPr>
          <w:rFonts w:hint="eastAsia"/>
          <w:b/>
        </w:rPr>
        <w:t>请求示例：</w:t>
      </w:r>
    </w:p>
    <w:p w:rsidR="007A0BC2" w:rsidRPr="008510B3" w:rsidRDefault="005446D3"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4" w:history="1">
        <w:r w:rsidR="002D2CC1" w:rsidRPr="009C3061">
          <w:rPr>
            <w:rStyle w:val="af7"/>
          </w:rPr>
          <w:t>http://192.168.2.158:9000/ParkAPI/GetUserCanbeBinded?token=daa2f13951c447d5b9988f50751bcf4b</w:t>
        </w:r>
        <w:r w:rsidR="002D2CC1" w:rsidRPr="009C3061">
          <w:rPr>
            <w:rStyle w:val="af7"/>
            <w:rFonts w:hint="eastAsia"/>
          </w:rPr>
          <w:t>&amp;UserNO=Leon</w:t>
        </w:r>
      </w:hyperlink>
    </w:p>
    <w:p w:rsidR="007A0BC2" w:rsidRDefault="007A0BC2" w:rsidP="007A0BC2">
      <w:pPr>
        <w:rPr>
          <w:b/>
        </w:rPr>
      </w:pPr>
      <w:r>
        <w:rPr>
          <w:rFonts w:hint="eastAsia"/>
          <w:b/>
        </w:rPr>
        <w:t>成功回复示例</w:t>
      </w:r>
      <w:r>
        <w:rPr>
          <w:rFonts w:hint="eastAsia"/>
          <w:b/>
        </w:rPr>
        <w:t>:</w:t>
      </w:r>
    </w:p>
    <w:p w:rsidR="007A0BC2" w:rsidRPr="007F1246" w:rsidRDefault="007A0BC2"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CD7C29">
        <w:rPr>
          <w:rFonts w:hint="eastAsia"/>
        </w:rPr>
        <w:t>null</w:t>
      </w:r>
      <w:r w:rsidRPr="00896267">
        <w:t>}</w:t>
      </w:r>
      <w:r w:rsidRPr="0069679C">
        <w:rPr>
          <w:rFonts w:hint="eastAsia"/>
        </w:rPr>
        <w:t xml:space="preserve"> </w:t>
      </w:r>
    </w:p>
    <w:p w:rsidR="007A0BC2" w:rsidRDefault="007A0BC2" w:rsidP="007A0BC2">
      <w:pPr>
        <w:rPr>
          <w:b/>
        </w:rPr>
      </w:pPr>
      <w:r>
        <w:rPr>
          <w:rFonts w:hint="eastAsia"/>
          <w:b/>
        </w:rPr>
        <w:t>失败回复示例</w:t>
      </w:r>
      <w:r>
        <w:rPr>
          <w:rFonts w:hint="eastAsia"/>
          <w:b/>
        </w:rPr>
        <w:t>:</w:t>
      </w:r>
    </w:p>
    <w:p w:rsidR="00CD7C29" w:rsidRPr="007F1246" w:rsidRDefault="00EC2143" w:rsidP="00CD7C2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r w:rsidR="00CD7C29" w:rsidRPr="00B5638D">
        <w:rPr>
          <w:rFonts w:hint="eastAsia"/>
        </w:rPr>
        <w:t xml:space="preserve"> </w:t>
      </w:r>
    </w:p>
    <w:p w:rsidR="00522DD0" w:rsidRPr="00B5638D" w:rsidRDefault="00522DD0" w:rsidP="00CD7C29">
      <w:pPr>
        <w:pStyle w:val="3"/>
      </w:pPr>
      <w:r>
        <w:rPr>
          <w:rFonts w:hint="eastAsia"/>
        </w:rPr>
        <w:t>申请绑定接口</w:t>
      </w:r>
    </w:p>
    <w:p w:rsidR="00522DD0" w:rsidRPr="00E47307" w:rsidRDefault="00522DD0" w:rsidP="00522DD0">
      <w:pPr>
        <w:rPr>
          <w:b/>
        </w:rPr>
      </w:pPr>
      <w:r w:rsidRPr="00E47307">
        <w:rPr>
          <w:rFonts w:hint="eastAsia"/>
          <w:b/>
        </w:rPr>
        <w:t>url:</w:t>
      </w:r>
    </w:p>
    <w:p w:rsidR="00522DD0" w:rsidRPr="008510B3" w:rsidRDefault="005446D3"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5" w:history="1">
        <w:r w:rsidR="00522DD0" w:rsidRPr="00506A16">
          <w:rPr>
            <w:rStyle w:val="af7"/>
          </w:rPr>
          <w:t>http://192</w:t>
        </w:r>
      </w:hyperlink>
      <w:r w:rsidR="00522DD0">
        <w:rPr>
          <w:rStyle w:val="af7"/>
        </w:rPr>
        <w:t>.168.2.158</w:t>
      </w:r>
      <w:r w:rsidR="00522DD0" w:rsidRPr="008510B3">
        <w:rPr>
          <w:rStyle w:val="af7"/>
        </w:rPr>
        <w:t>:9000/ParkAPI/</w:t>
      </w:r>
      <w:r w:rsidR="00522DD0" w:rsidRPr="00522DD0">
        <w:rPr>
          <w:rStyle w:val="af7"/>
        </w:rPr>
        <w:t>ApplyBinding</w:t>
      </w:r>
    </w:p>
    <w:p w:rsidR="00522DD0" w:rsidRPr="005879B3" w:rsidRDefault="00522DD0" w:rsidP="00522DD0">
      <w:pPr>
        <w:rPr>
          <w:b/>
        </w:rPr>
      </w:pPr>
      <w:r w:rsidRPr="00E47307">
        <w:rPr>
          <w:rFonts w:hint="eastAsia"/>
          <w:b/>
        </w:rPr>
        <w:t>请求</w:t>
      </w:r>
      <w:r w:rsidRPr="00E47307">
        <w:rPr>
          <w:b/>
        </w:rPr>
        <w:t>方式</w:t>
      </w:r>
      <w:r w:rsidRPr="00E47307">
        <w:rPr>
          <w:rFonts w:hint="eastAsia"/>
          <w:b/>
        </w:rPr>
        <w:t>：</w:t>
      </w:r>
    </w:p>
    <w:p w:rsidR="00522DD0" w:rsidRDefault="00522DD0" w:rsidP="00522DD0">
      <w:r>
        <w:t>POST</w:t>
      </w:r>
      <w:r>
        <w:t>，</w:t>
      </w:r>
      <w:r>
        <w:t>GET</w:t>
      </w:r>
    </w:p>
    <w:p w:rsidR="00522DD0" w:rsidRDefault="00522DD0" w:rsidP="00522DD0">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22DD0" w:rsidTr="007D47CB">
        <w:tc>
          <w:tcPr>
            <w:tcW w:w="1809"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说明</w:t>
            </w:r>
          </w:p>
        </w:tc>
      </w:tr>
      <w:tr w:rsidR="00522DD0" w:rsidTr="007D47CB">
        <w:tc>
          <w:tcPr>
            <w:tcW w:w="1809" w:type="dxa"/>
          </w:tcPr>
          <w:p w:rsidR="00522DD0" w:rsidRPr="00EC78A7" w:rsidRDefault="00522DD0" w:rsidP="007D47CB">
            <w:pPr>
              <w:spacing w:line="264" w:lineRule="auto"/>
              <w:rPr>
                <w:b/>
                <w:kern w:val="2"/>
              </w:rPr>
            </w:pPr>
            <w:r w:rsidRPr="00EC78A7">
              <w:rPr>
                <w:b/>
                <w:kern w:val="2"/>
              </w:rPr>
              <w:t>token</w:t>
            </w:r>
          </w:p>
        </w:tc>
        <w:tc>
          <w:tcPr>
            <w:tcW w:w="1024"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22DD0" w:rsidTr="007D47CB">
        <w:tc>
          <w:tcPr>
            <w:tcW w:w="1809" w:type="dxa"/>
          </w:tcPr>
          <w:p w:rsidR="00522DD0" w:rsidRPr="00CF1D7B" w:rsidRDefault="00522DD0" w:rsidP="007D47CB">
            <w:pPr>
              <w:spacing w:line="264" w:lineRule="auto"/>
              <w:rPr>
                <w:b/>
                <w:kern w:val="2"/>
              </w:rPr>
            </w:pPr>
            <w:r w:rsidRPr="00522DD0">
              <w:rPr>
                <w:b/>
                <w:kern w:val="2"/>
              </w:rPr>
              <w:t>UserInfoID</w:t>
            </w:r>
          </w:p>
        </w:tc>
        <w:tc>
          <w:tcPr>
            <w:tcW w:w="1024"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22DD0" w:rsidRDefault="00522DD0" w:rsidP="007D47CB">
            <w:pPr>
              <w:spacing w:line="264" w:lineRule="auto"/>
              <w:rPr>
                <w:rFonts w:ascii="Consolas" w:hAnsi="Consolas" w:cs="Consolas"/>
                <w:sz w:val="18"/>
                <w:szCs w:val="18"/>
              </w:rPr>
            </w:pPr>
            <w:r>
              <w:rPr>
                <w:rFonts w:ascii="Consolas" w:hAnsi="Consolas" w:cs="Consolas" w:hint="eastAsia"/>
                <w:sz w:val="18"/>
                <w:szCs w:val="18"/>
              </w:rPr>
              <w:t>系统已有用户的</w:t>
            </w:r>
            <w:r>
              <w:rPr>
                <w:rFonts w:ascii="Consolas" w:hAnsi="Consolas" w:cs="Consolas" w:hint="eastAsia"/>
                <w:sz w:val="18"/>
                <w:szCs w:val="18"/>
              </w:rPr>
              <w:t>ID</w:t>
            </w:r>
            <w:r>
              <w:rPr>
                <w:rFonts w:ascii="Consolas" w:hAnsi="Consolas" w:cs="Consolas" w:hint="eastAsia"/>
                <w:sz w:val="18"/>
                <w:szCs w:val="18"/>
              </w:rPr>
              <w:t>号</w:t>
            </w:r>
            <w:r w:rsidR="0085723E">
              <w:rPr>
                <w:rFonts w:ascii="Consolas" w:hAnsi="Consolas" w:cs="Consolas" w:hint="eastAsia"/>
                <w:sz w:val="18"/>
                <w:szCs w:val="18"/>
              </w:rPr>
              <w:t>。如果要绑定新的用户则传</w:t>
            </w:r>
            <w:r w:rsidR="0085723E">
              <w:rPr>
                <w:rFonts w:ascii="Consolas" w:hAnsi="Consolas" w:cs="Consolas" w:hint="eastAsia"/>
                <w:sz w:val="18"/>
                <w:szCs w:val="18"/>
              </w:rPr>
              <w:t>0</w:t>
            </w:r>
            <w:r w:rsidR="005D39C1">
              <w:rPr>
                <w:rFonts w:ascii="Consolas" w:hAnsi="Consolas" w:cs="Consolas" w:hint="eastAsia"/>
                <w:sz w:val="18"/>
                <w:szCs w:val="18"/>
              </w:rPr>
              <w:t>，由系统管理员在审核时新增人员资料。</w:t>
            </w:r>
          </w:p>
        </w:tc>
      </w:tr>
      <w:tr w:rsidR="00522DD0" w:rsidTr="007D47CB">
        <w:tc>
          <w:tcPr>
            <w:tcW w:w="1809" w:type="dxa"/>
          </w:tcPr>
          <w:p w:rsidR="00522DD0" w:rsidRDefault="00522DD0"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22DD0" w:rsidRPr="00E00670" w:rsidRDefault="00522DD0"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22DD0" w:rsidRDefault="00522DD0"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22DD0" w:rsidRDefault="00522DD0" w:rsidP="00522DD0">
      <w:pPr>
        <w:rPr>
          <w:b/>
        </w:rPr>
      </w:pPr>
      <w:r>
        <w:rPr>
          <w:rFonts w:hint="eastAsia"/>
          <w:b/>
        </w:rPr>
        <w:t>返回</w:t>
      </w:r>
      <w:r>
        <w:rPr>
          <w:b/>
        </w:rPr>
        <w:t>数据</w:t>
      </w:r>
      <w:r w:rsidRPr="0050700F">
        <w:rPr>
          <w:rFonts w:hint="eastAsia"/>
          <w:b/>
        </w:rPr>
        <w:t>格式</w:t>
      </w:r>
      <w:r>
        <w:rPr>
          <w:rFonts w:hint="eastAsia"/>
          <w:b/>
        </w:rPr>
        <w:t>:</w:t>
      </w:r>
    </w:p>
    <w:p w:rsidR="00522DD0" w:rsidRPr="0051022D" w:rsidRDefault="00522DD0" w:rsidP="00522DD0">
      <w:r>
        <w:t>JSON</w:t>
      </w:r>
    </w:p>
    <w:p w:rsidR="00522DD0" w:rsidRDefault="00522DD0" w:rsidP="00522DD0">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22DD0"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说明</w:t>
            </w:r>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B125E0"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22DD0" w:rsidRDefault="00B125E0"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522DD0" w:rsidRDefault="00522DD0" w:rsidP="00522DD0">
      <w:pPr>
        <w:rPr>
          <w:b/>
        </w:rPr>
      </w:pPr>
    </w:p>
    <w:p w:rsidR="00522DD0" w:rsidRDefault="00522DD0" w:rsidP="00522DD0">
      <w:pPr>
        <w:rPr>
          <w:b/>
        </w:rPr>
      </w:pPr>
      <w:r>
        <w:rPr>
          <w:rFonts w:hint="eastAsia"/>
          <w:b/>
        </w:rPr>
        <w:t>请求示例：</w:t>
      </w:r>
    </w:p>
    <w:p w:rsidR="00522DD0" w:rsidRPr="008510B3" w:rsidRDefault="005446D3"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6" w:history="1">
        <w:r w:rsidR="00B125E0" w:rsidRPr="0079783C">
          <w:rPr>
            <w:rStyle w:val="af7"/>
          </w:rPr>
          <w:t>http://192.168.2.158:9000/ParkAPI/ApplyBinding?token=daa2f13951c447d5b9988f50751bcf4b</w:t>
        </w:r>
        <w:r w:rsidR="00B125E0" w:rsidRPr="0079783C">
          <w:rPr>
            <w:rStyle w:val="af7"/>
            <w:rFonts w:hint="eastAsia"/>
          </w:rPr>
          <w:t>&amp;</w:t>
        </w:r>
        <w:r w:rsidR="00B125E0" w:rsidRPr="0079783C">
          <w:rPr>
            <w:rStyle w:val="af7"/>
          </w:rPr>
          <w:t xml:space="preserve">UserInfoID </w:t>
        </w:r>
      </w:hyperlink>
      <w:r w:rsidR="00522DD0">
        <w:rPr>
          <w:rStyle w:val="af7"/>
          <w:rFonts w:hint="eastAsia"/>
        </w:rPr>
        <w:t>=</w:t>
      </w:r>
      <w:r w:rsidR="00B125E0">
        <w:rPr>
          <w:rStyle w:val="af7"/>
          <w:rFonts w:hint="eastAsia"/>
        </w:rPr>
        <w:t>0</w:t>
      </w:r>
    </w:p>
    <w:p w:rsidR="00522DD0" w:rsidRDefault="00522DD0" w:rsidP="00522DD0">
      <w:pPr>
        <w:rPr>
          <w:b/>
        </w:rPr>
      </w:pPr>
      <w:r>
        <w:rPr>
          <w:rFonts w:hint="eastAsia"/>
          <w:b/>
        </w:rPr>
        <w:t>成功回复示例</w:t>
      </w:r>
      <w:r>
        <w:rPr>
          <w:rFonts w:hint="eastAsia"/>
          <w:b/>
        </w:rPr>
        <w:t>:</w:t>
      </w:r>
    </w:p>
    <w:p w:rsidR="00522DD0" w:rsidRPr="007F1246" w:rsidRDefault="00522DD0"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7D47CB">
        <w:rPr>
          <w:rFonts w:hint="eastAsia"/>
        </w:rPr>
        <w:t>1</w:t>
      </w:r>
      <w:r w:rsidRPr="00896267">
        <w:t>}</w:t>
      </w:r>
      <w:r w:rsidRPr="0069679C">
        <w:rPr>
          <w:rFonts w:hint="eastAsia"/>
        </w:rPr>
        <w:t xml:space="preserve"> </w:t>
      </w:r>
    </w:p>
    <w:p w:rsidR="00522DD0" w:rsidRDefault="00522DD0" w:rsidP="00522DD0">
      <w:pPr>
        <w:rPr>
          <w:b/>
        </w:rPr>
      </w:pPr>
      <w:r>
        <w:rPr>
          <w:rFonts w:hint="eastAsia"/>
          <w:b/>
        </w:rPr>
        <w:t>失败回复示例</w:t>
      </w:r>
      <w:r>
        <w:rPr>
          <w:rFonts w:hint="eastAsia"/>
          <w:b/>
        </w:rPr>
        <w:t>:</w:t>
      </w:r>
    </w:p>
    <w:p w:rsidR="00522DD0" w:rsidRPr="007F1246" w:rsidRDefault="00522DD0"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A17FC" w:rsidRPr="00B5638D" w:rsidRDefault="00BA17FC" w:rsidP="00BA17FC">
      <w:pPr>
        <w:pStyle w:val="3"/>
      </w:pPr>
      <w:r>
        <w:rPr>
          <w:rFonts w:hint="eastAsia"/>
        </w:rPr>
        <w:t>取消绑定接口</w:t>
      </w:r>
    </w:p>
    <w:p w:rsidR="00BA17FC" w:rsidRPr="00E47307" w:rsidRDefault="00BA17FC" w:rsidP="00BA17FC">
      <w:pPr>
        <w:rPr>
          <w:b/>
        </w:rPr>
      </w:pPr>
      <w:r w:rsidRPr="00E47307">
        <w:rPr>
          <w:rFonts w:hint="eastAsia"/>
          <w:b/>
        </w:rPr>
        <w:t>url:</w:t>
      </w:r>
    </w:p>
    <w:p w:rsidR="00BA17FC" w:rsidRPr="008510B3" w:rsidRDefault="005446D3"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7" w:history="1">
        <w:r w:rsidR="00BA17FC" w:rsidRPr="00506A16">
          <w:rPr>
            <w:rStyle w:val="af7"/>
          </w:rPr>
          <w:t>http://192</w:t>
        </w:r>
      </w:hyperlink>
      <w:r w:rsidR="00BA17FC">
        <w:rPr>
          <w:rStyle w:val="af7"/>
        </w:rPr>
        <w:t>.168.2.158</w:t>
      </w:r>
      <w:r w:rsidR="00BA17FC" w:rsidRPr="008510B3">
        <w:rPr>
          <w:rStyle w:val="af7"/>
        </w:rPr>
        <w:t>:9000/ParkAPI/</w:t>
      </w:r>
      <w:r w:rsidR="00BA17FC" w:rsidRPr="00BA17FC">
        <w:rPr>
          <w:rStyle w:val="af7"/>
        </w:rPr>
        <w:t>CancelBinding</w:t>
      </w:r>
    </w:p>
    <w:p w:rsidR="00BA17FC" w:rsidRPr="005879B3" w:rsidRDefault="00BA17FC" w:rsidP="00BA17FC">
      <w:pPr>
        <w:rPr>
          <w:b/>
        </w:rPr>
      </w:pPr>
      <w:r w:rsidRPr="00E47307">
        <w:rPr>
          <w:rFonts w:hint="eastAsia"/>
          <w:b/>
        </w:rPr>
        <w:t>请求</w:t>
      </w:r>
      <w:r w:rsidRPr="00E47307">
        <w:rPr>
          <w:b/>
        </w:rPr>
        <w:t>方式</w:t>
      </w:r>
      <w:r w:rsidRPr="00E47307">
        <w:rPr>
          <w:rFonts w:hint="eastAsia"/>
          <w:b/>
        </w:rPr>
        <w:t>：</w:t>
      </w:r>
    </w:p>
    <w:p w:rsidR="00BA17FC" w:rsidRDefault="00BA17FC" w:rsidP="00BA17FC">
      <w:r>
        <w:t>POST</w:t>
      </w:r>
      <w:r>
        <w:t>，</w:t>
      </w:r>
      <w:r>
        <w:t>GET</w:t>
      </w:r>
    </w:p>
    <w:p w:rsidR="00BA17FC" w:rsidRDefault="00BA17FC" w:rsidP="00BA17F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A17FC" w:rsidTr="007D47CB">
        <w:tc>
          <w:tcPr>
            <w:tcW w:w="1809"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说明</w:t>
            </w:r>
          </w:p>
        </w:tc>
      </w:tr>
      <w:tr w:rsidR="00BA17FC" w:rsidTr="007D47CB">
        <w:tc>
          <w:tcPr>
            <w:tcW w:w="1809" w:type="dxa"/>
          </w:tcPr>
          <w:p w:rsidR="00BA17FC" w:rsidRPr="00EC78A7" w:rsidRDefault="00BA17FC" w:rsidP="007D47CB">
            <w:pPr>
              <w:spacing w:line="264" w:lineRule="auto"/>
              <w:rPr>
                <w:b/>
                <w:kern w:val="2"/>
              </w:rPr>
            </w:pPr>
            <w:r w:rsidRPr="00EC78A7">
              <w:rPr>
                <w:b/>
                <w:kern w:val="2"/>
              </w:rPr>
              <w:t>token</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A17FC" w:rsidTr="007D47CB">
        <w:tc>
          <w:tcPr>
            <w:tcW w:w="1809" w:type="dxa"/>
          </w:tcPr>
          <w:p w:rsidR="00BA17FC" w:rsidRPr="00BA17FC" w:rsidRDefault="002D2CC1" w:rsidP="007D47CB">
            <w:pPr>
              <w:spacing w:line="264" w:lineRule="auto"/>
              <w:rPr>
                <w:kern w:val="2"/>
              </w:rPr>
            </w:pPr>
            <w:r>
              <w:rPr>
                <w:kern w:val="2"/>
              </w:rPr>
              <w:t>UserNO</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自注册用户的用户编号。如果登陆的用户是自注册用户则不需要传此参数，服务端会取消当前登陆用户的绑定信息；如果登陆的用户不是自注册用户则需要通过此参数指定要取消的是哪个自注册用户的绑定信息。</w:t>
            </w:r>
          </w:p>
        </w:tc>
      </w:tr>
      <w:tr w:rsidR="00BA17FC" w:rsidTr="007D47CB">
        <w:tc>
          <w:tcPr>
            <w:tcW w:w="1809" w:type="dxa"/>
          </w:tcPr>
          <w:p w:rsidR="00BA17FC" w:rsidRDefault="00BA17FC"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A17FC" w:rsidRPr="00E00670" w:rsidRDefault="00BA17FC"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A17FC" w:rsidRDefault="00BA17FC" w:rsidP="00BA17FC">
      <w:pPr>
        <w:rPr>
          <w:b/>
        </w:rPr>
      </w:pPr>
      <w:r>
        <w:rPr>
          <w:rFonts w:hint="eastAsia"/>
          <w:b/>
        </w:rPr>
        <w:t>返回</w:t>
      </w:r>
      <w:r>
        <w:rPr>
          <w:b/>
        </w:rPr>
        <w:t>数据</w:t>
      </w:r>
      <w:r w:rsidRPr="0050700F">
        <w:rPr>
          <w:rFonts w:hint="eastAsia"/>
          <w:b/>
        </w:rPr>
        <w:t>格式</w:t>
      </w:r>
      <w:r>
        <w:rPr>
          <w:rFonts w:hint="eastAsia"/>
          <w:b/>
        </w:rPr>
        <w:t>:</w:t>
      </w:r>
    </w:p>
    <w:p w:rsidR="00BA17FC" w:rsidRPr="0051022D" w:rsidRDefault="00BA17FC" w:rsidP="00BA17FC">
      <w:r>
        <w:t>JSON</w:t>
      </w:r>
    </w:p>
    <w:p w:rsidR="00BA17FC" w:rsidRDefault="00BA17FC" w:rsidP="00BA17F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A17FC"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说明</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A17FC" w:rsidRDefault="00BA17FC" w:rsidP="00BA17FC">
      <w:pPr>
        <w:rPr>
          <w:b/>
        </w:rPr>
      </w:pPr>
    </w:p>
    <w:p w:rsidR="00BA17FC" w:rsidRDefault="00BA17FC" w:rsidP="00BA17FC">
      <w:pPr>
        <w:rPr>
          <w:b/>
        </w:rPr>
      </w:pPr>
      <w:r>
        <w:rPr>
          <w:rFonts w:hint="eastAsia"/>
          <w:b/>
        </w:rPr>
        <w:t>请求示例：</w:t>
      </w:r>
    </w:p>
    <w:p w:rsidR="00BA17FC" w:rsidRPr="008510B3" w:rsidRDefault="005446D3"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8" w:history="1">
        <w:r w:rsidR="00BA17FC" w:rsidRPr="0079783C">
          <w:rPr>
            <w:rStyle w:val="af7"/>
          </w:rPr>
          <w:t>http://192.168.2.158:9000/ParkAPI/CancelBinding?token=daa2f13951c447d5b9988f50751bcf4b</w:t>
        </w:r>
      </w:hyperlink>
    </w:p>
    <w:p w:rsidR="00BA17FC" w:rsidRDefault="00BA17FC" w:rsidP="00BA17FC">
      <w:pPr>
        <w:rPr>
          <w:b/>
        </w:rPr>
      </w:pPr>
      <w:r>
        <w:rPr>
          <w:rFonts w:hint="eastAsia"/>
          <w:b/>
        </w:rPr>
        <w:t>成功回复示例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F362CB">
        <w:rPr>
          <w:rFonts w:hint="eastAsia"/>
        </w:rPr>
        <w:t>1</w:t>
      </w:r>
      <w:r w:rsidRPr="00896267">
        <w:t>}</w:t>
      </w:r>
      <w:r w:rsidRPr="0069679C">
        <w:rPr>
          <w:rFonts w:hint="eastAsia"/>
        </w:rPr>
        <w:t xml:space="preserve"> </w:t>
      </w:r>
    </w:p>
    <w:p w:rsidR="00BA17FC" w:rsidRDefault="00BA17FC" w:rsidP="00BA17FC">
      <w:pPr>
        <w:rPr>
          <w:b/>
        </w:rPr>
      </w:pPr>
      <w:r>
        <w:rPr>
          <w:rFonts w:hint="eastAsia"/>
          <w:b/>
        </w:rPr>
        <w:t>失败回复示例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A17FC" w:rsidRPr="00B5638D" w:rsidRDefault="007D47CB" w:rsidP="00BA17FC">
      <w:pPr>
        <w:pStyle w:val="3"/>
      </w:pPr>
      <w:r>
        <w:rPr>
          <w:rFonts w:hint="eastAsia"/>
        </w:rPr>
        <w:t>审核</w:t>
      </w:r>
      <w:r w:rsidR="00BA17FC">
        <w:rPr>
          <w:rFonts w:hint="eastAsia"/>
        </w:rPr>
        <w:t>绑定接口</w:t>
      </w:r>
    </w:p>
    <w:p w:rsidR="00BA17FC" w:rsidRPr="00E47307" w:rsidRDefault="00BA17FC" w:rsidP="00BA17FC">
      <w:pPr>
        <w:rPr>
          <w:b/>
        </w:rPr>
      </w:pPr>
      <w:r w:rsidRPr="00E47307">
        <w:rPr>
          <w:rFonts w:hint="eastAsia"/>
          <w:b/>
        </w:rPr>
        <w:t>url:</w:t>
      </w:r>
    </w:p>
    <w:p w:rsidR="00BA17FC" w:rsidRPr="008510B3" w:rsidRDefault="005446D3"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9" w:history="1">
        <w:r w:rsidR="00BA17FC" w:rsidRPr="00506A16">
          <w:rPr>
            <w:rStyle w:val="af7"/>
          </w:rPr>
          <w:t>http://192</w:t>
        </w:r>
      </w:hyperlink>
      <w:r w:rsidR="00BA17FC">
        <w:rPr>
          <w:rStyle w:val="af7"/>
        </w:rPr>
        <w:t>.168.2.158</w:t>
      </w:r>
      <w:r w:rsidR="00BA17FC" w:rsidRPr="008510B3">
        <w:rPr>
          <w:rStyle w:val="af7"/>
        </w:rPr>
        <w:t>:9000/ParkAPI/</w:t>
      </w:r>
      <w:r w:rsidR="007D47CB" w:rsidRPr="007D47CB">
        <w:rPr>
          <w:rStyle w:val="af7"/>
        </w:rPr>
        <w:t>ApprovalBinding</w:t>
      </w:r>
    </w:p>
    <w:p w:rsidR="00BA17FC" w:rsidRPr="005879B3" w:rsidRDefault="00BA17FC" w:rsidP="00BA17FC">
      <w:pPr>
        <w:rPr>
          <w:b/>
        </w:rPr>
      </w:pPr>
      <w:r w:rsidRPr="00E47307">
        <w:rPr>
          <w:rFonts w:hint="eastAsia"/>
          <w:b/>
        </w:rPr>
        <w:t>请求</w:t>
      </w:r>
      <w:r w:rsidRPr="00E47307">
        <w:rPr>
          <w:b/>
        </w:rPr>
        <w:t>方式</w:t>
      </w:r>
      <w:r w:rsidRPr="00E47307">
        <w:rPr>
          <w:rFonts w:hint="eastAsia"/>
          <w:b/>
        </w:rPr>
        <w:t>：</w:t>
      </w:r>
    </w:p>
    <w:p w:rsidR="00BA17FC" w:rsidRDefault="00BA17FC" w:rsidP="00BA17FC">
      <w:r>
        <w:t>POST</w:t>
      </w:r>
      <w:r>
        <w:t>，</w:t>
      </w:r>
      <w:r>
        <w:t>GET</w:t>
      </w:r>
    </w:p>
    <w:p w:rsidR="00BA17FC" w:rsidRDefault="00BA17FC" w:rsidP="00BA17F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A17FC" w:rsidTr="007D47CB">
        <w:tc>
          <w:tcPr>
            <w:tcW w:w="1809"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说明</w:t>
            </w:r>
          </w:p>
        </w:tc>
      </w:tr>
      <w:tr w:rsidR="00BA17FC" w:rsidTr="007D47CB">
        <w:tc>
          <w:tcPr>
            <w:tcW w:w="1809" w:type="dxa"/>
          </w:tcPr>
          <w:p w:rsidR="00BA17FC" w:rsidRPr="00EC78A7" w:rsidRDefault="00BA17FC" w:rsidP="007D47CB">
            <w:pPr>
              <w:spacing w:line="264" w:lineRule="auto"/>
              <w:rPr>
                <w:b/>
                <w:kern w:val="2"/>
              </w:rPr>
            </w:pPr>
            <w:r w:rsidRPr="00EC78A7">
              <w:rPr>
                <w:b/>
                <w:kern w:val="2"/>
              </w:rPr>
              <w:t>token</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A17FC" w:rsidTr="007D47CB">
        <w:tc>
          <w:tcPr>
            <w:tcW w:w="1809" w:type="dxa"/>
          </w:tcPr>
          <w:p w:rsidR="00BA17FC" w:rsidRPr="00CF1D7B" w:rsidRDefault="002D2CC1" w:rsidP="007D47CB">
            <w:pPr>
              <w:spacing w:line="264" w:lineRule="auto"/>
              <w:rPr>
                <w:b/>
                <w:kern w:val="2"/>
              </w:rPr>
            </w:pPr>
            <w:r>
              <w:rPr>
                <w:b/>
                <w:kern w:val="2"/>
              </w:rPr>
              <w:t>UserNO</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A17FC" w:rsidRDefault="007D47CB" w:rsidP="007D47CB">
            <w:pPr>
              <w:spacing w:line="264" w:lineRule="auto"/>
              <w:rPr>
                <w:rFonts w:ascii="Consolas" w:hAnsi="Consolas" w:cs="Consolas"/>
                <w:sz w:val="18"/>
                <w:szCs w:val="18"/>
              </w:rPr>
            </w:pPr>
            <w:r>
              <w:rPr>
                <w:rFonts w:ascii="Consolas" w:hAnsi="Consolas" w:cs="Consolas" w:hint="eastAsia"/>
                <w:sz w:val="18"/>
                <w:szCs w:val="18"/>
              </w:rPr>
              <w:t>要审核的自注册用户的编号</w:t>
            </w:r>
            <w:r w:rsidR="00BA17FC">
              <w:rPr>
                <w:rFonts w:ascii="Consolas" w:hAnsi="Consolas" w:cs="Consolas" w:hint="eastAsia"/>
                <w:sz w:val="18"/>
                <w:szCs w:val="18"/>
              </w:rPr>
              <w:t>。</w:t>
            </w:r>
          </w:p>
        </w:tc>
      </w:tr>
      <w:tr w:rsidR="007D47CB" w:rsidTr="007D47CB">
        <w:tc>
          <w:tcPr>
            <w:tcW w:w="1809" w:type="dxa"/>
          </w:tcPr>
          <w:p w:rsidR="007D47CB" w:rsidRPr="002350E8" w:rsidRDefault="007D47CB" w:rsidP="007D47CB">
            <w:pPr>
              <w:spacing w:line="264" w:lineRule="auto"/>
              <w:rPr>
                <w:kern w:val="2"/>
              </w:rPr>
            </w:pPr>
            <w:r w:rsidRPr="002350E8">
              <w:rPr>
                <w:kern w:val="2"/>
              </w:rPr>
              <w:t>UserNew</w:t>
            </w:r>
          </w:p>
        </w:tc>
        <w:tc>
          <w:tcPr>
            <w:tcW w:w="1024" w:type="dxa"/>
          </w:tcPr>
          <w:p w:rsidR="007D47CB" w:rsidRPr="00E00670" w:rsidRDefault="007D47CB" w:rsidP="007D47C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数据结构参考</w:t>
            </w:r>
            <w:hyperlink w:anchor="_Model结构_1" w:history="1">
              <w:r w:rsidRPr="007D47CB">
                <w:rPr>
                  <w:rStyle w:val="af7"/>
                  <w:rFonts w:ascii="Consolas" w:hAnsi="Consolas" w:cs="Consolas" w:hint="eastAsia"/>
                  <w:sz w:val="18"/>
                  <w:szCs w:val="18"/>
                </w:rPr>
                <w:t>人员数据</w:t>
              </w:r>
              <w:r w:rsidRPr="007D47CB">
                <w:rPr>
                  <w:rStyle w:val="af7"/>
                  <w:rFonts w:ascii="Consolas" w:hAnsi="Consolas" w:cs="Consolas" w:hint="eastAsia"/>
                  <w:sz w:val="18"/>
                  <w:szCs w:val="18"/>
                </w:rPr>
                <w:t>Model</w:t>
              </w:r>
            </w:hyperlink>
            <w:r>
              <w:rPr>
                <w:rFonts w:ascii="Consolas" w:hAnsi="Consolas" w:cs="Consolas" w:hint="eastAsia"/>
                <w:sz w:val="18"/>
                <w:szCs w:val="18"/>
              </w:rPr>
              <w:t>。</w:t>
            </w:r>
          </w:p>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如果自注册用户申请绑定新人员则需要通过此参数输入新人员的数据。</w:t>
            </w:r>
          </w:p>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也可以通过此</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ID</w:t>
            </w:r>
            <w:r>
              <w:rPr>
                <w:rFonts w:ascii="Consolas" w:hAnsi="Consolas" w:cs="Consolas" w:hint="eastAsia"/>
                <w:sz w:val="18"/>
                <w:szCs w:val="18"/>
              </w:rPr>
              <w:t>字段指定需要绑定的现有人员</w:t>
            </w:r>
            <w:r w:rsidR="0016611E">
              <w:rPr>
                <w:rFonts w:ascii="Consolas" w:hAnsi="Consolas" w:cs="Consolas" w:hint="eastAsia"/>
                <w:sz w:val="18"/>
                <w:szCs w:val="18"/>
              </w:rPr>
              <w:t>。</w:t>
            </w:r>
          </w:p>
        </w:tc>
      </w:tr>
      <w:tr w:rsidR="007D47CB" w:rsidTr="007D47CB">
        <w:tc>
          <w:tcPr>
            <w:tcW w:w="1809" w:type="dxa"/>
          </w:tcPr>
          <w:p w:rsidR="007D47CB" w:rsidRPr="002350E8" w:rsidRDefault="007D47CB" w:rsidP="007D47CB">
            <w:pPr>
              <w:spacing w:line="264" w:lineRule="auto"/>
              <w:rPr>
                <w:kern w:val="2"/>
              </w:rPr>
            </w:pPr>
            <w:r w:rsidRPr="002350E8">
              <w:rPr>
                <w:kern w:val="2"/>
              </w:rPr>
              <w:t>AutoUserNO</w:t>
            </w:r>
          </w:p>
        </w:tc>
        <w:tc>
          <w:tcPr>
            <w:tcW w:w="1024" w:type="dxa"/>
          </w:tcPr>
          <w:p w:rsidR="007D47CB" w:rsidRPr="00E00670" w:rsidRDefault="007D47CB" w:rsidP="007D47C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指定需要新增人员时是否自动生成人员编号</w:t>
            </w:r>
          </w:p>
        </w:tc>
      </w:tr>
      <w:tr w:rsidR="00BA17FC" w:rsidTr="007D47CB">
        <w:tc>
          <w:tcPr>
            <w:tcW w:w="1809" w:type="dxa"/>
          </w:tcPr>
          <w:p w:rsidR="00BA17FC" w:rsidRDefault="00BA17FC"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A17FC" w:rsidRPr="00E00670" w:rsidRDefault="00BA17FC"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A17FC" w:rsidRDefault="00BA17FC" w:rsidP="00BA17FC">
      <w:pPr>
        <w:rPr>
          <w:b/>
        </w:rPr>
      </w:pPr>
      <w:r>
        <w:rPr>
          <w:rFonts w:hint="eastAsia"/>
          <w:b/>
        </w:rPr>
        <w:t>返回</w:t>
      </w:r>
      <w:r>
        <w:rPr>
          <w:b/>
        </w:rPr>
        <w:t>数据</w:t>
      </w:r>
      <w:r w:rsidRPr="0050700F">
        <w:rPr>
          <w:rFonts w:hint="eastAsia"/>
          <w:b/>
        </w:rPr>
        <w:t>格式</w:t>
      </w:r>
      <w:r>
        <w:rPr>
          <w:rFonts w:hint="eastAsia"/>
          <w:b/>
        </w:rPr>
        <w:t>:</w:t>
      </w:r>
    </w:p>
    <w:p w:rsidR="00BA17FC" w:rsidRPr="0051022D" w:rsidRDefault="00BA17FC" w:rsidP="00BA17FC">
      <w:r>
        <w:t>JSON</w:t>
      </w:r>
    </w:p>
    <w:p w:rsidR="00BA17FC" w:rsidRDefault="00BA17FC" w:rsidP="00BA17FC">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A17FC"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说明</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A17FC" w:rsidRDefault="00BA17FC" w:rsidP="00BA17FC">
      <w:pPr>
        <w:rPr>
          <w:b/>
        </w:rPr>
      </w:pPr>
    </w:p>
    <w:p w:rsidR="00BA17FC" w:rsidRDefault="00BA17FC" w:rsidP="00BA17FC">
      <w:pPr>
        <w:rPr>
          <w:b/>
        </w:rPr>
      </w:pPr>
      <w:r>
        <w:rPr>
          <w:rFonts w:hint="eastAsia"/>
          <w:b/>
        </w:rPr>
        <w:t>请求示例：</w:t>
      </w:r>
    </w:p>
    <w:p w:rsidR="00BA17FC" w:rsidRPr="008510B3" w:rsidRDefault="005446D3"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0" w:history="1">
        <w:r w:rsidR="00A0777D" w:rsidRPr="0079783C">
          <w:rPr>
            <w:rStyle w:val="af7"/>
          </w:rPr>
          <w:t>http://192.168.2.158:9000/ParkAPI/ApprovalBinding?token=daa2f13951c447d5b9988f50751bcf4b</w:t>
        </w:r>
        <w:r w:rsidR="00A0777D" w:rsidRPr="0079783C">
          <w:rPr>
            <w:rStyle w:val="af7"/>
            <w:rFonts w:hint="eastAsia"/>
          </w:rPr>
          <w:t>&amp;</w:t>
        </w:r>
        <w:r w:rsidR="002D2CC1">
          <w:rPr>
            <w:rStyle w:val="af7"/>
          </w:rPr>
          <w:t>UserNO</w:t>
        </w:r>
        <w:r w:rsidR="00A0777D" w:rsidRPr="0079783C">
          <w:rPr>
            <w:rStyle w:val="af7"/>
          </w:rPr>
          <w:t xml:space="preserve"> </w:t>
        </w:r>
      </w:hyperlink>
      <w:r w:rsidR="00BA17FC">
        <w:rPr>
          <w:rStyle w:val="af7"/>
          <w:rFonts w:hint="eastAsia"/>
        </w:rPr>
        <w:t>=</w:t>
      </w:r>
      <w:r w:rsidR="002B4B51">
        <w:rPr>
          <w:rStyle w:val="af7"/>
          <w:rFonts w:hint="eastAsia"/>
        </w:rPr>
        <w:t>1</w:t>
      </w:r>
    </w:p>
    <w:p w:rsidR="00BA17FC" w:rsidRDefault="00BA17FC" w:rsidP="00BA17FC">
      <w:pPr>
        <w:rPr>
          <w:b/>
        </w:rPr>
      </w:pPr>
      <w:r>
        <w:rPr>
          <w:rFonts w:hint="eastAsia"/>
          <w:b/>
        </w:rPr>
        <w:t>成功回复示例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2B4B51">
        <w:rPr>
          <w:rFonts w:hint="eastAsia"/>
        </w:rPr>
        <w:t>1</w:t>
      </w:r>
      <w:r w:rsidRPr="00896267">
        <w:t>}</w:t>
      </w:r>
      <w:r w:rsidRPr="0069679C">
        <w:rPr>
          <w:rFonts w:hint="eastAsia"/>
        </w:rPr>
        <w:t xml:space="preserve"> </w:t>
      </w:r>
    </w:p>
    <w:p w:rsidR="00BA17FC" w:rsidRDefault="00BA17FC" w:rsidP="00BA17FC">
      <w:pPr>
        <w:rPr>
          <w:b/>
        </w:rPr>
      </w:pPr>
      <w:r>
        <w:rPr>
          <w:rFonts w:hint="eastAsia"/>
          <w:b/>
        </w:rPr>
        <w:t>失败回复示例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7B5AD7" w:rsidRDefault="007B5AD7" w:rsidP="007B5AD7">
      <w:pPr>
        <w:pStyle w:val="3"/>
      </w:pPr>
      <w:r>
        <w:rPr>
          <w:rFonts w:hint="eastAsia"/>
        </w:rPr>
        <w:t>自注册用户照片上传接口</w:t>
      </w:r>
    </w:p>
    <w:p w:rsidR="007B5AD7" w:rsidRPr="00E47307" w:rsidRDefault="007B5AD7" w:rsidP="007B5AD7">
      <w:pPr>
        <w:rPr>
          <w:b/>
        </w:rPr>
      </w:pPr>
      <w:r w:rsidRPr="00E47307">
        <w:rPr>
          <w:rFonts w:hint="eastAsia"/>
          <w:b/>
        </w:rPr>
        <w:t>url:</w:t>
      </w:r>
    </w:p>
    <w:p w:rsidR="007B5AD7" w:rsidRPr="008510B3" w:rsidRDefault="005446D3"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1" w:history="1">
        <w:r w:rsidR="007B5AD7" w:rsidRPr="00506A16">
          <w:rPr>
            <w:rStyle w:val="af7"/>
          </w:rPr>
          <w:t>http://192</w:t>
        </w:r>
      </w:hyperlink>
      <w:r w:rsidR="007B5AD7">
        <w:rPr>
          <w:rStyle w:val="af7"/>
        </w:rPr>
        <w:t>.168.2.158</w:t>
      </w:r>
      <w:r w:rsidR="007B5AD7" w:rsidRPr="008510B3">
        <w:rPr>
          <w:rStyle w:val="af7"/>
        </w:rPr>
        <w:t>:9000/ParkAPI/</w:t>
      </w:r>
      <w:r w:rsidR="007B5AD7" w:rsidRPr="007B5AD7">
        <w:rPr>
          <w:rStyle w:val="af7"/>
        </w:rPr>
        <w:t>SetSelfImage</w:t>
      </w:r>
    </w:p>
    <w:p w:rsidR="007B5AD7" w:rsidRPr="005879B3" w:rsidRDefault="007B5AD7" w:rsidP="007B5AD7">
      <w:pPr>
        <w:rPr>
          <w:b/>
        </w:rPr>
      </w:pPr>
      <w:r w:rsidRPr="00E47307">
        <w:rPr>
          <w:b/>
        </w:rPr>
        <w:t>HTTP</w:t>
      </w:r>
      <w:r w:rsidRPr="00E47307">
        <w:rPr>
          <w:rFonts w:hint="eastAsia"/>
          <w:b/>
        </w:rPr>
        <w:t>请求</w:t>
      </w:r>
      <w:r w:rsidRPr="00E47307">
        <w:rPr>
          <w:b/>
        </w:rPr>
        <w:t>方式</w:t>
      </w:r>
      <w:r w:rsidRPr="00E47307">
        <w:rPr>
          <w:rFonts w:hint="eastAsia"/>
          <w:b/>
        </w:rPr>
        <w:t>：</w:t>
      </w:r>
    </w:p>
    <w:p w:rsidR="007B5AD7" w:rsidRDefault="007B5AD7" w:rsidP="007B5AD7">
      <w:r>
        <w:t>POST</w:t>
      </w:r>
      <w:r>
        <w:rPr>
          <w:rFonts w:hint="eastAsia"/>
        </w:rPr>
        <w:t>，</w:t>
      </w:r>
      <w:r>
        <w:rPr>
          <w:rFonts w:hint="eastAsia"/>
        </w:rPr>
        <w:t>GET</w:t>
      </w:r>
    </w:p>
    <w:p w:rsidR="007B5AD7" w:rsidRDefault="007B5AD7" w:rsidP="007B5AD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B5AD7" w:rsidTr="002A748F">
        <w:tc>
          <w:tcPr>
            <w:tcW w:w="1809"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说明</w:t>
            </w:r>
          </w:p>
        </w:tc>
      </w:tr>
      <w:tr w:rsidR="007B5AD7" w:rsidTr="002A748F">
        <w:tc>
          <w:tcPr>
            <w:tcW w:w="1809" w:type="dxa"/>
          </w:tcPr>
          <w:p w:rsidR="007B5AD7" w:rsidRPr="00EC78A7" w:rsidRDefault="007B5AD7" w:rsidP="002A748F">
            <w:pPr>
              <w:spacing w:line="264" w:lineRule="auto"/>
              <w:rPr>
                <w:b/>
                <w:kern w:val="2"/>
              </w:rPr>
            </w:pPr>
            <w:r w:rsidRPr="00EC78A7">
              <w:rPr>
                <w:b/>
                <w:kern w:val="2"/>
              </w:rPr>
              <w:t>token</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B5AD7" w:rsidTr="002A748F">
        <w:tc>
          <w:tcPr>
            <w:tcW w:w="1809" w:type="dxa"/>
          </w:tcPr>
          <w:p w:rsidR="007B5AD7" w:rsidRPr="00750ECC" w:rsidRDefault="007B5AD7" w:rsidP="002A748F">
            <w:pPr>
              <w:spacing w:line="264" w:lineRule="auto"/>
              <w:rPr>
                <w:kern w:val="2"/>
              </w:rPr>
            </w:pPr>
            <w:r w:rsidRPr="00750ECC">
              <w:rPr>
                <w:rFonts w:hint="eastAsia"/>
                <w:kern w:val="2"/>
              </w:rPr>
              <w:t>UserNO</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50ECC"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B5AD7" w:rsidRDefault="007B5AD7" w:rsidP="007B5AD7">
            <w:pPr>
              <w:spacing w:line="264" w:lineRule="auto"/>
              <w:rPr>
                <w:rFonts w:ascii="Consolas" w:hAnsi="Consolas" w:cs="Consolas"/>
                <w:sz w:val="18"/>
                <w:szCs w:val="18"/>
              </w:rPr>
            </w:pPr>
            <w:r>
              <w:rPr>
                <w:rFonts w:ascii="Consolas" w:hAnsi="Consolas" w:cs="Consolas" w:hint="eastAsia"/>
                <w:sz w:val="18"/>
                <w:szCs w:val="18"/>
              </w:rPr>
              <w:t>自注册用户的编号</w:t>
            </w:r>
            <w:r w:rsidR="00750ECC">
              <w:rPr>
                <w:rFonts w:ascii="Consolas" w:hAnsi="Consolas" w:cs="Consolas" w:hint="eastAsia"/>
                <w:sz w:val="18"/>
                <w:szCs w:val="18"/>
              </w:rPr>
              <w:t>。</w:t>
            </w:r>
            <w:r w:rsidR="00584188">
              <w:rPr>
                <w:rFonts w:ascii="Consolas" w:hAnsi="Consolas" w:cs="Consolas" w:hint="eastAsia"/>
                <w:sz w:val="18"/>
                <w:szCs w:val="18"/>
              </w:rPr>
              <w:t>自注册用户登陆的不需要传此参数。</w:t>
            </w:r>
          </w:p>
        </w:tc>
      </w:tr>
      <w:tr w:rsidR="007B5AD7" w:rsidTr="002A748F">
        <w:tc>
          <w:tcPr>
            <w:tcW w:w="1809" w:type="dxa"/>
          </w:tcPr>
          <w:p w:rsidR="007B5AD7" w:rsidRDefault="007B5AD7"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B5AD7" w:rsidRPr="00E00670" w:rsidRDefault="007B5AD7"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B5AD7" w:rsidRDefault="007B5AD7"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B5AD7" w:rsidRDefault="007B5AD7" w:rsidP="007B5AD7">
      <w:pPr>
        <w:rPr>
          <w:b/>
        </w:rPr>
      </w:pPr>
      <w:r>
        <w:rPr>
          <w:rFonts w:hint="eastAsia"/>
          <w:b/>
        </w:rPr>
        <w:t>返回</w:t>
      </w:r>
      <w:r>
        <w:rPr>
          <w:b/>
        </w:rPr>
        <w:t>数据</w:t>
      </w:r>
      <w:r w:rsidRPr="0050700F">
        <w:rPr>
          <w:rFonts w:hint="eastAsia"/>
          <w:b/>
        </w:rPr>
        <w:t>格式</w:t>
      </w:r>
      <w:r>
        <w:rPr>
          <w:rFonts w:hint="eastAsia"/>
          <w:b/>
        </w:rPr>
        <w:t>:</w:t>
      </w:r>
    </w:p>
    <w:p w:rsidR="007B5AD7" w:rsidRPr="0051022D" w:rsidRDefault="007B5AD7" w:rsidP="007B5AD7">
      <w:r>
        <w:t>JSON</w:t>
      </w:r>
    </w:p>
    <w:p w:rsidR="007B5AD7" w:rsidRDefault="007B5AD7" w:rsidP="007B5AD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B5AD7"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说明</w:t>
            </w:r>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B5AD7" w:rsidRDefault="007B5AD7" w:rsidP="007B5AD7">
      <w:pPr>
        <w:rPr>
          <w:b/>
        </w:rPr>
      </w:pPr>
      <w:r>
        <w:rPr>
          <w:rFonts w:hint="eastAsia"/>
        </w:rPr>
        <w:t>data</w:t>
      </w:r>
      <w:r>
        <w:rPr>
          <w:rFonts w:hint="eastAsia"/>
          <w:b/>
        </w:rPr>
        <w:t>中的数据：</w:t>
      </w:r>
      <w:r>
        <w:rPr>
          <w:rFonts w:hint="eastAsia"/>
        </w:rPr>
        <w:t>1</w:t>
      </w:r>
    </w:p>
    <w:p w:rsidR="007B5AD7" w:rsidRDefault="007B5AD7" w:rsidP="007B5AD7">
      <w:pPr>
        <w:rPr>
          <w:b/>
        </w:rPr>
      </w:pPr>
      <w:r>
        <w:rPr>
          <w:rFonts w:hint="eastAsia"/>
          <w:b/>
        </w:rPr>
        <w:t>请求示例：</w:t>
      </w:r>
    </w:p>
    <w:p w:rsidR="007B5AD7" w:rsidRPr="008510B3" w:rsidRDefault="005446D3"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2" w:history="1">
        <w:r w:rsidR="007B5AD7" w:rsidRPr="00506A16">
          <w:rPr>
            <w:rStyle w:val="af7"/>
          </w:rPr>
          <w:t>http://192</w:t>
        </w:r>
      </w:hyperlink>
      <w:r w:rsidR="007B5AD7" w:rsidRPr="00E9384F">
        <w:rPr>
          <w:rStyle w:val="af7"/>
        </w:rPr>
        <w:t>.168.2.</w:t>
      </w:r>
      <w:r w:rsidR="007B5AD7">
        <w:rPr>
          <w:rStyle w:val="af7"/>
        </w:rPr>
        <w:t>158</w:t>
      </w:r>
      <w:r w:rsidR="007B5AD7" w:rsidRPr="00E9384F">
        <w:rPr>
          <w:rStyle w:val="af7"/>
        </w:rPr>
        <w:t>:9000/ParkAPI/</w:t>
      </w:r>
      <w:r w:rsidR="007B5AD7" w:rsidRPr="007B5AD7">
        <w:rPr>
          <w:rStyle w:val="af7"/>
        </w:rPr>
        <w:t>SetSelfImage</w:t>
      </w:r>
      <w:r w:rsidR="007B5AD7" w:rsidRPr="00E9384F">
        <w:rPr>
          <w:rStyle w:val="af7"/>
        </w:rPr>
        <w:t>?token=e4c6fa1f4ca5459db95dc8f1b5edfd5d&amp;</w:t>
      </w:r>
      <w:r w:rsidR="007B5AD7">
        <w:rPr>
          <w:rStyle w:val="af7"/>
          <w:rFonts w:hint="eastAsia"/>
        </w:rPr>
        <w:t>UserNO=1234</w:t>
      </w:r>
    </w:p>
    <w:p w:rsidR="007B5AD7" w:rsidRPr="00502B92" w:rsidRDefault="007B5AD7" w:rsidP="007B5AD7">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Pr>
          <w:rFonts w:hint="eastAsia"/>
          <w:b/>
        </w:rPr>
        <w:t>Form</w:t>
      </w:r>
      <w:r>
        <w:rPr>
          <w:rFonts w:hint="eastAsia"/>
          <w:b/>
        </w:rPr>
        <w:t>表单的</w:t>
      </w:r>
      <w:r>
        <w:rPr>
          <w:rFonts w:hint="eastAsia"/>
          <w:b/>
        </w:rPr>
        <w:t>Action</w:t>
      </w:r>
      <w:r>
        <w:rPr>
          <w:rFonts w:hint="eastAsia"/>
          <w:b/>
        </w:rPr>
        <w:t>指定为请求的</w:t>
      </w:r>
      <w:r>
        <w:rPr>
          <w:rFonts w:hint="eastAsia"/>
          <w:b/>
        </w:rPr>
        <w:t>URL</w:t>
      </w:r>
      <w:r>
        <w:rPr>
          <w:rFonts w:hint="eastAsia"/>
          <w:b/>
        </w:rPr>
        <w:t>。如</w:t>
      </w:r>
      <w:r>
        <w:rPr>
          <w:rFonts w:hint="eastAsia"/>
          <w:b/>
        </w:rPr>
        <w:t xml:space="preserve">: </w:t>
      </w:r>
    </w:p>
    <w:p w:rsidR="007B5AD7" w:rsidRPr="008D7838"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t>“</w:t>
      </w:r>
      <w:r w:rsidRPr="008D7838">
        <w:t>http://192.168.2.158:9000/ParkAPI/UploadCaptureImage?token=e4c6fa1f4ca5459db95dc8f1b5edfd5d&amp;StationId=0&amp;Date=20160501</w:t>
      </w:r>
      <w:r>
        <w:t>”</w:t>
      </w:r>
      <w:r w:rsidRPr="008D7838">
        <w:t xml:space="preserve"> method=</w:t>
      </w:r>
      <w:r>
        <w:t>“</w:t>
      </w:r>
      <w:r w:rsidRPr="008D7838">
        <w:t>post</w:t>
      </w:r>
      <w:r>
        <w:t>”</w:t>
      </w:r>
      <w:r w:rsidRPr="008D7838">
        <w:t xml:space="preserve"> enctype=</w:t>
      </w:r>
      <w:r>
        <w:t>“</w:t>
      </w:r>
      <w:r w:rsidRPr="008D7838">
        <w:t>multipart/form-data</w:t>
      </w:r>
      <w:r>
        <w:t>”</w:t>
      </w:r>
      <w:r w:rsidRPr="008D7838">
        <w:t xml:space="preserve"> name=</w:t>
      </w:r>
      <w:r>
        <w:t>“</w:t>
      </w:r>
      <w:r w:rsidRPr="008D7838">
        <w:t>form1</w:t>
      </w:r>
      <w:r>
        <w:t>”</w:t>
      </w:r>
      <w:r w:rsidRPr="008D7838">
        <w:t xml:space="preserve"> id=</w:t>
      </w:r>
      <w:r>
        <w:t>“</w:t>
      </w:r>
      <w:r w:rsidRPr="008D7838">
        <w:t>form1</w:t>
      </w:r>
      <w:r>
        <w:t>”</w:t>
      </w:r>
      <w:r w:rsidRPr="008D7838">
        <w:t>&gt;</w:t>
      </w:r>
      <w:r w:rsidRPr="008D7838">
        <w:rPr>
          <w:rFonts w:hint="eastAsia"/>
        </w:rPr>
        <w:t>&lt;/form&gt;</w:t>
      </w:r>
    </w:p>
    <w:p w:rsidR="007B5AD7" w:rsidRDefault="007B5AD7" w:rsidP="007B5AD7">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Pr="00E7083A">
        <w:rPr>
          <w:rFonts w:ascii="新宋体" w:hAnsi="新宋体" w:cs="新宋体"/>
          <w:color w:val="008000"/>
          <w:sz w:val="19"/>
          <w:szCs w:val="19"/>
          <w:highlight w:val="white"/>
        </w:rPr>
        <w:t xml:space="preserve"> </w:t>
      </w:r>
      <w:r>
        <w:rPr>
          <w:rFonts w:ascii="新宋体" w:hAnsi="新宋体" w:cs="新宋体"/>
          <w:color w:val="008000"/>
          <w:sz w:val="19"/>
          <w:szCs w:val="19"/>
          <w:highlight w:val="white"/>
        </w:rPr>
        <w:t>//</w:t>
      </w:r>
      <w:r>
        <w:rPr>
          <w:rFonts w:ascii="新宋体" w:hAnsi="新宋体" w:cs="新宋体" w:hint="eastAsia"/>
          <w:color w:val="008000"/>
          <w:sz w:val="19"/>
          <w:szCs w:val="19"/>
          <w:highlight w:val="white"/>
        </w:rPr>
        <w:t>传</w:t>
      </w:r>
      <w:r>
        <w:rPr>
          <w:rFonts w:ascii="新宋体" w:hAnsi="新宋体" w:cs="新宋体"/>
          <w:color w:val="008000"/>
          <w:sz w:val="19"/>
          <w:szCs w:val="19"/>
          <w:highlight w:val="white"/>
        </w:rPr>
        <w:t>Size</w:t>
      </w:r>
      <w:r>
        <w:rPr>
          <w:rFonts w:ascii="新宋体" w:hAnsi="新宋体" w:cs="新宋体"/>
          <w:color w:val="008000"/>
          <w:sz w:val="19"/>
          <w:szCs w:val="19"/>
          <w:highlight w:val="white"/>
        </w:rPr>
        <w:t>值方便服务器</w:t>
      </w:r>
      <w:r>
        <w:rPr>
          <w:rFonts w:ascii="新宋体" w:hAnsi="新宋体" w:cs="新宋体" w:hint="eastAsia"/>
          <w:color w:val="008000"/>
          <w:sz w:val="19"/>
          <w:szCs w:val="19"/>
          <w:highlight w:val="white"/>
        </w:rPr>
        <w:t>在传输文件内容之前</w:t>
      </w:r>
      <w:r>
        <w:rPr>
          <w:rFonts w:ascii="新宋体" w:hAnsi="新宋体" w:cs="新宋体"/>
          <w:color w:val="008000"/>
          <w:sz w:val="19"/>
          <w:szCs w:val="19"/>
          <w:highlight w:val="white"/>
        </w:rPr>
        <w:t>检查文件大小</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w:t>
      </w:r>
      <w:r w:rsidR="00506BE0" w:rsidRPr="00506BE0">
        <w:rPr>
          <w:rFonts w:ascii="新宋体" w:hAnsi="新宋体" w:cs="新宋体"/>
          <w:color w:val="A31515"/>
          <w:sz w:val="19"/>
          <w:szCs w:val="19"/>
        </w:rPr>
        <w:t>SetSelfImage</w:t>
      </w:r>
      <w:r>
        <w:rPr>
          <w:rFonts w:ascii="新宋体" w:hAnsi="新宋体" w:cs="新宋体"/>
          <w:color w:val="A31515"/>
          <w:sz w:val="19"/>
          <w:szCs w:val="19"/>
          <w:highlight w:val="white"/>
        </w:rPr>
        <w:t>?token={0}&amp;</w:t>
      </w:r>
      <w:r w:rsidR="00506BE0">
        <w:rPr>
          <w:rFonts w:ascii="新宋体" w:hAnsi="新宋体" w:cs="新宋体" w:hint="eastAsia"/>
          <w:color w:val="A31515"/>
          <w:sz w:val="19"/>
          <w:szCs w:val="19"/>
          <w:highlight w:val="white"/>
        </w:rPr>
        <w:t>UserNO</w:t>
      </w:r>
      <w:r>
        <w:rPr>
          <w:rFonts w:ascii="新宋体" w:hAnsi="新宋体" w:cs="新宋体"/>
          <w:color w:val="A31515"/>
          <w:sz w:val="19"/>
          <w:szCs w:val="19"/>
          <w:highlight w:val="white"/>
        </w:rPr>
        <w:t>={1}”</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w:t>
      </w:r>
      <w:r w:rsidR="00506BE0">
        <w:rPr>
          <w:rFonts w:ascii="新宋体" w:hAnsi="新宋体" w:cs="新宋体" w:hint="eastAsia"/>
          <w:color w:val="000000"/>
          <w:sz w:val="19"/>
          <w:szCs w:val="19"/>
          <w:highlight w:val="white"/>
        </w:rPr>
        <w:t>1234</w:t>
      </w:r>
      <w:r>
        <w:rPr>
          <w:rFonts w:ascii="新宋体" w:hAnsi="新宋体" w:cs="新宋体"/>
          <w:color w:val="000000"/>
          <w:sz w:val="19"/>
          <w:szCs w:val="19"/>
          <w:highlight w:val="white"/>
        </w:rPr>
        <w:t>), content).Result;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7B5AD7" w:rsidRDefault="007B5AD7" w:rsidP="007B5AD7">
      <w:pPr>
        <w:rPr>
          <w:rFonts w:ascii="新宋体" w:hAnsi="新宋体" w:cs="新宋体"/>
          <w:color w:val="0000FF"/>
          <w:sz w:val="19"/>
          <w:szCs w:val="19"/>
        </w:rPr>
      </w:pPr>
      <w:r>
        <w:rPr>
          <w:rFonts w:ascii="新宋体" w:hAnsi="新宋体" w:cs="新宋体"/>
          <w:color w:val="000000"/>
          <w:sz w:val="19"/>
          <w:szCs w:val="19"/>
          <w:highlight w:val="white"/>
        </w:rPr>
        <w:t>}</w:t>
      </w:r>
    </w:p>
    <w:p w:rsidR="007B5AD7" w:rsidRDefault="007B5AD7" w:rsidP="007B5AD7">
      <w:pPr>
        <w:rPr>
          <w:b/>
        </w:rPr>
      </w:pPr>
      <w:r>
        <w:rPr>
          <w:rFonts w:hint="eastAsia"/>
          <w:b/>
        </w:rPr>
        <w:t>成功回复示例</w:t>
      </w:r>
      <w:r>
        <w:rPr>
          <w:rFonts w:hint="eastAsia"/>
          <w:b/>
        </w:rPr>
        <w:t>:</w:t>
      </w:r>
    </w:p>
    <w:p w:rsidR="007B5AD7" w:rsidRPr="007F1246"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t>“</w:t>
      </w:r>
      <w:r w:rsidRPr="008D09BA">
        <w:t>rcode</w:t>
      </w:r>
      <w:r>
        <w:t>”</w:t>
      </w:r>
      <w:r w:rsidRPr="008D09BA">
        <w:t>:</w:t>
      </w:r>
      <w:r>
        <w:t>”</w:t>
      </w:r>
      <w:r w:rsidRPr="008D09BA">
        <w:t>200</w:t>
      </w:r>
      <w:r>
        <w:t>”</w:t>
      </w:r>
      <w:r w:rsidRPr="008D09BA">
        <w:t>,</w:t>
      </w:r>
      <w:r>
        <w:t>”</w:t>
      </w:r>
      <w:r w:rsidRPr="008D09BA">
        <w:t>msg</w:t>
      </w:r>
      <w:r>
        <w:t>”</w:t>
      </w:r>
      <w:r w:rsidRPr="008D09BA">
        <w:t>:</w:t>
      </w:r>
      <w:r>
        <w:t>”</w:t>
      </w:r>
      <w:r w:rsidRPr="008D09BA">
        <w:t>OK</w:t>
      </w:r>
      <w:r>
        <w:t>”</w:t>
      </w:r>
      <w:r w:rsidRPr="008D09BA">
        <w:t>,</w:t>
      </w:r>
      <w:r>
        <w:t>”</w:t>
      </w:r>
      <w:r w:rsidRPr="008D09BA">
        <w:t>data</w:t>
      </w:r>
      <w:r>
        <w:t>”</w:t>
      </w:r>
      <w:r w:rsidRPr="008D09BA">
        <w:t>:</w:t>
      </w:r>
      <w:r w:rsidRPr="00462D55">
        <w:rPr>
          <w:rFonts w:hint="eastAsia"/>
        </w:rPr>
        <w:t xml:space="preserve"> </w:t>
      </w:r>
      <w:r>
        <w:rPr>
          <w:rFonts w:hint="eastAsia"/>
        </w:rPr>
        <w:t>1</w:t>
      </w:r>
      <w:r w:rsidRPr="008D09BA">
        <w:t>}</w:t>
      </w:r>
      <w:r w:rsidRPr="0069679C">
        <w:rPr>
          <w:rFonts w:hint="eastAsia"/>
        </w:rPr>
        <w:t xml:space="preserve"> </w:t>
      </w:r>
    </w:p>
    <w:p w:rsidR="007B5AD7" w:rsidRDefault="007B5AD7" w:rsidP="007B5AD7">
      <w:pPr>
        <w:rPr>
          <w:b/>
        </w:rPr>
      </w:pPr>
      <w:r>
        <w:rPr>
          <w:rFonts w:hint="eastAsia"/>
          <w:b/>
        </w:rPr>
        <w:t>失败回复示例</w:t>
      </w:r>
      <w:r>
        <w:rPr>
          <w:rFonts w:hint="eastAsia"/>
          <w:b/>
        </w:rPr>
        <w:t>:</w:t>
      </w:r>
    </w:p>
    <w:p w:rsidR="007B5AD7" w:rsidRPr="007F1246"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7B5AD7" w:rsidRDefault="00506BE0" w:rsidP="007B5AD7">
      <w:pPr>
        <w:pStyle w:val="3"/>
      </w:pPr>
      <w:r>
        <w:rPr>
          <w:rFonts w:hint="eastAsia"/>
        </w:rPr>
        <w:t>自注册用户照片</w:t>
      </w:r>
      <w:r w:rsidR="007B5AD7">
        <w:rPr>
          <w:rFonts w:hint="eastAsia"/>
        </w:rPr>
        <w:t>下载接口</w:t>
      </w:r>
    </w:p>
    <w:p w:rsidR="007B5AD7" w:rsidRPr="00E47307" w:rsidRDefault="007B5AD7" w:rsidP="007B5AD7">
      <w:pPr>
        <w:rPr>
          <w:b/>
        </w:rPr>
      </w:pPr>
      <w:r w:rsidRPr="00E47307">
        <w:rPr>
          <w:rFonts w:hint="eastAsia"/>
          <w:b/>
        </w:rPr>
        <w:t>url:</w:t>
      </w:r>
    </w:p>
    <w:p w:rsidR="007B5AD7" w:rsidRPr="008510B3" w:rsidRDefault="005446D3"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3" w:history="1">
        <w:r w:rsidR="007B5AD7" w:rsidRPr="00506A16">
          <w:rPr>
            <w:rStyle w:val="af7"/>
          </w:rPr>
          <w:t>http://192</w:t>
        </w:r>
      </w:hyperlink>
      <w:r w:rsidR="007B5AD7">
        <w:rPr>
          <w:rStyle w:val="af7"/>
        </w:rPr>
        <w:t>.168.2.158</w:t>
      </w:r>
      <w:r w:rsidR="007B5AD7" w:rsidRPr="008510B3">
        <w:rPr>
          <w:rStyle w:val="af7"/>
        </w:rPr>
        <w:t>:9000/ParkAPI/</w:t>
      </w:r>
      <w:r w:rsidR="00506BE0" w:rsidRPr="00506BE0">
        <w:rPr>
          <w:rStyle w:val="af7"/>
        </w:rPr>
        <w:t>GetSelfImage</w:t>
      </w:r>
    </w:p>
    <w:p w:rsidR="007B5AD7" w:rsidRPr="005879B3" w:rsidRDefault="007B5AD7" w:rsidP="007B5AD7">
      <w:pPr>
        <w:rPr>
          <w:b/>
        </w:rPr>
      </w:pPr>
      <w:r w:rsidRPr="00E47307">
        <w:rPr>
          <w:b/>
        </w:rPr>
        <w:t>HTTP</w:t>
      </w:r>
      <w:r w:rsidRPr="00E47307">
        <w:rPr>
          <w:rFonts w:hint="eastAsia"/>
          <w:b/>
        </w:rPr>
        <w:t>请求</w:t>
      </w:r>
      <w:r w:rsidRPr="00E47307">
        <w:rPr>
          <w:b/>
        </w:rPr>
        <w:t>方式</w:t>
      </w:r>
      <w:r w:rsidRPr="00E47307">
        <w:rPr>
          <w:rFonts w:hint="eastAsia"/>
          <w:b/>
        </w:rPr>
        <w:t>：</w:t>
      </w:r>
    </w:p>
    <w:p w:rsidR="007B5AD7" w:rsidRDefault="007B5AD7" w:rsidP="007B5AD7">
      <w:r>
        <w:t>POST</w:t>
      </w:r>
      <w:r>
        <w:rPr>
          <w:rFonts w:hint="eastAsia"/>
        </w:rPr>
        <w:t>，</w:t>
      </w:r>
      <w:r>
        <w:rPr>
          <w:rFonts w:hint="eastAsia"/>
        </w:rPr>
        <w:t>GET</w:t>
      </w:r>
    </w:p>
    <w:p w:rsidR="007B5AD7" w:rsidRDefault="007B5AD7" w:rsidP="007B5AD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B5AD7" w:rsidTr="002A748F">
        <w:tc>
          <w:tcPr>
            <w:tcW w:w="1809"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说明</w:t>
            </w:r>
          </w:p>
        </w:tc>
      </w:tr>
      <w:tr w:rsidR="007B5AD7" w:rsidTr="002A748F">
        <w:tc>
          <w:tcPr>
            <w:tcW w:w="1809" w:type="dxa"/>
          </w:tcPr>
          <w:p w:rsidR="007B5AD7" w:rsidRPr="00EC78A7" w:rsidRDefault="007B5AD7" w:rsidP="002A748F">
            <w:pPr>
              <w:spacing w:line="264" w:lineRule="auto"/>
              <w:rPr>
                <w:b/>
                <w:kern w:val="2"/>
              </w:rPr>
            </w:pPr>
            <w:r w:rsidRPr="00EC78A7">
              <w:rPr>
                <w:b/>
                <w:kern w:val="2"/>
              </w:rPr>
              <w:t>token</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E4997" w:rsidTr="002A748F">
        <w:tc>
          <w:tcPr>
            <w:tcW w:w="1809" w:type="dxa"/>
          </w:tcPr>
          <w:p w:rsidR="005E4997" w:rsidRPr="00750ECC" w:rsidRDefault="005E4997" w:rsidP="00E81DD6">
            <w:pPr>
              <w:spacing w:line="264" w:lineRule="auto"/>
              <w:rPr>
                <w:kern w:val="2"/>
              </w:rPr>
            </w:pPr>
            <w:r w:rsidRPr="00750ECC">
              <w:rPr>
                <w:rFonts w:hint="eastAsia"/>
                <w:kern w:val="2"/>
              </w:rPr>
              <w:t>UserNO</w:t>
            </w:r>
          </w:p>
        </w:tc>
        <w:tc>
          <w:tcPr>
            <w:tcW w:w="1024" w:type="dxa"/>
          </w:tcPr>
          <w:p w:rsidR="005E4997" w:rsidRPr="00E00670" w:rsidRDefault="005E4997" w:rsidP="00E81DD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4997" w:rsidRPr="00E00670" w:rsidRDefault="005E4997" w:rsidP="00E81DD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4997" w:rsidRDefault="005E4997" w:rsidP="00E81DD6">
            <w:pPr>
              <w:spacing w:line="264" w:lineRule="auto"/>
              <w:rPr>
                <w:rFonts w:ascii="Consolas" w:hAnsi="Consolas" w:cs="Consolas"/>
                <w:sz w:val="18"/>
                <w:szCs w:val="18"/>
              </w:rPr>
            </w:pPr>
            <w:r>
              <w:rPr>
                <w:rFonts w:ascii="Consolas" w:hAnsi="Consolas" w:cs="Consolas" w:hint="eastAsia"/>
                <w:sz w:val="18"/>
                <w:szCs w:val="18"/>
              </w:rPr>
              <w:t>自注册用户的编号。自注册用户登陆的不需要传此参数。</w:t>
            </w:r>
          </w:p>
        </w:tc>
      </w:tr>
    </w:tbl>
    <w:p w:rsidR="007B5AD7" w:rsidRDefault="007B5AD7" w:rsidP="007B5AD7">
      <w:pPr>
        <w:rPr>
          <w:b/>
        </w:rPr>
      </w:pPr>
      <w:r>
        <w:rPr>
          <w:rFonts w:hint="eastAsia"/>
          <w:b/>
        </w:rPr>
        <w:t>返回</w:t>
      </w:r>
      <w:r>
        <w:rPr>
          <w:b/>
        </w:rPr>
        <w:t>数据</w:t>
      </w:r>
      <w:r w:rsidRPr="0050700F">
        <w:rPr>
          <w:rFonts w:hint="eastAsia"/>
          <w:b/>
        </w:rPr>
        <w:t>格式</w:t>
      </w:r>
      <w:r>
        <w:rPr>
          <w:rFonts w:hint="eastAsia"/>
          <w:b/>
        </w:rPr>
        <w:t>:</w:t>
      </w:r>
    </w:p>
    <w:p w:rsidR="007B5AD7" w:rsidRPr="0051022D" w:rsidRDefault="007B5AD7" w:rsidP="007B5AD7">
      <w:r>
        <w:rPr>
          <w:rFonts w:hint="eastAsia"/>
        </w:rPr>
        <w:t>正常情况下直接返回照片数据，否则是页面出错信息</w:t>
      </w:r>
    </w:p>
    <w:p w:rsidR="007B5AD7" w:rsidRDefault="007B5AD7" w:rsidP="007B5AD7">
      <w:pPr>
        <w:rPr>
          <w:b/>
        </w:rPr>
      </w:pPr>
      <w:r>
        <w:rPr>
          <w:rFonts w:hint="eastAsia"/>
          <w:b/>
        </w:rPr>
        <w:t>请求示例：</w:t>
      </w:r>
    </w:p>
    <w:p w:rsidR="007B5AD7" w:rsidRPr="008510B3" w:rsidRDefault="005446D3"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4" w:history="1">
        <w:r w:rsidR="007B5AD7" w:rsidRPr="00506A16">
          <w:rPr>
            <w:rStyle w:val="af7"/>
          </w:rPr>
          <w:t>http://192</w:t>
        </w:r>
      </w:hyperlink>
      <w:r w:rsidR="007B5AD7" w:rsidRPr="00E9384F">
        <w:rPr>
          <w:rStyle w:val="af7"/>
        </w:rPr>
        <w:t>.168.2.</w:t>
      </w:r>
      <w:r w:rsidR="007B5AD7">
        <w:rPr>
          <w:rStyle w:val="af7"/>
        </w:rPr>
        <w:t>158</w:t>
      </w:r>
      <w:r w:rsidR="007B5AD7" w:rsidRPr="00E9384F">
        <w:rPr>
          <w:rStyle w:val="af7"/>
        </w:rPr>
        <w:t>:9000/ParkAPI/</w:t>
      </w:r>
      <w:r w:rsidR="00506BE0" w:rsidRPr="00506BE0">
        <w:rPr>
          <w:rStyle w:val="af7"/>
        </w:rPr>
        <w:t>GetSelfImage</w:t>
      </w:r>
      <w:r w:rsidR="007B5AD7" w:rsidRPr="00E9384F">
        <w:rPr>
          <w:rStyle w:val="af7"/>
        </w:rPr>
        <w:t>?token=e4c6fa1f4ca5459db95dc8f1b5edfd5d</w:t>
      </w:r>
      <w:r w:rsidR="007B5AD7" w:rsidRPr="00E56785">
        <w:rPr>
          <w:rStyle w:val="af7"/>
        </w:rPr>
        <w:t>&amp;</w:t>
      </w:r>
      <w:r w:rsidR="00506BE0">
        <w:rPr>
          <w:rStyle w:val="af7"/>
          <w:rFonts w:hint="eastAsia"/>
        </w:rPr>
        <w:t>UserNO=1234</w:t>
      </w:r>
    </w:p>
    <w:p w:rsidR="007B5AD7" w:rsidRDefault="007B5AD7" w:rsidP="007B5AD7">
      <w:pPr>
        <w:rPr>
          <w:b/>
        </w:rPr>
      </w:pPr>
      <w:r>
        <w:rPr>
          <w:rFonts w:hint="eastAsia"/>
          <w:b/>
        </w:rPr>
        <w:t>成功回复示例</w:t>
      </w:r>
      <w:r>
        <w:rPr>
          <w:rFonts w:hint="eastAsia"/>
          <w:b/>
        </w:rPr>
        <w:t>:</w:t>
      </w:r>
    </w:p>
    <w:p w:rsidR="007B5AD7" w:rsidRDefault="007B5AD7" w:rsidP="007B5AD7">
      <w:pPr>
        <w:rPr>
          <w:b/>
        </w:rPr>
      </w:pPr>
      <w:r>
        <w:rPr>
          <w:rFonts w:hint="eastAsia"/>
          <w:b/>
        </w:rPr>
        <w:t>失败回复示例</w:t>
      </w:r>
      <w:r>
        <w:rPr>
          <w:rFonts w:hint="eastAsia"/>
          <w:b/>
        </w:rPr>
        <w:t>:</w:t>
      </w:r>
    </w:p>
    <w:p w:rsidR="007B5AD7" w:rsidRDefault="007B5AD7" w:rsidP="007B5AD7">
      <w:pPr>
        <w:rPr>
          <w:b/>
        </w:rPr>
      </w:pPr>
      <w:r w:rsidRPr="00584DEA">
        <w:t>HTTP Status Code</w:t>
      </w:r>
      <w:r>
        <w:t>:</w:t>
      </w:r>
      <w:r w:rsidRPr="008510B3">
        <w:rPr>
          <w:rFonts w:hint="eastAsia"/>
        </w:rPr>
        <w:t xml:space="preserve"> </w:t>
      </w:r>
      <w:r>
        <w:rPr>
          <w:rFonts w:hint="eastAsia"/>
        </w:rPr>
        <w:t>404</w:t>
      </w:r>
    </w:p>
    <w:p w:rsidR="007B5AD7" w:rsidRPr="00697C7B" w:rsidRDefault="007B5AD7" w:rsidP="007B5AD7">
      <w:pPr>
        <w:rPr>
          <w:rStyle w:val="af7"/>
          <w:b/>
          <w:color w:val="auto"/>
          <w:u w:val="none"/>
        </w:rPr>
      </w:pPr>
      <w:r w:rsidRPr="00697C7B">
        <w:rPr>
          <w:rStyle w:val="af7"/>
          <w:rFonts w:hint="eastAsia"/>
          <w:b/>
          <w:color w:val="auto"/>
          <w:u w:val="none"/>
        </w:rPr>
        <w:t>以下是</w:t>
      </w:r>
      <w:r w:rsidRPr="00697C7B">
        <w:rPr>
          <w:rStyle w:val="af7"/>
          <w:rFonts w:hint="eastAsia"/>
          <w:b/>
          <w:color w:val="auto"/>
          <w:u w:val="none"/>
        </w:rPr>
        <w:t>C#</w:t>
      </w:r>
      <w:r w:rsidRPr="00697C7B">
        <w:rPr>
          <w:rStyle w:val="af7"/>
          <w:rFonts w:hint="eastAsia"/>
          <w:b/>
          <w:color w:val="auto"/>
          <w:u w:val="none"/>
        </w:rPr>
        <w:t>客户端下载文件的示例：</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lastRenderedPageBreak/>
        <w:t>HttpResponseMessage</w:t>
      </w:r>
      <w:r>
        <w:rPr>
          <w:rFonts w:ascii="新宋体" w:hAnsi="新宋体" w:cs="新宋体"/>
          <w:color w:val="000000"/>
          <w:sz w:val="19"/>
          <w:szCs w:val="19"/>
          <w:highlight w:val="white"/>
        </w:rPr>
        <w:t xml:space="preserve"> responseMessage;</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rPr>
          <w:rFonts w:ascii="新宋体" w:hAnsi="新宋体" w:cs="新宋体"/>
          <w:color w:val="000000"/>
          <w:sz w:val="19"/>
          <w:szCs w:val="19"/>
        </w:rPr>
      </w:pPr>
      <w:r>
        <w:rPr>
          <w:rFonts w:ascii="新宋体" w:hAnsi="新宋体" w:cs="新宋体"/>
          <w:color w:val="000000"/>
          <w:sz w:val="19"/>
          <w:szCs w:val="19"/>
          <w:highlight w:val="white"/>
        </w:rPr>
        <w:t>}</w:t>
      </w:r>
    </w:p>
    <w:p w:rsidR="00F87A35" w:rsidRDefault="00F87A35" w:rsidP="00F87A35">
      <w:pPr>
        <w:pStyle w:val="3"/>
      </w:pPr>
      <w:r>
        <w:rPr>
          <w:rFonts w:hint="eastAsia"/>
        </w:rPr>
        <w:t>自注册用户照片下载接口</w:t>
      </w:r>
      <w:r>
        <w:rPr>
          <w:rFonts w:hint="eastAsia"/>
        </w:rPr>
        <w:t>(JSON</w:t>
      </w:r>
      <w:r>
        <w:rPr>
          <w:rFonts w:hint="eastAsia"/>
        </w:rPr>
        <w:t>格式</w:t>
      </w:r>
      <w:r>
        <w:rPr>
          <w:rFonts w:hint="eastAsia"/>
        </w:rPr>
        <w:t>)</w:t>
      </w:r>
    </w:p>
    <w:p w:rsidR="00F87A35" w:rsidRPr="00E47307" w:rsidRDefault="00F87A35" w:rsidP="00F87A35">
      <w:pPr>
        <w:rPr>
          <w:b/>
        </w:rPr>
      </w:pPr>
      <w:r w:rsidRPr="00E47307">
        <w:rPr>
          <w:rFonts w:hint="eastAsia"/>
          <w:b/>
        </w:rPr>
        <w:t>url:</w:t>
      </w:r>
    </w:p>
    <w:p w:rsidR="00F87A35" w:rsidRPr="008510B3" w:rsidRDefault="005446D3" w:rsidP="00F87A3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5" w:history="1">
        <w:r w:rsidR="00F87A35" w:rsidRPr="00506A16">
          <w:rPr>
            <w:rStyle w:val="af7"/>
          </w:rPr>
          <w:t>http://192</w:t>
        </w:r>
      </w:hyperlink>
      <w:r w:rsidR="00F87A35">
        <w:rPr>
          <w:rStyle w:val="af7"/>
        </w:rPr>
        <w:t>.168.2.158</w:t>
      </w:r>
      <w:r w:rsidR="00F87A35" w:rsidRPr="008510B3">
        <w:rPr>
          <w:rStyle w:val="af7"/>
        </w:rPr>
        <w:t>:9000/ParkAPI/</w:t>
      </w:r>
      <w:r w:rsidR="00F87A35" w:rsidRPr="00506BE0">
        <w:rPr>
          <w:rStyle w:val="af7"/>
        </w:rPr>
        <w:t>GetSelfImage</w:t>
      </w:r>
      <w:r w:rsidR="00F87A35">
        <w:rPr>
          <w:rStyle w:val="af7"/>
          <w:rFonts w:hint="eastAsia"/>
        </w:rPr>
        <w:t>AsJson</w:t>
      </w:r>
    </w:p>
    <w:p w:rsidR="00F87A35" w:rsidRPr="005879B3" w:rsidRDefault="00F87A35" w:rsidP="00F87A35">
      <w:pPr>
        <w:rPr>
          <w:b/>
        </w:rPr>
      </w:pPr>
      <w:r w:rsidRPr="00E47307">
        <w:rPr>
          <w:b/>
        </w:rPr>
        <w:t>HTTP</w:t>
      </w:r>
      <w:r w:rsidRPr="00E47307">
        <w:rPr>
          <w:rFonts w:hint="eastAsia"/>
          <w:b/>
        </w:rPr>
        <w:t>请求</w:t>
      </w:r>
      <w:r w:rsidRPr="00E47307">
        <w:rPr>
          <w:b/>
        </w:rPr>
        <w:t>方式</w:t>
      </w:r>
      <w:r w:rsidRPr="00E47307">
        <w:rPr>
          <w:rFonts w:hint="eastAsia"/>
          <w:b/>
        </w:rPr>
        <w:t>：</w:t>
      </w:r>
    </w:p>
    <w:p w:rsidR="00F87A35" w:rsidRDefault="00F87A35" w:rsidP="00F87A35">
      <w:r>
        <w:t>POST</w:t>
      </w:r>
      <w:r>
        <w:rPr>
          <w:rFonts w:hint="eastAsia"/>
        </w:rPr>
        <w:t>，</w:t>
      </w:r>
      <w:r>
        <w:rPr>
          <w:rFonts w:hint="eastAsia"/>
        </w:rPr>
        <w:t>GET</w:t>
      </w:r>
    </w:p>
    <w:p w:rsidR="00F87A35" w:rsidRDefault="00F87A35" w:rsidP="00F87A3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87A35" w:rsidTr="002A748F">
        <w:tc>
          <w:tcPr>
            <w:tcW w:w="1809"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说明</w:t>
            </w:r>
          </w:p>
        </w:tc>
      </w:tr>
      <w:tr w:rsidR="00F87A35" w:rsidTr="002A748F">
        <w:tc>
          <w:tcPr>
            <w:tcW w:w="1809" w:type="dxa"/>
          </w:tcPr>
          <w:p w:rsidR="00F87A35" w:rsidRPr="00EC78A7" w:rsidRDefault="00F87A35" w:rsidP="002A748F">
            <w:pPr>
              <w:spacing w:line="264" w:lineRule="auto"/>
              <w:rPr>
                <w:b/>
                <w:kern w:val="2"/>
              </w:rPr>
            </w:pPr>
            <w:r w:rsidRPr="00EC78A7">
              <w:rPr>
                <w:b/>
                <w:kern w:val="2"/>
              </w:rPr>
              <w:t>token</w:t>
            </w:r>
          </w:p>
        </w:tc>
        <w:tc>
          <w:tcPr>
            <w:tcW w:w="1024" w:type="dxa"/>
          </w:tcPr>
          <w:p w:rsidR="00F87A35" w:rsidRPr="00E00670" w:rsidRDefault="00F87A35"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87A35" w:rsidRPr="00E00670" w:rsidRDefault="00F87A35"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87A35" w:rsidRPr="00E00670" w:rsidRDefault="00F87A35"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E4997" w:rsidTr="002A748F">
        <w:tc>
          <w:tcPr>
            <w:tcW w:w="1809" w:type="dxa"/>
          </w:tcPr>
          <w:p w:rsidR="005E4997" w:rsidRPr="00750ECC" w:rsidRDefault="005E4997" w:rsidP="00E81DD6">
            <w:pPr>
              <w:spacing w:line="264" w:lineRule="auto"/>
              <w:rPr>
                <w:kern w:val="2"/>
              </w:rPr>
            </w:pPr>
            <w:r w:rsidRPr="00750ECC">
              <w:rPr>
                <w:rFonts w:hint="eastAsia"/>
                <w:kern w:val="2"/>
              </w:rPr>
              <w:t>UserNO</w:t>
            </w:r>
          </w:p>
        </w:tc>
        <w:tc>
          <w:tcPr>
            <w:tcW w:w="1024" w:type="dxa"/>
          </w:tcPr>
          <w:p w:rsidR="005E4997" w:rsidRPr="00E00670" w:rsidRDefault="005E4997" w:rsidP="00E81DD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4997" w:rsidRPr="00E00670" w:rsidRDefault="005E4997" w:rsidP="00E81DD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4997" w:rsidRDefault="005E4997" w:rsidP="00E81DD6">
            <w:pPr>
              <w:spacing w:line="264" w:lineRule="auto"/>
              <w:rPr>
                <w:rFonts w:ascii="Consolas" w:hAnsi="Consolas" w:cs="Consolas"/>
                <w:sz w:val="18"/>
                <w:szCs w:val="18"/>
              </w:rPr>
            </w:pPr>
            <w:r>
              <w:rPr>
                <w:rFonts w:ascii="Consolas" w:hAnsi="Consolas" w:cs="Consolas" w:hint="eastAsia"/>
                <w:sz w:val="18"/>
                <w:szCs w:val="18"/>
              </w:rPr>
              <w:t>自注册用户的编号。自注册用户登陆的不需要传此参数。</w:t>
            </w:r>
          </w:p>
        </w:tc>
      </w:tr>
    </w:tbl>
    <w:p w:rsidR="00F87A35" w:rsidRDefault="00F87A35" w:rsidP="00F87A35">
      <w:pPr>
        <w:rPr>
          <w:b/>
        </w:rPr>
      </w:pPr>
    </w:p>
    <w:p w:rsidR="00F87A35" w:rsidRDefault="00F87A35" w:rsidP="00F87A35">
      <w:pPr>
        <w:rPr>
          <w:b/>
        </w:rPr>
      </w:pPr>
      <w:r>
        <w:rPr>
          <w:rFonts w:hint="eastAsia"/>
          <w:b/>
        </w:rPr>
        <w:t>返回</w:t>
      </w:r>
      <w:r>
        <w:rPr>
          <w:b/>
        </w:rPr>
        <w:t>数据</w:t>
      </w:r>
      <w:r w:rsidRPr="0050700F">
        <w:rPr>
          <w:rFonts w:hint="eastAsia"/>
          <w:b/>
        </w:rPr>
        <w:t>格式</w:t>
      </w:r>
      <w:r>
        <w:rPr>
          <w:rFonts w:hint="eastAsia"/>
          <w:b/>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87A35"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说明</w:t>
            </w:r>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Base64</w:t>
            </w:r>
            <w:r>
              <w:rPr>
                <w:rFonts w:ascii="Consolas" w:hAnsi="Consolas" w:cs="Consolas" w:hint="eastAsia"/>
                <w:kern w:val="2"/>
                <w:sz w:val="18"/>
                <w:szCs w:val="18"/>
              </w:rPr>
              <w:t>编码的照片数据</w:t>
            </w:r>
          </w:p>
        </w:tc>
      </w:tr>
    </w:tbl>
    <w:p w:rsidR="00F87A35" w:rsidRPr="0051022D" w:rsidRDefault="00F87A35" w:rsidP="00F87A35"/>
    <w:p w:rsidR="00F87A35" w:rsidRDefault="00F87A35" w:rsidP="00F87A35">
      <w:pPr>
        <w:rPr>
          <w:b/>
        </w:rPr>
      </w:pPr>
      <w:r>
        <w:rPr>
          <w:rFonts w:hint="eastAsia"/>
          <w:b/>
        </w:rPr>
        <w:t>请求示例：</w:t>
      </w:r>
    </w:p>
    <w:p w:rsidR="00F87A35" w:rsidRPr="008510B3" w:rsidRDefault="005446D3" w:rsidP="00F87A3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6" w:history="1">
        <w:r w:rsidR="00F87A35" w:rsidRPr="00506A16">
          <w:rPr>
            <w:rStyle w:val="af7"/>
          </w:rPr>
          <w:t>http://192</w:t>
        </w:r>
      </w:hyperlink>
      <w:r w:rsidR="00F87A35" w:rsidRPr="00E9384F">
        <w:rPr>
          <w:rStyle w:val="af7"/>
        </w:rPr>
        <w:t>.168.2.</w:t>
      </w:r>
      <w:r w:rsidR="00F87A35">
        <w:rPr>
          <w:rStyle w:val="af7"/>
        </w:rPr>
        <w:t>158</w:t>
      </w:r>
      <w:r w:rsidR="00F87A35" w:rsidRPr="00E9384F">
        <w:rPr>
          <w:rStyle w:val="af7"/>
        </w:rPr>
        <w:t>:9000/ParkAPI/</w:t>
      </w:r>
      <w:r w:rsidR="00F87A35" w:rsidRPr="00506BE0">
        <w:rPr>
          <w:rStyle w:val="af7"/>
        </w:rPr>
        <w:t>GetSelfImage</w:t>
      </w:r>
      <w:r w:rsidR="00F87A35">
        <w:rPr>
          <w:rStyle w:val="af7"/>
          <w:rFonts w:hint="eastAsia"/>
        </w:rPr>
        <w:t>AsJson</w:t>
      </w:r>
      <w:r w:rsidR="00F87A35" w:rsidRPr="00E9384F">
        <w:rPr>
          <w:rStyle w:val="af7"/>
        </w:rPr>
        <w:t>?token=e4c6fa1f4ca5459db95dc8f1b5edfd5d</w:t>
      </w:r>
      <w:r w:rsidR="00F87A35" w:rsidRPr="00E56785">
        <w:rPr>
          <w:rStyle w:val="af7"/>
        </w:rPr>
        <w:t>&amp;</w:t>
      </w:r>
      <w:r w:rsidR="00F87A35">
        <w:rPr>
          <w:rStyle w:val="af7"/>
          <w:rFonts w:hint="eastAsia"/>
        </w:rPr>
        <w:t>UserNO=1234</w:t>
      </w:r>
    </w:p>
    <w:p w:rsidR="00353F22" w:rsidRDefault="00353F22" w:rsidP="00353F22">
      <w:pPr>
        <w:rPr>
          <w:b/>
        </w:rPr>
      </w:pPr>
      <w:r>
        <w:rPr>
          <w:rFonts w:hint="eastAsia"/>
          <w:b/>
        </w:rPr>
        <w:t>成功回复示例</w:t>
      </w:r>
      <w:r>
        <w:rPr>
          <w:rFonts w:hint="eastAsia"/>
          <w:b/>
        </w:rPr>
        <w:t>:</w:t>
      </w:r>
    </w:p>
    <w:p w:rsidR="00353F22" w:rsidRPr="007F1246" w:rsidRDefault="00353F22" w:rsidP="00353F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Pr>
          <w:rFonts w:hint="eastAsia"/>
        </w:rPr>
        <w:t>,</w:t>
      </w:r>
      <w:r>
        <w:t>”</w:t>
      </w:r>
      <w:r>
        <w:rPr>
          <w:rFonts w:hint="eastAsia"/>
        </w:rPr>
        <w:t>data</w:t>
      </w:r>
      <w:r>
        <w:t>”</w:t>
      </w:r>
      <w:r>
        <w:rPr>
          <w:rFonts w:hint="eastAsia"/>
        </w:rPr>
        <w:t>:</w:t>
      </w:r>
      <w:r>
        <w:t>”</w:t>
      </w:r>
      <w:r w:rsidRPr="00353F22">
        <w:t xml:space="preserve"> /9j/4AAQSkZJRgABAQEAAQABAAD/2wBDAA0JCgsKCA0LCgsODg0PEyAVExISEyccHhcgLikxMC4</w:t>
      </w:r>
      <w:r>
        <w:rPr>
          <w:rFonts w:hint="eastAsia"/>
        </w:rPr>
        <w:t>……</w:t>
      </w:r>
      <w:r>
        <w:t>”</w:t>
      </w:r>
      <w:r w:rsidRPr="00896267">
        <w:t xml:space="preserve"> }</w:t>
      </w:r>
      <w:r w:rsidRPr="0069679C">
        <w:rPr>
          <w:rFonts w:hint="eastAsia"/>
        </w:rPr>
        <w:t xml:space="preserve"> </w:t>
      </w:r>
    </w:p>
    <w:p w:rsidR="00353F22" w:rsidRDefault="00353F22" w:rsidP="00353F22">
      <w:pPr>
        <w:rPr>
          <w:b/>
        </w:rPr>
      </w:pPr>
      <w:r>
        <w:rPr>
          <w:rFonts w:hint="eastAsia"/>
          <w:b/>
        </w:rPr>
        <w:t>失败回复示例</w:t>
      </w:r>
      <w:r>
        <w:rPr>
          <w:rFonts w:hint="eastAsia"/>
          <w:b/>
        </w:rPr>
        <w:t>:</w:t>
      </w:r>
    </w:p>
    <w:p w:rsidR="00353F22" w:rsidRPr="007F1246" w:rsidRDefault="00353F22" w:rsidP="00353F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F87A35" w:rsidRPr="00353F22" w:rsidRDefault="00353F22" w:rsidP="007B5AD7">
      <w:pPr>
        <w:rPr>
          <w:b/>
        </w:rPr>
      </w:pPr>
      <w:r w:rsidRPr="00353F22">
        <w:rPr>
          <w:rFonts w:hint="eastAsia"/>
          <w:b/>
        </w:rPr>
        <w:t>客户端解析照片的方法：</w:t>
      </w:r>
    </w:p>
    <w:p w:rsidR="00353F22" w:rsidRDefault="00353F22" w:rsidP="00257D25">
      <w:pPr>
        <w:pStyle w:val="a5"/>
        <w:numPr>
          <w:ilvl w:val="0"/>
          <w:numId w:val="12"/>
        </w:numPr>
        <w:ind w:firstLineChars="0"/>
      </w:pPr>
      <w:r>
        <w:rPr>
          <w:rFonts w:hint="eastAsia"/>
        </w:rPr>
        <w:t>Web</w:t>
      </w:r>
      <w:r>
        <w:rPr>
          <w:rFonts w:hint="eastAsia"/>
        </w:rPr>
        <w:t>端：</w:t>
      </w:r>
    </w:p>
    <w:p w:rsidR="00353F22" w:rsidRDefault="00353F22" w:rsidP="00353F22">
      <w:pPr>
        <w:pStyle w:val="a5"/>
        <w:ind w:left="360" w:firstLineChars="0" w:firstLine="0"/>
      </w:pPr>
      <w:r>
        <w:rPr>
          <w:rFonts w:hint="eastAsia"/>
        </w:rPr>
        <w:t>图片的标签按如下格式编写即可显示照片：</w:t>
      </w:r>
    </w:p>
    <w:p w:rsidR="00353F22" w:rsidRDefault="00353F22" w:rsidP="00353F22">
      <w:pPr>
        <w:pStyle w:val="a5"/>
        <w:ind w:left="360" w:firstLineChars="0" w:firstLine="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ascii="Helvetica" w:hAnsi="Helvetica" w:cs="Helvetica" w:hint="eastAsia"/>
          <w:color w:val="FF0000"/>
          <w:sz w:val="21"/>
          <w:szCs w:val="21"/>
          <w:shd w:val="clear" w:color="auto" w:fill="F5F5F5"/>
        </w:rPr>
        <w:t>Base64</w:t>
      </w:r>
      <w:r>
        <w:rPr>
          <w:rFonts w:ascii="Helvetica" w:hAnsi="Helvetica" w:cs="Helvetica" w:hint="eastAsia"/>
          <w:color w:val="FF0000"/>
          <w:sz w:val="21"/>
          <w:szCs w:val="21"/>
          <w:shd w:val="clear" w:color="auto" w:fill="F5F5F5"/>
        </w:rPr>
        <w:t>编码</w:t>
      </w:r>
      <w:r>
        <w:rPr>
          <w:rFonts w:ascii="Helvetica" w:hAnsi="Helvetica" w:cs="Helvetica"/>
          <w:color w:val="333333"/>
          <w:sz w:val="21"/>
          <w:szCs w:val="21"/>
          <w:shd w:val="clear" w:color="auto" w:fill="F5F5F5"/>
        </w:rPr>
        <w:t>"/&gt;</w:t>
      </w:r>
    </w:p>
    <w:p w:rsidR="00353F22" w:rsidRDefault="00353F22" w:rsidP="00257D25">
      <w:pPr>
        <w:pStyle w:val="a5"/>
        <w:numPr>
          <w:ilvl w:val="0"/>
          <w:numId w:val="12"/>
        </w:numPr>
        <w:ind w:firstLineChars="0"/>
      </w:pPr>
      <w:r>
        <w:rPr>
          <w:rFonts w:hint="eastAsia"/>
        </w:rPr>
        <w:t>其它客户端</w:t>
      </w:r>
      <w:r>
        <w:rPr>
          <w:rFonts w:hint="eastAsia"/>
        </w:rPr>
        <w:t>:</w:t>
      </w:r>
    </w:p>
    <w:p w:rsidR="00353F22" w:rsidRDefault="00353F22" w:rsidP="00257D25">
      <w:pPr>
        <w:pStyle w:val="a5"/>
        <w:numPr>
          <w:ilvl w:val="0"/>
          <w:numId w:val="13"/>
        </w:numPr>
        <w:ind w:firstLineChars="0"/>
      </w:pPr>
      <w:r>
        <w:rPr>
          <w:rFonts w:hint="eastAsia"/>
        </w:rPr>
        <w:t>把</w:t>
      </w:r>
      <w:r>
        <w:rPr>
          <w:rFonts w:hint="eastAsia"/>
        </w:rPr>
        <w:t>data</w:t>
      </w:r>
      <w:r>
        <w:rPr>
          <w:rFonts w:hint="eastAsia"/>
        </w:rPr>
        <w:t>中的数据按</w:t>
      </w:r>
      <w:r>
        <w:rPr>
          <w:rFonts w:hint="eastAsia"/>
        </w:rPr>
        <w:t>Base64</w:t>
      </w:r>
      <w:r>
        <w:rPr>
          <w:rFonts w:hint="eastAsia"/>
        </w:rPr>
        <w:t>格式解码为字节数组</w:t>
      </w:r>
    </w:p>
    <w:p w:rsidR="00353F22" w:rsidRDefault="00353F22" w:rsidP="00257D25">
      <w:pPr>
        <w:pStyle w:val="a5"/>
        <w:numPr>
          <w:ilvl w:val="0"/>
          <w:numId w:val="13"/>
        </w:numPr>
        <w:ind w:firstLineChars="0"/>
      </w:pPr>
      <w:r>
        <w:rPr>
          <w:rFonts w:hint="eastAsia"/>
        </w:rPr>
        <w:t>把解码得到的字节数组转换为照片格式</w:t>
      </w:r>
    </w:p>
    <w:p w:rsidR="00FB3C39" w:rsidRDefault="00FB3C39" w:rsidP="00FB3C39">
      <w:pPr>
        <w:pStyle w:val="2"/>
      </w:pPr>
      <w:r>
        <w:rPr>
          <w:rFonts w:hint="eastAsia"/>
        </w:rPr>
        <w:t>自注册用户车牌表</w:t>
      </w:r>
    </w:p>
    <w:p w:rsidR="00FB3C39" w:rsidRDefault="00FB3C39" w:rsidP="00FB3C39">
      <w:pPr>
        <w:pStyle w:val="3"/>
      </w:pPr>
      <w:r>
        <w:rPr>
          <w:rFonts w:hint="eastAsia"/>
        </w:rPr>
        <w:t>Model</w:t>
      </w:r>
      <w:r>
        <w:rPr>
          <w:rFonts w:hint="eastAsia"/>
        </w:rPr>
        <w:t>结构</w:t>
      </w:r>
    </w:p>
    <w:p w:rsidR="00FB3C39" w:rsidRPr="00D657B3" w:rsidRDefault="00FB3C39" w:rsidP="00FB3C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B3C39" w:rsidTr="00384733">
        <w:tc>
          <w:tcPr>
            <w:tcW w:w="1809"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说明</w:t>
            </w:r>
          </w:p>
        </w:tc>
      </w:tr>
      <w:tr w:rsidR="00FB3C39" w:rsidRPr="00E00670" w:rsidTr="00384733">
        <w:tc>
          <w:tcPr>
            <w:tcW w:w="1809" w:type="dxa"/>
          </w:tcPr>
          <w:p w:rsidR="00FB3C39" w:rsidRPr="00EC78A7" w:rsidRDefault="00FB3C39" w:rsidP="00384733">
            <w:pPr>
              <w:spacing w:line="264" w:lineRule="auto"/>
              <w:rPr>
                <w:b/>
                <w:kern w:val="2"/>
              </w:rPr>
            </w:pPr>
            <w:r w:rsidRPr="00EC78A7">
              <w:rPr>
                <w:b/>
                <w:kern w:val="2"/>
              </w:rPr>
              <w:t>ID</w:t>
            </w:r>
          </w:p>
        </w:tc>
        <w:tc>
          <w:tcPr>
            <w:tcW w:w="1024" w:type="dxa"/>
          </w:tcPr>
          <w:p w:rsidR="00FB3C39" w:rsidRPr="00E00670" w:rsidRDefault="00FB3C39" w:rsidP="00384733">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B3C39" w:rsidRDefault="00FB3C39" w:rsidP="00384733">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3C39" w:rsidRPr="00E00670" w:rsidRDefault="00FB3C39" w:rsidP="00384733">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B3C39" w:rsidRPr="00E00670" w:rsidTr="00384733">
        <w:tc>
          <w:tcPr>
            <w:tcW w:w="1809" w:type="dxa"/>
            <w:vAlign w:val="center"/>
          </w:tcPr>
          <w:p w:rsidR="00FB3C39" w:rsidRPr="00FB3C39" w:rsidRDefault="00FB3C39">
            <w:pPr>
              <w:rPr>
                <w:rFonts w:ascii="宋体" w:eastAsia="宋体" w:hAnsi="宋体" w:cs="宋体"/>
                <w:b/>
                <w:color w:val="000000"/>
              </w:rPr>
            </w:pPr>
            <w:r w:rsidRPr="00FB3C39">
              <w:rPr>
                <w:rFonts w:hint="eastAsia"/>
                <w:b/>
                <w:color w:val="000000"/>
              </w:rPr>
              <w:t>SelfRegID</w:t>
            </w:r>
          </w:p>
        </w:tc>
        <w:tc>
          <w:tcPr>
            <w:tcW w:w="1024" w:type="dxa"/>
            <w:vAlign w:val="center"/>
          </w:tcPr>
          <w:p w:rsidR="00FB3C39" w:rsidRDefault="00FB3C39">
            <w:pPr>
              <w:rPr>
                <w:rFonts w:ascii="宋体" w:eastAsia="宋体" w:hAnsi="宋体" w:cs="宋体"/>
                <w:color w:val="000000"/>
              </w:rPr>
            </w:pPr>
            <w:r>
              <w:rPr>
                <w:rFonts w:hint="eastAsia"/>
                <w:color w:val="000000"/>
              </w:rPr>
              <w:t>long</w:t>
            </w:r>
          </w:p>
        </w:tc>
        <w:tc>
          <w:tcPr>
            <w:tcW w:w="816" w:type="dxa"/>
            <w:vAlign w:val="center"/>
          </w:tcPr>
          <w:p w:rsidR="00FB3C39" w:rsidRDefault="00FB3C39">
            <w:pPr>
              <w:rPr>
                <w:rFonts w:ascii="宋体" w:eastAsia="宋体" w:hAnsi="宋体" w:cs="宋体"/>
                <w:color w:val="000000"/>
              </w:rPr>
            </w:pPr>
            <w:r>
              <w:rPr>
                <w:rFonts w:hint="eastAsia"/>
                <w:color w:val="000000"/>
              </w:rPr>
              <w:t>Y</w:t>
            </w:r>
          </w:p>
        </w:tc>
        <w:tc>
          <w:tcPr>
            <w:tcW w:w="4578" w:type="dxa"/>
            <w:vAlign w:val="center"/>
          </w:tcPr>
          <w:p w:rsidR="00FB3C39" w:rsidRDefault="00FB3C39">
            <w:pPr>
              <w:rPr>
                <w:rFonts w:ascii="宋体" w:eastAsia="宋体" w:hAnsi="宋体" w:cs="宋体"/>
                <w:color w:val="000000"/>
              </w:rPr>
            </w:pPr>
            <w:r>
              <w:rPr>
                <w:rFonts w:hint="eastAsia"/>
                <w:color w:val="000000"/>
              </w:rPr>
              <w:t>自注册用户的</w:t>
            </w:r>
            <w:r>
              <w:rPr>
                <w:rFonts w:hint="eastAsia"/>
                <w:color w:val="000000"/>
              </w:rPr>
              <w:t>ID</w:t>
            </w:r>
          </w:p>
        </w:tc>
      </w:tr>
      <w:tr w:rsidR="00FB3C39" w:rsidRPr="00E00670" w:rsidTr="00384733">
        <w:tc>
          <w:tcPr>
            <w:tcW w:w="1809" w:type="dxa"/>
            <w:vAlign w:val="center"/>
          </w:tcPr>
          <w:p w:rsidR="00FB3C39" w:rsidRPr="00FB3C39" w:rsidRDefault="00FB3C39">
            <w:pPr>
              <w:rPr>
                <w:rFonts w:ascii="宋体" w:eastAsia="宋体" w:hAnsi="宋体" w:cs="宋体"/>
                <w:b/>
                <w:color w:val="000000"/>
              </w:rPr>
            </w:pPr>
            <w:r w:rsidRPr="00FB3C39">
              <w:rPr>
                <w:rFonts w:hint="eastAsia"/>
                <w:b/>
                <w:color w:val="000000"/>
              </w:rPr>
              <w:t>CPH</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Y</w:t>
            </w:r>
          </w:p>
        </w:tc>
        <w:tc>
          <w:tcPr>
            <w:tcW w:w="4578" w:type="dxa"/>
            <w:vAlign w:val="center"/>
          </w:tcPr>
          <w:p w:rsidR="00FB3C39" w:rsidRDefault="00FB3C39">
            <w:pPr>
              <w:rPr>
                <w:rFonts w:ascii="宋体" w:eastAsia="宋体" w:hAnsi="宋体" w:cs="宋体"/>
                <w:color w:val="000000"/>
              </w:rPr>
            </w:pPr>
            <w:r>
              <w:rPr>
                <w:rFonts w:hint="eastAsia"/>
                <w:color w:val="000000"/>
              </w:rPr>
              <w:t>车牌号</w:t>
            </w:r>
          </w:p>
        </w:tc>
      </w:tr>
      <w:tr w:rsidR="00FB3C39" w:rsidRPr="00E00670" w:rsidTr="00384733">
        <w:tc>
          <w:tcPr>
            <w:tcW w:w="1809" w:type="dxa"/>
            <w:vAlign w:val="center"/>
          </w:tcPr>
          <w:p w:rsidR="00FB3C39" w:rsidRDefault="00FB3C39">
            <w:pPr>
              <w:rPr>
                <w:rFonts w:ascii="宋体" w:eastAsia="宋体" w:hAnsi="宋体" w:cs="宋体"/>
                <w:color w:val="000000"/>
              </w:rPr>
            </w:pPr>
            <w:r>
              <w:rPr>
                <w:rFonts w:hint="eastAsia"/>
                <w:color w:val="000000"/>
              </w:rPr>
              <w:lastRenderedPageBreak/>
              <w:t>SelfRegNO</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N</w:t>
            </w:r>
          </w:p>
        </w:tc>
        <w:tc>
          <w:tcPr>
            <w:tcW w:w="4578" w:type="dxa"/>
          </w:tcPr>
          <w:p w:rsidR="00FB3C39" w:rsidRDefault="00FB3C39" w:rsidP="006B0C30">
            <w:r w:rsidRPr="001D21C7">
              <w:rPr>
                <w:rFonts w:ascii="Consolas" w:hAnsi="Consolas" w:cs="Consolas" w:hint="eastAsia"/>
                <w:sz w:val="18"/>
                <w:szCs w:val="18"/>
              </w:rPr>
              <w:t>参考</w:t>
            </w:r>
            <w:hyperlink w:anchor="_Model结构_11" w:history="1">
              <w:r w:rsidRPr="001D21C7">
                <w:rPr>
                  <w:rStyle w:val="af7"/>
                  <w:rFonts w:ascii="Consolas" w:hAnsi="Consolas" w:cs="Consolas" w:hint="eastAsia"/>
                  <w:sz w:val="18"/>
                  <w:szCs w:val="18"/>
                </w:rPr>
                <w:t>自注册用户表</w:t>
              </w:r>
              <w:r w:rsidRPr="001D21C7">
                <w:rPr>
                  <w:rStyle w:val="af7"/>
                  <w:rFonts w:ascii="Consolas" w:hAnsi="Consolas" w:cs="Consolas" w:hint="eastAsia"/>
                  <w:sz w:val="18"/>
                  <w:szCs w:val="18"/>
                </w:rPr>
                <w:t>Model</w:t>
              </w:r>
            </w:hyperlink>
            <w:r w:rsidR="006B0C30">
              <w:rPr>
                <w:rFonts w:ascii="Consolas" w:hAnsi="Consolas" w:cs="Consolas" w:hint="eastAsia"/>
                <w:sz w:val="18"/>
                <w:szCs w:val="18"/>
              </w:rPr>
              <w:t>的</w:t>
            </w:r>
            <w:r w:rsidR="006B0C30">
              <w:rPr>
                <w:rFonts w:ascii="Consolas" w:hAnsi="Consolas" w:cs="Consolas" w:hint="eastAsia"/>
                <w:sz w:val="18"/>
                <w:szCs w:val="18"/>
              </w:rPr>
              <w:t>UserNO</w:t>
            </w:r>
            <w:r w:rsidRPr="001D21C7">
              <w:rPr>
                <w:rFonts w:ascii="Consolas" w:hAnsi="Consolas" w:cs="Consolas" w:hint="eastAsia"/>
                <w:sz w:val="18"/>
                <w:szCs w:val="18"/>
              </w:rPr>
              <w:t>字段</w:t>
            </w:r>
          </w:p>
        </w:tc>
      </w:tr>
      <w:tr w:rsidR="00FB3C39" w:rsidRPr="00E00670" w:rsidTr="00384733">
        <w:tc>
          <w:tcPr>
            <w:tcW w:w="1809" w:type="dxa"/>
            <w:vAlign w:val="center"/>
          </w:tcPr>
          <w:p w:rsidR="00FB3C39" w:rsidRDefault="00FB3C39">
            <w:pPr>
              <w:rPr>
                <w:rFonts w:ascii="宋体" w:eastAsia="宋体" w:hAnsi="宋体" w:cs="宋体"/>
                <w:color w:val="000000"/>
              </w:rPr>
            </w:pPr>
            <w:r>
              <w:rPr>
                <w:rFonts w:hint="eastAsia"/>
                <w:color w:val="000000"/>
              </w:rPr>
              <w:t>NickName</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N</w:t>
            </w:r>
          </w:p>
        </w:tc>
        <w:tc>
          <w:tcPr>
            <w:tcW w:w="4578" w:type="dxa"/>
          </w:tcPr>
          <w:p w:rsidR="00FB3C39" w:rsidRDefault="00FB3C39">
            <w:r w:rsidRPr="001D21C7">
              <w:rPr>
                <w:rFonts w:ascii="Consolas" w:hAnsi="Consolas" w:cs="Consolas" w:hint="eastAsia"/>
                <w:sz w:val="18"/>
                <w:szCs w:val="18"/>
              </w:rPr>
              <w:t>参考</w:t>
            </w:r>
            <w:hyperlink w:anchor="_Model结构_11" w:history="1">
              <w:r w:rsidRPr="001D21C7">
                <w:rPr>
                  <w:rStyle w:val="af7"/>
                  <w:rFonts w:ascii="Consolas" w:hAnsi="Consolas" w:cs="Consolas" w:hint="eastAsia"/>
                  <w:sz w:val="18"/>
                  <w:szCs w:val="18"/>
                </w:rPr>
                <w:t>自注册用户表</w:t>
              </w:r>
              <w:r w:rsidRPr="001D21C7">
                <w:rPr>
                  <w:rStyle w:val="af7"/>
                  <w:rFonts w:ascii="Consolas" w:hAnsi="Consolas" w:cs="Consolas" w:hint="eastAsia"/>
                  <w:sz w:val="18"/>
                  <w:szCs w:val="18"/>
                </w:rPr>
                <w:t>Model</w:t>
              </w:r>
            </w:hyperlink>
            <w:r w:rsidRPr="001D21C7">
              <w:rPr>
                <w:rFonts w:ascii="Consolas" w:hAnsi="Consolas" w:cs="Consolas" w:hint="eastAsia"/>
                <w:sz w:val="18"/>
                <w:szCs w:val="18"/>
              </w:rPr>
              <w:t>同名字段</w:t>
            </w:r>
          </w:p>
        </w:tc>
      </w:tr>
      <w:tr w:rsidR="0088747B" w:rsidRPr="00E00670" w:rsidTr="00384733">
        <w:tc>
          <w:tcPr>
            <w:tcW w:w="1809" w:type="dxa"/>
            <w:vAlign w:val="center"/>
          </w:tcPr>
          <w:p w:rsidR="0088747B" w:rsidRDefault="0088747B">
            <w:pPr>
              <w:rPr>
                <w:rFonts w:ascii="宋体" w:eastAsia="宋体" w:hAnsi="宋体" w:cs="宋体"/>
                <w:color w:val="000000"/>
              </w:rPr>
            </w:pPr>
            <w:r>
              <w:rPr>
                <w:rFonts w:hint="eastAsia"/>
                <w:color w:val="000000"/>
              </w:rPr>
              <w:t>RealName</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vAlign w:val="center"/>
          </w:tcPr>
          <w:p w:rsidR="0088747B" w:rsidRDefault="0088747B">
            <w:pPr>
              <w:rPr>
                <w:rFonts w:ascii="宋体" w:eastAsia="宋体" w:hAnsi="宋体" w:cs="宋体"/>
                <w:color w:val="000000"/>
              </w:rPr>
            </w:pPr>
            <w:r>
              <w:rPr>
                <w:rFonts w:hint="eastAsia"/>
                <w:color w:val="000000"/>
              </w:rPr>
              <w:t>N</w:t>
            </w:r>
          </w:p>
        </w:tc>
        <w:tc>
          <w:tcPr>
            <w:tcW w:w="4578" w:type="dxa"/>
            <w:vAlign w:val="center"/>
          </w:tcPr>
          <w:p w:rsidR="0088747B" w:rsidRPr="00FB3C39" w:rsidRDefault="0088747B" w:rsidP="00FB3C39">
            <w:pPr>
              <w:spacing w:line="264" w:lineRule="auto"/>
              <w:rPr>
                <w:rFonts w:ascii="Consolas" w:hAnsi="Consolas" w:cs="Consolas"/>
                <w:sz w:val="18"/>
                <w:szCs w:val="18"/>
              </w:rPr>
            </w:pPr>
            <w:r w:rsidRPr="00FB3C39">
              <w:rPr>
                <w:rFonts w:ascii="Consolas" w:hAnsi="Consolas" w:cs="Consolas" w:hint="eastAsia"/>
                <w:sz w:val="18"/>
                <w:szCs w:val="18"/>
              </w:rPr>
              <w:t>参考</w:t>
            </w:r>
            <w:hyperlink w:anchor="_Model结构_11" w:history="1">
              <w:r w:rsidRPr="00FB3C39">
                <w:rPr>
                  <w:rStyle w:val="af7"/>
                  <w:rFonts w:ascii="Consolas" w:hAnsi="Consolas" w:cs="Consolas" w:hint="eastAsia"/>
                  <w:sz w:val="18"/>
                  <w:szCs w:val="18"/>
                </w:rPr>
                <w:t>自注册用户表</w:t>
              </w:r>
              <w:r w:rsidRPr="00FB3C39">
                <w:rPr>
                  <w:rStyle w:val="af7"/>
                  <w:rFonts w:ascii="Consolas" w:hAnsi="Consolas" w:cs="Consolas" w:hint="eastAsia"/>
                  <w:sz w:val="18"/>
                  <w:szCs w:val="18"/>
                </w:rPr>
                <w:t>Model</w:t>
              </w:r>
            </w:hyperlink>
            <w:r w:rsidRPr="00FB3C39">
              <w:rPr>
                <w:rFonts w:ascii="Consolas" w:hAnsi="Consolas" w:cs="Consolas" w:hint="eastAsia"/>
                <w:sz w:val="18"/>
                <w:szCs w:val="18"/>
              </w:rPr>
              <w:t>同名字段</w:t>
            </w:r>
          </w:p>
        </w:tc>
      </w:tr>
      <w:tr w:rsidR="0088747B" w:rsidRPr="00E00670" w:rsidTr="00384733">
        <w:tc>
          <w:tcPr>
            <w:tcW w:w="1809" w:type="dxa"/>
          </w:tcPr>
          <w:p w:rsidR="0088747B" w:rsidRPr="00FB3C39" w:rsidRDefault="0088747B" w:rsidP="00384733">
            <w:pPr>
              <w:spacing w:line="264" w:lineRule="auto"/>
              <w:rPr>
                <w:kern w:val="2"/>
              </w:rPr>
            </w:pPr>
            <w:r w:rsidRPr="00FB3C39">
              <w:rPr>
                <w:kern w:val="2"/>
              </w:rPr>
              <w:t>UserNO</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vAlign w:val="center"/>
          </w:tcPr>
          <w:p w:rsidR="0088747B" w:rsidRDefault="0088747B" w:rsidP="00384733">
            <w:pPr>
              <w:rPr>
                <w:rFonts w:ascii="宋体" w:eastAsia="宋体" w:hAnsi="宋体" w:cs="宋体"/>
                <w:color w:val="000000"/>
              </w:rPr>
            </w:pPr>
            <w:r>
              <w:rPr>
                <w:rFonts w:hint="eastAsia"/>
                <w:color w:val="000000"/>
              </w:rPr>
              <w:t>N</w:t>
            </w:r>
          </w:p>
        </w:tc>
        <w:tc>
          <w:tcPr>
            <w:tcW w:w="4578" w:type="dxa"/>
          </w:tcPr>
          <w:p w:rsidR="0088747B" w:rsidRDefault="0088747B" w:rsidP="00384733">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8747B" w:rsidRPr="00E00670" w:rsidTr="00384733">
        <w:tc>
          <w:tcPr>
            <w:tcW w:w="1809" w:type="dxa"/>
          </w:tcPr>
          <w:p w:rsidR="0088747B" w:rsidRPr="00577584" w:rsidRDefault="0088747B" w:rsidP="00384733">
            <w:pPr>
              <w:spacing w:line="264" w:lineRule="auto"/>
              <w:rPr>
                <w:kern w:val="2"/>
              </w:rPr>
            </w:pPr>
            <w:r>
              <w:rPr>
                <w:rFonts w:hint="eastAsia"/>
                <w:kern w:val="2"/>
              </w:rPr>
              <w:t>UserName</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tcPr>
          <w:p w:rsidR="0088747B" w:rsidRPr="00E246FD" w:rsidRDefault="0088747B" w:rsidP="00384733">
            <w:pPr>
              <w:rPr>
                <w:rFonts w:ascii="Consolas" w:hAnsi="Consolas" w:cs="Consolas"/>
                <w:sz w:val="18"/>
                <w:szCs w:val="18"/>
              </w:rPr>
            </w:pPr>
            <w:r>
              <w:rPr>
                <w:rFonts w:hint="eastAsia"/>
                <w:color w:val="000000"/>
              </w:rPr>
              <w:t>N</w:t>
            </w:r>
          </w:p>
        </w:tc>
        <w:tc>
          <w:tcPr>
            <w:tcW w:w="4578" w:type="dxa"/>
          </w:tcPr>
          <w:p w:rsidR="0088747B" w:rsidRPr="00301770" w:rsidRDefault="0088747B" w:rsidP="00384733">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FB3C39" w:rsidRDefault="00FB3C39" w:rsidP="00FB3C39">
      <w:pPr>
        <w:pStyle w:val="3"/>
      </w:pPr>
      <w:r>
        <w:rPr>
          <w:rFonts w:hint="eastAsia"/>
        </w:rPr>
        <w:t>获取接口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7"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Get</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FB3C39" w:rsidRDefault="00FB3C39" w:rsidP="00FB3C39">
      <w:pPr>
        <w:pStyle w:val="3"/>
      </w:pPr>
      <w:r>
        <w:rPr>
          <w:rFonts w:hint="eastAsia"/>
        </w:rPr>
        <w:t>按</w:t>
      </w:r>
      <w:r>
        <w:rPr>
          <w:rFonts w:hint="eastAsia"/>
        </w:rPr>
        <w:t>ID</w:t>
      </w:r>
      <w:r>
        <w:rPr>
          <w:rFonts w:hint="eastAsia"/>
        </w:rPr>
        <w:t>获取接口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8" w:history="1">
        <w:r w:rsidR="00FB3C39" w:rsidRPr="00506A16">
          <w:rPr>
            <w:rStyle w:val="af7"/>
          </w:rPr>
          <w:t>http://192</w:t>
        </w:r>
      </w:hyperlink>
      <w:r w:rsidR="00FB3C39">
        <w:rPr>
          <w:rStyle w:val="af7"/>
        </w:rPr>
        <w:t>.168.2.158</w:t>
      </w:r>
      <w:r w:rsidR="00FB3C39" w:rsidRPr="008510B3">
        <w:rPr>
          <w:rStyle w:val="af7"/>
        </w:rPr>
        <w:t>:9000/ParkAPI/</w:t>
      </w:r>
      <w:r w:rsidR="00FB3C39" w:rsidRPr="006A240B">
        <w:rPr>
          <w:rStyle w:val="af7"/>
        </w:rPr>
        <w:t>Get</w:t>
      </w:r>
      <w:r w:rsidR="00177948">
        <w:rPr>
          <w:rStyle w:val="af7"/>
        </w:rPr>
        <w:t>SelfCPH</w:t>
      </w:r>
      <w:r w:rsidR="00FB3C39">
        <w:rPr>
          <w:rStyle w:val="af7"/>
          <w:rFonts w:hint="eastAsia"/>
        </w:rPr>
        <w:t>ByID</w:t>
      </w:r>
    </w:p>
    <w:p w:rsidR="00FB3C39" w:rsidRDefault="00FB3C39" w:rsidP="00FB3C39">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B3C39" w:rsidRDefault="00FB3C39" w:rsidP="00FB3C39">
      <w:pPr>
        <w:pStyle w:val="3"/>
      </w:pPr>
      <w:r>
        <w:rPr>
          <w:rFonts w:hint="eastAsia"/>
        </w:rPr>
        <w:t>按</w:t>
      </w:r>
      <w:r>
        <w:rPr>
          <w:rFonts w:hint="eastAsia"/>
        </w:rPr>
        <w:t>ID</w:t>
      </w:r>
      <w:r>
        <w:rPr>
          <w:rFonts w:hint="eastAsia"/>
        </w:rPr>
        <w:t>列表获取接口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9" w:history="1">
        <w:r w:rsidR="00FB3C39" w:rsidRPr="00506A16">
          <w:rPr>
            <w:rStyle w:val="af7"/>
          </w:rPr>
          <w:t>http://192</w:t>
        </w:r>
      </w:hyperlink>
      <w:r w:rsidR="00FB3C39">
        <w:rPr>
          <w:rStyle w:val="af7"/>
        </w:rPr>
        <w:t>.168.2.158</w:t>
      </w:r>
      <w:r w:rsidR="00FB3C39" w:rsidRPr="008510B3">
        <w:rPr>
          <w:rStyle w:val="af7"/>
        </w:rPr>
        <w:t>:9000/ParkAPI/</w:t>
      </w:r>
      <w:r w:rsidR="00FB3C39" w:rsidRPr="006A240B">
        <w:rPr>
          <w:rStyle w:val="af7"/>
        </w:rPr>
        <w:t>Get</w:t>
      </w:r>
      <w:r w:rsidR="00177948">
        <w:rPr>
          <w:rStyle w:val="af7"/>
        </w:rPr>
        <w:t>SelfCPH</w:t>
      </w:r>
      <w:r w:rsidR="00FB3C39">
        <w:rPr>
          <w:rStyle w:val="af7"/>
          <w:rFonts w:hint="eastAsia"/>
        </w:rPr>
        <w:t>ByIDList</w:t>
      </w:r>
    </w:p>
    <w:p w:rsidR="00FB3C39" w:rsidRDefault="00FB3C39" w:rsidP="00FB3C3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B3C39" w:rsidRDefault="00FB3C39" w:rsidP="00FB3C39">
      <w:pPr>
        <w:pStyle w:val="3"/>
      </w:pPr>
      <w:r>
        <w:rPr>
          <w:rFonts w:hint="eastAsia"/>
        </w:rPr>
        <w:t>获取不重复字段值接口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0"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Get</w:t>
      </w:r>
      <w:r w:rsidR="00177948">
        <w:rPr>
          <w:rStyle w:val="af7"/>
        </w:rPr>
        <w:t>SelfCPH</w:t>
      </w:r>
      <w:r w:rsidR="00FB3C39">
        <w:rPr>
          <w:rStyle w:val="af7"/>
          <w:rFonts w:hint="eastAsia"/>
        </w:rPr>
        <w:t>Distinct</w:t>
      </w:r>
    </w:p>
    <w:p w:rsidR="00FB3C39" w:rsidRDefault="00FB3C39" w:rsidP="00FB3C3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FB3C39" w:rsidRDefault="00FB3C39" w:rsidP="00FB3C39">
      <w:pPr>
        <w:pStyle w:val="3"/>
      </w:pPr>
      <w:r>
        <w:rPr>
          <w:rFonts w:hint="eastAsia"/>
        </w:rPr>
        <w:t>添加接口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1"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Add</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FB3C39" w:rsidRDefault="00FB3C39" w:rsidP="00FB3C39">
      <w:pPr>
        <w:pStyle w:val="3"/>
      </w:pPr>
      <w:r>
        <w:rPr>
          <w:rFonts w:hint="eastAsia"/>
        </w:rPr>
        <w:t>添加列表接口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2"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Add</w:t>
      </w:r>
      <w:r w:rsidR="00177948">
        <w:rPr>
          <w:rStyle w:val="af7"/>
          <w:rFonts w:hint="eastAsia"/>
        </w:rPr>
        <w:t>SelfCPH</w:t>
      </w:r>
      <w:r w:rsidR="00FB3C39">
        <w:rPr>
          <w:rStyle w:val="af7"/>
          <w:rFonts w:hint="eastAsia"/>
        </w:rPr>
        <w:t>List</w:t>
      </w:r>
    </w:p>
    <w:p w:rsidR="00FB3C39" w:rsidRDefault="00FB3C39" w:rsidP="00FB3C39">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B3C39" w:rsidRDefault="00FB3C39" w:rsidP="00FB3C39">
      <w:pPr>
        <w:pStyle w:val="3"/>
      </w:pPr>
      <w:r>
        <w:rPr>
          <w:rFonts w:hint="eastAsia"/>
        </w:rPr>
        <w:t>修改接口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3"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p>
    <w:p w:rsidR="00FB3C39" w:rsidRDefault="00FB3C39" w:rsidP="00FB3C39">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FB3C39" w:rsidRDefault="00FB3C39" w:rsidP="00FB3C39">
      <w:pPr>
        <w:pStyle w:val="3"/>
      </w:pPr>
      <w:r>
        <w:rPr>
          <w:rFonts w:hint="eastAsia"/>
        </w:rPr>
        <w:t>修改列表接口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4"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r w:rsidR="00FB3C39">
        <w:rPr>
          <w:rStyle w:val="af7"/>
          <w:rFonts w:hint="eastAsia"/>
        </w:rPr>
        <w:t>List</w:t>
      </w:r>
    </w:p>
    <w:p w:rsidR="00FB3C39" w:rsidRDefault="00FB3C39" w:rsidP="00FB3C39">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B3C39" w:rsidRDefault="00FB3C39" w:rsidP="00FB3C39">
      <w:pPr>
        <w:rPr>
          <w:rStyle w:val="af7"/>
          <w:b/>
        </w:rPr>
      </w:pPr>
    </w:p>
    <w:p w:rsidR="00FB3C39" w:rsidRPr="00B5638D" w:rsidRDefault="00FB3C39" w:rsidP="00FB3C39">
      <w:pPr>
        <w:pStyle w:val="3"/>
      </w:pPr>
      <w:r>
        <w:rPr>
          <w:rFonts w:hint="eastAsia"/>
        </w:rPr>
        <w:t>删除接口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5"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FB3C39" w:rsidRDefault="00FB3C39" w:rsidP="00FB3C39">
      <w:pPr>
        <w:rPr>
          <w:b/>
        </w:rPr>
      </w:pPr>
    </w:p>
    <w:p w:rsidR="00FB3C39" w:rsidRDefault="00FB3C39" w:rsidP="00FB3C39">
      <w:pPr>
        <w:pStyle w:val="3"/>
      </w:pPr>
      <w:r>
        <w:rPr>
          <w:rFonts w:hint="eastAsia"/>
        </w:rPr>
        <w:t>修改个别字段接口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6"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r w:rsidR="00FB3C39">
        <w:rPr>
          <w:rStyle w:val="af7"/>
          <w:rFonts w:hint="eastAsia"/>
        </w:rPr>
        <w:t>Fields</w:t>
      </w:r>
    </w:p>
    <w:p w:rsidR="00FB3C39" w:rsidRDefault="00FB3C39" w:rsidP="00FB3C39">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FB3C39" w:rsidRDefault="00FB3C39" w:rsidP="00FB3C39">
      <w:pPr>
        <w:rPr>
          <w:b/>
        </w:rPr>
      </w:pPr>
    </w:p>
    <w:p w:rsidR="00FB3C39" w:rsidRPr="00B5638D" w:rsidRDefault="00FB3C39" w:rsidP="00FB3C39">
      <w:pPr>
        <w:pStyle w:val="3"/>
      </w:pPr>
      <w:r>
        <w:rPr>
          <w:rFonts w:hint="eastAsia"/>
        </w:rPr>
        <w:t>按条件删除接口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7"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w:t>
      </w:r>
    </w:p>
    <w:p w:rsidR="00FB3C39" w:rsidRDefault="00FB3C39" w:rsidP="00FB3C39">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B3C39" w:rsidRPr="00B5638D" w:rsidRDefault="00FB3C39" w:rsidP="00FB3C39">
      <w:pPr>
        <w:pStyle w:val="3"/>
      </w:pPr>
      <w:r>
        <w:rPr>
          <w:rFonts w:hint="eastAsia"/>
        </w:rPr>
        <w:t>按</w:t>
      </w:r>
      <w:r>
        <w:rPr>
          <w:rFonts w:hint="eastAsia"/>
        </w:rPr>
        <w:t>ID</w:t>
      </w:r>
      <w:r>
        <w:rPr>
          <w:rFonts w:hint="eastAsia"/>
        </w:rPr>
        <w:t>删除接口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8"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ByID</w:t>
      </w:r>
    </w:p>
    <w:p w:rsidR="00FB3C39" w:rsidRDefault="00FB3C39" w:rsidP="00FB3C39">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B3C39" w:rsidRPr="00B5638D" w:rsidRDefault="00FB3C39" w:rsidP="00FB3C39">
      <w:pPr>
        <w:pStyle w:val="3"/>
      </w:pPr>
      <w:r>
        <w:rPr>
          <w:rFonts w:hint="eastAsia"/>
        </w:rPr>
        <w:lastRenderedPageBreak/>
        <w:t>按</w:t>
      </w:r>
      <w:r>
        <w:rPr>
          <w:rFonts w:hint="eastAsia"/>
        </w:rPr>
        <w:t>ID</w:t>
      </w:r>
      <w:r>
        <w:rPr>
          <w:rFonts w:hint="eastAsia"/>
        </w:rPr>
        <w:t>列表删除接口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9"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ByIDList</w:t>
      </w:r>
    </w:p>
    <w:p w:rsidR="00FB3C39" w:rsidRDefault="00FB3C39" w:rsidP="00FB3C39">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FB3C39" w:rsidRPr="00B5638D" w:rsidRDefault="00FB3C39" w:rsidP="00FB3C39">
      <w:pPr>
        <w:pStyle w:val="3"/>
      </w:pPr>
      <w:r>
        <w:rPr>
          <w:rFonts w:hint="eastAsia"/>
        </w:rPr>
        <w:t>保存接口</w:t>
      </w:r>
    </w:p>
    <w:p w:rsidR="00FB3C39" w:rsidRPr="00E47307" w:rsidRDefault="00FB3C39" w:rsidP="00FB3C39">
      <w:pPr>
        <w:rPr>
          <w:b/>
        </w:rPr>
      </w:pPr>
      <w:r w:rsidRPr="00E47307">
        <w:rPr>
          <w:rFonts w:hint="eastAsia"/>
          <w:b/>
        </w:rPr>
        <w:t>url:</w:t>
      </w:r>
    </w:p>
    <w:p w:rsidR="00FB3C39" w:rsidRPr="008510B3" w:rsidRDefault="005446D3"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0"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Save</w:t>
      </w:r>
      <w:r w:rsidR="00177948">
        <w:rPr>
          <w:rStyle w:val="af7"/>
        </w:rPr>
        <w:t>SelfCPH</w:t>
      </w:r>
    </w:p>
    <w:p w:rsidR="00BA17FC" w:rsidRDefault="00FB3C39" w:rsidP="00FB3C39">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61FE0" w:rsidRDefault="006404C5" w:rsidP="006404C5">
      <w:pPr>
        <w:pStyle w:val="2"/>
      </w:pPr>
      <w:r>
        <w:rPr>
          <w:rFonts w:hint="eastAsia"/>
        </w:rPr>
        <w:t>卡片发行表</w:t>
      </w:r>
    </w:p>
    <w:p w:rsidR="006268FD" w:rsidRDefault="006268FD" w:rsidP="006268FD">
      <w:pPr>
        <w:pStyle w:val="3"/>
      </w:pPr>
      <w:bookmarkStart w:id="31" w:name="_Model结构_2"/>
      <w:bookmarkEnd w:id="31"/>
      <w:r>
        <w:rPr>
          <w:rFonts w:hint="eastAsia"/>
        </w:rPr>
        <w:t>Model</w:t>
      </w:r>
      <w:r>
        <w:rPr>
          <w:rFonts w:hint="eastAsia"/>
        </w:rPr>
        <w:t>结构</w:t>
      </w:r>
    </w:p>
    <w:p w:rsidR="006268FD" w:rsidRPr="00D657B3" w:rsidRDefault="006268FD" w:rsidP="006268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268FD" w:rsidTr="007E234B">
        <w:tc>
          <w:tcPr>
            <w:tcW w:w="1809"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说明</w:t>
            </w:r>
          </w:p>
        </w:tc>
      </w:tr>
      <w:tr w:rsidR="006268FD" w:rsidRPr="00E00670" w:rsidTr="007E234B">
        <w:tc>
          <w:tcPr>
            <w:tcW w:w="1809" w:type="dxa"/>
          </w:tcPr>
          <w:p w:rsidR="006268FD" w:rsidRPr="00EC78A7" w:rsidRDefault="006268FD" w:rsidP="007E234B">
            <w:pPr>
              <w:spacing w:line="264" w:lineRule="auto"/>
              <w:rPr>
                <w:b/>
                <w:kern w:val="2"/>
              </w:rPr>
            </w:pPr>
            <w:r w:rsidRPr="00EC78A7">
              <w:rPr>
                <w:b/>
                <w:kern w:val="2"/>
              </w:rPr>
              <w:t>ID</w:t>
            </w:r>
          </w:p>
        </w:tc>
        <w:tc>
          <w:tcPr>
            <w:tcW w:w="1024" w:type="dxa"/>
          </w:tcPr>
          <w:p w:rsidR="006268FD" w:rsidRPr="00E00670" w:rsidRDefault="00AC66CE" w:rsidP="007E234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Pr="00E00670" w:rsidRDefault="006268FD" w:rsidP="007E234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6268FD" w:rsidRPr="00E00670" w:rsidTr="007E234B">
        <w:tc>
          <w:tcPr>
            <w:tcW w:w="1809" w:type="dxa"/>
          </w:tcPr>
          <w:p w:rsidR="006268FD" w:rsidRPr="00EC78A7" w:rsidRDefault="006268FD" w:rsidP="007E234B">
            <w:pPr>
              <w:spacing w:line="264" w:lineRule="auto"/>
              <w:rPr>
                <w:b/>
                <w:kern w:val="2"/>
              </w:rPr>
            </w:pPr>
            <w:r w:rsidRPr="00FE6FDE">
              <w:rPr>
                <w:b/>
                <w:kern w:val="2"/>
              </w:rPr>
              <w:t>CardNO</w:t>
            </w:r>
          </w:p>
        </w:tc>
        <w:tc>
          <w:tcPr>
            <w:tcW w:w="1024" w:type="dxa"/>
          </w:tcPr>
          <w:p w:rsidR="006268FD" w:rsidRDefault="006268FD"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卡号</w:t>
            </w:r>
          </w:p>
        </w:tc>
      </w:tr>
      <w:tr w:rsidR="006268FD" w:rsidRPr="00E00670" w:rsidTr="007E234B">
        <w:tc>
          <w:tcPr>
            <w:tcW w:w="1809" w:type="dxa"/>
          </w:tcPr>
          <w:p w:rsidR="006268FD" w:rsidRPr="00EC78A7" w:rsidRDefault="006268FD" w:rsidP="007E234B">
            <w:pPr>
              <w:spacing w:line="264" w:lineRule="auto"/>
              <w:rPr>
                <w:b/>
                <w:kern w:val="2"/>
              </w:rPr>
            </w:pPr>
            <w:r w:rsidRPr="006268FD">
              <w:rPr>
                <w:b/>
                <w:kern w:val="2"/>
              </w:rPr>
              <w:t>UserNO</w:t>
            </w:r>
          </w:p>
        </w:tc>
        <w:tc>
          <w:tcPr>
            <w:tcW w:w="1024" w:type="dxa"/>
          </w:tcPr>
          <w:p w:rsidR="006268FD" w:rsidRDefault="006268FD"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Default="006268FD" w:rsidP="007E234B">
            <w:pPr>
              <w:spacing w:line="264" w:lineRule="auto"/>
              <w:rPr>
                <w:rFonts w:ascii="Consolas" w:hAnsi="Consolas" w:cs="Consolas"/>
                <w:sz w:val="18"/>
                <w:szCs w:val="18"/>
              </w:rPr>
            </w:pPr>
            <w:r w:rsidRPr="006268FD">
              <w:rPr>
                <w:rFonts w:ascii="Consolas" w:hAnsi="Consolas" w:cs="Consolas" w:hint="eastAsia"/>
                <w:sz w:val="18"/>
                <w:szCs w:val="18"/>
              </w:rPr>
              <w:t>人员编号</w:t>
            </w:r>
          </w:p>
        </w:tc>
      </w:tr>
      <w:tr w:rsidR="009E1435" w:rsidRPr="00E00670" w:rsidTr="007E234B">
        <w:tc>
          <w:tcPr>
            <w:tcW w:w="1809" w:type="dxa"/>
          </w:tcPr>
          <w:p w:rsidR="009E1435" w:rsidRPr="00886AF7" w:rsidRDefault="009E1435" w:rsidP="007E234B">
            <w:pPr>
              <w:spacing w:line="264" w:lineRule="auto"/>
              <w:rPr>
                <w:b/>
                <w:kern w:val="2"/>
              </w:rPr>
            </w:pPr>
            <w:r w:rsidRPr="00886AF7">
              <w:rPr>
                <w:b/>
                <w:kern w:val="2"/>
              </w:rPr>
              <w:t>CarCardType</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E1435" w:rsidRDefault="009E1435" w:rsidP="007E234B">
            <w:pPr>
              <w:spacing w:line="264" w:lineRule="auto"/>
              <w:rPr>
                <w:rFonts w:ascii="Consolas" w:hAnsi="Consolas" w:cs="Consolas"/>
                <w:sz w:val="18"/>
                <w:szCs w:val="18"/>
              </w:rPr>
            </w:pPr>
            <w:r w:rsidRPr="005E0CC9">
              <w:rPr>
                <w:rFonts w:ascii="Consolas" w:hAnsi="Consolas" w:cs="Consolas" w:hint="eastAsia"/>
                <w:sz w:val="18"/>
                <w:szCs w:val="18"/>
              </w:rPr>
              <w:t>车场卡类。</w:t>
            </w:r>
            <w:r w:rsidRPr="005E0CC9">
              <w:rPr>
                <w:rFonts w:ascii="Consolas" w:hAnsi="Consolas" w:cs="Consolas" w:hint="eastAsia"/>
                <w:sz w:val="18"/>
                <w:szCs w:val="18"/>
              </w:rPr>
              <w:t>MthA</w:t>
            </w:r>
            <w:r w:rsidRPr="005E0CC9">
              <w:rPr>
                <w:rFonts w:ascii="Consolas" w:hAnsi="Consolas" w:cs="Consolas" w:hint="eastAsia"/>
                <w:sz w:val="18"/>
                <w:szCs w:val="18"/>
              </w:rPr>
              <w:t>、</w:t>
            </w:r>
            <w:r w:rsidRPr="005E0CC9">
              <w:rPr>
                <w:rFonts w:ascii="Consolas" w:hAnsi="Consolas" w:cs="Consolas" w:hint="eastAsia"/>
                <w:sz w:val="18"/>
                <w:szCs w:val="18"/>
              </w:rPr>
              <w:t>MthB</w:t>
            </w:r>
            <w:r w:rsidRPr="005E0CC9">
              <w:rPr>
                <w:rFonts w:ascii="Consolas" w:hAnsi="Consolas" w:cs="Consolas" w:hint="eastAsia"/>
                <w:sz w:val="18"/>
                <w:szCs w:val="18"/>
              </w:rPr>
              <w:t>、</w:t>
            </w:r>
            <w:r w:rsidRPr="005E0CC9">
              <w:rPr>
                <w:rFonts w:ascii="Consolas" w:hAnsi="Consolas" w:cs="Consolas" w:hint="eastAsia"/>
                <w:sz w:val="18"/>
                <w:szCs w:val="18"/>
              </w:rPr>
              <w:t>TmpA</w:t>
            </w:r>
            <w:r w:rsidRPr="005E0CC9">
              <w:rPr>
                <w:rFonts w:ascii="Consolas" w:hAnsi="Consolas" w:cs="Consolas" w:hint="eastAsia"/>
                <w:sz w:val="18"/>
                <w:szCs w:val="18"/>
              </w:rPr>
              <w:t>、</w:t>
            </w:r>
            <w:r w:rsidRPr="005E0CC9">
              <w:rPr>
                <w:rFonts w:ascii="Consolas" w:hAnsi="Consolas" w:cs="Consolas" w:hint="eastAsia"/>
                <w:sz w:val="18"/>
                <w:szCs w:val="18"/>
              </w:rPr>
              <w:t>TmpB</w:t>
            </w:r>
            <w:r w:rsidR="0046259F">
              <w:rPr>
                <w:rFonts w:ascii="Consolas" w:hAnsi="Consolas" w:cs="Consolas" w:hint="eastAsia"/>
                <w:sz w:val="18"/>
                <w:szCs w:val="18"/>
              </w:rPr>
              <w:t>等。该字段的值应在卡类定义表</w:t>
            </w:r>
            <w:r w:rsidR="0046259F">
              <w:rPr>
                <w:rFonts w:ascii="Consolas" w:hAnsi="Consolas" w:cs="Consolas" w:hint="eastAsia"/>
                <w:sz w:val="18"/>
                <w:szCs w:val="18"/>
              </w:rPr>
              <w:t>(</w:t>
            </w:r>
            <w:r w:rsidR="0046259F" w:rsidRPr="0046259F">
              <w:rPr>
                <w:rFonts w:ascii="Consolas" w:hAnsi="Consolas" w:cs="Consolas"/>
                <w:sz w:val="18"/>
                <w:szCs w:val="18"/>
              </w:rPr>
              <w:t>CardTypeDef</w:t>
            </w:r>
            <w:r w:rsidR="0046259F">
              <w:rPr>
                <w:rFonts w:ascii="Consolas" w:hAnsi="Consolas" w:cs="Consolas" w:hint="eastAsia"/>
                <w:sz w:val="18"/>
                <w:szCs w:val="18"/>
              </w:rPr>
              <w:t>)</w:t>
            </w:r>
            <w:r w:rsidR="0046259F">
              <w:rPr>
                <w:rFonts w:ascii="Consolas" w:hAnsi="Consolas" w:cs="Consolas" w:hint="eastAsia"/>
                <w:sz w:val="18"/>
                <w:szCs w:val="18"/>
              </w:rPr>
              <w:t>的</w:t>
            </w:r>
            <w:r w:rsidR="0046259F" w:rsidRPr="0046259F">
              <w:rPr>
                <w:rFonts w:ascii="Consolas" w:hAnsi="Consolas" w:cs="Consolas"/>
                <w:sz w:val="18"/>
                <w:szCs w:val="18"/>
              </w:rPr>
              <w:t>Identifying</w:t>
            </w:r>
            <w:r w:rsidR="0046259F">
              <w:rPr>
                <w:rFonts w:ascii="Consolas" w:hAnsi="Consolas" w:cs="Consolas" w:hint="eastAsia"/>
                <w:sz w:val="18"/>
                <w:szCs w:val="18"/>
              </w:rPr>
              <w:t>字段值中选取。</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CardState</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卡片状态。</w:t>
            </w:r>
            <w:r w:rsidRPr="006268FD">
              <w:rPr>
                <w:rFonts w:ascii="Consolas" w:hAnsi="Consolas" w:cs="Consolas" w:hint="eastAsia"/>
                <w:sz w:val="18"/>
                <w:szCs w:val="18"/>
              </w:rPr>
              <w:t>0</w:t>
            </w:r>
            <w:r w:rsidRPr="006268FD">
              <w:rPr>
                <w:rFonts w:ascii="Consolas" w:hAnsi="Consolas" w:cs="Consolas" w:hint="eastAsia"/>
                <w:sz w:val="18"/>
                <w:szCs w:val="18"/>
              </w:rPr>
              <w:t>正常，</w:t>
            </w:r>
            <w:r w:rsidRPr="006268FD">
              <w:rPr>
                <w:rFonts w:ascii="Consolas" w:hAnsi="Consolas" w:cs="Consolas" w:hint="eastAsia"/>
                <w:sz w:val="18"/>
                <w:szCs w:val="18"/>
              </w:rPr>
              <w:t>1</w:t>
            </w:r>
            <w:r w:rsidRPr="006268FD">
              <w:rPr>
                <w:rFonts w:ascii="Consolas" w:hAnsi="Consolas" w:cs="Consolas" w:hint="eastAsia"/>
                <w:sz w:val="18"/>
                <w:szCs w:val="18"/>
              </w:rPr>
              <w:t>挂失指令，</w:t>
            </w:r>
            <w:r w:rsidRPr="006268FD">
              <w:rPr>
                <w:rFonts w:ascii="Consolas" w:hAnsi="Consolas" w:cs="Consolas" w:hint="eastAsia"/>
                <w:sz w:val="18"/>
                <w:szCs w:val="18"/>
              </w:rPr>
              <w:t>2</w:t>
            </w:r>
            <w:r w:rsidRPr="006268FD">
              <w:rPr>
                <w:rFonts w:ascii="Consolas" w:hAnsi="Consolas" w:cs="Consolas" w:hint="eastAsia"/>
                <w:sz w:val="18"/>
                <w:szCs w:val="18"/>
              </w:rPr>
              <w:t>挂失完毕，</w:t>
            </w:r>
            <w:r w:rsidRPr="006268FD">
              <w:rPr>
                <w:rFonts w:ascii="Consolas" w:hAnsi="Consolas" w:cs="Consolas" w:hint="eastAsia"/>
                <w:sz w:val="18"/>
                <w:szCs w:val="18"/>
              </w:rPr>
              <w:t>3</w:t>
            </w:r>
            <w:r w:rsidRPr="006268FD">
              <w:rPr>
                <w:rFonts w:ascii="Consolas" w:hAnsi="Consolas" w:cs="Consolas" w:hint="eastAsia"/>
                <w:sz w:val="18"/>
                <w:szCs w:val="18"/>
              </w:rPr>
              <w:t>解挂指令，</w:t>
            </w:r>
            <w:r w:rsidRPr="006268FD">
              <w:rPr>
                <w:rFonts w:ascii="Consolas" w:hAnsi="Consolas" w:cs="Consolas" w:hint="eastAsia"/>
                <w:sz w:val="18"/>
                <w:szCs w:val="18"/>
              </w:rPr>
              <w:t>4</w:t>
            </w:r>
            <w:r w:rsidRPr="006268FD">
              <w:rPr>
                <w:rFonts w:ascii="Consolas" w:hAnsi="Consolas" w:cs="Consolas" w:hint="eastAsia"/>
                <w:sz w:val="18"/>
                <w:szCs w:val="18"/>
              </w:rPr>
              <w:t>挂失退款，</w:t>
            </w:r>
            <w:r w:rsidRPr="006268FD">
              <w:rPr>
                <w:rFonts w:ascii="Consolas" w:hAnsi="Consolas" w:cs="Consolas" w:hint="eastAsia"/>
                <w:sz w:val="18"/>
                <w:szCs w:val="18"/>
              </w:rPr>
              <w:t>5</w:t>
            </w:r>
            <w:r w:rsidRPr="006268FD">
              <w:rPr>
                <w:rFonts w:ascii="Consolas" w:hAnsi="Consolas" w:cs="Consolas" w:hint="eastAsia"/>
                <w:sz w:val="18"/>
                <w:szCs w:val="18"/>
              </w:rPr>
              <w:t>退卡完毕，</w:t>
            </w:r>
            <w:r w:rsidRPr="006268FD">
              <w:rPr>
                <w:rFonts w:ascii="Consolas" w:hAnsi="Consolas" w:cs="Consolas" w:hint="eastAsia"/>
                <w:sz w:val="18"/>
                <w:szCs w:val="18"/>
              </w:rPr>
              <w:t>6</w:t>
            </w:r>
            <w:r w:rsidRPr="006268FD">
              <w:rPr>
                <w:rFonts w:ascii="Consolas" w:hAnsi="Consolas" w:cs="Consolas" w:hint="eastAsia"/>
                <w:sz w:val="18"/>
                <w:szCs w:val="18"/>
              </w:rPr>
              <w:t>补卡完毕，其它状态未知</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CardYJ</w:t>
            </w:r>
          </w:p>
        </w:tc>
        <w:tc>
          <w:tcPr>
            <w:tcW w:w="1024" w:type="dxa"/>
          </w:tcPr>
          <w:p w:rsidR="009E1435" w:rsidRDefault="000D5C81" w:rsidP="007E234B">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卡片押金</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SubSystem</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开通子系统。</w:t>
            </w:r>
            <w:r w:rsidRPr="006268FD">
              <w:rPr>
                <w:rFonts w:ascii="Consolas" w:hAnsi="Consolas" w:cs="Consolas" w:hint="eastAsia"/>
                <w:sz w:val="18"/>
                <w:szCs w:val="18"/>
              </w:rPr>
              <w:t>Bit</w:t>
            </w:r>
            <w:r w:rsidRPr="006268FD">
              <w:rPr>
                <w:rFonts w:ascii="Consolas" w:hAnsi="Consolas" w:cs="Consolas" w:hint="eastAsia"/>
                <w:sz w:val="18"/>
                <w:szCs w:val="18"/>
              </w:rPr>
              <w:t>位形式的字符串，第</w:t>
            </w:r>
            <w:r w:rsidRPr="006268FD">
              <w:rPr>
                <w:rFonts w:ascii="Consolas" w:hAnsi="Consolas" w:cs="Consolas" w:hint="eastAsia"/>
                <w:sz w:val="18"/>
                <w:szCs w:val="18"/>
              </w:rPr>
              <w:t>1</w:t>
            </w:r>
            <w:r w:rsidRPr="006268FD">
              <w:rPr>
                <w:rFonts w:ascii="Consolas" w:hAnsi="Consolas" w:cs="Consolas" w:hint="eastAsia"/>
                <w:sz w:val="18"/>
                <w:szCs w:val="18"/>
              </w:rPr>
              <w:t>位表示车场，第二位表示门禁，值</w:t>
            </w:r>
            <w:r w:rsidRPr="006268FD">
              <w:rPr>
                <w:rFonts w:ascii="Consolas" w:hAnsi="Consolas" w:cs="Consolas" w:hint="eastAsia"/>
                <w:sz w:val="18"/>
                <w:szCs w:val="18"/>
              </w:rPr>
              <w:t>1</w:t>
            </w:r>
            <w:r w:rsidRPr="006268FD">
              <w:rPr>
                <w:rFonts w:ascii="Consolas" w:hAnsi="Consolas" w:cs="Consolas" w:hint="eastAsia"/>
                <w:sz w:val="18"/>
                <w:szCs w:val="18"/>
              </w:rPr>
              <w:t>表示开通，值</w:t>
            </w:r>
            <w:r w:rsidRPr="006268FD">
              <w:rPr>
                <w:rFonts w:ascii="Consolas" w:hAnsi="Consolas" w:cs="Consolas" w:hint="eastAsia"/>
                <w:sz w:val="18"/>
                <w:szCs w:val="18"/>
              </w:rPr>
              <w:t>0</w:t>
            </w:r>
            <w:r w:rsidRPr="006268FD">
              <w:rPr>
                <w:rFonts w:ascii="Consolas" w:hAnsi="Consolas" w:cs="Consolas" w:hint="eastAsia"/>
                <w:sz w:val="18"/>
                <w:szCs w:val="18"/>
              </w:rPr>
              <w:t>表示不开通。</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CarIssueDate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Default="00CD4B45" w:rsidP="007E234B">
            <w:pPr>
              <w:spacing w:line="264" w:lineRule="auto"/>
              <w:rPr>
                <w:rFonts w:ascii="Consolas" w:hAnsi="Consolas" w:cs="Consolas"/>
                <w:sz w:val="18"/>
                <w:szCs w:val="18"/>
              </w:rPr>
            </w:pPr>
            <w:r w:rsidRPr="005E0CC9">
              <w:rPr>
                <w:rFonts w:ascii="Consolas" w:hAnsi="Consolas" w:cs="Consolas" w:hint="eastAsia"/>
                <w:sz w:val="18"/>
                <w:szCs w:val="18"/>
              </w:rPr>
              <w:t>车场发行日期</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CarIssueUserCard</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Default="00CD4B45" w:rsidP="007E234B">
            <w:pPr>
              <w:spacing w:line="264" w:lineRule="auto"/>
              <w:rPr>
                <w:rFonts w:ascii="Consolas" w:hAnsi="Consolas" w:cs="Consolas"/>
                <w:sz w:val="18"/>
                <w:szCs w:val="18"/>
              </w:rPr>
            </w:pPr>
            <w:r w:rsidRPr="005E0CC9">
              <w:rPr>
                <w:rFonts w:ascii="Consolas" w:hAnsi="Consolas" w:cs="Consolas" w:hint="eastAsia"/>
                <w:sz w:val="18"/>
                <w:szCs w:val="18"/>
              </w:rPr>
              <w:t>车场发行人卡号</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Balance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余额</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CarValidStartDate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车场有效起日</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lastRenderedPageBreak/>
              <w:t>CarValidEndDate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车场有效止日</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CPH</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车牌号码</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CarColor</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车颜色。</w:t>
            </w:r>
            <w:r w:rsidRPr="006E248C">
              <w:rPr>
                <w:rFonts w:ascii="Consolas" w:hAnsi="Consolas" w:cs="Consolas" w:hint="eastAsia"/>
                <w:sz w:val="18"/>
                <w:szCs w:val="18"/>
              </w:rPr>
              <w:t>RGB</w:t>
            </w:r>
            <w:r w:rsidRPr="006E248C">
              <w:rPr>
                <w:rFonts w:ascii="Consolas" w:hAnsi="Consolas" w:cs="Consolas" w:hint="eastAsia"/>
                <w:sz w:val="18"/>
                <w:szCs w:val="18"/>
              </w:rPr>
              <w:t>表示法，使用</w:t>
            </w:r>
            <w:r w:rsidRPr="006E248C">
              <w:rPr>
                <w:rFonts w:ascii="Consolas" w:hAnsi="Consolas" w:cs="Consolas" w:hint="eastAsia"/>
                <w:sz w:val="18"/>
                <w:szCs w:val="18"/>
              </w:rPr>
              <w:t>6</w:t>
            </w:r>
            <w:r w:rsidRPr="006E248C">
              <w:rPr>
                <w:rFonts w:ascii="Consolas" w:hAnsi="Consolas" w:cs="Consolas" w:hint="eastAsia"/>
                <w:sz w:val="18"/>
                <w:szCs w:val="18"/>
              </w:rPr>
              <w:t>位十六进制数表示。</w:t>
            </w:r>
            <w:r>
              <w:rPr>
                <w:rFonts w:ascii="Consolas" w:hAnsi="Consolas" w:cs="Consolas" w:hint="eastAsia"/>
                <w:sz w:val="18"/>
                <w:szCs w:val="18"/>
              </w:rPr>
              <w:t>参考</w:t>
            </w:r>
            <w:hyperlink w:anchor="_颜色表示" w:history="1">
              <w:r w:rsidRPr="0032017C">
                <w:rPr>
                  <w:rStyle w:val="af7"/>
                  <w:rFonts w:ascii="Consolas" w:hAnsi="Consolas" w:cs="Consolas" w:hint="eastAsia"/>
                  <w:sz w:val="18"/>
                  <w:szCs w:val="18"/>
                </w:rPr>
                <w:t>颜色表示</w:t>
              </w:r>
            </w:hyperlink>
            <w:r>
              <w:rPr>
                <w:rFonts w:ascii="Consolas" w:hAnsi="Consolas" w:cs="Consolas" w:hint="eastAsia"/>
                <w:sz w:val="18"/>
                <w:szCs w:val="18"/>
              </w:rPr>
              <w:t>一节</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CarType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车型。如奔驰、宝马等</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CarPlace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车位位置。</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CarWithdrawCardDate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车场退卡时间</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CarWithdrawOptCard</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车场退卡操作员</w:t>
            </w:r>
          </w:p>
        </w:tc>
      </w:tr>
      <w:tr w:rsidR="001C4F9C" w:rsidRPr="00E00670" w:rsidTr="007E234B">
        <w:tc>
          <w:tcPr>
            <w:tcW w:w="1809" w:type="dxa"/>
          </w:tcPr>
          <w:p w:rsidR="001C4F9C" w:rsidRPr="00577584" w:rsidRDefault="001C4F9C" w:rsidP="005D08A5">
            <w:pPr>
              <w:spacing w:line="264" w:lineRule="auto"/>
              <w:rPr>
                <w:kern w:val="2"/>
              </w:rPr>
            </w:pPr>
            <w:r w:rsidRPr="001C4F9C">
              <w:rPr>
                <w:kern w:val="2"/>
              </w:rPr>
              <w:t>CarValidMachine</w:t>
            </w:r>
          </w:p>
        </w:tc>
        <w:tc>
          <w:tcPr>
            <w:tcW w:w="1024" w:type="dxa"/>
          </w:tcPr>
          <w:p w:rsidR="001C4F9C" w:rsidRDefault="001C4F9C"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sidP="00BB5406">
            <w:r w:rsidRPr="00E246FD">
              <w:rPr>
                <w:rFonts w:ascii="Consolas" w:hAnsi="Consolas" w:cs="Consolas" w:hint="eastAsia"/>
                <w:sz w:val="18"/>
                <w:szCs w:val="18"/>
              </w:rPr>
              <w:t>N</w:t>
            </w:r>
          </w:p>
        </w:tc>
        <w:tc>
          <w:tcPr>
            <w:tcW w:w="4578" w:type="dxa"/>
          </w:tcPr>
          <w:p w:rsidR="001C4F9C" w:rsidRPr="00301770" w:rsidRDefault="001C4F9C" w:rsidP="006478DC">
            <w:pPr>
              <w:spacing w:line="264" w:lineRule="auto"/>
              <w:rPr>
                <w:rFonts w:ascii="Consolas" w:hAnsi="Consolas" w:cs="Consolas"/>
                <w:sz w:val="18"/>
                <w:szCs w:val="18"/>
              </w:rPr>
            </w:pPr>
            <w:r w:rsidRPr="00301770">
              <w:rPr>
                <w:rFonts w:ascii="Consolas" w:hAnsi="Consolas" w:cs="Consolas" w:hint="eastAsia"/>
                <w:sz w:val="18"/>
                <w:szCs w:val="18"/>
              </w:rPr>
              <w:t>车场有效机号。</w:t>
            </w:r>
            <w:r>
              <w:rPr>
                <w:rFonts w:ascii="Consolas" w:hAnsi="Consolas" w:cs="Consolas" w:hint="eastAsia"/>
                <w:sz w:val="18"/>
                <w:szCs w:val="18"/>
              </w:rPr>
              <w:t>此字段的值为二进制字符串，一个字符代表一个机器，字符的位置即是机号；字符值为</w:t>
            </w:r>
            <w:r w:rsidR="006478DC">
              <w:rPr>
                <w:rFonts w:ascii="Consolas" w:hAnsi="Consolas" w:cs="Consolas" w:hint="eastAsia"/>
                <w:sz w:val="18"/>
                <w:szCs w:val="18"/>
              </w:rPr>
              <w:t>0</w:t>
            </w:r>
            <w:r>
              <w:rPr>
                <w:rFonts w:ascii="Consolas" w:hAnsi="Consolas" w:cs="Consolas" w:hint="eastAsia"/>
                <w:sz w:val="18"/>
                <w:szCs w:val="18"/>
              </w:rPr>
              <w:t>表示在该机器上有通行权限。如：</w:t>
            </w:r>
            <w:r w:rsidR="006478DC">
              <w:rPr>
                <w:rFonts w:ascii="Consolas" w:hAnsi="Consolas" w:cs="Consolas" w:hint="eastAsia"/>
                <w:sz w:val="18"/>
                <w:szCs w:val="18"/>
              </w:rPr>
              <w:t>11101</w:t>
            </w:r>
            <w:r>
              <w:rPr>
                <w:rFonts w:ascii="Consolas" w:hAnsi="Consolas" w:cs="Consolas" w:hint="eastAsia"/>
                <w:sz w:val="18"/>
                <w:szCs w:val="18"/>
              </w:rPr>
              <w:t>表示在</w:t>
            </w:r>
            <w:r>
              <w:rPr>
                <w:rFonts w:ascii="Consolas" w:hAnsi="Consolas" w:cs="Consolas" w:hint="eastAsia"/>
                <w:sz w:val="18"/>
                <w:szCs w:val="18"/>
              </w:rPr>
              <w:t>4</w:t>
            </w:r>
            <w:r>
              <w:rPr>
                <w:rFonts w:ascii="Consolas" w:hAnsi="Consolas" w:cs="Consolas" w:hint="eastAsia"/>
                <w:sz w:val="18"/>
                <w:szCs w:val="18"/>
              </w:rPr>
              <w:t>号机上有通行权限。</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CarValidZone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E01673" w:rsidRDefault="001C4F9C" w:rsidP="00E01673">
            <w:pPr>
              <w:spacing w:line="264" w:lineRule="auto"/>
              <w:rPr>
                <w:rStyle w:val="ae"/>
              </w:rPr>
            </w:pPr>
            <w:r w:rsidRPr="00E01673">
              <w:rPr>
                <w:rStyle w:val="ae"/>
                <w:rFonts w:hint="eastAsia"/>
              </w:rPr>
              <w:t>未使用</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CarMemo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车场备注</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IssueDate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发行日期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WithdrawDate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退卡日期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IssueUserCard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发行操作员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WithdrawUserCard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退卡操作员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LossregDate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挂失日期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LossregUserCard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挂失操作员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CardIDNO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物理卡号</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原车场软件只保存</w:t>
            </w:r>
            <w:r>
              <w:rPr>
                <w:rFonts w:ascii="Consolas" w:hAnsi="Consolas" w:cs="Consolas" w:hint="eastAsia"/>
                <w:sz w:val="18"/>
                <w:szCs w:val="18"/>
              </w:rPr>
              <w:t>IC</w:t>
            </w:r>
            <w:r>
              <w:rPr>
                <w:rFonts w:ascii="Consolas" w:hAnsi="Consolas" w:cs="Consolas" w:hint="eastAsia"/>
                <w:sz w:val="18"/>
                <w:szCs w:val="18"/>
              </w:rPr>
              <w:t>卡的</w:t>
            </w:r>
            <w:r>
              <w:rPr>
                <w:rFonts w:ascii="Consolas" w:hAnsi="Consolas" w:cs="Consolas" w:hint="eastAsia"/>
                <w:sz w:val="18"/>
                <w:szCs w:val="18"/>
              </w:rPr>
              <w:t>)</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Tempnumber</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TimeTeam</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HolidayLimited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UserInfo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用户信息</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BackCardNum</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lastRenderedPageBreak/>
              <w:t>CardIdLossState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CardIdUnLossState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UnLossDate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UnLossUer</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CarFailID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CaRFailOKNO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3206DF">
            <w:pPr>
              <w:spacing w:line="264" w:lineRule="auto"/>
              <w:rPr>
                <w:kern w:val="2"/>
              </w:rPr>
            </w:pPr>
            <w:r w:rsidRPr="00577584">
              <w:rPr>
                <w:kern w:val="2"/>
              </w:rPr>
              <w:t>CardLossMachine</w:t>
            </w:r>
          </w:p>
        </w:tc>
        <w:tc>
          <w:tcPr>
            <w:tcW w:w="1024" w:type="dxa"/>
          </w:tcPr>
          <w:p w:rsidR="001C4F9C" w:rsidRDefault="001C4F9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sidP="003206DF">
            <w:r w:rsidRPr="00E246FD">
              <w:rPr>
                <w:rFonts w:ascii="Consolas" w:hAnsi="Consolas" w:cs="Consolas" w:hint="eastAsia"/>
                <w:sz w:val="18"/>
                <w:szCs w:val="18"/>
              </w:rPr>
              <w:t>N</w:t>
            </w:r>
          </w:p>
        </w:tc>
        <w:tc>
          <w:tcPr>
            <w:tcW w:w="4578" w:type="dxa"/>
          </w:tcPr>
          <w:p w:rsidR="001C4F9C" w:rsidRPr="005E0CC9" w:rsidRDefault="001C4F9C" w:rsidP="003206DF">
            <w:pPr>
              <w:spacing w:line="264" w:lineRule="auto"/>
              <w:rPr>
                <w:rFonts w:ascii="Consolas" w:hAnsi="Consolas" w:cs="Consolas"/>
                <w:sz w:val="18"/>
                <w:szCs w:val="18"/>
              </w:rPr>
            </w:pPr>
            <w:r w:rsidRPr="00301770">
              <w:rPr>
                <w:rFonts w:ascii="Consolas" w:hAnsi="Consolas" w:cs="Consolas" w:hint="eastAsia"/>
                <w:sz w:val="18"/>
                <w:szCs w:val="18"/>
              </w:rPr>
              <w:t>卡片挂失机号</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DownLoadState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113B7D">
            <w:pPr>
              <w:spacing w:line="264" w:lineRule="auto"/>
              <w:rPr>
                <w:rFonts w:ascii="Consolas" w:hAnsi="Consolas" w:cs="Consolas"/>
                <w:sz w:val="18"/>
                <w:szCs w:val="18"/>
              </w:rPr>
            </w:pPr>
            <w:r w:rsidRPr="00301770">
              <w:rPr>
                <w:rFonts w:ascii="Consolas" w:hAnsi="Consolas" w:cs="Consolas" w:hint="eastAsia"/>
                <w:sz w:val="18"/>
                <w:szCs w:val="18"/>
              </w:rPr>
              <w:t>下载状态。</w:t>
            </w:r>
            <w:r w:rsidRPr="00301770">
              <w:rPr>
                <w:rFonts w:ascii="Consolas" w:hAnsi="Consolas" w:cs="Consolas" w:hint="eastAsia"/>
                <w:sz w:val="18"/>
                <w:szCs w:val="18"/>
              </w:rPr>
              <w:t>0</w:t>
            </w:r>
            <w:r w:rsidRPr="00301770">
              <w:rPr>
                <w:rFonts w:ascii="Consolas" w:hAnsi="Consolas" w:cs="Consolas" w:hint="eastAsia"/>
                <w:sz w:val="18"/>
                <w:szCs w:val="18"/>
              </w:rPr>
              <w:t>失败，</w:t>
            </w:r>
            <w:r w:rsidRPr="00301770">
              <w:rPr>
                <w:rFonts w:ascii="Consolas" w:hAnsi="Consolas" w:cs="Consolas" w:hint="eastAsia"/>
                <w:sz w:val="18"/>
                <w:szCs w:val="18"/>
              </w:rPr>
              <w:t>1</w:t>
            </w:r>
            <w:r w:rsidRPr="00301770">
              <w:rPr>
                <w:rFonts w:ascii="Consolas" w:hAnsi="Consolas" w:cs="Consolas" w:hint="eastAsia"/>
                <w:sz w:val="18"/>
                <w:szCs w:val="18"/>
              </w:rPr>
              <w:t>成功。</w:t>
            </w:r>
            <w:r>
              <w:rPr>
                <w:rFonts w:ascii="Consolas" w:hAnsi="Consolas" w:cs="Consolas" w:hint="eastAsia"/>
                <w:sz w:val="18"/>
                <w:szCs w:val="18"/>
              </w:rPr>
              <w:t>下载卡号到设备、挂失卡号、解挂卡号、退卡操作，</w:t>
            </w:r>
            <w:r w:rsidRPr="00113B7D">
              <w:rPr>
                <w:rFonts w:ascii="Consolas" w:hAnsi="Consolas" w:cs="Consolas" w:hint="eastAsia"/>
                <w:sz w:val="18"/>
                <w:szCs w:val="18"/>
              </w:rPr>
              <w:t>失败为</w:t>
            </w:r>
            <w:r w:rsidRPr="00113B7D">
              <w:rPr>
                <w:rFonts w:ascii="Consolas" w:hAnsi="Consolas" w:cs="Consolas" w:hint="eastAsia"/>
                <w:sz w:val="18"/>
                <w:szCs w:val="18"/>
              </w:rPr>
              <w:t>0</w:t>
            </w:r>
            <w:r w:rsidRPr="00113B7D">
              <w:rPr>
                <w:rFonts w:ascii="Consolas" w:hAnsi="Consolas" w:cs="Consolas" w:hint="eastAsia"/>
                <w:sz w:val="18"/>
                <w:szCs w:val="18"/>
              </w:rPr>
              <w:t>，成功为</w:t>
            </w:r>
            <w:r w:rsidRPr="00113B7D">
              <w:rPr>
                <w:rFonts w:ascii="Consolas" w:hAnsi="Consolas" w:cs="Consolas" w:hint="eastAsia"/>
                <w:sz w:val="18"/>
                <w:szCs w:val="18"/>
              </w:rPr>
              <w:t>1</w:t>
            </w:r>
            <w:r>
              <w:rPr>
                <w:rFonts w:ascii="Consolas" w:hAnsi="Consolas" w:cs="Consolas" w:hint="eastAsia"/>
                <w:sz w:val="18"/>
                <w:szCs w:val="18"/>
              </w:rPr>
              <w:t>。</w:t>
            </w:r>
          </w:p>
        </w:tc>
      </w:tr>
      <w:tr w:rsidR="003A76DE" w:rsidRPr="00E00670" w:rsidTr="007E234B">
        <w:tc>
          <w:tcPr>
            <w:tcW w:w="1809" w:type="dxa"/>
          </w:tcPr>
          <w:p w:rsidR="003A76DE" w:rsidRDefault="003A76DE" w:rsidP="007E234B">
            <w:pPr>
              <w:spacing w:line="264" w:lineRule="auto"/>
              <w:rPr>
                <w:kern w:val="2"/>
              </w:rPr>
            </w:pPr>
            <w:r w:rsidRPr="003A76DE">
              <w:rPr>
                <w:kern w:val="2"/>
              </w:rPr>
              <w:t>DownloadSignal</w:t>
            </w:r>
          </w:p>
        </w:tc>
        <w:tc>
          <w:tcPr>
            <w:tcW w:w="1024" w:type="dxa"/>
          </w:tcPr>
          <w:p w:rsidR="003A76DE" w:rsidRDefault="003A76DE"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Pr="00E246FD" w:rsidRDefault="003A76DE" w:rsidP="00BB5406">
            <w:pPr>
              <w:rPr>
                <w:rFonts w:ascii="Consolas" w:hAnsi="Consolas" w:cs="Consolas"/>
                <w:sz w:val="18"/>
                <w:szCs w:val="18"/>
              </w:rPr>
            </w:pPr>
            <w:r>
              <w:rPr>
                <w:rFonts w:ascii="Consolas" w:hAnsi="Consolas" w:cs="Consolas" w:hint="eastAsia"/>
                <w:sz w:val="18"/>
                <w:szCs w:val="18"/>
              </w:rPr>
              <w:t>N</w:t>
            </w:r>
          </w:p>
        </w:tc>
        <w:tc>
          <w:tcPr>
            <w:tcW w:w="4578" w:type="dxa"/>
          </w:tcPr>
          <w:p w:rsidR="003A76DE" w:rsidRDefault="003A76DE" w:rsidP="00286AF8">
            <w:pPr>
              <w:spacing w:line="264" w:lineRule="auto"/>
              <w:rPr>
                <w:rFonts w:ascii="Consolas" w:hAnsi="Consolas" w:cs="Consolas"/>
                <w:sz w:val="18"/>
                <w:szCs w:val="18"/>
              </w:rPr>
            </w:pPr>
            <w:r>
              <w:rPr>
                <w:rFonts w:ascii="Consolas" w:hAnsi="Consolas" w:cs="Consolas" w:hint="eastAsia"/>
                <w:sz w:val="18"/>
                <w:szCs w:val="18"/>
              </w:rPr>
              <w:t>卡号</w:t>
            </w:r>
            <w:r w:rsidRPr="00745F1A">
              <w:rPr>
                <w:rFonts w:ascii="Consolas" w:hAnsi="Consolas" w:cs="Consolas" w:hint="eastAsia"/>
                <w:sz w:val="18"/>
                <w:szCs w:val="18"/>
              </w:rPr>
              <w:t>下载标识</w:t>
            </w:r>
            <w:r w:rsidRPr="00301770">
              <w:rPr>
                <w:rFonts w:ascii="Consolas" w:hAnsi="Consolas" w:cs="Consolas" w:hint="eastAsia"/>
                <w:sz w:val="18"/>
                <w:szCs w:val="18"/>
              </w:rPr>
              <w:t>。</w:t>
            </w:r>
            <w:r>
              <w:rPr>
                <w:rFonts w:ascii="Consolas" w:hAnsi="Consolas" w:cs="Consolas" w:hint="eastAsia"/>
                <w:sz w:val="18"/>
                <w:szCs w:val="18"/>
              </w:rPr>
              <w:t>此字段的值为二进制字符串，一个字符代表一个</w:t>
            </w:r>
            <w:r w:rsidR="00286AF8">
              <w:rPr>
                <w:rFonts w:ascii="Consolas" w:hAnsi="Consolas" w:cs="Consolas" w:hint="eastAsia"/>
                <w:sz w:val="18"/>
                <w:szCs w:val="18"/>
              </w:rPr>
              <w:t>工作站</w:t>
            </w:r>
            <w:r>
              <w:rPr>
                <w:rFonts w:ascii="Consolas" w:hAnsi="Consolas" w:cs="Consolas" w:hint="eastAsia"/>
                <w:sz w:val="18"/>
                <w:szCs w:val="18"/>
              </w:rPr>
              <w:t>，字符的位置即是</w:t>
            </w:r>
            <w:r w:rsidR="00286AF8">
              <w:rPr>
                <w:rFonts w:ascii="Consolas" w:hAnsi="Consolas" w:cs="Consolas" w:hint="eastAsia"/>
                <w:sz w:val="18"/>
                <w:szCs w:val="18"/>
              </w:rPr>
              <w:t>工作站编号</w:t>
            </w:r>
            <w:r>
              <w:rPr>
                <w:rFonts w:ascii="Consolas" w:hAnsi="Consolas" w:cs="Consolas" w:hint="eastAsia"/>
                <w:sz w:val="18"/>
                <w:szCs w:val="18"/>
              </w:rPr>
              <w:t>；字符值为</w:t>
            </w:r>
            <w:r w:rsidR="008D7D9F">
              <w:rPr>
                <w:rFonts w:ascii="Consolas" w:hAnsi="Consolas" w:cs="Consolas" w:hint="eastAsia"/>
                <w:sz w:val="18"/>
                <w:szCs w:val="18"/>
              </w:rPr>
              <w:t>0</w:t>
            </w:r>
            <w:r>
              <w:rPr>
                <w:rFonts w:ascii="Consolas" w:hAnsi="Consolas" w:cs="Consolas" w:hint="eastAsia"/>
                <w:sz w:val="18"/>
                <w:szCs w:val="18"/>
              </w:rPr>
              <w:t>表示在该</w:t>
            </w:r>
            <w:r w:rsidR="00286AF8">
              <w:rPr>
                <w:rFonts w:ascii="Consolas" w:hAnsi="Consolas" w:cs="Consolas" w:hint="eastAsia"/>
                <w:sz w:val="18"/>
                <w:szCs w:val="18"/>
              </w:rPr>
              <w:t>工作站</w:t>
            </w:r>
            <w:r>
              <w:rPr>
                <w:rFonts w:ascii="Consolas" w:hAnsi="Consolas" w:cs="Consolas" w:hint="eastAsia"/>
                <w:sz w:val="18"/>
                <w:szCs w:val="18"/>
              </w:rPr>
              <w:t>需要下载卡号。如：</w:t>
            </w:r>
            <w:r w:rsidR="008D7D9F">
              <w:rPr>
                <w:rFonts w:ascii="Consolas" w:hAnsi="Consolas" w:cs="Consolas" w:hint="eastAsia"/>
                <w:sz w:val="18"/>
                <w:szCs w:val="18"/>
              </w:rPr>
              <w:t>11101</w:t>
            </w:r>
            <w:r>
              <w:rPr>
                <w:rFonts w:ascii="Consolas" w:hAnsi="Consolas" w:cs="Consolas" w:hint="eastAsia"/>
                <w:sz w:val="18"/>
                <w:szCs w:val="18"/>
              </w:rPr>
              <w:t>表示</w:t>
            </w:r>
            <w:r>
              <w:rPr>
                <w:rFonts w:ascii="Consolas" w:hAnsi="Consolas" w:cs="Consolas" w:hint="eastAsia"/>
                <w:sz w:val="18"/>
                <w:szCs w:val="18"/>
              </w:rPr>
              <w:t>4</w:t>
            </w:r>
            <w:r>
              <w:rPr>
                <w:rFonts w:ascii="Consolas" w:hAnsi="Consolas" w:cs="Consolas" w:hint="eastAsia"/>
                <w:sz w:val="18"/>
                <w:szCs w:val="18"/>
              </w:rPr>
              <w:t>号</w:t>
            </w:r>
            <w:r w:rsidR="00286AF8">
              <w:rPr>
                <w:rFonts w:ascii="Consolas" w:hAnsi="Consolas" w:cs="Consolas" w:hint="eastAsia"/>
                <w:sz w:val="18"/>
                <w:szCs w:val="18"/>
              </w:rPr>
              <w:t>工作站</w:t>
            </w:r>
            <w:r>
              <w:rPr>
                <w:rFonts w:ascii="Consolas" w:hAnsi="Consolas" w:cs="Consolas" w:hint="eastAsia"/>
                <w:sz w:val="18"/>
                <w:szCs w:val="18"/>
              </w:rPr>
              <w:t>需要</w:t>
            </w:r>
            <w:r w:rsidR="00286AF8">
              <w:rPr>
                <w:rFonts w:ascii="Consolas" w:hAnsi="Consolas" w:cs="Consolas" w:hint="eastAsia"/>
                <w:sz w:val="18"/>
                <w:szCs w:val="18"/>
              </w:rPr>
              <w:t>执行</w:t>
            </w:r>
            <w:r>
              <w:rPr>
                <w:rFonts w:ascii="Consolas" w:hAnsi="Consolas" w:cs="Consolas" w:hint="eastAsia"/>
                <w:sz w:val="18"/>
                <w:szCs w:val="18"/>
              </w:rPr>
              <w:t>下载卡号</w:t>
            </w:r>
            <w:r w:rsidR="00286AF8">
              <w:rPr>
                <w:rFonts w:ascii="Consolas" w:hAnsi="Consolas" w:cs="Consolas" w:hint="eastAsia"/>
                <w:sz w:val="18"/>
                <w:szCs w:val="18"/>
              </w:rPr>
              <w:t>操作</w:t>
            </w:r>
            <w:r>
              <w:rPr>
                <w:rFonts w:ascii="Consolas" w:hAnsi="Consolas" w:cs="Consolas" w:hint="eastAsia"/>
                <w:sz w:val="18"/>
                <w:szCs w:val="18"/>
              </w:rPr>
              <w:t>。</w:t>
            </w:r>
          </w:p>
        </w:tc>
      </w:tr>
      <w:tr w:rsidR="003A76DE" w:rsidRPr="00E00670" w:rsidTr="007E234B">
        <w:tc>
          <w:tcPr>
            <w:tcW w:w="1809" w:type="dxa"/>
          </w:tcPr>
          <w:p w:rsidR="003A76DE" w:rsidRDefault="003A76DE" w:rsidP="007E234B">
            <w:pPr>
              <w:spacing w:line="264" w:lineRule="auto"/>
              <w:rPr>
                <w:kern w:val="2"/>
              </w:rPr>
            </w:pPr>
            <w:r w:rsidRPr="003A76DE">
              <w:rPr>
                <w:kern w:val="2"/>
              </w:rPr>
              <w:t>CPHDownloadSignal</w:t>
            </w:r>
          </w:p>
        </w:tc>
        <w:tc>
          <w:tcPr>
            <w:tcW w:w="1024" w:type="dxa"/>
          </w:tcPr>
          <w:p w:rsidR="003A76DE" w:rsidRDefault="003A76DE"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Pr="00E246FD" w:rsidRDefault="003A76DE" w:rsidP="00BB5406">
            <w:pPr>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C95622">
            <w:pPr>
              <w:spacing w:line="264" w:lineRule="auto"/>
              <w:rPr>
                <w:rFonts w:ascii="Consolas" w:hAnsi="Consolas" w:cs="Consolas"/>
                <w:sz w:val="18"/>
                <w:szCs w:val="18"/>
              </w:rPr>
            </w:pPr>
            <w:r w:rsidRPr="00301770">
              <w:rPr>
                <w:rFonts w:ascii="Consolas" w:hAnsi="Consolas" w:cs="Consolas" w:hint="eastAsia"/>
                <w:sz w:val="18"/>
                <w:szCs w:val="18"/>
              </w:rPr>
              <w:t>车牌下载标记。</w:t>
            </w:r>
            <w:r>
              <w:rPr>
                <w:rFonts w:ascii="Consolas" w:hAnsi="Consolas" w:cs="Consolas" w:hint="eastAsia"/>
                <w:sz w:val="18"/>
                <w:szCs w:val="18"/>
              </w:rPr>
              <w:t>此字段的值为二进制字符串，一个字符代表一个</w:t>
            </w:r>
            <w:r w:rsidR="00E63C5C">
              <w:rPr>
                <w:rFonts w:ascii="Consolas" w:hAnsi="Consolas" w:cs="Consolas" w:hint="eastAsia"/>
                <w:sz w:val="18"/>
                <w:szCs w:val="18"/>
              </w:rPr>
              <w:t>工作站</w:t>
            </w:r>
            <w:r>
              <w:rPr>
                <w:rFonts w:ascii="Consolas" w:hAnsi="Consolas" w:cs="Consolas" w:hint="eastAsia"/>
                <w:sz w:val="18"/>
                <w:szCs w:val="18"/>
              </w:rPr>
              <w:t>，字符的位置即是</w:t>
            </w:r>
            <w:r w:rsidR="00C95622">
              <w:rPr>
                <w:rFonts w:ascii="Consolas" w:hAnsi="Consolas" w:cs="Consolas" w:hint="eastAsia"/>
                <w:sz w:val="18"/>
                <w:szCs w:val="18"/>
              </w:rPr>
              <w:t>工作站编号</w:t>
            </w:r>
            <w:r>
              <w:rPr>
                <w:rFonts w:ascii="Consolas" w:hAnsi="Consolas" w:cs="Consolas" w:hint="eastAsia"/>
                <w:sz w:val="18"/>
                <w:szCs w:val="18"/>
              </w:rPr>
              <w:t>；字符值为</w:t>
            </w:r>
            <w:r w:rsidR="008D7D9F">
              <w:rPr>
                <w:rFonts w:ascii="Consolas" w:hAnsi="Consolas" w:cs="Consolas" w:hint="eastAsia"/>
                <w:sz w:val="18"/>
                <w:szCs w:val="18"/>
              </w:rPr>
              <w:t>0</w:t>
            </w:r>
            <w:r>
              <w:rPr>
                <w:rFonts w:ascii="Consolas" w:hAnsi="Consolas" w:cs="Consolas" w:hint="eastAsia"/>
                <w:sz w:val="18"/>
                <w:szCs w:val="18"/>
              </w:rPr>
              <w:t>表示</w:t>
            </w:r>
            <w:r w:rsidR="00C95622">
              <w:rPr>
                <w:rFonts w:ascii="Consolas" w:hAnsi="Consolas" w:cs="Consolas" w:hint="eastAsia"/>
                <w:sz w:val="18"/>
                <w:szCs w:val="18"/>
              </w:rPr>
              <w:t>该工作站</w:t>
            </w:r>
            <w:r>
              <w:rPr>
                <w:rFonts w:ascii="Consolas" w:hAnsi="Consolas" w:cs="Consolas" w:hint="eastAsia"/>
                <w:sz w:val="18"/>
                <w:szCs w:val="18"/>
              </w:rPr>
              <w:t>需要下载车牌。如：</w:t>
            </w:r>
            <w:r w:rsidR="008D7D9F">
              <w:rPr>
                <w:rFonts w:ascii="Consolas" w:hAnsi="Consolas" w:cs="Consolas" w:hint="eastAsia"/>
                <w:sz w:val="18"/>
                <w:szCs w:val="18"/>
              </w:rPr>
              <w:t>11101</w:t>
            </w:r>
            <w:r>
              <w:rPr>
                <w:rFonts w:ascii="Consolas" w:hAnsi="Consolas" w:cs="Consolas" w:hint="eastAsia"/>
                <w:sz w:val="18"/>
                <w:szCs w:val="18"/>
              </w:rPr>
              <w:t>表示</w:t>
            </w:r>
            <w:r>
              <w:rPr>
                <w:rFonts w:ascii="Consolas" w:hAnsi="Consolas" w:cs="Consolas" w:hint="eastAsia"/>
                <w:sz w:val="18"/>
                <w:szCs w:val="18"/>
              </w:rPr>
              <w:t>4</w:t>
            </w:r>
            <w:r>
              <w:rPr>
                <w:rFonts w:ascii="Consolas" w:hAnsi="Consolas" w:cs="Consolas" w:hint="eastAsia"/>
                <w:sz w:val="18"/>
                <w:szCs w:val="18"/>
              </w:rPr>
              <w:t>号</w:t>
            </w:r>
            <w:r w:rsidR="00C95622">
              <w:rPr>
                <w:rFonts w:ascii="Consolas" w:hAnsi="Consolas" w:cs="Consolas" w:hint="eastAsia"/>
                <w:sz w:val="18"/>
                <w:szCs w:val="18"/>
              </w:rPr>
              <w:t>工作站</w:t>
            </w:r>
            <w:r>
              <w:rPr>
                <w:rFonts w:ascii="Consolas" w:hAnsi="Consolas" w:cs="Consolas" w:hint="eastAsia"/>
                <w:sz w:val="18"/>
                <w:szCs w:val="18"/>
              </w:rPr>
              <w:t>需要</w:t>
            </w:r>
            <w:r w:rsidR="00C95622">
              <w:rPr>
                <w:rFonts w:ascii="Consolas" w:hAnsi="Consolas" w:cs="Consolas" w:hint="eastAsia"/>
                <w:sz w:val="18"/>
                <w:szCs w:val="18"/>
              </w:rPr>
              <w:t>执行</w:t>
            </w:r>
            <w:r>
              <w:rPr>
                <w:rFonts w:ascii="Consolas" w:hAnsi="Consolas" w:cs="Consolas" w:hint="eastAsia"/>
                <w:sz w:val="18"/>
                <w:szCs w:val="18"/>
              </w:rPr>
              <w:t>下载车牌</w:t>
            </w:r>
            <w:r w:rsidR="000212BE">
              <w:rPr>
                <w:rFonts w:ascii="Consolas" w:hAnsi="Consolas" w:cs="Consolas" w:hint="eastAsia"/>
                <w:sz w:val="18"/>
                <w:szCs w:val="18"/>
              </w:rPr>
              <w:t>操作</w:t>
            </w:r>
            <w:r>
              <w:rPr>
                <w:rFonts w:ascii="Consolas" w:hAnsi="Consolas" w:cs="Consolas" w:hint="eastAsia"/>
                <w:sz w:val="18"/>
                <w:szCs w:val="18"/>
              </w:rPr>
              <w:t>。</w:t>
            </w: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t>Res1</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t>Res2</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t>MonthType</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r w:rsidRPr="00301770">
              <w:rPr>
                <w:rFonts w:ascii="Consolas" w:hAnsi="Consolas" w:cs="Consolas" w:hint="eastAsia"/>
                <w:sz w:val="18"/>
                <w:szCs w:val="18"/>
              </w:rPr>
              <w:t>月卡类型</w:t>
            </w:r>
            <w:r w:rsidRPr="00301770">
              <w:rPr>
                <w:rFonts w:ascii="Consolas" w:hAnsi="Consolas" w:cs="Consolas" w:hint="eastAsia"/>
                <w:sz w:val="18"/>
                <w:szCs w:val="18"/>
              </w:rPr>
              <w:t>(</w:t>
            </w:r>
            <w:r w:rsidRPr="00301770">
              <w:rPr>
                <w:rFonts w:ascii="Consolas" w:hAnsi="Consolas" w:cs="Consolas" w:hint="eastAsia"/>
                <w:sz w:val="18"/>
                <w:szCs w:val="18"/>
              </w:rPr>
              <w:t>全包、包白天、包晚上</w:t>
            </w:r>
            <w:r w:rsidRPr="00301770">
              <w:rPr>
                <w:rFonts w:ascii="Consolas" w:hAnsi="Consolas" w:cs="Consolas" w:hint="eastAsia"/>
                <w:sz w:val="18"/>
                <w:szCs w:val="18"/>
              </w:rPr>
              <w:t>)</w:t>
            </w:r>
          </w:p>
        </w:tc>
      </w:tr>
      <w:tr w:rsidR="003A76DE" w:rsidRPr="00E00670" w:rsidTr="007E234B">
        <w:tc>
          <w:tcPr>
            <w:tcW w:w="1809" w:type="dxa"/>
          </w:tcPr>
          <w:p w:rsidR="003A76DE" w:rsidRPr="00577584" w:rsidRDefault="003A76DE" w:rsidP="007E234B">
            <w:pPr>
              <w:spacing w:line="264" w:lineRule="auto"/>
              <w:rPr>
                <w:kern w:val="2"/>
              </w:rPr>
            </w:pPr>
            <w:r>
              <w:rPr>
                <w:rFonts w:hint="eastAsia"/>
                <w:kern w:val="2"/>
              </w:rPr>
              <w:t>UserName</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Pr="00E246FD" w:rsidRDefault="003A76DE">
            <w:pPr>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A76DE" w:rsidRPr="00E00670" w:rsidTr="007E234B">
        <w:tc>
          <w:tcPr>
            <w:tcW w:w="1809" w:type="dxa"/>
          </w:tcPr>
          <w:p w:rsidR="003A76DE" w:rsidRPr="00361FE0" w:rsidRDefault="003A76DE" w:rsidP="003206DF">
            <w:pPr>
              <w:spacing w:line="264" w:lineRule="auto"/>
              <w:rPr>
                <w:kern w:val="2"/>
              </w:rPr>
            </w:pPr>
            <w:r w:rsidRPr="00361FE0">
              <w:rPr>
                <w:kern w:val="2"/>
              </w:rPr>
              <w:t>Sex</w:t>
            </w:r>
          </w:p>
        </w:tc>
        <w:tc>
          <w:tcPr>
            <w:tcW w:w="1024" w:type="dxa"/>
          </w:tcPr>
          <w:p w:rsidR="003A76DE" w:rsidRDefault="003A76D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A76DE" w:rsidRPr="00E00670" w:rsidTr="007E234B">
        <w:tc>
          <w:tcPr>
            <w:tcW w:w="1809" w:type="dxa"/>
          </w:tcPr>
          <w:p w:rsidR="003A76DE" w:rsidRPr="00361FE0" w:rsidRDefault="003A76DE" w:rsidP="003206DF">
            <w:pPr>
              <w:spacing w:line="264" w:lineRule="auto"/>
              <w:rPr>
                <w:kern w:val="2"/>
              </w:rPr>
            </w:pPr>
            <w:r w:rsidRPr="00361FE0">
              <w:rPr>
                <w:kern w:val="2"/>
              </w:rPr>
              <w:t>HomeAddress</w:t>
            </w:r>
          </w:p>
        </w:tc>
        <w:tc>
          <w:tcPr>
            <w:tcW w:w="1024" w:type="dxa"/>
          </w:tcPr>
          <w:p w:rsidR="003A76DE" w:rsidRDefault="003A76DE"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76DE" w:rsidRDefault="003A76D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BC3BCB">
            <w:pPr>
              <w:spacing w:line="264" w:lineRule="auto"/>
              <w:rPr>
                <w:b/>
                <w:kern w:val="2"/>
              </w:rPr>
            </w:pPr>
            <w:r>
              <w:rPr>
                <w:rFonts w:ascii="新宋体" w:hAnsi="新宋体" w:cs="新宋体"/>
                <w:color w:val="000000"/>
                <w:sz w:val="19"/>
                <w:szCs w:val="19"/>
                <w:highlight w:val="white"/>
              </w:rPr>
              <w:t>Dept</w:t>
            </w:r>
            <w:r>
              <w:rPr>
                <w:rFonts w:ascii="新宋体" w:hAnsi="新宋体" w:cs="新宋体" w:hint="eastAsia"/>
                <w:color w:val="000000"/>
                <w:sz w:val="19"/>
                <w:szCs w:val="19"/>
              </w:rPr>
              <w:t>Id</w:t>
            </w:r>
          </w:p>
        </w:tc>
        <w:tc>
          <w:tcPr>
            <w:tcW w:w="1024" w:type="dxa"/>
          </w:tcPr>
          <w:p w:rsidR="00BC3BCB" w:rsidRDefault="00BC3BC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DeptName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Job</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WorkTime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BirthDate</w:t>
            </w:r>
          </w:p>
        </w:tc>
        <w:tc>
          <w:tcPr>
            <w:tcW w:w="1024" w:type="dxa"/>
          </w:tcPr>
          <w:p w:rsidR="00BC3BCB" w:rsidRDefault="00BC3BCB" w:rsidP="003206DF">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lastRenderedPageBreak/>
              <w:t>IDCard</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MaritalStatus</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HighestDegree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PoliticalStatus</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ascii="新宋体" w:hAnsi="新宋体" w:cs="新宋体" w:hint="eastAsia"/>
                <w:color w:val="000000"/>
                <w:sz w:val="19"/>
                <w:szCs w:val="19"/>
                <w:highlight w:val="white"/>
              </w:rPr>
              <w:t>No</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CardType</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F173F6">
                <w:rPr>
                  <w:rStyle w:val="af7"/>
                  <w:rFonts w:ascii="Consolas" w:hAnsi="Consolas" w:cs="Consolas" w:hint="eastAsia"/>
                  <w:sz w:val="18"/>
                  <w:szCs w:val="18"/>
                </w:rPr>
                <w:tab/>
              </w:r>
              <w:r w:rsidRPr="00F173F6">
                <w:rPr>
                  <w:rStyle w:val="af7"/>
                  <w:rFonts w:ascii="Consolas" w:hAnsi="Consolas" w:cs="Consolas" w:hint="eastAsia"/>
                  <w:sz w:val="18"/>
                  <w:szCs w:val="18"/>
                </w:rPr>
                <w:t>卡类型定义</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CardStateCaption</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卡状态标题</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hint="eastAsia"/>
                <w:color w:val="000000"/>
                <w:sz w:val="19"/>
                <w:szCs w:val="19"/>
                <w:highlight w:val="white"/>
              </w:rPr>
              <w:t>SFJE</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Default="00BC3BCB" w:rsidP="00A147C1">
            <w:pPr>
              <w:spacing w:line="264" w:lineRule="auto"/>
              <w:rPr>
                <w:rFonts w:ascii="Consolas" w:hAnsi="Consolas" w:cs="Consolas"/>
                <w:sz w:val="18"/>
                <w:szCs w:val="18"/>
              </w:rPr>
            </w:pPr>
            <w:r>
              <w:rPr>
                <w:rFonts w:ascii="Consolas" w:hAnsi="Consolas" w:cs="Consolas" w:hint="eastAsia"/>
                <w:sz w:val="18"/>
                <w:szCs w:val="18"/>
              </w:rPr>
              <w:t>收费金额。在延期及充值接口中保存本次操作收取的金额，在其它接口中没有意义。</w:t>
            </w:r>
          </w:p>
        </w:tc>
      </w:tr>
      <w:tr w:rsidR="001B3249" w:rsidRPr="00E00670" w:rsidTr="007E234B">
        <w:tc>
          <w:tcPr>
            <w:tcW w:w="1809" w:type="dxa"/>
          </w:tcPr>
          <w:p w:rsidR="001B3249" w:rsidRDefault="001B3249"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RemainderDays</w:t>
            </w:r>
          </w:p>
        </w:tc>
        <w:tc>
          <w:tcPr>
            <w:tcW w:w="1024" w:type="dxa"/>
          </w:tcPr>
          <w:p w:rsidR="001B3249" w:rsidRDefault="001B3249"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B3249" w:rsidRDefault="001B3249"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B3249" w:rsidRDefault="001B3249" w:rsidP="00A147C1">
            <w:pPr>
              <w:spacing w:line="264" w:lineRule="auto"/>
              <w:rPr>
                <w:rFonts w:ascii="Consolas" w:hAnsi="Consolas" w:cs="Consolas"/>
                <w:sz w:val="18"/>
                <w:szCs w:val="18"/>
              </w:rPr>
            </w:pPr>
            <w:r>
              <w:rPr>
                <w:rFonts w:ascii="Consolas" w:hAnsi="Consolas" w:cs="Consolas" w:hint="eastAsia"/>
                <w:sz w:val="18"/>
                <w:szCs w:val="18"/>
              </w:rPr>
              <w:t>剩余有效天数。只读字段。</w:t>
            </w:r>
          </w:p>
        </w:tc>
      </w:tr>
    </w:tbl>
    <w:p w:rsidR="006268FD" w:rsidRDefault="006268FD" w:rsidP="006268FD">
      <w:pPr>
        <w:pStyle w:val="3"/>
      </w:pPr>
      <w:r>
        <w:rPr>
          <w:rFonts w:hint="eastAsia"/>
        </w:rPr>
        <w:t>获取接口</w:t>
      </w:r>
    </w:p>
    <w:p w:rsidR="006268FD" w:rsidRPr="00E47307" w:rsidRDefault="006268FD" w:rsidP="006268FD">
      <w:pPr>
        <w:rPr>
          <w:b/>
        </w:rPr>
      </w:pPr>
      <w:r w:rsidRPr="00E47307">
        <w:rPr>
          <w:rFonts w:hint="eastAsia"/>
          <w:b/>
        </w:rPr>
        <w:t>url:</w:t>
      </w:r>
    </w:p>
    <w:p w:rsidR="006268FD" w:rsidRPr="008510B3" w:rsidRDefault="005446D3"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1"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Get</w:t>
      </w:r>
      <w:r w:rsidR="001A4BC6">
        <w:rPr>
          <w:rStyle w:val="af7"/>
          <w:rFonts w:hint="eastAsia"/>
        </w:rPr>
        <w:t>CardIssue</w:t>
      </w:r>
    </w:p>
    <w:p w:rsidR="00562679" w:rsidRDefault="006268FD"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1E1088" w:rsidRDefault="001E1088" w:rsidP="00562679">
      <w:pPr>
        <w:rPr>
          <w:rStyle w:val="af7"/>
          <w:b/>
        </w:rPr>
      </w:pPr>
    </w:p>
    <w:p w:rsidR="002C5ED4" w:rsidRDefault="00ED4DAC" w:rsidP="002C5ED4">
      <w:pPr>
        <w:pStyle w:val="4"/>
      </w:pPr>
      <w:r>
        <w:rPr>
          <w:rFonts w:hint="eastAsia"/>
        </w:rPr>
        <w:t>获取车辆</w:t>
      </w:r>
      <w:r w:rsidR="002C5ED4">
        <w:rPr>
          <w:rFonts w:hint="eastAsia"/>
        </w:rPr>
        <w:t>照片接口</w:t>
      </w:r>
    </w:p>
    <w:p w:rsidR="002C5ED4" w:rsidRPr="00E47307" w:rsidRDefault="002C5ED4" w:rsidP="002C5ED4">
      <w:pPr>
        <w:rPr>
          <w:b/>
        </w:rPr>
      </w:pPr>
      <w:r w:rsidRPr="00E47307">
        <w:rPr>
          <w:rFonts w:hint="eastAsia"/>
          <w:b/>
        </w:rPr>
        <w:t>url:</w:t>
      </w:r>
    </w:p>
    <w:p w:rsidR="002C5ED4" w:rsidRPr="008510B3" w:rsidRDefault="005446D3"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2" w:history="1">
        <w:r w:rsidR="00653271" w:rsidRPr="00506A16">
          <w:rPr>
            <w:rStyle w:val="af7"/>
          </w:rPr>
          <w:t>http://192</w:t>
        </w:r>
      </w:hyperlink>
      <w:r w:rsidR="002C5ED4">
        <w:rPr>
          <w:rStyle w:val="af7"/>
        </w:rPr>
        <w:t>.168.2.158</w:t>
      </w:r>
      <w:r w:rsidR="002C5ED4" w:rsidRPr="008510B3">
        <w:rPr>
          <w:rStyle w:val="af7"/>
        </w:rPr>
        <w:t>:9000/ParkAPI/</w:t>
      </w:r>
      <w:r w:rsidR="002C5ED4">
        <w:rPr>
          <w:rStyle w:val="af7"/>
          <w:rFonts w:hint="eastAsia"/>
        </w:rPr>
        <w:t>GetCarPhoto</w:t>
      </w:r>
    </w:p>
    <w:p w:rsidR="002C5ED4" w:rsidRPr="005879B3" w:rsidRDefault="002C5ED4" w:rsidP="002C5ED4">
      <w:pPr>
        <w:rPr>
          <w:b/>
        </w:rPr>
      </w:pPr>
      <w:r w:rsidRPr="00E47307">
        <w:rPr>
          <w:b/>
        </w:rPr>
        <w:t>HTTP</w:t>
      </w:r>
      <w:r w:rsidRPr="00E47307">
        <w:rPr>
          <w:rFonts w:hint="eastAsia"/>
          <w:b/>
        </w:rPr>
        <w:t>请求</w:t>
      </w:r>
      <w:r w:rsidRPr="00E47307">
        <w:rPr>
          <w:b/>
        </w:rPr>
        <w:t>方式</w:t>
      </w:r>
      <w:r w:rsidRPr="00E47307">
        <w:rPr>
          <w:rFonts w:hint="eastAsia"/>
          <w:b/>
        </w:rPr>
        <w:t>：</w:t>
      </w:r>
    </w:p>
    <w:p w:rsidR="002C5ED4" w:rsidRDefault="002C5ED4" w:rsidP="002C5ED4">
      <w:r>
        <w:t>POST</w:t>
      </w:r>
      <w:r>
        <w:t>，</w:t>
      </w:r>
      <w:r>
        <w:t>GET</w:t>
      </w:r>
    </w:p>
    <w:p w:rsidR="002C5ED4" w:rsidRDefault="002C5ED4" w:rsidP="002C5ED4">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C5ED4" w:rsidTr="003206DF">
        <w:tc>
          <w:tcPr>
            <w:tcW w:w="1809"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说明</w:t>
            </w:r>
          </w:p>
        </w:tc>
      </w:tr>
      <w:tr w:rsidR="002C5ED4" w:rsidTr="003206DF">
        <w:tc>
          <w:tcPr>
            <w:tcW w:w="1809" w:type="dxa"/>
          </w:tcPr>
          <w:p w:rsidR="002C5ED4" w:rsidRPr="00EC78A7" w:rsidRDefault="002C5ED4" w:rsidP="003206DF">
            <w:pPr>
              <w:spacing w:line="264" w:lineRule="auto"/>
              <w:rPr>
                <w:b/>
                <w:kern w:val="2"/>
              </w:rPr>
            </w:pPr>
            <w:r w:rsidRPr="00EC78A7">
              <w:rPr>
                <w:b/>
                <w:kern w:val="2"/>
              </w:rPr>
              <w:t>token</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C5ED4" w:rsidTr="003206DF">
        <w:tc>
          <w:tcPr>
            <w:tcW w:w="1809" w:type="dxa"/>
          </w:tcPr>
          <w:p w:rsidR="002C5ED4" w:rsidRPr="00731E2C" w:rsidRDefault="002C5ED4" w:rsidP="003206DF">
            <w:pPr>
              <w:spacing w:line="264" w:lineRule="auto"/>
              <w:rPr>
                <w:kern w:val="2"/>
              </w:rPr>
            </w:pPr>
            <w:r w:rsidRPr="00731E2C">
              <w:rPr>
                <w:kern w:val="2"/>
              </w:rPr>
              <w:t>CardNo</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2C5ED4">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sidR="00731E2C">
              <w:rPr>
                <w:rFonts w:ascii="Consolas" w:hAnsi="Consolas" w:cs="Consolas" w:hint="eastAsia"/>
                <w:sz w:val="18"/>
                <w:szCs w:val="18"/>
              </w:rPr>
              <w:t>。</w:t>
            </w:r>
            <w:r w:rsidR="00731E2C">
              <w:rPr>
                <w:rFonts w:ascii="Consolas" w:hAnsi="Consolas" w:cs="Consolas" w:hint="eastAsia"/>
                <w:sz w:val="18"/>
                <w:szCs w:val="18"/>
              </w:rPr>
              <w:t>CardNo</w:t>
            </w:r>
            <w:r w:rsidR="00731E2C">
              <w:rPr>
                <w:rFonts w:ascii="Consolas" w:hAnsi="Consolas" w:cs="Consolas" w:hint="eastAsia"/>
                <w:sz w:val="18"/>
                <w:szCs w:val="18"/>
              </w:rPr>
              <w:t>和</w:t>
            </w:r>
            <w:r w:rsidR="00731E2C">
              <w:rPr>
                <w:rFonts w:ascii="Consolas" w:hAnsi="Consolas" w:cs="Consolas" w:hint="eastAsia"/>
                <w:sz w:val="18"/>
                <w:szCs w:val="18"/>
              </w:rPr>
              <w:t>CPH</w:t>
            </w:r>
            <w:r w:rsidR="00731E2C">
              <w:rPr>
                <w:rFonts w:ascii="Consolas" w:hAnsi="Consolas" w:cs="Consolas" w:hint="eastAsia"/>
                <w:sz w:val="18"/>
                <w:szCs w:val="18"/>
              </w:rPr>
              <w:t>参数不能同时为空；如果同时指定了两个参数的值，服务器优先以</w:t>
            </w:r>
            <w:r w:rsidR="00731E2C">
              <w:rPr>
                <w:rFonts w:ascii="Consolas" w:hAnsi="Consolas" w:cs="Consolas" w:hint="eastAsia"/>
                <w:sz w:val="18"/>
                <w:szCs w:val="18"/>
              </w:rPr>
              <w:t>CardNo</w:t>
            </w:r>
            <w:r w:rsidR="00731E2C">
              <w:rPr>
                <w:rFonts w:ascii="Consolas" w:hAnsi="Consolas" w:cs="Consolas" w:hint="eastAsia"/>
                <w:sz w:val="18"/>
                <w:szCs w:val="18"/>
              </w:rPr>
              <w:t>参数查找照片，找不到再用</w:t>
            </w:r>
            <w:r w:rsidR="00731E2C">
              <w:rPr>
                <w:rFonts w:ascii="Consolas" w:hAnsi="Consolas" w:cs="Consolas" w:hint="eastAsia"/>
                <w:sz w:val="18"/>
                <w:szCs w:val="18"/>
              </w:rPr>
              <w:t>CPH</w:t>
            </w:r>
            <w:r w:rsidR="00731E2C">
              <w:rPr>
                <w:rFonts w:ascii="Consolas" w:hAnsi="Consolas" w:cs="Consolas" w:hint="eastAsia"/>
                <w:sz w:val="18"/>
                <w:szCs w:val="18"/>
              </w:rPr>
              <w:t>参数查找。</w:t>
            </w:r>
          </w:p>
        </w:tc>
      </w:tr>
      <w:tr w:rsidR="002C5ED4" w:rsidTr="003206DF">
        <w:tc>
          <w:tcPr>
            <w:tcW w:w="1809" w:type="dxa"/>
          </w:tcPr>
          <w:p w:rsidR="002C5ED4" w:rsidRPr="00731E2C" w:rsidRDefault="002C5ED4" w:rsidP="003206DF">
            <w:pPr>
              <w:spacing w:line="264" w:lineRule="auto"/>
              <w:rPr>
                <w:kern w:val="2"/>
              </w:rPr>
            </w:pPr>
            <w:r w:rsidRPr="00731E2C">
              <w:rPr>
                <w:kern w:val="2"/>
              </w:rPr>
              <w:t>CPH</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2C5ED4">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sidR="00731E2C">
              <w:rPr>
                <w:rFonts w:ascii="Consolas" w:hAnsi="Consolas" w:cs="Consolas" w:hint="eastAsia"/>
                <w:sz w:val="18"/>
                <w:szCs w:val="18"/>
              </w:rPr>
              <w:t>。</w:t>
            </w:r>
            <w:r w:rsidR="00731E2C">
              <w:rPr>
                <w:rFonts w:ascii="Consolas" w:hAnsi="Consolas" w:cs="Consolas" w:hint="eastAsia"/>
                <w:sz w:val="18"/>
                <w:szCs w:val="18"/>
              </w:rPr>
              <w:t>CardNo</w:t>
            </w:r>
            <w:r w:rsidR="00731E2C">
              <w:rPr>
                <w:rFonts w:ascii="Consolas" w:hAnsi="Consolas" w:cs="Consolas" w:hint="eastAsia"/>
                <w:sz w:val="18"/>
                <w:szCs w:val="18"/>
              </w:rPr>
              <w:t>和</w:t>
            </w:r>
            <w:r w:rsidR="00731E2C">
              <w:rPr>
                <w:rFonts w:ascii="Consolas" w:hAnsi="Consolas" w:cs="Consolas" w:hint="eastAsia"/>
                <w:sz w:val="18"/>
                <w:szCs w:val="18"/>
              </w:rPr>
              <w:t>CPH</w:t>
            </w:r>
            <w:r w:rsidR="00731E2C">
              <w:rPr>
                <w:rFonts w:ascii="Consolas" w:hAnsi="Consolas" w:cs="Consolas" w:hint="eastAsia"/>
                <w:sz w:val="18"/>
                <w:szCs w:val="18"/>
              </w:rPr>
              <w:t>参数不能同时为空；如果同时指定了两个参数的值，服务器优先以</w:t>
            </w:r>
            <w:r w:rsidR="00731E2C">
              <w:rPr>
                <w:rFonts w:ascii="Consolas" w:hAnsi="Consolas" w:cs="Consolas" w:hint="eastAsia"/>
                <w:sz w:val="18"/>
                <w:szCs w:val="18"/>
              </w:rPr>
              <w:t>CardNo</w:t>
            </w:r>
            <w:r w:rsidR="00731E2C">
              <w:rPr>
                <w:rFonts w:ascii="Consolas" w:hAnsi="Consolas" w:cs="Consolas" w:hint="eastAsia"/>
                <w:sz w:val="18"/>
                <w:szCs w:val="18"/>
              </w:rPr>
              <w:t>参数查找照片，找不到再用</w:t>
            </w:r>
            <w:r w:rsidR="00731E2C">
              <w:rPr>
                <w:rFonts w:ascii="Consolas" w:hAnsi="Consolas" w:cs="Consolas" w:hint="eastAsia"/>
                <w:sz w:val="18"/>
                <w:szCs w:val="18"/>
              </w:rPr>
              <w:t>CPH</w:t>
            </w:r>
            <w:r w:rsidR="00731E2C">
              <w:rPr>
                <w:rFonts w:ascii="Consolas" w:hAnsi="Consolas" w:cs="Consolas" w:hint="eastAsia"/>
                <w:sz w:val="18"/>
                <w:szCs w:val="18"/>
              </w:rPr>
              <w:t>参数查找。</w:t>
            </w:r>
          </w:p>
        </w:tc>
      </w:tr>
      <w:tr w:rsidR="002C5ED4" w:rsidTr="003206DF">
        <w:tc>
          <w:tcPr>
            <w:tcW w:w="1809" w:type="dxa"/>
          </w:tcPr>
          <w:p w:rsidR="002C5ED4" w:rsidRDefault="002C5ED4"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C5ED4" w:rsidRPr="00E00670" w:rsidRDefault="002C5ED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C5ED4" w:rsidRDefault="002C5ED4" w:rsidP="002C5ED4">
      <w:pPr>
        <w:rPr>
          <w:b/>
        </w:rPr>
      </w:pPr>
      <w:r>
        <w:rPr>
          <w:rFonts w:hint="eastAsia"/>
          <w:b/>
        </w:rPr>
        <w:t>返回</w:t>
      </w:r>
      <w:r>
        <w:rPr>
          <w:b/>
        </w:rPr>
        <w:t>数据</w:t>
      </w:r>
      <w:r w:rsidRPr="0050700F">
        <w:rPr>
          <w:rFonts w:hint="eastAsia"/>
          <w:b/>
        </w:rPr>
        <w:t>格式</w:t>
      </w:r>
      <w:r>
        <w:rPr>
          <w:rFonts w:hint="eastAsia"/>
          <w:b/>
        </w:rPr>
        <w:t>:</w:t>
      </w:r>
    </w:p>
    <w:p w:rsidR="002C5ED4" w:rsidRPr="0051022D" w:rsidRDefault="002C5ED4" w:rsidP="002C5ED4">
      <w:r>
        <w:t>JSON</w:t>
      </w:r>
    </w:p>
    <w:p w:rsidR="002C5ED4" w:rsidRDefault="002C5ED4" w:rsidP="002C5ED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C5ED4"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说明</w:t>
            </w:r>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C5ED4"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bl>
    <w:p w:rsidR="002C5ED4" w:rsidRDefault="002C5ED4" w:rsidP="002C5ED4">
      <w:pPr>
        <w:rPr>
          <w:b/>
        </w:rPr>
      </w:pPr>
    </w:p>
    <w:p w:rsidR="002C5ED4" w:rsidRDefault="002C5ED4" w:rsidP="002C5ED4">
      <w:pPr>
        <w:rPr>
          <w:b/>
        </w:rPr>
      </w:pPr>
      <w:r>
        <w:rPr>
          <w:rFonts w:hint="eastAsia"/>
          <w:b/>
        </w:rPr>
        <w:t>请求示例：</w:t>
      </w:r>
    </w:p>
    <w:p w:rsidR="002C5ED4" w:rsidRPr="008510B3" w:rsidRDefault="005446D3"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3" w:history="1">
        <w:r w:rsidR="00653271" w:rsidRPr="00506A16">
          <w:rPr>
            <w:rStyle w:val="af7"/>
          </w:rPr>
          <w:t>http://192</w:t>
        </w:r>
      </w:hyperlink>
      <w:r w:rsidR="002C5ED4">
        <w:rPr>
          <w:rStyle w:val="af7"/>
        </w:rPr>
        <w:t>.168.2.158</w:t>
      </w:r>
      <w:r w:rsidR="002C5ED4" w:rsidRPr="008510B3">
        <w:rPr>
          <w:rStyle w:val="af7"/>
        </w:rPr>
        <w:t>:9000/ParkAPI/</w:t>
      </w:r>
      <w:r w:rsidR="002C5ED4" w:rsidRPr="0069679C">
        <w:rPr>
          <w:rStyle w:val="af7"/>
          <w:rFonts w:hint="eastAsia"/>
        </w:rPr>
        <w:t xml:space="preserve"> </w:t>
      </w:r>
      <w:r w:rsidR="00C8458E">
        <w:rPr>
          <w:rStyle w:val="af7"/>
          <w:rFonts w:hint="eastAsia"/>
        </w:rPr>
        <w:t>GetCarPhoto</w:t>
      </w:r>
      <w:r w:rsidR="002C5ED4" w:rsidRPr="008510B3">
        <w:rPr>
          <w:rStyle w:val="af7"/>
        </w:rPr>
        <w:t>?token=daa2f13951c447d5b9988f50751bcf4b</w:t>
      </w:r>
      <w:r w:rsidR="002C5ED4">
        <w:rPr>
          <w:rStyle w:val="af7"/>
          <w:rFonts w:hint="eastAsia"/>
        </w:rPr>
        <w:t>&amp;</w:t>
      </w:r>
      <w:r w:rsidR="003018BA" w:rsidRPr="003018BA">
        <w:rPr>
          <w:rStyle w:val="af7"/>
        </w:rPr>
        <w:t>CardNo</w:t>
      </w:r>
      <w:r w:rsidR="002C5ED4">
        <w:rPr>
          <w:rStyle w:val="af7"/>
          <w:rFonts w:hint="eastAsia"/>
        </w:rPr>
        <w:t>=</w:t>
      </w:r>
      <w:r w:rsidR="003018BA">
        <w:rPr>
          <w:rStyle w:val="af7"/>
          <w:rFonts w:hint="eastAsia"/>
        </w:rPr>
        <w:t>003F89</w:t>
      </w:r>
    </w:p>
    <w:p w:rsidR="002C5ED4" w:rsidRDefault="002C5ED4" w:rsidP="002C5ED4">
      <w:pPr>
        <w:rPr>
          <w:b/>
        </w:rPr>
      </w:pPr>
      <w:r>
        <w:rPr>
          <w:rFonts w:hint="eastAsia"/>
          <w:b/>
        </w:rPr>
        <w:t>成功回复示例</w:t>
      </w:r>
      <w:r>
        <w:rPr>
          <w:rFonts w:hint="eastAsia"/>
          <w:b/>
        </w:rPr>
        <w:t>:</w:t>
      </w:r>
    </w:p>
    <w:p w:rsidR="002C5ED4" w:rsidRPr="007F1246" w:rsidRDefault="002C5ED4"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w:t>
      </w:r>
      <w:r w:rsidRPr="0069679C">
        <w:rPr>
          <w:rFonts w:hint="eastAsia"/>
        </w:rPr>
        <w:t xml:space="preserve"> </w:t>
      </w:r>
    </w:p>
    <w:p w:rsidR="002C5ED4" w:rsidRDefault="002C5ED4" w:rsidP="002C5ED4">
      <w:pPr>
        <w:rPr>
          <w:b/>
        </w:rPr>
      </w:pPr>
      <w:r>
        <w:rPr>
          <w:rFonts w:hint="eastAsia"/>
          <w:b/>
        </w:rPr>
        <w:t>失败回复示例</w:t>
      </w:r>
      <w:r>
        <w:rPr>
          <w:rFonts w:hint="eastAsia"/>
          <w:b/>
        </w:rPr>
        <w:t>:</w:t>
      </w:r>
    </w:p>
    <w:p w:rsidR="002C5ED4" w:rsidRPr="007F1246" w:rsidRDefault="002C5ED4"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E1088" w:rsidRDefault="001E1088" w:rsidP="001E1088">
      <w:pPr>
        <w:pStyle w:val="4"/>
      </w:pPr>
      <w:r>
        <w:rPr>
          <w:rFonts w:hint="eastAsia"/>
        </w:rPr>
        <w:t>获取接口</w:t>
      </w:r>
      <w:r>
        <w:rPr>
          <w:rFonts w:hint="eastAsia"/>
        </w:rPr>
        <w:t>(</w:t>
      </w:r>
      <w:r>
        <w:rPr>
          <w:rFonts w:hint="eastAsia"/>
        </w:rPr>
        <w:t>根据车牌模糊对比</w:t>
      </w:r>
      <w:r>
        <w:rPr>
          <w:rFonts w:hint="eastAsia"/>
        </w:rPr>
        <w:t>)</w:t>
      </w:r>
    </w:p>
    <w:p w:rsidR="001E1088" w:rsidRPr="00E47307" w:rsidRDefault="001E1088" w:rsidP="001E1088">
      <w:pPr>
        <w:rPr>
          <w:b/>
        </w:rPr>
      </w:pPr>
      <w:r w:rsidRPr="00E47307">
        <w:rPr>
          <w:rFonts w:hint="eastAsia"/>
          <w:b/>
        </w:rPr>
        <w:t>url:</w:t>
      </w:r>
    </w:p>
    <w:p w:rsidR="001E1088" w:rsidRPr="008510B3" w:rsidRDefault="005446D3"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4" w:history="1">
        <w:r w:rsidR="00653271" w:rsidRPr="00506A16">
          <w:rPr>
            <w:rStyle w:val="af7"/>
          </w:rPr>
          <w:t>http://192</w:t>
        </w:r>
      </w:hyperlink>
      <w:r w:rsidR="001E1088">
        <w:rPr>
          <w:rStyle w:val="af7"/>
        </w:rPr>
        <w:t>.168.2.158</w:t>
      </w:r>
      <w:r w:rsidR="001E1088" w:rsidRPr="008510B3">
        <w:rPr>
          <w:rStyle w:val="af7"/>
        </w:rPr>
        <w:t>:9000/ParkAPI/</w:t>
      </w:r>
      <w:r w:rsidR="001E1088" w:rsidRPr="001E1088">
        <w:rPr>
          <w:rStyle w:val="af7"/>
        </w:rPr>
        <w:t>GetCardIssueByCarPlateNumberLike</w:t>
      </w:r>
    </w:p>
    <w:p w:rsidR="001E1088" w:rsidRPr="005879B3" w:rsidRDefault="001E1088" w:rsidP="001E1088">
      <w:pPr>
        <w:rPr>
          <w:b/>
        </w:rPr>
      </w:pPr>
      <w:r w:rsidRPr="00E47307">
        <w:rPr>
          <w:rFonts w:hint="eastAsia"/>
          <w:b/>
        </w:rPr>
        <w:lastRenderedPageBreak/>
        <w:t>请求</w:t>
      </w:r>
      <w:r w:rsidRPr="00E47307">
        <w:rPr>
          <w:b/>
        </w:rPr>
        <w:t>方式</w:t>
      </w:r>
      <w:r w:rsidRPr="00E47307">
        <w:rPr>
          <w:rFonts w:hint="eastAsia"/>
          <w:b/>
        </w:rPr>
        <w:t>：</w:t>
      </w:r>
    </w:p>
    <w:p w:rsidR="001E1088" w:rsidRDefault="001E1088" w:rsidP="001E1088">
      <w:r>
        <w:t>POST</w:t>
      </w:r>
      <w:r>
        <w:t>，</w:t>
      </w:r>
      <w:r>
        <w:t>GET</w:t>
      </w:r>
    </w:p>
    <w:p w:rsidR="001E1088" w:rsidRDefault="001E1088" w:rsidP="001E108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E1088" w:rsidTr="006C59AD">
        <w:tc>
          <w:tcPr>
            <w:tcW w:w="1809"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说明</w:t>
            </w:r>
          </w:p>
        </w:tc>
      </w:tr>
      <w:tr w:rsidR="001E1088" w:rsidTr="006C59AD">
        <w:tc>
          <w:tcPr>
            <w:tcW w:w="1809" w:type="dxa"/>
          </w:tcPr>
          <w:p w:rsidR="001E1088" w:rsidRPr="00EC78A7" w:rsidRDefault="001E1088" w:rsidP="006C59AD">
            <w:pPr>
              <w:spacing w:line="264" w:lineRule="auto"/>
              <w:rPr>
                <w:b/>
                <w:kern w:val="2"/>
              </w:rPr>
            </w:pPr>
            <w:r w:rsidRPr="00EC78A7">
              <w:rPr>
                <w:b/>
                <w:kern w:val="2"/>
              </w:rPr>
              <w:t>token</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E1088" w:rsidTr="006C59AD">
        <w:tc>
          <w:tcPr>
            <w:tcW w:w="1809" w:type="dxa"/>
          </w:tcPr>
          <w:p w:rsidR="001E1088" w:rsidRPr="00CF1D7B" w:rsidRDefault="001E1088" w:rsidP="006C59AD">
            <w:pPr>
              <w:spacing w:line="264" w:lineRule="auto"/>
              <w:rPr>
                <w:b/>
                <w:kern w:val="2"/>
              </w:rPr>
            </w:pPr>
            <w:r w:rsidRPr="00CF1D7B">
              <w:rPr>
                <w:b/>
                <w:kern w:val="2"/>
              </w:rPr>
              <w:t>CarPlateNumber</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车牌号</w:t>
            </w:r>
          </w:p>
        </w:tc>
      </w:tr>
      <w:tr w:rsidR="001E1088" w:rsidTr="006C59AD">
        <w:tc>
          <w:tcPr>
            <w:tcW w:w="1809" w:type="dxa"/>
          </w:tcPr>
          <w:p w:rsidR="001E1088" w:rsidRPr="00CF1D7B" w:rsidRDefault="001E1088" w:rsidP="006C59AD">
            <w:pPr>
              <w:spacing w:line="264" w:lineRule="auto"/>
              <w:rPr>
                <w:kern w:val="2"/>
              </w:rPr>
            </w:pPr>
            <w:r w:rsidRPr="00CF1D7B">
              <w:rPr>
                <w:kern w:val="2"/>
              </w:rPr>
              <w:t>Precision</w:t>
            </w:r>
          </w:p>
        </w:tc>
        <w:tc>
          <w:tcPr>
            <w:tcW w:w="1024" w:type="dxa"/>
          </w:tcPr>
          <w:p w:rsidR="001E1088" w:rsidRPr="00E00670" w:rsidRDefault="001E108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精确度，表示表中的车牌号的后</w:t>
            </w:r>
            <w:r>
              <w:rPr>
                <w:rFonts w:ascii="Consolas" w:hAnsi="Consolas" w:cs="Consolas" w:hint="eastAsia"/>
                <w:sz w:val="18"/>
                <w:szCs w:val="18"/>
              </w:rPr>
              <w:t>6</w:t>
            </w:r>
            <w:r>
              <w:rPr>
                <w:rFonts w:ascii="Consolas" w:hAnsi="Consolas" w:cs="Consolas" w:hint="eastAsia"/>
                <w:sz w:val="18"/>
                <w:szCs w:val="18"/>
              </w:rPr>
              <w:t>位与给定的车牌号匹配多少位即认为是相同的车牌。</w:t>
            </w:r>
            <w:r>
              <w:rPr>
                <w:rFonts w:ascii="Consolas" w:hAnsi="Consolas" w:cs="Consolas" w:hint="eastAsia"/>
                <w:sz w:val="18"/>
                <w:szCs w:val="18"/>
              </w:rPr>
              <w:t>4</w:t>
            </w:r>
            <w:r>
              <w:rPr>
                <w:rFonts w:ascii="Consolas" w:hAnsi="Consolas" w:cs="Consolas" w:hint="eastAsia"/>
                <w:sz w:val="18"/>
                <w:szCs w:val="18"/>
              </w:rPr>
              <w:t>、</w:t>
            </w:r>
            <w:r>
              <w:rPr>
                <w:rFonts w:ascii="Consolas" w:hAnsi="Consolas" w:cs="Consolas" w:hint="eastAsia"/>
                <w:sz w:val="18"/>
                <w:szCs w:val="18"/>
              </w:rPr>
              <w:t>5</w:t>
            </w:r>
            <w:r>
              <w:rPr>
                <w:rFonts w:ascii="Consolas" w:hAnsi="Consolas" w:cs="Consolas" w:hint="eastAsia"/>
                <w:sz w:val="18"/>
                <w:szCs w:val="18"/>
              </w:rPr>
              <w:t>或</w:t>
            </w:r>
            <w:r>
              <w:rPr>
                <w:rFonts w:ascii="Consolas" w:hAnsi="Consolas" w:cs="Consolas" w:hint="eastAsia"/>
                <w:sz w:val="18"/>
                <w:szCs w:val="18"/>
              </w:rPr>
              <w:t>6</w:t>
            </w:r>
            <w:r>
              <w:rPr>
                <w:rFonts w:ascii="Consolas" w:hAnsi="Consolas" w:cs="Consolas" w:hint="eastAsia"/>
                <w:sz w:val="18"/>
                <w:szCs w:val="18"/>
              </w:rPr>
              <w:t>，默认值为</w:t>
            </w:r>
            <w:r>
              <w:rPr>
                <w:rFonts w:ascii="Consolas" w:hAnsi="Consolas" w:cs="Consolas" w:hint="eastAsia"/>
                <w:sz w:val="18"/>
                <w:szCs w:val="18"/>
              </w:rPr>
              <w:t>6</w:t>
            </w:r>
            <w:r>
              <w:rPr>
                <w:rFonts w:ascii="Consolas" w:hAnsi="Consolas" w:cs="Consolas" w:hint="eastAsia"/>
                <w:sz w:val="18"/>
                <w:szCs w:val="18"/>
              </w:rPr>
              <w:t>。</w:t>
            </w:r>
          </w:p>
        </w:tc>
      </w:tr>
      <w:tr w:rsidR="001E1088" w:rsidTr="006C59AD">
        <w:tc>
          <w:tcPr>
            <w:tcW w:w="1809" w:type="dxa"/>
          </w:tcPr>
          <w:p w:rsidR="001E1088" w:rsidRPr="00037BB4" w:rsidRDefault="001E1088" w:rsidP="006C59AD">
            <w:pPr>
              <w:spacing w:line="264" w:lineRule="auto"/>
              <w:rPr>
                <w:kern w:val="2"/>
              </w:rPr>
            </w:pPr>
            <w:r w:rsidRPr="00037BB4">
              <w:rPr>
                <w:kern w:val="2"/>
              </w:rPr>
              <w:t>jsonSearchParam</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p>
        </w:tc>
      </w:tr>
      <w:tr w:rsidR="001E1088" w:rsidTr="006C59AD">
        <w:tc>
          <w:tcPr>
            <w:tcW w:w="1809" w:type="dxa"/>
          </w:tcPr>
          <w:p w:rsidR="001E1088" w:rsidRDefault="001E1088"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E1088" w:rsidRPr="00E00670" w:rsidRDefault="001E108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E1088" w:rsidRDefault="001E1088" w:rsidP="001E1088">
      <w:pPr>
        <w:rPr>
          <w:b/>
        </w:rPr>
      </w:pPr>
      <w:r>
        <w:rPr>
          <w:rFonts w:hint="eastAsia"/>
          <w:b/>
        </w:rPr>
        <w:t>返回</w:t>
      </w:r>
      <w:r>
        <w:rPr>
          <w:b/>
        </w:rPr>
        <w:t>数据</w:t>
      </w:r>
      <w:r w:rsidRPr="0050700F">
        <w:rPr>
          <w:rFonts w:hint="eastAsia"/>
          <w:b/>
        </w:rPr>
        <w:t>格式</w:t>
      </w:r>
      <w:r>
        <w:rPr>
          <w:rFonts w:hint="eastAsia"/>
          <w:b/>
        </w:rPr>
        <w:t>:</w:t>
      </w:r>
    </w:p>
    <w:p w:rsidR="001E1088" w:rsidRPr="0051022D" w:rsidRDefault="001E1088" w:rsidP="001E1088">
      <w:r>
        <w:t>JSON</w:t>
      </w:r>
    </w:p>
    <w:p w:rsidR="001E1088" w:rsidRDefault="001E1088" w:rsidP="001E108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E1088"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说明</w:t>
            </w:r>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E1088"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1E1088" w:rsidRDefault="001E1088" w:rsidP="001E1088">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1E1088" w:rsidRDefault="001E1088" w:rsidP="001E1088">
      <w:pPr>
        <w:rPr>
          <w:b/>
        </w:rPr>
      </w:pPr>
      <w:r>
        <w:rPr>
          <w:rFonts w:hint="eastAsia"/>
          <w:b/>
        </w:rPr>
        <w:t>请求示例：</w:t>
      </w:r>
    </w:p>
    <w:p w:rsidR="001E1088" w:rsidRPr="008510B3" w:rsidRDefault="005446D3"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5" w:history="1">
        <w:r w:rsidR="001E1088" w:rsidRPr="006739F4">
          <w:rPr>
            <w:rStyle w:val="af7"/>
          </w:rPr>
          <w:t>http://192.168.2.158:9000/ParkAPI/GetCardIssueByCarPlateNumberLike?token=daa2f13951c447d5b9988f50751bcf4b</w:t>
        </w:r>
        <w:r w:rsidR="001E1088" w:rsidRPr="006739F4">
          <w:rPr>
            <w:rStyle w:val="af7"/>
            <w:rFonts w:hint="eastAsia"/>
          </w:rPr>
          <w:t>&amp;</w:t>
        </w:r>
        <w:r w:rsidR="001E1088" w:rsidRPr="006739F4">
          <w:rPr>
            <w:rStyle w:val="af7"/>
          </w:rPr>
          <w:t>CarPlateNumber</w:t>
        </w:r>
      </w:hyperlink>
      <w:r w:rsidR="001E1088">
        <w:rPr>
          <w:rStyle w:val="af7"/>
          <w:rFonts w:hint="eastAsia"/>
        </w:rPr>
        <w:t>=</w:t>
      </w:r>
      <w:r w:rsidR="001E1088">
        <w:rPr>
          <w:rStyle w:val="af7"/>
          <w:rFonts w:hint="eastAsia"/>
        </w:rPr>
        <w:t>粤</w:t>
      </w:r>
      <w:r w:rsidR="001E1088">
        <w:rPr>
          <w:rStyle w:val="af7"/>
          <w:rFonts w:hint="eastAsia"/>
        </w:rPr>
        <w:t>A12345&amp;</w:t>
      </w:r>
      <w:r w:rsidR="001E1088" w:rsidRPr="00AD6B27">
        <w:rPr>
          <w:rStyle w:val="af7"/>
        </w:rPr>
        <w:t>Precision</w:t>
      </w:r>
      <w:r w:rsidR="001E1088">
        <w:rPr>
          <w:rStyle w:val="af7"/>
          <w:rFonts w:hint="eastAsia"/>
        </w:rPr>
        <w:t>=6</w:t>
      </w:r>
    </w:p>
    <w:p w:rsidR="001E1088" w:rsidRDefault="001E1088" w:rsidP="001E1088">
      <w:pPr>
        <w:rPr>
          <w:b/>
        </w:rPr>
      </w:pPr>
      <w:r>
        <w:rPr>
          <w:rFonts w:hint="eastAsia"/>
          <w:b/>
        </w:rPr>
        <w:t>成功回复示例</w:t>
      </w:r>
      <w:r>
        <w:rPr>
          <w:rFonts w:hint="eastAsia"/>
          <w:b/>
        </w:rPr>
        <w:t>:</w:t>
      </w:r>
    </w:p>
    <w:p w:rsidR="001E1088" w:rsidRPr="007F1246" w:rsidRDefault="001E1088"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rsidR="00143F64">
        <w:t>“</w:t>
      </w:r>
      <w:r w:rsidRPr="00896267">
        <w:t>rcode</w:t>
      </w:r>
      <w:r w:rsidR="00143F64">
        <w:t>”</w:t>
      </w:r>
      <w:r w:rsidRPr="00896267">
        <w:t>:</w:t>
      </w:r>
      <w:r w:rsidR="00143F64">
        <w:t>”</w:t>
      </w:r>
      <w:r w:rsidRPr="00896267">
        <w:t>200</w:t>
      </w:r>
      <w:r w:rsidR="00143F64">
        <w:t>”</w:t>
      </w:r>
      <w:r w:rsidRPr="00896267">
        <w:t>,</w:t>
      </w:r>
      <w:r w:rsidR="00143F64">
        <w:t>”</w:t>
      </w:r>
      <w:r w:rsidRPr="00896267">
        <w:t>msg</w:t>
      </w:r>
      <w:r w:rsidR="00143F64">
        <w:t>”</w:t>
      </w:r>
      <w:r w:rsidRPr="00896267">
        <w:t>:</w:t>
      </w:r>
      <w:r w:rsidR="00143F64">
        <w:t>”</w:t>
      </w:r>
      <w:r w:rsidRPr="00896267">
        <w:t>OK</w:t>
      </w:r>
      <w:r w:rsidR="00143F64">
        <w:t>”</w:t>
      </w:r>
      <w:r w:rsidRPr="00896267">
        <w:t>,</w:t>
      </w:r>
      <w:r w:rsidR="00143F64">
        <w:t>”</w:t>
      </w:r>
      <w:r w:rsidRPr="00896267">
        <w:t>data</w:t>
      </w:r>
      <w:r w:rsidR="00143F64">
        <w:t>”</w:t>
      </w:r>
      <w:r w:rsidRPr="00896267">
        <w:t>:[]}</w:t>
      </w:r>
      <w:r w:rsidRPr="0069679C">
        <w:rPr>
          <w:rFonts w:hint="eastAsia"/>
        </w:rPr>
        <w:t xml:space="preserve"> </w:t>
      </w:r>
    </w:p>
    <w:p w:rsidR="001E1088" w:rsidRDefault="001E1088" w:rsidP="001E1088">
      <w:pPr>
        <w:rPr>
          <w:b/>
        </w:rPr>
      </w:pPr>
      <w:r>
        <w:rPr>
          <w:rFonts w:hint="eastAsia"/>
          <w:b/>
        </w:rPr>
        <w:t>失败回复示例</w:t>
      </w:r>
      <w:r>
        <w:rPr>
          <w:rFonts w:hint="eastAsia"/>
          <w:b/>
        </w:rPr>
        <w:t>:</w:t>
      </w:r>
    </w:p>
    <w:p w:rsidR="001E1088" w:rsidRPr="007F1246" w:rsidRDefault="001E1088"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12C25" w:rsidRDefault="00612C25" w:rsidP="00612C25">
      <w:pPr>
        <w:pStyle w:val="4"/>
      </w:pPr>
      <w:r>
        <w:rPr>
          <w:rFonts w:hint="eastAsia"/>
        </w:rPr>
        <w:t>获取发行窗口基本数据</w:t>
      </w:r>
    </w:p>
    <w:p w:rsidR="00612C25" w:rsidRPr="00E47307" w:rsidRDefault="00612C25" w:rsidP="00612C25">
      <w:pPr>
        <w:rPr>
          <w:b/>
        </w:rPr>
      </w:pPr>
      <w:r w:rsidRPr="00E47307">
        <w:rPr>
          <w:rFonts w:hint="eastAsia"/>
          <w:b/>
        </w:rPr>
        <w:t>url:</w:t>
      </w:r>
    </w:p>
    <w:p w:rsidR="00612C25" w:rsidRPr="008510B3" w:rsidRDefault="005446D3" w:rsidP="00612C2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6" w:history="1">
        <w:r w:rsidR="00612C25" w:rsidRPr="00506A16">
          <w:rPr>
            <w:rStyle w:val="af7"/>
          </w:rPr>
          <w:t>http://192</w:t>
        </w:r>
      </w:hyperlink>
      <w:r w:rsidR="00612C25">
        <w:rPr>
          <w:rStyle w:val="af7"/>
        </w:rPr>
        <w:t>.168.2.158</w:t>
      </w:r>
      <w:r w:rsidR="00612C25" w:rsidRPr="008510B3">
        <w:rPr>
          <w:rStyle w:val="af7"/>
        </w:rPr>
        <w:t>:9000/ParkAPI/</w:t>
      </w:r>
      <w:r w:rsidR="00612C25" w:rsidRPr="00612C25">
        <w:rPr>
          <w:rStyle w:val="af7"/>
        </w:rPr>
        <w:t>GetIssueFormData</w:t>
      </w:r>
    </w:p>
    <w:p w:rsidR="00612C25" w:rsidRPr="005879B3" w:rsidRDefault="00612C25" w:rsidP="00612C25">
      <w:pPr>
        <w:rPr>
          <w:b/>
        </w:rPr>
      </w:pPr>
      <w:r w:rsidRPr="00E47307">
        <w:rPr>
          <w:rFonts w:hint="eastAsia"/>
          <w:b/>
        </w:rPr>
        <w:t>请求</w:t>
      </w:r>
      <w:r w:rsidRPr="00E47307">
        <w:rPr>
          <w:b/>
        </w:rPr>
        <w:t>方式</w:t>
      </w:r>
      <w:r w:rsidRPr="00E47307">
        <w:rPr>
          <w:rFonts w:hint="eastAsia"/>
          <w:b/>
        </w:rPr>
        <w:t>：</w:t>
      </w:r>
    </w:p>
    <w:p w:rsidR="00612C25" w:rsidRDefault="00612C25" w:rsidP="00612C25">
      <w:r>
        <w:t>POST</w:t>
      </w:r>
      <w:r>
        <w:t>，</w:t>
      </w:r>
      <w:r>
        <w:t>GET</w:t>
      </w:r>
    </w:p>
    <w:p w:rsidR="00612C25" w:rsidRDefault="00612C25" w:rsidP="00612C2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12C25" w:rsidTr="004B26F1">
        <w:tc>
          <w:tcPr>
            <w:tcW w:w="1809"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说明</w:t>
            </w:r>
          </w:p>
        </w:tc>
      </w:tr>
      <w:tr w:rsidR="00612C25" w:rsidTr="004B26F1">
        <w:tc>
          <w:tcPr>
            <w:tcW w:w="1809" w:type="dxa"/>
          </w:tcPr>
          <w:p w:rsidR="00612C25" w:rsidRPr="00EC78A7" w:rsidRDefault="00612C25" w:rsidP="004B26F1">
            <w:pPr>
              <w:spacing w:line="264" w:lineRule="auto"/>
              <w:rPr>
                <w:b/>
                <w:kern w:val="2"/>
              </w:rPr>
            </w:pPr>
            <w:r w:rsidRPr="00EC78A7">
              <w:rPr>
                <w:b/>
                <w:kern w:val="2"/>
              </w:rPr>
              <w:t>token</w:t>
            </w:r>
          </w:p>
        </w:tc>
        <w:tc>
          <w:tcPr>
            <w:tcW w:w="1024" w:type="dxa"/>
          </w:tcPr>
          <w:p w:rsidR="00612C25" w:rsidRPr="00E00670" w:rsidRDefault="00612C25" w:rsidP="004B26F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2C25" w:rsidRPr="00E00670" w:rsidRDefault="00612C25" w:rsidP="004B26F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12C25" w:rsidRPr="00E00670" w:rsidRDefault="00612C25" w:rsidP="004B26F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12C25" w:rsidTr="004B26F1">
        <w:tc>
          <w:tcPr>
            <w:tcW w:w="1809" w:type="dxa"/>
          </w:tcPr>
          <w:p w:rsidR="00612C25" w:rsidRDefault="00612C25" w:rsidP="004B26F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12C25" w:rsidRPr="00E00670" w:rsidRDefault="00612C25" w:rsidP="004B26F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2C25" w:rsidRPr="00E00670" w:rsidRDefault="00612C25" w:rsidP="004B26F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2C25" w:rsidRDefault="00612C25" w:rsidP="004B26F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12C25" w:rsidRDefault="00612C25" w:rsidP="00612C25">
      <w:pPr>
        <w:rPr>
          <w:b/>
        </w:rPr>
      </w:pPr>
      <w:r>
        <w:rPr>
          <w:rFonts w:hint="eastAsia"/>
          <w:b/>
        </w:rPr>
        <w:t>返回</w:t>
      </w:r>
      <w:r>
        <w:rPr>
          <w:b/>
        </w:rPr>
        <w:t>数据</w:t>
      </w:r>
      <w:r w:rsidRPr="0050700F">
        <w:rPr>
          <w:rFonts w:hint="eastAsia"/>
          <w:b/>
        </w:rPr>
        <w:t>格式</w:t>
      </w:r>
      <w:r>
        <w:rPr>
          <w:rFonts w:hint="eastAsia"/>
          <w:b/>
        </w:rPr>
        <w:t>:</w:t>
      </w:r>
    </w:p>
    <w:p w:rsidR="00612C25" w:rsidRPr="0051022D" w:rsidRDefault="00612C25" w:rsidP="00612C25">
      <w:r>
        <w:t>JSON</w:t>
      </w:r>
    </w:p>
    <w:p w:rsidR="00612C25" w:rsidRDefault="00612C25" w:rsidP="00612C2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12C25" w:rsidTr="004B26F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12C25" w:rsidRDefault="00612C25" w:rsidP="004B26F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12C25" w:rsidRDefault="00612C25" w:rsidP="004B26F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12C25" w:rsidRDefault="00612C25" w:rsidP="004B26F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12C25" w:rsidRDefault="00612C25" w:rsidP="004B26F1">
            <w:pPr>
              <w:spacing w:line="264" w:lineRule="auto"/>
              <w:rPr>
                <w:rFonts w:ascii="Consolas" w:hAnsi="Consolas" w:cs="Consolas"/>
                <w:kern w:val="2"/>
              </w:rPr>
            </w:pPr>
            <w:r>
              <w:rPr>
                <w:rFonts w:ascii="Consolas" w:hAnsi="Consolas" w:cs="Consolas" w:hint="eastAsia"/>
                <w:kern w:val="2"/>
              </w:rPr>
              <w:t>说明</w:t>
            </w:r>
          </w:p>
        </w:tc>
      </w:tr>
      <w:tr w:rsidR="00612C25" w:rsidTr="004B26F1">
        <w:tc>
          <w:tcPr>
            <w:tcW w:w="152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12C25" w:rsidTr="004B26F1">
        <w:tc>
          <w:tcPr>
            <w:tcW w:w="152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12C25" w:rsidTr="004B26F1">
        <w:tc>
          <w:tcPr>
            <w:tcW w:w="152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12C25" w:rsidRDefault="00612C25" w:rsidP="00612C25">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12C25" w:rsidRDefault="00612C25" w:rsidP="00612C25">
            <w:pPr>
              <w:spacing w:line="264" w:lineRule="auto"/>
              <w:rPr>
                <w:rFonts w:ascii="Consolas" w:hAnsi="Consolas" w:cs="Consolas"/>
                <w:kern w:val="2"/>
                <w:sz w:val="18"/>
                <w:szCs w:val="18"/>
              </w:rPr>
            </w:pPr>
          </w:p>
        </w:tc>
      </w:tr>
    </w:tbl>
    <w:p w:rsidR="00612C25" w:rsidRDefault="00612C25" w:rsidP="00612C25">
      <w:pPr>
        <w:rPr>
          <w:b/>
        </w:rPr>
      </w:pPr>
      <w:r>
        <w:rPr>
          <w:rFonts w:hint="eastAsia"/>
        </w:rPr>
        <w:t>data</w:t>
      </w:r>
      <w:r>
        <w:rPr>
          <w:rFonts w:hint="eastAsia"/>
          <w:b/>
        </w:rPr>
        <w:t>中的数据：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12C25" w:rsidTr="004B26F1">
        <w:tc>
          <w:tcPr>
            <w:tcW w:w="1809"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说明</w:t>
            </w:r>
          </w:p>
        </w:tc>
      </w:tr>
      <w:tr w:rsidR="00612C25" w:rsidTr="004B26F1">
        <w:tc>
          <w:tcPr>
            <w:tcW w:w="1809" w:type="dxa"/>
          </w:tcPr>
          <w:p w:rsidR="00612C25" w:rsidRPr="00EC78A7" w:rsidRDefault="00D26F3B" w:rsidP="004B26F1">
            <w:pPr>
              <w:spacing w:line="264" w:lineRule="auto"/>
              <w:rPr>
                <w:b/>
                <w:kern w:val="2"/>
              </w:rPr>
            </w:pPr>
            <w:r>
              <w:rPr>
                <w:rFonts w:hint="eastAsia"/>
                <w:b/>
                <w:kern w:val="2"/>
              </w:rPr>
              <w:t>Device</w:t>
            </w:r>
          </w:p>
        </w:tc>
        <w:tc>
          <w:tcPr>
            <w:tcW w:w="1024" w:type="dxa"/>
          </w:tcPr>
          <w:p w:rsidR="00612C25" w:rsidRPr="00E00670" w:rsidRDefault="00D26F3B"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612C25" w:rsidRPr="00E00670" w:rsidRDefault="00D26F3B" w:rsidP="004B26F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2C25" w:rsidRPr="00E00670" w:rsidRDefault="00D26F3B" w:rsidP="00612C25">
            <w:pPr>
              <w:spacing w:line="264" w:lineRule="auto"/>
              <w:rPr>
                <w:rFonts w:ascii="Consolas" w:hAnsi="Consolas" w:cs="Consolas"/>
                <w:sz w:val="18"/>
                <w:szCs w:val="18"/>
              </w:rPr>
            </w:pPr>
            <w:r>
              <w:rPr>
                <w:rFonts w:ascii="Consolas" w:hAnsi="Consolas" w:cs="Consolas" w:hint="eastAsia"/>
                <w:sz w:val="18"/>
                <w:szCs w:val="18"/>
              </w:rPr>
              <w:t>参考</w:t>
            </w:r>
            <w:hyperlink w:anchor="_Model结构_17" w:history="1">
              <w:r w:rsidRPr="00D26F3B">
                <w:rPr>
                  <w:rStyle w:val="af7"/>
                  <w:rFonts w:ascii="Consolas" w:hAnsi="Consolas" w:cs="Consolas" w:hint="eastAsia"/>
                  <w:sz w:val="18"/>
                  <w:szCs w:val="18"/>
                </w:rPr>
                <w:t>机号表数据结构</w:t>
              </w:r>
            </w:hyperlink>
          </w:p>
        </w:tc>
      </w:tr>
      <w:tr w:rsidR="00D26F3B" w:rsidTr="004B26F1">
        <w:tc>
          <w:tcPr>
            <w:tcW w:w="1809" w:type="dxa"/>
          </w:tcPr>
          <w:p w:rsidR="00D26F3B" w:rsidRPr="00EC78A7" w:rsidRDefault="00D26F3B" w:rsidP="00D26F3B">
            <w:pPr>
              <w:spacing w:line="264" w:lineRule="auto"/>
              <w:rPr>
                <w:b/>
                <w:kern w:val="2"/>
              </w:rPr>
            </w:pPr>
            <w:r w:rsidRPr="00612C25">
              <w:rPr>
                <w:b/>
                <w:kern w:val="2"/>
              </w:rPr>
              <w:t>UserInfo</w:t>
            </w:r>
          </w:p>
        </w:tc>
        <w:tc>
          <w:tcPr>
            <w:tcW w:w="1024" w:type="dxa"/>
          </w:tcPr>
          <w:p w:rsidR="00D26F3B" w:rsidRPr="00E00670" w:rsidRDefault="00D26F3B" w:rsidP="00D26F3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D26F3B" w:rsidRPr="00E00670" w:rsidRDefault="00D26F3B" w:rsidP="00D26F3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26F3B" w:rsidRPr="00E00670" w:rsidRDefault="00D26F3B" w:rsidP="00D26F3B">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Pr>
                  <w:rStyle w:val="af7"/>
                  <w:rFonts w:ascii="Consolas" w:hAnsi="Consolas" w:cs="Consolas" w:hint="eastAsia"/>
                  <w:sz w:val="18"/>
                  <w:szCs w:val="18"/>
                </w:rPr>
                <w:t>人员</w:t>
              </w:r>
              <w:r w:rsidRPr="00612C25">
                <w:rPr>
                  <w:rStyle w:val="af7"/>
                  <w:rFonts w:ascii="Consolas" w:hAnsi="Consolas" w:cs="Consolas" w:hint="eastAsia"/>
                  <w:sz w:val="18"/>
                  <w:szCs w:val="18"/>
                </w:rPr>
                <w:t>表数据结构</w:t>
              </w:r>
            </w:hyperlink>
          </w:p>
        </w:tc>
      </w:tr>
      <w:tr w:rsidR="00D26F3B" w:rsidTr="004B26F1">
        <w:tc>
          <w:tcPr>
            <w:tcW w:w="1809" w:type="dxa"/>
          </w:tcPr>
          <w:p w:rsidR="00D26F3B" w:rsidRPr="00CF1D7B" w:rsidRDefault="00D26F3B" w:rsidP="004B26F1">
            <w:pPr>
              <w:spacing w:line="264" w:lineRule="auto"/>
              <w:rPr>
                <w:b/>
                <w:kern w:val="2"/>
              </w:rPr>
            </w:pPr>
            <w:r w:rsidRPr="00612C25">
              <w:rPr>
                <w:b/>
                <w:kern w:val="2"/>
              </w:rPr>
              <w:t>CardIssue</w:t>
            </w:r>
          </w:p>
        </w:tc>
        <w:tc>
          <w:tcPr>
            <w:tcW w:w="1024" w:type="dxa"/>
          </w:tcPr>
          <w:p w:rsidR="00D26F3B" w:rsidRPr="00E00670" w:rsidRDefault="00D26F3B"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D26F3B" w:rsidRPr="00E00670" w:rsidRDefault="00D26F3B" w:rsidP="004B26F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26F3B" w:rsidRDefault="00D26F3B" w:rsidP="00612C25">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612C25">
                <w:rPr>
                  <w:rStyle w:val="af7"/>
                  <w:rFonts w:ascii="Consolas" w:hAnsi="Consolas" w:cs="Consolas" w:hint="eastAsia"/>
                  <w:sz w:val="18"/>
                  <w:szCs w:val="18"/>
                </w:rPr>
                <w:t>发行表数据结构</w:t>
              </w:r>
            </w:hyperlink>
          </w:p>
        </w:tc>
      </w:tr>
      <w:tr w:rsidR="00D26F3B" w:rsidTr="004B26F1">
        <w:tc>
          <w:tcPr>
            <w:tcW w:w="1809" w:type="dxa"/>
          </w:tcPr>
          <w:p w:rsidR="00D26F3B" w:rsidRPr="00612C25" w:rsidRDefault="00D26F3B" w:rsidP="004B26F1">
            <w:pPr>
              <w:spacing w:line="264" w:lineRule="auto"/>
              <w:rPr>
                <w:b/>
                <w:kern w:val="2"/>
              </w:rPr>
            </w:pPr>
            <w:r w:rsidRPr="00612C25">
              <w:rPr>
                <w:b/>
                <w:kern w:val="2"/>
              </w:rPr>
              <w:t>CardTypeDef</w:t>
            </w:r>
          </w:p>
        </w:tc>
        <w:tc>
          <w:tcPr>
            <w:tcW w:w="1024" w:type="dxa"/>
          </w:tcPr>
          <w:p w:rsidR="00D26F3B" w:rsidRPr="00E00670" w:rsidRDefault="00D26F3B"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D26F3B" w:rsidRDefault="00D26F3B" w:rsidP="004B26F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26F3B" w:rsidRDefault="00D26F3B" w:rsidP="00612C25">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612C25">
                <w:rPr>
                  <w:rStyle w:val="af7"/>
                  <w:rFonts w:ascii="Consolas" w:hAnsi="Consolas" w:cs="Consolas" w:hint="eastAsia"/>
                  <w:sz w:val="18"/>
                  <w:szCs w:val="18"/>
                </w:rPr>
                <w:t>卡类型定义表数据结构</w:t>
              </w:r>
            </w:hyperlink>
          </w:p>
        </w:tc>
      </w:tr>
      <w:tr w:rsidR="00F71C76" w:rsidTr="004B26F1">
        <w:tc>
          <w:tcPr>
            <w:tcW w:w="1809" w:type="dxa"/>
          </w:tcPr>
          <w:p w:rsidR="00F71C76" w:rsidRPr="00612C25" w:rsidRDefault="00F71C76" w:rsidP="004B26F1">
            <w:pPr>
              <w:spacing w:line="264" w:lineRule="auto"/>
              <w:rPr>
                <w:b/>
                <w:kern w:val="2"/>
              </w:rPr>
            </w:pPr>
            <w:r w:rsidRPr="00F71C76">
              <w:rPr>
                <w:b/>
                <w:kern w:val="2"/>
              </w:rPr>
              <w:t>AutoUserNO</w:t>
            </w:r>
          </w:p>
        </w:tc>
        <w:tc>
          <w:tcPr>
            <w:tcW w:w="1024" w:type="dxa"/>
          </w:tcPr>
          <w:p w:rsidR="00F71C76" w:rsidRDefault="00F71C76" w:rsidP="004B26F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71C76" w:rsidRDefault="00F71C76" w:rsidP="004B26F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71C76" w:rsidRDefault="00F71C76" w:rsidP="00612C25">
            <w:pPr>
              <w:spacing w:line="264" w:lineRule="auto"/>
              <w:rPr>
                <w:rFonts w:ascii="Consolas" w:hAnsi="Consolas" w:cs="Consolas"/>
                <w:sz w:val="18"/>
                <w:szCs w:val="18"/>
              </w:rPr>
            </w:pPr>
            <w:r>
              <w:rPr>
                <w:rFonts w:ascii="Consolas" w:hAnsi="Consolas" w:cs="Consolas" w:hint="eastAsia"/>
                <w:sz w:val="18"/>
                <w:szCs w:val="18"/>
              </w:rPr>
              <w:t>自动生成的用户编号</w:t>
            </w:r>
          </w:p>
        </w:tc>
      </w:tr>
      <w:tr w:rsidR="00F71C76" w:rsidTr="004B26F1">
        <w:tc>
          <w:tcPr>
            <w:tcW w:w="1809" w:type="dxa"/>
          </w:tcPr>
          <w:p w:rsidR="00F71C76" w:rsidRPr="00612C25" w:rsidRDefault="00F71C76" w:rsidP="00F71C76">
            <w:pPr>
              <w:spacing w:line="264" w:lineRule="auto"/>
              <w:rPr>
                <w:b/>
                <w:kern w:val="2"/>
              </w:rPr>
            </w:pPr>
            <w:r w:rsidRPr="00F71C76">
              <w:rPr>
                <w:b/>
                <w:kern w:val="2"/>
              </w:rPr>
              <w:t>AutoCardNO</w:t>
            </w:r>
          </w:p>
        </w:tc>
        <w:tc>
          <w:tcPr>
            <w:tcW w:w="1024" w:type="dxa"/>
          </w:tcPr>
          <w:p w:rsidR="00F71C76" w:rsidRDefault="00F71C76" w:rsidP="00F71C7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71C76" w:rsidRDefault="00F71C76" w:rsidP="00F71C7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71C76" w:rsidRDefault="00F71C76" w:rsidP="00F71C76">
            <w:pPr>
              <w:spacing w:line="264" w:lineRule="auto"/>
              <w:rPr>
                <w:rFonts w:ascii="Consolas" w:hAnsi="Consolas" w:cs="Consolas"/>
                <w:sz w:val="18"/>
                <w:szCs w:val="18"/>
              </w:rPr>
            </w:pPr>
            <w:r>
              <w:rPr>
                <w:rFonts w:ascii="Consolas" w:hAnsi="Consolas" w:cs="Consolas" w:hint="eastAsia"/>
                <w:sz w:val="18"/>
                <w:szCs w:val="18"/>
              </w:rPr>
              <w:t>自动生成的车辆编号</w:t>
            </w:r>
          </w:p>
        </w:tc>
      </w:tr>
    </w:tbl>
    <w:p w:rsidR="00612C25" w:rsidRDefault="00612C25" w:rsidP="00612C25">
      <w:pPr>
        <w:rPr>
          <w:b/>
        </w:rPr>
      </w:pPr>
    </w:p>
    <w:p w:rsidR="00612C25" w:rsidRDefault="00612C25" w:rsidP="00612C25">
      <w:pPr>
        <w:rPr>
          <w:b/>
        </w:rPr>
      </w:pPr>
      <w:r>
        <w:rPr>
          <w:rFonts w:hint="eastAsia"/>
          <w:b/>
        </w:rPr>
        <w:t>请求示例：</w:t>
      </w:r>
    </w:p>
    <w:p w:rsidR="00612C25" w:rsidRPr="008510B3" w:rsidRDefault="005446D3" w:rsidP="00612C2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7" w:history="1">
        <w:r w:rsidR="003E1F08" w:rsidRPr="005E52BA">
          <w:rPr>
            <w:rStyle w:val="af7"/>
          </w:rPr>
          <w:t>http://192.168.2.158:9000/ParkAPI/GetIssueFormData?token=daa2f13951c447d5b9988f50751bcf4b</w:t>
        </w:r>
      </w:hyperlink>
    </w:p>
    <w:p w:rsidR="00612C25" w:rsidRDefault="00612C25" w:rsidP="00612C25">
      <w:pPr>
        <w:rPr>
          <w:b/>
        </w:rPr>
      </w:pPr>
      <w:r>
        <w:rPr>
          <w:rFonts w:hint="eastAsia"/>
          <w:b/>
        </w:rPr>
        <w:t>成功回复示例</w:t>
      </w:r>
      <w:r>
        <w:rPr>
          <w:rFonts w:hint="eastAsia"/>
          <w:b/>
        </w:rPr>
        <w:t>:</w:t>
      </w:r>
    </w:p>
    <w:p w:rsidR="00612C25" w:rsidRPr="007F1246" w:rsidRDefault="00E20526" w:rsidP="00612C2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20526">
        <w:rPr>
          <w:rFonts w:hint="eastAsia"/>
        </w:rPr>
        <w:lastRenderedPageBreak/>
        <w:t>{"rcode":"200","msg":"OK","data":{"UserInfo":[],"CardIssue":[],"CardTypeDef":[{"CardType":"</w:t>
      </w:r>
      <w:r w:rsidRPr="00E20526">
        <w:rPr>
          <w:rFonts w:hint="eastAsia"/>
        </w:rPr>
        <w:t>月租车</w:t>
      </w:r>
      <w:r w:rsidRPr="00E20526">
        <w:rPr>
          <w:rFonts w:hint="eastAsia"/>
        </w:rPr>
        <w:t>A","Identifying":"MthA","Enabled":true,"Remarks":"MonthA","ID":1},{"CardType":"</w:t>
      </w:r>
      <w:r w:rsidRPr="00E20526">
        <w:rPr>
          <w:rFonts w:hint="eastAsia"/>
        </w:rPr>
        <w:t>月租车</w:t>
      </w:r>
      <w:r w:rsidRPr="00E20526">
        <w:rPr>
          <w:rFonts w:hint="eastAsia"/>
        </w:rPr>
        <w:t>B","Identifying":"MthB","Enabled":true,"Remarks":"MonthB","ID":2},{"CardType":"</w:t>
      </w:r>
      <w:r w:rsidRPr="00E20526">
        <w:rPr>
          <w:rFonts w:hint="eastAsia"/>
        </w:rPr>
        <w:t>月租车</w:t>
      </w:r>
      <w:r w:rsidRPr="00E20526">
        <w:rPr>
          <w:rFonts w:hint="eastAsia"/>
        </w:rPr>
        <w:t>C","Identifying":"MthC","Enabled":true,"Remarks":"MonthC","ID":3},{"CardType":"</w:t>
      </w:r>
      <w:r w:rsidRPr="00E20526">
        <w:rPr>
          <w:rFonts w:hint="eastAsia"/>
        </w:rPr>
        <w:t>月租车</w:t>
      </w:r>
      <w:r w:rsidRPr="00E20526">
        <w:rPr>
          <w:rFonts w:hint="eastAsia"/>
        </w:rPr>
        <w:t>D","Identifying":"MthD","Enabled":true,"Remarks":"MonthD","ID":4},{"CardType":"</w:t>
      </w:r>
      <w:r w:rsidRPr="00E20526">
        <w:rPr>
          <w:rFonts w:hint="eastAsia"/>
        </w:rPr>
        <w:t>月租车</w:t>
      </w:r>
      <w:r w:rsidRPr="00E20526">
        <w:rPr>
          <w:rFonts w:hint="eastAsia"/>
        </w:rPr>
        <w:t>E","Identifying":"MthE","Enabled":true,"Remarks":"MonthE","ID":5},{"CardType":"</w:t>
      </w:r>
      <w:r w:rsidRPr="00E20526">
        <w:rPr>
          <w:rFonts w:hint="eastAsia"/>
        </w:rPr>
        <w:t>月租车</w:t>
      </w:r>
      <w:r w:rsidRPr="00E20526">
        <w:rPr>
          <w:rFonts w:hint="eastAsia"/>
        </w:rPr>
        <w:t>F","Identifying":"MthF","Enabled":true,"Remarks":"MonthF","ID":6},{"CardType":"</w:t>
      </w:r>
      <w:r w:rsidRPr="00E20526">
        <w:rPr>
          <w:rFonts w:hint="eastAsia"/>
        </w:rPr>
        <w:t>月租车</w:t>
      </w:r>
      <w:r w:rsidRPr="00E20526">
        <w:rPr>
          <w:rFonts w:hint="eastAsia"/>
        </w:rPr>
        <w:t>G","Identifying":"MthG","Enabled":true,"Remarks":"MonthG","ID":7},{"CardType":"</w:t>
      </w:r>
      <w:r w:rsidRPr="00E20526">
        <w:rPr>
          <w:rFonts w:hint="eastAsia"/>
        </w:rPr>
        <w:t>月租车</w:t>
      </w:r>
      <w:r w:rsidRPr="00E20526">
        <w:rPr>
          <w:rFonts w:hint="eastAsia"/>
        </w:rPr>
        <w:t>H","Identifying":"MthH","Enabled":true,"Remarks":"MonthH","ID":8},{"CardType":"</w:t>
      </w:r>
      <w:r w:rsidRPr="00E20526">
        <w:rPr>
          <w:rFonts w:hint="eastAsia"/>
        </w:rPr>
        <w:t>临时车</w:t>
      </w:r>
      <w:r w:rsidRPr="00E20526">
        <w:rPr>
          <w:rFonts w:hint="eastAsia"/>
        </w:rPr>
        <w:t>A","Identifying":"TmpA","Enabled":true,"Remarks":"TempA","ID":9},{"CardType":"</w:t>
      </w:r>
      <w:r w:rsidRPr="00E20526">
        <w:rPr>
          <w:rFonts w:hint="eastAsia"/>
        </w:rPr>
        <w:t>临时车</w:t>
      </w:r>
      <w:r w:rsidRPr="00E20526">
        <w:rPr>
          <w:rFonts w:hint="eastAsia"/>
        </w:rPr>
        <w:t>B","Identifying":"TmpB","Enabled":true,"Remarks":"TempB","ID":10},{"CardType":"</w:t>
      </w:r>
      <w:r w:rsidRPr="00E20526">
        <w:rPr>
          <w:rFonts w:hint="eastAsia"/>
        </w:rPr>
        <w:t>临时车</w:t>
      </w:r>
      <w:r w:rsidRPr="00E20526">
        <w:rPr>
          <w:rFonts w:hint="eastAsia"/>
        </w:rPr>
        <w:t>C","Identifying":"TmpC","Enabled":true,"Remarks":"TempC","ID":11},{"CardType":"</w:t>
      </w:r>
      <w:r w:rsidRPr="00E20526">
        <w:rPr>
          <w:rFonts w:hint="eastAsia"/>
        </w:rPr>
        <w:t>临时车</w:t>
      </w:r>
      <w:r w:rsidRPr="00E20526">
        <w:rPr>
          <w:rFonts w:hint="eastAsia"/>
        </w:rPr>
        <w:t>D","Identifying":"TmpD","Enabled":true,"Remarks":"TempD","ID":12},{"CardType":"</w:t>
      </w:r>
      <w:r w:rsidRPr="00E20526">
        <w:rPr>
          <w:rFonts w:hint="eastAsia"/>
        </w:rPr>
        <w:t>临时车</w:t>
      </w:r>
      <w:r w:rsidRPr="00E20526">
        <w:rPr>
          <w:rFonts w:hint="eastAsia"/>
        </w:rPr>
        <w:t>E","Identifying":"TmpE","Enabled":true,"Remarks":"TempE","ID":13},{"CardType":"</w:t>
      </w:r>
      <w:r w:rsidRPr="00E20526">
        <w:rPr>
          <w:rFonts w:hint="eastAsia"/>
        </w:rPr>
        <w:t>临时车</w:t>
      </w:r>
      <w:r w:rsidRPr="00E20526">
        <w:rPr>
          <w:rFonts w:hint="eastAsia"/>
        </w:rPr>
        <w:t>F","Identifying":"TmpF","Enabled":true,"Remarks":"TempF","ID":14},{"CardType":"</w:t>
      </w:r>
      <w:r w:rsidRPr="00E20526">
        <w:rPr>
          <w:rFonts w:hint="eastAsia"/>
        </w:rPr>
        <w:t>临时车</w:t>
      </w:r>
      <w:r w:rsidRPr="00E20526">
        <w:rPr>
          <w:rFonts w:hint="eastAsia"/>
        </w:rPr>
        <w:t>G","Identifying":"TmpG","Enabled":true,"Remarks":"TempG","ID":15},{"CardType":"</w:t>
      </w:r>
      <w:r w:rsidRPr="00E20526">
        <w:rPr>
          <w:rFonts w:hint="eastAsia"/>
        </w:rPr>
        <w:t>临时车</w:t>
      </w:r>
      <w:r w:rsidRPr="00E20526">
        <w:rPr>
          <w:rFonts w:hint="eastAsia"/>
        </w:rPr>
        <w:t>H","Identifying":"TmpH","Enabled":true,"Remarks":"TempH","ID":16},{"CardType":"</w:t>
      </w:r>
      <w:r w:rsidRPr="00E20526">
        <w:rPr>
          <w:rFonts w:hint="eastAsia"/>
        </w:rPr>
        <w:t>临时车</w:t>
      </w:r>
      <w:r w:rsidRPr="00E20526">
        <w:rPr>
          <w:rFonts w:hint="eastAsia"/>
        </w:rPr>
        <w:t>J","Identifying":"TmpJ","Enabled":true,"Remarks":"TempJ","ID":17},{"CardType":"</w:t>
      </w:r>
      <w:r w:rsidRPr="00E20526">
        <w:rPr>
          <w:rFonts w:hint="eastAsia"/>
        </w:rPr>
        <w:t>免费车</w:t>
      </w:r>
      <w:r w:rsidRPr="00E20526">
        <w:rPr>
          <w:rFonts w:hint="eastAsia"/>
        </w:rPr>
        <w:t>A","Identifying":"FreA","Enabled":true,"Remarks":"FreeA","ID":18},{"CardType":"</w:t>
      </w:r>
      <w:r w:rsidRPr="00E20526">
        <w:rPr>
          <w:rFonts w:hint="eastAsia"/>
        </w:rPr>
        <w:t>免费车</w:t>
      </w:r>
      <w:r w:rsidRPr="00E20526">
        <w:rPr>
          <w:rFonts w:hint="eastAsia"/>
        </w:rPr>
        <w:t>B","Identifying":"FreB","Enabled":true,"Remarks":"FreeB","ID":19},{"CardType":"</w:t>
      </w:r>
      <w:r w:rsidRPr="00E20526">
        <w:rPr>
          <w:rFonts w:hint="eastAsia"/>
        </w:rPr>
        <w:t>储值车</w:t>
      </w:r>
      <w:r w:rsidRPr="00E20526">
        <w:rPr>
          <w:rFonts w:hint="eastAsia"/>
        </w:rPr>
        <w:t>A","Identifying":"StrA","Enabled":true,"Remarks":"StoreA","ID":20},{"CardType":"</w:t>
      </w:r>
      <w:r w:rsidRPr="00E20526">
        <w:rPr>
          <w:rFonts w:hint="eastAsia"/>
        </w:rPr>
        <w:t>储值车</w:t>
      </w:r>
      <w:r w:rsidRPr="00E20526">
        <w:rPr>
          <w:rFonts w:hint="eastAsia"/>
        </w:rPr>
        <w:t>B","Identifying":"StrB","Enabled":true,"Remarks":"StoreB","ID":21},{"CardType":"</w:t>
      </w:r>
      <w:r w:rsidRPr="00E20526">
        <w:rPr>
          <w:rFonts w:hint="eastAsia"/>
        </w:rPr>
        <w:t>储值车</w:t>
      </w:r>
      <w:r w:rsidRPr="00E20526">
        <w:rPr>
          <w:rFonts w:hint="eastAsia"/>
        </w:rPr>
        <w:t>C","Identifying":"StrC","Enabled":true,"Remarks":"StoreC","ID":22},{"CardType":"</w:t>
      </w:r>
      <w:r w:rsidRPr="00E20526">
        <w:rPr>
          <w:rFonts w:hint="eastAsia"/>
        </w:rPr>
        <w:t>储值车</w:t>
      </w:r>
      <w:r w:rsidRPr="00E20526">
        <w:rPr>
          <w:rFonts w:hint="eastAsia"/>
        </w:rPr>
        <w:t>D","Identifying":"StrD","Enabled":true,"Remarks":"StoreD","ID":23},{"CardType":"</w:t>
      </w:r>
      <w:r w:rsidRPr="00E20526">
        <w:rPr>
          <w:rFonts w:hint="eastAsia"/>
        </w:rPr>
        <w:t>车辆操作员</w:t>
      </w:r>
      <w:r w:rsidRPr="00E20526">
        <w:rPr>
          <w:rFonts w:hint="eastAsia"/>
        </w:rPr>
        <w:t>","Identifying":"Opt","Enabled":true,"Remarks":"Operator","ID":24},{"CardType":"</w:t>
      </w:r>
      <w:r w:rsidRPr="00E20526">
        <w:rPr>
          <w:rFonts w:hint="eastAsia"/>
        </w:rPr>
        <w:t>授权操作员</w:t>
      </w:r>
      <w:r w:rsidRPr="00E20526">
        <w:rPr>
          <w:rFonts w:hint="eastAsia"/>
        </w:rPr>
        <w:t>","Identifying":"Ath","Enabled":true,"Remarks":"Authorize","ID":25},{"CardType":"</w:t>
      </w:r>
      <w:r w:rsidRPr="00E20526">
        <w:rPr>
          <w:rFonts w:hint="eastAsia"/>
        </w:rPr>
        <w:t>次车</w:t>
      </w:r>
      <w:r w:rsidRPr="00E20526">
        <w:rPr>
          <w:rFonts w:hint="eastAsia"/>
        </w:rPr>
        <w:t>","Identifying":"Cnt","Enabled":true,"Remarks":"Count","ID":26},{"CardType":"</w:t>
      </w:r>
      <w:r w:rsidRPr="00E20526">
        <w:rPr>
          <w:rFonts w:hint="eastAsia"/>
        </w:rPr>
        <w:t>月临车</w:t>
      </w:r>
      <w:r w:rsidRPr="00E20526">
        <w:rPr>
          <w:rFonts w:hint="eastAsia"/>
        </w:rPr>
        <w:t>A","Identifying":"MtpA","Enabled":true,"Remarks":"MonthTempA","ID":27},{"CardType":"</w:t>
      </w:r>
      <w:r w:rsidRPr="00E20526">
        <w:rPr>
          <w:rFonts w:hint="eastAsia"/>
        </w:rPr>
        <w:t>月临车</w:t>
      </w:r>
      <w:r w:rsidRPr="00E20526">
        <w:rPr>
          <w:rFonts w:hint="eastAsia"/>
        </w:rPr>
        <w:t>B","Identifying":"MtpB","Enabled":true,"Remarks":"MonthTempB","ID":28},{"CardType":"</w:t>
      </w:r>
      <w:r w:rsidRPr="00E20526">
        <w:rPr>
          <w:rFonts w:hint="eastAsia"/>
        </w:rPr>
        <w:t>月临车</w:t>
      </w:r>
      <w:r w:rsidRPr="00E20526">
        <w:rPr>
          <w:rFonts w:hint="eastAsia"/>
        </w:rPr>
        <w:t>C","Identifying":"MtpC","Enabled":true,"Remarks":"MonthTempC","ID":29},{"CardType":"</w:t>
      </w:r>
      <w:r w:rsidRPr="00E20526">
        <w:rPr>
          <w:rFonts w:hint="eastAsia"/>
        </w:rPr>
        <w:t>月临车</w:t>
      </w:r>
      <w:r w:rsidRPr="00E20526">
        <w:rPr>
          <w:rFonts w:hint="eastAsia"/>
        </w:rPr>
        <w:t>D","Identifying":"MtpD","Enabled":true,"Remarks":"MonthTempD","ID":30},{"CardType":"</w:t>
      </w:r>
      <w:r w:rsidRPr="00E20526">
        <w:rPr>
          <w:rFonts w:hint="eastAsia"/>
        </w:rPr>
        <w:t>月临车</w:t>
      </w:r>
      <w:r w:rsidRPr="00E20526">
        <w:rPr>
          <w:rFonts w:hint="eastAsia"/>
        </w:rPr>
        <w:t>E","Identifying":"MtpE","Enabled":true,"Remarks":"MonthTempE","ID":31},{"CardType":"</w:t>
      </w:r>
      <w:r w:rsidRPr="00E20526">
        <w:rPr>
          <w:rFonts w:hint="eastAsia"/>
        </w:rPr>
        <w:t>月临车</w:t>
      </w:r>
      <w:r w:rsidRPr="00E20526">
        <w:rPr>
          <w:rFonts w:hint="eastAsia"/>
        </w:rPr>
        <w:t>F","Identifying":"MtpF","Enabled":true,"Remarks":"MonthTempF","ID":32},{"CardType":"</w:t>
      </w:r>
      <w:r w:rsidRPr="00E20526">
        <w:rPr>
          <w:rFonts w:hint="eastAsia"/>
        </w:rPr>
        <w:t>月临车</w:t>
      </w:r>
      <w:r w:rsidRPr="00E20526">
        <w:rPr>
          <w:rFonts w:hint="eastAsia"/>
        </w:rPr>
        <w:t>G","Identifying":"MtpG","Enabled":true,"Remarks":"MonthTempG","ID":33},{"CardType":"</w:t>
      </w:r>
      <w:r w:rsidRPr="00E20526">
        <w:rPr>
          <w:rFonts w:hint="eastAsia"/>
        </w:rPr>
        <w:t>月临车</w:t>
      </w:r>
      <w:r w:rsidRPr="00E20526">
        <w:rPr>
          <w:rFonts w:hint="eastAsia"/>
        </w:rPr>
        <w:lastRenderedPageBreak/>
        <w:t>H","Identifying":"MtpH","Enabled":true,"Remarks":"MonthTempH","ID":34},{"CardType":"</w:t>
      </w:r>
      <w:r w:rsidRPr="00E20526">
        <w:rPr>
          <w:rFonts w:hint="eastAsia"/>
        </w:rPr>
        <w:t>临免车</w:t>
      </w:r>
      <w:r w:rsidRPr="00E20526">
        <w:rPr>
          <w:rFonts w:hint="eastAsia"/>
        </w:rPr>
        <w:t>","Identifying":"Tfr","Enabled":true,"Remarks":"TempFree","ID":35}]}}</w:t>
      </w:r>
      <w:r w:rsidR="00612C25" w:rsidRPr="0069679C">
        <w:rPr>
          <w:rFonts w:hint="eastAsia"/>
        </w:rPr>
        <w:t xml:space="preserve"> </w:t>
      </w:r>
    </w:p>
    <w:p w:rsidR="00612C25" w:rsidRDefault="00612C25" w:rsidP="00612C25">
      <w:pPr>
        <w:rPr>
          <w:b/>
        </w:rPr>
      </w:pPr>
      <w:r>
        <w:rPr>
          <w:rFonts w:hint="eastAsia"/>
          <w:b/>
        </w:rPr>
        <w:t>失败回复示例</w:t>
      </w:r>
      <w:r>
        <w:rPr>
          <w:rFonts w:hint="eastAsia"/>
          <w:b/>
        </w:rPr>
        <w:t>:</w:t>
      </w:r>
    </w:p>
    <w:p w:rsidR="00612C25" w:rsidRPr="007F1246" w:rsidRDefault="00612C25" w:rsidP="00612C2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612C25" w:rsidRDefault="00612C25" w:rsidP="00612C25"/>
    <w:p w:rsidR="00B54199" w:rsidRDefault="00B54199" w:rsidP="00B54199">
      <w:pPr>
        <w:pStyle w:val="3"/>
      </w:pPr>
      <w:r>
        <w:rPr>
          <w:rFonts w:hint="eastAsia"/>
        </w:rPr>
        <w:t>按</w:t>
      </w:r>
      <w:r>
        <w:rPr>
          <w:rFonts w:hint="eastAsia"/>
        </w:rPr>
        <w:t>ID</w:t>
      </w:r>
      <w:r>
        <w:rPr>
          <w:rFonts w:hint="eastAsia"/>
        </w:rPr>
        <w:t>获取接口</w:t>
      </w:r>
    </w:p>
    <w:p w:rsidR="00B54199" w:rsidRPr="00E47307" w:rsidRDefault="00B54199" w:rsidP="00B54199">
      <w:pPr>
        <w:rPr>
          <w:b/>
        </w:rPr>
      </w:pPr>
      <w:r w:rsidRPr="00E47307">
        <w:rPr>
          <w:rFonts w:hint="eastAsia"/>
          <w:b/>
        </w:rPr>
        <w:t>url:</w:t>
      </w:r>
    </w:p>
    <w:p w:rsidR="00B54199" w:rsidRPr="008510B3" w:rsidRDefault="005446D3"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8" w:history="1">
        <w:r w:rsidR="00B54199" w:rsidRPr="00506A16">
          <w:rPr>
            <w:rStyle w:val="af7"/>
          </w:rPr>
          <w:t>http://192</w:t>
        </w:r>
      </w:hyperlink>
      <w:r w:rsidR="00B54199">
        <w:rPr>
          <w:rStyle w:val="af7"/>
        </w:rPr>
        <w:t>.168.2.158</w:t>
      </w:r>
      <w:r w:rsidR="00B54199" w:rsidRPr="008510B3">
        <w:rPr>
          <w:rStyle w:val="af7"/>
        </w:rPr>
        <w:t>:9000/ParkAPI/</w:t>
      </w:r>
      <w:r w:rsidR="00B54199" w:rsidRPr="00B54199">
        <w:rPr>
          <w:rStyle w:val="af7"/>
        </w:rPr>
        <w:t>GetCardIssue</w:t>
      </w:r>
      <w:r w:rsidR="00B54199" w:rsidRPr="00B54199">
        <w:rPr>
          <w:rStyle w:val="af7"/>
          <w:rFonts w:hint="eastAsia"/>
        </w:rPr>
        <w:t xml:space="preserve"> </w:t>
      </w:r>
      <w:r w:rsidR="00B54199">
        <w:rPr>
          <w:rStyle w:val="af7"/>
          <w:rFonts w:hint="eastAsia"/>
        </w:rPr>
        <w:t>ByID</w:t>
      </w:r>
    </w:p>
    <w:p w:rsidR="00B54199" w:rsidRDefault="00B54199" w:rsidP="00B54199">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B54199" w:rsidRDefault="00B54199" w:rsidP="00B54199">
      <w:pPr>
        <w:pStyle w:val="3"/>
      </w:pPr>
      <w:r>
        <w:rPr>
          <w:rFonts w:hint="eastAsia"/>
        </w:rPr>
        <w:t>按</w:t>
      </w:r>
      <w:r>
        <w:rPr>
          <w:rFonts w:hint="eastAsia"/>
        </w:rPr>
        <w:t>ID</w:t>
      </w:r>
      <w:r>
        <w:rPr>
          <w:rFonts w:hint="eastAsia"/>
        </w:rPr>
        <w:t>列表获取接口</w:t>
      </w:r>
    </w:p>
    <w:p w:rsidR="00B54199" w:rsidRPr="00E47307" w:rsidRDefault="00B54199" w:rsidP="00B54199">
      <w:pPr>
        <w:rPr>
          <w:b/>
        </w:rPr>
      </w:pPr>
      <w:r w:rsidRPr="00E47307">
        <w:rPr>
          <w:rFonts w:hint="eastAsia"/>
          <w:b/>
        </w:rPr>
        <w:t>url:</w:t>
      </w:r>
    </w:p>
    <w:p w:rsidR="00B54199" w:rsidRPr="008510B3" w:rsidRDefault="005446D3"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9" w:history="1">
        <w:r w:rsidR="00B54199" w:rsidRPr="00506A16">
          <w:rPr>
            <w:rStyle w:val="af7"/>
          </w:rPr>
          <w:t>http://192</w:t>
        </w:r>
      </w:hyperlink>
      <w:r w:rsidR="00B54199">
        <w:rPr>
          <w:rStyle w:val="af7"/>
        </w:rPr>
        <w:t>.168.2.158</w:t>
      </w:r>
      <w:r w:rsidR="00B54199" w:rsidRPr="008510B3">
        <w:rPr>
          <w:rStyle w:val="af7"/>
        </w:rPr>
        <w:t>:9000/ParkAPI/</w:t>
      </w:r>
      <w:r w:rsidR="00B54199" w:rsidRPr="00B54199">
        <w:rPr>
          <w:rStyle w:val="af7"/>
        </w:rPr>
        <w:t>GetCardIssue</w:t>
      </w:r>
      <w:r w:rsidR="00B54199" w:rsidRPr="00B54199">
        <w:rPr>
          <w:rStyle w:val="af7"/>
          <w:rFonts w:hint="eastAsia"/>
        </w:rPr>
        <w:t xml:space="preserve"> </w:t>
      </w:r>
      <w:r w:rsidR="00B54199">
        <w:rPr>
          <w:rStyle w:val="af7"/>
          <w:rFonts w:hint="eastAsia"/>
        </w:rPr>
        <w:t>ByIDList</w:t>
      </w:r>
    </w:p>
    <w:p w:rsidR="00562679" w:rsidRDefault="00B54199" w:rsidP="0056267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5446D3"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0"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CardIssue</w:t>
      </w:r>
      <w:r w:rsidR="00562679">
        <w:rPr>
          <w:rStyle w:val="af7"/>
          <w:rFonts w:hint="eastAsia"/>
        </w:rPr>
        <w:t>Distinct</w:t>
      </w:r>
    </w:p>
    <w:p w:rsidR="002C5ED4" w:rsidRDefault="00562679" w:rsidP="0056267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6268FD" w:rsidRDefault="006268FD" w:rsidP="006268FD">
      <w:pPr>
        <w:pStyle w:val="3"/>
      </w:pPr>
      <w:r>
        <w:rPr>
          <w:rFonts w:hint="eastAsia"/>
        </w:rPr>
        <w:t>添加接口</w:t>
      </w:r>
    </w:p>
    <w:p w:rsidR="006268FD" w:rsidRPr="00E47307" w:rsidRDefault="006268FD" w:rsidP="006268FD">
      <w:pPr>
        <w:rPr>
          <w:b/>
        </w:rPr>
      </w:pPr>
      <w:r w:rsidRPr="00E47307">
        <w:rPr>
          <w:rFonts w:hint="eastAsia"/>
          <w:b/>
        </w:rPr>
        <w:t>url:</w:t>
      </w:r>
    </w:p>
    <w:p w:rsidR="006268FD" w:rsidRPr="008510B3" w:rsidRDefault="005446D3"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1"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Add</w:t>
      </w:r>
      <w:r w:rsidR="001A4BC6">
        <w:rPr>
          <w:rStyle w:val="af7"/>
          <w:rFonts w:hint="eastAsia"/>
        </w:rPr>
        <w:t>CardIssue</w:t>
      </w:r>
    </w:p>
    <w:p w:rsidR="008200FF" w:rsidRDefault="006268FD"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F65DDC" w:rsidRDefault="00F65DDC" w:rsidP="00F65DDC">
      <w:pPr>
        <w:pStyle w:val="3"/>
      </w:pPr>
      <w:r>
        <w:rPr>
          <w:rFonts w:hint="eastAsia"/>
        </w:rPr>
        <w:t>同时添加人员和发行记录接口</w:t>
      </w:r>
    </w:p>
    <w:p w:rsidR="00F65DDC" w:rsidRPr="00E47307" w:rsidRDefault="00F65DDC" w:rsidP="00F65DDC">
      <w:pPr>
        <w:rPr>
          <w:b/>
        </w:rPr>
      </w:pPr>
      <w:r w:rsidRPr="00E47307">
        <w:rPr>
          <w:rFonts w:hint="eastAsia"/>
          <w:b/>
        </w:rPr>
        <w:t>url:</w:t>
      </w:r>
    </w:p>
    <w:p w:rsidR="00F65DDC" w:rsidRPr="008510B3" w:rsidRDefault="005446D3"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2" w:history="1">
        <w:r w:rsidR="009575B6" w:rsidRPr="004E4500">
          <w:rPr>
            <w:rStyle w:val="af7"/>
          </w:rPr>
          <w:t>http://192.168.2.158:9000/ParkAPI/</w:t>
        </w:r>
      </w:hyperlink>
      <w:r w:rsidR="00295B20" w:rsidRPr="00295B20">
        <w:rPr>
          <w:rStyle w:val="af7"/>
        </w:rPr>
        <w:t>SaveUserAndCardIssue</w:t>
      </w:r>
    </w:p>
    <w:p w:rsidR="00F65DDC" w:rsidRPr="005879B3" w:rsidRDefault="00F65DDC" w:rsidP="00F65DDC">
      <w:pPr>
        <w:rPr>
          <w:b/>
        </w:rPr>
      </w:pPr>
      <w:r w:rsidRPr="00E47307">
        <w:rPr>
          <w:b/>
        </w:rPr>
        <w:t>HTTP</w:t>
      </w:r>
      <w:r w:rsidRPr="00E47307">
        <w:rPr>
          <w:rFonts w:hint="eastAsia"/>
          <w:b/>
        </w:rPr>
        <w:t>请求</w:t>
      </w:r>
      <w:r w:rsidRPr="00E47307">
        <w:rPr>
          <w:b/>
        </w:rPr>
        <w:t>方式</w:t>
      </w:r>
      <w:r w:rsidRPr="00E47307">
        <w:rPr>
          <w:rFonts w:hint="eastAsia"/>
          <w:b/>
        </w:rPr>
        <w:t>：</w:t>
      </w:r>
    </w:p>
    <w:p w:rsidR="00F65DDC" w:rsidRDefault="00F65DDC" w:rsidP="00F65DDC">
      <w:r>
        <w:t>POST</w:t>
      </w:r>
      <w:r>
        <w:rPr>
          <w:rFonts w:hint="eastAsia"/>
        </w:rPr>
        <w:t>，</w:t>
      </w:r>
      <w:r>
        <w:rPr>
          <w:rFonts w:hint="eastAsia"/>
        </w:rPr>
        <w:t>GET</w:t>
      </w:r>
    </w:p>
    <w:p w:rsidR="00F65DDC" w:rsidRDefault="00F65DDC" w:rsidP="00F65DD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65DDC" w:rsidTr="007470AC">
        <w:tc>
          <w:tcPr>
            <w:tcW w:w="1809"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说明</w:t>
            </w:r>
          </w:p>
        </w:tc>
      </w:tr>
      <w:tr w:rsidR="00F65DDC" w:rsidTr="007470AC">
        <w:tc>
          <w:tcPr>
            <w:tcW w:w="1809" w:type="dxa"/>
          </w:tcPr>
          <w:p w:rsidR="00F65DDC" w:rsidRPr="00EC78A7" w:rsidRDefault="00F65DDC" w:rsidP="007470AC">
            <w:pPr>
              <w:spacing w:line="264" w:lineRule="auto"/>
              <w:rPr>
                <w:b/>
                <w:kern w:val="2"/>
              </w:rPr>
            </w:pPr>
            <w:r w:rsidRPr="00EC78A7">
              <w:rPr>
                <w:b/>
                <w:kern w:val="2"/>
              </w:rPr>
              <w:lastRenderedPageBreak/>
              <w:t>token</w:t>
            </w:r>
          </w:p>
        </w:tc>
        <w:tc>
          <w:tcPr>
            <w:tcW w:w="1024" w:type="dxa"/>
          </w:tcPr>
          <w:p w:rsidR="00F65DDC" w:rsidRPr="00E00670" w:rsidRDefault="00F65DDC" w:rsidP="007470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65DDC" w:rsidRPr="00E00670" w:rsidRDefault="00F65DDC" w:rsidP="007470A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65DDC" w:rsidRPr="00E00670" w:rsidRDefault="00F65DDC" w:rsidP="007470AC">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F6B25" w:rsidTr="007470AC">
        <w:tc>
          <w:tcPr>
            <w:tcW w:w="1809" w:type="dxa"/>
          </w:tcPr>
          <w:p w:rsidR="00EF6B25" w:rsidRPr="00EC78A7" w:rsidRDefault="00EF6B25" w:rsidP="007470AC">
            <w:pPr>
              <w:spacing w:line="264" w:lineRule="auto"/>
              <w:rPr>
                <w:b/>
                <w:kern w:val="2"/>
              </w:rPr>
            </w:pPr>
            <w:r w:rsidRPr="00EF6B25">
              <w:rPr>
                <w:b/>
                <w:kern w:val="2"/>
              </w:rPr>
              <w:t>jsonIssueModel</w:t>
            </w:r>
          </w:p>
        </w:tc>
        <w:tc>
          <w:tcPr>
            <w:tcW w:w="1024" w:type="dxa"/>
          </w:tcPr>
          <w:p w:rsidR="00EF6B25" w:rsidRPr="00E00670" w:rsidRDefault="00EF6B25" w:rsidP="007470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F6B25" w:rsidRPr="00E00670" w:rsidRDefault="00EF6B25" w:rsidP="007470AC">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F6B25" w:rsidRDefault="00EF6B25" w:rsidP="007470AC">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格式的卡片发行数据</w:t>
            </w:r>
            <w:r>
              <w:rPr>
                <w:rFonts w:ascii="Consolas" w:hAnsi="Consolas" w:cs="Consolas" w:hint="eastAsia"/>
                <w:sz w:val="18"/>
                <w:szCs w:val="18"/>
              </w:rPr>
              <w:t>Model</w:t>
            </w:r>
            <w:r>
              <w:rPr>
                <w:rFonts w:ascii="Consolas" w:hAnsi="Consolas" w:cs="Consolas" w:hint="eastAsia"/>
                <w:sz w:val="18"/>
                <w:szCs w:val="18"/>
              </w:rPr>
              <w:t>。</w:t>
            </w:r>
          </w:p>
        </w:tc>
      </w:tr>
      <w:tr w:rsidR="00682026" w:rsidTr="007470AC">
        <w:tc>
          <w:tcPr>
            <w:tcW w:w="1809" w:type="dxa"/>
          </w:tcPr>
          <w:p w:rsidR="00682026" w:rsidRPr="00EF6B25" w:rsidRDefault="00682026" w:rsidP="007470AC">
            <w:pPr>
              <w:spacing w:line="264" w:lineRule="auto"/>
              <w:rPr>
                <w:b/>
                <w:kern w:val="2"/>
              </w:rPr>
            </w:pPr>
            <w:r>
              <w:rPr>
                <w:rFonts w:hint="eastAsia"/>
                <w:b/>
                <w:kern w:val="2"/>
              </w:rPr>
              <w:t>CPList</w:t>
            </w:r>
          </w:p>
        </w:tc>
        <w:tc>
          <w:tcPr>
            <w:tcW w:w="1024" w:type="dxa"/>
          </w:tcPr>
          <w:p w:rsidR="00682026" w:rsidRPr="00E00670" w:rsidRDefault="00682026" w:rsidP="007470A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82026" w:rsidRDefault="00682026"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82026" w:rsidRDefault="00682026" w:rsidP="007470AC">
            <w:pPr>
              <w:spacing w:line="264" w:lineRule="auto"/>
              <w:rPr>
                <w:rFonts w:ascii="Consolas" w:hAnsi="Consolas" w:cs="Consolas"/>
                <w:sz w:val="18"/>
                <w:szCs w:val="18"/>
              </w:rPr>
            </w:pPr>
            <w:r>
              <w:rPr>
                <w:rFonts w:ascii="Consolas" w:hAnsi="Consolas" w:cs="Consolas" w:hint="eastAsia"/>
                <w:sz w:val="18"/>
                <w:szCs w:val="18"/>
              </w:rPr>
              <w:t>多车牌登记到同一个人名下时通过此参数传车牌号。当此参数不为空时</w:t>
            </w:r>
            <w:r w:rsidRPr="00682026">
              <w:rPr>
                <w:rFonts w:ascii="Consolas" w:hAnsi="Consolas" w:cs="Consolas"/>
                <w:sz w:val="18"/>
                <w:szCs w:val="18"/>
              </w:rPr>
              <w:t>jsonIssueModel</w:t>
            </w:r>
            <w:r>
              <w:rPr>
                <w:rFonts w:ascii="Consolas" w:hAnsi="Consolas" w:cs="Consolas" w:hint="eastAsia"/>
                <w:sz w:val="18"/>
                <w:szCs w:val="18"/>
              </w:rPr>
              <w:t>中的车牌不处理。</w:t>
            </w:r>
          </w:p>
        </w:tc>
      </w:tr>
      <w:tr w:rsidR="00B97476" w:rsidTr="007470AC">
        <w:tc>
          <w:tcPr>
            <w:tcW w:w="1809" w:type="dxa"/>
          </w:tcPr>
          <w:p w:rsidR="00B97476" w:rsidRPr="00B97476" w:rsidRDefault="00B97476" w:rsidP="007470AC">
            <w:pPr>
              <w:spacing w:line="264" w:lineRule="auto"/>
              <w:rPr>
                <w:kern w:val="2"/>
              </w:rPr>
            </w:pPr>
            <w:r w:rsidRPr="00B97476">
              <w:rPr>
                <w:kern w:val="2"/>
              </w:rPr>
              <w:t>AutoUserNo</w:t>
            </w:r>
          </w:p>
        </w:tc>
        <w:tc>
          <w:tcPr>
            <w:tcW w:w="1024" w:type="dxa"/>
          </w:tcPr>
          <w:p w:rsidR="00B97476" w:rsidRPr="00E00670" w:rsidRDefault="00B97476" w:rsidP="00756E8A">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B97476" w:rsidRDefault="00B97476" w:rsidP="00756E8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97476" w:rsidRDefault="00B97476" w:rsidP="007470AC">
            <w:pPr>
              <w:spacing w:line="264" w:lineRule="auto"/>
              <w:rPr>
                <w:rFonts w:ascii="Consolas" w:hAnsi="Consolas" w:cs="Consolas"/>
                <w:sz w:val="18"/>
                <w:szCs w:val="18"/>
              </w:rPr>
            </w:pPr>
            <w:r>
              <w:rPr>
                <w:rFonts w:ascii="Consolas" w:hAnsi="Consolas" w:cs="Consolas" w:hint="eastAsia"/>
                <w:sz w:val="18"/>
                <w:szCs w:val="18"/>
              </w:rPr>
              <w:t>是否自动生成人员编号。默认否</w:t>
            </w:r>
          </w:p>
        </w:tc>
      </w:tr>
      <w:tr w:rsidR="00B97476" w:rsidTr="007470AC">
        <w:tc>
          <w:tcPr>
            <w:tcW w:w="1809" w:type="dxa"/>
          </w:tcPr>
          <w:p w:rsidR="00B97476" w:rsidRPr="00B97476" w:rsidRDefault="00B97476" w:rsidP="007470AC">
            <w:pPr>
              <w:spacing w:line="264" w:lineRule="auto"/>
              <w:rPr>
                <w:kern w:val="2"/>
              </w:rPr>
            </w:pPr>
            <w:r w:rsidRPr="00B97476">
              <w:rPr>
                <w:kern w:val="2"/>
              </w:rPr>
              <w:t>AutoCardNo</w:t>
            </w:r>
          </w:p>
        </w:tc>
        <w:tc>
          <w:tcPr>
            <w:tcW w:w="1024" w:type="dxa"/>
          </w:tcPr>
          <w:p w:rsidR="00B97476" w:rsidRPr="00E00670" w:rsidRDefault="00B97476" w:rsidP="00756E8A">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B97476" w:rsidRDefault="00B97476" w:rsidP="00756E8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97476" w:rsidRDefault="00B97476" w:rsidP="007470AC">
            <w:pPr>
              <w:spacing w:line="264" w:lineRule="auto"/>
              <w:rPr>
                <w:rFonts w:ascii="Consolas" w:hAnsi="Consolas" w:cs="Consolas"/>
                <w:sz w:val="18"/>
                <w:szCs w:val="18"/>
              </w:rPr>
            </w:pPr>
            <w:r>
              <w:rPr>
                <w:rFonts w:ascii="Consolas" w:hAnsi="Consolas" w:cs="Consolas" w:hint="eastAsia"/>
                <w:sz w:val="18"/>
                <w:szCs w:val="18"/>
              </w:rPr>
              <w:t>是否自动生成车辆编号。默认否</w:t>
            </w:r>
          </w:p>
        </w:tc>
      </w:tr>
      <w:tr w:rsidR="0041211D" w:rsidTr="007470AC">
        <w:tc>
          <w:tcPr>
            <w:tcW w:w="1809" w:type="dxa"/>
          </w:tcPr>
          <w:p w:rsidR="0041211D" w:rsidRPr="0041211D" w:rsidRDefault="00012EF4" w:rsidP="007470AC">
            <w:pPr>
              <w:spacing w:line="264" w:lineRule="auto"/>
              <w:rPr>
                <w:kern w:val="2"/>
              </w:rPr>
            </w:pPr>
            <w:r w:rsidRPr="00012EF4">
              <w:rPr>
                <w:kern w:val="2"/>
              </w:rPr>
              <w:t>Overwrite</w:t>
            </w:r>
          </w:p>
        </w:tc>
        <w:tc>
          <w:tcPr>
            <w:tcW w:w="1024" w:type="dxa"/>
          </w:tcPr>
          <w:p w:rsidR="0041211D" w:rsidRPr="00E00670" w:rsidRDefault="0041211D" w:rsidP="007470AC">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41211D" w:rsidRDefault="0041211D"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1211D" w:rsidRDefault="00012EF4" w:rsidP="007470AC">
            <w:pPr>
              <w:spacing w:line="264" w:lineRule="auto"/>
              <w:rPr>
                <w:rFonts w:ascii="Consolas" w:hAnsi="Consolas" w:cs="Consolas"/>
                <w:sz w:val="18"/>
                <w:szCs w:val="18"/>
              </w:rPr>
            </w:pPr>
            <w:r>
              <w:rPr>
                <w:rFonts w:ascii="Consolas" w:hAnsi="Consolas" w:cs="Consolas" w:hint="eastAsia"/>
                <w:sz w:val="18"/>
                <w:szCs w:val="18"/>
              </w:rPr>
              <w:t>当存在相同车辆编号或车牌号的记录是否覆盖</w:t>
            </w:r>
            <w:r w:rsidR="0041211D">
              <w:rPr>
                <w:rFonts w:ascii="Consolas" w:hAnsi="Consolas" w:cs="Consolas" w:hint="eastAsia"/>
                <w:sz w:val="18"/>
                <w:szCs w:val="18"/>
              </w:rPr>
              <w:t>。默认为否。</w:t>
            </w:r>
          </w:p>
        </w:tc>
      </w:tr>
      <w:tr w:rsidR="00C032DB" w:rsidTr="007470AC">
        <w:tc>
          <w:tcPr>
            <w:tcW w:w="1809" w:type="dxa"/>
          </w:tcPr>
          <w:p w:rsidR="00C032DB" w:rsidRPr="0041211D" w:rsidRDefault="00C032DB" w:rsidP="002B1CCA">
            <w:pPr>
              <w:spacing w:line="264" w:lineRule="auto"/>
              <w:rPr>
                <w:kern w:val="2"/>
              </w:rPr>
            </w:pPr>
            <w:r w:rsidRPr="00C032DB">
              <w:rPr>
                <w:kern w:val="2"/>
              </w:rPr>
              <w:t>ChangeBillingType</w:t>
            </w:r>
          </w:p>
        </w:tc>
        <w:tc>
          <w:tcPr>
            <w:tcW w:w="1024" w:type="dxa"/>
          </w:tcPr>
          <w:p w:rsidR="00C032DB" w:rsidRPr="00E00670" w:rsidRDefault="00C032DB" w:rsidP="002B1CCA">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032DB" w:rsidRDefault="00C032DB" w:rsidP="002B1CC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032DB" w:rsidRDefault="00C032DB" w:rsidP="002B1CCA">
            <w:pPr>
              <w:spacing w:line="264" w:lineRule="auto"/>
              <w:rPr>
                <w:rFonts w:ascii="Consolas" w:hAnsi="Consolas" w:cs="Consolas"/>
                <w:sz w:val="18"/>
                <w:szCs w:val="18"/>
              </w:rPr>
            </w:pPr>
            <w:r>
              <w:rPr>
                <w:rFonts w:ascii="Consolas" w:hAnsi="Consolas" w:cs="Consolas" w:hint="eastAsia"/>
                <w:sz w:val="18"/>
                <w:szCs w:val="18"/>
              </w:rPr>
              <w:t>如果车辆已入场是否更改场内记录的车辆类型。默认为否。</w:t>
            </w:r>
          </w:p>
        </w:tc>
      </w:tr>
      <w:tr w:rsidR="00C032DB" w:rsidTr="007470AC">
        <w:tc>
          <w:tcPr>
            <w:tcW w:w="1809" w:type="dxa"/>
          </w:tcPr>
          <w:p w:rsidR="00C032DB" w:rsidRDefault="00C032DB" w:rsidP="007470AC">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032DB" w:rsidRPr="00E00670" w:rsidRDefault="00C032DB" w:rsidP="007470A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32DB" w:rsidRPr="00E00670" w:rsidRDefault="00C032DB"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032DB" w:rsidRDefault="00C032DB" w:rsidP="007470AC">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65DDC" w:rsidRDefault="00F65DDC" w:rsidP="00F65DDC">
      <w:pPr>
        <w:rPr>
          <w:b/>
        </w:rPr>
      </w:pPr>
      <w:r>
        <w:rPr>
          <w:rFonts w:hint="eastAsia"/>
          <w:b/>
        </w:rPr>
        <w:t>返回</w:t>
      </w:r>
      <w:r>
        <w:rPr>
          <w:b/>
        </w:rPr>
        <w:t>数据</w:t>
      </w:r>
      <w:r w:rsidRPr="0050700F">
        <w:rPr>
          <w:rFonts w:hint="eastAsia"/>
          <w:b/>
        </w:rPr>
        <w:t>格式</w:t>
      </w:r>
      <w:r>
        <w:rPr>
          <w:rFonts w:hint="eastAsia"/>
          <w:b/>
        </w:rPr>
        <w:t>:</w:t>
      </w:r>
    </w:p>
    <w:p w:rsidR="00F65DDC" w:rsidRPr="0051022D" w:rsidRDefault="00F65DDC" w:rsidP="00F65DDC">
      <w:r>
        <w:t>JSON</w:t>
      </w:r>
    </w:p>
    <w:p w:rsidR="00F65DDC" w:rsidRDefault="00F65DDC" w:rsidP="00F65DD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65DDC" w:rsidTr="007470AC">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说明</w:t>
            </w:r>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9575B6" w:rsidP="007470AC">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r w:rsidR="00E23612">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65DDC" w:rsidRDefault="009575B6" w:rsidP="00734347">
            <w:pPr>
              <w:spacing w:line="264" w:lineRule="auto"/>
              <w:rPr>
                <w:rFonts w:ascii="Consolas" w:hAnsi="Consolas" w:cs="Consolas"/>
                <w:kern w:val="2"/>
                <w:sz w:val="18"/>
                <w:szCs w:val="18"/>
              </w:rPr>
            </w:pPr>
            <w:r>
              <w:rPr>
                <w:rFonts w:ascii="Consolas" w:hAnsi="Consolas" w:cs="Consolas" w:hint="eastAsia"/>
                <w:kern w:val="2"/>
                <w:sz w:val="18"/>
                <w:szCs w:val="18"/>
              </w:rPr>
              <w:t>对象数组</w:t>
            </w:r>
            <w:r w:rsidR="00E23612">
              <w:rPr>
                <w:rFonts w:ascii="Consolas" w:hAnsi="Consolas" w:cs="Consolas" w:hint="eastAsia"/>
                <w:kern w:val="2"/>
                <w:sz w:val="18"/>
                <w:szCs w:val="18"/>
              </w:rPr>
              <w:t>。</w:t>
            </w:r>
            <w:r w:rsidR="00734347">
              <w:rPr>
                <w:rFonts w:ascii="Consolas" w:hAnsi="Consolas" w:cs="Consolas" w:hint="eastAsia"/>
                <w:kern w:val="2"/>
                <w:sz w:val="18"/>
                <w:szCs w:val="18"/>
              </w:rPr>
              <w:t>数组元素结构参考</w:t>
            </w:r>
            <w:hyperlink w:anchor="_Model结构_2" w:history="1">
              <w:r w:rsidR="00734347" w:rsidRPr="00734347">
                <w:rPr>
                  <w:rStyle w:val="af7"/>
                  <w:rFonts w:ascii="Consolas" w:hAnsi="Consolas" w:cs="Consolas" w:hint="eastAsia"/>
                  <w:kern w:val="2"/>
                  <w:sz w:val="18"/>
                  <w:szCs w:val="18"/>
                </w:rPr>
                <w:t>发行表</w:t>
              </w:r>
              <w:r w:rsidR="00734347" w:rsidRPr="00734347">
                <w:rPr>
                  <w:rStyle w:val="af7"/>
                  <w:rFonts w:ascii="Consolas" w:hAnsi="Consolas" w:cs="Consolas" w:hint="eastAsia"/>
                  <w:kern w:val="2"/>
                  <w:sz w:val="18"/>
                  <w:szCs w:val="18"/>
                </w:rPr>
                <w:t>Model</w:t>
              </w:r>
              <w:r w:rsidR="00734347" w:rsidRPr="00734347">
                <w:rPr>
                  <w:rStyle w:val="af7"/>
                  <w:rFonts w:ascii="Consolas" w:hAnsi="Consolas" w:cs="Consolas" w:hint="eastAsia"/>
                  <w:kern w:val="2"/>
                  <w:sz w:val="18"/>
                  <w:szCs w:val="18"/>
                </w:rPr>
                <w:t>结构</w:t>
              </w:r>
            </w:hyperlink>
          </w:p>
        </w:tc>
      </w:tr>
    </w:tbl>
    <w:p w:rsidR="00260940" w:rsidRDefault="00260940" w:rsidP="00F65DDC"/>
    <w:p w:rsidR="00F65DDC" w:rsidRDefault="00F65DDC" w:rsidP="00F65DDC">
      <w:pPr>
        <w:rPr>
          <w:b/>
        </w:rPr>
      </w:pPr>
      <w:r>
        <w:rPr>
          <w:rFonts w:hint="eastAsia"/>
          <w:b/>
        </w:rPr>
        <w:t>请求示例：</w:t>
      </w:r>
    </w:p>
    <w:p w:rsidR="00F65DDC" w:rsidRPr="008510B3" w:rsidRDefault="005446D3"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3" w:history="1">
        <w:r w:rsidR="00F65DDC" w:rsidRPr="00506A16">
          <w:rPr>
            <w:rStyle w:val="af7"/>
          </w:rPr>
          <w:t>http://192</w:t>
        </w:r>
      </w:hyperlink>
      <w:r w:rsidR="00F65DDC">
        <w:rPr>
          <w:rStyle w:val="af7"/>
        </w:rPr>
        <w:t>.168.2.158</w:t>
      </w:r>
      <w:r w:rsidR="00F65DDC" w:rsidRPr="008510B3">
        <w:rPr>
          <w:rStyle w:val="af7"/>
        </w:rPr>
        <w:t>:9000/ParkAPI/</w:t>
      </w:r>
      <w:r w:rsidR="003C582F" w:rsidRPr="003C582F">
        <w:rPr>
          <w:rStyle w:val="af7"/>
        </w:rPr>
        <w:t>SaveUserAndCardIssue?token=c37d7fcaabfa493bb59cbedca51d50bb&amp;jsonIssueModel={"DeptId":0,"CardType":"","SFJE":0.0,"RemainderDays":40,"CardNO":"AB","UserNO":"B004","UserName":"B004","SubSystem":"10"</w:t>
      </w:r>
      <w:r w:rsidR="003C582F" w:rsidRPr="003C582F">
        <w:rPr>
          <w:rStyle w:val="af7"/>
          <w:rFonts w:hint="eastAsia"/>
        </w:rPr>
        <w:t>,"CarCardType":"MthA","CarIssueDate":"2016-12-01 00:00:00","CarValidStartDate":"2016-12-01 00:00:00","CarValidEndDate":"2017-01-10 00:00:00","CPH":"</w:t>
      </w:r>
      <w:r w:rsidR="003C582F" w:rsidRPr="003C582F">
        <w:rPr>
          <w:rStyle w:val="af7"/>
          <w:rFonts w:hint="eastAsia"/>
        </w:rPr>
        <w:t>粤</w:t>
      </w:r>
      <w:r w:rsidR="003C582F" w:rsidRPr="003C582F">
        <w:rPr>
          <w:rStyle w:val="af7"/>
          <w:rFonts w:hint="eastAsia"/>
        </w:rPr>
        <w:t>B12345","CarValidMachine":"11","ID":0}</w:t>
      </w:r>
    </w:p>
    <w:p w:rsidR="00F65DDC" w:rsidRDefault="00F65DDC" w:rsidP="00F65DDC">
      <w:pPr>
        <w:rPr>
          <w:b/>
        </w:rPr>
      </w:pPr>
      <w:r>
        <w:rPr>
          <w:rFonts w:hint="eastAsia"/>
          <w:b/>
        </w:rPr>
        <w:t>成功回复示例</w:t>
      </w:r>
      <w:r>
        <w:rPr>
          <w:rFonts w:hint="eastAsia"/>
          <w:b/>
        </w:rPr>
        <w:t>:</w:t>
      </w:r>
    </w:p>
    <w:p w:rsidR="00F65DDC" w:rsidRPr="007F1246" w:rsidRDefault="00734347"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734347">
        <w:rPr>
          <w:rFonts w:hint="eastAsia"/>
        </w:rPr>
        <w:t>{"rcode":"200","msg":"OK","data":[{"UserName":"B004","DeptId":0,"CardType":"","SFJE":0.0,"RemainderDays":0,"CPH":"</w:t>
      </w:r>
      <w:r w:rsidRPr="00734347">
        <w:rPr>
          <w:rFonts w:hint="eastAsia"/>
        </w:rPr>
        <w:t>粤</w:t>
      </w:r>
      <w:r w:rsidRPr="00734347">
        <w:rPr>
          <w:rFonts w:hint="eastAsia"/>
        </w:rPr>
        <w:t>B11223","DownloadSignal":"0000000000000000000000000000000000000000000000000000000000000000000000000000000000000000000000000000000000000000000</w:t>
      </w:r>
      <w:r w:rsidRPr="00734347">
        <w:t>0000000000</w:t>
      </w:r>
      <w:r w:rsidRPr="00734347">
        <w:lastRenderedPageBreak/>
        <w:t>00000000000000000000000000000000000000000000000000000000000000000000000000000000000000000000000000000000000000000000000000000000000","CPHDownloadSignal":"0000000000000000000000000000000000000000000000000000000000000000000000000000000000000000000000000000000000000000000000000000000000000000000000000000000000000000000000000000000000000000000000000000000000000000000000000000000000000000000000000000000000000000","CarValidZone":"0000000000000000","CarValidMachine":"1111111111111111111111111111111111111111111111111111111111111111111111111111111111111111111111111111111111111111111111111111111111111111111111111111111111111111111111111111111111111111111111111111111111111111111111111111111111111111111111111111111111111111","CardNO":"AB","UserNO":"B004","SubSystem":"10","CarCardType":"MthA","CarIssueDate":"2016-12-01 00:00:00","CarValidStartDate":"2016-12-01 00:00:00","CarValidEndDate":"2017-01-10 00:00:00","ID":9}]}</w:t>
      </w:r>
    </w:p>
    <w:p w:rsidR="00F65DDC" w:rsidRDefault="00F65DDC" w:rsidP="00F65DDC">
      <w:pPr>
        <w:rPr>
          <w:b/>
        </w:rPr>
      </w:pPr>
      <w:r>
        <w:rPr>
          <w:rFonts w:hint="eastAsia"/>
          <w:b/>
        </w:rPr>
        <w:t>失败回复示例</w:t>
      </w:r>
      <w:r>
        <w:rPr>
          <w:rFonts w:hint="eastAsia"/>
          <w:b/>
        </w:rPr>
        <w:t>:</w:t>
      </w:r>
    </w:p>
    <w:p w:rsidR="00F65DDC" w:rsidRPr="007F1246" w:rsidRDefault="00F65DDC"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5F1F20" w:rsidRDefault="005F1F20" w:rsidP="005F1F20">
      <w:pPr>
        <w:rPr>
          <w:b/>
        </w:rPr>
      </w:pPr>
    </w:p>
    <w:p w:rsidR="005F1F20" w:rsidRDefault="005F1F20" w:rsidP="005F1F20">
      <w:pPr>
        <w:rPr>
          <w:b/>
        </w:rPr>
      </w:pPr>
      <w:r>
        <w:rPr>
          <w:rFonts w:hint="eastAsia"/>
          <w:b/>
        </w:rPr>
        <w:t>特殊错误码说明：</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4819"/>
        <w:gridCol w:w="2127"/>
      </w:tblGrid>
      <w:tr w:rsidR="00340C7E" w:rsidTr="00340C7E">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40C7E" w:rsidRDefault="00340C7E" w:rsidP="0028077D">
            <w:pPr>
              <w:spacing w:line="264" w:lineRule="auto"/>
              <w:rPr>
                <w:rFonts w:ascii="Consolas" w:hAnsi="Consolas" w:cs="Consolas"/>
                <w:kern w:val="2"/>
              </w:rPr>
            </w:pPr>
            <w:r>
              <w:rPr>
                <w:rFonts w:ascii="Consolas" w:hAnsi="Consolas" w:cs="Consolas" w:hint="eastAsia"/>
                <w:kern w:val="2"/>
              </w:rPr>
              <w:t>参数</w:t>
            </w:r>
          </w:p>
        </w:tc>
        <w:tc>
          <w:tcPr>
            <w:tcW w:w="4819" w:type="dxa"/>
            <w:tcBorders>
              <w:top w:val="single" w:sz="4" w:space="0" w:color="auto"/>
              <w:left w:val="single" w:sz="4" w:space="0" w:color="auto"/>
              <w:bottom w:val="single" w:sz="4" w:space="0" w:color="auto"/>
              <w:right w:val="single" w:sz="4" w:space="0" w:color="auto"/>
            </w:tcBorders>
            <w:shd w:val="clear" w:color="auto" w:fill="B8CCE4"/>
            <w:hideMark/>
          </w:tcPr>
          <w:p w:rsidR="00340C7E" w:rsidRDefault="00340C7E" w:rsidP="0028077D">
            <w:pPr>
              <w:spacing w:line="264" w:lineRule="auto"/>
              <w:rPr>
                <w:rFonts w:ascii="Consolas" w:hAnsi="Consolas" w:cs="Consolas"/>
                <w:kern w:val="2"/>
              </w:rPr>
            </w:pPr>
            <w:r>
              <w:rPr>
                <w:rFonts w:ascii="Consolas" w:hAnsi="Consolas" w:cs="Consolas" w:hint="eastAsia"/>
                <w:kern w:val="2"/>
              </w:rPr>
              <w:t>说明</w:t>
            </w:r>
          </w:p>
        </w:tc>
        <w:tc>
          <w:tcPr>
            <w:tcW w:w="2127" w:type="dxa"/>
            <w:tcBorders>
              <w:top w:val="single" w:sz="4" w:space="0" w:color="auto"/>
              <w:left w:val="single" w:sz="4" w:space="0" w:color="auto"/>
              <w:bottom w:val="single" w:sz="4" w:space="0" w:color="auto"/>
              <w:right w:val="single" w:sz="4" w:space="0" w:color="auto"/>
            </w:tcBorders>
            <w:shd w:val="clear" w:color="auto" w:fill="B8CCE4"/>
            <w:hideMark/>
          </w:tcPr>
          <w:p w:rsidR="00340C7E" w:rsidRDefault="00340C7E" w:rsidP="00340C7E">
            <w:pPr>
              <w:spacing w:line="264" w:lineRule="auto"/>
              <w:rPr>
                <w:rFonts w:ascii="Consolas" w:hAnsi="Consolas" w:cs="Consolas"/>
                <w:kern w:val="2"/>
              </w:rPr>
            </w:pPr>
            <w:r>
              <w:rPr>
                <w:rFonts w:ascii="Consolas" w:hAnsi="Consolas" w:cs="Consolas"/>
                <w:kern w:val="2"/>
              </w:rPr>
              <w:t>data</w:t>
            </w:r>
            <w:r>
              <w:rPr>
                <w:rFonts w:ascii="Consolas" w:hAnsi="Consolas" w:cs="Consolas" w:hint="eastAsia"/>
                <w:kern w:val="2"/>
              </w:rPr>
              <w:t>字段中的数据</w:t>
            </w:r>
          </w:p>
        </w:tc>
      </w:tr>
      <w:tr w:rsidR="00340C7E" w:rsidTr="00340C7E">
        <w:tc>
          <w:tcPr>
            <w:tcW w:w="1526" w:type="dxa"/>
            <w:tcBorders>
              <w:top w:val="single" w:sz="4" w:space="0" w:color="auto"/>
              <w:left w:val="single" w:sz="4" w:space="0" w:color="auto"/>
              <w:bottom w:val="single" w:sz="4" w:space="0" w:color="auto"/>
              <w:right w:val="single" w:sz="4" w:space="0" w:color="auto"/>
            </w:tcBorders>
            <w:hideMark/>
          </w:tcPr>
          <w:p w:rsidR="00340C7E" w:rsidRDefault="00340C7E" w:rsidP="0028077D">
            <w:pPr>
              <w:spacing w:line="264" w:lineRule="auto"/>
              <w:rPr>
                <w:rFonts w:ascii="Consolas" w:hAnsi="Consolas" w:cs="Consolas"/>
                <w:kern w:val="2"/>
                <w:sz w:val="18"/>
                <w:szCs w:val="18"/>
              </w:rPr>
            </w:pPr>
            <w:r>
              <w:rPr>
                <w:rFonts w:hint="eastAsia"/>
                <w:b/>
                <w:kern w:val="2"/>
              </w:rPr>
              <w:t>40055</w:t>
            </w:r>
          </w:p>
        </w:tc>
        <w:tc>
          <w:tcPr>
            <w:tcW w:w="4819" w:type="dxa"/>
            <w:tcBorders>
              <w:top w:val="single" w:sz="4" w:space="0" w:color="auto"/>
              <w:left w:val="single" w:sz="4" w:space="0" w:color="auto"/>
              <w:bottom w:val="single" w:sz="4" w:space="0" w:color="auto"/>
              <w:right w:val="single" w:sz="4" w:space="0" w:color="auto"/>
            </w:tcBorders>
          </w:tcPr>
          <w:p w:rsidR="00340C7E" w:rsidRDefault="00340C7E" w:rsidP="00F24BEB">
            <w:pPr>
              <w:spacing w:line="264" w:lineRule="auto"/>
              <w:rPr>
                <w:rFonts w:ascii="Consolas" w:hAnsi="Consolas" w:cs="Consolas"/>
                <w:kern w:val="2"/>
                <w:sz w:val="18"/>
                <w:szCs w:val="18"/>
              </w:rPr>
            </w:pPr>
            <w:r>
              <w:rPr>
                <w:rFonts w:ascii="Consolas" w:hAnsi="Consolas" w:cs="Consolas" w:hint="eastAsia"/>
                <w:kern w:val="2"/>
                <w:sz w:val="18"/>
                <w:szCs w:val="18"/>
              </w:rPr>
              <w:t>同车辆编号的发行记录已存在。可通过接口的</w:t>
            </w:r>
            <w:r w:rsidRPr="00012EF4">
              <w:rPr>
                <w:kern w:val="2"/>
              </w:rPr>
              <w:t>Overwrite</w:t>
            </w:r>
            <w:r>
              <w:rPr>
                <w:rFonts w:hint="eastAsia"/>
                <w:kern w:val="2"/>
              </w:rPr>
              <w:t>参数传入</w:t>
            </w:r>
            <w:r>
              <w:rPr>
                <w:rFonts w:hint="eastAsia"/>
                <w:kern w:val="2"/>
              </w:rPr>
              <w:t>true</w:t>
            </w:r>
            <w:r>
              <w:rPr>
                <w:rFonts w:hint="eastAsia"/>
                <w:kern w:val="2"/>
              </w:rPr>
              <w:t>强制覆盖现有记录。</w:t>
            </w:r>
          </w:p>
        </w:tc>
        <w:tc>
          <w:tcPr>
            <w:tcW w:w="2127" w:type="dxa"/>
            <w:tcBorders>
              <w:top w:val="single" w:sz="4" w:space="0" w:color="auto"/>
              <w:left w:val="single" w:sz="4" w:space="0" w:color="auto"/>
              <w:bottom w:val="single" w:sz="4" w:space="0" w:color="auto"/>
              <w:right w:val="single" w:sz="4" w:space="0" w:color="auto"/>
            </w:tcBorders>
          </w:tcPr>
          <w:p w:rsidR="00340C7E" w:rsidRDefault="00340C7E" w:rsidP="00A03E0E">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Model结构_2" w:history="1">
              <w:r w:rsidRPr="00340C7E">
                <w:rPr>
                  <w:rStyle w:val="af7"/>
                  <w:rFonts w:ascii="Consolas" w:hAnsi="Consolas" w:cs="Consolas" w:hint="eastAsia"/>
                  <w:kern w:val="2"/>
                  <w:sz w:val="18"/>
                  <w:szCs w:val="18"/>
                </w:rPr>
                <w:t>发行表</w:t>
              </w:r>
              <w:r w:rsidRPr="00340C7E">
                <w:rPr>
                  <w:rStyle w:val="af7"/>
                  <w:rFonts w:ascii="Consolas" w:hAnsi="Consolas" w:cs="Consolas" w:hint="eastAsia"/>
                  <w:kern w:val="2"/>
                  <w:sz w:val="18"/>
                  <w:szCs w:val="18"/>
                </w:rPr>
                <w:t>Model</w:t>
              </w:r>
              <w:r w:rsidRPr="00340C7E">
                <w:rPr>
                  <w:rStyle w:val="af7"/>
                  <w:rFonts w:ascii="Consolas" w:hAnsi="Consolas" w:cs="Consolas" w:hint="eastAsia"/>
                  <w:kern w:val="2"/>
                  <w:sz w:val="18"/>
                  <w:szCs w:val="18"/>
                </w:rPr>
                <w:t>结构</w:t>
              </w:r>
            </w:hyperlink>
          </w:p>
        </w:tc>
      </w:tr>
      <w:tr w:rsidR="00340C7E" w:rsidTr="00340C7E">
        <w:tc>
          <w:tcPr>
            <w:tcW w:w="1526" w:type="dxa"/>
            <w:tcBorders>
              <w:top w:val="single" w:sz="4" w:space="0" w:color="auto"/>
              <w:left w:val="single" w:sz="4" w:space="0" w:color="auto"/>
              <w:bottom w:val="single" w:sz="4" w:space="0" w:color="auto"/>
              <w:right w:val="single" w:sz="4" w:space="0" w:color="auto"/>
            </w:tcBorders>
          </w:tcPr>
          <w:p w:rsidR="00340C7E" w:rsidRDefault="00340C7E" w:rsidP="002B1CCA">
            <w:pPr>
              <w:spacing w:line="264" w:lineRule="auto"/>
              <w:rPr>
                <w:rFonts w:ascii="Consolas" w:hAnsi="Consolas" w:cs="Consolas"/>
                <w:kern w:val="2"/>
                <w:sz w:val="18"/>
                <w:szCs w:val="18"/>
              </w:rPr>
            </w:pPr>
            <w:r>
              <w:rPr>
                <w:rFonts w:hint="eastAsia"/>
                <w:b/>
                <w:kern w:val="2"/>
              </w:rPr>
              <w:t>40056</w:t>
            </w:r>
          </w:p>
        </w:tc>
        <w:tc>
          <w:tcPr>
            <w:tcW w:w="4819" w:type="dxa"/>
            <w:tcBorders>
              <w:top w:val="single" w:sz="4" w:space="0" w:color="auto"/>
              <w:left w:val="single" w:sz="4" w:space="0" w:color="auto"/>
              <w:bottom w:val="single" w:sz="4" w:space="0" w:color="auto"/>
              <w:right w:val="single" w:sz="4" w:space="0" w:color="auto"/>
            </w:tcBorders>
          </w:tcPr>
          <w:p w:rsidR="00340C7E" w:rsidRDefault="00340C7E" w:rsidP="00F24BEB">
            <w:pPr>
              <w:spacing w:line="264" w:lineRule="auto"/>
              <w:rPr>
                <w:rFonts w:ascii="Consolas" w:hAnsi="Consolas" w:cs="Consolas"/>
                <w:kern w:val="2"/>
                <w:sz w:val="18"/>
                <w:szCs w:val="18"/>
              </w:rPr>
            </w:pPr>
            <w:r>
              <w:rPr>
                <w:rFonts w:ascii="Consolas" w:hAnsi="Consolas" w:cs="Consolas" w:hint="eastAsia"/>
                <w:kern w:val="2"/>
                <w:sz w:val="18"/>
                <w:szCs w:val="18"/>
              </w:rPr>
              <w:t>同车牌的发行记录已存在。可通过接口的</w:t>
            </w:r>
            <w:r w:rsidRPr="00012EF4">
              <w:rPr>
                <w:kern w:val="2"/>
              </w:rPr>
              <w:t>Overwrite</w:t>
            </w:r>
            <w:r>
              <w:rPr>
                <w:rFonts w:hint="eastAsia"/>
                <w:kern w:val="2"/>
              </w:rPr>
              <w:t>参数传入</w:t>
            </w:r>
            <w:r>
              <w:rPr>
                <w:rFonts w:hint="eastAsia"/>
                <w:kern w:val="2"/>
              </w:rPr>
              <w:t>true</w:t>
            </w:r>
            <w:r>
              <w:rPr>
                <w:rFonts w:hint="eastAsia"/>
                <w:kern w:val="2"/>
              </w:rPr>
              <w:t>强制覆盖现有记录。</w:t>
            </w:r>
          </w:p>
        </w:tc>
        <w:tc>
          <w:tcPr>
            <w:tcW w:w="2127" w:type="dxa"/>
            <w:tcBorders>
              <w:top w:val="single" w:sz="4" w:space="0" w:color="auto"/>
              <w:left w:val="single" w:sz="4" w:space="0" w:color="auto"/>
              <w:bottom w:val="single" w:sz="4" w:space="0" w:color="auto"/>
              <w:right w:val="single" w:sz="4" w:space="0" w:color="auto"/>
            </w:tcBorders>
          </w:tcPr>
          <w:p w:rsidR="00340C7E" w:rsidRDefault="00340C7E" w:rsidP="002B1CC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Model结构_2" w:history="1">
              <w:r w:rsidRPr="00340C7E">
                <w:rPr>
                  <w:rStyle w:val="af7"/>
                  <w:rFonts w:ascii="Consolas" w:hAnsi="Consolas" w:cs="Consolas" w:hint="eastAsia"/>
                  <w:kern w:val="2"/>
                  <w:sz w:val="18"/>
                  <w:szCs w:val="18"/>
                </w:rPr>
                <w:t>发行表</w:t>
              </w:r>
              <w:r w:rsidRPr="00340C7E">
                <w:rPr>
                  <w:rStyle w:val="af7"/>
                  <w:rFonts w:ascii="Consolas" w:hAnsi="Consolas" w:cs="Consolas" w:hint="eastAsia"/>
                  <w:kern w:val="2"/>
                  <w:sz w:val="18"/>
                  <w:szCs w:val="18"/>
                </w:rPr>
                <w:t>Model</w:t>
              </w:r>
              <w:r w:rsidRPr="00340C7E">
                <w:rPr>
                  <w:rStyle w:val="af7"/>
                  <w:rFonts w:ascii="Consolas" w:hAnsi="Consolas" w:cs="Consolas" w:hint="eastAsia"/>
                  <w:kern w:val="2"/>
                  <w:sz w:val="18"/>
                  <w:szCs w:val="18"/>
                </w:rPr>
                <w:t>结构</w:t>
              </w:r>
            </w:hyperlink>
          </w:p>
        </w:tc>
      </w:tr>
      <w:tr w:rsidR="00340C7E" w:rsidTr="00340C7E">
        <w:tc>
          <w:tcPr>
            <w:tcW w:w="1526" w:type="dxa"/>
            <w:tcBorders>
              <w:top w:val="single" w:sz="4" w:space="0" w:color="auto"/>
              <w:left w:val="single" w:sz="4" w:space="0" w:color="auto"/>
              <w:bottom w:val="single" w:sz="4" w:space="0" w:color="auto"/>
              <w:right w:val="single" w:sz="4" w:space="0" w:color="auto"/>
            </w:tcBorders>
          </w:tcPr>
          <w:p w:rsidR="00340C7E" w:rsidRDefault="00340C7E" w:rsidP="002B1CCA">
            <w:pPr>
              <w:spacing w:line="264" w:lineRule="auto"/>
              <w:rPr>
                <w:rFonts w:ascii="Consolas" w:hAnsi="Consolas" w:cs="Consolas"/>
                <w:kern w:val="2"/>
                <w:sz w:val="18"/>
                <w:szCs w:val="18"/>
              </w:rPr>
            </w:pPr>
            <w:r>
              <w:rPr>
                <w:rFonts w:hint="eastAsia"/>
                <w:b/>
                <w:kern w:val="2"/>
              </w:rPr>
              <w:t>40057</w:t>
            </w:r>
          </w:p>
        </w:tc>
        <w:tc>
          <w:tcPr>
            <w:tcW w:w="4819" w:type="dxa"/>
            <w:tcBorders>
              <w:top w:val="single" w:sz="4" w:space="0" w:color="auto"/>
              <w:left w:val="single" w:sz="4" w:space="0" w:color="auto"/>
              <w:bottom w:val="single" w:sz="4" w:space="0" w:color="auto"/>
              <w:right w:val="single" w:sz="4" w:space="0" w:color="auto"/>
            </w:tcBorders>
          </w:tcPr>
          <w:p w:rsidR="00340C7E" w:rsidRDefault="00340C7E" w:rsidP="00F24BEB">
            <w:pPr>
              <w:spacing w:line="264" w:lineRule="auto"/>
              <w:rPr>
                <w:rFonts w:ascii="Consolas" w:hAnsi="Consolas" w:cs="Consolas"/>
                <w:kern w:val="2"/>
                <w:sz w:val="18"/>
                <w:szCs w:val="18"/>
              </w:rPr>
            </w:pPr>
            <w:r>
              <w:rPr>
                <w:rFonts w:ascii="Consolas" w:hAnsi="Consolas" w:cs="Consolas" w:hint="eastAsia"/>
                <w:kern w:val="2"/>
                <w:sz w:val="18"/>
                <w:szCs w:val="18"/>
              </w:rPr>
              <w:t>同车牌或同车辆编号的场内记录已存在。可通过接口的</w:t>
            </w:r>
            <w:r w:rsidRPr="00167BD0">
              <w:rPr>
                <w:kern w:val="2"/>
              </w:rPr>
              <w:t>ChangeBillingType</w:t>
            </w:r>
            <w:r>
              <w:rPr>
                <w:rFonts w:hint="eastAsia"/>
                <w:kern w:val="2"/>
              </w:rPr>
              <w:t>参数传入</w:t>
            </w:r>
            <w:r>
              <w:rPr>
                <w:rFonts w:hint="eastAsia"/>
                <w:kern w:val="2"/>
              </w:rPr>
              <w:t>true</w:t>
            </w:r>
            <w:r>
              <w:rPr>
                <w:rFonts w:hint="eastAsia"/>
                <w:kern w:val="2"/>
              </w:rPr>
              <w:t>强制修改场内记录的车辆类型。</w:t>
            </w:r>
          </w:p>
        </w:tc>
        <w:tc>
          <w:tcPr>
            <w:tcW w:w="2127" w:type="dxa"/>
            <w:tcBorders>
              <w:top w:val="single" w:sz="4" w:space="0" w:color="auto"/>
              <w:left w:val="single" w:sz="4" w:space="0" w:color="auto"/>
              <w:bottom w:val="single" w:sz="4" w:space="0" w:color="auto"/>
              <w:right w:val="single" w:sz="4" w:space="0" w:color="auto"/>
            </w:tcBorders>
          </w:tcPr>
          <w:p w:rsidR="00340C7E" w:rsidRDefault="00340C7E" w:rsidP="00340C7E">
            <w:pPr>
              <w:spacing w:line="264" w:lineRule="auto"/>
              <w:rPr>
                <w:rFonts w:ascii="Consolas" w:hAnsi="Consolas" w:cs="Consolas"/>
                <w:kern w:val="2"/>
                <w:sz w:val="18"/>
                <w:szCs w:val="18"/>
              </w:rPr>
            </w:pPr>
            <w:r>
              <w:rPr>
                <w:rFonts w:ascii="Consolas" w:hAnsi="Consolas" w:cs="Consolas" w:hint="eastAsia"/>
                <w:kern w:val="2"/>
                <w:sz w:val="18"/>
                <w:szCs w:val="18"/>
              </w:rPr>
              <w:t>场内记录列表。列表元素的结构参考</w:t>
            </w:r>
            <w:hyperlink w:anchor="_Model结构_16" w:history="1">
              <w:r w:rsidRPr="00340C7E">
                <w:rPr>
                  <w:rStyle w:val="af7"/>
                  <w:rFonts w:ascii="Consolas" w:hAnsi="Consolas" w:cs="Consolas" w:hint="eastAsia"/>
                  <w:kern w:val="2"/>
                  <w:sz w:val="18"/>
                  <w:szCs w:val="18"/>
                </w:rPr>
                <w:t>进场记录</w:t>
              </w:r>
              <w:r w:rsidRPr="00340C7E">
                <w:rPr>
                  <w:rStyle w:val="af7"/>
                  <w:rFonts w:ascii="Consolas" w:hAnsi="Consolas" w:cs="Consolas" w:hint="eastAsia"/>
                  <w:kern w:val="2"/>
                  <w:sz w:val="18"/>
                  <w:szCs w:val="18"/>
                </w:rPr>
                <w:t>Model</w:t>
              </w:r>
              <w:r w:rsidRPr="00340C7E">
                <w:rPr>
                  <w:rStyle w:val="af7"/>
                  <w:rFonts w:ascii="Consolas" w:hAnsi="Consolas" w:cs="Consolas" w:hint="eastAsia"/>
                  <w:kern w:val="2"/>
                  <w:sz w:val="18"/>
                  <w:szCs w:val="18"/>
                </w:rPr>
                <w:t>结构</w:t>
              </w:r>
            </w:hyperlink>
          </w:p>
        </w:tc>
      </w:tr>
    </w:tbl>
    <w:p w:rsidR="00F65DDC" w:rsidRDefault="00F65DDC" w:rsidP="008200FF">
      <w:pPr>
        <w:rPr>
          <w:rStyle w:val="af7"/>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AddCardIssueList</w:t>
      </w:r>
    </w:p>
    <w:p w:rsidR="006268FD" w:rsidRDefault="008200FF" w:rsidP="008200F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875AF1" w:rsidRDefault="00875AF1" w:rsidP="00875AF1">
      <w:pPr>
        <w:pStyle w:val="3"/>
      </w:pPr>
      <w:r>
        <w:rPr>
          <w:rFonts w:hint="eastAsia"/>
        </w:rPr>
        <w:t>延期及充值接口</w:t>
      </w:r>
    </w:p>
    <w:p w:rsidR="00875AF1" w:rsidRPr="00E47307" w:rsidRDefault="00875AF1" w:rsidP="00875AF1">
      <w:pPr>
        <w:rPr>
          <w:b/>
        </w:rPr>
      </w:pPr>
      <w:r w:rsidRPr="00E47307">
        <w:rPr>
          <w:rFonts w:hint="eastAsia"/>
          <w:b/>
        </w:rPr>
        <w:t>url:</w:t>
      </w:r>
    </w:p>
    <w:p w:rsidR="00875AF1" w:rsidRPr="008510B3" w:rsidRDefault="005446D3" w:rsidP="00875AF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5" w:history="1">
        <w:r w:rsidR="00875AF1" w:rsidRPr="00506A16">
          <w:rPr>
            <w:rStyle w:val="af7"/>
          </w:rPr>
          <w:t>http://192</w:t>
        </w:r>
      </w:hyperlink>
      <w:r w:rsidR="00875AF1">
        <w:rPr>
          <w:rStyle w:val="af7"/>
        </w:rPr>
        <w:t>.168.2.158</w:t>
      </w:r>
      <w:r w:rsidR="00875AF1" w:rsidRPr="008510B3">
        <w:rPr>
          <w:rStyle w:val="af7"/>
        </w:rPr>
        <w:t>:9000/ParkAPI/</w:t>
      </w:r>
      <w:r w:rsidR="00992872" w:rsidRPr="00992872">
        <w:rPr>
          <w:rStyle w:val="af7"/>
        </w:rPr>
        <w:t>ChangeCarValidDate</w:t>
      </w:r>
    </w:p>
    <w:p w:rsidR="00861D17" w:rsidRPr="005879B3" w:rsidRDefault="00861D17" w:rsidP="00861D17">
      <w:pPr>
        <w:rPr>
          <w:b/>
        </w:rPr>
      </w:pPr>
      <w:r w:rsidRPr="00E47307">
        <w:rPr>
          <w:b/>
        </w:rPr>
        <w:lastRenderedPageBreak/>
        <w:t>HTTP</w:t>
      </w:r>
      <w:r w:rsidRPr="00E47307">
        <w:rPr>
          <w:rFonts w:hint="eastAsia"/>
          <w:b/>
        </w:rPr>
        <w:t>请求</w:t>
      </w:r>
      <w:r w:rsidRPr="00E47307">
        <w:rPr>
          <w:b/>
        </w:rPr>
        <w:t>方式</w:t>
      </w:r>
      <w:r w:rsidRPr="00E47307">
        <w:rPr>
          <w:rFonts w:hint="eastAsia"/>
          <w:b/>
        </w:rPr>
        <w:t>：</w:t>
      </w:r>
    </w:p>
    <w:p w:rsidR="00861D17" w:rsidRDefault="00861D17" w:rsidP="00861D17">
      <w:r>
        <w:t>POST</w:t>
      </w:r>
      <w:r>
        <w:t>，</w:t>
      </w:r>
      <w:r>
        <w:t>GET</w:t>
      </w:r>
    </w:p>
    <w:p w:rsidR="00861D17" w:rsidRDefault="00861D17" w:rsidP="00861D1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61D17" w:rsidTr="00D50D31">
        <w:tc>
          <w:tcPr>
            <w:tcW w:w="1809"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说明</w:t>
            </w:r>
          </w:p>
        </w:tc>
      </w:tr>
      <w:tr w:rsidR="00861D17" w:rsidTr="00D50D31">
        <w:tc>
          <w:tcPr>
            <w:tcW w:w="1809" w:type="dxa"/>
          </w:tcPr>
          <w:p w:rsidR="00861D17" w:rsidRPr="00EC78A7" w:rsidRDefault="00861D17" w:rsidP="00D50D31">
            <w:pPr>
              <w:spacing w:line="264" w:lineRule="auto"/>
              <w:rPr>
                <w:b/>
                <w:kern w:val="2"/>
              </w:rPr>
            </w:pPr>
            <w:r w:rsidRPr="00EC78A7">
              <w:rPr>
                <w:b/>
                <w:kern w:val="2"/>
              </w:rPr>
              <w:t>token</w:t>
            </w:r>
          </w:p>
        </w:tc>
        <w:tc>
          <w:tcPr>
            <w:tcW w:w="1024" w:type="dxa"/>
          </w:tcPr>
          <w:p w:rsidR="00861D17" w:rsidRPr="00E00670" w:rsidRDefault="00861D17"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61D17" w:rsidRPr="00E00670" w:rsidRDefault="00861D17" w:rsidP="00D50D3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61D17" w:rsidRPr="00E00670" w:rsidRDefault="00861D17" w:rsidP="00D50D3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764D8" w:rsidTr="00D50D31">
        <w:tc>
          <w:tcPr>
            <w:tcW w:w="1809" w:type="dxa"/>
          </w:tcPr>
          <w:p w:rsidR="009764D8" w:rsidRPr="00B6465E" w:rsidRDefault="009764D8" w:rsidP="00D50D31">
            <w:pPr>
              <w:spacing w:line="264" w:lineRule="auto"/>
              <w:rPr>
                <w:b/>
                <w:kern w:val="2"/>
              </w:rPr>
            </w:pPr>
            <w:r w:rsidRPr="009764D8">
              <w:rPr>
                <w:b/>
                <w:kern w:val="2"/>
              </w:rPr>
              <w:t>CardNO</w:t>
            </w:r>
          </w:p>
        </w:tc>
        <w:tc>
          <w:tcPr>
            <w:tcW w:w="1024" w:type="dxa"/>
          </w:tcPr>
          <w:p w:rsidR="009764D8" w:rsidRDefault="009764D8">
            <w:r w:rsidRPr="005C51A2">
              <w:rPr>
                <w:rFonts w:ascii="Consolas" w:hAnsi="Consolas" w:cs="Consolas" w:hint="eastAsia"/>
                <w:sz w:val="18"/>
                <w:szCs w:val="18"/>
              </w:rPr>
              <w:t>String</w:t>
            </w:r>
          </w:p>
        </w:tc>
        <w:tc>
          <w:tcPr>
            <w:tcW w:w="816" w:type="dxa"/>
          </w:tcPr>
          <w:p w:rsidR="009764D8" w:rsidRDefault="009764D8">
            <w:r w:rsidRPr="004653CB">
              <w:rPr>
                <w:rFonts w:ascii="Consolas" w:hAnsi="Consolas" w:cs="Consolas" w:hint="eastAsia"/>
                <w:sz w:val="18"/>
                <w:szCs w:val="18"/>
              </w:rPr>
              <w:t>Y</w:t>
            </w:r>
          </w:p>
        </w:tc>
        <w:tc>
          <w:tcPr>
            <w:tcW w:w="5106" w:type="dxa"/>
          </w:tcPr>
          <w:p w:rsidR="009764D8" w:rsidRDefault="009764D8" w:rsidP="00BC1B47">
            <w:pPr>
              <w:spacing w:line="264" w:lineRule="auto"/>
              <w:rPr>
                <w:rFonts w:ascii="Consolas" w:hAnsi="Consolas" w:cs="Consolas"/>
                <w:sz w:val="18"/>
                <w:szCs w:val="18"/>
              </w:rPr>
            </w:pPr>
            <w:r>
              <w:rPr>
                <w:rFonts w:ascii="Consolas" w:hAnsi="Consolas" w:cs="Consolas" w:hint="eastAsia"/>
                <w:sz w:val="18"/>
                <w:szCs w:val="18"/>
              </w:rPr>
              <w:t>发行记录的车辆编号</w:t>
            </w:r>
          </w:p>
        </w:tc>
      </w:tr>
      <w:tr w:rsidR="009764D8" w:rsidTr="00D50D31">
        <w:tc>
          <w:tcPr>
            <w:tcW w:w="1809" w:type="dxa"/>
          </w:tcPr>
          <w:p w:rsidR="009764D8" w:rsidRPr="00B6465E" w:rsidRDefault="009764D8" w:rsidP="00D50D31">
            <w:pPr>
              <w:spacing w:line="264" w:lineRule="auto"/>
              <w:rPr>
                <w:b/>
                <w:kern w:val="2"/>
              </w:rPr>
            </w:pPr>
            <w:r w:rsidRPr="009764D8">
              <w:rPr>
                <w:b/>
                <w:kern w:val="2"/>
              </w:rPr>
              <w:t>ChargeAmount</w:t>
            </w:r>
          </w:p>
        </w:tc>
        <w:tc>
          <w:tcPr>
            <w:tcW w:w="1024" w:type="dxa"/>
          </w:tcPr>
          <w:p w:rsidR="009764D8" w:rsidRDefault="009764D8">
            <w:r w:rsidRPr="005C51A2">
              <w:rPr>
                <w:rFonts w:ascii="Consolas" w:hAnsi="Consolas" w:cs="Consolas" w:hint="eastAsia"/>
                <w:sz w:val="18"/>
                <w:szCs w:val="18"/>
              </w:rPr>
              <w:t>String</w:t>
            </w:r>
          </w:p>
        </w:tc>
        <w:tc>
          <w:tcPr>
            <w:tcW w:w="816" w:type="dxa"/>
          </w:tcPr>
          <w:p w:rsidR="009764D8" w:rsidRDefault="009764D8">
            <w:r w:rsidRPr="004653CB">
              <w:rPr>
                <w:rFonts w:ascii="Consolas" w:hAnsi="Consolas" w:cs="Consolas" w:hint="eastAsia"/>
                <w:sz w:val="18"/>
                <w:szCs w:val="18"/>
              </w:rPr>
              <w:t>Y</w:t>
            </w:r>
          </w:p>
        </w:tc>
        <w:tc>
          <w:tcPr>
            <w:tcW w:w="5106" w:type="dxa"/>
          </w:tcPr>
          <w:p w:rsidR="009764D8" w:rsidRDefault="009764D8" w:rsidP="00BC1B47">
            <w:pPr>
              <w:spacing w:line="264" w:lineRule="auto"/>
              <w:rPr>
                <w:rFonts w:ascii="Consolas" w:hAnsi="Consolas" w:cs="Consolas"/>
                <w:sz w:val="18"/>
                <w:szCs w:val="18"/>
              </w:rPr>
            </w:pPr>
            <w:r>
              <w:rPr>
                <w:rFonts w:ascii="Consolas" w:hAnsi="Consolas" w:cs="Consolas" w:hint="eastAsia"/>
                <w:sz w:val="18"/>
                <w:szCs w:val="18"/>
              </w:rPr>
              <w:t>收费金额</w:t>
            </w:r>
          </w:p>
        </w:tc>
      </w:tr>
      <w:tr w:rsidR="009764D8" w:rsidTr="00D50D31">
        <w:tc>
          <w:tcPr>
            <w:tcW w:w="1809" w:type="dxa"/>
          </w:tcPr>
          <w:p w:rsidR="009764D8" w:rsidRPr="00B6465E" w:rsidRDefault="009764D8" w:rsidP="00D50D31">
            <w:pPr>
              <w:spacing w:line="264" w:lineRule="auto"/>
              <w:rPr>
                <w:b/>
                <w:kern w:val="2"/>
              </w:rPr>
            </w:pPr>
            <w:r w:rsidRPr="009764D8">
              <w:rPr>
                <w:b/>
                <w:kern w:val="2"/>
              </w:rPr>
              <w:t>EndDate</w:t>
            </w:r>
          </w:p>
        </w:tc>
        <w:tc>
          <w:tcPr>
            <w:tcW w:w="1024" w:type="dxa"/>
          </w:tcPr>
          <w:p w:rsidR="009764D8" w:rsidRDefault="009764D8">
            <w:r w:rsidRPr="005C51A2">
              <w:rPr>
                <w:rFonts w:ascii="Consolas" w:hAnsi="Consolas" w:cs="Consolas" w:hint="eastAsia"/>
                <w:sz w:val="18"/>
                <w:szCs w:val="18"/>
              </w:rPr>
              <w:t>String</w:t>
            </w:r>
          </w:p>
        </w:tc>
        <w:tc>
          <w:tcPr>
            <w:tcW w:w="816" w:type="dxa"/>
          </w:tcPr>
          <w:p w:rsidR="009764D8" w:rsidRDefault="009764D8">
            <w:r w:rsidRPr="004653CB">
              <w:rPr>
                <w:rFonts w:ascii="Consolas" w:hAnsi="Consolas" w:cs="Consolas" w:hint="eastAsia"/>
                <w:sz w:val="18"/>
                <w:szCs w:val="18"/>
              </w:rPr>
              <w:t>Y</w:t>
            </w:r>
          </w:p>
        </w:tc>
        <w:tc>
          <w:tcPr>
            <w:tcW w:w="5106" w:type="dxa"/>
          </w:tcPr>
          <w:p w:rsidR="009764D8" w:rsidRDefault="009764D8" w:rsidP="00BC1B47">
            <w:pPr>
              <w:spacing w:line="264" w:lineRule="auto"/>
              <w:rPr>
                <w:rFonts w:ascii="Consolas" w:hAnsi="Consolas" w:cs="Consolas"/>
                <w:sz w:val="18"/>
                <w:szCs w:val="18"/>
              </w:rPr>
            </w:pPr>
            <w:r>
              <w:rPr>
                <w:rFonts w:ascii="Consolas" w:hAnsi="Consolas" w:cs="Consolas" w:hint="eastAsia"/>
                <w:sz w:val="18"/>
                <w:szCs w:val="18"/>
              </w:rPr>
              <w:t>新的</w:t>
            </w:r>
            <w:r w:rsidR="00E844B3">
              <w:rPr>
                <w:rFonts w:ascii="Consolas" w:hAnsi="Consolas" w:cs="Consolas" w:hint="eastAsia"/>
                <w:sz w:val="18"/>
                <w:szCs w:val="18"/>
              </w:rPr>
              <w:t>有效期</w:t>
            </w:r>
            <w:r>
              <w:rPr>
                <w:rFonts w:ascii="Consolas" w:hAnsi="Consolas" w:cs="Consolas" w:hint="eastAsia"/>
                <w:sz w:val="18"/>
                <w:szCs w:val="18"/>
              </w:rPr>
              <w:t>结束日期</w:t>
            </w:r>
            <w:r w:rsidR="00262FD0">
              <w:rPr>
                <w:rFonts w:ascii="Consolas" w:hAnsi="Consolas" w:cs="Consolas" w:hint="eastAsia"/>
                <w:sz w:val="18"/>
                <w:szCs w:val="18"/>
              </w:rPr>
              <w:t>。如</w:t>
            </w:r>
            <w:r w:rsidR="00262FD0">
              <w:rPr>
                <w:rFonts w:ascii="Consolas" w:hAnsi="Consolas" w:cs="Consolas" w:hint="eastAsia"/>
                <w:sz w:val="18"/>
                <w:szCs w:val="18"/>
              </w:rPr>
              <w:t>20170301</w:t>
            </w:r>
          </w:p>
        </w:tc>
      </w:tr>
      <w:tr w:rsidR="009764D8" w:rsidTr="00D50D31">
        <w:tc>
          <w:tcPr>
            <w:tcW w:w="1809" w:type="dxa"/>
          </w:tcPr>
          <w:p w:rsidR="009764D8" w:rsidRPr="00B6465E" w:rsidRDefault="009764D8" w:rsidP="00D50D31">
            <w:pPr>
              <w:spacing w:line="264" w:lineRule="auto"/>
              <w:rPr>
                <w:b/>
                <w:kern w:val="2"/>
              </w:rPr>
            </w:pPr>
            <w:r w:rsidRPr="009764D8">
              <w:rPr>
                <w:b/>
                <w:kern w:val="2"/>
              </w:rPr>
              <w:t>memo</w:t>
            </w:r>
          </w:p>
        </w:tc>
        <w:tc>
          <w:tcPr>
            <w:tcW w:w="1024" w:type="dxa"/>
          </w:tcPr>
          <w:p w:rsidR="009764D8" w:rsidRDefault="009764D8">
            <w:r w:rsidRPr="005C51A2">
              <w:rPr>
                <w:rFonts w:ascii="Consolas" w:hAnsi="Consolas" w:cs="Consolas" w:hint="eastAsia"/>
                <w:sz w:val="18"/>
                <w:szCs w:val="18"/>
              </w:rPr>
              <w:t>String</w:t>
            </w:r>
          </w:p>
        </w:tc>
        <w:tc>
          <w:tcPr>
            <w:tcW w:w="816" w:type="dxa"/>
          </w:tcPr>
          <w:p w:rsidR="009764D8" w:rsidRDefault="009764D8">
            <w:r w:rsidRPr="004653CB">
              <w:rPr>
                <w:rFonts w:ascii="Consolas" w:hAnsi="Consolas" w:cs="Consolas" w:hint="eastAsia"/>
                <w:sz w:val="18"/>
                <w:szCs w:val="18"/>
              </w:rPr>
              <w:t>Y</w:t>
            </w:r>
          </w:p>
        </w:tc>
        <w:tc>
          <w:tcPr>
            <w:tcW w:w="5106" w:type="dxa"/>
          </w:tcPr>
          <w:p w:rsidR="009764D8" w:rsidRDefault="009764D8" w:rsidP="00BC1B47">
            <w:pPr>
              <w:spacing w:line="264" w:lineRule="auto"/>
              <w:rPr>
                <w:rFonts w:ascii="Consolas" w:hAnsi="Consolas" w:cs="Consolas"/>
                <w:sz w:val="18"/>
                <w:szCs w:val="18"/>
              </w:rPr>
            </w:pPr>
            <w:r>
              <w:rPr>
                <w:rFonts w:ascii="Consolas" w:hAnsi="Consolas" w:cs="Consolas" w:hint="eastAsia"/>
                <w:sz w:val="18"/>
                <w:szCs w:val="18"/>
              </w:rPr>
              <w:t>备注</w:t>
            </w:r>
          </w:p>
        </w:tc>
      </w:tr>
      <w:tr w:rsidR="009764D8" w:rsidTr="00D50D31">
        <w:tc>
          <w:tcPr>
            <w:tcW w:w="1809" w:type="dxa"/>
          </w:tcPr>
          <w:p w:rsidR="009764D8" w:rsidRPr="009764D8" w:rsidRDefault="009764D8" w:rsidP="00D50D31">
            <w:pPr>
              <w:spacing w:line="264" w:lineRule="auto"/>
              <w:rPr>
                <w:kern w:val="2"/>
              </w:rPr>
            </w:pPr>
            <w:r w:rsidRPr="009764D8">
              <w:rPr>
                <w:kern w:val="2"/>
              </w:rPr>
              <w:t>StartDate</w:t>
            </w:r>
          </w:p>
        </w:tc>
        <w:tc>
          <w:tcPr>
            <w:tcW w:w="1024" w:type="dxa"/>
          </w:tcPr>
          <w:p w:rsidR="009764D8" w:rsidRDefault="009764D8">
            <w:r w:rsidRPr="005C51A2">
              <w:rPr>
                <w:rFonts w:ascii="Consolas" w:hAnsi="Consolas" w:cs="Consolas" w:hint="eastAsia"/>
                <w:sz w:val="18"/>
                <w:szCs w:val="18"/>
              </w:rPr>
              <w:t>String</w:t>
            </w:r>
          </w:p>
        </w:tc>
        <w:tc>
          <w:tcPr>
            <w:tcW w:w="816" w:type="dxa"/>
          </w:tcPr>
          <w:p w:rsidR="009764D8" w:rsidRDefault="009764D8">
            <w:r>
              <w:rPr>
                <w:rFonts w:ascii="Consolas" w:hAnsi="Consolas" w:cs="Consolas" w:hint="eastAsia"/>
                <w:sz w:val="18"/>
                <w:szCs w:val="18"/>
              </w:rPr>
              <w:t>N</w:t>
            </w:r>
          </w:p>
        </w:tc>
        <w:tc>
          <w:tcPr>
            <w:tcW w:w="5106" w:type="dxa"/>
          </w:tcPr>
          <w:p w:rsidR="009764D8" w:rsidRDefault="009764D8" w:rsidP="00BC1B47">
            <w:pPr>
              <w:spacing w:line="264" w:lineRule="auto"/>
              <w:rPr>
                <w:rFonts w:ascii="Consolas" w:hAnsi="Consolas" w:cs="Consolas"/>
                <w:sz w:val="18"/>
                <w:szCs w:val="18"/>
              </w:rPr>
            </w:pPr>
            <w:r>
              <w:rPr>
                <w:rFonts w:ascii="Consolas" w:hAnsi="Consolas" w:cs="Consolas" w:hint="eastAsia"/>
                <w:sz w:val="18"/>
                <w:szCs w:val="18"/>
              </w:rPr>
              <w:t>新的</w:t>
            </w:r>
            <w:r w:rsidR="00E844B3">
              <w:rPr>
                <w:rFonts w:ascii="Consolas" w:hAnsi="Consolas" w:cs="Consolas" w:hint="eastAsia"/>
                <w:sz w:val="18"/>
                <w:szCs w:val="18"/>
              </w:rPr>
              <w:t>有效期</w:t>
            </w:r>
            <w:r>
              <w:rPr>
                <w:rFonts w:ascii="Consolas" w:hAnsi="Consolas" w:cs="Consolas" w:hint="eastAsia"/>
                <w:sz w:val="18"/>
                <w:szCs w:val="18"/>
              </w:rPr>
              <w:t>开始日期。默认为当天日期。</w:t>
            </w:r>
            <w:r w:rsidR="00262FD0">
              <w:rPr>
                <w:rFonts w:ascii="Consolas" w:hAnsi="Consolas" w:cs="Consolas" w:hint="eastAsia"/>
                <w:sz w:val="18"/>
                <w:szCs w:val="18"/>
              </w:rPr>
              <w:t>如</w:t>
            </w:r>
            <w:r w:rsidR="00262FD0">
              <w:rPr>
                <w:rFonts w:ascii="Consolas" w:hAnsi="Consolas" w:cs="Consolas" w:hint="eastAsia"/>
                <w:sz w:val="18"/>
                <w:szCs w:val="18"/>
              </w:rPr>
              <w:t>20170201</w:t>
            </w:r>
          </w:p>
        </w:tc>
      </w:tr>
      <w:tr w:rsidR="00861D17" w:rsidTr="00D50D31">
        <w:tc>
          <w:tcPr>
            <w:tcW w:w="1809" w:type="dxa"/>
          </w:tcPr>
          <w:p w:rsidR="00861D17" w:rsidRDefault="00861D17" w:rsidP="00D50D3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61D17" w:rsidRPr="00E00670" w:rsidRDefault="00861D17" w:rsidP="00D50D3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D17" w:rsidRPr="00E00670" w:rsidRDefault="00861D17"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61D17" w:rsidRDefault="00861D17" w:rsidP="00D50D3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61D17" w:rsidRDefault="00861D17" w:rsidP="00861D17">
      <w:pPr>
        <w:rPr>
          <w:b/>
        </w:rPr>
      </w:pPr>
      <w:r>
        <w:rPr>
          <w:rFonts w:hint="eastAsia"/>
          <w:b/>
        </w:rPr>
        <w:t>返回</w:t>
      </w:r>
      <w:r>
        <w:rPr>
          <w:b/>
        </w:rPr>
        <w:t>数据</w:t>
      </w:r>
      <w:r w:rsidRPr="0050700F">
        <w:rPr>
          <w:rFonts w:hint="eastAsia"/>
          <w:b/>
        </w:rPr>
        <w:t>格式</w:t>
      </w:r>
      <w:r>
        <w:rPr>
          <w:rFonts w:hint="eastAsia"/>
          <w:b/>
        </w:rPr>
        <w:t>:</w:t>
      </w:r>
    </w:p>
    <w:p w:rsidR="00861D17" w:rsidRPr="0051022D" w:rsidRDefault="00861D17" w:rsidP="00861D17">
      <w:r>
        <w:t>JSON</w:t>
      </w:r>
    </w:p>
    <w:p w:rsidR="00861D17" w:rsidRDefault="00861D17" w:rsidP="00861D1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61D17" w:rsidTr="00D50D3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说明</w:t>
            </w:r>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1D17" w:rsidRDefault="00591CBA" w:rsidP="00D50D3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861D17" w:rsidRDefault="00861D17" w:rsidP="00861D17">
      <w:pPr>
        <w:rPr>
          <w:b/>
        </w:rPr>
      </w:pPr>
    </w:p>
    <w:p w:rsidR="00861D17" w:rsidRDefault="00861D17" w:rsidP="00861D17">
      <w:pPr>
        <w:rPr>
          <w:b/>
        </w:rPr>
      </w:pPr>
      <w:r>
        <w:rPr>
          <w:rFonts w:hint="eastAsia"/>
          <w:b/>
        </w:rPr>
        <w:t>请求示例：</w:t>
      </w:r>
    </w:p>
    <w:p w:rsidR="00861D17" w:rsidRPr="008510B3" w:rsidRDefault="005446D3"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6" w:history="1">
        <w:r w:rsidR="00861D17" w:rsidRPr="00506A16">
          <w:rPr>
            <w:rStyle w:val="af7"/>
          </w:rPr>
          <w:t>http://192</w:t>
        </w:r>
      </w:hyperlink>
      <w:r w:rsidR="00861D17">
        <w:rPr>
          <w:rStyle w:val="af7"/>
        </w:rPr>
        <w:t>.168.2.158</w:t>
      </w:r>
      <w:r w:rsidR="00861D17" w:rsidRPr="008510B3">
        <w:rPr>
          <w:rStyle w:val="af7"/>
        </w:rPr>
        <w:t>:9000/ParkAPI/</w:t>
      </w:r>
      <w:r w:rsidR="009764D8" w:rsidRPr="009764D8">
        <w:rPr>
          <w:rStyle w:val="af7"/>
        </w:rPr>
        <w:t>ChangeCarValidDate?token=0a1ca055f2e048b4b78ab039baf0cadc&amp;CardNO=88000002&amp;ChargeAmount=150&amp;EndDate=20170710&amp;memo=</w:t>
      </w:r>
    </w:p>
    <w:p w:rsidR="00861D17" w:rsidRDefault="00861D17" w:rsidP="00861D17">
      <w:pPr>
        <w:rPr>
          <w:b/>
        </w:rPr>
      </w:pPr>
      <w:r>
        <w:rPr>
          <w:rFonts w:hint="eastAsia"/>
          <w:b/>
        </w:rPr>
        <w:t>成功回复示例</w:t>
      </w:r>
      <w:r>
        <w:rPr>
          <w:rFonts w:hint="eastAsia"/>
          <w:b/>
        </w:rPr>
        <w:t>:</w:t>
      </w:r>
    </w:p>
    <w:p w:rsidR="00861D17" w:rsidRPr="007F1246" w:rsidRDefault="00861D17"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861D17" w:rsidRDefault="00861D17" w:rsidP="00861D17">
      <w:pPr>
        <w:rPr>
          <w:b/>
        </w:rPr>
      </w:pPr>
      <w:r>
        <w:rPr>
          <w:rFonts w:hint="eastAsia"/>
          <w:b/>
        </w:rPr>
        <w:t>失败回复示例</w:t>
      </w:r>
      <w:r>
        <w:rPr>
          <w:rFonts w:hint="eastAsia"/>
          <w:b/>
        </w:rPr>
        <w:t>:</w:t>
      </w:r>
    </w:p>
    <w:p w:rsidR="00861D17" w:rsidRPr="007F1246" w:rsidRDefault="009764D8"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9764D8">
        <w:rPr>
          <w:rFonts w:hint="eastAsia"/>
        </w:rPr>
        <w:t>{"rcode":"40001","msg":"</w:t>
      </w:r>
      <w:r>
        <w:rPr>
          <w:rFonts w:hint="eastAsia"/>
        </w:rPr>
        <w:t>收费金额必须为收费规则中的</w:t>
      </w:r>
      <w:r w:rsidR="005B6313">
        <w:rPr>
          <w:rFonts w:hint="eastAsia"/>
        </w:rPr>
        <w:t>金额的</w:t>
      </w:r>
      <w:r>
        <w:rPr>
          <w:rFonts w:hint="eastAsia"/>
        </w:rPr>
        <w:t>倍数</w:t>
      </w:r>
      <w:r w:rsidRPr="009764D8">
        <w:rPr>
          <w:rFonts w:hint="eastAsia"/>
        </w:rPr>
        <w:t>\r\n</w:t>
      </w:r>
      <w:r w:rsidRPr="009764D8">
        <w:rPr>
          <w:rFonts w:hint="eastAsia"/>
        </w:rPr>
        <w:t>参数名</w:t>
      </w:r>
      <w:r w:rsidRPr="009764D8">
        <w:rPr>
          <w:rFonts w:hint="eastAsia"/>
        </w:rPr>
        <w:t>: ChargeAmount","data":0}</w:t>
      </w:r>
      <w:r w:rsidR="00861D17" w:rsidRPr="00B5638D">
        <w:rPr>
          <w:rFonts w:hint="eastAsia"/>
        </w:rPr>
        <w:t xml:space="preserve"> </w:t>
      </w:r>
    </w:p>
    <w:p w:rsidR="00875AF1" w:rsidRDefault="00875AF1" w:rsidP="00875AF1">
      <w:pPr>
        <w:rPr>
          <w:b/>
        </w:rPr>
      </w:pPr>
    </w:p>
    <w:p w:rsidR="006268FD" w:rsidRDefault="006268FD" w:rsidP="006268FD">
      <w:pPr>
        <w:pStyle w:val="3"/>
      </w:pPr>
      <w:r>
        <w:rPr>
          <w:rFonts w:hint="eastAsia"/>
        </w:rPr>
        <w:t>修改接口</w:t>
      </w:r>
    </w:p>
    <w:p w:rsidR="007C0363" w:rsidRPr="00E47307" w:rsidRDefault="007C0363" w:rsidP="007C0363">
      <w:pPr>
        <w:rPr>
          <w:b/>
        </w:rPr>
      </w:pPr>
      <w:r w:rsidRPr="00E47307">
        <w:rPr>
          <w:rFonts w:hint="eastAsia"/>
          <w:b/>
        </w:rPr>
        <w:t>url:</w:t>
      </w:r>
    </w:p>
    <w:p w:rsidR="007C0363" w:rsidRPr="008510B3" w:rsidRDefault="005446D3" w:rsidP="007C036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7" w:history="1">
        <w:r w:rsidR="007C0363" w:rsidRPr="00506A16">
          <w:rPr>
            <w:rStyle w:val="af7"/>
          </w:rPr>
          <w:t>http://192</w:t>
        </w:r>
      </w:hyperlink>
      <w:r w:rsidR="007C0363">
        <w:rPr>
          <w:rStyle w:val="af7"/>
        </w:rPr>
        <w:t>.168.2.158</w:t>
      </w:r>
      <w:r w:rsidR="007C0363" w:rsidRPr="008510B3">
        <w:rPr>
          <w:rStyle w:val="af7"/>
        </w:rPr>
        <w:t>:9000/ParkAPI/</w:t>
      </w:r>
      <w:r w:rsidR="007C0363">
        <w:rPr>
          <w:rStyle w:val="af7"/>
          <w:rFonts w:hint="eastAsia"/>
        </w:rPr>
        <w:t>UpdateCardIssue</w:t>
      </w:r>
    </w:p>
    <w:p w:rsidR="007C0363" w:rsidRPr="005879B3" w:rsidRDefault="007C0363" w:rsidP="007C0363">
      <w:pPr>
        <w:rPr>
          <w:b/>
        </w:rPr>
      </w:pPr>
      <w:r w:rsidRPr="00E47307">
        <w:rPr>
          <w:b/>
        </w:rPr>
        <w:t>HTTP</w:t>
      </w:r>
      <w:r w:rsidRPr="00E47307">
        <w:rPr>
          <w:rFonts w:hint="eastAsia"/>
          <w:b/>
        </w:rPr>
        <w:t>请求</w:t>
      </w:r>
      <w:r w:rsidRPr="00E47307">
        <w:rPr>
          <w:b/>
        </w:rPr>
        <w:t>方式</w:t>
      </w:r>
      <w:r w:rsidRPr="00E47307">
        <w:rPr>
          <w:rFonts w:hint="eastAsia"/>
          <w:b/>
        </w:rPr>
        <w:t>：</w:t>
      </w:r>
    </w:p>
    <w:p w:rsidR="007C0363" w:rsidRDefault="007C0363" w:rsidP="007C0363">
      <w:r>
        <w:t>POST</w:t>
      </w:r>
      <w:r>
        <w:t>，</w:t>
      </w:r>
      <w:r>
        <w:t>GET</w:t>
      </w:r>
    </w:p>
    <w:p w:rsidR="007C0363" w:rsidRDefault="007C0363" w:rsidP="007C036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C0363" w:rsidTr="007C0363">
        <w:tc>
          <w:tcPr>
            <w:tcW w:w="1809" w:type="dxa"/>
            <w:shd w:val="clear" w:color="auto" w:fill="B8CCE4"/>
          </w:tcPr>
          <w:p w:rsidR="007C0363" w:rsidRDefault="007C0363" w:rsidP="007C036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C0363" w:rsidRDefault="007C0363" w:rsidP="007C036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C0363" w:rsidRDefault="007C0363" w:rsidP="007C036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C0363" w:rsidRDefault="007C0363" w:rsidP="007C0363">
            <w:pPr>
              <w:spacing w:line="264" w:lineRule="auto"/>
              <w:rPr>
                <w:rFonts w:ascii="Consolas" w:hAnsi="Consolas" w:cs="Consolas"/>
              </w:rPr>
            </w:pPr>
            <w:r>
              <w:rPr>
                <w:rFonts w:ascii="Consolas" w:hAnsi="Consolas" w:cs="Consolas" w:hint="eastAsia"/>
              </w:rPr>
              <w:t>说明</w:t>
            </w:r>
          </w:p>
        </w:tc>
      </w:tr>
      <w:tr w:rsidR="007C0363" w:rsidTr="007C0363">
        <w:tc>
          <w:tcPr>
            <w:tcW w:w="1809" w:type="dxa"/>
          </w:tcPr>
          <w:p w:rsidR="007C0363" w:rsidRPr="00EC78A7" w:rsidRDefault="007C0363" w:rsidP="007C0363">
            <w:pPr>
              <w:spacing w:line="264" w:lineRule="auto"/>
              <w:rPr>
                <w:b/>
                <w:kern w:val="2"/>
              </w:rPr>
            </w:pPr>
            <w:r w:rsidRPr="00EC78A7">
              <w:rPr>
                <w:b/>
                <w:kern w:val="2"/>
              </w:rPr>
              <w:t>token</w:t>
            </w:r>
          </w:p>
        </w:tc>
        <w:tc>
          <w:tcPr>
            <w:tcW w:w="1024" w:type="dxa"/>
          </w:tcPr>
          <w:p w:rsidR="007C0363" w:rsidRPr="00E00670" w:rsidRDefault="007C0363" w:rsidP="007C036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C0363" w:rsidRPr="00E00670" w:rsidRDefault="007C0363" w:rsidP="007C036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C0363" w:rsidRPr="00E00670" w:rsidRDefault="007C0363" w:rsidP="007C036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C0363" w:rsidTr="007C0363">
        <w:tc>
          <w:tcPr>
            <w:tcW w:w="1809" w:type="dxa"/>
          </w:tcPr>
          <w:p w:rsidR="007C0363" w:rsidRPr="00EC78A7" w:rsidRDefault="007C0363" w:rsidP="007C0363">
            <w:pPr>
              <w:spacing w:line="264" w:lineRule="auto"/>
              <w:rPr>
                <w:b/>
                <w:kern w:val="2"/>
              </w:rPr>
            </w:pPr>
            <w:r w:rsidRPr="00B5638D">
              <w:rPr>
                <w:b/>
                <w:kern w:val="2"/>
              </w:rPr>
              <w:t>jsonModel</w:t>
            </w:r>
          </w:p>
        </w:tc>
        <w:tc>
          <w:tcPr>
            <w:tcW w:w="1024" w:type="dxa"/>
          </w:tcPr>
          <w:p w:rsidR="007C0363" w:rsidRPr="00E00670" w:rsidRDefault="007C0363" w:rsidP="007C036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C0363" w:rsidRPr="00E00670" w:rsidRDefault="007C0363" w:rsidP="007C036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C0363" w:rsidRDefault="007C0363" w:rsidP="007C0363">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7C0363">
                <w:rPr>
                  <w:rStyle w:val="af7"/>
                  <w:rFonts w:ascii="Consolas" w:hAnsi="Consolas" w:cs="Consolas" w:hint="eastAsia"/>
                  <w:sz w:val="18"/>
                  <w:szCs w:val="18"/>
                </w:rPr>
                <w:t>Model</w:t>
              </w:r>
              <w:r w:rsidRPr="007C0363">
                <w:rPr>
                  <w:rStyle w:val="af7"/>
                  <w:rFonts w:ascii="Consolas" w:hAnsi="Consolas" w:cs="Consolas" w:hint="eastAsia"/>
                  <w:sz w:val="18"/>
                  <w:szCs w:val="18"/>
                </w:rPr>
                <w:t>结构</w:t>
              </w:r>
            </w:hyperlink>
          </w:p>
        </w:tc>
      </w:tr>
      <w:tr w:rsidR="007C0363" w:rsidTr="007C0363">
        <w:tc>
          <w:tcPr>
            <w:tcW w:w="1809" w:type="dxa"/>
          </w:tcPr>
          <w:p w:rsidR="007C0363" w:rsidRPr="007C0363" w:rsidRDefault="005D77C2" w:rsidP="007C0363">
            <w:pPr>
              <w:spacing w:line="264" w:lineRule="auto"/>
              <w:rPr>
                <w:kern w:val="2"/>
              </w:rPr>
            </w:pPr>
            <w:r w:rsidRPr="005D77C2">
              <w:rPr>
                <w:kern w:val="2"/>
              </w:rPr>
              <w:t>ChangeBillingType</w:t>
            </w:r>
          </w:p>
        </w:tc>
        <w:tc>
          <w:tcPr>
            <w:tcW w:w="1024" w:type="dxa"/>
          </w:tcPr>
          <w:p w:rsidR="007C0363" w:rsidRPr="00E00670" w:rsidRDefault="007C0363" w:rsidP="007C0363">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7C0363" w:rsidRDefault="007C0363" w:rsidP="007C036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C0363" w:rsidRDefault="007C0363" w:rsidP="007C0363">
            <w:pPr>
              <w:spacing w:line="264" w:lineRule="auto"/>
              <w:rPr>
                <w:rFonts w:ascii="Consolas" w:hAnsi="Consolas" w:cs="Consolas"/>
                <w:sz w:val="18"/>
                <w:szCs w:val="18"/>
              </w:rPr>
            </w:pPr>
            <w:r>
              <w:rPr>
                <w:rFonts w:ascii="Consolas" w:hAnsi="Consolas" w:cs="Consolas" w:hint="eastAsia"/>
                <w:sz w:val="18"/>
                <w:szCs w:val="18"/>
              </w:rPr>
              <w:t>如果修改了车牌号且旧车牌号的车辆在场内时是否修改该场内车辆的计费类型为临时车</w:t>
            </w:r>
            <w:r>
              <w:rPr>
                <w:rFonts w:ascii="Consolas" w:hAnsi="Consolas" w:cs="Consolas" w:hint="eastAsia"/>
                <w:sz w:val="18"/>
                <w:szCs w:val="18"/>
              </w:rPr>
              <w:t>A</w:t>
            </w:r>
          </w:p>
        </w:tc>
      </w:tr>
      <w:tr w:rsidR="007C0363" w:rsidTr="007C0363">
        <w:tc>
          <w:tcPr>
            <w:tcW w:w="1809" w:type="dxa"/>
          </w:tcPr>
          <w:p w:rsidR="007C0363" w:rsidRDefault="007C0363" w:rsidP="007C036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C0363" w:rsidRPr="00E00670" w:rsidRDefault="007C0363" w:rsidP="007C036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C0363" w:rsidRPr="00E00670" w:rsidRDefault="007C0363" w:rsidP="007C036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C0363" w:rsidRDefault="007C0363" w:rsidP="007C036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C0363" w:rsidRDefault="007C0363" w:rsidP="007C0363">
      <w:pPr>
        <w:rPr>
          <w:b/>
        </w:rPr>
      </w:pPr>
      <w:r>
        <w:rPr>
          <w:rFonts w:hint="eastAsia"/>
          <w:b/>
        </w:rPr>
        <w:t>返回</w:t>
      </w:r>
      <w:r>
        <w:rPr>
          <w:b/>
        </w:rPr>
        <w:t>数据</w:t>
      </w:r>
      <w:r w:rsidRPr="0050700F">
        <w:rPr>
          <w:rFonts w:hint="eastAsia"/>
          <w:b/>
        </w:rPr>
        <w:t>格式</w:t>
      </w:r>
      <w:r>
        <w:rPr>
          <w:rFonts w:hint="eastAsia"/>
          <w:b/>
        </w:rPr>
        <w:t>:</w:t>
      </w:r>
    </w:p>
    <w:p w:rsidR="007C0363" w:rsidRPr="0051022D" w:rsidRDefault="007C0363" w:rsidP="007C0363">
      <w:r>
        <w:t>JSON</w:t>
      </w:r>
    </w:p>
    <w:p w:rsidR="007C0363" w:rsidRDefault="007C0363" w:rsidP="007C036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C0363" w:rsidTr="007C036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C0363" w:rsidRDefault="007C0363" w:rsidP="007C036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C0363" w:rsidRDefault="007C0363" w:rsidP="007C036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C0363" w:rsidRDefault="007C0363" w:rsidP="007C036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C0363" w:rsidRDefault="007C0363" w:rsidP="007C0363">
            <w:pPr>
              <w:spacing w:line="264" w:lineRule="auto"/>
              <w:rPr>
                <w:rFonts w:ascii="Consolas" w:hAnsi="Consolas" w:cs="Consolas"/>
                <w:kern w:val="2"/>
              </w:rPr>
            </w:pPr>
            <w:r>
              <w:rPr>
                <w:rFonts w:ascii="Consolas" w:hAnsi="Consolas" w:cs="Consolas" w:hint="eastAsia"/>
                <w:kern w:val="2"/>
              </w:rPr>
              <w:t>说明</w:t>
            </w:r>
          </w:p>
        </w:tc>
      </w:tr>
      <w:tr w:rsidR="007C0363" w:rsidTr="007C0363">
        <w:tc>
          <w:tcPr>
            <w:tcW w:w="1526"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C0363" w:rsidTr="007C0363">
        <w:tc>
          <w:tcPr>
            <w:tcW w:w="1526"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C0363" w:rsidTr="007C0363">
        <w:tc>
          <w:tcPr>
            <w:tcW w:w="1526"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7C0363" w:rsidRDefault="007C0363" w:rsidP="007C036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C0363" w:rsidRDefault="007C0363" w:rsidP="007C036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C0363" w:rsidRDefault="007C0363" w:rsidP="007C0363">
      <w:pPr>
        <w:rPr>
          <w:b/>
        </w:rPr>
      </w:pPr>
      <w:r>
        <w:rPr>
          <w:rFonts w:hint="eastAsia"/>
        </w:rPr>
        <w:t>data</w:t>
      </w:r>
      <w:r>
        <w:rPr>
          <w:rFonts w:hint="eastAsia"/>
          <w:b/>
        </w:rPr>
        <w:t>中的数据：</w:t>
      </w:r>
      <w:r>
        <w:rPr>
          <w:rFonts w:hint="eastAsia"/>
        </w:rPr>
        <w:t>1</w:t>
      </w:r>
    </w:p>
    <w:p w:rsidR="007C0363" w:rsidRDefault="007C0363" w:rsidP="007C0363">
      <w:pPr>
        <w:rPr>
          <w:b/>
        </w:rPr>
      </w:pPr>
      <w:r>
        <w:rPr>
          <w:rFonts w:hint="eastAsia"/>
          <w:b/>
        </w:rPr>
        <w:t>请求示例：</w:t>
      </w:r>
    </w:p>
    <w:p w:rsidR="007C0363" w:rsidRPr="008510B3" w:rsidRDefault="005446D3" w:rsidP="007C036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8" w:history="1">
        <w:r w:rsidR="007C0363" w:rsidRPr="00506A16">
          <w:rPr>
            <w:rStyle w:val="af7"/>
          </w:rPr>
          <w:t>http://192</w:t>
        </w:r>
      </w:hyperlink>
      <w:r w:rsidR="007C0363">
        <w:rPr>
          <w:rStyle w:val="af7"/>
        </w:rPr>
        <w:t>.168.2.158</w:t>
      </w:r>
      <w:r w:rsidR="007C0363" w:rsidRPr="008510B3">
        <w:rPr>
          <w:rStyle w:val="af7"/>
        </w:rPr>
        <w:t>:9000/ParkAPI</w:t>
      </w:r>
      <w:r w:rsidR="007C0363">
        <w:rPr>
          <w:rStyle w:val="af7"/>
        </w:rPr>
        <w:t>/</w:t>
      </w:r>
      <w:r w:rsidR="005360D7" w:rsidRPr="005360D7">
        <w:rPr>
          <w:rStyle w:val="af7"/>
          <w:rFonts w:hint="eastAsia"/>
        </w:rPr>
        <w:t>UpdateCardIssue?token=561103129a7b4325a53e452590140618&amp;jsonModel={"UserName":"aaaaaa","HomeAddress":"","DeptId":0,"WorkTime":"2017-05-04 11:24:51","BirthDate":"2017-05-04 11:24:51","MobNumber":"","CarPlaceNo":1,"CardType":"</w:t>
      </w:r>
      <w:r w:rsidR="005360D7" w:rsidRPr="005360D7">
        <w:rPr>
          <w:rStyle w:val="af7"/>
          <w:rFonts w:hint="eastAsia"/>
        </w:rPr>
        <w:t>月租车</w:t>
      </w:r>
      <w:r w:rsidR="005360D7" w:rsidRPr="005360D7">
        <w:rPr>
          <w:rStyle w:val="af7"/>
          <w:rFonts w:hint="eastAsia"/>
        </w:rPr>
        <w:t>A","CardStateCaption":"</w:t>
      </w:r>
      <w:r w:rsidR="005360D7" w:rsidRPr="005360D7">
        <w:rPr>
          <w:rStyle w:val="af7"/>
          <w:rFonts w:hint="eastAsia"/>
        </w:rPr>
        <w:t>正常</w:t>
      </w:r>
      <w:r w:rsidR="005360D7" w:rsidRPr="005360D7">
        <w:rPr>
          <w:rStyle w:val="af7"/>
          <w:rFonts w:hint="eastAsia"/>
        </w:rPr>
        <w:t>","SFJE":0.0,"RemainderDays":32,"CPH":"</w:t>
      </w:r>
      <w:r w:rsidR="005360D7" w:rsidRPr="005360D7">
        <w:rPr>
          <w:rStyle w:val="af7"/>
          <w:rFonts w:hint="eastAsia"/>
        </w:rPr>
        <w:t>粤</w:t>
      </w:r>
      <w:r w:rsidR="005360D7" w:rsidRPr="005360D7">
        <w:rPr>
          <w:rStyle w:val="af7"/>
          <w:rFonts w:hint="eastAsia"/>
        </w:rPr>
        <w:t xml:space="preserve">A12345","CarValidMachine":"000000000000000000000000000000","CardNO":"88000001","UserNO":"A00001","CardState":"0","CardYJ":0.0000,"SubSystem":"10000","CarCardType":"MthA","CarIssueDate":"2017-05-04 </w:t>
      </w:r>
      <w:r w:rsidR="005360D7" w:rsidRPr="005360D7">
        <w:rPr>
          <w:rStyle w:val="af7"/>
          <w:rFonts w:hint="eastAsia"/>
        </w:rPr>
        <w:lastRenderedPageBreak/>
        <w:t>11:24:51","CarIssueUserCard":"888888","Balance":0.0000,"CarValidStartDate":"2017-05-04 00:00:00","CarValidEndDate":"2017-06-04 00:00:00","CarType":"</w:t>
      </w:r>
      <w:r w:rsidR="005360D7" w:rsidRPr="005360D7">
        <w:rPr>
          <w:rStyle w:val="af7"/>
          <w:rFonts w:hint="eastAsia"/>
        </w:rPr>
        <w:t>本田</w:t>
      </w:r>
      <w:r w:rsidR="005360D7" w:rsidRPr="005360D7">
        <w:rPr>
          <w:rStyle w:val="af7"/>
          <w:rFonts w:hint="eastAsia"/>
        </w:rPr>
        <w:t>","CarPlace":"","CarMemo":"","IssueDate":"2017-05-04 11:24:51","IssueUserCard":"888888","Tempnumber":0,"TimeTeam":"","HolidayLimit</w:t>
      </w:r>
      <w:r w:rsidR="005360D7" w:rsidRPr="005360D7">
        <w:rPr>
          <w:rStyle w:val="af7"/>
        </w:rPr>
        <w:t>ed":"0000000","UserInfo":"","MonthType":0,"ID":1}</w:t>
      </w:r>
    </w:p>
    <w:p w:rsidR="007C0363" w:rsidRDefault="007C0363" w:rsidP="007C0363">
      <w:pPr>
        <w:rPr>
          <w:b/>
        </w:rPr>
      </w:pPr>
      <w:r>
        <w:rPr>
          <w:rFonts w:hint="eastAsia"/>
          <w:b/>
        </w:rPr>
        <w:t>成功回复示例</w:t>
      </w:r>
      <w:r>
        <w:rPr>
          <w:rFonts w:hint="eastAsia"/>
          <w:b/>
        </w:rPr>
        <w:t>:</w:t>
      </w:r>
    </w:p>
    <w:p w:rsidR="007C0363" w:rsidRPr="007F1246" w:rsidRDefault="007C0363" w:rsidP="007C036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t>“</w:t>
      </w:r>
      <w:r w:rsidRPr="008D09BA">
        <w:t>rcode</w:t>
      </w:r>
      <w:r>
        <w:t>”</w:t>
      </w:r>
      <w:r w:rsidRPr="008D09BA">
        <w:t>:</w:t>
      </w:r>
      <w:r>
        <w:t>”</w:t>
      </w:r>
      <w:r w:rsidRPr="008D09BA">
        <w:t>200</w:t>
      </w:r>
      <w:r>
        <w:t>”</w:t>
      </w:r>
      <w:r w:rsidRPr="008D09BA">
        <w:t>,</w:t>
      </w:r>
      <w:r>
        <w:t>”</w:t>
      </w:r>
      <w:r w:rsidRPr="008D09BA">
        <w:t>msg</w:t>
      </w:r>
      <w:r>
        <w:t>”</w:t>
      </w:r>
      <w:r w:rsidRPr="008D09BA">
        <w:t>:</w:t>
      </w:r>
      <w:r>
        <w:t>”</w:t>
      </w:r>
      <w:r w:rsidRPr="008D09BA">
        <w:t>OK</w:t>
      </w:r>
      <w:r>
        <w:t>”</w:t>
      </w:r>
      <w:r w:rsidRPr="008D09BA">
        <w:t>,</w:t>
      </w:r>
      <w:r>
        <w:t>”</w:t>
      </w:r>
      <w:r w:rsidRPr="008D09BA">
        <w:t>data</w:t>
      </w:r>
      <w:r>
        <w:t>”</w:t>
      </w:r>
      <w:r w:rsidRPr="008D09BA">
        <w:t>:</w:t>
      </w:r>
      <w:r w:rsidR="004B2637">
        <w:rPr>
          <w:rFonts w:hint="eastAsia"/>
        </w:rPr>
        <w:t>2</w:t>
      </w:r>
      <w:r w:rsidRPr="008D09BA">
        <w:t>}</w:t>
      </w:r>
      <w:r w:rsidRPr="0069679C">
        <w:rPr>
          <w:rFonts w:hint="eastAsia"/>
        </w:rPr>
        <w:t xml:space="preserve"> </w:t>
      </w:r>
    </w:p>
    <w:p w:rsidR="007C0363" w:rsidRDefault="007C0363" w:rsidP="007C0363">
      <w:pPr>
        <w:rPr>
          <w:b/>
        </w:rPr>
      </w:pPr>
      <w:r>
        <w:rPr>
          <w:rFonts w:hint="eastAsia"/>
          <w:b/>
        </w:rPr>
        <w:t>失败回复示例</w:t>
      </w:r>
      <w:r>
        <w:rPr>
          <w:rFonts w:hint="eastAsia"/>
          <w:b/>
        </w:rPr>
        <w:t>:</w:t>
      </w:r>
    </w:p>
    <w:p w:rsidR="007C0363" w:rsidRPr="007F1246" w:rsidRDefault="005360D7" w:rsidP="007C036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5360D7">
        <w:rPr>
          <w:rFonts w:hint="eastAsia"/>
        </w:rPr>
        <w:t>{"rcode":"40057","msg":"</w:t>
      </w:r>
      <w:r>
        <w:rPr>
          <w:rFonts w:hint="eastAsia"/>
        </w:rPr>
        <w:t>该车辆已入场。是否修改该车辆的计费类型？</w:t>
      </w:r>
      <w:r w:rsidRPr="005360D7">
        <w:rPr>
          <w:rFonts w:hint="eastAsia"/>
        </w:rPr>
        <w:t>","data":[{"UserNO":"A00001","UserName":"aaaaaa","DeptId":0,"DeptName":"","ChineseName":"</w:t>
      </w:r>
      <w:r w:rsidRPr="005360D7">
        <w:rPr>
          <w:rFonts w:hint="eastAsia"/>
        </w:rPr>
        <w:t>月租车</w:t>
      </w:r>
      <w:r w:rsidRPr="005360D7">
        <w:rPr>
          <w:rFonts w:hint="eastAsia"/>
        </w:rPr>
        <w:t>A","StationName":"1","CarparkNOInStation":0,"CardNO":"88000001","CPH":"</w:t>
      </w:r>
      <w:r w:rsidRPr="005360D7">
        <w:rPr>
          <w:rFonts w:hint="eastAsia"/>
        </w:rPr>
        <w:t>粤</w:t>
      </w:r>
      <w:r w:rsidRPr="005360D7">
        <w:rPr>
          <w:rFonts w:hint="eastAsia"/>
        </w:rPr>
        <w:t>A12345","CPColor":0,"CardType":"MthA","InTime":"2017-05-04 11:25:02","OutTime":"2017-05-04 11:25:02","InGateName":"</w:t>
      </w:r>
      <w:r w:rsidRPr="005360D7">
        <w:rPr>
          <w:rFonts w:hint="eastAsia"/>
        </w:rPr>
        <w:t>入口车道</w:t>
      </w:r>
      <w:r w:rsidRPr="005360D7">
        <w:rPr>
          <w:rFonts w:hint="eastAsia"/>
        </w:rPr>
        <w:t>5","InOperatorCard":"888888","OutOperatorCard":"","InOperator":"</w:t>
      </w:r>
      <w:r w:rsidRPr="005360D7">
        <w:rPr>
          <w:rFonts w:hint="eastAsia"/>
        </w:rPr>
        <w:t>管理员</w:t>
      </w:r>
      <w:r w:rsidRPr="005360D7">
        <w:rPr>
          <w:rFonts w:hint="eastAsia"/>
        </w:rPr>
        <w:t>","OutOperator":"","InPic":"CaptureImage\\1\\20170504\\88000</w:t>
      </w:r>
      <w:r w:rsidRPr="005360D7">
        <w:t>001170504112502in7c7ec518-39f5-4de1-a525-552835b0689c.jpg","InUser":"","SFJE":0.0000,"Balance":0.0000,"YSJE":0.0000,"SFOperatorCard":"","SFGate":"","OvertimeSFJE":0.0000,"CarparkNO":0,"BigSmall":0,"StationID":1,"YHJE":0.0000,"OnlineState_In":0,"OnlineState_Out":0,"IsFreeOut":false,"IsCentralCharge":false,"IsAsMtp":false,"IsUnlicensed":false,"AsMtpType":0,"ID":1}]}</w:t>
      </w:r>
      <w:r w:rsidR="007C0363" w:rsidRPr="00B5638D">
        <w:rPr>
          <w:rFonts w:hint="eastAsia"/>
        </w:rPr>
        <w:t xml:space="preserve"> </w:t>
      </w:r>
    </w:p>
    <w:p w:rsidR="007C0363" w:rsidRDefault="007C0363" w:rsidP="007C0363">
      <w:pPr>
        <w:rPr>
          <w:b/>
        </w:rPr>
      </w:pPr>
      <w:r>
        <w:rPr>
          <w:rFonts w:hint="eastAsia"/>
          <w:b/>
        </w:rPr>
        <w:t>特殊错误码说明：</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4819"/>
        <w:gridCol w:w="2127"/>
      </w:tblGrid>
      <w:tr w:rsidR="007C0363" w:rsidTr="007C036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C0363" w:rsidRDefault="007C0363" w:rsidP="007C0363">
            <w:pPr>
              <w:spacing w:line="264" w:lineRule="auto"/>
              <w:rPr>
                <w:rFonts w:ascii="Consolas" w:hAnsi="Consolas" w:cs="Consolas"/>
                <w:kern w:val="2"/>
              </w:rPr>
            </w:pPr>
            <w:r>
              <w:rPr>
                <w:rFonts w:ascii="Consolas" w:hAnsi="Consolas" w:cs="Consolas" w:hint="eastAsia"/>
                <w:kern w:val="2"/>
              </w:rPr>
              <w:t>参数</w:t>
            </w:r>
          </w:p>
        </w:tc>
        <w:tc>
          <w:tcPr>
            <w:tcW w:w="4819" w:type="dxa"/>
            <w:tcBorders>
              <w:top w:val="single" w:sz="4" w:space="0" w:color="auto"/>
              <w:left w:val="single" w:sz="4" w:space="0" w:color="auto"/>
              <w:bottom w:val="single" w:sz="4" w:space="0" w:color="auto"/>
              <w:right w:val="single" w:sz="4" w:space="0" w:color="auto"/>
            </w:tcBorders>
            <w:shd w:val="clear" w:color="auto" w:fill="B8CCE4"/>
            <w:hideMark/>
          </w:tcPr>
          <w:p w:rsidR="007C0363" w:rsidRDefault="007C0363" w:rsidP="007C0363">
            <w:pPr>
              <w:spacing w:line="264" w:lineRule="auto"/>
              <w:rPr>
                <w:rFonts w:ascii="Consolas" w:hAnsi="Consolas" w:cs="Consolas"/>
                <w:kern w:val="2"/>
              </w:rPr>
            </w:pPr>
            <w:r>
              <w:rPr>
                <w:rFonts w:ascii="Consolas" w:hAnsi="Consolas" w:cs="Consolas" w:hint="eastAsia"/>
                <w:kern w:val="2"/>
              </w:rPr>
              <w:t>说明</w:t>
            </w:r>
          </w:p>
        </w:tc>
        <w:tc>
          <w:tcPr>
            <w:tcW w:w="2127" w:type="dxa"/>
            <w:tcBorders>
              <w:top w:val="single" w:sz="4" w:space="0" w:color="auto"/>
              <w:left w:val="single" w:sz="4" w:space="0" w:color="auto"/>
              <w:bottom w:val="single" w:sz="4" w:space="0" w:color="auto"/>
              <w:right w:val="single" w:sz="4" w:space="0" w:color="auto"/>
            </w:tcBorders>
            <w:shd w:val="clear" w:color="auto" w:fill="B8CCE4"/>
            <w:hideMark/>
          </w:tcPr>
          <w:p w:rsidR="007C0363" w:rsidRDefault="007C0363" w:rsidP="007C0363">
            <w:pPr>
              <w:spacing w:line="264" w:lineRule="auto"/>
              <w:rPr>
                <w:rFonts w:ascii="Consolas" w:hAnsi="Consolas" w:cs="Consolas"/>
                <w:kern w:val="2"/>
              </w:rPr>
            </w:pPr>
            <w:r>
              <w:rPr>
                <w:rFonts w:ascii="Consolas" w:hAnsi="Consolas" w:cs="Consolas"/>
                <w:kern w:val="2"/>
              </w:rPr>
              <w:t>data</w:t>
            </w:r>
            <w:r>
              <w:rPr>
                <w:rFonts w:ascii="Consolas" w:hAnsi="Consolas" w:cs="Consolas" w:hint="eastAsia"/>
                <w:kern w:val="2"/>
              </w:rPr>
              <w:t>字段中的数据</w:t>
            </w:r>
          </w:p>
        </w:tc>
      </w:tr>
      <w:tr w:rsidR="007C0363" w:rsidTr="007C0363">
        <w:tc>
          <w:tcPr>
            <w:tcW w:w="1526" w:type="dxa"/>
            <w:tcBorders>
              <w:top w:val="single" w:sz="4" w:space="0" w:color="auto"/>
              <w:left w:val="single" w:sz="4" w:space="0" w:color="auto"/>
              <w:bottom w:val="single" w:sz="4" w:space="0" w:color="auto"/>
              <w:right w:val="single" w:sz="4" w:space="0" w:color="auto"/>
            </w:tcBorders>
          </w:tcPr>
          <w:p w:rsidR="007C0363" w:rsidRDefault="007C0363" w:rsidP="007C0363">
            <w:pPr>
              <w:spacing w:line="264" w:lineRule="auto"/>
              <w:rPr>
                <w:rFonts w:ascii="Consolas" w:hAnsi="Consolas" w:cs="Consolas"/>
                <w:kern w:val="2"/>
                <w:sz w:val="18"/>
                <w:szCs w:val="18"/>
              </w:rPr>
            </w:pPr>
            <w:r>
              <w:rPr>
                <w:rFonts w:hint="eastAsia"/>
                <w:b/>
                <w:kern w:val="2"/>
              </w:rPr>
              <w:t>40057</w:t>
            </w:r>
          </w:p>
        </w:tc>
        <w:tc>
          <w:tcPr>
            <w:tcW w:w="4819" w:type="dxa"/>
            <w:tcBorders>
              <w:top w:val="single" w:sz="4" w:space="0" w:color="auto"/>
              <w:left w:val="single" w:sz="4" w:space="0" w:color="auto"/>
              <w:bottom w:val="single" w:sz="4" w:space="0" w:color="auto"/>
              <w:right w:val="single" w:sz="4" w:space="0" w:color="auto"/>
            </w:tcBorders>
          </w:tcPr>
          <w:p w:rsidR="007C0363" w:rsidRDefault="007C0363" w:rsidP="007C0363">
            <w:pPr>
              <w:spacing w:line="264" w:lineRule="auto"/>
              <w:rPr>
                <w:rFonts w:ascii="Consolas" w:hAnsi="Consolas" w:cs="Consolas"/>
                <w:kern w:val="2"/>
                <w:sz w:val="18"/>
                <w:szCs w:val="18"/>
              </w:rPr>
            </w:pPr>
            <w:r>
              <w:rPr>
                <w:rFonts w:ascii="Consolas" w:hAnsi="Consolas" w:cs="Consolas" w:hint="eastAsia"/>
                <w:kern w:val="2"/>
                <w:sz w:val="18"/>
                <w:szCs w:val="18"/>
              </w:rPr>
              <w:t>同车牌或同车辆编号的场内记录已存在。可通过接口的</w:t>
            </w:r>
            <w:r w:rsidRPr="00167BD0">
              <w:rPr>
                <w:kern w:val="2"/>
              </w:rPr>
              <w:t>ChangeBillingType</w:t>
            </w:r>
            <w:r>
              <w:rPr>
                <w:rFonts w:hint="eastAsia"/>
                <w:kern w:val="2"/>
              </w:rPr>
              <w:t>参数传入</w:t>
            </w:r>
            <w:r>
              <w:rPr>
                <w:rFonts w:hint="eastAsia"/>
                <w:kern w:val="2"/>
              </w:rPr>
              <w:t>true</w:t>
            </w:r>
            <w:r>
              <w:rPr>
                <w:rFonts w:hint="eastAsia"/>
                <w:kern w:val="2"/>
              </w:rPr>
              <w:t>强制修改场内记录的车辆类型。</w:t>
            </w:r>
          </w:p>
        </w:tc>
        <w:tc>
          <w:tcPr>
            <w:tcW w:w="2127" w:type="dxa"/>
            <w:tcBorders>
              <w:top w:val="single" w:sz="4" w:space="0" w:color="auto"/>
              <w:left w:val="single" w:sz="4" w:space="0" w:color="auto"/>
              <w:bottom w:val="single" w:sz="4" w:space="0" w:color="auto"/>
              <w:right w:val="single" w:sz="4" w:space="0" w:color="auto"/>
            </w:tcBorders>
          </w:tcPr>
          <w:p w:rsidR="007C0363" w:rsidRDefault="007C0363" w:rsidP="007C0363">
            <w:pPr>
              <w:spacing w:line="264" w:lineRule="auto"/>
              <w:rPr>
                <w:rFonts w:ascii="Consolas" w:hAnsi="Consolas" w:cs="Consolas"/>
                <w:kern w:val="2"/>
                <w:sz w:val="18"/>
                <w:szCs w:val="18"/>
              </w:rPr>
            </w:pPr>
            <w:r>
              <w:rPr>
                <w:rFonts w:ascii="Consolas" w:hAnsi="Consolas" w:cs="Consolas" w:hint="eastAsia"/>
                <w:kern w:val="2"/>
                <w:sz w:val="18"/>
                <w:szCs w:val="18"/>
              </w:rPr>
              <w:t>场内记录列表。列表元素的结构参考</w:t>
            </w:r>
            <w:hyperlink w:anchor="_Model结构_16" w:history="1">
              <w:r w:rsidRPr="00340C7E">
                <w:rPr>
                  <w:rStyle w:val="af7"/>
                  <w:rFonts w:ascii="Consolas" w:hAnsi="Consolas" w:cs="Consolas" w:hint="eastAsia"/>
                  <w:kern w:val="2"/>
                  <w:sz w:val="18"/>
                  <w:szCs w:val="18"/>
                </w:rPr>
                <w:t>进场记录</w:t>
              </w:r>
              <w:r w:rsidRPr="00340C7E">
                <w:rPr>
                  <w:rStyle w:val="af7"/>
                  <w:rFonts w:ascii="Consolas" w:hAnsi="Consolas" w:cs="Consolas" w:hint="eastAsia"/>
                  <w:kern w:val="2"/>
                  <w:sz w:val="18"/>
                  <w:szCs w:val="18"/>
                </w:rPr>
                <w:t>Model</w:t>
              </w:r>
              <w:r w:rsidRPr="00340C7E">
                <w:rPr>
                  <w:rStyle w:val="af7"/>
                  <w:rFonts w:ascii="Consolas" w:hAnsi="Consolas" w:cs="Consolas" w:hint="eastAsia"/>
                  <w:kern w:val="2"/>
                  <w:sz w:val="18"/>
                  <w:szCs w:val="18"/>
                </w:rPr>
                <w:t>结构</w:t>
              </w:r>
            </w:hyperlink>
          </w:p>
        </w:tc>
      </w:tr>
    </w:tbl>
    <w:p w:rsidR="007C0363" w:rsidRDefault="007C0363" w:rsidP="007B2EA8">
      <w:pPr>
        <w:rPr>
          <w:b/>
        </w:rPr>
      </w:pP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UpdateCardIssueList</w:t>
      </w:r>
    </w:p>
    <w:p w:rsidR="00083B8D" w:rsidRPr="005879B3" w:rsidRDefault="00083B8D" w:rsidP="00083B8D">
      <w:pPr>
        <w:rPr>
          <w:b/>
        </w:rPr>
      </w:pPr>
      <w:r w:rsidRPr="00E47307">
        <w:rPr>
          <w:b/>
        </w:rPr>
        <w:t>HTTP</w:t>
      </w:r>
      <w:r w:rsidRPr="00E47307">
        <w:rPr>
          <w:rFonts w:hint="eastAsia"/>
          <w:b/>
        </w:rPr>
        <w:t>请求</w:t>
      </w:r>
      <w:r w:rsidRPr="00E47307">
        <w:rPr>
          <w:b/>
        </w:rPr>
        <w:t>方式</w:t>
      </w:r>
      <w:r w:rsidRPr="00E47307">
        <w:rPr>
          <w:rFonts w:hint="eastAsia"/>
          <w:b/>
        </w:rPr>
        <w:t>：</w:t>
      </w:r>
    </w:p>
    <w:p w:rsidR="00083B8D" w:rsidRDefault="00083B8D" w:rsidP="00083B8D">
      <w:r>
        <w:t>POST</w:t>
      </w:r>
      <w:r>
        <w:t>，</w:t>
      </w:r>
      <w:r>
        <w:t>GET</w:t>
      </w:r>
    </w:p>
    <w:p w:rsidR="00083B8D" w:rsidRDefault="00083B8D" w:rsidP="00083B8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83B8D" w:rsidTr="00866502">
        <w:tc>
          <w:tcPr>
            <w:tcW w:w="1809" w:type="dxa"/>
            <w:shd w:val="clear" w:color="auto" w:fill="B8CCE4"/>
          </w:tcPr>
          <w:p w:rsidR="00083B8D" w:rsidRDefault="00083B8D" w:rsidP="00866502">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83B8D" w:rsidRDefault="00083B8D" w:rsidP="0086650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83B8D" w:rsidRDefault="00083B8D" w:rsidP="0086650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83B8D" w:rsidRDefault="00083B8D" w:rsidP="00866502">
            <w:pPr>
              <w:spacing w:line="264" w:lineRule="auto"/>
              <w:rPr>
                <w:rFonts w:ascii="Consolas" w:hAnsi="Consolas" w:cs="Consolas"/>
              </w:rPr>
            </w:pPr>
            <w:r>
              <w:rPr>
                <w:rFonts w:ascii="Consolas" w:hAnsi="Consolas" w:cs="Consolas" w:hint="eastAsia"/>
              </w:rPr>
              <w:t>说明</w:t>
            </w:r>
          </w:p>
        </w:tc>
      </w:tr>
      <w:tr w:rsidR="00083B8D" w:rsidTr="00866502">
        <w:tc>
          <w:tcPr>
            <w:tcW w:w="1809" w:type="dxa"/>
          </w:tcPr>
          <w:p w:rsidR="00083B8D" w:rsidRPr="00EC78A7" w:rsidRDefault="00083B8D" w:rsidP="00866502">
            <w:pPr>
              <w:spacing w:line="264" w:lineRule="auto"/>
              <w:rPr>
                <w:b/>
                <w:kern w:val="2"/>
              </w:rPr>
            </w:pPr>
            <w:r w:rsidRPr="00EC78A7">
              <w:rPr>
                <w:b/>
                <w:kern w:val="2"/>
              </w:rPr>
              <w:lastRenderedPageBreak/>
              <w:t>token</w:t>
            </w:r>
          </w:p>
        </w:tc>
        <w:tc>
          <w:tcPr>
            <w:tcW w:w="1024" w:type="dxa"/>
          </w:tcPr>
          <w:p w:rsidR="00083B8D" w:rsidRPr="00E00670" w:rsidRDefault="00083B8D" w:rsidP="0086650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83B8D" w:rsidRPr="00E00670" w:rsidRDefault="00083B8D" w:rsidP="0086650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83B8D" w:rsidRPr="00E00670" w:rsidRDefault="00083B8D" w:rsidP="0086650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83B8D" w:rsidTr="00866502">
        <w:tc>
          <w:tcPr>
            <w:tcW w:w="1809" w:type="dxa"/>
          </w:tcPr>
          <w:p w:rsidR="00083B8D" w:rsidRPr="00EC78A7" w:rsidRDefault="00083B8D" w:rsidP="00866502">
            <w:pPr>
              <w:spacing w:line="264" w:lineRule="auto"/>
              <w:rPr>
                <w:b/>
                <w:kern w:val="2"/>
              </w:rPr>
            </w:pPr>
            <w:r w:rsidRPr="00B5638D">
              <w:rPr>
                <w:b/>
                <w:kern w:val="2"/>
              </w:rPr>
              <w:t>jsonModel</w:t>
            </w:r>
            <w:r>
              <w:rPr>
                <w:rFonts w:hint="eastAsia"/>
                <w:b/>
                <w:kern w:val="2"/>
              </w:rPr>
              <w:t>List</w:t>
            </w:r>
          </w:p>
        </w:tc>
        <w:tc>
          <w:tcPr>
            <w:tcW w:w="1024" w:type="dxa"/>
          </w:tcPr>
          <w:p w:rsidR="00083B8D" w:rsidRPr="00E00670" w:rsidRDefault="00083B8D" w:rsidP="0086650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83B8D" w:rsidRPr="00E00670" w:rsidRDefault="00083B8D" w:rsidP="00866502">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83B8D" w:rsidRDefault="00083B8D" w:rsidP="00866502">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数组。数组元素参考</w:t>
            </w:r>
            <w:hyperlink w:anchor="_Model结构_2" w:history="1">
              <w:r w:rsidRPr="007C0363">
                <w:rPr>
                  <w:rStyle w:val="af7"/>
                  <w:rFonts w:ascii="Consolas" w:hAnsi="Consolas" w:cs="Consolas" w:hint="eastAsia"/>
                  <w:sz w:val="18"/>
                  <w:szCs w:val="18"/>
                </w:rPr>
                <w:t>Model</w:t>
              </w:r>
              <w:r w:rsidRPr="007C0363">
                <w:rPr>
                  <w:rStyle w:val="af7"/>
                  <w:rFonts w:ascii="Consolas" w:hAnsi="Consolas" w:cs="Consolas" w:hint="eastAsia"/>
                  <w:sz w:val="18"/>
                  <w:szCs w:val="18"/>
                </w:rPr>
                <w:t>结构</w:t>
              </w:r>
            </w:hyperlink>
          </w:p>
        </w:tc>
      </w:tr>
      <w:tr w:rsidR="00083B8D" w:rsidTr="00866502">
        <w:tc>
          <w:tcPr>
            <w:tcW w:w="1809" w:type="dxa"/>
          </w:tcPr>
          <w:p w:rsidR="00083B8D" w:rsidRDefault="00083B8D" w:rsidP="00866502">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83B8D" w:rsidRPr="00E00670" w:rsidRDefault="00083B8D" w:rsidP="0086650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83B8D" w:rsidRPr="00E00670" w:rsidRDefault="00083B8D" w:rsidP="0086650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83B8D" w:rsidRDefault="00083B8D" w:rsidP="0086650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83B8D" w:rsidRDefault="00083B8D" w:rsidP="00083B8D">
      <w:pPr>
        <w:rPr>
          <w:b/>
        </w:rPr>
      </w:pPr>
      <w:r>
        <w:rPr>
          <w:rFonts w:hint="eastAsia"/>
          <w:b/>
        </w:rPr>
        <w:t>返回</w:t>
      </w:r>
      <w:r>
        <w:rPr>
          <w:b/>
        </w:rPr>
        <w:t>数据</w:t>
      </w:r>
      <w:r w:rsidRPr="0050700F">
        <w:rPr>
          <w:rFonts w:hint="eastAsia"/>
          <w:b/>
        </w:rPr>
        <w:t>格式</w:t>
      </w:r>
      <w:r>
        <w:rPr>
          <w:rFonts w:hint="eastAsia"/>
          <w:b/>
        </w:rPr>
        <w:t>:</w:t>
      </w:r>
    </w:p>
    <w:p w:rsidR="00083B8D" w:rsidRPr="0051022D" w:rsidRDefault="00083B8D" w:rsidP="00083B8D">
      <w:r>
        <w:t>JSON</w:t>
      </w:r>
    </w:p>
    <w:p w:rsidR="00083B8D" w:rsidRDefault="00083B8D" w:rsidP="00083B8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83B8D" w:rsidTr="0086650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83B8D" w:rsidRDefault="00083B8D" w:rsidP="0086650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83B8D" w:rsidRDefault="00083B8D" w:rsidP="0086650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83B8D" w:rsidRDefault="00083B8D" w:rsidP="0086650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83B8D" w:rsidRDefault="00083B8D" w:rsidP="00866502">
            <w:pPr>
              <w:spacing w:line="264" w:lineRule="auto"/>
              <w:rPr>
                <w:rFonts w:ascii="Consolas" w:hAnsi="Consolas" w:cs="Consolas"/>
                <w:kern w:val="2"/>
              </w:rPr>
            </w:pPr>
            <w:r>
              <w:rPr>
                <w:rFonts w:ascii="Consolas" w:hAnsi="Consolas" w:cs="Consolas" w:hint="eastAsia"/>
                <w:kern w:val="2"/>
              </w:rPr>
              <w:t>说明</w:t>
            </w:r>
          </w:p>
        </w:tc>
      </w:tr>
      <w:tr w:rsidR="00083B8D" w:rsidTr="00866502">
        <w:tc>
          <w:tcPr>
            <w:tcW w:w="1526"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83B8D" w:rsidTr="00866502">
        <w:tc>
          <w:tcPr>
            <w:tcW w:w="1526"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83B8D" w:rsidTr="00866502">
        <w:tc>
          <w:tcPr>
            <w:tcW w:w="1526"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83B8D" w:rsidRDefault="00083B8D" w:rsidP="0086650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83B8D" w:rsidRDefault="00083B8D" w:rsidP="00866502">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83B8D" w:rsidRDefault="00083B8D" w:rsidP="00083B8D">
      <w:pPr>
        <w:rPr>
          <w:b/>
        </w:rPr>
      </w:pPr>
      <w:r>
        <w:rPr>
          <w:rFonts w:hint="eastAsia"/>
        </w:rPr>
        <w:t>data</w:t>
      </w:r>
      <w:r>
        <w:rPr>
          <w:rFonts w:hint="eastAsia"/>
          <w:b/>
        </w:rPr>
        <w:t>中的数据：</w:t>
      </w:r>
      <w:r>
        <w:rPr>
          <w:rFonts w:hint="eastAsia"/>
        </w:rPr>
        <w:t>2</w:t>
      </w:r>
    </w:p>
    <w:p w:rsidR="00083B8D" w:rsidRDefault="00083B8D" w:rsidP="00083B8D">
      <w:pPr>
        <w:rPr>
          <w:b/>
        </w:rPr>
      </w:pPr>
      <w:r>
        <w:rPr>
          <w:rFonts w:hint="eastAsia"/>
          <w:b/>
        </w:rPr>
        <w:t>请求示例：</w:t>
      </w:r>
    </w:p>
    <w:p w:rsidR="00083B8D" w:rsidRPr="008510B3" w:rsidRDefault="005446D3" w:rsidP="00083B8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0" w:history="1">
        <w:r w:rsidR="00083B8D" w:rsidRPr="00506A16">
          <w:rPr>
            <w:rStyle w:val="af7"/>
          </w:rPr>
          <w:t>http://192</w:t>
        </w:r>
      </w:hyperlink>
      <w:r w:rsidR="00083B8D">
        <w:rPr>
          <w:rStyle w:val="af7"/>
        </w:rPr>
        <w:t>.168.2.158</w:t>
      </w:r>
      <w:r w:rsidR="00083B8D" w:rsidRPr="008510B3">
        <w:rPr>
          <w:rStyle w:val="af7"/>
        </w:rPr>
        <w:t>:9000/ParkAPI</w:t>
      </w:r>
      <w:r w:rsidR="00083B8D">
        <w:rPr>
          <w:rStyle w:val="af7"/>
        </w:rPr>
        <w:t>/</w:t>
      </w:r>
      <w:r w:rsidR="00083B8D">
        <w:rPr>
          <w:rStyle w:val="af7"/>
          <w:rFonts w:hint="eastAsia"/>
        </w:rPr>
        <w:t>UpdateCardIssueList</w:t>
      </w:r>
      <w:r w:rsidR="00083B8D" w:rsidRPr="005360D7">
        <w:rPr>
          <w:rStyle w:val="af7"/>
          <w:rFonts w:hint="eastAsia"/>
        </w:rPr>
        <w:t>?token=561103129a7b4325a53e452590140618&amp;</w:t>
      </w:r>
      <w:r w:rsidR="00083B8D" w:rsidRPr="00083B8D">
        <w:rPr>
          <w:rStyle w:val="af7"/>
        </w:rPr>
        <w:t>jsonModelList</w:t>
      </w:r>
      <w:r w:rsidR="00083B8D" w:rsidRPr="005360D7">
        <w:rPr>
          <w:rStyle w:val="af7"/>
          <w:rFonts w:hint="eastAsia"/>
        </w:rPr>
        <w:t>=</w:t>
      </w:r>
      <w:r w:rsidR="00083B8D">
        <w:rPr>
          <w:rStyle w:val="af7"/>
          <w:rFonts w:hint="eastAsia"/>
        </w:rPr>
        <w:t>[</w:t>
      </w:r>
      <w:r w:rsidR="00083B8D" w:rsidRPr="005360D7">
        <w:rPr>
          <w:rStyle w:val="af7"/>
          <w:rFonts w:hint="eastAsia"/>
        </w:rPr>
        <w:t>{"UserName":"aaaaaa","HomeAddress":"","DeptId":0,"WorkTime":"2017-05-04 11:24:51","BirthDate":"2017-05-04 11:24:51","MobNumber":"","CarPlaceNo":1,"CardType":"</w:t>
      </w:r>
      <w:r w:rsidR="00083B8D" w:rsidRPr="005360D7">
        <w:rPr>
          <w:rStyle w:val="af7"/>
          <w:rFonts w:hint="eastAsia"/>
        </w:rPr>
        <w:t>月租车</w:t>
      </w:r>
      <w:r w:rsidR="00083B8D" w:rsidRPr="005360D7">
        <w:rPr>
          <w:rStyle w:val="af7"/>
          <w:rFonts w:hint="eastAsia"/>
        </w:rPr>
        <w:t>A","CardStateCaption":"</w:t>
      </w:r>
      <w:r w:rsidR="00083B8D" w:rsidRPr="005360D7">
        <w:rPr>
          <w:rStyle w:val="af7"/>
          <w:rFonts w:hint="eastAsia"/>
        </w:rPr>
        <w:t>正常</w:t>
      </w:r>
      <w:r w:rsidR="00083B8D" w:rsidRPr="005360D7">
        <w:rPr>
          <w:rStyle w:val="af7"/>
          <w:rFonts w:hint="eastAsia"/>
        </w:rPr>
        <w:t>","SFJE":0.0,"RemainderDays":32,"CPH":"</w:t>
      </w:r>
      <w:r w:rsidR="00083B8D" w:rsidRPr="005360D7">
        <w:rPr>
          <w:rStyle w:val="af7"/>
          <w:rFonts w:hint="eastAsia"/>
        </w:rPr>
        <w:t>粤</w:t>
      </w:r>
      <w:r w:rsidR="00083B8D" w:rsidRPr="005360D7">
        <w:rPr>
          <w:rStyle w:val="af7"/>
          <w:rFonts w:hint="eastAsia"/>
        </w:rPr>
        <w:t>A12345","CarValidMachine":"000000000000000000000000000000","CardNO":"88000001","UserNO":"A00001","CardState":"0","CardYJ":0.0000,"SubSystem":"10000","CarCardType":"MthA","CarIssueDate":"2017-05-04 11:24:51","CarIssueUserCard":"888888","Balance":0.0000,"CarValidStartDate":"2017-05-04 00:00:00","CarValidEndDate":"2017-06-04 00:00:00","CarType":"</w:t>
      </w:r>
      <w:r w:rsidR="00083B8D" w:rsidRPr="005360D7">
        <w:rPr>
          <w:rStyle w:val="af7"/>
          <w:rFonts w:hint="eastAsia"/>
        </w:rPr>
        <w:t>本田</w:t>
      </w:r>
      <w:r w:rsidR="00083B8D" w:rsidRPr="005360D7">
        <w:rPr>
          <w:rStyle w:val="af7"/>
          <w:rFonts w:hint="eastAsia"/>
        </w:rPr>
        <w:t>","CarPlace":"","CarMemo":"","IssueDate":"2017-05-04 11:24:51","IssueUserCard":"888888","Tempnumber":0,"TimeTeam":"","HolidayLimit</w:t>
      </w:r>
      <w:r w:rsidR="00083B8D" w:rsidRPr="005360D7">
        <w:rPr>
          <w:rStyle w:val="af7"/>
        </w:rPr>
        <w:t>ed":"0000000","UserInfo":"","MonthType":0,"ID":1}</w:t>
      </w:r>
      <w:r w:rsidR="00083B8D">
        <w:rPr>
          <w:rStyle w:val="af7"/>
          <w:rFonts w:hint="eastAsia"/>
        </w:rPr>
        <w:t>]</w:t>
      </w:r>
    </w:p>
    <w:p w:rsidR="00083B8D" w:rsidRDefault="00083B8D" w:rsidP="00083B8D">
      <w:pPr>
        <w:rPr>
          <w:b/>
        </w:rPr>
      </w:pPr>
      <w:r>
        <w:rPr>
          <w:rFonts w:hint="eastAsia"/>
          <w:b/>
        </w:rPr>
        <w:t>成功回复示例</w:t>
      </w:r>
      <w:r>
        <w:rPr>
          <w:rFonts w:hint="eastAsia"/>
          <w:b/>
        </w:rPr>
        <w:t>:</w:t>
      </w:r>
    </w:p>
    <w:p w:rsidR="00083B8D" w:rsidRPr="007F1246" w:rsidRDefault="00083B8D" w:rsidP="00083B8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t>“</w:t>
      </w:r>
      <w:r w:rsidRPr="008D09BA">
        <w:t>rcode</w:t>
      </w:r>
      <w:r>
        <w:t>”</w:t>
      </w:r>
      <w:r w:rsidRPr="008D09BA">
        <w:t>:</w:t>
      </w:r>
      <w:r>
        <w:t>”</w:t>
      </w:r>
      <w:r w:rsidRPr="008D09BA">
        <w:t>200</w:t>
      </w:r>
      <w:r>
        <w:t>”</w:t>
      </w:r>
      <w:r w:rsidRPr="008D09BA">
        <w:t>,</w:t>
      </w:r>
      <w:r>
        <w:t>”</w:t>
      </w:r>
      <w:r w:rsidRPr="008D09BA">
        <w:t>msg</w:t>
      </w:r>
      <w:r>
        <w:t>”</w:t>
      </w:r>
      <w:r w:rsidRPr="008D09BA">
        <w:t>:</w:t>
      </w:r>
      <w:r>
        <w:t>”</w:t>
      </w:r>
      <w:r w:rsidRPr="008D09BA">
        <w:t>OK</w:t>
      </w:r>
      <w:r>
        <w:t>”</w:t>
      </w:r>
      <w:r w:rsidRPr="008D09BA">
        <w:t>,</w:t>
      </w:r>
      <w:r>
        <w:t>”</w:t>
      </w:r>
      <w:r w:rsidRPr="008D09BA">
        <w:t>data</w:t>
      </w:r>
      <w:r>
        <w:t>”</w:t>
      </w:r>
      <w:r w:rsidRPr="008D09BA">
        <w:t>:</w:t>
      </w:r>
      <w:r>
        <w:rPr>
          <w:rFonts w:hint="eastAsia"/>
        </w:rPr>
        <w:t>2</w:t>
      </w:r>
      <w:r w:rsidRPr="008D09BA">
        <w:t>}</w:t>
      </w:r>
      <w:r w:rsidRPr="0069679C">
        <w:rPr>
          <w:rFonts w:hint="eastAsia"/>
        </w:rPr>
        <w:t xml:space="preserve"> </w:t>
      </w:r>
    </w:p>
    <w:p w:rsidR="00083B8D" w:rsidRDefault="00083B8D" w:rsidP="00083B8D">
      <w:pPr>
        <w:rPr>
          <w:b/>
        </w:rPr>
      </w:pPr>
      <w:r>
        <w:rPr>
          <w:rFonts w:hint="eastAsia"/>
          <w:b/>
        </w:rPr>
        <w:t>失败回复示例</w:t>
      </w:r>
      <w:r>
        <w:rPr>
          <w:rFonts w:hint="eastAsia"/>
          <w:b/>
        </w:rPr>
        <w:t>:</w:t>
      </w:r>
    </w:p>
    <w:p w:rsidR="00083B8D" w:rsidRPr="007F1246" w:rsidRDefault="00083B8D" w:rsidP="00083B8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83B8D">
        <w:rPr>
          <w:rFonts w:hint="eastAsia"/>
        </w:rPr>
        <w:t>{"rcode":"40057","msg":"This car has entered the parking lot. Do you want to change it's billing type?","data":[{"UserNO":"A00001","UserName":"aaaaaa","DeptId":0,"DeptName":"","Chin</w:t>
      </w:r>
      <w:r w:rsidRPr="00083B8D">
        <w:rPr>
          <w:rFonts w:hint="eastAsia"/>
        </w:rPr>
        <w:lastRenderedPageBreak/>
        <w:t>eseName":"</w:t>
      </w:r>
      <w:r w:rsidRPr="00083B8D">
        <w:rPr>
          <w:rFonts w:hint="eastAsia"/>
        </w:rPr>
        <w:t>月租车</w:t>
      </w:r>
      <w:r w:rsidRPr="00083B8D">
        <w:rPr>
          <w:rFonts w:hint="eastAsia"/>
        </w:rPr>
        <w:t>A","StationName":"1","CarparkNOInStation":0,"CardNO":"88000001","CPH":"</w:t>
      </w:r>
      <w:r w:rsidRPr="00083B8D">
        <w:rPr>
          <w:rFonts w:hint="eastAsia"/>
        </w:rPr>
        <w:t>粤</w:t>
      </w:r>
      <w:r w:rsidRPr="00083B8D">
        <w:rPr>
          <w:rFonts w:hint="eastAsia"/>
        </w:rPr>
        <w:t>A12345","CPColor":0,"CardType":"MthA","InTime":"2017-05-04 11:25:02","OutTime":"2017-05-04 11:25:02","InGateName":"</w:t>
      </w:r>
      <w:r w:rsidRPr="00083B8D">
        <w:rPr>
          <w:rFonts w:hint="eastAsia"/>
        </w:rPr>
        <w:t>入口车道</w:t>
      </w:r>
      <w:r w:rsidRPr="00083B8D">
        <w:rPr>
          <w:rFonts w:hint="eastAsia"/>
        </w:rPr>
        <w:t>5","InOperatorCard":"888888","OutOperatorCard":"","InOperator":"</w:t>
      </w:r>
      <w:r w:rsidRPr="00083B8D">
        <w:rPr>
          <w:rFonts w:hint="eastAsia"/>
        </w:rPr>
        <w:t>管理员</w:t>
      </w:r>
      <w:r w:rsidRPr="00083B8D">
        <w:rPr>
          <w:rFonts w:hint="eastAsia"/>
        </w:rPr>
        <w:t>","OutOperator":"","InPic":"CaptureImage\\1\\20170504\\88000</w:t>
      </w:r>
      <w:r w:rsidRPr="00083B8D">
        <w:t>001170504112502in7c7ec518-39f5-4de1-a525-552835b0689c.jpg","InUser":"","SFJE":0.0000,"Balance":0.0000,"YSJE":0.0000,"SFOperatorCard":"","SFGate":"","OvertimeSFJE":0.0000,"CarparkNO":0,"BigSmall":0,"StationID":1,"YHJE":0.0000,"OnlineState_In":0,"OnlineState_Out":0,"IsFreeOut":false,"IsCentralCharge":false,"IsAsMtp":false,"IsUnlicensed":false,"AsMtpType":0,"ID":1}]}</w:t>
      </w:r>
    </w:p>
    <w:p w:rsidR="00083B8D" w:rsidRDefault="00083B8D" w:rsidP="00083B8D">
      <w:pPr>
        <w:rPr>
          <w:b/>
        </w:rPr>
      </w:pPr>
      <w:r>
        <w:rPr>
          <w:rFonts w:hint="eastAsia"/>
          <w:b/>
        </w:rPr>
        <w:t>特殊错误码说明：</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4819"/>
        <w:gridCol w:w="2127"/>
      </w:tblGrid>
      <w:tr w:rsidR="00083B8D" w:rsidTr="0086650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83B8D" w:rsidRDefault="00083B8D" w:rsidP="00866502">
            <w:pPr>
              <w:spacing w:line="264" w:lineRule="auto"/>
              <w:rPr>
                <w:rFonts w:ascii="Consolas" w:hAnsi="Consolas" w:cs="Consolas"/>
                <w:kern w:val="2"/>
              </w:rPr>
            </w:pPr>
            <w:r>
              <w:rPr>
                <w:rFonts w:ascii="Consolas" w:hAnsi="Consolas" w:cs="Consolas" w:hint="eastAsia"/>
                <w:kern w:val="2"/>
              </w:rPr>
              <w:t>参数</w:t>
            </w:r>
          </w:p>
        </w:tc>
        <w:tc>
          <w:tcPr>
            <w:tcW w:w="4819" w:type="dxa"/>
            <w:tcBorders>
              <w:top w:val="single" w:sz="4" w:space="0" w:color="auto"/>
              <w:left w:val="single" w:sz="4" w:space="0" w:color="auto"/>
              <w:bottom w:val="single" w:sz="4" w:space="0" w:color="auto"/>
              <w:right w:val="single" w:sz="4" w:space="0" w:color="auto"/>
            </w:tcBorders>
            <w:shd w:val="clear" w:color="auto" w:fill="B8CCE4"/>
            <w:hideMark/>
          </w:tcPr>
          <w:p w:rsidR="00083B8D" w:rsidRDefault="00083B8D" w:rsidP="00866502">
            <w:pPr>
              <w:spacing w:line="264" w:lineRule="auto"/>
              <w:rPr>
                <w:rFonts w:ascii="Consolas" w:hAnsi="Consolas" w:cs="Consolas"/>
                <w:kern w:val="2"/>
              </w:rPr>
            </w:pPr>
            <w:r>
              <w:rPr>
                <w:rFonts w:ascii="Consolas" w:hAnsi="Consolas" w:cs="Consolas" w:hint="eastAsia"/>
                <w:kern w:val="2"/>
              </w:rPr>
              <w:t>说明</w:t>
            </w:r>
          </w:p>
        </w:tc>
        <w:tc>
          <w:tcPr>
            <w:tcW w:w="2127" w:type="dxa"/>
            <w:tcBorders>
              <w:top w:val="single" w:sz="4" w:space="0" w:color="auto"/>
              <w:left w:val="single" w:sz="4" w:space="0" w:color="auto"/>
              <w:bottom w:val="single" w:sz="4" w:space="0" w:color="auto"/>
              <w:right w:val="single" w:sz="4" w:space="0" w:color="auto"/>
            </w:tcBorders>
            <w:shd w:val="clear" w:color="auto" w:fill="B8CCE4"/>
            <w:hideMark/>
          </w:tcPr>
          <w:p w:rsidR="00083B8D" w:rsidRDefault="00083B8D" w:rsidP="00866502">
            <w:pPr>
              <w:spacing w:line="264" w:lineRule="auto"/>
              <w:rPr>
                <w:rFonts w:ascii="Consolas" w:hAnsi="Consolas" w:cs="Consolas"/>
                <w:kern w:val="2"/>
              </w:rPr>
            </w:pPr>
            <w:r>
              <w:rPr>
                <w:rFonts w:ascii="Consolas" w:hAnsi="Consolas" w:cs="Consolas"/>
                <w:kern w:val="2"/>
              </w:rPr>
              <w:t>data</w:t>
            </w:r>
            <w:r>
              <w:rPr>
                <w:rFonts w:ascii="Consolas" w:hAnsi="Consolas" w:cs="Consolas" w:hint="eastAsia"/>
                <w:kern w:val="2"/>
              </w:rPr>
              <w:t>字段中的数据</w:t>
            </w:r>
          </w:p>
        </w:tc>
      </w:tr>
      <w:tr w:rsidR="00083B8D" w:rsidTr="00866502">
        <w:tc>
          <w:tcPr>
            <w:tcW w:w="1526" w:type="dxa"/>
            <w:tcBorders>
              <w:top w:val="single" w:sz="4" w:space="0" w:color="auto"/>
              <w:left w:val="single" w:sz="4" w:space="0" w:color="auto"/>
              <w:bottom w:val="single" w:sz="4" w:space="0" w:color="auto"/>
              <w:right w:val="single" w:sz="4" w:space="0" w:color="auto"/>
            </w:tcBorders>
          </w:tcPr>
          <w:p w:rsidR="00083B8D" w:rsidRDefault="00083B8D" w:rsidP="00866502">
            <w:pPr>
              <w:spacing w:line="264" w:lineRule="auto"/>
              <w:rPr>
                <w:rFonts w:ascii="Consolas" w:hAnsi="Consolas" w:cs="Consolas"/>
                <w:kern w:val="2"/>
                <w:sz w:val="18"/>
                <w:szCs w:val="18"/>
              </w:rPr>
            </w:pPr>
            <w:r>
              <w:rPr>
                <w:rFonts w:hint="eastAsia"/>
                <w:b/>
                <w:kern w:val="2"/>
              </w:rPr>
              <w:t>40057</w:t>
            </w:r>
          </w:p>
        </w:tc>
        <w:tc>
          <w:tcPr>
            <w:tcW w:w="4819" w:type="dxa"/>
            <w:tcBorders>
              <w:top w:val="single" w:sz="4" w:space="0" w:color="auto"/>
              <w:left w:val="single" w:sz="4" w:space="0" w:color="auto"/>
              <w:bottom w:val="single" w:sz="4" w:space="0" w:color="auto"/>
              <w:right w:val="single" w:sz="4" w:space="0" w:color="auto"/>
            </w:tcBorders>
          </w:tcPr>
          <w:p w:rsidR="00083B8D" w:rsidRDefault="00083B8D" w:rsidP="00866502">
            <w:pPr>
              <w:spacing w:line="264" w:lineRule="auto"/>
              <w:rPr>
                <w:rFonts w:ascii="Consolas" w:hAnsi="Consolas" w:cs="Consolas"/>
                <w:kern w:val="2"/>
                <w:sz w:val="18"/>
                <w:szCs w:val="18"/>
              </w:rPr>
            </w:pPr>
            <w:r>
              <w:rPr>
                <w:rFonts w:ascii="Consolas" w:hAnsi="Consolas" w:cs="Consolas" w:hint="eastAsia"/>
                <w:kern w:val="2"/>
                <w:sz w:val="18"/>
                <w:szCs w:val="18"/>
              </w:rPr>
              <w:t>同车牌或同车辆编号的场内记录已存在。可通过接口的</w:t>
            </w:r>
            <w:r w:rsidRPr="00167BD0">
              <w:rPr>
                <w:kern w:val="2"/>
              </w:rPr>
              <w:t>ChangeBillingType</w:t>
            </w:r>
            <w:r>
              <w:rPr>
                <w:rFonts w:hint="eastAsia"/>
                <w:kern w:val="2"/>
              </w:rPr>
              <w:t>参数传入</w:t>
            </w:r>
            <w:r>
              <w:rPr>
                <w:rFonts w:hint="eastAsia"/>
                <w:kern w:val="2"/>
              </w:rPr>
              <w:t>true</w:t>
            </w:r>
            <w:r>
              <w:rPr>
                <w:rFonts w:hint="eastAsia"/>
                <w:kern w:val="2"/>
              </w:rPr>
              <w:t>强制修改场内记录的车辆类型。</w:t>
            </w:r>
          </w:p>
        </w:tc>
        <w:tc>
          <w:tcPr>
            <w:tcW w:w="2127" w:type="dxa"/>
            <w:tcBorders>
              <w:top w:val="single" w:sz="4" w:space="0" w:color="auto"/>
              <w:left w:val="single" w:sz="4" w:space="0" w:color="auto"/>
              <w:bottom w:val="single" w:sz="4" w:space="0" w:color="auto"/>
              <w:right w:val="single" w:sz="4" w:space="0" w:color="auto"/>
            </w:tcBorders>
          </w:tcPr>
          <w:p w:rsidR="00083B8D" w:rsidRDefault="00083B8D" w:rsidP="00866502">
            <w:pPr>
              <w:spacing w:line="264" w:lineRule="auto"/>
              <w:rPr>
                <w:rFonts w:ascii="Consolas" w:hAnsi="Consolas" w:cs="Consolas"/>
                <w:kern w:val="2"/>
                <w:sz w:val="18"/>
                <w:szCs w:val="18"/>
              </w:rPr>
            </w:pPr>
            <w:r>
              <w:rPr>
                <w:rFonts w:ascii="Consolas" w:hAnsi="Consolas" w:cs="Consolas" w:hint="eastAsia"/>
                <w:kern w:val="2"/>
                <w:sz w:val="18"/>
                <w:szCs w:val="18"/>
              </w:rPr>
              <w:t>场内记录列表。列表元素的结构参考</w:t>
            </w:r>
            <w:hyperlink w:anchor="_Model结构_16" w:history="1">
              <w:r w:rsidRPr="00340C7E">
                <w:rPr>
                  <w:rStyle w:val="af7"/>
                  <w:rFonts w:ascii="Consolas" w:hAnsi="Consolas" w:cs="Consolas" w:hint="eastAsia"/>
                  <w:kern w:val="2"/>
                  <w:sz w:val="18"/>
                  <w:szCs w:val="18"/>
                </w:rPr>
                <w:t>进场记录</w:t>
              </w:r>
              <w:r w:rsidRPr="00340C7E">
                <w:rPr>
                  <w:rStyle w:val="af7"/>
                  <w:rFonts w:ascii="Consolas" w:hAnsi="Consolas" w:cs="Consolas" w:hint="eastAsia"/>
                  <w:kern w:val="2"/>
                  <w:sz w:val="18"/>
                  <w:szCs w:val="18"/>
                </w:rPr>
                <w:t>Model</w:t>
              </w:r>
              <w:r w:rsidRPr="00340C7E">
                <w:rPr>
                  <w:rStyle w:val="af7"/>
                  <w:rFonts w:ascii="Consolas" w:hAnsi="Consolas" w:cs="Consolas" w:hint="eastAsia"/>
                  <w:kern w:val="2"/>
                  <w:sz w:val="18"/>
                  <w:szCs w:val="18"/>
                </w:rPr>
                <w:t>结构</w:t>
              </w:r>
            </w:hyperlink>
          </w:p>
        </w:tc>
      </w:tr>
    </w:tbl>
    <w:p w:rsidR="00083B8D" w:rsidRDefault="00083B8D" w:rsidP="007B2EA8">
      <w:pPr>
        <w:rPr>
          <w:rStyle w:val="af7"/>
          <w:b/>
        </w:rPr>
      </w:pPr>
    </w:p>
    <w:p w:rsidR="00C624E5" w:rsidRDefault="00C624E5" w:rsidP="00257D25">
      <w:pPr>
        <w:pStyle w:val="4"/>
        <w:numPr>
          <w:ilvl w:val="3"/>
          <w:numId w:val="1"/>
        </w:numPr>
      </w:pPr>
      <w:r>
        <w:rPr>
          <w:rFonts w:hint="eastAsia"/>
        </w:rPr>
        <w:t>修改</w:t>
      </w:r>
      <w:r w:rsidR="00ED4DAC">
        <w:rPr>
          <w:rFonts w:hint="eastAsia"/>
        </w:rPr>
        <w:t>车辆</w:t>
      </w:r>
      <w:r>
        <w:rPr>
          <w:rFonts w:hint="eastAsia"/>
        </w:rPr>
        <w:t>照片接口</w:t>
      </w:r>
    </w:p>
    <w:p w:rsidR="00C624E5" w:rsidRPr="00E47307" w:rsidRDefault="00C624E5" w:rsidP="00C624E5">
      <w:pPr>
        <w:rPr>
          <w:b/>
        </w:rPr>
      </w:pPr>
      <w:r w:rsidRPr="00E47307">
        <w:rPr>
          <w:rFonts w:hint="eastAsia"/>
          <w:b/>
        </w:rPr>
        <w:t>url:</w:t>
      </w:r>
    </w:p>
    <w:p w:rsidR="00C624E5" w:rsidRPr="008510B3" w:rsidRDefault="005446D3"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1" w:history="1">
        <w:r w:rsidR="00653271" w:rsidRPr="00506A16">
          <w:rPr>
            <w:rStyle w:val="af7"/>
          </w:rPr>
          <w:t>http://192</w:t>
        </w:r>
      </w:hyperlink>
      <w:r w:rsidR="00C624E5">
        <w:rPr>
          <w:rStyle w:val="af7"/>
        </w:rPr>
        <w:t>.168.2.158</w:t>
      </w:r>
      <w:r w:rsidR="00C624E5" w:rsidRPr="008510B3">
        <w:rPr>
          <w:rStyle w:val="af7"/>
        </w:rPr>
        <w:t>:9000/ParkAPI/</w:t>
      </w:r>
      <w:r w:rsidR="00C624E5">
        <w:rPr>
          <w:rStyle w:val="af7"/>
          <w:rFonts w:hint="eastAsia"/>
        </w:rPr>
        <w:t>UpdateCarPhoto</w:t>
      </w:r>
    </w:p>
    <w:p w:rsidR="00C624E5" w:rsidRPr="005879B3" w:rsidRDefault="00C624E5" w:rsidP="00C624E5">
      <w:pPr>
        <w:rPr>
          <w:b/>
        </w:rPr>
      </w:pPr>
      <w:r w:rsidRPr="00E47307">
        <w:rPr>
          <w:b/>
        </w:rPr>
        <w:t>HTTP</w:t>
      </w:r>
      <w:r w:rsidRPr="00E47307">
        <w:rPr>
          <w:rFonts w:hint="eastAsia"/>
          <w:b/>
        </w:rPr>
        <w:t>请求</w:t>
      </w:r>
      <w:r w:rsidRPr="00E47307">
        <w:rPr>
          <w:b/>
        </w:rPr>
        <w:t>方式</w:t>
      </w:r>
      <w:r w:rsidRPr="00E47307">
        <w:rPr>
          <w:rFonts w:hint="eastAsia"/>
          <w:b/>
        </w:rPr>
        <w:t>：</w:t>
      </w:r>
    </w:p>
    <w:p w:rsidR="00C624E5" w:rsidRDefault="00C624E5" w:rsidP="00C624E5">
      <w:r>
        <w:t>POST</w:t>
      </w:r>
      <w:r>
        <w:t>，</w:t>
      </w:r>
      <w:r>
        <w:t>GET</w:t>
      </w:r>
    </w:p>
    <w:p w:rsidR="00C624E5" w:rsidRDefault="00C624E5" w:rsidP="00C624E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624E5" w:rsidTr="003206DF">
        <w:tc>
          <w:tcPr>
            <w:tcW w:w="1809"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说明</w:t>
            </w:r>
          </w:p>
        </w:tc>
      </w:tr>
      <w:tr w:rsidR="00C624E5" w:rsidTr="003206DF">
        <w:tc>
          <w:tcPr>
            <w:tcW w:w="1809" w:type="dxa"/>
          </w:tcPr>
          <w:p w:rsidR="00C624E5" w:rsidRPr="00EC78A7" w:rsidRDefault="00C624E5" w:rsidP="003206DF">
            <w:pPr>
              <w:spacing w:line="264" w:lineRule="auto"/>
              <w:rPr>
                <w:b/>
                <w:kern w:val="2"/>
              </w:rPr>
            </w:pPr>
            <w:r w:rsidRPr="00EC78A7">
              <w:rPr>
                <w:b/>
                <w:kern w:val="2"/>
              </w:rPr>
              <w:t>token</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624E5" w:rsidTr="003206DF">
        <w:tc>
          <w:tcPr>
            <w:tcW w:w="1809" w:type="dxa"/>
          </w:tcPr>
          <w:p w:rsidR="00C624E5" w:rsidRPr="00731E2C" w:rsidRDefault="00C624E5" w:rsidP="003206DF">
            <w:pPr>
              <w:spacing w:line="264" w:lineRule="auto"/>
              <w:rPr>
                <w:kern w:val="2"/>
              </w:rPr>
            </w:pPr>
            <w:r w:rsidRPr="00731E2C">
              <w:rPr>
                <w:kern w:val="2"/>
              </w:rPr>
              <w:t>CardNo</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C624E5" w:rsidTr="003206DF">
        <w:tc>
          <w:tcPr>
            <w:tcW w:w="1809" w:type="dxa"/>
          </w:tcPr>
          <w:p w:rsidR="00C624E5" w:rsidRPr="00731E2C" w:rsidRDefault="00C624E5" w:rsidP="003206DF">
            <w:pPr>
              <w:spacing w:line="264" w:lineRule="auto"/>
              <w:rPr>
                <w:kern w:val="2"/>
              </w:rPr>
            </w:pPr>
            <w:r w:rsidRPr="00731E2C">
              <w:rPr>
                <w:kern w:val="2"/>
              </w:rPr>
              <w:t>CPH</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C624E5" w:rsidTr="003206DF">
        <w:tc>
          <w:tcPr>
            <w:tcW w:w="1809" w:type="dxa"/>
          </w:tcPr>
          <w:p w:rsidR="00C624E5" w:rsidRPr="002B72A8" w:rsidRDefault="00653271" w:rsidP="003206DF">
            <w:pPr>
              <w:spacing w:line="264" w:lineRule="auto"/>
              <w:rPr>
                <w:b/>
                <w:kern w:val="2"/>
              </w:rPr>
            </w:pPr>
            <w:r w:rsidRPr="0052378A">
              <w:rPr>
                <w:b/>
                <w:kern w:val="2"/>
              </w:rPr>
              <w:t>P</w:t>
            </w:r>
            <w:r w:rsidR="00C624E5" w:rsidRPr="0052378A">
              <w:rPr>
                <w:b/>
                <w:kern w:val="2"/>
              </w:rPr>
              <w:t>hoto</w:t>
            </w:r>
          </w:p>
        </w:tc>
        <w:tc>
          <w:tcPr>
            <w:tcW w:w="1024" w:type="dxa"/>
          </w:tcPr>
          <w:p w:rsidR="00C624E5" w:rsidRPr="00E00670" w:rsidRDefault="00C624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r w:rsidR="00C624E5" w:rsidTr="003206DF">
        <w:tc>
          <w:tcPr>
            <w:tcW w:w="1809" w:type="dxa"/>
          </w:tcPr>
          <w:p w:rsidR="00C624E5" w:rsidRDefault="00C624E5"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624E5" w:rsidRPr="00E00670" w:rsidRDefault="00C624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C624E5" w:rsidRDefault="00C624E5" w:rsidP="00C624E5">
      <w:pPr>
        <w:rPr>
          <w:b/>
        </w:rPr>
      </w:pPr>
      <w:r>
        <w:rPr>
          <w:rFonts w:hint="eastAsia"/>
          <w:b/>
        </w:rPr>
        <w:lastRenderedPageBreak/>
        <w:t>返回</w:t>
      </w:r>
      <w:r>
        <w:rPr>
          <w:b/>
        </w:rPr>
        <w:t>数据</w:t>
      </w:r>
      <w:r w:rsidRPr="0050700F">
        <w:rPr>
          <w:rFonts w:hint="eastAsia"/>
          <w:b/>
        </w:rPr>
        <w:t>格式</w:t>
      </w:r>
      <w:r>
        <w:rPr>
          <w:rFonts w:hint="eastAsia"/>
          <w:b/>
        </w:rPr>
        <w:t>:</w:t>
      </w:r>
    </w:p>
    <w:p w:rsidR="00C624E5" w:rsidRPr="0051022D" w:rsidRDefault="00C624E5" w:rsidP="00C624E5">
      <w:r>
        <w:t>JSON</w:t>
      </w:r>
    </w:p>
    <w:p w:rsidR="00C624E5" w:rsidRDefault="00C624E5" w:rsidP="00C624E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624E5"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说明</w:t>
            </w:r>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624E5"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624E5" w:rsidRDefault="00C624E5" w:rsidP="00C624E5">
      <w:pPr>
        <w:rPr>
          <w:b/>
        </w:rPr>
      </w:pPr>
    </w:p>
    <w:p w:rsidR="00C624E5" w:rsidRDefault="00C624E5" w:rsidP="00C624E5">
      <w:pPr>
        <w:rPr>
          <w:b/>
        </w:rPr>
      </w:pPr>
      <w:r>
        <w:rPr>
          <w:rFonts w:hint="eastAsia"/>
          <w:b/>
        </w:rPr>
        <w:t>请求示例：</w:t>
      </w:r>
    </w:p>
    <w:p w:rsidR="00C624E5" w:rsidRPr="008510B3" w:rsidRDefault="005446D3"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2" w:history="1">
        <w:r w:rsidR="00653271" w:rsidRPr="00506A16">
          <w:rPr>
            <w:rStyle w:val="af7"/>
          </w:rPr>
          <w:t>http://192</w:t>
        </w:r>
      </w:hyperlink>
      <w:r w:rsidR="00C624E5">
        <w:rPr>
          <w:rStyle w:val="af7"/>
        </w:rPr>
        <w:t>.168.2.158</w:t>
      </w:r>
      <w:r w:rsidR="00C624E5" w:rsidRPr="008510B3">
        <w:rPr>
          <w:rStyle w:val="af7"/>
        </w:rPr>
        <w:t>:9000/ParkAPI/</w:t>
      </w:r>
      <w:r w:rsidR="00C624E5" w:rsidRPr="0069679C">
        <w:rPr>
          <w:rStyle w:val="af7"/>
          <w:rFonts w:hint="eastAsia"/>
        </w:rPr>
        <w:t xml:space="preserve"> </w:t>
      </w:r>
      <w:r w:rsidR="00C031BB">
        <w:rPr>
          <w:rStyle w:val="af7"/>
          <w:rFonts w:hint="eastAsia"/>
        </w:rPr>
        <w:t>UpdateCarPhoto</w:t>
      </w:r>
      <w:r w:rsidR="00C624E5" w:rsidRPr="008510B3">
        <w:rPr>
          <w:rStyle w:val="af7"/>
        </w:rPr>
        <w:t>?token=daa2f13951c447d5b9988f50751bcf4b</w:t>
      </w:r>
      <w:r w:rsidR="00C624E5">
        <w:rPr>
          <w:rStyle w:val="af7"/>
          <w:rFonts w:hint="eastAsia"/>
        </w:rPr>
        <w:t>&amp;</w:t>
      </w:r>
      <w:r w:rsidR="00C031BB" w:rsidRPr="003018BA">
        <w:rPr>
          <w:rStyle w:val="af7"/>
        </w:rPr>
        <w:t>CardNo</w:t>
      </w:r>
      <w:r w:rsidR="00C031BB">
        <w:rPr>
          <w:rStyle w:val="af7"/>
          <w:rFonts w:hint="eastAsia"/>
        </w:rPr>
        <w:t>=003F8</w:t>
      </w:r>
      <w:r w:rsidR="00C624E5">
        <w:rPr>
          <w:rStyle w:val="af7"/>
          <w:rFonts w:hint="eastAsia"/>
        </w:rPr>
        <w:t>&amp;</w:t>
      </w:r>
      <w:r w:rsidR="00C624E5" w:rsidRPr="00EB393D">
        <w:rPr>
          <w:rStyle w:val="af7"/>
        </w:rPr>
        <w:t>photo</w:t>
      </w:r>
      <w:r w:rsidR="00C624E5">
        <w:rPr>
          <w:rStyle w:val="af7"/>
          <w:rFonts w:hint="eastAsia"/>
        </w:rPr>
        <w:t>=</w:t>
      </w:r>
    </w:p>
    <w:p w:rsidR="00C624E5" w:rsidRDefault="00C624E5" w:rsidP="00C624E5">
      <w:pPr>
        <w:rPr>
          <w:b/>
        </w:rPr>
      </w:pPr>
      <w:r>
        <w:rPr>
          <w:rFonts w:hint="eastAsia"/>
          <w:b/>
        </w:rPr>
        <w:t>成功回复示例</w:t>
      </w:r>
      <w:r>
        <w:rPr>
          <w:rFonts w:hint="eastAsia"/>
          <w:b/>
        </w:rPr>
        <w:t>:</w:t>
      </w:r>
    </w:p>
    <w:p w:rsidR="00C624E5" w:rsidRPr="007F1246" w:rsidRDefault="00C624E5"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C624E5" w:rsidRDefault="00C624E5" w:rsidP="00C624E5">
      <w:pPr>
        <w:rPr>
          <w:b/>
        </w:rPr>
      </w:pPr>
      <w:r>
        <w:rPr>
          <w:rFonts w:hint="eastAsia"/>
          <w:b/>
        </w:rPr>
        <w:t>失败回复示例</w:t>
      </w:r>
      <w:r>
        <w:rPr>
          <w:rFonts w:hint="eastAsia"/>
          <w:b/>
        </w:rPr>
        <w:t>:</w:t>
      </w:r>
    </w:p>
    <w:p w:rsidR="00C624E5" w:rsidRPr="007F1246" w:rsidRDefault="00C624E5"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624E5" w:rsidRDefault="00C624E5" w:rsidP="006268FD">
      <w:pPr>
        <w:rPr>
          <w:b/>
        </w:rPr>
      </w:pPr>
    </w:p>
    <w:p w:rsidR="006268FD" w:rsidRPr="00B5638D" w:rsidRDefault="006268FD" w:rsidP="006268FD">
      <w:pPr>
        <w:pStyle w:val="3"/>
      </w:pPr>
      <w:r>
        <w:rPr>
          <w:rFonts w:hint="eastAsia"/>
        </w:rPr>
        <w:t>删除接口</w:t>
      </w:r>
    </w:p>
    <w:p w:rsidR="006268FD" w:rsidRPr="00E47307" w:rsidRDefault="006268FD" w:rsidP="006268FD">
      <w:pPr>
        <w:rPr>
          <w:b/>
        </w:rPr>
      </w:pPr>
      <w:r w:rsidRPr="00E47307">
        <w:rPr>
          <w:rFonts w:hint="eastAsia"/>
          <w:b/>
        </w:rPr>
        <w:t>url:</w:t>
      </w:r>
    </w:p>
    <w:p w:rsidR="006268FD" w:rsidRPr="008510B3" w:rsidRDefault="005446D3"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3"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Delete</w:t>
      </w:r>
      <w:r w:rsidR="001A4BC6">
        <w:rPr>
          <w:rStyle w:val="af7"/>
          <w:rFonts w:hint="eastAsia"/>
        </w:rPr>
        <w:t>CardIssue</w:t>
      </w:r>
    </w:p>
    <w:p w:rsidR="006268FD" w:rsidRDefault="006268FD" w:rsidP="006268FD">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D82833" w:rsidRDefault="00D82833" w:rsidP="00257D25">
      <w:pPr>
        <w:pStyle w:val="4"/>
        <w:numPr>
          <w:ilvl w:val="3"/>
          <w:numId w:val="1"/>
        </w:numPr>
      </w:pPr>
      <w:r>
        <w:rPr>
          <w:rFonts w:hint="eastAsia"/>
        </w:rPr>
        <w:t>删除</w:t>
      </w:r>
      <w:r w:rsidR="00ED4DAC">
        <w:rPr>
          <w:rFonts w:hint="eastAsia"/>
        </w:rPr>
        <w:t>车辆</w:t>
      </w:r>
      <w:r>
        <w:rPr>
          <w:rFonts w:hint="eastAsia"/>
        </w:rPr>
        <w:t>照片接口</w:t>
      </w:r>
    </w:p>
    <w:p w:rsidR="00D82833" w:rsidRPr="00E47307" w:rsidRDefault="00D82833" w:rsidP="00D82833">
      <w:pPr>
        <w:rPr>
          <w:b/>
        </w:rPr>
      </w:pPr>
      <w:r w:rsidRPr="00E47307">
        <w:rPr>
          <w:rFonts w:hint="eastAsia"/>
          <w:b/>
        </w:rPr>
        <w:t>url:</w:t>
      </w:r>
    </w:p>
    <w:p w:rsidR="00D82833" w:rsidRPr="008510B3" w:rsidRDefault="005446D3"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4" w:history="1">
        <w:r w:rsidR="00653271" w:rsidRPr="00506A16">
          <w:rPr>
            <w:rStyle w:val="af7"/>
          </w:rPr>
          <w:t>http://192</w:t>
        </w:r>
      </w:hyperlink>
      <w:r w:rsidR="00D82833">
        <w:rPr>
          <w:rStyle w:val="af7"/>
        </w:rPr>
        <w:t>.168.2.158</w:t>
      </w:r>
      <w:r w:rsidR="00D82833" w:rsidRPr="008510B3">
        <w:rPr>
          <w:rStyle w:val="af7"/>
        </w:rPr>
        <w:t>:9000/ParkAPI/</w:t>
      </w:r>
      <w:r w:rsidR="00D82833">
        <w:rPr>
          <w:rStyle w:val="af7"/>
          <w:rFonts w:hint="eastAsia"/>
        </w:rPr>
        <w:t>DeleteCarPhoto</w:t>
      </w:r>
    </w:p>
    <w:p w:rsidR="00D82833" w:rsidRPr="005879B3" w:rsidRDefault="00D82833" w:rsidP="00D82833">
      <w:pPr>
        <w:rPr>
          <w:b/>
        </w:rPr>
      </w:pPr>
      <w:r w:rsidRPr="00E47307">
        <w:rPr>
          <w:b/>
        </w:rPr>
        <w:t>HTTP</w:t>
      </w:r>
      <w:r w:rsidRPr="00E47307">
        <w:rPr>
          <w:rFonts w:hint="eastAsia"/>
          <w:b/>
        </w:rPr>
        <w:t>请求</w:t>
      </w:r>
      <w:r w:rsidRPr="00E47307">
        <w:rPr>
          <w:b/>
        </w:rPr>
        <w:t>方式</w:t>
      </w:r>
      <w:r w:rsidRPr="00E47307">
        <w:rPr>
          <w:rFonts w:hint="eastAsia"/>
          <w:b/>
        </w:rPr>
        <w:t>：</w:t>
      </w:r>
    </w:p>
    <w:p w:rsidR="00D82833" w:rsidRDefault="00D82833" w:rsidP="00D82833">
      <w:r>
        <w:t>POST</w:t>
      </w:r>
      <w:r>
        <w:t>，</w:t>
      </w:r>
      <w:r>
        <w:t>GET</w:t>
      </w:r>
    </w:p>
    <w:p w:rsidR="00D82833" w:rsidRDefault="00D82833" w:rsidP="00D8283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82833" w:rsidTr="003206DF">
        <w:tc>
          <w:tcPr>
            <w:tcW w:w="1809"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说明</w:t>
            </w:r>
          </w:p>
        </w:tc>
      </w:tr>
      <w:tr w:rsidR="00D82833" w:rsidTr="003206DF">
        <w:tc>
          <w:tcPr>
            <w:tcW w:w="1809" w:type="dxa"/>
          </w:tcPr>
          <w:p w:rsidR="00D82833" w:rsidRPr="00EC78A7" w:rsidRDefault="00D82833" w:rsidP="003206DF">
            <w:pPr>
              <w:spacing w:line="264" w:lineRule="auto"/>
              <w:rPr>
                <w:b/>
                <w:kern w:val="2"/>
              </w:rPr>
            </w:pPr>
            <w:r w:rsidRPr="00EC78A7">
              <w:rPr>
                <w:b/>
                <w:kern w:val="2"/>
              </w:rPr>
              <w:lastRenderedPageBreak/>
              <w:t>token</w:t>
            </w:r>
          </w:p>
        </w:tc>
        <w:tc>
          <w:tcPr>
            <w:tcW w:w="1024" w:type="dxa"/>
          </w:tcPr>
          <w:p w:rsidR="00D82833" w:rsidRPr="00E00670" w:rsidRDefault="00D82833"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2833" w:rsidRPr="00E00670" w:rsidRDefault="00D82833"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82833" w:rsidRPr="00E00670" w:rsidRDefault="00D82833"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819C8" w:rsidTr="003206DF">
        <w:tc>
          <w:tcPr>
            <w:tcW w:w="1809" w:type="dxa"/>
          </w:tcPr>
          <w:p w:rsidR="002819C8" w:rsidRPr="00731E2C" w:rsidRDefault="002819C8" w:rsidP="003206DF">
            <w:pPr>
              <w:spacing w:line="264" w:lineRule="auto"/>
              <w:rPr>
                <w:kern w:val="2"/>
              </w:rPr>
            </w:pPr>
            <w:r w:rsidRPr="00731E2C">
              <w:rPr>
                <w:kern w:val="2"/>
              </w:rPr>
              <w:t>CardNo</w:t>
            </w:r>
          </w:p>
        </w:tc>
        <w:tc>
          <w:tcPr>
            <w:tcW w:w="1024" w:type="dxa"/>
          </w:tcPr>
          <w:p w:rsidR="002819C8" w:rsidRPr="00E00670" w:rsidRDefault="002819C8"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819C8" w:rsidRPr="00E00670" w:rsidRDefault="002819C8"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2819C8" w:rsidTr="003206DF">
        <w:tc>
          <w:tcPr>
            <w:tcW w:w="1809" w:type="dxa"/>
          </w:tcPr>
          <w:p w:rsidR="002819C8" w:rsidRPr="00731E2C" w:rsidRDefault="002819C8" w:rsidP="003206DF">
            <w:pPr>
              <w:spacing w:line="264" w:lineRule="auto"/>
              <w:rPr>
                <w:kern w:val="2"/>
              </w:rPr>
            </w:pPr>
            <w:r w:rsidRPr="00731E2C">
              <w:rPr>
                <w:kern w:val="2"/>
              </w:rPr>
              <w:t>CPH</w:t>
            </w:r>
          </w:p>
        </w:tc>
        <w:tc>
          <w:tcPr>
            <w:tcW w:w="1024" w:type="dxa"/>
          </w:tcPr>
          <w:p w:rsidR="002819C8" w:rsidRPr="00E00670" w:rsidRDefault="002819C8"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D82833" w:rsidTr="003206DF">
        <w:tc>
          <w:tcPr>
            <w:tcW w:w="1809" w:type="dxa"/>
          </w:tcPr>
          <w:p w:rsidR="00D82833" w:rsidRDefault="00D82833"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82833" w:rsidRPr="00E00670" w:rsidRDefault="00D8283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82833" w:rsidRPr="00E00670" w:rsidRDefault="00D82833"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82833" w:rsidRDefault="00D82833"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82833" w:rsidRDefault="00D82833" w:rsidP="00D82833">
      <w:pPr>
        <w:rPr>
          <w:b/>
        </w:rPr>
      </w:pPr>
      <w:r>
        <w:rPr>
          <w:rFonts w:hint="eastAsia"/>
          <w:b/>
        </w:rPr>
        <w:t>返回</w:t>
      </w:r>
      <w:r>
        <w:rPr>
          <w:b/>
        </w:rPr>
        <w:t>数据</w:t>
      </w:r>
      <w:r w:rsidRPr="0050700F">
        <w:rPr>
          <w:rFonts w:hint="eastAsia"/>
          <w:b/>
        </w:rPr>
        <w:t>格式</w:t>
      </w:r>
      <w:r>
        <w:rPr>
          <w:rFonts w:hint="eastAsia"/>
          <w:b/>
        </w:rPr>
        <w:t>:</w:t>
      </w:r>
    </w:p>
    <w:p w:rsidR="00D82833" w:rsidRPr="0051022D" w:rsidRDefault="00D82833" w:rsidP="00D82833">
      <w:r>
        <w:t>JSON</w:t>
      </w:r>
    </w:p>
    <w:p w:rsidR="00D82833" w:rsidRDefault="00D82833" w:rsidP="00D8283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82833"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说明</w:t>
            </w:r>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2833"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D82833" w:rsidRDefault="00D82833" w:rsidP="00D82833">
      <w:pPr>
        <w:rPr>
          <w:b/>
        </w:rPr>
      </w:pPr>
    </w:p>
    <w:p w:rsidR="00D82833" w:rsidRDefault="00D82833" w:rsidP="00D82833">
      <w:pPr>
        <w:rPr>
          <w:b/>
        </w:rPr>
      </w:pPr>
      <w:r>
        <w:rPr>
          <w:rFonts w:hint="eastAsia"/>
          <w:b/>
        </w:rPr>
        <w:t>请求示例：</w:t>
      </w:r>
    </w:p>
    <w:p w:rsidR="00D82833" w:rsidRPr="008510B3" w:rsidRDefault="005446D3"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5" w:history="1">
        <w:r w:rsidR="00653271" w:rsidRPr="00506A16">
          <w:rPr>
            <w:rStyle w:val="af7"/>
          </w:rPr>
          <w:t>http://192</w:t>
        </w:r>
      </w:hyperlink>
      <w:r w:rsidR="00D82833">
        <w:rPr>
          <w:rStyle w:val="af7"/>
        </w:rPr>
        <w:t>.168.2.158</w:t>
      </w:r>
      <w:r w:rsidR="00D82833" w:rsidRPr="008510B3">
        <w:rPr>
          <w:rStyle w:val="af7"/>
        </w:rPr>
        <w:t>:9000/ParkAPI/</w:t>
      </w:r>
      <w:r w:rsidR="00D82833" w:rsidRPr="0069679C">
        <w:rPr>
          <w:rStyle w:val="af7"/>
          <w:rFonts w:hint="eastAsia"/>
        </w:rPr>
        <w:t xml:space="preserve"> </w:t>
      </w:r>
      <w:r w:rsidR="005267ED">
        <w:rPr>
          <w:rStyle w:val="af7"/>
          <w:rFonts w:hint="eastAsia"/>
        </w:rPr>
        <w:t>DeleteCarPhoto</w:t>
      </w:r>
      <w:r w:rsidR="00D82833" w:rsidRPr="008510B3">
        <w:rPr>
          <w:rStyle w:val="af7"/>
        </w:rPr>
        <w:t>?token=daa2f13951c447d5b9988f50751bcf4b</w:t>
      </w:r>
      <w:r w:rsidR="00D82833">
        <w:rPr>
          <w:rStyle w:val="af7"/>
          <w:rFonts w:hint="eastAsia"/>
        </w:rPr>
        <w:t>&amp;</w:t>
      </w:r>
      <w:r w:rsidR="005267ED" w:rsidRPr="003018BA">
        <w:rPr>
          <w:rStyle w:val="af7"/>
        </w:rPr>
        <w:t>CardNo</w:t>
      </w:r>
      <w:r w:rsidR="005267ED">
        <w:rPr>
          <w:rStyle w:val="af7"/>
          <w:rFonts w:hint="eastAsia"/>
        </w:rPr>
        <w:t>=003F8</w:t>
      </w:r>
    </w:p>
    <w:p w:rsidR="00D82833" w:rsidRDefault="00D82833" w:rsidP="00D82833">
      <w:pPr>
        <w:rPr>
          <w:b/>
        </w:rPr>
      </w:pPr>
      <w:r>
        <w:rPr>
          <w:rFonts w:hint="eastAsia"/>
          <w:b/>
        </w:rPr>
        <w:t>成功回复示例</w:t>
      </w:r>
      <w:r>
        <w:rPr>
          <w:rFonts w:hint="eastAsia"/>
          <w:b/>
        </w:rPr>
        <w:t>:</w:t>
      </w:r>
    </w:p>
    <w:p w:rsidR="00D82833" w:rsidRPr="007F1246" w:rsidRDefault="00D82833"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D82833" w:rsidRDefault="00D82833" w:rsidP="00D82833">
      <w:pPr>
        <w:rPr>
          <w:b/>
        </w:rPr>
      </w:pPr>
      <w:r>
        <w:rPr>
          <w:rFonts w:hint="eastAsia"/>
          <w:b/>
        </w:rPr>
        <w:t>失败回复示例</w:t>
      </w:r>
      <w:r>
        <w:rPr>
          <w:rFonts w:hint="eastAsia"/>
          <w:b/>
        </w:rPr>
        <w:t>:</w:t>
      </w:r>
    </w:p>
    <w:p w:rsidR="00D82833" w:rsidRPr="007F1246" w:rsidRDefault="00D82833"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11C8F" w:rsidRDefault="00911C8F" w:rsidP="00257D25">
      <w:pPr>
        <w:pStyle w:val="4"/>
        <w:numPr>
          <w:ilvl w:val="3"/>
          <w:numId w:val="1"/>
        </w:numPr>
      </w:pPr>
      <w:r>
        <w:rPr>
          <w:rFonts w:hint="eastAsia"/>
        </w:rPr>
        <w:t>注销车辆接口</w:t>
      </w:r>
    </w:p>
    <w:p w:rsidR="00911C8F" w:rsidRPr="00E47307" w:rsidRDefault="00911C8F" w:rsidP="00911C8F">
      <w:pPr>
        <w:rPr>
          <w:b/>
        </w:rPr>
      </w:pPr>
      <w:r w:rsidRPr="00E47307">
        <w:rPr>
          <w:rFonts w:hint="eastAsia"/>
          <w:b/>
        </w:rPr>
        <w:t>url:</w:t>
      </w:r>
    </w:p>
    <w:p w:rsidR="00911C8F" w:rsidRPr="008510B3" w:rsidRDefault="005446D3" w:rsidP="00911C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6" w:history="1">
        <w:r w:rsidR="00911C8F" w:rsidRPr="00506A16">
          <w:rPr>
            <w:rStyle w:val="af7"/>
          </w:rPr>
          <w:t>http://192</w:t>
        </w:r>
      </w:hyperlink>
      <w:r w:rsidR="00911C8F">
        <w:rPr>
          <w:rStyle w:val="af7"/>
        </w:rPr>
        <w:t>.168.2.158</w:t>
      </w:r>
      <w:r w:rsidR="00911C8F" w:rsidRPr="008510B3">
        <w:rPr>
          <w:rStyle w:val="af7"/>
        </w:rPr>
        <w:t>:9000/ParkAPI/</w:t>
      </w:r>
      <w:r w:rsidR="00911C8F" w:rsidRPr="00911C8F">
        <w:rPr>
          <w:rStyle w:val="af7"/>
        </w:rPr>
        <w:t>CardIssueCancellation</w:t>
      </w:r>
    </w:p>
    <w:p w:rsidR="00911C8F" w:rsidRPr="005879B3" w:rsidRDefault="00911C8F" w:rsidP="00911C8F">
      <w:pPr>
        <w:rPr>
          <w:b/>
        </w:rPr>
      </w:pPr>
      <w:r w:rsidRPr="00E47307">
        <w:rPr>
          <w:b/>
        </w:rPr>
        <w:t>HTTP</w:t>
      </w:r>
      <w:r w:rsidRPr="00E47307">
        <w:rPr>
          <w:rFonts w:hint="eastAsia"/>
          <w:b/>
        </w:rPr>
        <w:t>请求</w:t>
      </w:r>
      <w:r w:rsidRPr="00E47307">
        <w:rPr>
          <w:b/>
        </w:rPr>
        <w:t>方式</w:t>
      </w:r>
      <w:r w:rsidRPr="00E47307">
        <w:rPr>
          <w:rFonts w:hint="eastAsia"/>
          <w:b/>
        </w:rPr>
        <w:t>：</w:t>
      </w:r>
    </w:p>
    <w:p w:rsidR="00911C8F" w:rsidRDefault="00911C8F" w:rsidP="00911C8F">
      <w:r>
        <w:t>POST</w:t>
      </w:r>
      <w:r>
        <w:t>，</w:t>
      </w:r>
      <w:r>
        <w:t>GET</w:t>
      </w:r>
    </w:p>
    <w:p w:rsidR="00911C8F" w:rsidRDefault="00911C8F" w:rsidP="00911C8F">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911C8F" w:rsidTr="00987021">
        <w:tc>
          <w:tcPr>
            <w:tcW w:w="1809" w:type="dxa"/>
            <w:shd w:val="clear" w:color="auto" w:fill="B8CCE4"/>
          </w:tcPr>
          <w:p w:rsidR="00911C8F" w:rsidRDefault="00911C8F" w:rsidP="0098702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11C8F" w:rsidRDefault="00911C8F" w:rsidP="0098702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11C8F" w:rsidRDefault="00911C8F" w:rsidP="0098702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911C8F" w:rsidRDefault="00911C8F" w:rsidP="00987021">
            <w:pPr>
              <w:spacing w:line="264" w:lineRule="auto"/>
              <w:rPr>
                <w:rFonts w:ascii="Consolas" w:hAnsi="Consolas" w:cs="Consolas"/>
              </w:rPr>
            </w:pPr>
            <w:r>
              <w:rPr>
                <w:rFonts w:ascii="Consolas" w:hAnsi="Consolas" w:cs="Consolas" w:hint="eastAsia"/>
              </w:rPr>
              <w:t>说明</w:t>
            </w:r>
          </w:p>
        </w:tc>
      </w:tr>
      <w:tr w:rsidR="00911C8F" w:rsidTr="00987021">
        <w:tc>
          <w:tcPr>
            <w:tcW w:w="1809" w:type="dxa"/>
          </w:tcPr>
          <w:p w:rsidR="00911C8F" w:rsidRPr="00EC78A7" w:rsidRDefault="00911C8F" w:rsidP="00987021">
            <w:pPr>
              <w:spacing w:line="264" w:lineRule="auto"/>
              <w:rPr>
                <w:b/>
                <w:kern w:val="2"/>
              </w:rPr>
            </w:pPr>
            <w:r w:rsidRPr="00EC78A7">
              <w:rPr>
                <w:b/>
                <w:kern w:val="2"/>
              </w:rPr>
              <w:t>token</w:t>
            </w:r>
          </w:p>
        </w:tc>
        <w:tc>
          <w:tcPr>
            <w:tcW w:w="1024" w:type="dxa"/>
          </w:tcPr>
          <w:p w:rsidR="00911C8F" w:rsidRPr="00E00670" w:rsidRDefault="00911C8F" w:rsidP="0098702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11C8F" w:rsidRPr="00E00670" w:rsidRDefault="00911C8F" w:rsidP="0098702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911C8F" w:rsidRPr="00E00670" w:rsidRDefault="00911C8F" w:rsidP="0098702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F4446" w:rsidTr="00987021">
        <w:tc>
          <w:tcPr>
            <w:tcW w:w="1809" w:type="dxa"/>
          </w:tcPr>
          <w:p w:rsidR="006F4446" w:rsidRPr="00731E2C" w:rsidRDefault="006F4446" w:rsidP="00987021">
            <w:pPr>
              <w:spacing w:line="264" w:lineRule="auto"/>
              <w:rPr>
                <w:kern w:val="2"/>
              </w:rPr>
            </w:pPr>
            <w:r w:rsidRPr="006F4446">
              <w:rPr>
                <w:kern w:val="2"/>
              </w:rPr>
              <w:t>IDList</w:t>
            </w:r>
          </w:p>
        </w:tc>
        <w:tc>
          <w:tcPr>
            <w:tcW w:w="1024" w:type="dxa"/>
          </w:tcPr>
          <w:p w:rsidR="006F4446" w:rsidRPr="00E00670" w:rsidRDefault="006F4446" w:rsidP="004721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4446" w:rsidRPr="00E00670" w:rsidRDefault="006F4446" w:rsidP="004721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F4446" w:rsidRDefault="006F4446" w:rsidP="006F4446">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ID</w:t>
            </w:r>
            <w:r>
              <w:rPr>
                <w:rFonts w:ascii="Consolas" w:hAnsi="Consolas" w:cs="Consolas" w:hint="eastAsia"/>
                <w:sz w:val="18"/>
                <w:szCs w:val="18"/>
              </w:rPr>
              <w:t>字段的值组成的数组。</w:t>
            </w:r>
            <w:r w:rsidRPr="006F4446">
              <w:rPr>
                <w:kern w:val="2"/>
              </w:rPr>
              <w:t>IDList</w:t>
            </w:r>
            <w:r>
              <w:rPr>
                <w:rFonts w:ascii="Consolas" w:hAnsi="Consolas" w:cs="Consolas" w:hint="eastAsia"/>
                <w:sz w:val="18"/>
                <w:szCs w:val="18"/>
              </w:rPr>
              <w:t>、</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参数不能同时为空；如果同时指定了三个参数的值，服务器优先按</w:t>
            </w:r>
            <w:r w:rsidRPr="006F4446">
              <w:rPr>
                <w:kern w:val="2"/>
              </w:rPr>
              <w:t>IDList</w:t>
            </w:r>
            <w:r>
              <w:rPr>
                <w:rFonts w:ascii="Consolas" w:hAnsi="Consolas" w:cs="Consolas" w:hint="eastAsia"/>
                <w:sz w:val="18"/>
                <w:szCs w:val="18"/>
              </w:rPr>
              <w:t>参数注销车辆，找不到再按</w:t>
            </w:r>
            <w:r>
              <w:rPr>
                <w:rFonts w:ascii="Consolas" w:hAnsi="Consolas" w:cs="Consolas" w:hint="eastAsia"/>
                <w:sz w:val="18"/>
                <w:szCs w:val="18"/>
              </w:rPr>
              <w:t>CardNo</w:t>
            </w:r>
            <w:r>
              <w:rPr>
                <w:rFonts w:ascii="Consolas" w:hAnsi="Consolas" w:cs="Consolas" w:hint="eastAsia"/>
                <w:sz w:val="18"/>
                <w:szCs w:val="18"/>
              </w:rPr>
              <w:t>注销，仍然找不到再按</w:t>
            </w:r>
            <w:r>
              <w:rPr>
                <w:rFonts w:ascii="Consolas" w:hAnsi="Consolas" w:cs="Consolas" w:hint="eastAsia"/>
                <w:sz w:val="18"/>
                <w:szCs w:val="18"/>
              </w:rPr>
              <w:t>CPH</w:t>
            </w:r>
            <w:r>
              <w:rPr>
                <w:rFonts w:ascii="Consolas" w:hAnsi="Consolas" w:cs="Consolas" w:hint="eastAsia"/>
                <w:sz w:val="18"/>
                <w:szCs w:val="18"/>
              </w:rPr>
              <w:t>注销。</w:t>
            </w:r>
          </w:p>
        </w:tc>
      </w:tr>
      <w:tr w:rsidR="006F4446" w:rsidTr="00987021">
        <w:tc>
          <w:tcPr>
            <w:tcW w:w="1809" w:type="dxa"/>
          </w:tcPr>
          <w:p w:rsidR="006F4446" w:rsidRPr="00731E2C" w:rsidRDefault="006F4446" w:rsidP="004721A9">
            <w:pPr>
              <w:spacing w:line="264" w:lineRule="auto"/>
              <w:rPr>
                <w:kern w:val="2"/>
              </w:rPr>
            </w:pPr>
            <w:r w:rsidRPr="00731E2C">
              <w:rPr>
                <w:kern w:val="2"/>
              </w:rPr>
              <w:t>CardNo</w:t>
            </w:r>
          </w:p>
        </w:tc>
        <w:tc>
          <w:tcPr>
            <w:tcW w:w="1024" w:type="dxa"/>
          </w:tcPr>
          <w:p w:rsidR="006F4446" w:rsidRPr="00E00670" w:rsidRDefault="006F4446" w:rsidP="004721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4446" w:rsidRPr="00E00670" w:rsidRDefault="006F4446" w:rsidP="004721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F4446" w:rsidRDefault="006F4446" w:rsidP="004721A9">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sidRPr="006F4446">
              <w:rPr>
                <w:kern w:val="2"/>
              </w:rPr>
              <w:t>IDList</w:t>
            </w:r>
            <w:r>
              <w:rPr>
                <w:rFonts w:ascii="Consolas" w:hAnsi="Consolas" w:cs="Consolas" w:hint="eastAsia"/>
                <w:sz w:val="18"/>
                <w:szCs w:val="18"/>
              </w:rPr>
              <w:t>、</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参数不能同时为空；如果同时指定了三个参数的值，服务器优先按</w:t>
            </w:r>
            <w:r w:rsidRPr="006F4446">
              <w:rPr>
                <w:kern w:val="2"/>
              </w:rPr>
              <w:t>IDList</w:t>
            </w:r>
            <w:r>
              <w:rPr>
                <w:rFonts w:ascii="Consolas" w:hAnsi="Consolas" w:cs="Consolas" w:hint="eastAsia"/>
                <w:sz w:val="18"/>
                <w:szCs w:val="18"/>
              </w:rPr>
              <w:t>参数注销车辆，找不到再按</w:t>
            </w:r>
            <w:r>
              <w:rPr>
                <w:rFonts w:ascii="Consolas" w:hAnsi="Consolas" w:cs="Consolas" w:hint="eastAsia"/>
                <w:sz w:val="18"/>
                <w:szCs w:val="18"/>
              </w:rPr>
              <w:t>CardNo</w:t>
            </w:r>
            <w:r>
              <w:rPr>
                <w:rFonts w:ascii="Consolas" w:hAnsi="Consolas" w:cs="Consolas" w:hint="eastAsia"/>
                <w:sz w:val="18"/>
                <w:szCs w:val="18"/>
              </w:rPr>
              <w:t>注销，仍然找不到再按</w:t>
            </w:r>
            <w:r>
              <w:rPr>
                <w:rFonts w:ascii="Consolas" w:hAnsi="Consolas" w:cs="Consolas" w:hint="eastAsia"/>
                <w:sz w:val="18"/>
                <w:szCs w:val="18"/>
              </w:rPr>
              <w:t>CPH</w:t>
            </w:r>
            <w:r>
              <w:rPr>
                <w:rFonts w:ascii="Consolas" w:hAnsi="Consolas" w:cs="Consolas" w:hint="eastAsia"/>
                <w:sz w:val="18"/>
                <w:szCs w:val="18"/>
              </w:rPr>
              <w:t>注销。</w:t>
            </w:r>
          </w:p>
        </w:tc>
      </w:tr>
      <w:tr w:rsidR="006F4446" w:rsidTr="00987021">
        <w:tc>
          <w:tcPr>
            <w:tcW w:w="1809" w:type="dxa"/>
          </w:tcPr>
          <w:p w:rsidR="006F4446" w:rsidRPr="00731E2C" w:rsidRDefault="006F4446" w:rsidP="00987021">
            <w:pPr>
              <w:spacing w:line="264" w:lineRule="auto"/>
              <w:rPr>
                <w:kern w:val="2"/>
              </w:rPr>
            </w:pPr>
            <w:r w:rsidRPr="00731E2C">
              <w:rPr>
                <w:kern w:val="2"/>
              </w:rPr>
              <w:t>CPH</w:t>
            </w:r>
          </w:p>
        </w:tc>
        <w:tc>
          <w:tcPr>
            <w:tcW w:w="1024" w:type="dxa"/>
          </w:tcPr>
          <w:p w:rsidR="006F4446" w:rsidRPr="00E00670" w:rsidRDefault="006F4446" w:rsidP="0098702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4446" w:rsidRDefault="006F4446" w:rsidP="0098702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F4446" w:rsidRDefault="006F4446" w:rsidP="00987021">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sidRPr="006F4446">
              <w:rPr>
                <w:kern w:val="2"/>
              </w:rPr>
              <w:t>IDList</w:t>
            </w:r>
            <w:r>
              <w:rPr>
                <w:rFonts w:ascii="Consolas" w:hAnsi="Consolas" w:cs="Consolas" w:hint="eastAsia"/>
                <w:sz w:val="18"/>
                <w:szCs w:val="18"/>
              </w:rPr>
              <w:t>、</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参数不能同时为空；如果同时指定了三个参数的值，服务器优先按</w:t>
            </w:r>
            <w:r w:rsidRPr="006F4446">
              <w:rPr>
                <w:kern w:val="2"/>
              </w:rPr>
              <w:t>IDList</w:t>
            </w:r>
            <w:r>
              <w:rPr>
                <w:rFonts w:ascii="Consolas" w:hAnsi="Consolas" w:cs="Consolas" w:hint="eastAsia"/>
                <w:sz w:val="18"/>
                <w:szCs w:val="18"/>
              </w:rPr>
              <w:t>参数注销车辆，找不到再按</w:t>
            </w:r>
            <w:r>
              <w:rPr>
                <w:rFonts w:ascii="Consolas" w:hAnsi="Consolas" w:cs="Consolas" w:hint="eastAsia"/>
                <w:sz w:val="18"/>
                <w:szCs w:val="18"/>
              </w:rPr>
              <w:t>CardNo</w:t>
            </w:r>
            <w:r>
              <w:rPr>
                <w:rFonts w:ascii="Consolas" w:hAnsi="Consolas" w:cs="Consolas" w:hint="eastAsia"/>
                <w:sz w:val="18"/>
                <w:szCs w:val="18"/>
              </w:rPr>
              <w:t>注销，仍然找不到再按</w:t>
            </w:r>
            <w:r>
              <w:rPr>
                <w:rFonts w:ascii="Consolas" w:hAnsi="Consolas" w:cs="Consolas" w:hint="eastAsia"/>
                <w:sz w:val="18"/>
                <w:szCs w:val="18"/>
              </w:rPr>
              <w:t>CPH</w:t>
            </w:r>
            <w:r>
              <w:rPr>
                <w:rFonts w:ascii="Consolas" w:hAnsi="Consolas" w:cs="Consolas" w:hint="eastAsia"/>
                <w:sz w:val="18"/>
                <w:szCs w:val="18"/>
              </w:rPr>
              <w:t>注销。</w:t>
            </w:r>
          </w:p>
        </w:tc>
      </w:tr>
      <w:tr w:rsidR="006F4446" w:rsidTr="00987021">
        <w:tc>
          <w:tcPr>
            <w:tcW w:w="1809" w:type="dxa"/>
          </w:tcPr>
          <w:p w:rsidR="006F4446" w:rsidRPr="00731E2C" w:rsidRDefault="006F4446" w:rsidP="00987021">
            <w:pPr>
              <w:spacing w:line="264" w:lineRule="auto"/>
              <w:rPr>
                <w:kern w:val="2"/>
              </w:rPr>
            </w:pPr>
            <w:r w:rsidRPr="000B1360">
              <w:rPr>
                <w:kern w:val="2"/>
              </w:rPr>
              <w:t>ForceCancel</w:t>
            </w:r>
          </w:p>
        </w:tc>
        <w:tc>
          <w:tcPr>
            <w:tcW w:w="1024" w:type="dxa"/>
          </w:tcPr>
          <w:p w:rsidR="006F4446" w:rsidRPr="00E00670" w:rsidRDefault="006F4446" w:rsidP="00987021">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6F4446" w:rsidRDefault="006F4446" w:rsidP="0098702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F4446" w:rsidRDefault="006F4446" w:rsidP="00987021">
            <w:pPr>
              <w:spacing w:line="264" w:lineRule="auto"/>
              <w:rPr>
                <w:rFonts w:ascii="Consolas" w:hAnsi="Consolas" w:cs="Consolas"/>
                <w:sz w:val="18"/>
                <w:szCs w:val="18"/>
              </w:rPr>
            </w:pPr>
            <w:r>
              <w:rPr>
                <w:rFonts w:ascii="Consolas" w:hAnsi="Consolas" w:cs="Consolas" w:hint="eastAsia"/>
                <w:sz w:val="18"/>
                <w:szCs w:val="18"/>
              </w:rPr>
              <w:t>如果将要注销的车辆已经入场，是否强制注销并更改场内记录的计费类型为临时车</w:t>
            </w:r>
            <w:r>
              <w:rPr>
                <w:rFonts w:ascii="Consolas" w:hAnsi="Consolas" w:cs="Consolas" w:hint="eastAsia"/>
                <w:sz w:val="18"/>
                <w:szCs w:val="18"/>
              </w:rPr>
              <w:t>A</w:t>
            </w:r>
            <w:r>
              <w:rPr>
                <w:rFonts w:ascii="Consolas" w:hAnsi="Consolas" w:cs="Consolas" w:hint="eastAsia"/>
                <w:sz w:val="18"/>
                <w:szCs w:val="18"/>
              </w:rPr>
              <w:t>。默认否。</w:t>
            </w:r>
          </w:p>
        </w:tc>
      </w:tr>
      <w:tr w:rsidR="006F4446" w:rsidTr="00987021">
        <w:tc>
          <w:tcPr>
            <w:tcW w:w="1809" w:type="dxa"/>
          </w:tcPr>
          <w:p w:rsidR="006F4446" w:rsidRDefault="006F4446" w:rsidP="0098702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F4446" w:rsidRPr="00E00670" w:rsidRDefault="006F4446" w:rsidP="0098702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4446" w:rsidRPr="00E00670" w:rsidRDefault="006F4446" w:rsidP="0098702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F4446" w:rsidRDefault="006F4446" w:rsidP="0098702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11C8F" w:rsidRDefault="00911C8F" w:rsidP="00911C8F">
      <w:pPr>
        <w:rPr>
          <w:b/>
        </w:rPr>
      </w:pPr>
      <w:r>
        <w:rPr>
          <w:rFonts w:hint="eastAsia"/>
          <w:b/>
        </w:rPr>
        <w:t>返回</w:t>
      </w:r>
      <w:r>
        <w:rPr>
          <w:b/>
        </w:rPr>
        <w:t>数据</w:t>
      </w:r>
      <w:r w:rsidRPr="0050700F">
        <w:rPr>
          <w:rFonts w:hint="eastAsia"/>
          <w:b/>
        </w:rPr>
        <w:t>格式</w:t>
      </w:r>
      <w:r>
        <w:rPr>
          <w:rFonts w:hint="eastAsia"/>
          <w:b/>
        </w:rPr>
        <w:t>:</w:t>
      </w:r>
    </w:p>
    <w:p w:rsidR="00911C8F" w:rsidRPr="0051022D" w:rsidRDefault="00911C8F" w:rsidP="00911C8F">
      <w:r>
        <w:t>JSON</w:t>
      </w:r>
    </w:p>
    <w:p w:rsidR="00911C8F" w:rsidRDefault="00911C8F" w:rsidP="00911C8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11C8F" w:rsidTr="0098702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11C8F" w:rsidRDefault="00911C8F" w:rsidP="0098702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11C8F" w:rsidRDefault="00911C8F" w:rsidP="0098702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11C8F" w:rsidRDefault="00911C8F" w:rsidP="0098702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11C8F" w:rsidRDefault="00911C8F" w:rsidP="00987021">
            <w:pPr>
              <w:spacing w:line="264" w:lineRule="auto"/>
              <w:rPr>
                <w:rFonts w:ascii="Consolas" w:hAnsi="Consolas" w:cs="Consolas"/>
                <w:kern w:val="2"/>
              </w:rPr>
            </w:pPr>
            <w:r>
              <w:rPr>
                <w:rFonts w:ascii="Consolas" w:hAnsi="Consolas" w:cs="Consolas" w:hint="eastAsia"/>
                <w:kern w:val="2"/>
              </w:rPr>
              <w:t>说明</w:t>
            </w:r>
          </w:p>
        </w:tc>
      </w:tr>
      <w:tr w:rsidR="00911C8F" w:rsidTr="00987021">
        <w:tc>
          <w:tcPr>
            <w:tcW w:w="152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11C8F" w:rsidTr="00987021">
        <w:tc>
          <w:tcPr>
            <w:tcW w:w="152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11C8F" w:rsidTr="00987021">
        <w:tc>
          <w:tcPr>
            <w:tcW w:w="152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11C8F" w:rsidRDefault="00911C8F" w:rsidP="00987021">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911C8F" w:rsidRDefault="00911C8F" w:rsidP="00911C8F">
      <w:pPr>
        <w:rPr>
          <w:b/>
        </w:rPr>
      </w:pPr>
    </w:p>
    <w:p w:rsidR="00911C8F" w:rsidRDefault="00911C8F" w:rsidP="00911C8F">
      <w:pPr>
        <w:rPr>
          <w:b/>
        </w:rPr>
      </w:pPr>
      <w:r>
        <w:rPr>
          <w:rFonts w:hint="eastAsia"/>
          <w:b/>
        </w:rPr>
        <w:t>请求示例：</w:t>
      </w:r>
    </w:p>
    <w:p w:rsidR="00911C8F" w:rsidRPr="008510B3" w:rsidRDefault="005446D3" w:rsidP="00911C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7" w:history="1">
        <w:r w:rsidR="00911C8F" w:rsidRPr="00506A16">
          <w:rPr>
            <w:rStyle w:val="af7"/>
          </w:rPr>
          <w:t>http://192</w:t>
        </w:r>
      </w:hyperlink>
      <w:r w:rsidR="00911C8F">
        <w:rPr>
          <w:rStyle w:val="af7"/>
        </w:rPr>
        <w:t>.168.2.158</w:t>
      </w:r>
      <w:r w:rsidR="00911C8F" w:rsidRPr="008510B3">
        <w:rPr>
          <w:rStyle w:val="af7"/>
        </w:rPr>
        <w:t>:9000/ParkAPI/</w:t>
      </w:r>
      <w:r w:rsidR="0064467E" w:rsidRPr="0064467E">
        <w:rPr>
          <w:rStyle w:val="af7"/>
        </w:rPr>
        <w:t>CardIssueCancellation</w:t>
      </w:r>
      <w:r w:rsidR="00911C8F" w:rsidRPr="008510B3">
        <w:rPr>
          <w:rStyle w:val="af7"/>
        </w:rPr>
        <w:t>?token=daa2f13951c447d5b9988f50751bcf4b</w:t>
      </w:r>
      <w:r w:rsidR="00911C8F">
        <w:rPr>
          <w:rStyle w:val="af7"/>
          <w:rFonts w:hint="eastAsia"/>
        </w:rPr>
        <w:t>&amp;</w:t>
      </w:r>
      <w:r w:rsidR="00911C8F" w:rsidRPr="003018BA">
        <w:rPr>
          <w:rStyle w:val="af7"/>
        </w:rPr>
        <w:t>CardNo</w:t>
      </w:r>
      <w:r w:rsidR="00911C8F">
        <w:rPr>
          <w:rStyle w:val="af7"/>
          <w:rFonts w:hint="eastAsia"/>
        </w:rPr>
        <w:t>=003F8</w:t>
      </w:r>
    </w:p>
    <w:p w:rsidR="00911C8F" w:rsidRDefault="00911C8F" w:rsidP="00911C8F">
      <w:pPr>
        <w:rPr>
          <w:b/>
        </w:rPr>
      </w:pPr>
      <w:r>
        <w:rPr>
          <w:rFonts w:hint="eastAsia"/>
          <w:b/>
        </w:rPr>
        <w:t>成功回复示例</w:t>
      </w:r>
      <w:r>
        <w:rPr>
          <w:rFonts w:hint="eastAsia"/>
          <w:b/>
        </w:rPr>
        <w:t>:</w:t>
      </w:r>
    </w:p>
    <w:p w:rsidR="00911C8F" w:rsidRPr="007F1246" w:rsidRDefault="00911C8F" w:rsidP="00911C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lastRenderedPageBreak/>
        <w:t>{</w:t>
      </w:r>
      <w:r>
        <w:t>“</w:t>
      </w:r>
      <w:r w:rsidRPr="00EC1F90">
        <w:t>rcode</w:t>
      </w:r>
      <w:r>
        <w:t>”</w:t>
      </w:r>
      <w:r w:rsidRPr="00EC1F90">
        <w:t>:</w:t>
      </w:r>
      <w:r>
        <w:t>”</w:t>
      </w:r>
      <w:r w:rsidRPr="00EC1F90">
        <w:t>200</w:t>
      </w:r>
      <w:r>
        <w:t>”</w:t>
      </w:r>
      <w:r w:rsidRPr="00EC1F90">
        <w:t>,</w:t>
      </w:r>
      <w:r>
        <w:t>”</w:t>
      </w:r>
      <w:r w:rsidRPr="00EC1F90">
        <w:t>msg</w:t>
      </w:r>
      <w:r>
        <w:t>”</w:t>
      </w:r>
      <w:r w:rsidRPr="00EC1F90">
        <w:t>:</w:t>
      </w:r>
      <w:r>
        <w:t>”</w:t>
      </w:r>
      <w:r w:rsidRPr="00EC1F90">
        <w:t>OK</w:t>
      </w:r>
      <w:r>
        <w:t>”</w:t>
      </w:r>
      <w:r w:rsidRPr="00EC1F90">
        <w:t>,</w:t>
      </w:r>
      <w:r>
        <w:t>”</w:t>
      </w:r>
      <w:r w:rsidRPr="00EC1F90">
        <w:t>data</w:t>
      </w:r>
      <w:r>
        <w:t>”</w:t>
      </w:r>
      <w:r w:rsidRPr="00EC1F90">
        <w:t>:</w:t>
      </w:r>
      <w:r>
        <w:rPr>
          <w:rFonts w:hint="eastAsia"/>
        </w:rPr>
        <w:t>1</w:t>
      </w:r>
      <w:r w:rsidRPr="00EC1F90">
        <w:t>}</w:t>
      </w:r>
      <w:r w:rsidRPr="0069679C">
        <w:rPr>
          <w:rFonts w:hint="eastAsia"/>
        </w:rPr>
        <w:t xml:space="preserve"> </w:t>
      </w:r>
    </w:p>
    <w:p w:rsidR="00911C8F" w:rsidRDefault="00911C8F" w:rsidP="00911C8F">
      <w:pPr>
        <w:rPr>
          <w:b/>
        </w:rPr>
      </w:pPr>
      <w:r>
        <w:rPr>
          <w:rFonts w:hint="eastAsia"/>
          <w:b/>
        </w:rPr>
        <w:t>失败回复示例</w:t>
      </w:r>
      <w:r>
        <w:rPr>
          <w:rFonts w:hint="eastAsia"/>
          <w:b/>
        </w:rPr>
        <w:t>:</w:t>
      </w:r>
    </w:p>
    <w:p w:rsidR="00911C8F" w:rsidRPr="007F1246" w:rsidRDefault="00911C8F" w:rsidP="00911C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D82833" w:rsidRDefault="00D82833" w:rsidP="006268FD">
      <w:pPr>
        <w:rPr>
          <w:b/>
        </w:rPr>
      </w:pPr>
    </w:p>
    <w:p w:rsidR="006268FD" w:rsidRDefault="006268FD" w:rsidP="006268FD">
      <w:pPr>
        <w:pStyle w:val="3"/>
      </w:pPr>
      <w:r>
        <w:rPr>
          <w:rFonts w:hint="eastAsia"/>
        </w:rPr>
        <w:t>修改个别字段接口</w:t>
      </w:r>
    </w:p>
    <w:p w:rsidR="006268FD" w:rsidRPr="00E47307" w:rsidRDefault="006268FD" w:rsidP="006268FD">
      <w:pPr>
        <w:rPr>
          <w:b/>
        </w:rPr>
      </w:pPr>
      <w:r w:rsidRPr="00E47307">
        <w:rPr>
          <w:rFonts w:hint="eastAsia"/>
          <w:b/>
        </w:rPr>
        <w:t>url:</w:t>
      </w:r>
    </w:p>
    <w:p w:rsidR="006268FD" w:rsidRPr="008510B3" w:rsidRDefault="005446D3"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8"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Update</w:t>
      </w:r>
      <w:r w:rsidR="001A4BC6">
        <w:rPr>
          <w:rStyle w:val="af7"/>
          <w:rFonts w:hint="eastAsia"/>
        </w:rPr>
        <w:t>CardIssue</w:t>
      </w:r>
      <w:r w:rsidR="006268FD">
        <w:rPr>
          <w:rStyle w:val="af7"/>
          <w:rFonts w:hint="eastAsia"/>
        </w:rPr>
        <w:t>Fields</w:t>
      </w:r>
    </w:p>
    <w:p w:rsidR="006268FD" w:rsidRDefault="006268FD" w:rsidP="006268F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6268FD" w:rsidRPr="00B5638D" w:rsidRDefault="006268FD" w:rsidP="006268FD">
      <w:pPr>
        <w:pStyle w:val="3"/>
      </w:pPr>
      <w:r>
        <w:rPr>
          <w:rFonts w:hint="eastAsia"/>
        </w:rPr>
        <w:t>按条件删除接口</w:t>
      </w:r>
    </w:p>
    <w:p w:rsidR="006268FD" w:rsidRPr="00E47307" w:rsidRDefault="006268FD" w:rsidP="006268FD">
      <w:pPr>
        <w:rPr>
          <w:b/>
        </w:rPr>
      </w:pPr>
      <w:r w:rsidRPr="00E47307">
        <w:rPr>
          <w:rFonts w:hint="eastAsia"/>
          <w:b/>
        </w:rPr>
        <w:t>url:</w:t>
      </w:r>
    </w:p>
    <w:p w:rsidR="006268FD" w:rsidRPr="008510B3" w:rsidRDefault="005446D3"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9"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Delete</w:t>
      </w:r>
      <w:r w:rsidR="001A4BC6">
        <w:rPr>
          <w:rStyle w:val="af7"/>
          <w:rFonts w:hint="eastAsia"/>
        </w:rPr>
        <w:t>CardIssue</w:t>
      </w:r>
      <w:r w:rsidR="006268FD">
        <w:rPr>
          <w:rStyle w:val="af7"/>
          <w:rFonts w:hint="eastAsia"/>
        </w:rPr>
        <w:t>By</w:t>
      </w:r>
    </w:p>
    <w:p w:rsidR="006268FD" w:rsidRDefault="006268FD" w:rsidP="006268FD">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54199" w:rsidRPr="00B5638D" w:rsidRDefault="00B54199" w:rsidP="00B54199">
      <w:pPr>
        <w:pStyle w:val="3"/>
      </w:pPr>
      <w:r>
        <w:rPr>
          <w:rFonts w:hint="eastAsia"/>
        </w:rPr>
        <w:t>按</w:t>
      </w:r>
      <w:r>
        <w:rPr>
          <w:rFonts w:hint="eastAsia"/>
        </w:rPr>
        <w:t>ID</w:t>
      </w:r>
      <w:r>
        <w:rPr>
          <w:rFonts w:hint="eastAsia"/>
        </w:rPr>
        <w:t>删除接口</w:t>
      </w:r>
    </w:p>
    <w:p w:rsidR="00B54199" w:rsidRPr="00E47307" w:rsidRDefault="00B54199" w:rsidP="00B54199">
      <w:pPr>
        <w:rPr>
          <w:b/>
        </w:rPr>
      </w:pPr>
      <w:r w:rsidRPr="00E47307">
        <w:rPr>
          <w:rFonts w:hint="eastAsia"/>
          <w:b/>
        </w:rPr>
        <w:t>url:</w:t>
      </w:r>
    </w:p>
    <w:p w:rsidR="00B54199" w:rsidRPr="008510B3" w:rsidRDefault="005446D3"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0" w:history="1">
        <w:r w:rsidR="00B54199" w:rsidRPr="00506A16">
          <w:rPr>
            <w:rStyle w:val="af7"/>
          </w:rPr>
          <w:t>http://192</w:t>
        </w:r>
      </w:hyperlink>
      <w:r w:rsidR="00B54199">
        <w:rPr>
          <w:rStyle w:val="af7"/>
        </w:rPr>
        <w:t>.168.2.158</w:t>
      </w:r>
      <w:r w:rsidR="00B54199" w:rsidRPr="008510B3">
        <w:rPr>
          <w:rStyle w:val="af7"/>
        </w:rPr>
        <w:t>:9000/ParkAPI/</w:t>
      </w:r>
      <w:r w:rsidR="00B54199">
        <w:rPr>
          <w:rStyle w:val="af7"/>
          <w:rFonts w:hint="eastAsia"/>
        </w:rPr>
        <w:t>DeleteCardIssueByID</w:t>
      </w:r>
    </w:p>
    <w:p w:rsidR="00B54199" w:rsidRDefault="00B54199" w:rsidP="00B54199">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54199" w:rsidRPr="00B5638D" w:rsidRDefault="00B54199" w:rsidP="00B54199">
      <w:pPr>
        <w:pStyle w:val="3"/>
      </w:pPr>
      <w:r>
        <w:rPr>
          <w:rFonts w:hint="eastAsia"/>
        </w:rPr>
        <w:t>按</w:t>
      </w:r>
      <w:r>
        <w:rPr>
          <w:rFonts w:hint="eastAsia"/>
        </w:rPr>
        <w:t>ID</w:t>
      </w:r>
      <w:r>
        <w:rPr>
          <w:rFonts w:hint="eastAsia"/>
        </w:rPr>
        <w:t>列表删除接口</w:t>
      </w:r>
    </w:p>
    <w:p w:rsidR="00B54199" w:rsidRPr="00E47307" w:rsidRDefault="00B54199" w:rsidP="00B54199">
      <w:pPr>
        <w:rPr>
          <w:b/>
        </w:rPr>
      </w:pPr>
      <w:r w:rsidRPr="00E47307">
        <w:rPr>
          <w:rFonts w:hint="eastAsia"/>
          <w:b/>
        </w:rPr>
        <w:t>url:</w:t>
      </w:r>
    </w:p>
    <w:p w:rsidR="00B54199" w:rsidRPr="008510B3" w:rsidRDefault="005446D3"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1" w:history="1">
        <w:r w:rsidR="00B54199" w:rsidRPr="00506A16">
          <w:rPr>
            <w:rStyle w:val="af7"/>
          </w:rPr>
          <w:t>http://192</w:t>
        </w:r>
      </w:hyperlink>
      <w:r w:rsidR="00B54199">
        <w:rPr>
          <w:rStyle w:val="af7"/>
        </w:rPr>
        <w:t>.168.2.158</w:t>
      </w:r>
      <w:r w:rsidR="00B54199" w:rsidRPr="008510B3">
        <w:rPr>
          <w:rStyle w:val="af7"/>
        </w:rPr>
        <w:t>:9000/ParkAPI/</w:t>
      </w:r>
      <w:r w:rsidR="00B54199">
        <w:rPr>
          <w:rStyle w:val="af7"/>
          <w:rFonts w:hint="eastAsia"/>
        </w:rPr>
        <w:t>DeleteCardIssue</w:t>
      </w:r>
      <w:r w:rsidR="00890007">
        <w:rPr>
          <w:rStyle w:val="af7"/>
          <w:rFonts w:hint="eastAsia"/>
        </w:rPr>
        <w:t>By</w:t>
      </w:r>
      <w:r w:rsidR="00B54199">
        <w:rPr>
          <w:rStyle w:val="af7"/>
          <w:rFonts w:hint="eastAsia"/>
        </w:rPr>
        <w:t>IDList</w:t>
      </w:r>
    </w:p>
    <w:p w:rsidR="00C31D86" w:rsidRDefault="00B54199"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CardIssue</w:t>
      </w:r>
    </w:p>
    <w:p w:rsidR="00B54199"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844B71" w:rsidRDefault="00844B71" w:rsidP="00844B71">
      <w:pPr>
        <w:pStyle w:val="2"/>
      </w:pPr>
      <w:r>
        <w:rPr>
          <w:rFonts w:hint="eastAsia"/>
        </w:rPr>
        <w:t>车牌变更接口</w:t>
      </w:r>
    </w:p>
    <w:p w:rsidR="00844B71" w:rsidRPr="008615A8" w:rsidRDefault="00844B71" w:rsidP="00844B71">
      <w:r>
        <w:rPr>
          <w:rFonts w:hint="eastAsia"/>
        </w:rPr>
        <w:t>车牌变更表保存了场内记录修改车牌及发行表修改车牌操作的信息。</w:t>
      </w:r>
    </w:p>
    <w:p w:rsidR="00844B71" w:rsidRDefault="00844B71" w:rsidP="00844B71">
      <w:pPr>
        <w:pStyle w:val="3"/>
      </w:pPr>
      <w:r>
        <w:rPr>
          <w:rFonts w:hint="eastAsia"/>
        </w:rPr>
        <w:t>Model</w:t>
      </w:r>
      <w:r>
        <w:rPr>
          <w:rFonts w:hint="eastAsia"/>
        </w:rPr>
        <w:t>结构</w:t>
      </w:r>
    </w:p>
    <w:p w:rsidR="00844B71" w:rsidRPr="00D657B3" w:rsidRDefault="00844B71" w:rsidP="00844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844B71" w:rsidTr="007C0363">
        <w:tc>
          <w:tcPr>
            <w:tcW w:w="1809" w:type="dxa"/>
            <w:shd w:val="clear" w:color="auto" w:fill="B8CCE4"/>
          </w:tcPr>
          <w:p w:rsidR="00844B71" w:rsidRDefault="00844B71" w:rsidP="007C0363">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844B71" w:rsidRDefault="00844B71" w:rsidP="007C036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44B71" w:rsidRDefault="00844B71" w:rsidP="007C036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844B71" w:rsidRDefault="00844B71" w:rsidP="007C0363">
            <w:pPr>
              <w:spacing w:line="264" w:lineRule="auto"/>
              <w:rPr>
                <w:rFonts w:ascii="Consolas" w:hAnsi="Consolas" w:cs="Consolas"/>
              </w:rPr>
            </w:pPr>
            <w:r>
              <w:rPr>
                <w:rFonts w:ascii="Consolas" w:hAnsi="Consolas" w:cs="Consolas" w:hint="eastAsia"/>
              </w:rPr>
              <w:t>说明</w:t>
            </w:r>
          </w:p>
        </w:tc>
      </w:tr>
      <w:tr w:rsidR="00844B71" w:rsidRPr="00E00670" w:rsidTr="007C0363">
        <w:tc>
          <w:tcPr>
            <w:tcW w:w="1809" w:type="dxa"/>
          </w:tcPr>
          <w:p w:rsidR="00844B71" w:rsidRPr="00EC78A7" w:rsidRDefault="00844B71" w:rsidP="007C0363">
            <w:pPr>
              <w:spacing w:line="264" w:lineRule="auto"/>
              <w:rPr>
                <w:b/>
                <w:kern w:val="2"/>
              </w:rPr>
            </w:pPr>
            <w:r w:rsidRPr="00EC78A7">
              <w:rPr>
                <w:b/>
                <w:kern w:val="2"/>
              </w:rPr>
              <w:t>ID</w:t>
            </w:r>
          </w:p>
        </w:tc>
        <w:tc>
          <w:tcPr>
            <w:tcW w:w="1024" w:type="dxa"/>
          </w:tcPr>
          <w:p w:rsidR="00844B71" w:rsidRPr="00E00670" w:rsidRDefault="00844B71" w:rsidP="007C0363">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44B71" w:rsidRDefault="00844B71" w:rsidP="007C0363">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44B71" w:rsidRPr="00E00670" w:rsidRDefault="00844B71" w:rsidP="007C0363">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6052D" w:rsidRPr="00E00670" w:rsidTr="007C0363">
        <w:tc>
          <w:tcPr>
            <w:tcW w:w="1809" w:type="dxa"/>
          </w:tcPr>
          <w:p w:rsidR="0016052D" w:rsidRPr="00D646EA" w:rsidRDefault="0016052D" w:rsidP="007C0363">
            <w:pPr>
              <w:spacing w:line="264" w:lineRule="auto"/>
              <w:rPr>
                <w:b/>
                <w:kern w:val="2"/>
              </w:rPr>
            </w:pPr>
            <w:r w:rsidRPr="00D646EA">
              <w:rPr>
                <w:b/>
                <w:kern w:val="2"/>
              </w:rPr>
              <w:t>CPH</w:t>
            </w:r>
          </w:p>
        </w:tc>
        <w:tc>
          <w:tcPr>
            <w:tcW w:w="1024" w:type="dxa"/>
          </w:tcPr>
          <w:p w:rsidR="0016052D" w:rsidRDefault="0016052D">
            <w:r w:rsidRPr="005F1C92">
              <w:rPr>
                <w:rFonts w:ascii="Consolas" w:hAnsi="Consolas" w:cs="Consolas"/>
                <w:sz w:val="18"/>
                <w:szCs w:val="18"/>
              </w:rPr>
              <w:t>S</w:t>
            </w:r>
            <w:r w:rsidRPr="005F1C92">
              <w:rPr>
                <w:rFonts w:ascii="Consolas" w:hAnsi="Consolas" w:cs="Consolas" w:hint="eastAsia"/>
                <w:sz w:val="18"/>
                <w:szCs w:val="18"/>
              </w:rPr>
              <w:t>tring</w:t>
            </w:r>
          </w:p>
        </w:tc>
        <w:tc>
          <w:tcPr>
            <w:tcW w:w="816" w:type="dxa"/>
          </w:tcPr>
          <w:p w:rsidR="0016052D" w:rsidRDefault="00D646EA" w:rsidP="007C0363">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6052D" w:rsidRDefault="0016052D" w:rsidP="007C0363">
            <w:pPr>
              <w:spacing w:line="264" w:lineRule="auto"/>
              <w:rPr>
                <w:rFonts w:ascii="Consolas" w:hAnsi="Consolas" w:cs="Consolas"/>
                <w:sz w:val="18"/>
                <w:szCs w:val="18"/>
              </w:rPr>
            </w:pPr>
            <w:r w:rsidRPr="00844B71">
              <w:rPr>
                <w:rFonts w:ascii="Consolas" w:hAnsi="Consolas" w:cs="Consolas" w:hint="eastAsia"/>
                <w:sz w:val="18"/>
                <w:szCs w:val="18"/>
              </w:rPr>
              <w:t>车牌号</w:t>
            </w:r>
          </w:p>
        </w:tc>
      </w:tr>
      <w:tr w:rsidR="0016052D" w:rsidRPr="00E00670" w:rsidTr="007C0363">
        <w:tc>
          <w:tcPr>
            <w:tcW w:w="1809" w:type="dxa"/>
          </w:tcPr>
          <w:p w:rsidR="0016052D" w:rsidRPr="0016052D" w:rsidRDefault="0016052D" w:rsidP="007C0363">
            <w:pPr>
              <w:spacing w:line="264" w:lineRule="auto"/>
              <w:rPr>
                <w:kern w:val="2"/>
              </w:rPr>
            </w:pPr>
            <w:r w:rsidRPr="0016052D">
              <w:rPr>
                <w:kern w:val="2"/>
              </w:rPr>
              <w:t>CarCardType</w:t>
            </w:r>
          </w:p>
        </w:tc>
        <w:tc>
          <w:tcPr>
            <w:tcW w:w="1024" w:type="dxa"/>
          </w:tcPr>
          <w:p w:rsidR="0016052D" w:rsidRDefault="0016052D">
            <w:r w:rsidRPr="005F1C92">
              <w:rPr>
                <w:rFonts w:ascii="Consolas" w:hAnsi="Consolas" w:cs="Consolas"/>
                <w:sz w:val="18"/>
                <w:szCs w:val="18"/>
              </w:rPr>
              <w:t>S</w:t>
            </w:r>
            <w:r w:rsidRPr="005F1C92">
              <w:rPr>
                <w:rFonts w:ascii="Consolas" w:hAnsi="Consolas" w:cs="Consolas" w:hint="eastAsia"/>
                <w:sz w:val="18"/>
                <w:szCs w:val="18"/>
              </w:rPr>
              <w:t>tring</w:t>
            </w:r>
          </w:p>
        </w:tc>
        <w:tc>
          <w:tcPr>
            <w:tcW w:w="816" w:type="dxa"/>
          </w:tcPr>
          <w:p w:rsidR="0016052D" w:rsidRDefault="0016052D" w:rsidP="007C036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6052D" w:rsidRDefault="0016052D" w:rsidP="007C0363">
            <w:pPr>
              <w:spacing w:line="264" w:lineRule="auto"/>
              <w:rPr>
                <w:rFonts w:ascii="Consolas" w:hAnsi="Consolas" w:cs="Consolas"/>
                <w:sz w:val="18"/>
                <w:szCs w:val="18"/>
              </w:rPr>
            </w:pPr>
            <w:r w:rsidRPr="00844B71">
              <w:rPr>
                <w:rFonts w:ascii="Consolas" w:hAnsi="Consolas" w:cs="Consolas" w:hint="eastAsia"/>
                <w:sz w:val="18"/>
                <w:szCs w:val="18"/>
              </w:rPr>
              <w:t>车辆类型</w:t>
            </w:r>
            <w:r>
              <w:rPr>
                <w:rFonts w:ascii="Consolas" w:hAnsi="Consolas" w:cs="Consolas" w:hint="eastAsia"/>
                <w:sz w:val="18"/>
                <w:szCs w:val="18"/>
              </w:rPr>
              <w:t>。如：</w:t>
            </w:r>
            <w:r>
              <w:rPr>
                <w:rFonts w:ascii="Consolas" w:hAnsi="Consolas" w:cs="Consolas" w:hint="eastAsia"/>
                <w:sz w:val="18"/>
                <w:szCs w:val="18"/>
              </w:rPr>
              <w:t>TmpA</w:t>
            </w:r>
            <w:r>
              <w:rPr>
                <w:rFonts w:ascii="Consolas" w:hAnsi="Consolas" w:cs="Consolas" w:hint="eastAsia"/>
                <w:sz w:val="18"/>
                <w:szCs w:val="18"/>
              </w:rPr>
              <w:t>、</w:t>
            </w:r>
            <w:r>
              <w:rPr>
                <w:rFonts w:ascii="Consolas" w:hAnsi="Consolas" w:cs="Consolas" w:hint="eastAsia"/>
                <w:sz w:val="18"/>
                <w:szCs w:val="18"/>
              </w:rPr>
              <w:t>MthA</w:t>
            </w:r>
          </w:p>
        </w:tc>
      </w:tr>
      <w:tr w:rsidR="0016052D" w:rsidRPr="00E00670" w:rsidTr="007C0363">
        <w:tc>
          <w:tcPr>
            <w:tcW w:w="1809" w:type="dxa"/>
          </w:tcPr>
          <w:p w:rsidR="0016052D" w:rsidRPr="00912B69" w:rsidRDefault="0016052D" w:rsidP="007C0363">
            <w:pPr>
              <w:spacing w:line="264" w:lineRule="auto"/>
              <w:rPr>
                <w:b/>
                <w:kern w:val="2"/>
              </w:rPr>
            </w:pPr>
            <w:r w:rsidRPr="00912B69">
              <w:rPr>
                <w:b/>
                <w:kern w:val="2"/>
              </w:rPr>
              <w:t>InTime</w:t>
            </w:r>
          </w:p>
        </w:tc>
        <w:tc>
          <w:tcPr>
            <w:tcW w:w="1024" w:type="dxa"/>
          </w:tcPr>
          <w:p w:rsidR="0016052D" w:rsidRDefault="0016052D" w:rsidP="007C036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6052D" w:rsidRDefault="00912B69" w:rsidP="007C0363">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6052D" w:rsidRDefault="0016052D" w:rsidP="007C0363">
            <w:pPr>
              <w:spacing w:line="264" w:lineRule="auto"/>
              <w:rPr>
                <w:rFonts w:ascii="Consolas" w:hAnsi="Consolas" w:cs="Consolas"/>
                <w:sz w:val="18"/>
                <w:szCs w:val="18"/>
              </w:rPr>
            </w:pPr>
            <w:r w:rsidRPr="00844B71">
              <w:rPr>
                <w:rFonts w:ascii="Consolas" w:hAnsi="Consolas" w:cs="Consolas" w:hint="eastAsia"/>
                <w:sz w:val="18"/>
                <w:szCs w:val="18"/>
              </w:rPr>
              <w:t>入场时间</w:t>
            </w:r>
            <w:r>
              <w:rPr>
                <w:rFonts w:ascii="Consolas" w:hAnsi="Consolas" w:cs="Consolas" w:hint="eastAsia"/>
                <w:sz w:val="18"/>
                <w:szCs w:val="18"/>
              </w:rPr>
              <w:t>。</w:t>
            </w:r>
          </w:p>
        </w:tc>
      </w:tr>
      <w:tr w:rsidR="0016052D" w:rsidRPr="00E00670" w:rsidTr="007C0363">
        <w:tc>
          <w:tcPr>
            <w:tcW w:w="1809" w:type="dxa"/>
          </w:tcPr>
          <w:p w:rsidR="0016052D" w:rsidRPr="0016052D" w:rsidRDefault="0016052D" w:rsidP="007C0363">
            <w:pPr>
              <w:spacing w:line="264" w:lineRule="auto"/>
              <w:rPr>
                <w:kern w:val="2"/>
              </w:rPr>
            </w:pPr>
            <w:r w:rsidRPr="0016052D">
              <w:rPr>
                <w:kern w:val="2"/>
              </w:rPr>
              <w:t>CarValidStartDate</w:t>
            </w:r>
          </w:p>
        </w:tc>
        <w:tc>
          <w:tcPr>
            <w:tcW w:w="1024" w:type="dxa"/>
          </w:tcPr>
          <w:p w:rsidR="0016052D" w:rsidRDefault="0016052D">
            <w:r w:rsidRPr="00B94F7A">
              <w:rPr>
                <w:rFonts w:ascii="Consolas" w:hAnsi="Consolas" w:cs="Consolas"/>
                <w:sz w:val="18"/>
                <w:szCs w:val="18"/>
              </w:rPr>
              <w:t>D</w:t>
            </w:r>
            <w:r w:rsidRPr="00B94F7A">
              <w:rPr>
                <w:rFonts w:ascii="Consolas" w:hAnsi="Consolas" w:cs="Consolas" w:hint="eastAsia"/>
                <w:sz w:val="18"/>
                <w:szCs w:val="18"/>
              </w:rPr>
              <w:t>atetime</w:t>
            </w:r>
          </w:p>
        </w:tc>
        <w:tc>
          <w:tcPr>
            <w:tcW w:w="816" w:type="dxa"/>
          </w:tcPr>
          <w:p w:rsidR="0016052D" w:rsidRDefault="0016052D" w:rsidP="007C036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6052D" w:rsidRDefault="0016052D" w:rsidP="007C0363">
            <w:pPr>
              <w:spacing w:line="264" w:lineRule="auto"/>
              <w:rPr>
                <w:rFonts w:ascii="Consolas" w:hAnsi="Consolas" w:cs="Consolas"/>
                <w:sz w:val="18"/>
                <w:szCs w:val="18"/>
              </w:rPr>
            </w:pPr>
            <w:r w:rsidRPr="00844B71">
              <w:rPr>
                <w:rFonts w:ascii="Consolas" w:hAnsi="Consolas" w:cs="Consolas" w:hint="eastAsia"/>
                <w:sz w:val="18"/>
                <w:szCs w:val="18"/>
              </w:rPr>
              <w:t>有效起日</w:t>
            </w:r>
          </w:p>
        </w:tc>
      </w:tr>
      <w:tr w:rsidR="0016052D" w:rsidRPr="00E00670" w:rsidTr="007C0363">
        <w:tc>
          <w:tcPr>
            <w:tcW w:w="1809" w:type="dxa"/>
          </w:tcPr>
          <w:p w:rsidR="0016052D" w:rsidRPr="0016052D" w:rsidRDefault="0016052D" w:rsidP="007C0363">
            <w:pPr>
              <w:spacing w:line="264" w:lineRule="auto"/>
              <w:rPr>
                <w:kern w:val="2"/>
              </w:rPr>
            </w:pPr>
            <w:r w:rsidRPr="0016052D">
              <w:rPr>
                <w:kern w:val="2"/>
              </w:rPr>
              <w:t>CarValidEndDate</w:t>
            </w:r>
          </w:p>
        </w:tc>
        <w:tc>
          <w:tcPr>
            <w:tcW w:w="1024" w:type="dxa"/>
          </w:tcPr>
          <w:p w:rsidR="0016052D" w:rsidRDefault="0016052D">
            <w:r w:rsidRPr="00B94F7A">
              <w:rPr>
                <w:rFonts w:ascii="Consolas" w:hAnsi="Consolas" w:cs="Consolas"/>
                <w:sz w:val="18"/>
                <w:szCs w:val="18"/>
              </w:rPr>
              <w:t>D</w:t>
            </w:r>
            <w:r w:rsidRPr="00B94F7A">
              <w:rPr>
                <w:rFonts w:ascii="Consolas" w:hAnsi="Consolas" w:cs="Consolas" w:hint="eastAsia"/>
                <w:sz w:val="18"/>
                <w:szCs w:val="18"/>
              </w:rPr>
              <w:t>atetime</w:t>
            </w:r>
          </w:p>
        </w:tc>
        <w:tc>
          <w:tcPr>
            <w:tcW w:w="816" w:type="dxa"/>
          </w:tcPr>
          <w:p w:rsidR="0016052D" w:rsidRDefault="0016052D" w:rsidP="007C036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6052D" w:rsidRDefault="0016052D" w:rsidP="007C0363">
            <w:pPr>
              <w:spacing w:line="264" w:lineRule="auto"/>
              <w:rPr>
                <w:rFonts w:ascii="Consolas" w:hAnsi="Consolas" w:cs="Consolas"/>
                <w:sz w:val="18"/>
                <w:szCs w:val="18"/>
              </w:rPr>
            </w:pPr>
            <w:r>
              <w:rPr>
                <w:rFonts w:ascii="Consolas" w:hAnsi="Consolas" w:cs="Consolas" w:hint="eastAsia"/>
                <w:sz w:val="18"/>
                <w:szCs w:val="18"/>
              </w:rPr>
              <w:t>有效止</w:t>
            </w:r>
            <w:r w:rsidRPr="00844B71">
              <w:rPr>
                <w:rFonts w:ascii="Consolas" w:hAnsi="Consolas" w:cs="Consolas" w:hint="eastAsia"/>
                <w:sz w:val="18"/>
                <w:szCs w:val="18"/>
              </w:rPr>
              <w:t>日</w:t>
            </w:r>
          </w:p>
        </w:tc>
      </w:tr>
      <w:tr w:rsidR="00912B69" w:rsidRPr="00E00670" w:rsidTr="007C0363">
        <w:tc>
          <w:tcPr>
            <w:tcW w:w="1809" w:type="dxa"/>
          </w:tcPr>
          <w:p w:rsidR="00912B69" w:rsidRPr="00D146E1" w:rsidRDefault="00912B69" w:rsidP="007C0363">
            <w:pPr>
              <w:spacing w:line="264" w:lineRule="auto"/>
              <w:rPr>
                <w:kern w:val="2"/>
              </w:rPr>
            </w:pPr>
            <w:r w:rsidRPr="00D146E1">
              <w:rPr>
                <w:kern w:val="2"/>
              </w:rPr>
              <w:t>DownloadSignal</w:t>
            </w:r>
          </w:p>
        </w:tc>
        <w:tc>
          <w:tcPr>
            <w:tcW w:w="1024" w:type="dxa"/>
          </w:tcPr>
          <w:p w:rsidR="00912B69" w:rsidRDefault="00912B69" w:rsidP="007C0363">
            <w:pPr>
              <w:spacing w:line="264" w:lineRule="auto"/>
              <w:rPr>
                <w:rFonts w:ascii="Consolas" w:hAnsi="Consolas" w:cs="Consolas"/>
                <w:sz w:val="18"/>
                <w:szCs w:val="18"/>
              </w:rPr>
            </w:pPr>
            <w:r w:rsidRPr="005F1C92">
              <w:rPr>
                <w:rFonts w:ascii="Consolas" w:hAnsi="Consolas" w:cs="Consolas"/>
                <w:sz w:val="18"/>
                <w:szCs w:val="18"/>
              </w:rPr>
              <w:t>S</w:t>
            </w:r>
            <w:r w:rsidRPr="005F1C92">
              <w:rPr>
                <w:rFonts w:ascii="Consolas" w:hAnsi="Consolas" w:cs="Consolas" w:hint="eastAsia"/>
                <w:sz w:val="18"/>
                <w:szCs w:val="18"/>
              </w:rPr>
              <w:t>tring</w:t>
            </w:r>
          </w:p>
        </w:tc>
        <w:tc>
          <w:tcPr>
            <w:tcW w:w="816" w:type="dxa"/>
          </w:tcPr>
          <w:p w:rsidR="00912B69" w:rsidRDefault="00D146E1">
            <w:r>
              <w:rPr>
                <w:rFonts w:ascii="Consolas" w:hAnsi="Consolas" w:cs="Consolas" w:hint="eastAsia"/>
                <w:sz w:val="18"/>
                <w:szCs w:val="18"/>
              </w:rPr>
              <w:t>N</w:t>
            </w:r>
          </w:p>
        </w:tc>
        <w:tc>
          <w:tcPr>
            <w:tcW w:w="4578" w:type="dxa"/>
          </w:tcPr>
          <w:p w:rsidR="00912B69" w:rsidRDefault="00912B69" w:rsidP="007C0363">
            <w:pPr>
              <w:spacing w:line="264" w:lineRule="auto"/>
              <w:rPr>
                <w:rFonts w:ascii="Consolas" w:hAnsi="Consolas" w:cs="Consolas"/>
                <w:sz w:val="18"/>
                <w:szCs w:val="18"/>
              </w:rPr>
            </w:pPr>
            <w:r w:rsidRPr="00844B71">
              <w:rPr>
                <w:rFonts w:ascii="Consolas" w:hAnsi="Consolas" w:cs="Consolas" w:hint="eastAsia"/>
                <w:sz w:val="18"/>
                <w:szCs w:val="18"/>
              </w:rPr>
              <w:t>下载状态。二进制字符串，每一位表示一个工作站是否成功下载。</w:t>
            </w:r>
            <w:r w:rsidRPr="00844B71">
              <w:rPr>
                <w:rFonts w:ascii="Consolas" w:hAnsi="Consolas" w:cs="Consolas" w:hint="eastAsia"/>
                <w:sz w:val="18"/>
                <w:szCs w:val="18"/>
              </w:rPr>
              <w:t xml:space="preserve">1 </w:t>
            </w:r>
            <w:r w:rsidRPr="00844B71">
              <w:rPr>
                <w:rFonts w:ascii="Consolas" w:hAnsi="Consolas" w:cs="Consolas" w:hint="eastAsia"/>
                <w:sz w:val="18"/>
                <w:szCs w:val="18"/>
              </w:rPr>
              <w:t>成功下载，</w:t>
            </w:r>
            <w:r w:rsidRPr="00844B71">
              <w:rPr>
                <w:rFonts w:ascii="Consolas" w:hAnsi="Consolas" w:cs="Consolas" w:hint="eastAsia"/>
                <w:sz w:val="18"/>
                <w:szCs w:val="18"/>
              </w:rPr>
              <w:t xml:space="preserve">0 </w:t>
            </w:r>
            <w:r w:rsidRPr="00844B71">
              <w:rPr>
                <w:rFonts w:ascii="Consolas" w:hAnsi="Consolas" w:cs="Consolas" w:hint="eastAsia"/>
                <w:sz w:val="18"/>
                <w:szCs w:val="18"/>
              </w:rPr>
              <w:t>未下载或下载失败。</w:t>
            </w:r>
          </w:p>
        </w:tc>
      </w:tr>
      <w:tr w:rsidR="00912B69" w:rsidRPr="00E00670" w:rsidTr="007C0363">
        <w:tc>
          <w:tcPr>
            <w:tcW w:w="1809" w:type="dxa"/>
          </w:tcPr>
          <w:p w:rsidR="00912B69" w:rsidRPr="00912B69" w:rsidRDefault="00912B69" w:rsidP="007C0363">
            <w:pPr>
              <w:spacing w:line="264" w:lineRule="auto"/>
              <w:rPr>
                <w:b/>
                <w:kern w:val="2"/>
              </w:rPr>
            </w:pPr>
            <w:r w:rsidRPr="00912B69">
              <w:rPr>
                <w:b/>
                <w:kern w:val="2"/>
              </w:rPr>
              <w:t>InOut</w:t>
            </w:r>
          </w:p>
        </w:tc>
        <w:tc>
          <w:tcPr>
            <w:tcW w:w="1024" w:type="dxa"/>
          </w:tcPr>
          <w:p w:rsidR="00912B69" w:rsidRDefault="00912B69" w:rsidP="007C036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12B69" w:rsidRDefault="00912B69">
            <w:r w:rsidRPr="00907212">
              <w:rPr>
                <w:rFonts w:ascii="Consolas" w:hAnsi="Consolas" w:cs="Consolas" w:hint="eastAsia"/>
                <w:sz w:val="18"/>
                <w:szCs w:val="18"/>
              </w:rPr>
              <w:t>Y</w:t>
            </w:r>
          </w:p>
        </w:tc>
        <w:tc>
          <w:tcPr>
            <w:tcW w:w="4578" w:type="dxa"/>
          </w:tcPr>
          <w:p w:rsidR="00912B69" w:rsidRDefault="00912B69" w:rsidP="007C0363">
            <w:pPr>
              <w:spacing w:line="264" w:lineRule="auto"/>
              <w:rPr>
                <w:rFonts w:ascii="Consolas" w:hAnsi="Consolas" w:cs="Consolas"/>
                <w:sz w:val="18"/>
                <w:szCs w:val="18"/>
              </w:rPr>
            </w:pPr>
            <w:r w:rsidRPr="00844B71">
              <w:rPr>
                <w:rFonts w:ascii="Consolas" w:hAnsi="Consolas" w:cs="Consolas" w:hint="eastAsia"/>
                <w:sz w:val="18"/>
                <w:szCs w:val="18"/>
              </w:rPr>
              <w:t>更新标识。</w:t>
            </w:r>
            <w:r w:rsidRPr="00844B71">
              <w:rPr>
                <w:rFonts w:ascii="Consolas" w:hAnsi="Consolas" w:cs="Consolas" w:hint="eastAsia"/>
                <w:sz w:val="18"/>
                <w:szCs w:val="18"/>
              </w:rPr>
              <w:t xml:space="preserve">0 </w:t>
            </w:r>
            <w:r w:rsidRPr="00844B71">
              <w:rPr>
                <w:rFonts w:ascii="Consolas" w:hAnsi="Consolas" w:cs="Consolas" w:hint="eastAsia"/>
                <w:sz w:val="18"/>
                <w:szCs w:val="18"/>
              </w:rPr>
              <w:t>代表修改前的车牌，需要删除；</w:t>
            </w:r>
            <w:r w:rsidRPr="00844B71">
              <w:rPr>
                <w:rFonts w:ascii="Consolas" w:hAnsi="Consolas" w:cs="Consolas" w:hint="eastAsia"/>
                <w:sz w:val="18"/>
                <w:szCs w:val="18"/>
              </w:rPr>
              <w:t xml:space="preserve">1 </w:t>
            </w:r>
            <w:r w:rsidRPr="00844B71">
              <w:rPr>
                <w:rFonts w:ascii="Consolas" w:hAnsi="Consolas" w:cs="Consolas" w:hint="eastAsia"/>
                <w:sz w:val="18"/>
                <w:szCs w:val="18"/>
              </w:rPr>
              <w:t>代表修改后的车牌，需要下载。</w:t>
            </w:r>
          </w:p>
        </w:tc>
      </w:tr>
    </w:tbl>
    <w:p w:rsidR="00844B71" w:rsidRDefault="00844B71" w:rsidP="00844B71">
      <w:pPr>
        <w:pStyle w:val="3"/>
      </w:pPr>
      <w:r>
        <w:rPr>
          <w:rFonts w:hint="eastAsia"/>
        </w:rPr>
        <w:t>获取接口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3"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Get</w:t>
      </w:r>
      <w:r w:rsidR="00E43C78">
        <w:rPr>
          <w:rStyle w:val="af7"/>
        </w:rPr>
        <w:t>AutoTempDownLoad</w:t>
      </w:r>
    </w:p>
    <w:p w:rsidR="00844B71" w:rsidRDefault="00844B71" w:rsidP="00844B7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844B71" w:rsidRDefault="00844B71" w:rsidP="00844B71">
      <w:pPr>
        <w:pStyle w:val="3"/>
      </w:pPr>
      <w:r>
        <w:rPr>
          <w:rFonts w:hint="eastAsia"/>
        </w:rPr>
        <w:t>获取不重复字段值接口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4"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Get</w:t>
      </w:r>
      <w:r w:rsidR="00E43C78">
        <w:rPr>
          <w:rStyle w:val="af7"/>
        </w:rPr>
        <w:t>AutoTempDownLoad</w:t>
      </w:r>
      <w:r w:rsidR="00844B71">
        <w:rPr>
          <w:rStyle w:val="af7"/>
          <w:rFonts w:hint="eastAsia"/>
        </w:rPr>
        <w:t>Distinct</w:t>
      </w:r>
    </w:p>
    <w:p w:rsidR="00844B71" w:rsidRDefault="00844B71" w:rsidP="00844B71">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844B71" w:rsidRDefault="00844B71" w:rsidP="00844B71">
      <w:pPr>
        <w:pStyle w:val="3"/>
      </w:pPr>
      <w:r>
        <w:rPr>
          <w:rFonts w:hint="eastAsia"/>
        </w:rPr>
        <w:t>按</w:t>
      </w:r>
      <w:r>
        <w:rPr>
          <w:rFonts w:hint="eastAsia"/>
        </w:rPr>
        <w:t>ID</w:t>
      </w:r>
      <w:r>
        <w:rPr>
          <w:rFonts w:hint="eastAsia"/>
        </w:rPr>
        <w:t>获取接口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5"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Get</w:t>
      </w:r>
      <w:r w:rsidR="00E43C78">
        <w:rPr>
          <w:rStyle w:val="af7"/>
        </w:rPr>
        <w:t>AutoTempDownLoad</w:t>
      </w:r>
      <w:r w:rsidR="00844B71">
        <w:rPr>
          <w:rStyle w:val="af7"/>
          <w:rFonts w:hint="eastAsia"/>
        </w:rPr>
        <w:t>ByID</w:t>
      </w:r>
    </w:p>
    <w:p w:rsidR="00844B71" w:rsidRDefault="00844B71" w:rsidP="00844B7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844B71" w:rsidRDefault="00844B71" w:rsidP="00844B71">
      <w:pPr>
        <w:pStyle w:val="3"/>
      </w:pPr>
      <w:r>
        <w:rPr>
          <w:rFonts w:hint="eastAsia"/>
        </w:rPr>
        <w:t>按</w:t>
      </w:r>
      <w:r>
        <w:rPr>
          <w:rFonts w:hint="eastAsia"/>
        </w:rPr>
        <w:t>ID</w:t>
      </w:r>
      <w:r>
        <w:rPr>
          <w:rFonts w:hint="eastAsia"/>
        </w:rPr>
        <w:t>列表获取接口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6"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Get</w:t>
      </w:r>
      <w:r w:rsidR="00E43C78">
        <w:rPr>
          <w:rStyle w:val="af7"/>
        </w:rPr>
        <w:t>AutoTempDownLoad</w:t>
      </w:r>
      <w:r w:rsidR="00844B71">
        <w:rPr>
          <w:rStyle w:val="af7"/>
          <w:rFonts w:hint="eastAsia"/>
        </w:rPr>
        <w:t>ByIDList</w:t>
      </w:r>
    </w:p>
    <w:p w:rsidR="00844B71" w:rsidRDefault="00844B71" w:rsidP="00844B71">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844B71" w:rsidRDefault="00844B71" w:rsidP="00844B71">
      <w:pPr>
        <w:pStyle w:val="3"/>
      </w:pPr>
      <w:r>
        <w:rPr>
          <w:rFonts w:hint="eastAsia"/>
        </w:rPr>
        <w:t>添加接口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7"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Add</w:t>
      </w:r>
      <w:r w:rsidR="00E43C78">
        <w:rPr>
          <w:rStyle w:val="af7"/>
        </w:rPr>
        <w:t>AutoTempDownLoad</w:t>
      </w:r>
    </w:p>
    <w:p w:rsidR="00844B71" w:rsidRDefault="00844B71" w:rsidP="00844B71">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44B71" w:rsidRDefault="00844B71" w:rsidP="00844B71">
      <w:pPr>
        <w:rPr>
          <w:rStyle w:val="af7"/>
          <w:b/>
        </w:rPr>
      </w:pPr>
    </w:p>
    <w:p w:rsidR="00844B71" w:rsidRDefault="00844B71" w:rsidP="00844B71">
      <w:pPr>
        <w:pStyle w:val="3"/>
      </w:pPr>
      <w:r>
        <w:rPr>
          <w:rFonts w:hint="eastAsia"/>
        </w:rPr>
        <w:t>添加列表接口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8"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Add</w:t>
      </w:r>
      <w:r w:rsidR="00E43C78">
        <w:rPr>
          <w:rStyle w:val="af7"/>
        </w:rPr>
        <w:t>AutoTempDownLoad</w:t>
      </w:r>
      <w:r w:rsidR="00844B71">
        <w:rPr>
          <w:rStyle w:val="af7"/>
          <w:rFonts w:hint="eastAsia"/>
        </w:rPr>
        <w:t>List</w:t>
      </w:r>
    </w:p>
    <w:p w:rsidR="00844B71" w:rsidRDefault="00844B71" w:rsidP="00844B71">
      <w:pPr>
        <w:rPr>
          <w:b/>
        </w:rPr>
      </w:pPr>
      <w:r>
        <w:rPr>
          <w:rFonts w:hint="eastAsia"/>
          <w:b/>
        </w:rPr>
        <w:t>请求与返回值结构参考</w:t>
      </w:r>
      <w:hyperlink w:anchor="_基本新增列表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844B71" w:rsidRDefault="00844B71" w:rsidP="00844B71">
      <w:pPr>
        <w:pStyle w:val="3"/>
      </w:pPr>
      <w:r>
        <w:rPr>
          <w:rFonts w:hint="eastAsia"/>
        </w:rPr>
        <w:t>修改接口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9"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Update</w:t>
      </w:r>
      <w:r w:rsidR="00E43C78">
        <w:rPr>
          <w:rStyle w:val="af7"/>
        </w:rPr>
        <w:t>AutoTempDownLoad</w:t>
      </w:r>
    </w:p>
    <w:p w:rsidR="00844B71" w:rsidRDefault="00844B71" w:rsidP="00844B71">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844B71" w:rsidRDefault="00844B71" w:rsidP="00844B71">
      <w:pPr>
        <w:pStyle w:val="3"/>
      </w:pPr>
      <w:r>
        <w:rPr>
          <w:rFonts w:hint="eastAsia"/>
        </w:rPr>
        <w:t>修改列表接口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0"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Update</w:t>
      </w:r>
      <w:r w:rsidR="00E43C78">
        <w:rPr>
          <w:rStyle w:val="af7"/>
        </w:rPr>
        <w:t>AutoTempDownLoad</w:t>
      </w:r>
      <w:r w:rsidR="00844B71">
        <w:rPr>
          <w:rStyle w:val="af7"/>
          <w:rFonts w:hint="eastAsia"/>
        </w:rPr>
        <w:t>List</w:t>
      </w:r>
    </w:p>
    <w:p w:rsidR="00844B71" w:rsidRDefault="00844B71" w:rsidP="00844B71">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844B71" w:rsidRPr="00B5638D" w:rsidRDefault="00844B71" w:rsidP="00844B71">
      <w:pPr>
        <w:pStyle w:val="3"/>
      </w:pPr>
      <w:r>
        <w:rPr>
          <w:rFonts w:hint="eastAsia"/>
        </w:rPr>
        <w:t>删除接口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1"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Delete</w:t>
      </w:r>
      <w:r w:rsidR="00E43C78">
        <w:rPr>
          <w:rStyle w:val="af7"/>
        </w:rPr>
        <w:t>AutoTempDownLoad</w:t>
      </w:r>
    </w:p>
    <w:p w:rsidR="00844B71" w:rsidRDefault="00844B71" w:rsidP="00844B7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844B71" w:rsidRDefault="00844B71" w:rsidP="00844B71">
      <w:pPr>
        <w:pStyle w:val="3"/>
      </w:pPr>
      <w:r>
        <w:rPr>
          <w:rFonts w:hint="eastAsia"/>
        </w:rPr>
        <w:t>修改个别字段接口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2"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Update</w:t>
      </w:r>
      <w:r w:rsidR="00E43C78">
        <w:rPr>
          <w:rStyle w:val="af7"/>
        </w:rPr>
        <w:t>AutoTempDownLoad</w:t>
      </w:r>
      <w:r w:rsidR="00844B71">
        <w:rPr>
          <w:rStyle w:val="af7"/>
          <w:rFonts w:hint="eastAsia"/>
        </w:rPr>
        <w:t>Fields</w:t>
      </w:r>
    </w:p>
    <w:p w:rsidR="00844B71" w:rsidRDefault="00844B71" w:rsidP="00844B7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844B71" w:rsidRPr="00B5638D" w:rsidRDefault="00844B71" w:rsidP="00844B71">
      <w:pPr>
        <w:pStyle w:val="3"/>
      </w:pPr>
      <w:r>
        <w:rPr>
          <w:rFonts w:hint="eastAsia"/>
        </w:rPr>
        <w:t>按条件删除接口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3"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Delete</w:t>
      </w:r>
      <w:r w:rsidR="00E43C78">
        <w:rPr>
          <w:rStyle w:val="af7"/>
        </w:rPr>
        <w:t>AutoTempDownLoad</w:t>
      </w:r>
      <w:r w:rsidR="00844B71">
        <w:rPr>
          <w:rStyle w:val="af7"/>
          <w:rFonts w:hint="eastAsia"/>
        </w:rPr>
        <w:t>By</w:t>
      </w:r>
    </w:p>
    <w:p w:rsidR="00844B71" w:rsidRDefault="00844B71" w:rsidP="00844B7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844B71" w:rsidRPr="00B5638D" w:rsidRDefault="00844B71" w:rsidP="00844B71">
      <w:pPr>
        <w:pStyle w:val="3"/>
      </w:pPr>
      <w:r>
        <w:rPr>
          <w:rFonts w:hint="eastAsia"/>
        </w:rPr>
        <w:t>按</w:t>
      </w:r>
      <w:r>
        <w:rPr>
          <w:rFonts w:hint="eastAsia"/>
        </w:rPr>
        <w:t>ID</w:t>
      </w:r>
      <w:r>
        <w:rPr>
          <w:rFonts w:hint="eastAsia"/>
        </w:rPr>
        <w:t>删除接口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4"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Delete</w:t>
      </w:r>
      <w:r w:rsidR="00E43C78">
        <w:rPr>
          <w:rStyle w:val="af7"/>
        </w:rPr>
        <w:t>AutoTempDownLoad</w:t>
      </w:r>
      <w:r w:rsidR="00844B71">
        <w:rPr>
          <w:rStyle w:val="af7"/>
          <w:rFonts w:hint="eastAsia"/>
        </w:rPr>
        <w:t>ByID</w:t>
      </w:r>
    </w:p>
    <w:p w:rsidR="00844B71" w:rsidRDefault="00844B71" w:rsidP="00844B7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844B71" w:rsidRPr="00B5638D" w:rsidRDefault="00844B71" w:rsidP="00844B71">
      <w:pPr>
        <w:pStyle w:val="3"/>
      </w:pPr>
      <w:r>
        <w:rPr>
          <w:rFonts w:hint="eastAsia"/>
        </w:rPr>
        <w:t>按</w:t>
      </w:r>
      <w:r>
        <w:rPr>
          <w:rFonts w:hint="eastAsia"/>
        </w:rPr>
        <w:t>ID</w:t>
      </w:r>
      <w:r>
        <w:rPr>
          <w:rFonts w:hint="eastAsia"/>
        </w:rPr>
        <w:t>列表删除接口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5"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Delete</w:t>
      </w:r>
      <w:r w:rsidR="00E43C78">
        <w:rPr>
          <w:rStyle w:val="af7"/>
        </w:rPr>
        <w:t>AutoTempDownLoad</w:t>
      </w:r>
      <w:r w:rsidR="00844B71">
        <w:rPr>
          <w:rStyle w:val="af7"/>
          <w:rFonts w:hint="eastAsia"/>
        </w:rPr>
        <w:t>ByIDList</w:t>
      </w:r>
    </w:p>
    <w:p w:rsidR="00844B71" w:rsidRDefault="00844B71" w:rsidP="00844B71">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844B71" w:rsidRPr="00B5638D" w:rsidRDefault="00844B71" w:rsidP="00844B71">
      <w:pPr>
        <w:pStyle w:val="3"/>
      </w:pPr>
      <w:r>
        <w:rPr>
          <w:rFonts w:hint="eastAsia"/>
        </w:rPr>
        <w:t>保存接口</w:t>
      </w:r>
    </w:p>
    <w:p w:rsidR="00844B71" w:rsidRPr="00E47307" w:rsidRDefault="00844B71" w:rsidP="00844B71">
      <w:pPr>
        <w:rPr>
          <w:b/>
        </w:rPr>
      </w:pPr>
      <w:r w:rsidRPr="00E47307">
        <w:rPr>
          <w:rFonts w:hint="eastAsia"/>
          <w:b/>
        </w:rPr>
        <w:t>url:</w:t>
      </w:r>
    </w:p>
    <w:p w:rsidR="00844B71" w:rsidRPr="008510B3" w:rsidRDefault="005446D3" w:rsidP="00844B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6" w:history="1">
        <w:r w:rsidR="00844B71" w:rsidRPr="00506A16">
          <w:rPr>
            <w:rStyle w:val="af7"/>
          </w:rPr>
          <w:t>http://192</w:t>
        </w:r>
      </w:hyperlink>
      <w:r w:rsidR="00844B71">
        <w:rPr>
          <w:rStyle w:val="af7"/>
        </w:rPr>
        <w:t>.168.2.158</w:t>
      </w:r>
      <w:r w:rsidR="00844B71" w:rsidRPr="008510B3">
        <w:rPr>
          <w:rStyle w:val="af7"/>
        </w:rPr>
        <w:t>:9000/ParkAPI/</w:t>
      </w:r>
      <w:r w:rsidR="00844B71">
        <w:rPr>
          <w:rStyle w:val="af7"/>
          <w:rFonts w:hint="eastAsia"/>
        </w:rPr>
        <w:t>Save</w:t>
      </w:r>
      <w:r w:rsidR="00E43C78">
        <w:rPr>
          <w:rStyle w:val="af7"/>
        </w:rPr>
        <w:t>AutoTempDownLoad</w:t>
      </w:r>
    </w:p>
    <w:p w:rsidR="00844B71" w:rsidRDefault="00844B71" w:rsidP="00844B71">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844B71" w:rsidRDefault="00844B71" w:rsidP="00844B71"/>
    <w:p w:rsidR="00136FBA" w:rsidRDefault="00136FBA" w:rsidP="00257D25">
      <w:pPr>
        <w:pStyle w:val="2"/>
        <w:numPr>
          <w:ilvl w:val="1"/>
          <w:numId w:val="1"/>
        </w:numPr>
      </w:pPr>
      <w:r>
        <w:rPr>
          <w:rFonts w:hint="eastAsia"/>
        </w:rPr>
        <w:t>脱机车牌下载接口</w:t>
      </w:r>
    </w:p>
    <w:p w:rsidR="00136FBA" w:rsidRDefault="00136FBA" w:rsidP="00257D25">
      <w:pPr>
        <w:pStyle w:val="3"/>
        <w:numPr>
          <w:ilvl w:val="2"/>
          <w:numId w:val="1"/>
        </w:numPr>
      </w:pPr>
      <w:r>
        <w:rPr>
          <w:rFonts w:hint="eastAsia"/>
        </w:rPr>
        <w:t>Model</w:t>
      </w:r>
      <w:r>
        <w:rPr>
          <w:rFonts w:hint="eastAsia"/>
        </w:rPr>
        <w:t>结构</w:t>
      </w:r>
    </w:p>
    <w:p w:rsidR="00136FBA" w:rsidRPr="00D657B3" w:rsidRDefault="00136FBA" w:rsidP="00136F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36FBA" w:rsidTr="003C27F7">
        <w:tc>
          <w:tcPr>
            <w:tcW w:w="1809"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说明</w:t>
            </w:r>
          </w:p>
        </w:tc>
      </w:tr>
      <w:tr w:rsidR="00136FBA" w:rsidRPr="00E00670" w:rsidTr="003C27F7">
        <w:tc>
          <w:tcPr>
            <w:tcW w:w="1809" w:type="dxa"/>
          </w:tcPr>
          <w:p w:rsidR="00136FBA" w:rsidRPr="00EC78A7" w:rsidRDefault="00136FBA" w:rsidP="003C27F7">
            <w:pPr>
              <w:spacing w:line="264" w:lineRule="auto"/>
              <w:rPr>
                <w:b/>
                <w:kern w:val="2"/>
              </w:rPr>
            </w:pPr>
            <w:r w:rsidRPr="00EC78A7">
              <w:rPr>
                <w:b/>
                <w:kern w:val="2"/>
              </w:rPr>
              <w:t>ID</w:t>
            </w:r>
          </w:p>
        </w:tc>
        <w:tc>
          <w:tcPr>
            <w:tcW w:w="1024" w:type="dxa"/>
          </w:tcPr>
          <w:p w:rsidR="00136FBA" w:rsidRPr="00E00670" w:rsidRDefault="00136FBA" w:rsidP="003C27F7">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Pr="00E00670" w:rsidRDefault="00136FBA" w:rsidP="003C27F7">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36FBA" w:rsidRPr="00E00670" w:rsidTr="003C27F7">
        <w:tc>
          <w:tcPr>
            <w:tcW w:w="1809" w:type="dxa"/>
          </w:tcPr>
          <w:p w:rsidR="00136FBA" w:rsidRPr="007738BA" w:rsidRDefault="008F6FF9" w:rsidP="003C27F7">
            <w:pPr>
              <w:spacing w:line="264" w:lineRule="auto"/>
              <w:rPr>
                <w:b/>
                <w:kern w:val="2"/>
              </w:rPr>
            </w:pPr>
            <w:r w:rsidRPr="008F6FF9">
              <w:rPr>
                <w:b/>
                <w:kern w:val="2"/>
              </w:rPr>
              <w:t>CardNO</w:t>
            </w:r>
          </w:p>
        </w:tc>
        <w:tc>
          <w:tcPr>
            <w:tcW w:w="1024" w:type="dxa"/>
          </w:tcPr>
          <w:p w:rsidR="00136FBA" w:rsidRDefault="008F6FF9"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Default="008F6FF9" w:rsidP="003C27F7">
            <w:pPr>
              <w:spacing w:line="264" w:lineRule="auto"/>
              <w:rPr>
                <w:rFonts w:ascii="Consolas" w:hAnsi="Consolas" w:cs="Consolas"/>
                <w:sz w:val="18"/>
                <w:szCs w:val="18"/>
              </w:rPr>
            </w:pPr>
            <w:r>
              <w:rPr>
                <w:rFonts w:ascii="Consolas" w:hAnsi="Consolas" w:cs="Consolas" w:hint="eastAsia"/>
                <w:sz w:val="18"/>
                <w:szCs w:val="18"/>
              </w:rPr>
              <w:t>卡号</w:t>
            </w:r>
          </w:p>
        </w:tc>
      </w:tr>
      <w:tr w:rsidR="00136FBA" w:rsidRPr="00E00670" w:rsidTr="003C27F7">
        <w:tc>
          <w:tcPr>
            <w:tcW w:w="1809" w:type="dxa"/>
          </w:tcPr>
          <w:p w:rsidR="00136FBA" w:rsidRPr="008528B5" w:rsidRDefault="008F6FF9" w:rsidP="003C27F7">
            <w:pPr>
              <w:spacing w:line="264" w:lineRule="auto"/>
              <w:rPr>
                <w:b/>
                <w:kern w:val="2"/>
              </w:rPr>
            </w:pPr>
            <w:r w:rsidRPr="008F6FF9">
              <w:rPr>
                <w:b/>
                <w:kern w:val="2"/>
              </w:rPr>
              <w:t>CPHCardNO</w:t>
            </w:r>
          </w:p>
        </w:tc>
        <w:tc>
          <w:tcPr>
            <w:tcW w:w="1024" w:type="dxa"/>
          </w:tcPr>
          <w:p w:rsidR="00136FBA" w:rsidRDefault="00136FBA"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Default="008F6FF9" w:rsidP="003C27F7">
            <w:pPr>
              <w:spacing w:line="264" w:lineRule="auto"/>
              <w:rPr>
                <w:rFonts w:ascii="Consolas" w:hAnsi="Consolas" w:cs="Consolas"/>
                <w:sz w:val="18"/>
                <w:szCs w:val="18"/>
              </w:rPr>
            </w:pPr>
            <w:r>
              <w:rPr>
                <w:rFonts w:ascii="Consolas" w:hAnsi="Consolas" w:cs="Consolas" w:hint="eastAsia"/>
                <w:sz w:val="18"/>
                <w:szCs w:val="18"/>
              </w:rPr>
              <w:t>车牌号后</w:t>
            </w:r>
            <w:r>
              <w:rPr>
                <w:rFonts w:ascii="Consolas" w:hAnsi="Consolas" w:cs="Consolas" w:hint="eastAsia"/>
                <w:sz w:val="18"/>
                <w:szCs w:val="18"/>
              </w:rPr>
              <w:t>5</w:t>
            </w:r>
            <w:r>
              <w:rPr>
                <w:rFonts w:ascii="Consolas" w:hAnsi="Consolas" w:cs="Consolas" w:hint="eastAsia"/>
                <w:sz w:val="18"/>
                <w:szCs w:val="18"/>
              </w:rPr>
              <w:t>位换算后的十六进制数卡号</w:t>
            </w:r>
          </w:p>
        </w:tc>
      </w:tr>
      <w:tr w:rsidR="008F6FF9" w:rsidRPr="00E00670" w:rsidTr="003C27F7">
        <w:tc>
          <w:tcPr>
            <w:tcW w:w="1809" w:type="dxa"/>
          </w:tcPr>
          <w:p w:rsidR="008F6FF9" w:rsidRPr="008F6FF9" w:rsidRDefault="008F6FF9" w:rsidP="003C27F7">
            <w:pPr>
              <w:spacing w:line="264" w:lineRule="auto"/>
              <w:rPr>
                <w:b/>
                <w:kern w:val="2"/>
              </w:rPr>
            </w:pPr>
            <w:r w:rsidRPr="008F6FF9">
              <w:rPr>
                <w:b/>
                <w:kern w:val="2"/>
              </w:rPr>
              <w:t>DownLoadTime</w:t>
            </w:r>
          </w:p>
        </w:tc>
        <w:tc>
          <w:tcPr>
            <w:tcW w:w="1024" w:type="dxa"/>
          </w:tcPr>
          <w:p w:rsidR="008F6FF9" w:rsidRDefault="008F6FF9" w:rsidP="003C27F7">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下载时间</w:t>
            </w:r>
          </w:p>
        </w:tc>
      </w:tr>
      <w:tr w:rsidR="008F6FF9" w:rsidRPr="00E00670" w:rsidTr="003C27F7">
        <w:tc>
          <w:tcPr>
            <w:tcW w:w="1809" w:type="dxa"/>
          </w:tcPr>
          <w:p w:rsidR="008F6FF9" w:rsidRPr="008F6FF9" w:rsidRDefault="008F6FF9" w:rsidP="003C27F7">
            <w:pPr>
              <w:spacing w:line="264" w:lineRule="auto"/>
              <w:rPr>
                <w:b/>
                <w:kern w:val="2"/>
              </w:rPr>
            </w:pPr>
            <w:r w:rsidRPr="008F6FF9">
              <w:rPr>
                <w:b/>
                <w:kern w:val="2"/>
              </w:rPr>
              <w:t>State</w:t>
            </w:r>
          </w:p>
        </w:tc>
        <w:tc>
          <w:tcPr>
            <w:tcW w:w="1024" w:type="dxa"/>
          </w:tcPr>
          <w:p w:rsidR="008F6FF9" w:rsidRDefault="008F6FF9" w:rsidP="003C27F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状态</w:t>
            </w:r>
          </w:p>
        </w:tc>
      </w:tr>
    </w:tbl>
    <w:p w:rsidR="00CE097F" w:rsidRDefault="00CE097F" w:rsidP="00CE097F">
      <w:pPr>
        <w:pStyle w:val="3"/>
      </w:pPr>
      <w:r>
        <w:rPr>
          <w:rFonts w:hint="eastAsia"/>
        </w:rPr>
        <w:t>获取车牌下载指令接口</w:t>
      </w:r>
    </w:p>
    <w:p w:rsidR="00CE097F" w:rsidRDefault="00CE097F" w:rsidP="00CE097F">
      <w:r>
        <w:t>url:</w:t>
      </w:r>
    </w:p>
    <w:p w:rsidR="00CE097F" w:rsidRPr="008510B3" w:rsidRDefault="005446D3" w:rsidP="00CE097F">
      <w:pPr>
        <w:pBdr>
          <w:top w:val="dashSmallGap" w:sz="4" w:space="1" w:color="auto"/>
          <w:left w:val="dashSmallGap" w:sz="4" w:space="4" w:color="auto"/>
          <w:bottom w:val="dashSmallGap" w:sz="4" w:space="1" w:color="auto"/>
          <w:right w:val="dashSmallGap" w:sz="4" w:space="4" w:color="auto"/>
        </w:pBdr>
        <w:shd w:val="solid" w:color="DDECEE" w:fill="auto"/>
        <w:tabs>
          <w:tab w:val="left" w:pos="1739"/>
        </w:tabs>
        <w:rPr>
          <w:rStyle w:val="af7"/>
        </w:rPr>
      </w:pPr>
      <w:hyperlink r:id="rId357" w:history="1">
        <w:r w:rsidR="00CE097F" w:rsidRPr="00506A16">
          <w:rPr>
            <w:rStyle w:val="af7"/>
          </w:rPr>
          <w:t>http://192</w:t>
        </w:r>
      </w:hyperlink>
      <w:r w:rsidR="00CE097F">
        <w:rPr>
          <w:rStyle w:val="af7"/>
        </w:rPr>
        <w:t>.168.2.158:9000/ParkAPI/GetPlateNumberDownCmd</w:t>
      </w:r>
    </w:p>
    <w:p w:rsidR="00CE097F" w:rsidRPr="005879B3" w:rsidRDefault="00CE097F" w:rsidP="00CE097F">
      <w:pPr>
        <w:rPr>
          <w:b/>
        </w:rPr>
      </w:pPr>
      <w:r w:rsidRPr="00E47307">
        <w:rPr>
          <w:b/>
        </w:rPr>
        <w:t>HTTP</w:t>
      </w:r>
      <w:r w:rsidRPr="00E47307">
        <w:rPr>
          <w:rFonts w:hint="eastAsia"/>
          <w:b/>
        </w:rPr>
        <w:t>请求方式：</w:t>
      </w:r>
    </w:p>
    <w:p w:rsidR="00CE097F" w:rsidRDefault="00CE097F" w:rsidP="00CE097F">
      <w:r>
        <w:t>POST</w:t>
      </w:r>
      <w:r>
        <w:rPr>
          <w:rFonts w:hint="eastAsia"/>
        </w:rPr>
        <w:t>，</w:t>
      </w:r>
      <w:r>
        <w:t>GET</w:t>
      </w:r>
    </w:p>
    <w:p w:rsidR="00CE097F" w:rsidRDefault="00CE097F" w:rsidP="00CE097F">
      <w:r w:rsidRPr="0050700F">
        <w:rPr>
          <w:rFonts w:hint="eastAsia"/>
          <w:b/>
        </w:rPr>
        <w:t>请求参数</w:t>
      </w:r>
      <w:r>
        <w:rPr>
          <w:b/>
        </w:rPr>
        <w:t>:</w:t>
      </w:r>
      <w:r w:rsidRPr="00466E1C">
        <w:t xml:space="preserve"> </w:t>
      </w:r>
      <w:r>
        <w:rPr>
          <w:rFonts w:hint="eastAsia"/>
        </w:rPr>
        <w:t>鉴权参数</w:t>
      </w:r>
      <w:r>
        <w:t xml:space="preserve"> </w:t>
      </w:r>
      <w:r>
        <w:rPr>
          <w:rFonts w:hint="eastAsia"/>
        </w:rPr>
        <w:t>并带上以下参数（粗体的必填）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E097F" w:rsidRPr="00D91F6E" w:rsidTr="004721A9">
        <w:tc>
          <w:tcPr>
            <w:tcW w:w="1809" w:type="dxa"/>
            <w:shd w:val="clear" w:color="auto" w:fill="B8CCE4"/>
          </w:tcPr>
          <w:p w:rsidR="00CE097F" w:rsidRPr="00D91F6E" w:rsidRDefault="00CE097F" w:rsidP="004721A9">
            <w:pPr>
              <w:spacing w:line="264" w:lineRule="auto"/>
              <w:rPr>
                <w:rFonts w:ascii="Consolas" w:hAnsi="Consolas" w:cs="Consolas"/>
              </w:rPr>
            </w:pPr>
            <w:r w:rsidRPr="00D91F6E">
              <w:rPr>
                <w:rFonts w:ascii="Consolas" w:hAnsi="Consolas" w:cs="Consolas" w:hint="eastAsia"/>
              </w:rPr>
              <w:t>参数</w:t>
            </w:r>
          </w:p>
        </w:tc>
        <w:tc>
          <w:tcPr>
            <w:tcW w:w="1024" w:type="dxa"/>
            <w:shd w:val="clear" w:color="auto" w:fill="B8CCE4"/>
          </w:tcPr>
          <w:p w:rsidR="00CE097F" w:rsidRPr="00D91F6E" w:rsidRDefault="00CE097F" w:rsidP="004721A9">
            <w:pPr>
              <w:spacing w:line="264" w:lineRule="auto"/>
              <w:rPr>
                <w:rFonts w:ascii="Consolas" w:hAnsi="Consolas" w:cs="Consolas"/>
              </w:rPr>
            </w:pPr>
            <w:r w:rsidRPr="00D91F6E">
              <w:rPr>
                <w:rFonts w:ascii="Consolas" w:hAnsi="Consolas" w:cs="Consolas" w:hint="eastAsia"/>
              </w:rPr>
              <w:t>类型</w:t>
            </w:r>
          </w:p>
        </w:tc>
        <w:tc>
          <w:tcPr>
            <w:tcW w:w="816" w:type="dxa"/>
            <w:shd w:val="clear" w:color="auto" w:fill="B8CCE4"/>
          </w:tcPr>
          <w:p w:rsidR="00CE097F" w:rsidRPr="00D91F6E" w:rsidRDefault="00CE097F" w:rsidP="004721A9">
            <w:pPr>
              <w:spacing w:line="264" w:lineRule="auto"/>
              <w:rPr>
                <w:rFonts w:ascii="Consolas" w:hAnsi="Consolas" w:cs="Consolas"/>
              </w:rPr>
            </w:pPr>
            <w:r w:rsidRPr="00D91F6E">
              <w:rPr>
                <w:rFonts w:ascii="Consolas" w:hAnsi="Consolas" w:cs="Consolas" w:hint="eastAsia"/>
              </w:rPr>
              <w:t>必填</w:t>
            </w:r>
          </w:p>
        </w:tc>
        <w:tc>
          <w:tcPr>
            <w:tcW w:w="5106" w:type="dxa"/>
            <w:shd w:val="clear" w:color="auto" w:fill="B8CCE4"/>
          </w:tcPr>
          <w:p w:rsidR="00CE097F" w:rsidRPr="00D91F6E" w:rsidRDefault="00CE097F" w:rsidP="004721A9">
            <w:pPr>
              <w:spacing w:line="264" w:lineRule="auto"/>
              <w:rPr>
                <w:rFonts w:ascii="Consolas" w:hAnsi="Consolas" w:cs="Consolas"/>
              </w:rPr>
            </w:pPr>
            <w:r w:rsidRPr="00D91F6E">
              <w:rPr>
                <w:rFonts w:ascii="Consolas" w:hAnsi="Consolas" w:cs="Consolas" w:hint="eastAsia"/>
              </w:rPr>
              <w:t>说明</w:t>
            </w:r>
          </w:p>
        </w:tc>
      </w:tr>
      <w:tr w:rsidR="00CE097F" w:rsidRPr="00D91F6E" w:rsidTr="004721A9">
        <w:tc>
          <w:tcPr>
            <w:tcW w:w="1809" w:type="dxa"/>
          </w:tcPr>
          <w:p w:rsidR="00CE097F" w:rsidRPr="00D91F6E" w:rsidRDefault="00CE097F" w:rsidP="004721A9">
            <w:pPr>
              <w:spacing w:line="264" w:lineRule="auto"/>
              <w:rPr>
                <w:b/>
                <w:kern w:val="2"/>
              </w:rPr>
            </w:pPr>
            <w:r w:rsidRPr="00D91F6E">
              <w:rPr>
                <w:b/>
                <w:kern w:val="2"/>
              </w:rPr>
              <w:lastRenderedPageBreak/>
              <w:t>token</w:t>
            </w:r>
          </w:p>
        </w:tc>
        <w:tc>
          <w:tcPr>
            <w:tcW w:w="1024"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String</w:t>
            </w:r>
          </w:p>
        </w:tc>
        <w:tc>
          <w:tcPr>
            <w:tcW w:w="816"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Y</w:t>
            </w:r>
          </w:p>
        </w:tc>
        <w:tc>
          <w:tcPr>
            <w:tcW w:w="5106"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hint="eastAsia"/>
                <w:sz w:val="18"/>
                <w:szCs w:val="18"/>
              </w:rPr>
              <w:t>用户登录时候获取的</w:t>
            </w:r>
            <w:r w:rsidRPr="00D91F6E">
              <w:rPr>
                <w:rFonts w:ascii="Consolas" w:hAnsi="Consolas" w:cs="Consolas"/>
                <w:sz w:val="18"/>
                <w:szCs w:val="18"/>
              </w:rPr>
              <w:t>token</w:t>
            </w:r>
            <w:r w:rsidRPr="00D91F6E">
              <w:rPr>
                <w:rFonts w:ascii="Consolas" w:hAnsi="Consolas" w:cs="Consolas" w:hint="eastAsia"/>
                <w:sz w:val="18"/>
                <w:szCs w:val="18"/>
              </w:rPr>
              <w:t>值</w:t>
            </w:r>
          </w:p>
        </w:tc>
      </w:tr>
      <w:tr w:rsidR="00CE097F" w:rsidRPr="00D91F6E" w:rsidTr="004721A9">
        <w:tc>
          <w:tcPr>
            <w:tcW w:w="1809" w:type="dxa"/>
          </w:tcPr>
          <w:p w:rsidR="00CE097F" w:rsidRPr="00D91F6E" w:rsidRDefault="00CE097F" w:rsidP="004721A9">
            <w:pPr>
              <w:spacing w:line="264" w:lineRule="auto"/>
              <w:rPr>
                <w:b/>
                <w:kern w:val="2"/>
              </w:rPr>
            </w:pPr>
            <w:r w:rsidRPr="00D91F6E">
              <w:rPr>
                <w:b/>
                <w:kern w:val="2"/>
              </w:rPr>
              <w:t>StationId</w:t>
            </w:r>
          </w:p>
        </w:tc>
        <w:tc>
          <w:tcPr>
            <w:tcW w:w="1024"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Int</w:t>
            </w:r>
          </w:p>
        </w:tc>
        <w:tc>
          <w:tcPr>
            <w:tcW w:w="816"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Y</w:t>
            </w:r>
          </w:p>
        </w:tc>
        <w:tc>
          <w:tcPr>
            <w:tcW w:w="5106"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hint="eastAsia"/>
                <w:sz w:val="18"/>
                <w:szCs w:val="18"/>
              </w:rPr>
              <w:t>工作站编号</w:t>
            </w:r>
          </w:p>
        </w:tc>
      </w:tr>
      <w:tr w:rsidR="00CE097F" w:rsidRPr="00D91F6E" w:rsidTr="004721A9">
        <w:tc>
          <w:tcPr>
            <w:tcW w:w="1809" w:type="dxa"/>
          </w:tcPr>
          <w:p w:rsidR="00CE097F" w:rsidRPr="00D91F6E" w:rsidRDefault="00CE097F" w:rsidP="004721A9">
            <w:pPr>
              <w:spacing w:line="264" w:lineRule="auto"/>
              <w:rPr>
                <w:b/>
                <w:kern w:val="2"/>
              </w:rPr>
            </w:pPr>
            <w:r>
              <w:rPr>
                <w:b/>
                <w:kern w:val="2"/>
              </w:rPr>
              <w:t>DownType</w:t>
            </w:r>
          </w:p>
        </w:tc>
        <w:tc>
          <w:tcPr>
            <w:tcW w:w="1024"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Int</w:t>
            </w:r>
          </w:p>
        </w:tc>
        <w:tc>
          <w:tcPr>
            <w:tcW w:w="816"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Y</w:t>
            </w:r>
          </w:p>
        </w:tc>
        <w:tc>
          <w:tcPr>
            <w:tcW w:w="5106" w:type="dxa"/>
          </w:tcPr>
          <w:p w:rsidR="00CE097F" w:rsidRPr="00D91F6E" w:rsidRDefault="00CE097F" w:rsidP="004721A9">
            <w:pPr>
              <w:spacing w:line="264" w:lineRule="auto"/>
              <w:rPr>
                <w:rFonts w:ascii="Consolas" w:hAnsi="Consolas" w:cs="Consolas"/>
                <w:sz w:val="18"/>
                <w:szCs w:val="18"/>
              </w:rPr>
            </w:pPr>
            <w:r>
              <w:rPr>
                <w:rFonts w:ascii="Consolas" w:hAnsi="Consolas" w:cs="Consolas" w:hint="eastAsia"/>
                <w:sz w:val="18"/>
                <w:szCs w:val="18"/>
              </w:rPr>
              <w:t>下载类型</w:t>
            </w:r>
            <w:r>
              <w:rPr>
                <w:rFonts w:ascii="Consolas" w:hAnsi="Consolas" w:cs="Consolas"/>
                <w:sz w:val="18"/>
                <w:szCs w:val="18"/>
              </w:rPr>
              <w:t>,0</w:t>
            </w:r>
            <w:r>
              <w:rPr>
                <w:rFonts w:ascii="Consolas" w:hAnsi="Consolas" w:cs="Consolas" w:hint="eastAsia"/>
                <w:sz w:val="18"/>
                <w:szCs w:val="18"/>
              </w:rPr>
              <w:t>表示下载发行车牌</w:t>
            </w:r>
            <w:r>
              <w:rPr>
                <w:rFonts w:ascii="Consolas" w:hAnsi="Consolas" w:cs="Consolas"/>
                <w:sz w:val="18"/>
                <w:szCs w:val="18"/>
              </w:rPr>
              <w:t>,1</w:t>
            </w:r>
            <w:r>
              <w:rPr>
                <w:rFonts w:ascii="Consolas" w:hAnsi="Consolas" w:cs="Consolas" w:hint="eastAsia"/>
                <w:sz w:val="18"/>
                <w:szCs w:val="18"/>
              </w:rPr>
              <w:t>表示删除发行车牌</w:t>
            </w:r>
            <w:r>
              <w:rPr>
                <w:rFonts w:ascii="Consolas" w:hAnsi="Consolas" w:cs="Consolas"/>
                <w:sz w:val="18"/>
                <w:szCs w:val="18"/>
              </w:rPr>
              <w:t>,2</w:t>
            </w:r>
            <w:r>
              <w:rPr>
                <w:rFonts w:ascii="Consolas" w:hAnsi="Consolas" w:cs="Consolas" w:hint="eastAsia"/>
                <w:sz w:val="18"/>
                <w:szCs w:val="18"/>
              </w:rPr>
              <w:t>表示下载黑名单车牌</w:t>
            </w:r>
            <w:r>
              <w:rPr>
                <w:rFonts w:ascii="Consolas" w:hAnsi="Consolas" w:cs="Consolas"/>
                <w:sz w:val="18"/>
                <w:szCs w:val="18"/>
              </w:rPr>
              <w:t>,3</w:t>
            </w:r>
            <w:r>
              <w:rPr>
                <w:rFonts w:ascii="Consolas" w:hAnsi="Consolas" w:cs="Consolas" w:hint="eastAsia"/>
                <w:sz w:val="18"/>
                <w:szCs w:val="18"/>
              </w:rPr>
              <w:t>表示删除黑名单车牌</w:t>
            </w:r>
            <w:r>
              <w:rPr>
                <w:rFonts w:ascii="Consolas" w:hAnsi="Consolas" w:cs="Consolas"/>
                <w:sz w:val="18"/>
                <w:szCs w:val="18"/>
              </w:rPr>
              <w:t>,4</w:t>
            </w:r>
            <w:r>
              <w:rPr>
                <w:rFonts w:ascii="Consolas" w:hAnsi="Consolas" w:cs="Consolas" w:hint="eastAsia"/>
                <w:sz w:val="18"/>
                <w:szCs w:val="18"/>
              </w:rPr>
              <w:t>表示更正错误车牌</w:t>
            </w:r>
            <w:r>
              <w:rPr>
                <w:rFonts w:ascii="Consolas" w:hAnsi="Consolas" w:cs="Consolas"/>
                <w:sz w:val="18"/>
                <w:szCs w:val="18"/>
              </w:rPr>
              <w:t>,</w:t>
            </w:r>
            <w:r>
              <w:rPr>
                <w:rFonts w:ascii="Consolas" w:hAnsi="Consolas" w:cs="Consolas" w:hint="eastAsia"/>
                <w:sz w:val="18"/>
                <w:szCs w:val="18"/>
              </w:rPr>
              <w:t>其他表示下载发行车牌</w:t>
            </w:r>
          </w:p>
        </w:tc>
      </w:tr>
      <w:tr w:rsidR="00CE097F" w:rsidRPr="00D91F6E" w:rsidTr="004721A9">
        <w:tc>
          <w:tcPr>
            <w:tcW w:w="1809" w:type="dxa"/>
          </w:tcPr>
          <w:p w:rsidR="00CE097F" w:rsidRPr="00D91F6E" w:rsidRDefault="00431F8D" w:rsidP="004721A9">
            <w:pPr>
              <w:spacing w:line="264" w:lineRule="auto"/>
              <w:rPr>
                <w:b/>
                <w:kern w:val="2"/>
              </w:rPr>
            </w:pPr>
            <w:r w:rsidRPr="00431F8D">
              <w:rPr>
                <w:b/>
                <w:kern w:val="2"/>
              </w:rPr>
              <w:t>IsRepeatDownload</w:t>
            </w:r>
          </w:p>
        </w:tc>
        <w:tc>
          <w:tcPr>
            <w:tcW w:w="1024" w:type="dxa"/>
          </w:tcPr>
          <w:p w:rsidR="00CE097F" w:rsidRPr="00D91F6E" w:rsidRDefault="00CE097F" w:rsidP="004721A9">
            <w:pPr>
              <w:spacing w:line="264" w:lineRule="auto"/>
              <w:rPr>
                <w:rFonts w:ascii="Consolas" w:hAnsi="Consolas" w:cs="Consolas"/>
                <w:sz w:val="18"/>
                <w:szCs w:val="18"/>
              </w:rPr>
            </w:pPr>
            <w:r>
              <w:rPr>
                <w:rFonts w:ascii="Consolas" w:hAnsi="Consolas" w:cs="Consolas"/>
                <w:sz w:val="18"/>
                <w:szCs w:val="18"/>
              </w:rPr>
              <w:t>Bool</w:t>
            </w:r>
          </w:p>
        </w:tc>
        <w:tc>
          <w:tcPr>
            <w:tcW w:w="816" w:type="dxa"/>
          </w:tcPr>
          <w:p w:rsidR="00CE097F" w:rsidRPr="00D91F6E" w:rsidRDefault="00CE097F" w:rsidP="004721A9">
            <w:pPr>
              <w:spacing w:line="264" w:lineRule="auto"/>
              <w:rPr>
                <w:rFonts w:ascii="Consolas" w:hAnsi="Consolas" w:cs="Consolas"/>
                <w:sz w:val="18"/>
                <w:szCs w:val="18"/>
              </w:rPr>
            </w:pPr>
            <w:r>
              <w:rPr>
                <w:rFonts w:ascii="Consolas" w:hAnsi="Consolas" w:cs="Consolas"/>
                <w:sz w:val="18"/>
                <w:szCs w:val="18"/>
              </w:rPr>
              <w:t>N</w:t>
            </w:r>
          </w:p>
        </w:tc>
        <w:tc>
          <w:tcPr>
            <w:tcW w:w="5106" w:type="dxa"/>
          </w:tcPr>
          <w:p w:rsidR="00CE097F" w:rsidRPr="00D91F6E" w:rsidRDefault="00CE097F" w:rsidP="004721A9">
            <w:pPr>
              <w:spacing w:line="264" w:lineRule="auto"/>
              <w:rPr>
                <w:rFonts w:ascii="Consolas" w:hAnsi="Consolas" w:cs="Consolas"/>
                <w:sz w:val="18"/>
                <w:szCs w:val="18"/>
              </w:rPr>
            </w:pPr>
            <w:r>
              <w:rPr>
                <w:rFonts w:ascii="Consolas" w:hAnsi="Consolas" w:cs="Consolas"/>
                <w:sz w:val="18"/>
                <w:szCs w:val="18"/>
              </w:rPr>
              <w:t>True</w:t>
            </w:r>
            <w:r>
              <w:rPr>
                <w:rFonts w:ascii="Consolas" w:hAnsi="Consolas" w:cs="Consolas" w:hint="eastAsia"/>
                <w:sz w:val="18"/>
                <w:szCs w:val="18"/>
              </w:rPr>
              <w:t>表示可以重复下载</w:t>
            </w:r>
            <w:r>
              <w:rPr>
                <w:rFonts w:ascii="Consolas" w:hAnsi="Consolas" w:cs="Consolas"/>
                <w:sz w:val="18"/>
                <w:szCs w:val="18"/>
              </w:rPr>
              <w:t>,false</w:t>
            </w:r>
            <w:r>
              <w:rPr>
                <w:rFonts w:ascii="Consolas" w:hAnsi="Consolas" w:cs="Consolas" w:hint="eastAsia"/>
                <w:sz w:val="18"/>
                <w:szCs w:val="18"/>
              </w:rPr>
              <w:t>表示未下载的车牌才能下载</w:t>
            </w:r>
          </w:p>
        </w:tc>
      </w:tr>
      <w:tr w:rsidR="00CE097F" w:rsidRPr="00D91F6E" w:rsidTr="004721A9">
        <w:tc>
          <w:tcPr>
            <w:tcW w:w="1809" w:type="dxa"/>
          </w:tcPr>
          <w:p w:rsidR="00CE097F" w:rsidRPr="00D91F6E" w:rsidRDefault="00CE097F" w:rsidP="004721A9">
            <w:pPr>
              <w:spacing w:line="264" w:lineRule="auto"/>
              <w:rPr>
                <w:kern w:val="2"/>
              </w:rPr>
            </w:pPr>
            <w:r>
              <w:rPr>
                <w:kern w:val="2"/>
              </w:rPr>
              <w:t>CtrlNumberList</w:t>
            </w:r>
          </w:p>
        </w:tc>
        <w:tc>
          <w:tcPr>
            <w:tcW w:w="1024" w:type="dxa"/>
          </w:tcPr>
          <w:p w:rsidR="00CE097F" w:rsidRPr="00D91F6E" w:rsidRDefault="009E5768" w:rsidP="004721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N</w:t>
            </w:r>
          </w:p>
        </w:tc>
        <w:tc>
          <w:tcPr>
            <w:tcW w:w="5106" w:type="dxa"/>
          </w:tcPr>
          <w:p w:rsidR="00CE097F" w:rsidRPr="00D91F6E" w:rsidRDefault="00CE097F" w:rsidP="004721A9">
            <w:pPr>
              <w:spacing w:line="264" w:lineRule="auto"/>
              <w:rPr>
                <w:rFonts w:ascii="Consolas" w:hAnsi="Consolas" w:cs="Consolas"/>
                <w:sz w:val="18"/>
                <w:szCs w:val="18"/>
              </w:rPr>
            </w:pPr>
            <w:r>
              <w:rPr>
                <w:rFonts w:ascii="Consolas" w:hAnsi="Consolas" w:cs="Consolas" w:hint="eastAsia"/>
                <w:sz w:val="18"/>
                <w:szCs w:val="18"/>
              </w:rPr>
              <w:t>当该车道信息未保存数据的情况下</w:t>
            </w:r>
            <w:r>
              <w:rPr>
                <w:rFonts w:ascii="Consolas" w:hAnsi="Consolas" w:cs="Consolas"/>
                <w:sz w:val="18"/>
                <w:szCs w:val="18"/>
              </w:rPr>
              <w:t>(</w:t>
            </w:r>
            <w:r>
              <w:rPr>
                <w:rFonts w:ascii="Consolas" w:hAnsi="Consolas" w:cs="Consolas" w:hint="eastAsia"/>
                <w:sz w:val="18"/>
                <w:szCs w:val="18"/>
              </w:rPr>
              <w:t>只显示在界面</w:t>
            </w:r>
            <w:r>
              <w:rPr>
                <w:rFonts w:ascii="Consolas" w:hAnsi="Consolas" w:cs="Consolas"/>
                <w:sz w:val="18"/>
                <w:szCs w:val="18"/>
              </w:rPr>
              <w:t>)</w:t>
            </w:r>
            <w:r>
              <w:rPr>
                <w:rFonts w:ascii="Consolas" w:hAnsi="Consolas" w:cs="Consolas" w:hint="eastAsia"/>
                <w:sz w:val="18"/>
                <w:szCs w:val="18"/>
              </w:rPr>
              <w:t>使用，</w:t>
            </w:r>
            <w:r w:rsidR="00431F8D" w:rsidRPr="00431F8D">
              <w:rPr>
                <w:rFonts w:ascii="Consolas" w:hAnsi="Consolas" w:cs="Consolas" w:hint="eastAsia"/>
                <w:sz w:val="18"/>
                <w:szCs w:val="18"/>
              </w:rPr>
              <w:t>控制板机号的数组</w:t>
            </w:r>
            <w:r w:rsidR="00431F8D" w:rsidRPr="00431F8D">
              <w:rPr>
                <w:rFonts w:ascii="Consolas" w:hAnsi="Consolas" w:cs="Consolas" w:hint="eastAsia"/>
                <w:sz w:val="18"/>
                <w:szCs w:val="18"/>
              </w:rPr>
              <w:t>(int[])</w:t>
            </w:r>
            <w:r w:rsidR="00431F8D" w:rsidRPr="00431F8D">
              <w:rPr>
                <w:rFonts w:ascii="Consolas" w:hAnsi="Consolas" w:cs="Consolas" w:hint="eastAsia"/>
                <w:sz w:val="18"/>
                <w:szCs w:val="18"/>
              </w:rPr>
              <w:t>转换为的</w:t>
            </w:r>
            <w:r w:rsidR="00431F8D" w:rsidRPr="00431F8D">
              <w:rPr>
                <w:rFonts w:ascii="Consolas" w:hAnsi="Consolas" w:cs="Consolas" w:hint="eastAsia"/>
                <w:sz w:val="18"/>
                <w:szCs w:val="18"/>
              </w:rPr>
              <w:t>JSON</w:t>
            </w:r>
            <w:r w:rsidR="00431F8D" w:rsidRPr="00431F8D">
              <w:rPr>
                <w:rFonts w:ascii="Consolas" w:hAnsi="Consolas" w:cs="Consolas" w:hint="eastAsia"/>
                <w:sz w:val="18"/>
                <w:szCs w:val="18"/>
              </w:rPr>
              <w:t>字符串</w:t>
            </w:r>
          </w:p>
        </w:tc>
      </w:tr>
      <w:tr w:rsidR="00CE097F" w:rsidRPr="00D91F6E" w:rsidTr="004721A9">
        <w:tc>
          <w:tcPr>
            <w:tcW w:w="1809" w:type="dxa"/>
          </w:tcPr>
          <w:p w:rsidR="00CE097F" w:rsidRDefault="00CE097F" w:rsidP="004721A9">
            <w:pPr>
              <w:spacing w:line="264" w:lineRule="auto"/>
              <w:rPr>
                <w:kern w:val="2"/>
              </w:rPr>
            </w:pPr>
            <w:r>
              <w:rPr>
                <w:kern w:val="2"/>
              </w:rPr>
              <w:t>Reserved</w:t>
            </w:r>
          </w:p>
        </w:tc>
        <w:tc>
          <w:tcPr>
            <w:tcW w:w="1024" w:type="dxa"/>
          </w:tcPr>
          <w:p w:rsidR="00CE097F" w:rsidRDefault="00CE097F" w:rsidP="004721A9">
            <w:pPr>
              <w:spacing w:line="264" w:lineRule="auto"/>
              <w:rPr>
                <w:rFonts w:ascii="Consolas" w:hAnsi="Consolas" w:cs="Consolas"/>
                <w:sz w:val="18"/>
                <w:szCs w:val="18"/>
              </w:rPr>
            </w:pPr>
            <w:r>
              <w:rPr>
                <w:rFonts w:ascii="Consolas" w:hAnsi="Consolas" w:cs="Consolas"/>
                <w:sz w:val="18"/>
                <w:szCs w:val="18"/>
              </w:rPr>
              <w:t>String</w:t>
            </w:r>
          </w:p>
        </w:tc>
        <w:tc>
          <w:tcPr>
            <w:tcW w:w="816" w:type="dxa"/>
          </w:tcPr>
          <w:p w:rsidR="00CE097F" w:rsidRPr="00D91F6E" w:rsidRDefault="00CE097F" w:rsidP="004721A9">
            <w:pPr>
              <w:spacing w:line="264" w:lineRule="auto"/>
              <w:rPr>
                <w:rFonts w:ascii="Consolas" w:hAnsi="Consolas" w:cs="Consolas"/>
                <w:sz w:val="18"/>
                <w:szCs w:val="18"/>
              </w:rPr>
            </w:pPr>
            <w:r>
              <w:rPr>
                <w:rFonts w:ascii="Consolas" w:hAnsi="Consolas" w:cs="Consolas"/>
                <w:sz w:val="18"/>
                <w:szCs w:val="18"/>
              </w:rPr>
              <w:t>N</w:t>
            </w:r>
          </w:p>
        </w:tc>
        <w:tc>
          <w:tcPr>
            <w:tcW w:w="5106" w:type="dxa"/>
          </w:tcPr>
          <w:p w:rsidR="00CE097F" w:rsidRPr="00D91F6E" w:rsidRDefault="00CE097F" w:rsidP="004721A9">
            <w:pPr>
              <w:spacing w:line="264" w:lineRule="auto"/>
              <w:rPr>
                <w:rFonts w:ascii="Consolas" w:hAnsi="Consolas" w:cs="Consolas"/>
                <w:sz w:val="18"/>
                <w:szCs w:val="18"/>
              </w:rPr>
            </w:pPr>
            <w:r>
              <w:rPr>
                <w:rFonts w:ascii="Consolas" w:hAnsi="Consolas" w:cs="Consolas" w:hint="eastAsia"/>
                <w:sz w:val="18"/>
                <w:szCs w:val="18"/>
              </w:rPr>
              <w:t>备用字段</w:t>
            </w:r>
          </w:p>
        </w:tc>
      </w:tr>
      <w:tr w:rsidR="00CE097F" w:rsidRPr="00D91F6E" w:rsidTr="004721A9">
        <w:tc>
          <w:tcPr>
            <w:tcW w:w="1809" w:type="dxa"/>
          </w:tcPr>
          <w:p w:rsidR="00CE097F" w:rsidRPr="00D91F6E" w:rsidRDefault="00CE097F" w:rsidP="004721A9">
            <w:pPr>
              <w:spacing w:line="264" w:lineRule="auto"/>
              <w:rPr>
                <w:rFonts w:ascii="新宋体" w:hAnsi="新宋体" w:cs="新宋体"/>
                <w:color w:val="000000"/>
                <w:sz w:val="19"/>
                <w:szCs w:val="19"/>
                <w:highlight w:val="white"/>
              </w:rPr>
            </w:pPr>
            <w:r w:rsidRPr="00D91F6E">
              <w:rPr>
                <w:rFonts w:ascii="新宋体" w:hAnsi="新宋体" w:cs="新宋体"/>
                <w:color w:val="000000"/>
                <w:sz w:val="19"/>
                <w:szCs w:val="19"/>
                <w:highlight w:val="white"/>
              </w:rPr>
              <w:t>CallBack</w:t>
            </w:r>
          </w:p>
        </w:tc>
        <w:tc>
          <w:tcPr>
            <w:tcW w:w="1024"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String</w:t>
            </w:r>
          </w:p>
        </w:tc>
        <w:tc>
          <w:tcPr>
            <w:tcW w:w="816"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sz w:val="18"/>
                <w:szCs w:val="18"/>
              </w:rPr>
              <w:t>N</w:t>
            </w:r>
          </w:p>
        </w:tc>
        <w:tc>
          <w:tcPr>
            <w:tcW w:w="5106" w:type="dxa"/>
          </w:tcPr>
          <w:p w:rsidR="00CE097F" w:rsidRPr="00D91F6E" w:rsidRDefault="00CE097F" w:rsidP="004721A9">
            <w:pPr>
              <w:spacing w:line="264" w:lineRule="auto"/>
              <w:rPr>
                <w:rFonts w:ascii="Consolas" w:hAnsi="Consolas" w:cs="Consolas"/>
                <w:sz w:val="18"/>
                <w:szCs w:val="18"/>
              </w:rPr>
            </w:pPr>
            <w:r w:rsidRPr="00D91F6E">
              <w:rPr>
                <w:rFonts w:ascii="Consolas" w:hAnsi="Consolas" w:cs="Consolas" w:hint="eastAsia"/>
                <w:sz w:val="18"/>
                <w:szCs w:val="18"/>
              </w:rPr>
              <w:t>是否使用</w:t>
            </w:r>
            <w:r w:rsidRPr="00D91F6E">
              <w:rPr>
                <w:rFonts w:ascii="Consolas" w:hAnsi="Consolas" w:cs="Consolas"/>
                <w:sz w:val="18"/>
                <w:szCs w:val="18"/>
              </w:rPr>
              <w:t>JSONP</w:t>
            </w:r>
            <w:r w:rsidRPr="00D91F6E">
              <w:rPr>
                <w:rFonts w:ascii="Consolas" w:hAnsi="Consolas" w:cs="Consolas" w:hint="eastAsia"/>
                <w:sz w:val="18"/>
                <w:szCs w:val="18"/>
              </w:rPr>
              <w:t>方式。关于</w:t>
            </w:r>
            <w:r w:rsidRPr="00D91F6E">
              <w:rPr>
                <w:rFonts w:ascii="Consolas" w:hAnsi="Consolas" w:cs="Consolas"/>
                <w:sz w:val="18"/>
                <w:szCs w:val="18"/>
              </w:rPr>
              <w:t>JSONP</w:t>
            </w:r>
            <w:r w:rsidRPr="00D91F6E">
              <w:rPr>
                <w:rFonts w:ascii="Consolas" w:hAnsi="Consolas" w:cs="Consolas" w:hint="eastAsia"/>
                <w:sz w:val="18"/>
                <w:szCs w:val="18"/>
              </w:rPr>
              <w:t>方式请参考</w:t>
            </w:r>
            <w:hyperlink w:anchor="_Javascript跨域访问" w:history="1">
              <w:r w:rsidRPr="00D91F6E">
                <w:rPr>
                  <w:rStyle w:val="af7"/>
                  <w:rFonts w:ascii="Consolas" w:hAnsi="Consolas" w:cs="Consolas"/>
                  <w:sz w:val="18"/>
                  <w:szCs w:val="18"/>
                </w:rPr>
                <w:t>Javascript</w:t>
              </w:r>
              <w:r w:rsidRPr="00D91F6E">
                <w:rPr>
                  <w:rStyle w:val="af7"/>
                  <w:rFonts w:ascii="Consolas" w:hAnsi="Consolas" w:cs="Consolas" w:hint="eastAsia"/>
                  <w:sz w:val="18"/>
                  <w:szCs w:val="18"/>
                </w:rPr>
                <w:t>跨域访问</w:t>
              </w:r>
            </w:hyperlink>
            <w:r w:rsidRPr="00D91F6E">
              <w:rPr>
                <w:rFonts w:ascii="Consolas" w:hAnsi="Consolas" w:cs="Consolas" w:hint="eastAsia"/>
                <w:sz w:val="18"/>
                <w:szCs w:val="18"/>
              </w:rPr>
              <w:t>一节。</w:t>
            </w:r>
          </w:p>
        </w:tc>
      </w:tr>
    </w:tbl>
    <w:p w:rsidR="00CE097F" w:rsidRDefault="00CE097F" w:rsidP="00CE097F">
      <w:pPr>
        <w:rPr>
          <w:b/>
        </w:rPr>
      </w:pPr>
      <w:r>
        <w:rPr>
          <w:rFonts w:hint="eastAsia"/>
          <w:b/>
        </w:rPr>
        <w:t>返回数据</w:t>
      </w:r>
      <w:r w:rsidRPr="0050700F">
        <w:rPr>
          <w:rFonts w:hint="eastAsia"/>
          <w:b/>
        </w:rPr>
        <w:t>格式</w:t>
      </w:r>
      <w:r>
        <w:rPr>
          <w:b/>
        </w:rPr>
        <w:t>:</w:t>
      </w:r>
    </w:p>
    <w:p w:rsidR="00CE097F" w:rsidRPr="0051022D" w:rsidRDefault="00CE097F" w:rsidP="00CE097F">
      <w:r>
        <w:t>JSON</w:t>
      </w:r>
    </w:p>
    <w:p w:rsidR="00CE097F" w:rsidRDefault="00CE097F" w:rsidP="00CE097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670"/>
        <w:gridCol w:w="666"/>
        <w:gridCol w:w="4898"/>
      </w:tblGrid>
      <w:tr w:rsidR="00CE097F" w:rsidRPr="00D91F6E" w:rsidTr="004721A9">
        <w:tc>
          <w:tcPr>
            <w:tcW w:w="1526" w:type="dxa"/>
            <w:shd w:val="clear" w:color="auto" w:fill="B8CCE4"/>
          </w:tcPr>
          <w:p w:rsidR="00CE097F" w:rsidRPr="00D91F6E" w:rsidRDefault="00CE097F" w:rsidP="004721A9">
            <w:pPr>
              <w:spacing w:line="264" w:lineRule="auto"/>
              <w:rPr>
                <w:rFonts w:ascii="Consolas" w:hAnsi="Consolas" w:cs="Consolas"/>
                <w:kern w:val="2"/>
              </w:rPr>
            </w:pPr>
            <w:r w:rsidRPr="00D91F6E">
              <w:rPr>
                <w:rFonts w:ascii="Consolas" w:hAnsi="Consolas" w:cs="Consolas" w:hint="eastAsia"/>
                <w:kern w:val="2"/>
              </w:rPr>
              <w:t>参数</w:t>
            </w:r>
          </w:p>
        </w:tc>
        <w:tc>
          <w:tcPr>
            <w:tcW w:w="1670" w:type="dxa"/>
            <w:shd w:val="clear" w:color="auto" w:fill="B8CCE4"/>
          </w:tcPr>
          <w:p w:rsidR="00CE097F" w:rsidRPr="00D91F6E" w:rsidRDefault="00CE097F" w:rsidP="004721A9">
            <w:pPr>
              <w:spacing w:line="264" w:lineRule="auto"/>
              <w:rPr>
                <w:rFonts w:ascii="Consolas" w:hAnsi="Consolas" w:cs="Consolas"/>
                <w:kern w:val="2"/>
              </w:rPr>
            </w:pPr>
            <w:r w:rsidRPr="00D91F6E">
              <w:rPr>
                <w:rFonts w:ascii="Consolas" w:hAnsi="Consolas" w:cs="Consolas" w:hint="eastAsia"/>
                <w:kern w:val="2"/>
              </w:rPr>
              <w:t>类型</w:t>
            </w:r>
          </w:p>
        </w:tc>
        <w:tc>
          <w:tcPr>
            <w:tcW w:w="666" w:type="dxa"/>
            <w:shd w:val="clear" w:color="auto" w:fill="B8CCE4"/>
          </w:tcPr>
          <w:p w:rsidR="00CE097F" w:rsidRPr="00D91F6E" w:rsidRDefault="00CE097F" w:rsidP="004721A9">
            <w:pPr>
              <w:spacing w:line="264" w:lineRule="auto"/>
              <w:rPr>
                <w:rFonts w:ascii="Consolas" w:hAnsi="Consolas" w:cs="Consolas"/>
                <w:kern w:val="2"/>
              </w:rPr>
            </w:pPr>
            <w:r w:rsidRPr="00D91F6E">
              <w:rPr>
                <w:rFonts w:ascii="Consolas" w:hAnsi="Consolas" w:cs="Consolas" w:hint="eastAsia"/>
                <w:kern w:val="2"/>
              </w:rPr>
              <w:t>必填</w:t>
            </w:r>
          </w:p>
        </w:tc>
        <w:tc>
          <w:tcPr>
            <w:tcW w:w="4898" w:type="dxa"/>
            <w:shd w:val="clear" w:color="auto" w:fill="B8CCE4"/>
          </w:tcPr>
          <w:p w:rsidR="00CE097F" w:rsidRPr="00D91F6E" w:rsidRDefault="00CE097F" w:rsidP="004721A9">
            <w:pPr>
              <w:spacing w:line="264" w:lineRule="auto"/>
              <w:rPr>
                <w:rFonts w:ascii="Consolas" w:hAnsi="Consolas" w:cs="Consolas"/>
                <w:kern w:val="2"/>
              </w:rPr>
            </w:pPr>
            <w:r w:rsidRPr="00D91F6E">
              <w:rPr>
                <w:rFonts w:ascii="Consolas" w:hAnsi="Consolas" w:cs="Consolas" w:hint="eastAsia"/>
                <w:kern w:val="2"/>
              </w:rPr>
              <w:t>说明</w:t>
            </w:r>
          </w:p>
        </w:tc>
      </w:tr>
      <w:tr w:rsidR="00CE097F" w:rsidRPr="00D91F6E" w:rsidTr="004721A9">
        <w:tc>
          <w:tcPr>
            <w:tcW w:w="1526" w:type="dxa"/>
          </w:tcPr>
          <w:p w:rsidR="00CE097F" w:rsidRPr="00D91F6E" w:rsidRDefault="00CE097F" w:rsidP="004721A9">
            <w:pPr>
              <w:spacing w:line="264" w:lineRule="auto"/>
              <w:rPr>
                <w:rFonts w:ascii="Consolas" w:hAnsi="Consolas" w:cs="Consolas"/>
                <w:kern w:val="2"/>
                <w:sz w:val="18"/>
                <w:szCs w:val="18"/>
              </w:rPr>
            </w:pPr>
            <w:r w:rsidRPr="00D91F6E">
              <w:rPr>
                <w:b/>
                <w:kern w:val="2"/>
              </w:rPr>
              <w:t>rcode</w:t>
            </w:r>
          </w:p>
        </w:tc>
        <w:tc>
          <w:tcPr>
            <w:tcW w:w="1670"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String</w:t>
            </w:r>
          </w:p>
        </w:tc>
        <w:tc>
          <w:tcPr>
            <w:tcW w:w="666"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Y</w:t>
            </w:r>
          </w:p>
        </w:tc>
        <w:tc>
          <w:tcPr>
            <w:tcW w:w="4898"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hint="eastAsia"/>
                <w:kern w:val="2"/>
                <w:sz w:val="18"/>
                <w:szCs w:val="18"/>
              </w:rPr>
              <w:t>参考</w:t>
            </w:r>
            <w:hyperlink w:anchor="_错误码列表" w:history="1">
              <w:r w:rsidRPr="00D91F6E">
                <w:rPr>
                  <w:rStyle w:val="af7"/>
                  <w:rFonts w:ascii="Consolas" w:hAnsi="Consolas" w:cs="Consolas" w:hint="eastAsia"/>
                  <w:kern w:val="2"/>
                  <w:sz w:val="18"/>
                  <w:szCs w:val="18"/>
                </w:rPr>
                <w:t>错误码列表</w:t>
              </w:r>
            </w:hyperlink>
          </w:p>
        </w:tc>
      </w:tr>
      <w:tr w:rsidR="00CE097F" w:rsidRPr="00D91F6E" w:rsidTr="004721A9">
        <w:tc>
          <w:tcPr>
            <w:tcW w:w="1526" w:type="dxa"/>
          </w:tcPr>
          <w:p w:rsidR="00CE097F" w:rsidRPr="00D91F6E" w:rsidRDefault="00CE097F" w:rsidP="004721A9">
            <w:pPr>
              <w:spacing w:line="264" w:lineRule="auto"/>
              <w:rPr>
                <w:b/>
                <w:kern w:val="2"/>
              </w:rPr>
            </w:pPr>
            <w:r w:rsidRPr="00D91F6E">
              <w:rPr>
                <w:b/>
                <w:kern w:val="2"/>
              </w:rPr>
              <w:t>msg</w:t>
            </w:r>
          </w:p>
        </w:tc>
        <w:tc>
          <w:tcPr>
            <w:tcW w:w="1670"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String</w:t>
            </w:r>
          </w:p>
        </w:tc>
        <w:tc>
          <w:tcPr>
            <w:tcW w:w="666"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Y</w:t>
            </w:r>
          </w:p>
        </w:tc>
        <w:tc>
          <w:tcPr>
            <w:tcW w:w="4898"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hint="eastAsia"/>
                <w:kern w:val="2"/>
                <w:sz w:val="18"/>
                <w:szCs w:val="18"/>
              </w:rPr>
              <w:t>错误信息</w:t>
            </w:r>
          </w:p>
        </w:tc>
      </w:tr>
      <w:tr w:rsidR="00CE097F" w:rsidRPr="00D91F6E" w:rsidTr="004721A9">
        <w:tc>
          <w:tcPr>
            <w:tcW w:w="1526" w:type="dxa"/>
          </w:tcPr>
          <w:p w:rsidR="00CE097F" w:rsidRPr="00D91F6E" w:rsidRDefault="00CE097F" w:rsidP="004721A9">
            <w:pPr>
              <w:spacing w:line="264" w:lineRule="auto"/>
              <w:rPr>
                <w:kern w:val="2"/>
              </w:rPr>
            </w:pPr>
            <w:r w:rsidRPr="00D91F6E">
              <w:rPr>
                <w:kern w:val="2"/>
              </w:rPr>
              <w:t>data</w:t>
            </w:r>
          </w:p>
        </w:tc>
        <w:tc>
          <w:tcPr>
            <w:tcW w:w="1670"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Object</w:t>
            </w:r>
            <w:r>
              <w:rPr>
                <w:rFonts w:ascii="Consolas" w:hAnsi="Consolas" w:cs="Consolas"/>
                <w:kern w:val="2"/>
                <w:sz w:val="18"/>
                <w:szCs w:val="18"/>
              </w:rPr>
              <w:t>[]</w:t>
            </w:r>
          </w:p>
        </w:tc>
        <w:tc>
          <w:tcPr>
            <w:tcW w:w="666"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N</w:t>
            </w:r>
          </w:p>
        </w:tc>
        <w:tc>
          <w:tcPr>
            <w:tcW w:w="4898" w:type="dxa"/>
          </w:tcPr>
          <w:p w:rsidR="00CE097F" w:rsidRPr="00D91F6E" w:rsidRDefault="00CE097F" w:rsidP="004721A9">
            <w:pPr>
              <w:spacing w:line="264" w:lineRule="auto"/>
              <w:rPr>
                <w:rFonts w:ascii="Consolas" w:hAnsi="Consolas" w:cs="Consolas"/>
                <w:kern w:val="2"/>
                <w:sz w:val="18"/>
                <w:szCs w:val="18"/>
              </w:rPr>
            </w:pPr>
            <w:r>
              <w:rPr>
                <w:rFonts w:ascii="Consolas" w:hAnsi="Consolas" w:cs="Consolas" w:hint="eastAsia"/>
                <w:kern w:val="2"/>
                <w:sz w:val="18"/>
                <w:szCs w:val="18"/>
              </w:rPr>
              <w:t>对象数组</w:t>
            </w:r>
          </w:p>
        </w:tc>
      </w:tr>
    </w:tbl>
    <w:p w:rsidR="00CE097F" w:rsidRDefault="00CE097F" w:rsidP="00CE097F">
      <w:pPr>
        <w:rPr>
          <w:b/>
        </w:rPr>
      </w:pPr>
    </w:p>
    <w:p w:rsidR="00CE097F" w:rsidRDefault="00CE097F" w:rsidP="00CE097F">
      <w:r>
        <w:t>data</w:t>
      </w:r>
      <w:r>
        <w:rPr>
          <w:rFonts w:hint="eastAsia"/>
          <w:b/>
        </w:rPr>
        <w:t>中的数据</w:t>
      </w:r>
      <w:r>
        <w:rPr>
          <w:rFonts w:hint="eastAsia"/>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670"/>
        <w:gridCol w:w="666"/>
        <w:gridCol w:w="4898"/>
      </w:tblGrid>
      <w:tr w:rsidR="00CE097F" w:rsidRPr="00D91F6E" w:rsidTr="004721A9">
        <w:tc>
          <w:tcPr>
            <w:tcW w:w="1526" w:type="dxa"/>
            <w:shd w:val="clear" w:color="auto" w:fill="B8CCE4"/>
          </w:tcPr>
          <w:p w:rsidR="00CE097F" w:rsidRPr="00D91F6E" w:rsidRDefault="00CE097F" w:rsidP="004721A9">
            <w:pPr>
              <w:spacing w:line="264" w:lineRule="auto"/>
              <w:rPr>
                <w:rFonts w:ascii="Consolas" w:hAnsi="Consolas" w:cs="Consolas"/>
                <w:kern w:val="2"/>
              </w:rPr>
            </w:pPr>
            <w:r w:rsidRPr="00D91F6E">
              <w:rPr>
                <w:rFonts w:ascii="Consolas" w:hAnsi="Consolas" w:cs="Consolas" w:hint="eastAsia"/>
                <w:kern w:val="2"/>
              </w:rPr>
              <w:t>参数</w:t>
            </w:r>
          </w:p>
        </w:tc>
        <w:tc>
          <w:tcPr>
            <w:tcW w:w="1670" w:type="dxa"/>
            <w:shd w:val="clear" w:color="auto" w:fill="B8CCE4"/>
          </w:tcPr>
          <w:p w:rsidR="00CE097F" w:rsidRPr="00D91F6E" w:rsidRDefault="00CE097F" w:rsidP="004721A9">
            <w:pPr>
              <w:spacing w:line="264" w:lineRule="auto"/>
              <w:rPr>
                <w:rFonts w:ascii="Consolas" w:hAnsi="Consolas" w:cs="Consolas"/>
                <w:kern w:val="2"/>
              </w:rPr>
            </w:pPr>
            <w:r w:rsidRPr="00D91F6E">
              <w:rPr>
                <w:rFonts w:ascii="Consolas" w:hAnsi="Consolas" w:cs="Consolas" w:hint="eastAsia"/>
                <w:kern w:val="2"/>
              </w:rPr>
              <w:t>类型</w:t>
            </w:r>
          </w:p>
        </w:tc>
        <w:tc>
          <w:tcPr>
            <w:tcW w:w="666" w:type="dxa"/>
            <w:shd w:val="clear" w:color="auto" w:fill="B8CCE4"/>
          </w:tcPr>
          <w:p w:rsidR="00CE097F" w:rsidRPr="00D91F6E" w:rsidRDefault="00CE097F" w:rsidP="004721A9">
            <w:pPr>
              <w:spacing w:line="264" w:lineRule="auto"/>
              <w:rPr>
                <w:rFonts w:ascii="Consolas" w:hAnsi="Consolas" w:cs="Consolas"/>
                <w:kern w:val="2"/>
              </w:rPr>
            </w:pPr>
            <w:r w:rsidRPr="00D91F6E">
              <w:rPr>
                <w:rFonts w:ascii="Consolas" w:hAnsi="Consolas" w:cs="Consolas" w:hint="eastAsia"/>
                <w:kern w:val="2"/>
              </w:rPr>
              <w:t>必填</w:t>
            </w:r>
          </w:p>
        </w:tc>
        <w:tc>
          <w:tcPr>
            <w:tcW w:w="4898" w:type="dxa"/>
            <w:shd w:val="clear" w:color="auto" w:fill="B8CCE4"/>
          </w:tcPr>
          <w:p w:rsidR="00CE097F" w:rsidRPr="00D91F6E" w:rsidRDefault="00CE097F" w:rsidP="004721A9">
            <w:pPr>
              <w:spacing w:line="264" w:lineRule="auto"/>
              <w:rPr>
                <w:rFonts w:ascii="Consolas" w:hAnsi="Consolas" w:cs="Consolas"/>
                <w:kern w:val="2"/>
              </w:rPr>
            </w:pPr>
            <w:r w:rsidRPr="00D91F6E">
              <w:rPr>
                <w:rFonts w:ascii="Consolas" w:hAnsi="Consolas" w:cs="Consolas" w:hint="eastAsia"/>
                <w:kern w:val="2"/>
              </w:rPr>
              <w:t>说明</w:t>
            </w:r>
          </w:p>
        </w:tc>
      </w:tr>
      <w:tr w:rsidR="00CE097F" w:rsidRPr="00D91F6E" w:rsidTr="004721A9">
        <w:tc>
          <w:tcPr>
            <w:tcW w:w="1526" w:type="dxa"/>
          </w:tcPr>
          <w:p w:rsidR="00CE097F" w:rsidRPr="00D91F6E" w:rsidRDefault="00CE097F" w:rsidP="004721A9">
            <w:pPr>
              <w:spacing w:line="264" w:lineRule="auto"/>
              <w:rPr>
                <w:rFonts w:ascii="Consolas" w:hAnsi="Consolas" w:cs="Consolas"/>
                <w:kern w:val="2"/>
                <w:sz w:val="18"/>
                <w:szCs w:val="18"/>
              </w:rPr>
            </w:pPr>
            <w:r>
              <w:rPr>
                <w:b/>
                <w:kern w:val="2"/>
              </w:rPr>
              <w:t>lstCDS</w:t>
            </w:r>
          </w:p>
        </w:tc>
        <w:tc>
          <w:tcPr>
            <w:tcW w:w="1670" w:type="dxa"/>
          </w:tcPr>
          <w:p w:rsidR="00CE097F" w:rsidRPr="00D91F6E" w:rsidRDefault="00CE097F" w:rsidP="004721A9">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Y</w:t>
            </w:r>
          </w:p>
        </w:tc>
        <w:tc>
          <w:tcPr>
            <w:tcW w:w="4898" w:type="dxa"/>
          </w:tcPr>
          <w:p w:rsidR="00CE097F" w:rsidRPr="00D91F6E" w:rsidRDefault="00CE097F" w:rsidP="004721A9">
            <w:pPr>
              <w:spacing w:line="264" w:lineRule="auto"/>
              <w:rPr>
                <w:rFonts w:ascii="Consolas" w:hAnsi="Consolas" w:cs="Consolas"/>
                <w:kern w:val="2"/>
                <w:sz w:val="18"/>
                <w:szCs w:val="18"/>
              </w:rPr>
            </w:pPr>
            <w:r>
              <w:rPr>
                <w:rFonts w:ascii="Consolas" w:hAnsi="Consolas" w:cs="Consolas" w:hint="eastAsia"/>
                <w:kern w:val="2"/>
                <w:sz w:val="18"/>
                <w:szCs w:val="18"/>
              </w:rPr>
              <w:t>车道信息，新增字段</w:t>
            </w:r>
            <w:r>
              <w:rPr>
                <w:rFonts w:ascii="Consolas" w:hAnsi="Consolas" w:cs="Consolas"/>
                <w:kern w:val="2"/>
                <w:sz w:val="18"/>
                <w:szCs w:val="18"/>
              </w:rPr>
              <w:t>DownCmdList</w:t>
            </w:r>
            <w:r>
              <w:rPr>
                <w:rFonts w:ascii="Consolas" w:hAnsi="Consolas" w:cs="Consolas" w:hint="eastAsia"/>
                <w:kern w:val="2"/>
                <w:sz w:val="18"/>
                <w:szCs w:val="18"/>
              </w:rPr>
              <w:t>（</w:t>
            </w:r>
            <w:r>
              <w:rPr>
                <w:rFonts w:ascii="Consolas" w:hAnsi="Consolas" w:cs="Consolas"/>
                <w:kern w:val="2"/>
                <w:sz w:val="18"/>
                <w:szCs w:val="18"/>
              </w:rPr>
              <w:t>Byte[]</w:t>
            </w:r>
            <w:r>
              <w:rPr>
                <w:rFonts w:ascii="Consolas" w:hAnsi="Consolas" w:cs="Consolas" w:hint="eastAsia"/>
                <w:kern w:val="2"/>
                <w:sz w:val="18"/>
                <w:szCs w:val="18"/>
              </w:rPr>
              <w:t>）用于存放下发主板的指令</w:t>
            </w:r>
          </w:p>
        </w:tc>
      </w:tr>
      <w:tr w:rsidR="00CE097F" w:rsidRPr="00D91F6E" w:rsidTr="004721A9">
        <w:tc>
          <w:tcPr>
            <w:tcW w:w="1526" w:type="dxa"/>
          </w:tcPr>
          <w:p w:rsidR="00CE097F" w:rsidRPr="00D91F6E" w:rsidRDefault="00CE097F" w:rsidP="004721A9">
            <w:pPr>
              <w:spacing w:line="264" w:lineRule="auto"/>
              <w:rPr>
                <w:kern w:val="2"/>
              </w:rPr>
            </w:pPr>
            <w:r>
              <w:rPr>
                <w:kern w:val="2"/>
              </w:rPr>
              <w:t>object</w:t>
            </w:r>
          </w:p>
        </w:tc>
        <w:tc>
          <w:tcPr>
            <w:tcW w:w="1670"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Object</w:t>
            </w:r>
          </w:p>
        </w:tc>
        <w:tc>
          <w:tcPr>
            <w:tcW w:w="666" w:type="dxa"/>
          </w:tcPr>
          <w:p w:rsidR="00CE097F" w:rsidRPr="00D91F6E" w:rsidRDefault="00CE097F" w:rsidP="004721A9">
            <w:pPr>
              <w:spacing w:line="264" w:lineRule="auto"/>
              <w:rPr>
                <w:rFonts w:ascii="Consolas" w:hAnsi="Consolas" w:cs="Consolas"/>
                <w:kern w:val="2"/>
                <w:sz w:val="18"/>
                <w:szCs w:val="18"/>
              </w:rPr>
            </w:pPr>
            <w:r w:rsidRPr="00D91F6E">
              <w:rPr>
                <w:rFonts w:ascii="Consolas" w:hAnsi="Consolas" w:cs="Consolas"/>
                <w:kern w:val="2"/>
                <w:sz w:val="18"/>
                <w:szCs w:val="18"/>
              </w:rPr>
              <w:t>N</w:t>
            </w:r>
          </w:p>
        </w:tc>
        <w:tc>
          <w:tcPr>
            <w:tcW w:w="4898" w:type="dxa"/>
          </w:tcPr>
          <w:p w:rsidR="00CE097F" w:rsidRPr="00D91F6E" w:rsidRDefault="00CE097F" w:rsidP="004721A9">
            <w:pPr>
              <w:spacing w:line="264" w:lineRule="auto"/>
              <w:rPr>
                <w:rFonts w:ascii="Consolas" w:hAnsi="Consolas" w:cs="Consolas"/>
                <w:kern w:val="2"/>
                <w:sz w:val="18"/>
                <w:szCs w:val="18"/>
              </w:rPr>
            </w:pPr>
            <w:r>
              <w:rPr>
                <w:rFonts w:ascii="Consolas" w:hAnsi="Consolas" w:cs="Consolas" w:hint="eastAsia"/>
                <w:kern w:val="2"/>
                <w:sz w:val="18"/>
                <w:szCs w:val="18"/>
              </w:rPr>
              <w:t>根据传入参数返回不同的值，当</w:t>
            </w:r>
            <w:r>
              <w:rPr>
                <w:rFonts w:ascii="Consolas" w:hAnsi="Consolas" w:cs="Consolas"/>
                <w:kern w:val="2"/>
                <w:sz w:val="18"/>
                <w:szCs w:val="18"/>
              </w:rPr>
              <w:t>DownType</w:t>
            </w:r>
            <w:r>
              <w:rPr>
                <w:rFonts w:ascii="Consolas" w:hAnsi="Consolas" w:cs="Consolas" w:hint="eastAsia"/>
                <w:kern w:val="2"/>
                <w:sz w:val="18"/>
                <w:szCs w:val="18"/>
              </w:rPr>
              <w:t>为</w:t>
            </w:r>
            <w:r>
              <w:rPr>
                <w:rFonts w:ascii="Consolas" w:hAnsi="Consolas" w:cs="Consolas"/>
                <w:kern w:val="2"/>
                <w:sz w:val="18"/>
                <w:szCs w:val="18"/>
              </w:rPr>
              <w:t>0,1</w:t>
            </w:r>
            <w:r>
              <w:rPr>
                <w:rFonts w:ascii="Consolas" w:hAnsi="Consolas" w:cs="Consolas" w:hint="eastAsia"/>
                <w:kern w:val="2"/>
                <w:sz w:val="18"/>
                <w:szCs w:val="18"/>
              </w:rPr>
              <w:t>时，</w:t>
            </w:r>
            <w:r>
              <w:rPr>
                <w:rFonts w:ascii="Consolas" w:hAnsi="Consolas" w:cs="Consolas"/>
                <w:kern w:val="2"/>
                <w:sz w:val="18"/>
                <w:szCs w:val="18"/>
              </w:rPr>
              <w:t>object</w:t>
            </w:r>
            <w:r>
              <w:rPr>
                <w:rFonts w:ascii="Consolas" w:hAnsi="Consolas" w:cs="Consolas" w:hint="eastAsia"/>
                <w:kern w:val="2"/>
                <w:sz w:val="18"/>
                <w:szCs w:val="18"/>
              </w:rPr>
              <w:t>为发行</w:t>
            </w:r>
            <w:r>
              <w:rPr>
                <w:rFonts w:ascii="Consolas" w:hAnsi="Consolas" w:cs="Consolas"/>
                <w:kern w:val="2"/>
                <w:sz w:val="18"/>
                <w:szCs w:val="18"/>
              </w:rPr>
              <w:t>Model</w:t>
            </w:r>
            <w:r>
              <w:rPr>
                <w:rFonts w:ascii="Consolas" w:hAnsi="Consolas" w:cs="Consolas" w:hint="eastAsia"/>
                <w:kern w:val="2"/>
                <w:sz w:val="18"/>
                <w:szCs w:val="18"/>
              </w:rPr>
              <w:t>；当</w:t>
            </w:r>
            <w:r>
              <w:rPr>
                <w:rFonts w:ascii="Consolas" w:hAnsi="Consolas" w:cs="Consolas"/>
                <w:kern w:val="2"/>
                <w:sz w:val="18"/>
                <w:szCs w:val="18"/>
              </w:rPr>
              <w:t>DownType</w:t>
            </w:r>
            <w:r>
              <w:rPr>
                <w:rFonts w:ascii="Consolas" w:hAnsi="Consolas" w:cs="Consolas" w:hint="eastAsia"/>
                <w:kern w:val="2"/>
                <w:sz w:val="18"/>
                <w:szCs w:val="18"/>
              </w:rPr>
              <w:t>为</w:t>
            </w:r>
            <w:r>
              <w:rPr>
                <w:rFonts w:ascii="Consolas" w:hAnsi="Consolas" w:cs="Consolas"/>
                <w:kern w:val="2"/>
                <w:sz w:val="18"/>
                <w:szCs w:val="18"/>
              </w:rPr>
              <w:t>2,3</w:t>
            </w:r>
            <w:r>
              <w:rPr>
                <w:rFonts w:ascii="Consolas" w:hAnsi="Consolas" w:cs="Consolas" w:hint="eastAsia"/>
                <w:kern w:val="2"/>
                <w:sz w:val="18"/>
                <w:szCs w:val="18"/>
              </w:rPr>
              <w:t>时</w:t>
            </w:r>
            <w:r>
              <w:rPr>
                <w:rFonts w:ascii="Consolas" w:hAnsi="Consolas" w:cs="Consolas"/>
                <w:kern w:val="2"/>
                <w:sz w:val="18"/>
                <w:szCs w:val="18"/>
              </w:rPr>
              <w:t>,object</w:t>
            </w:r>
            <w:r>
              <w:rPr>
                <w:rFonts w:ascii="Consolas" w:hAnsi="Consolas" w:cs="Consolas" w:hint="eastAsia"/>
                <w:kern w:val="2"/>
                <w:sz w:val="18"/>
                <w:szCs w:val="18"/>
              </w:rPr>
              <w:t>为黑名单</w:t>
            </w:r>
            <w:r>
              <w:rPr>
                <w:rFonts w:ascii="Consolas" w:hAnsi="Consolas" w:cs="Consolas"/>
                <w:kern w:val="2"/>
                <w:sz w:val="18"/>
                <w:szCs w:val="18"/>
              </w:rPr>
              <w:t>Model;</w:t>
            </w:r>
            <w:r>
              <w:rPr>
                <w:rFonts w:ascii="Consolas" w:hAnsi="Consolas" w:cs="Consolas" w:hint="eastAsia"/>
                <w:kern w:val="2"/>
                <w:sz w:val="18"/>
                <w:szCs w:val="18"/>
              </w:rPr>
              <w:t>当</w:t>
            </w:r>
            <w:r>
              <w:rPr>
                <w:rFonts w:ascii="Consolas" w:hAnsi="Consolas" w:cs="Consolas"/>
                <w:kern w:val="2"/>
                <w:sz w:val="18"/>
                <w:szCs w:val="18"/>
              </w:rPr>
              <w:t>DownType</w:t>
            </w:r>
            <w:r>
              <w:rPr>
                <w:rFonts w:ascii="Consolas" w:hAnsi="Consolas" w:cs="Consolas" w:hint="eastAsia"/>
                <w:kern w:val="2"/>
                <w:sz w:val="18"/>
                <w:szCs w:val="18"/>
              </w:rPr>
              <w:t>为</w:t>
            </w:r>
            <w:r>
              <w:rPr>
                <w:rFonts w:ascii="Consolas" w:hAnsi="Consolas" w:cs="Consolas"/>
                <w:kern w:val="2"/>
                <w:sz w:val="18"/>
                <w:szCs w:val="18"/>
              </w:rPr>
              <w:t>4</w:t>
            </w:r>
            <w:r>
              <w:rPr>
                <w:rFonts w:ascii="Consolas" w:hAnsi="Consolas" w:cs="Consolas" w:hint="eastAsia"/>
                <w:kern w:val="2"/>
                <w:sz w:val="18"/>
                <w:szCs w:val="18"/>
              </w:rPr>
              <w:t>时</w:t>
            </w:r>
            <w:r>
              <w:rPr>
                <w:rFonts w:ascii="Consolas" w:hAnsi="Consolas" w:cs="Consolas"/>
                <w:kern w:val="2"/>
                <w:sz w:val="18"/>
                <w:szCs w:val="18"/>
              </w:rPr>
              <w:t>,object</w:t>
            </w:r>
            <w:r>
              <w:rPr>
                <w:rFonts w:ascii="Consolas" w:hAnsi="Consolas" w:cs="Consolas" w:hint="eastAsia"/>
                <w:kern w:val="2"/>
                <w:sz w:val="18"/>
                <w:szCs w:val="18"/>
              </w:rPr>
              <w:t>为车牌变更</w:t>
            </w:r>
            <w:r>
              <w:rPr>
                <w:rFonts w:ascii="Consolas" w:hAnsi="Consolas" w:cs="Consolas"/>
                <w:kern w:val="2"/>
                <w:sz w:val="18"/>
                <w:szCs w:val="18"/>
              </w:rPr>
              <w:t>Model;</w:t>
            </w:r>
            <w:r>
              <w:rPr>
                <w:rFonts w:ascii="Consolas" w:hAnsi="Consolas" w:cs="Consolas" w:hint="eastAsia"/>
                <w:kern w:val="2"/>
                <w:sz w:val="18"/>
                <w:szCs w:val="18"/>
              </w:rPr>
              <w:t>其他默认为</w:t>
            </w:r>
            <w:r>
              <w:rPr>
                <w:rFonts w:ascii="Consolas" w:hAnsi="Consolas" w:cs="Consolas"/>
                <w:kern w:val="2"/>
                <w:sz w:val="18"/>
                <w:szCs w:val="18"/>
              </w:rPr>
              <w:t>0</w:t>
            </w:r>
          </w:p>
        </w:tc>
      </w:tr>
    </w:tbl>
    <w:p w:rsidR="00CE097F" w:rsidRDefault="00CE097F" w:rsidP="00CE097F">
      <w:pPr>
        <w:rPr>
          <w:b/>
        </w:rPr>
      </w:pPr>
    </w:p>
    <w:p w:rsidR="00CE097F" w:rsidRDefault="00CE097F" w:rsidP="00CE097F">
      <w:pPr>
        <w:rPr>
          <w:b/>
        </w:rPr>
      </w:pPr>
      <w:r>
        <w:rPr>
          <w:rFonts w:hint="eastAsia"/>
          <w:b/>
        </w:rPr>
        <w:t>请求示例：</w:t>
      </w:r>
    </w:p>
    <w:p w:rsidR="00CE097F" w:rsidRDefault="00CE097F" w:rsidP="00CE097F">
      <w:pPr>
        <w:rPr>
          <w:b/>
        </w:rPr>
      </w:pPr>
      <w:r w:rsidRPr="00CA32AC">
        <w:lastRenderedPageBreak/>
        <w:t>http://192.168.2.188:9000/ParkAPI/GetPlateNumberDown?token=72d3c0baeac94e6688d19d58990fbcaf&amp;StationId=1&amp;downType=0&amp;IsRepeatDownload=False&amp;CtrlNumberList=null</w:t>
      </w:r>
      <w:r>
        <w:rPr>
          <w:rFonts w:hint="eastAsia"/>
          <w:b/>
        </w:rPr>
        <w:t>成功回复示例</w:t>
      </w:r>
      <w:r>
        <w:rPr>
          <w:b/>
        </w:rPr>
        <w:t>:</w:t>
      </w:r>
    </w:p>
    <w:p w:rsidR="00CE097F" w:rsidRDefault="00CE097F" w:rsidP="00CE097F">
      <w:r w:rsidRPr="00CA32AC">
        <w:t>{"rcode":"200","msg":"OK","data":[{"model":{"UserName":"ss","HomeAddress":"","DeptId":0,"WorkTime":"2017-05-08 14:18:55","BirthDate":"2017-05-08 14:18:55","MobNumber":"","CarPlaceNo":1,"CardType":"</w:t>
      </w:r>
      <w:r w:rsidRPr="00CA32AC">
        <w:rPr>
          <w:rFonts w:hint="eastAsia"/>
        </w:rPr>
        <w:t>月租车</w:t>
      </w:r>
      <w:r w:rsidRPr="00CA32AC">
        <w:t>A","CardStateCaption":"</w:t>
      </w:r>
      <w:r w:rsidRPr="00CA32AC">
        <w:rPr>
          <w:rFonts w:hint="eastAsia"/>
        </w:rPr>
        <w:t>正常</w:t>
      </w:r>
      <w:r w:rsidRPr="00CA32AC">
        <w:t>","SFJE":0.0,"RemainderDays":32,"CPH":"</w:t>
      </w:r>
      <w:r w:rsidRPr="00CA32AC">
        <w:rPr>
          <w:rFonts w:hint="eastAsia"/>
        </w:rPr>
        <w:t>粤</w:t>
      </w:r>
      <w:r w:rsidRPr="00CA32AC">
        <w:t>TTTTTT","DownloadSignal":"0000000000000000000000000000000000000000000000000000000000000000000000000000000000000000000000000000000000000000000000000000000000000000000000000000000000000000000000000000000000000000000000000000000000000000000000000000000000000000000000000000000000000000","CPHDownloadSignal":"0000000000000000000000000000000000000000000000000000000000000000000000000000000000000000000000000000000000000000000000000000000000000000000000000000000000000000000000000000000000000000000000000000000000000000000000000000000000000000000000000000000000000000","CarValidZone":"0000000001000000","CarValidMachine":"0000000000000000000000000000001111111111111111111111111111111111111111111111111111111111111111111111111111111111111111111111111111111111111111111111111111111111111111111111111111111111111111111111111111111111111111111111111111111111111111111111111111111111","CardNO":"88000003","UserNO":"A00003","CardState":"0","CardYJ":0.0000,"SubSystem":"10000","CarCardType":"MthA","CarIssueDate":"2017-05-08 14:18:55","CarIssueUserCard":"888888","Balance":0.0000,"CarValidStartDate":"2017-05-08 00:00:00","CarValidEndDate":"2017-06-08 00:00:00","CarType":"</w:t>
      </w:r>
      <w:r w:rsidRPr="00CA32AC">
        <w:rPr>
          <w:rFonts w:hint="eastAsia"/>
        </w:rPr>
        <w:t>本田</w:t>
      </w:r>
      <w:r w:rsidRPr="00CA32AC">
        <w:t>","CarPlace":"","CarMemo":"","IssueDate":"2017-05-08 14:18:55","IssueUserCard":"888888","Tempnumber":0,"TimeTeam":"","HolidayLimited":"0000000","UserInfo":"","MonthType":0,"ID":3},"lstCDS":[{"StationName":"1","CarparkNO":0,"CameraPort":0,"PersonCameraPort":0,"CameraList":[],"DownCmdList":["pRUVTU3gASddHXXXXXXXXRcGCAAAnw=="],"StationID":1,"InOut":0,"InOutName":"</w:t>
      </w:r>
      <w:r w:rsidRPr="00CA32AC">
        <w:rPr>
          <w:rFonts w:hint="eastAsia"/>
        </w:rPr>
        <w:t>入口车道</w:t>
      </w:r>
      <w:r w:rsidRPr="00CA32AC">
        <w:t>21","CtrlNumber":21,"OpenID":21,"OpenType":7,"PersonCameraID":0,"BigSmall":0,"CheckPortID":0,"OnLine":1,"TempOut":0,"HasOutCard":0,"XieYi":1,"IP":"192.168.2.186","CameraID":0,"OfflineSendSignal":false,"OfflineReciveSignal":false,"Temp1":0,"Temp2":0,"Temp3":0,"ID":1},{"StationName":"1","CarparkNO":0,"CameraPort":0,"PersonCameraPort":0,"CameraList":[],"DownCmdList":["pRgYTU3gASddHXXXXXXXXRcGCAAAnw=="],"StationID":1,"InOut":1,"InOutName":"</w:t>
      </w:r>
      <w:r w:rsidRPr="00CA32AC">
        <w:rPr>
          <w:rFonts w:hint="eastAsia"/>
        </w:rPr>
        <w:t>出口车道</w:t>
      </w:r>
      <w:r w:rsidRPr="00CA32AC">
        <w:t>24","CtrlNumber":24,"OpenID":24,"OpenType":7,"PersonCameraID":0,"BigSmall":0,"CheckPortID":0,"OnLine":1,"TempOut":0,"HasOutCard":0,"XieYi":1,"IP":"192.168.2.187","CameraID":0,"OfflineSendSignal":false,"OfflineReciveSignal":false,"Temp1":0,"Temp2":0,"Temp3":0,"ID":2}]}]}</w:t>
      </w:r>
    </w:p>
    <w:p w:rsidR="00CE097F" w:rsidRDefault="00CE097F" w:rsidP="00CE097F">
      <w:pPr>
        <w:rPr>
          <w:b/>
        </w:rPr>
      </w:pPr>
      <w:r>
        <w:rPr>
          <w:rFonts w:hint="eastAsia"/>
          <w:b/>
        </w:rPr>
        <w:t>失败回复示例</w:t>
      </w:r>
      <w:r>
        <w:rPr>
          <w:b/>
        </w:rPr>
        <w:t>:</w:t>
      </w:r>
    </w:p>
    <w:p w:rsidR="00CE097F" w:rsidRPr="00B12D8C" w:rsidRDefault="00CE097F" w:rsidP="00CE097F">
      <w:r w:rsidRPr="00B5638D">
        <w:t xml:space="preserve"> {</w:t>
      </w:r>
      <w:r>
        <w:t>“</w:t>
      </w:r>
      <w:r w:rsidRPr="00B5638D">
        <w:t>rcode</w:t>
      </w:r>
      <w:r>
        <w:t>”</w:t>
      </w:r>
      <w:r w:rsidRPr="00B5638D">
        <w:t>:</w:t>
      </w:r>
      <w:r>
        <w:t>”</w:t>
      </w:r>
      <w:r w:rsidRPr="00B5638D">
        <w:t>40000</w:t>
      </w:r>
      <w:r>
        <w:t>”</w:t>
      </w:r>
      <w:r w:rsidRPr="00B5638D">
        <w:t>,</w:t>
      </w:r>
      <w:r>
        <w:t>”</w:t>
      </w:r>
      <w:r w:rsidRPr="00B5638D">
        <w:t>msg</w:t>
      </w:r>
      <w:r>
        <w:t>”</w:t>
      </w:r>
      <w:r w:rsidRPr="00B5638D">
        <w:t>:</w:t>
      </w:r>
      <w:r>
        <w:t>”</w:t>
      </w:r>
      <w:r w:rsidRPr="00B5638D">
        <w:t>token</w:t>
      </w:r>
      <w:r w:rsidRPr="00B5638D">
        <w:rPr>
          <w:rFonts w:hint="eastAsia"/>
        </w:rPr>
        <w:t>已经失效</w:t>
      </w:r>
      <w:r w:rsidRPr="00B5638D">
        <w:t>,</w:t>
      </w:r>
      <w:r w:rsidRPr="00B5638D">
        <w:rPr>
          <w:rFonts w:hint="eastAsia"/>
        </w:rPr>
        <w:t>请重新获取</w:t>
      </w:r>
      <w:r>
        <w:t>”</w:t>
      </w:r>
      <w:r w:rsidRPr="00B5638D">
        <w:t>,</w:t>
      </w:r>
      <w:r>
        <w:t>”</w:t>
      </w:r>
      <w:r w:rsidRPr="00B5638D">
        <w:t>data</w:t>
      </w:r>
      <w:r>
        <w:t>”</w:t>
      </w:r>
      <w:r w:rsidRPr="00B5638D">
        <w:t>:null}</w:t>
      </w:r>
    </w:p>
    <w:p w:rsidR="00CE097F" w:rsidRDefault="00CE097F" w:rsidP="00CE097F"/>
    <w:p w:rsidR="00136FBA" w:rsidRDefault="00136FBA" w:rsidP="00257D25">
      <w:pPr>
        <w:pStyle w:val="3"/>
        <w:numPr>
          <w:ilvl w:val="2"/>
          <w:numId w:val="1"/>
        </w:numPr>
      </w:pPr>
      <w:r>
        <w:rPr>
          <w:rFonts w:hint="eastAsia"/>
        </w:rPr>
        <w:t>获取接口</w:t>
      </w:r>
    </w:p>
    <w:p w:rsidR="00136FBA" w:rsidRPr="00E47307" w:rsidRDefault="00136FBA" w:rsidP="00136FBA">
      <w:pPr>
        <w:rPr>
          <w:b/>
        </w:rPr>
      </w:pPr>
      <w:r w:rsidRPr="00E47307">
        <w:rPr>
          <w:rFonts w:hint="eastAsia"/>
          <w:b/>
        </w:rPr>
        <w:t>url:</w:t>
      </w:r>
    </w:p>
    <w:p w:rsidR="00136FBA" w:rsidRPr="008510B3" w:rsidRDefault="005446D3"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8"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Get</w:t>
      </w:r>
      <w:r w:rsidR="00A2147D">
        <w:rPr>
          <w:rStyle w:val="af7"/>
          <w:rFonts w:hint="eastAsia"/>
        </w:rPr>
        <w:t>OffLineCphDownloadSet</w:t>
      </w:r>
    </w:p>
    <w:p w:rsidR="00136FBA" w:rsidRDefault="00136FBA" w:rsidP="00136FB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DC4705" w:rsidRDefault="00DC4705" w:rsidP="00DC4705">
      <w:pPr>
        <w:pStyle w:val="3"/>
      </w:pPr>
      <w:r>
        <w:rPr>
          <w:rFonts w:hint="eastAsia"/>
        </w:rPr>
        <w:t>按</w:t>
      </w:r>
      <w:r>
        <w:rPr>
          <w:rFonts w:hint="eastAsia"/>
        </w:rPr>
        <w:t>ID</w:t>
      </w:r>
      <w:r>
        <w:rPr>
          <w:rFonts w:hint="eastAsia"/>
        </w:rPr>
        <w:t>获取接口</w:t>
      </w:r>
    </w:p>
    <w:p w:rsidR="00DC4705" w:rsidRPr="00E47307" w:rsidRDefault="00DC4705" w:rsidP="00DC4705">
      <w:pPr>
        <w:rPr>
          <w:b/>
        </w:rPr>
      </w:pPr>
      <w:r w:rsidRPr="00E47307">
        <w:rPr>
          <w:rFonts w:hint="eastAsia"/>
          <w:b/>
        </w:rPr>
        <w:t>url:</w:t>
      </w:r>
    </w:p>
    <w:p w:rsidR="00DC4705" w:rsidRPr="008510B3" w:rsidRDefault="005446D3"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9" w:history="1">
        <w:r w:rsidR="00DC4705" w:rsidRPr="00506A16">
          <w:rPr>
            <w:rStyle w:val="af7"/>
          </w:rPr>
          <w:t>http://192</w:t>
        </w:r>
      </w:hyperlink>
      <w:r w:rsidR="00DC4705">
        <w:rPr>
          <w:rStyle w:val="af7"/>
        </w:rPr>
        <w:t>.168.2.158</w:t>
      </w:r>
      <w:r w:rsidR="00DC4705" w:rsidRPr="008510B3">
        <w:rPr>
          <w:rStyle w:val="af7"/>
        </w:rPr>
        <w:t>:9000/ParkAPI/</w:t>
      </w:r>
      <w:r w:rsidR="00DC4705" w:rsidRPr="00DC4705">
        <w:rPr>
          <w:rStyle w:val="af7"/>
        </w:rPr>
        <w:t>GetOffLineCphDownloadSet</w:t>
      </w:r>
      <w:r w:rsidR="00DC4705" w:rsidRPr="00DC4705">
        <w:rPr>
          <w:rStyle w:val="af7"/>
          <w:rFonts w:hint="eastAsia"/>
        </w:rPr>
        <w:t xml:space="preserve"> </w:t>
      </w:r>
      <w:r w:rsidR="00DC4705">
        <w:rPr>
          <w:rStyle w:val="af7"/>
          <w:rFonts w:hint="eastAsia"/>
        </w:rPr>
        <w:t>ByID</w:t>
      </w:r>
    </w:p>
    <w:p w:rsidR="00DC4705" w:rsidRDefault="00DC4705" w:rsidP="00DC4705">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DC4705" w:rsidRDefault="00DC4705" w:rsidP="00DC4705">
      <w:pPr>
        <w:pStyle w:val="3"/>
      </w:pPr>
      <w:r>
        <w:rPr>
          <w:rFonts w:hint="eastAsia"/>
        </w:rPr>
        <w:t>按</w:t>
      </w:r>
      <w:r>
        <w:rPr>
          <w:rFonts w:hint="eastAsia"/>
        </w:rPr>
        <w:t>ID</w:t>
      </w:r>
      <w:r>
        <w:rPr>
          <w:rFonts w:hint="eastAsia"/>
        </w:rPr>
        <w:t>列表获取接口</w:t>
      </w:r>
    </w:p>
    <w:p w:rsidR="00DC4705" w:rsidRPr="00E47307" w:rsidRDefault="00DC4705" w:rsidP="00DC4705">
      <w:pPr>
        <w:rPr>
          <w:b/>
        </w:rPr>
      </w:pPr>
      <w:r w:rsidRPr="00E47307">
        <w:rPr>
          <w:rFonts w:hint="eastAsia"/>
          <w:b/>
        </w:rPr>
        <w:t>url:</w:t>
      </w:r>
    </w:p>
    <w:p w:rsidR="00DC4705" w:rsidRPr="008510B3" w:rsidRDefault="005446D3"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0" w:history="1">
        <w:r w:rsidR="00DC4705" w:rsidRPr="00506A16">
          <w:rPr>
            <w:rStyle w:val="af7"/>
          </w:rPr>
          <w:t>http://192</w:t>
        </w:r>
      </w:hyperlink>
      <w:r w:rsidR="00DC4705">
        <w:rPr>
          <w:rStyle w:val="af7"/>
        </w:rPr>
        <w:t>.168.2.158</w:t>
      </w:r>
      <w:r w:rsidR="00DC4705" w:rsidRPr="008510B3">
        <w:rPr>
          <w:rStyle w:val="af7"/>
        </w:rPr>
        <w:t>:9000/ParkAPI/</w:t>
      </w:r>
      <w:r w:rsidR="00DC4705" w:rsidRPr="00DC4705">
        <w:rPr>
          <w:rStyle w:val="af7"/>
        </w:rPr>
        <w:t>GetOffLineCphDownloadSet</w:t>
      </w:r>
      <w:r w:rsidR="00DC4705">
        <w:rPr>
          <w:rStyle w:val="af7"/>
          <w:rFonts w:hint="eastAsia"/>
        </w:rPr>
        <w:t>ByIDList</w:t>
      </w:r>
    </w:p>
    <w:p w:rsidR="00562679" w:rsidRDefault="00DC4705" w:rsidP="0056267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5446D3"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1"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7A5F27">
        <w:rPr>
          <w:rStyle w:val="af7"/>
        </w:rPr>
        <w:t>OffLineCphDownloadSet</w:t>
      </w:r>
      <w:r w:rsidR="00562679">
        <w:rPr>
          <w:rStyle w:val="af7"/>
          <w:rFonts w:hint="eastAsia"/>
        </w:rPr>
        <w:t>Distinct</w:t>
      </w:r>
    </w:p>
    <w:p w:rsidR="00DC4705" w:rsidRDefault="00562679" w:rsidP="0056267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36FBA" w:rsidRDefault="00136FBA" w:rsidP="00257D25">
      <w:pPr>
        <w:pStyle w:val="3"/>
        <w:numPr>
          <w:ilvl w:val="2"/>
          <w:numId w:val="1"/>
        </w:numPr>
      </w:pPr>
      <w:r>
        <w:rPr>
          <w:rFonts w:hint="eastAsia"/>
        </w:rPr>
        <w:t>添加接口</w:t>
      </w:r>
    </w:p>
    <w:p w:rsidR="00136FBA" w:rsidRPr="00E47307" w:rsidRDefault="00136FBA" w:rsidP="00136FBA">
      <w:pPr>
        <w:rPr>
          <w:b/>
        </w:rPr>
      </w:pPr>
      <w:r w:rsidRPr="00E47307">
        <w:rPr>
          <w:rFonts w:hint="eastAsia"/>
          <w:b/>
        </w:rPr>
        <w:t>url:</w:t>
      </w:r>
    </w:p>
    <w:p w:rsidR="00136FBA" w:rsidRPr="008510B3" w:rsidRDefault="005446D3"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2"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Add</w:t>
      </w:r>
      <w:r w:rsidR="00A2147D">
        <w:rPr>
          <w:rStyle w:val="af7"/>
        </w:rPr>
        <w:t>OffLineCphDownloadSet</w:t>
      </w:r>
    </w:p>
    <w:p w:rsidR="008200FF" w:rsidRDefault="00136FBA"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3"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OffLineCphDownloadSet</w:t>
      </w:r>
      <w:r w:rsidR="008200FF">
        <w:rPr>
          <w:rStyle w:val="af7"/>
          <w:rFonts w:hint="eastAsia"/>
        </w:rPr>
        <w:t>List</w:t>
      </w:r>
    </w:p>
    <w:p w:rsidR="00136FBA"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36FBA" w:rsidRDefault="00136FBA" w:rsidP="00257D25">
      <w:pPr>
        <w:pStyle w:val="3"/>
        <w:numPr>
          <w:ilvl w:val="2"/>
          <w:numId w:val="1"/>
        </w:numPr>
      </w:pPr>
      <w:r>
        <w:rPr>
          <w:rFonts w:hint="eastAsia"/>
        </w:rPr>
        <w:t>修改接口</w:t>
      </w:r>
    </w:p>
    <w:p w:rsidR="00136FBA" w:rsidRPr="00E47307" w:rsidRDefault="00136FBA" w:rsidP="00136FBA">
      <w:pPr>
        <w:rPr>
          <w:b/>
        </w:rPr>
      </w:pPr>
      <w:r w:rsidRPr="00E47307">
        <w:rPr>
          <w:rFonts w:hint="eastAsia"/>
          <w:b/>
        </w:rPr>
        <w:t>url:</w:t>
      </w:r>
    </w:p>
    <w:p w:rsidR="00136FBA" w:rsidRPr="008510B3" w:rsidRDefault="005446D3"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4"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Update</w:t>
      </w:r>
      <w:r w:rsidR="00A2147D">
        <w:rPr>
          <w:rStyle w:val="af7"/>
        </w:rPr>
        <w:t>OffLineCphDownloadSet</w:t>
      </w:r>
    </w:p>
    <w:p w:rsidR="007B2EA8" w:rsidRDefault="00136FBA"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lastRenderedPageBreak/>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5"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OffLineCphDownloadSet</w:t>
      </w:r>
      <w:r w:rsidR="007B2EA8">
        <w:rPr>
          <w:rStyle w:val="af7"/>
          <w:rFonts w:hint="eastAsia"/>
        </w:rPr>
        <w:t>List</w:t>
      </w:r>
    </w:p>
    <w:p w:rsidR="00136FBA"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36FBA" w:rsidRPr="00B5638D" w:rsidRDefault="00136FBA" w:rsidP="00257D25">
      <w:pPr>
        <w:pStyle w:val="3"/>
        <w:numPr>
          <w:ilvl w:val="2"/>
          <w:numId w:val="1"/>
        </w:numPr>
      </w:pPr>
      <w:r>
        <w:rPr>
          <w:rFonts w:hint="eastAsia"/>
        </w:rPr>
        <w:t>删除接口</w:t>
      </w:r>
    </w:p>
    <w:p w:rsidR="00136FBA" w:rsidRPr="00E47307" w:rsidRDefault="00136FBA" w:rsidP="00136FBA">
      <w:pPr>
        <w:rPr>
          <w:b/>
        </w:rPr>
      </w:pPr>
      <w:r w:rsidRPr="00E47307">
        <w:rPr>
          <w:rFonts w:hint="eastAsia"/>
          <w:b/>
        </w:rPr>
        <w:t>url:</w:t>
      </w:r>
    </w:p>
    <w:p w:rsidR="00136FBA" w:rsidRPr="008510B3" w:rsidRDefault="005446D3"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6"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Delete</w:t>
      </w:r>
      <w:r w:rsidR="00A2147D">
        <w:rPr>
          <w:rStyle w:val="af7"/>
        </w:rPr>
        <w:t>OffLineCphDownloadSet</w:t>
      </w:r>
    </w:p>
    <w:p w:rsidR="00136FBA" w:rsidRDefault="00136FBA" w:rsidP="00136FB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36FBA" w:rsidRDefault="00136FBA" w:rsidP="00257D25">
      <w:pPr>
        <w:pStyle w:val="3"/>
        <w:numPr>
          <w:ilvl w:val="2"/>
          <w:numId w:val="1"/>
        </w:numPr>
      </w:pPr>
      <w:r>
        <w:rPr>
          <w:rFonts w:hint="eastAsia"/>
        </w:rPr>
        <w:t>修改个别字段接口</w:t>
      </w:r>
    </w:p>
    <w:p w:rsidR="00136FBA" w:rsidRPr="00E47307" w:rsidRDefault="00136FBA" w:rsidP="00136FBA">
      <w:pPr>
        <w:rPr>
          <w:b/>
        </w:rPr>
      </w:pPr>
      <w:r w:rsidRPr="00E47307">
        <w:rPr>
          <w:rFonts w:hint="eastAsia"/>
          <w:b/>
        </w:rPr>
        <w:t>url:</w:t>
      </w:r>
    </w:p>
    <w:p w:rsidR="00136FBA" w:rsidRPr="008510B3" w:rsidRDefault="005446D3"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7"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Update</w:t>
      </w:r>
      <w:r w:rsidR="00A2147D">
        <w:rPr>
          <w:rStyle w:val="af7"/>
        </w:rPr>
        <w:t>OffLineCphDownloadSet</w:t>
      </w:r>
      <w:r w:rsidR="00136FBA">
        <w:rPr>
          <w:rStyle w:val="af7"/>
          <w:rFonts w:hint="eastAsia"/>
        </w:rPr>
        <w:t>Fields</w:t>
      </w:r>
    </w:p>
    <w:p w:rsidR="00136FBA" w:rsidRDefault="00136FBA" w:rsidP="00136FBA">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36FBA" w:rsidRPr="00B5638D" w:rsidRDefault="00136FBA" w:rsidP="00257D25">
      <w:pPr>
        <w:pStyle w:val="3"/>
        <w:numPr>
          <w:ilvl w:val="2"/>
          <w:numId w:val="1"/>
        </w:numPr>
      </w:pPr>
      <w:r>
        <w:rPr>
          <w:rFonts w:hint="eastAsia"/>
        </w:rPr>
        <w:t>按条件删除接口</w:t>
      </w:r>
    </w:p>
    <w:p w:rsidR="00136FBA" w:rsidRPr="00E47307" w:rsidRDefault="00136FBA" w:rsidP="00136FBA">
      <w:pPr>
        <w:rPr>
          <w:b/>
        </w:rPr>
      </w:pPr>
      <w:r w:rsidRPr="00E47307">
        <w:rPr>
          <w:rFonts w:hint="eastAsia"/>
          <w:b/>
        </w:rPr>
        <w:t>url:</w:t>
      </w:r>
    </w:p>
    <w:p w:rsidR="00136FBA" w:rsidRPr="008510B3" w:rsidRDefault="005446D3"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8"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Delete</w:t>
      </w:r>
      <w:r w:rsidR="00A2147D">
        <w:rPr>
          <w:rStyle w:val="af7"/>
        </w:rPr>
        <w:t>OffLineCphDownloadSet</w:t>
      </w:r>
      <w:r w:rsidR="00136FBA">
        <w:rPr>
          <w:rStyle w:val="af7"/>
          <w:rFonts w:hint="eastAsia"/>
        </w:rPr>
        <w:t>By</w:t>
      </w:r>
    </w:p>
    <w:p w:rsidR="00136FBA" w:rsidRPr="006404C5" w:rsidRDefault="00136FBA" w:rsidP="00136FBA">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DC4705" w:rsidRPr="00B5638D" w:rsidRDefault="00DC4705" w:rsidP="00DC4705">
      <w:pPr>
        <w:pStyle w:val="3"/>
      </w:pPr>
      <w:r>
        <w:rPr>
          <w:rFonts w:hint="eastAsia"/>
        </w:rPr>
        <w:t>按</w:t>
      </w:r>
      <w:r>
        <w:rPr>
          <w:rFonts w:hint="eastAsia"/>
        </w:rPr>
        <w:t>ID</w:t>
      </w:r>
      <w:r>
        <w:rPr>
          <w:rFonts w:hint="eastAsia"/>
        </w:rPr>
        <w:t>删除接口</w:t>
      </w:r>
    </w:p>
    <w:p w:rsidR="00DC4705" w:rsidRPr="00E47307" w:rsidRDefault="00DC4705" w:rsidP="00DC4705">
      <w:pPr>
        <w:rPr>
          <w:b/>
        </w:rPr>
      </w:pPr>
      <w:r w:rsidRPr="00E47307">
        <w:rPr>
          <w:rFonts w:hint="eastAsia"/>
          <w:b/>
        </w:rPr>
        <w:t>url:</w:t>
      </w:r>
    </w:p>
    <w:p w:rsidR="00DC4705" w:rsidRPr="008510B3" w:rsidRDefault="005446D3"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9" w:history="1">
        <w:r w:rsidR="00DC4705" w:rsidRPr="00506A16">
          <w:rPr>
            <w:rStyle w:val="af7"/>
          </w:rPr>
          <w:t>http://192</w:t>
        </w:r>
      </w:hyperlink>
      <w:r w:rsidR="00DC4705">
        <w:rPr>
          <w:rStyle w:val="af7"/>
        </w:rPr>
        <w:t>.168.2.158</w:t>
      </w:r>
      <w:r w:rsidR="00DC4705" w:rsidRPr="008510B3">
        <w:rPr>
          <w:rStyle w:val="af7"/>
        </w:rPr>
        <w:t>:9000/ParkAPI/</w:t>
      </w:r>
      <w:r w:rsidR="00DC4705">
        <w:rPr>
          <w:rStyle w:val="af7"/>
          <w:rFonts w:hint="eastAsia"/>
        </w:rPr>
        <w:t>Delete</w:t>
      </w:r>
      <w:r w:rsidR="00DC4705">
        <w:rPr>
          <w:rStyle w:val="af7"/>
        </w:rPr>
        <w:t>OffLineCphDownloadSet</w:t>
      </w:r>
      <w:r w:rsidR="00DC4705">
        <w:rPr>
          <w:rStyle w:val="af7"/>
          <w:rFonts w:hint="eastAsia"/>
        </w:rPr>
        <w:t>ByID</w:t>
      </w:r>
    </w:p>
    <w:p w:rsidR="00DC4705" w:rsidRDefault="00DC4705" w:rsidP="00DC4705">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DC4705" w:rsidRPr="00B5638D" w:rsidRDefault="00DC4705" w:rsidP="00DC4705">
      <w:pPr>
        <w:pStyle w:val="3"/>
      </w:pPr>
      <w:r>
        <w:rPr>
          <w:rFonts w:hint="eastAsia"/>
        </w:rPr>
        <w:t>按</w:t>
      </w:r>
      <w:r>
        <w:rPr>
          <w:rFonts w:hint="eastAsia"/>
        </w:rPr>
        <w:t>ID</w:t>
      </w:r>
      <w:r>
        <w:rPr>
          <w:rFonts w:hint="eastAsia"/>
        </w:rPr>
        <w:t>列表删除接口</w:t>
      </w:r>
    </w:p>
    <w:p w:rsidR="00DC4705" w:rsidRPr="00E47307" w:rsidRDefault="00DC4705" w:rsidP="00DC4705">
      <w:pPr>
        <w:rPr>
          <w:b/>
        </w:rPr>
      </w:pPr>
      <w:r w:rsidRPr="00E47307">
        <w:rPr>
          <w:rFonts w:hint="eastAsia"/>
          <w:b/>
        </w:rPr>
        <w:t>url:</w:t>
      </w:r>
    </w:p>
    <w:p w:rsidR="00DC4705" w:rsidRPr="008510B3" w:rsidRDefault="005446D3"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0" w:history="1">
        <w:r w:rsidR="00DC4705" w:rsidRPr="00506A16">
          <w:rPr>
            <w:rStyle w:val="af7"/>
          </w:rPr>
          <w:t>http://192</w:t>
        </w:r>
      </w:hyperlink>
      <w:r w:rsidR="00DC4705">
        <w:rPr>
          <w:rStyle w:val="af7"/>
        </w:rPr>
        <w:t>.168.2.158</w:t>
      </w:r>
      <w:r w:rsidR="00DC4705" w:rsidRPr="008510B3">
        <w:rPr>
          <w:rStyle w:val="af7"/>
        </w:rPr>
        <w:t>:9000/ParkAPI/</w:t>
      </w:r>
      <w:r w:rsidR="00DC4705">
        <w:rPr>
          <w:rStyle w:val="af7"/>
          <w:rFonts w:hint="eastAsia"/>
        </w:rPr>
        <w:t>Delete</w:t>
      </w:r>
      <w:r w:rsidR="00DC4705">
        <w:rPr>
          <w:rStyle w:val="af7"/>
        </w:rPr>
        <w:t>OffLineCphDownloadSet</w:t>
      </w:r>
      <w:r w:rsidR="00890007">
        <w:rPr>
          <w:rStyle w:val="af7"/>
          <w:rFonts w:hint="eastAsia"/>
        </w:rPr>
        <w:t>By</w:t>
      </w:r>
      <w:r w:rsidR="00DC4705">
        <w:rPr>
          <w:rStyle w:val="af7"/>
          <w:rFonts w:hint="eastAsia"/>
        </w:rPr>
        <w:t>IDList</w:t>
      </w:r>
    </w:p>
    <w:p w:rsidR="00C31D86" w:rsidRDefault="00DC4705"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OffLineCphDownloadSet</w:t>
      </w:r>
    </w:p>
    <w:p w:rsidR="00721FD0"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D2188E" w:rsidRDefault="003C5879" w:rsidP="00D2188E">
      <w:pPr>
        <w:pStyle w:val="2"/>
      </w:pPr>
      <w:r>
        <w:rPr>
          <w:rFonts w:hint="eastAsia"/>
        </w:rPr>
        <w:lastRenderedPageBreak/>
        <w:t>充值</w:t>
      </w:r>
      <w:r w:rsidR="00D2188E">
        <w:rPr>
          <w:rFonts w:hint="eastAsia"/>
        </w:rPr>
        <w:t>记录表</w:t>
      </w:r>
    </w:p>
    <w:p w:rsidR="00D2188E" w:rsidRDefault="00D2188E" w:rsidP="00D2188E">
      <w:pPr>
        <w:pStyle w:val="3"/>
      </w:pPr>
      <w:r>
        <w:rPr>
          <w:rFonts w:hint="eastAsia"/>
        </w:rPr>
        <w:t>Model</w:t>
      </w:r>
      <w:r>
        <w:rPr>
          <w:rFonts w:hint="eastAsia"/>
        </w:rPr>
        <w:t>结构</w:t>
      </w:r>
    </w:p>
    <w:p w:rsidR="00D2188E" w:rsidRPr="00D657B3" w:rsidRDefault="00D2188E" w:rsidP="00D218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D2188E" w:rsidTr="003206DF">
        <w:tc>
          <w:tcPr>
            <w:tcW w:w="1809"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说明</w:t>
            </w:r>
          </w:p>
        </w:tc>
      </w:tr>
      <w:tr w:rsidR="00D2188E" w:rsidRPr="00E00670" w:rsidTr="003206DF">
        <w:tc>
          <w:tcPr>
            <w:tcW w:w="1809" w:type="dxa"/>
          </w:tcPr>
          <w:p w:rsidR="00D2188E" w:rsidRPr="00EC78A7" w:rsidRDefault="00D2188E" w:rsidP="003206DF">
            <w:pPr>
              <w:spacing w:line="264" w:lineRule="auto"/>
              <w:rPr>
                <w:b/>
                <w:kern w:val="2"/>
              </w:rPr>
            </w:pPr>
            <w:r w:rsidRPr="00EC78A7">
              <w:rPr>
                <w:b/>
                <w:kern w:val="2"/>
              </w:rPr>
              <w:t>ID</w:t>
            </w:r>
          </w:p>
        </w:tc>
        <w:tc>
          <w:tcPr>
            <w:tcW w:w="1024" w:type="dxa"/>
          </w:tcPr>
          <w:p w:rsidR="00D2188E"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2188E" w:rsidRPr="00E00670" w:rsidRDefault="00D2188E"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2188E" w:rsidRPr="00E00670" w:rsidTr="003206DF">
        <w:tc>
          <w:tcPr>
            <w:tcW w:w="1809" w:type="dxa"/>
          </w:tcPr>
          <w:p w:rsidR="00D2188E" w:rsidRPr="00EC78A7" w:rsidRDefault="00D2188E" w:rsidP="003206DF">
            <w:pPr>
              <w:spacing w:line="264" w:lineRule="auto"/>
              <w:rPr>
                <w:b/>
                <w:kern w:val="2"/>
              </w:rPr>
            </w:pPr>
            <w:r w:rsidRPr="00FE6FDE">
              <w:rPr>
                <w:b/>
                <w:kern w:val="2"/>
              </w:rPr>
              <w:t>CardNO</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5A379D" w:rsidRPr="00E00670" w:rsidTr="003206DF">
        <w:tc>
          <w:tcPr>
            <w:tcW w:w="1809" w:type="dxa"/>
          </w:tcPr>
          <w:p w:rsidR="005A379D" w:rsidRPr="005A379D" w:rsidRDefault="005A379D" w:rsidP="003206DF">
            <w:pPr>
              <w:spacing w:line="264" w:lineRule="auto"/>
              <w:rPr>
                <w:kern w:val="2"/>
              </w:rPr>
            </w:pPr>
            <w:r w:rsidRPr="005A379D">
              <w:rPr>
                <w:kern w:val="2"/>
              </w:rPr>
              <w:t>UserNO</w:t>
            </w:r>
          </w:p>
        </w:tc>
        <w:tc>
          <w:tcPr>
            <w:tcW w:w="1024" w:type="dxa"/>
          </w:tcPr>
          <w:p w:rsidR="005A379D" w:rsidRDefault="005A379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A379D" w:rsidRDefault="005A379D">
            <w:r w:rsidRPr="008A7EAF">
              <w:rPr>
                <w:rFonts w:ascii="Consolas" w:hAnsi="Consolas" w:cs="Consolas" w:hint="eastAsia"/>
                <w:sz w:val="18"/>
                <w:szCs w:val="18"/>
              </w:rPr>
              <w:t>N</w:t>
            </w:r>
          </w:p>
        </w:tc>
        <w:tc>
          <w:tcPr>
            <w:tcW w:w="4578" w:type="dxa"/>
          </w:tcPr>
          <w:p w:rsidR="005A379D" w:rsidRDefault="005A379D" w:rsidP="003206DF">
            <w:pPr>
              <w:spacing w:line="264" w:lineRule="auto"/>
              <w:rPr>
                <w:rFonts w:ascii="Consolas" w:hAnsi="Consolas" w:cs="Consolas"/>
                <w:sz w:val="18"/>
                <w:szCs w:val="18"/>
              </w:rPr>
            </w:pPr>
            <w:r w:rsidRPr="006268FD">
              <w:rPr>
                <w:rFonts w:ascii="Consolas" w:hAnsi="Consolas" w:cs="Consolas" w:hint="eastAsia"/>
                <w:sz w:val="18"/>
                <w:szCs w:val="18"/>
              </w:rPr>
              <w:t>人员编号</w:t>
            </w:r>
          </w:p>
        </w:tc>
      </w:tr>
      <w:tr w:rsidR="005A379D" w:rsidRPr="00E00670" w:rsidTr="003206DF">
        <w:tc>
          <w:tcPr>
            <w:tcW w:w="1809" w:type="dxa"/>
          </w:tcPr>
          <w:p w:rsidR="005A379D" w:rsidRPr="005A379D" w:rsidRDefault="005A379D" w:rsidP="003206DF">
            <w:pPr>
              <w:spacing w:line="264" w:lineRule="auto"/>
              <w:rPr>
                <w:kern w:val="2"/>
              </w:rPr>
            </w:pPr>
            <w:r w:rsidRPr="005A379D">
              <w:rPr>
                <w:kern w:val="2"/>
              </w:rPr>
              <w:t>CPH</w:t>
            </w:r>
          </w:p>
        </w:tc>
        <w:tc>
          <w:tcPr>
            <w:tcW w:w="1024" w:type="dxa"/>
          </w:tcPr>
          <w:p w:rsidR="005A379D" w:rsidRDefault="005A379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A379D" w:rsidRDefault="005A379D">
            <w:r w:rsidRPr="008A7EAF">
              <w:rPr>
                <w:rFonts w:ascii="Consolas" w:hAnsi="Consolas" w:cs="Consolas" w:hint="eastAsia"/>
                <w:sz w:val="18"/>
                <w:szCs w:val="18"/>
              </w:rPr>
              <w:t>N</w:t>
            </w:r>
          </w:p>
        </w:tc>
        <w:tc>
          <w:tcPr>
            <w:tcW w:w="4578" w:type="dxa"/>
          </w:tcPr>
          <w:p w:rsidR="005A379D" w:rsidRPr="005E0CC9" w:rsidRDefault="005A379D" w:rsidP="003206DF">
            <w:pPr>
              <w:spacing w:line="264" w:lineRule="auto"/>
              <w:rPr>
                <w:rFonts w:ascii="Consolas" w:hAnsi="Consolas" w:cs="Consolas"/>
                <w:sz w:val="18"/>
                <w:szCs w:val="18"/>
              </w:rPr>
            </w:pPr>
            <w:r w:rsidRPr="006E248C">
              <w:rPr>
                <w:rFonts w:ascii="Consolas" w:hAnsi="Consolas" w:cs="Consolas" w:hint="eastAsia"/>
                <w:sz w:val="18"/>
                <w:szCs w:val="18"/>
              </w:rPr>
              <w:t>车牌号码</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OptDate</w:t>
            </w:r>
          </w:p>
        </w:tc>
        <w:tc>
          <w:tcPr>
            <w:tcW w:w="1024" w:type="dxa"/>
          </w:tcPr>
          <w:p w:rsidR="00D2188E"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操作时间</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SFJE</w:t>
            </w:r>
          </w:p>
        </w:tc>
        <w:tc>
          <w:tcPr>
            <w:tcW w:w="1024" w:type="dxa"/>
          </w:tcPr>
          <w:p w:rsidR="00D2188E"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373146" w:rsidP="003206DF">
            <w:pPr>
              <w:spacing w:line="264" w:lineRule="auto"/>
              <w:rPr>
                <w:rFonts w:ascii="Consolas" w:hAnsi="Consolas" w:cs="Consolas"/>
                <w:sz w:val="18"/>
                <w:szCs w:val="18"/>
              </w:rPr>
            </w:pPr>
            <w:r>
              <w:rPr>
                <w:rFonts w:ascii="Consolas" w:hAnsi="Consolas" w:cs="Consolas" w:hint="eastAsia"/>
                <w:sz w:val="18"/>
                <w:szCs w:val="18"/>
              </w:rPr>
              <w:t>本次</w:t>
            </w:r>
            <w:r w:rsidR="00AF4325" w:rsidRPr="00AF4325">
              <w:rPr>
                <w:rFonts w:ascii="Consolas" w:hAnsi="Consolas" w:cs="Consolas" w:hint="eastAsia"/>
                <w:sz w:val="18"/>
                <w:szCs w:val="18"/>
              </w:rPr>
              <w:t>收费金额</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Balance</w:t>
            </w:r>
          </w:p>
        </w:tc>
        <w:tc>
          <w:tcPr>
            <w:tcW w:w="1024" w:type="dxa"/>
          </w:tcPr>
          <w:p w:rsidR="00D2188E"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余额</w:t>
            </w:r>
            <w:r w:rsidR="00D2188E" w:rsidRPr="00301770">
              <w:rPr>
                <w:rFonts w:ascii="Consolas" w:hAnsi="Consolas" w:cs="Consolas" w:hint="eastAsia"/>
                <w:sz w:val="18"/>
                <w:szCs w:val="18"/>
              </w:rPr>
              <w:t>。</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OperatorNO</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操作员编号</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OptType</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BF4572">
            <w:pPr>
              <w:spacing w:line="264" w:lineRule="auto"/>
              <w:rPr>
                <w:rFonts w:ascii="Consolas" w:hAnsi="Consolas" w:cs="Consolas"/>
                <w:sz w:val="18"/>
                <w:szCs w:val="18"/>
              </w:rPr>
            </w:pPr>
            <w:r w:rsidRPr="00AF4325">
              <w:rPr>
                <w:rFonts w:ascii="Consolas" w:hAnsi="Consolas" w:cs="Consolas" w:hint="eastAsia"/>
                <w:sz w:val="18"/>
                <w:szCs w:val="18"/>
              </w:rPr>
              <w:t>操作类型</w:t>
            </w:r>
            <w:r w:rsidR="00D478E2">
              <w:rPr>
                <w:rFonts w:ascii="Consolas" w:hAnsi="Consolas" w:cs="Consolas" w:hint="eastAsia"/>
                <w:sz w:val="18"/>
                <w:szCs w:val="18"/>
              </w:rPr>
              <w:t>。</w:t>
            </w:r>
            <w:r w:rsidR="00D478E2">
              <w:rPr>
                <w:rFonts w:ascii="Consolas" w:hAnsi="Consolas" w:cs="Consolas" w:hint="eastAsia"/>
                <w:sz w:val="18"/>
                <w:szCs w:val="18"/>
              </w:rPr>
              <w:t>1</w:t>
            </w:r>
            <w:r w:rsidR="00D478E2">
              <w:rPr>
                <w:rFonts w:ascii="Consolas" w:hAnsi="Consolas" w:cs="Consolas" w:hint="eastAsia"/>
                <w:sz w:val="18"/>
                <w:szCs w:val="18"/>
              </w:rPr>
              <w:t>为</w:t>
            </w:r>
            <w:r w:rsidR="00BF4572">
              <w:rPr>
                <w:rFonts w:ascii="Consolas" w:hAnsi="Consolas" w:cs="Consolas" w:hint="eastAsia"/>
                <w:sz w:val="18"/>
                <w:szCs w:val="18"/>
              </w:rPr>
              <w:t>发卡收费</w:t>
            </w:r>
            <w:r w:rsidR="00D478E2">
              <w:rPr>
                <w:rFonts w:ascii="Consolas" w:hAnsi="Consolas" w:cs="Consolas" w:hint="eastAsia"/>
                <w:sz w:val="18"/>
                <w:szCs w:val="18"/>
              </w:rPr>
              <w:t>记录，</w:t>
            </w:r>
            <w:r w:rsidR="00D478E2">
              <w:rPr>
                <w:rFonts w:ascii="Consolas" w:hAnsi="Consolas" w:cs="Consolas" w:hint="eastAsia"/>
                <w:sz w:val="18"/>
                <w:szCs w:val="18"/>
              </w:rPr>
              <w:t>E</w:t>
            </w:r>
            <w:r w:rsidR="00D478E2">
              <w:rPr>
                <w:rFonts w:ascii="Consolas" w:hAnsi="Consolas" w:cs="Consolas" w:hint="eastAsia"/>
                <w:sz w:val="18"/>
                <w:szCs w:val="18"/>
              </w:rPr>
              <w:t>为</w:t>
            </w:r>
            <w:r w:rsidR="00E801A7">
              <w:rPr>
                <w:rFonts w:ascii="Consolas" w:hAnsi="Consolas" w:cs="Consolas" w:hint="eastAsia"/>
                <w:sz w:val="18"/>
                <w:szCs w:val="18"/>
              </w:rPr>
              <w:t>发卡</w:t>
            </w:r>
            <w:r w:rsidR="00D478E2">
              <w:rPr>
                <w:rFonts w:ascii="Consolas" w:hAnsi="Consolas" w:cs="Consolas" w:hint="eastAsia"/>
                <w:sz w:val="18"/>
                <w:szCs w:val="18"/>
              </w:rPr>
              <w:t>押金记录，</w:t>
            </w:r>
            <w:r w:rsidR="00D478E2">
              <w:rPr>
                <w:rFonts w:ascii="Consolas" w:hAnsi="Consolas" w:cs="Consolas" w:hint="eastAsia"/>
                <w:sz w:val="18"/>
                <w:szCs w:val="18"/>
              </w:rPr>
              <w:t>F</w:t>
            </w:r>
            <w:r w:rsidR="00D478E2">
              <w:rPr>
                <w:rFonts w:ascii="Consolas" w:hAnsi="Consolas" w:cs="Consolas" w:hint="eastAsia"/>
                <w:sz w:val="18"/>
                <w:szCs w:val="18"/>
              </w:rPr>
              <w:t>延期记录，</w:t>
            </w:r>
            <w:r w:rsidR="00D478E2">
              <w:rPr>
                <w:rFonts w:ascii="Consolas" w:hAnsi="Consolas" w:cs="Consolas" w:hint="eastAsia"/>
                <w:sz w:val="18"/>
                <w:szCs w:val="18"/>
              </w:rPr>
              <w:t>3</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充值记录，</w:t>
            </w:r>
            <w:r w:rsidR="00D478E2">
              <w:rPr>
                <w:rFonts w:ascii="Consolas" w:hAnsi="Consolas" w:cs="Consolas" w:hint="eastAsia"/>
                <w:sz w:val="18"/>
                <w:szCs w:val="18"/>
              </w:rPr>
              <w:t>9</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卡无卡退款记录，</w:t>
            </w:r>
            <w:r w:rsidR="00D478E2">
              <w:rPr>
                <w:rFonts w:ascii="Consolas" w:hAnsi="Consolas" w:cs="Consolas" w:hint="eastAsia"/>
                <w:sz w:val="18"/>
                <w:szCs w:val="18"/>
              </w:rPr>
              <w:t>7</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卡有卡退款记录，</w:t>
            </w:r>
            <w:r w:rsidR="00D478E2">
              <w:rPr>
                <w:rFonts w:ascii="Consolas" w:hAnsi="Consolas" w:cs="Consolas" w:hint="eastAsia"/>
                <w:sz w:val="18"/>
                <w:szCs w:val="18"/>
              </w:rPr>
              <w:t>D</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卡退卡记录</w:t>
            </w:r>
          </w:p>
        </w:tc>
      </w:tr>
      <w:tr w:rsidR="001613D0" w:rsidRPr="00E00670" w:rsidTr="003206DF">
        <w:tc>
          <w:tcPr>
            <w:tcW w:w="1809" w:type="dxa"/>
          </w:tcPr>
          <w:p w:rsidR="001613D0" w:rsidRPr="001613D0" w:rsidRDefault="001613D0" w:rsidP="003206DF">
            <w:pPr>
              <w:spacing w:line="264" w:lineRule="auto"/>
              <w:rPr>
                <w:b/>
                <w:kern w:val="2"/>
              </w:rPr>
            </w:pPr>
            <w:r w:rsidRPr="001613D0">
              <w:rPr>
                <w:b/>
                <w:kern w:val="2"/>
              </w:rPr>
              <w:t>NewStartDate</w:t>
            </w:r>
          </w:p>
        </w:tc>
        <w:tc>
          <w:tcPr>
            <w:tcW w:w="1024" w:type="dxa"/>
          </w:tcPr>
          <w:p w:rsidR="001613D0"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613D0" w:rsidRDefault="001613D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613D0" w:rsidRPr="005E0CC9" w:rsidRDefault="001613D0" w:rsidP="003206DF">
            <w:pPr>
              <w:spacing w:line="264" w:lineRule="auto"/>
              <w:rPr>
                <w:rFonts w:ascii="Consolas" w:hAnsi="Consolas" w:cs="Consolas"/>
                <w:sz w:val="18"/>
                <w:szCs w:val="18"/>
              </w:rPr>
            </w:pPr>
            <w:r w:rsidRPr="00AF4325">
              <w:rPr>
                <w:rFonts w:ascii="Consolas" w:hAnsi="Consolas" w:cs="Consolas" w:hint="eastAsia"/>
                <w:sz w:val="18"/>
                <w:szCs w:val="18"/>
              </w:rPr>
              <w:t>新开始日期</w:t>
            </w:r>
          </w:p>
        </w:tc>
      </w:tr>
      <w:tr w:rsidR="001613D0" w:rsidRPr="00E00670" w:rsidTr="003206DF">
        <w:tc>
          <w:tcPr>
            <w:tcW w:w="1809" w:type="dxa"/>
          </w:tcPr>
          <w:p w:rsidR="001613D0" w:rsidRPr="001613D0" w:rsidRDefault="001613D0" w:rsidP="003206DF">
            <w:pPr>
              <w:spacing w:line="264" w:lineRule="auto"/>
              <w:rPr>
                <w:b/>
                <w:kern w:val="2"/>
              </w:rPr>
            </w:pPr>
            <w:r w:rsidRPr="001613D0">
              <w:rPr>
                <w:b/>
                <w:kern w:val="2"/>
              </w:rPr>
              <w:t>NewEndDate</w:t>
            </w:r>
          </w:p>
        </w:tc>
        <w:tc>
          <w:tcPr>
            <w:tcW w:w="1024" w:type="dxa"/>
          </w:tcPr>
          <w:p w:rsidR="001613D0"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613D0" w:rsidRDefault="001613D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613D0" w:rsidRPr="00AF4325" w:rsidRDefault="001613D0" w:rsidP="00AF4325">
            <w:pPr>
              <w:spacing w:line="264" w:lineRule="auto"/>
              <w:rPr>
                <w:rFonts w:ascii="Consolas" w:hAnsi="Consolas" w:cs="Consolas"/>
                <w:i/>
                <w:iCs/>
                <w:sz w:val="18"/>
                <w:szCs w:val="18"/>
              </w:rPr>
            </w:pPr>
            <w:r w:rsidRPr="00AF4325">
              <w:rPr>
                <w:rFonts w:ascii="Consolas" w:hAnsi="Consolas" w:cs="Consolas" w:hint="eastAsia"/>
                <w:sz w:val="18"/>
                <w:szCs w:val="18"/>
              </w:rPr>
              <w:t>新结束日期</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LastEndDate</w:t>
            </w:r>
          </w:p>
        </w:tc>
        <w:tc>
          <w:tcPr>
            <w:tcW w:w="1024" w:type="dxa"/>
          </w:tcPr>
          <w:p w:rsidR="00D2188E" w:rsidRDefault="00695222"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上次结束日期</w:t>
            </w:r>
          </w:p>
        </w:tc>
      </w:tr>
      <w:tr w:rsidR="00B45B71" w:rsidRPr="00E00670" w:rsidTr="003206DF">
        <w:tc>
          <w:tcPr>
            <w:tcW w:w="1809" w:type="dxa"/>
          </w:tcPr>
          <w:p w:rsidR="00B45B71" w:rsidRPr="00695222" w:rsidRDefault="00B45B71" w:rsidP="003206DF">
            <w:pPr>
              <w:spacing w:line="264" w:lineRule="auto"/>
              <w:rPr>
                <w:kern w:val="2"/>
              </w:rPr>
            </w:pPr>
            <w:r>
              <w:rPr>
                <w:rFonts w:ascii="新宋体" w:hAnsi="新宋体" w:cs="新宋体"/>
                <w:color w:val="000000"/>
                <w:sz w:val="19"/>
                <w:szCs w:val="19"/>
                <w:highlight w:val="white"/>
              </w:rPr>
              <w:t>CardType</w:t>
            </w:r>
          </w:p>
        </w:tc>
        <w:tc>
          <w:tcPr>
            <w:tcW w:w="1024" w:type="dxa"/>
          </w:tcPr>
          <w:p w:rsidR="00B45B71" w:rsidRDefault="00B45B71"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45B71" w:rsidRPr="00E246FD" w:rsidRDefault="00B45B71" w:rsidP="003206DF">
            <w:pPr>
              <w:rPr>
                <w:rFonts w:ascii="Consolas" w:hAnsi="Consolas" w:cs="Consolas"/>
                <w:sz w:val="18"/>
                <w:szCs w:val="18"/>
              </w:rPr>
            </w:pPr>
            <w:r>
              <w:rPr>
                <w:rFonts w:ascii="Consolas" w:hAnsi="Consolas" w:cs="Consolas" w:hint="eastAsia"/>
                <w:sz w:val="18"/>
                <w:szCs w:val="18"/>
              </w:rPr>
              <w:t>N</w:t>
            </w:r>
          </w:p>
        </w:tc>
        <w:tc>
          <w:tcPr>
            <w:tcW w:w="4578" w:type="dxa"/>
          </w:tcPr>
          <w:p w:rsidR="00B45B71" w:rsidRPr="00AF4325" w:rsidRDefault="00B45B71" w:rsidP="00B45B71">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w:t>
              </w:r>
              <w:r>
                <w:rPr>
                  <w:rStyle w:val="af7"/>
                  <w:rFonts w:ascii="Consolas" w:hAnsi="Consolas" w:cs="Consolas" w:hint="eastAsia"/>
                  <w:sz w:val="18"/>
                  <w:szCs w:val="18"/>
                </w:rPr>
                <w:t>定义</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79C3" w:rsidRPr="00E00670" w:rsidTr="003206DF">
        <w:tc>
          <w:tcPr>
            <w:tcW w:w="1809" w:type="dxa"/>
          </w:tcPr>
          <w:p w:rsidR="00C679C3" w:rsidRPr="00C679C3" w:rsidRDefault="00C679C3" w:rsidP="003206DF">
            <w:pPr>
              <w:spacing w:line="264" w:lineRule="auto"/>
              <w:rPr>
                <w:kern w:val="2"/>
              </w:rPr>
            </w:pPr>
            <w:r w:rsidRPr="00C679C3">
              <w:rPr>
                <w:kern w:val="2"/>
              </w:rPr>
              <w:t>CarCardType</w:t>
            </w:r>
          </w:p>
        </w:tc>
        <w:tc>
          <w:tcPr>
            <w:tcW w:w="1024" w:type="dxa"/>
          </w:tcPr>
          <w:p w:rsidR="00C679C3" w:rsidRDefault="00C679C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79C3" w:rsidRDefault="00C679C3"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679C3" w:rsidRDefault="00C679C3"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sidR="005575BF">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CardYJ</w:t>
            </w:r>
          </w:p>
        </w:tc>
        <w:tc>
          <w:tcPr>
            <w:tcW w:w="1024" w:type="dxa"/>
          </w:tcPr>
          <w:p w:rsidR="005575BF"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SubSystem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CarIssueDate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CarIssueUserCard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Balance</w:t>
            </w:r>
          </w:p>
        </w:tc>
        <w:tc>
          <w:tcPr>
            <w:tcW w:w="1024" w:type="dxa"/>
          </w:tcPr>
          <w:p w:rsidR="005575BF"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CarValidStartDate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lastRenderedPageBreak/>
              <w:t>CarValidEndDate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CPH</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CarColor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CarType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CarPlace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CarWithdrawCardDate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CarWithdrawOptCard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CarValidMachine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CarValidZone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CarMemo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IssueDate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WithdrawDate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IssueUserCard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WithdrawUserCard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LossregDate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LossregUserCard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Tempnumber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TimeTeam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HolidayLimited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UserInfo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BackCardNum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CardIdLossState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CardIdUnLossState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lastRenderedPageBreak/>
              <w:t>UnLossDate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UnLossUer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CarFailID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CaRFailOKNO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CardLossMachine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DownLoadState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DownloadSignal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CPHDownloadSignal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Res1</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Res2</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MonthType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79C3" w:rsidRPr="00E00670" w:rsidTr="003206DF">
        <w:tc>
          <w:tcPr>
            <w:tcW w:w="1809" w:type="dxa"/>
          </w:tcPr>
          <w:p w:rsidR="00C679C3" w:rsidRPr="00577584" w:rsidRDefault="00C679C3" w:rsidP="003206DF">
            <w:pPr>
              <w:spacing w:line="264" w:lineRule="auto"/>
              <w:rPr>
                <w:kern w:val="2"/>
              </w:rPr>
            </w:pPr>
            <w:r>
              <w:rPr>
                <w:rFonts w:hint="eastAsia"/>
                <w:kern w:val="2"/>
              </w:rPr>
              <w:t>UserName</w:t>
            </w:r>
          </w:p>
        </w:tc>
        <w:tc>
          <w:tcPr>
            <w:tcW w:w="1024" w:type="dxa"/>
          </w:tcPr>
          <w:p w:rsidR="00C679C3" w:rsidRDefault="00C679C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79C3" w:rsidRPr="00E246FD" w:rsidRDefault="00C679C3" w:rsidP="003206DF">
            <w:pPr>
              <w:rPr>
                <w:rFonts w:ascii="Consolas" w:hAnsi="Consolas" w:cs="Consolas"/>
                <w:sz w:val="18"/>
                <w:szCs w:val="18"/>
              </w:rPr>
            </w:pPr>
            <w:r>
              <w:rPr>
                <w:rFonts w:ascii="Consolas" w:hAnsi="Consolas" w:cs="Consolas" w:hint="eastAsia"/>
                <w:sz w:val="18"/>
                <w:szCs w:val="18"/>
              </w:rPr>
              <w:t>N</w:t>
            </w:r>
          </w:p>
        </w:tc>
        <w:tc>
          <w:tcPr>
            <w:tcW w:w="4578" w:type="dxa"/>
          </w:tcPr>
          <w:p w:rsidR="00C679C3" w:rsidRPr="00301770" w:rsidRDefault="00C679C3"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sidR="005575BF">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kern w:val="2"/>
              </w:rPr>
            </w:pPr>
            <w:r w:rsidRPr="00361FE0">
              <w:rPr>
                <w:kern w:val="2"/>
              </w:rPr>
              <w:t>Sex</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kern w:val="2"/>
              </w:rPr>
            </w:pPr>
            <w:r w:rsidRPr="00361FE0">
              <w:rPr>
                <w:kern w:val="2"/>
              </w:rPr>
              <w:t>HomeAddress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DeptName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Job</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WorkTime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BirthDate</w:t>
            </w:r>
          </w:p>
        </w:tc>
        <w:tc>
          <w:tcPr>
            <w:tcW w:w="1024" w:type="dxa"/>
          </w:tcPr>
          <w:p w:rsidR="005575BF" w:rsidRDefault="005575BF" w:rsidP="003206DF">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IDCard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MaritalStatus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HighestDegree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PoliticalStatus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TelNumber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ascii="新宋体" w:hAnsi="新宋体" w:cs="新宋体" w:hint="eastAsia"/>
                <w:color w:val="000000"/>
                <w:sz w:val="19"/>
                <w:szCs w:val="19"/>
                <w:highlight w:val="white"/>
              </w:rPr>
              <w:t>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D2188E" w:rsidRDefault="00D2188E" w:rsidP="00D2188E">
      <w:pPr>
        <w:pStyle w:val="3"/>
      </w:pPr>
      <w:r>
        <w:rPr>
          <w:rFonts w:hint="eastAsia"/>
        </w:rPr>
        <w:t>获取接口</w:t>
      </w:r>
    </w:p>
    <w:p w:rsidR="00D2188E" w:rsidRPr="00E47307" w:rsidRDefault="00D2188E" w:rsidP="00D2188E">
      <w:pPr>
        <w:rPr>
          <w:b/>
        </w:rPr>
      </w:pPr>
      <w:r w:rsidRPr="00E47307">
        <w:rPr>
          <w:rFonts w:hint="eastAsia"/>
          <w:b/>
        </w:rPr>
        <w:t>url:</w:t>
      </w:r>
    </w:p>
    <w:p w:rsidR="00D2188E" w:rsidRPr="008510B3" w:rsidRDefault="005446D3"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2"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GetMoney</w:t>
      </w:r>
    </w:p>
    <w:p w:rsidR="00D2188E" w:rsidRDefault="00D2188E" w:rsidP="00D2188E">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A240B" w:rsidRDefault="006A240B" w:rsidP="006A240B">
      <w:pPr>
        <w:pStyle w:val="3"/>
      </w:pPr>
      <w:r>
        <w:rPr>
          <w:rFonts w:hint="eastAsia"/>
        </w:rPr>
        <w:t>按</w:t>
      </w:r>
      <w:r>
        <w:rPr>
          <w:rFonts w:hint="eastAsia"/>
        </w:rPr>
        <w:t>ID</w:t>
      </w:r>
      <w:r>
        <w:rPr>
          <w:rFonts w:hint="eastAsia"/>
        </w:rPr>
        <w:t>获取接口</w:t>
      </w:r>
    </w:p>
    <w:p w:rsidR="006A240B" w:rsidRPr="00E47307" w:rsidRDefault="006A240B" w:rsidP="006A240B">
      <w:pPr>
        <w:rPr>
          <w:b/>
        </w:rPr>
      </w:pPr>
      <w:r w:rsidRPr="00E47307">
        <w:rPr>
          <w:rFonts w:hint="eastAsia"/>
          <w:b/>
        </w:rPr>
        <w:t>url:</w:t>
      </w:r>
    </w:p>
    <w:p w:rsidR="006A240B" w:rsidRPr="008510B3" w:rsidRDefault="005446D3"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3" w:history="1">
        <w:r w:rsidR="006A240B" w:rsidRPr="00506A16">
          <w:rPr>
            <w:rStyle w:val="af7"/>
          </w:rPr>
          <w:t>http://192</w:t>
        </w:r>
      </w:hyperlink>
      <w:r w:rsidR="006A240B">
        <w:rPr>
          <w:rStyle w:val="af7"/>
        </w:rPr>
        <w:t>.168.2.158</w:t>
      </w:r>
      <w:r w:rsidR="006A240B" w:rsidRPr="008510B3">
        <w:rPr>
          <w:rStyle w:val="af7"/>
        </w:rPr>
        <w:t>:9000/ParkAPI/</w:t>
      </w:r>
      <w:r w:rsidR="006A240B" w:rsidRPr="006A240B">
        <w:rPr>
          <w:rStyle w:val="af7"/>
        </w:rPr>
        <w:t>GetMoney</w:t>
      </w:r>
      <w:r w:rsidR="006A240B">
        <w:rPr>
          <w:rStyle w:val="af7"/>
          <w:rFonts w:hint="eastAsia"/>
        </w:rPr>
        <w:t>ByID</w:t>
      </w:r>
    </w:p>
    <w:p w:rsidR="006A240B" w:rsidRDefault="006A240B" w:rsidP="006A240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6A240B" w:rsidRDefault="006A240B" w:rsidP="006A240B">
      <w:pPr>
        <w:pStyle w:val="3"/>
      </w:pPr>
      <w:r>
        <w:rPr>
          <w:rFonts w:hint="eastAsia"/>
        </w:rPr>
        <w:t>按</w:t>
      </w:r>
      <w:r>
        <w:rPr>
          <w:rFonts w:hint="eastAsia"/>
        </w:rPr>
        <w:t>ID</w:t>
      </w:r>
      <w:r>
        <w:rPr>
          <w:rFonts w:hint="eastAsia"/>
        </w:rPr>
        <w:t>列表获取接口</w:t>
      </w:r>
    </w:p>
    <w:p w:rsidR="006A240B" w:rsidRPr="00E47307" w:rsidRDefault="006A240B" w:rsidP="006A240B">
      <w:pPr>
        <w:rPr>
          <w:b/>
        </w:rPr>
      </w:pPr>
      <w:r w:rsidRPr="00E47307">
        <w:rPr>
          <w:rFonts w:hint="eastAsia"/>
          <w:b/>
        </w:rPr>
        <w:t>url:</w:t>
      </w:r>
    </w:p>
    <w:p w:rsidR="006A240B" w:rsidRPr="008510B3" w:rsidRDefault="005446D3"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4" w:history="1">
        <w:r w:rsidR="006A240B" w:rsidRPr="00506A16">
          <w:rPr>
            <w:rStyle w:val="af7"/>
          </w:rPr>
          <w:t>http://192</w:t>
        </w:r>
      </w:hyperlink>
      <w:r w:rsidR="006A240B">
        <w:rPr>
          <w:rStyle w:val="af7"/>
        </w:rPr>
        <w:t>.168.2.158</w:t>
      </w:r>
      <w:r w:rsidR="006A240B" w:rsidRPr="008510B3">
        <w:rPr>
          <w:rStyle w:val="af7"/>
        </w:rPr>
        <w:t>:9000/ParkAPI/</w:t>
      </w:r>
      <w:r w:rsidR="006A240B" w:rsidRPr="006A240B">
        <w:rPr>
          <w:rStyle w:val="af7"/>
        </w:rPr>
        <w:t>GetMoney</w:t>
      </w:r>
      <w:r w:rsidR="006A240B">
        <w:rPr>
          <w:rStyle w:val="af7"/>
          <w:rFonts w:hint="eastAsia"/>
        </w:rPr>
        <w:t>ByIDList</w:t>
      </w:r>
    </w:p>
    <w:p w:rsidR="007A5F27" w:rsidRDefault="006A240B"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5"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Money</w:t>
      </w:r>
      <w:r w:rsidR="007A5F27">
        <w:rPr>
          <w:rStyle w:val="af7"/>
          <w:rFonts w:hint="eastAsia"/>
        </w:rPr>
        <w:t>Distinct</w:t>
      </w:r>
    </w:p>
    <w:p w:rsidR="00D2188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D2188E" w:rsidRDefault="00D2188E" w:rsidP="00D2188E">
      <w:pPr>
        <w:pStyle w:val="3"/>
      </w:pPr>
      <w:r>
        <w:rPr>
          <w:rFonts w:hint="eastAsia"/>
        </w:rPr>
        <w:t>添加接口</w:t>
      </w:r>
    </w:p>
    <w:p w:rsidR="00D2188E" w:rsidRPr="00E47307" w:rsidRDefault="00D2188E" w:rsidP="00D2188E">
      <w:pPr>
        <w:rPr>
          <w:b/>
        </w:rPr>
      </w:pPr>
      <w:r w:rsidRPr="00E47307">
        <w:rPr>
          <w:rFonts w:hint="eastAsia"/>
          <w:b/>
        </w:rPr>
        <w:t>url:</w:t>
      </w:r>
    </w:p>
    <w:p w:rsidR="00D2188E" w:rsidRPr="008510B3" w:rsidRDefault="005446D3"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6"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AddMoney</w:t>
      </w:r>
    </w:p>
    <w:p w:rsidR="008200FF" w:rsidRDefault="00D2188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7"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AddMoneyList</w:t>
      </w:r>
    </w:p>
    <w:p w:rsidR="00D2188E" w:rsidRDefault="008200FF" w:rsidP="008200FF">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D2188E" w:rsidRDefault="00D2188E" w:rsidP="00D2188E">
      <w:pPr>
        <w:pStyle w:val="3"/>
      </w:pPr>
      <w:r>
        <w:rPr>
          <w:rFonts w:hint="eastAsia"/>
        </w:rPr>
        <w:t>修改接口</w:t>
      </w:r>
    </w:p>
    <w:p w:rsidR="00D2188E" w:rsidRPr="00E47307" w:rsidRDefault="00D2188E" w:rsidP="00D2188E">
      <w:pPr>
        <w:rPr>
          <w:b/>
        </w:rPr>
      </w:pPr>
      <w:r w:rsidRPr="00E47307">
        <w:rPr>
          <w:rFonts w:hint="eastAsia"/>
          <w:b/>
        </w:rPr>
        <w:t>url:</w:t>
      </w:r>
    </w:p>
    <w:p w:rsidR="00D2188E" w:rsidRPr="008510B3" w:rsidRDefault="005446D3"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8"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UpdateMoney</w:t>
      </w:r>
    </w:p>
    <w:p w:rsidR="007B2EA8" w:rsidRDefault="00D2188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UpdateMoneyList</w:t>
      </w:r>
    </w:p>
    <w:p w:rsidR="00D2188E"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D2188E" w:rsidRDefault="00D2188E" w:rsidP="00D2188E">
      <w:pPr>
        <w:rPr>
          <w:rStyle w:val="af7"/>
          <w:b/>
        </w:rPr>
      </w:pPr>
    </w:p>
    <w:p w:rsidR="00D2188E" w:rsidRPr="00B5638D" w:rsidRDefault="00D2188E" w:rsidP="00D2188E">
      <w:pPr>
        <w:pStyle w:val="3"/>
      </w:pPr>
      <w:r>
        <w:rPr>
          <w:rFonts w:hint="eastAsia"/>
        </w:rPr>
        <w:t>删除接口</w:t>
      </w:r>
    </w:p>
    <w:p w:rsidR="00D2188E" w:rsidRPr="00E47307" w:rsidRDefault="00D2188E" w:rsidP="00D2188E">
      <w:pPr>
        <w:rPr>
          <w:b/>
        </w:rPr>
      </w:pPr>
      <w:r w:rsidRPr="00E47307">
        <w:rPr>
          <w:rFonts w:hint="eastAsia"/>
          <w:b/>
        </w:rPr>
        <w:t>url:</w:t>
      </w:r>
    </w:p>
    <w:p w:rsidR="00D2188E" w:rsidRPr="008510B3" w:rsidRDefault="005446D3"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0"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DeleteMoney</w:t>
      </w:r>
    </w:p>
    <w:p w:rsidR="00D2188E" w:rsidRDefault="00D2188E" w:rsidP="00D2188E">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D2188E" w:rsidRDefault="00D2188E" w:rsidP="00D2188E">
      <w:pPr>
        <w:rPr>
          <w:b/>
        </w:rPr>
      </w:pPr>
    </w:p>
    <w:p w:rsidR="00D2188E" w:rsidRDefault="00D2188E" w:rsidP="00D2188E">
      <w:pPr>
        <w:pStyle w:val="3"/>
      </w:pPr>
      <w:r>
        <w:rPr>
          <w:rFonts w:hint="eastAsia"/>
        </w:rPr>
        <w:t>修改个别字段接口</w:t>
      </w:r>
    </w:p>
    <w:p w:rsidR="00D2188E" w:rsidRPr="00E47307" w:rsidRDefault="00D2188E" w:rsidP="00D2188E">
      <w:pPr>
        <w:rPr>
          <w:b/>
        </w:rPr>
      </w:pPr>
      <w:r w:rsidRPr="00E47307">
        <w:rPr>
          <w:rFonts w:hint="eastAsia"/>
          <w:b/>
        </w:rPr>
        <w:t>url:</w:t>
      </w:r>
    </w:p>
    <w:p w:rsidR="00D2188E" w:rsidRPr="008510B3" w:rsidRDefault="005446D3"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1"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UpdateMoneyFields</w:t>
      </w:r>
    </w:p>
    <w:p w:rsidR="00D2188E" w:rsidRDefault="00D2188E" w:rsidP="00D2188E">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302FC" w:rsidRDefault="009302FC" w:rsidP="00D2188E">
      <w:pPr>
        <w:rPr>
          <w:b/>
        </w:rPr>
      </w:pPr>
    </w:p>
    <w:p w:rsidR="00D2188E" w:rsidRPr="00B5638D" w:rsidRDefault="00D2188E" w:rsidP="00D2188E">
      <w:pPr>
        <w:pStyle w:val="3"/>
      </w:pPr>
      <w:r>
        <w:rPr>
          <w:rFonts w:hint="eastAsia"/>
        </w:rPr>
        <w:t>按条件删除接口</w:t>
      </w:r>
    </w:p>
    <w:p w:rsidR="00D2188E" w:rsidRPr="00E47307" w:rsidRDefault="00D2188E" w:rsidP="00D2188E">
      <w:pPr>
        <w:rPr>
          <w:b/>
        </w:rPr>
      </w:pPr>
      <w:r w:rsidRPr="00E47307">
        <w:rPr>
          <w:rFonts w:hint="eastAsia"/>
          <w:b/>
        </w:rPr>
        <w:t>url:</w:t>
      </w:r>
    </w:p>
    <w:p w:rsidR="00D2188E" w:rsidRPr="008510B3" w:rsidRDefault="005446D3"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2"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DeleteMoneyBy</w:t>
      </w:r>
    </w:p>
    <w:p w:rsidR="00D2188E" w:rsidRDefault="00D2188E" w:rsidP="00D2188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6A240B" w:rsidRPr="00B5638D" w:rsidRDefault="006A240B" w:rsidP="006A240B">
      <w:pPr>
        <w:pStyle w:val="3"/>
      </w:pPr>
      <w:r>
        <w:rPr>
          <w:rFonts w:hint="eastAsia"/>
        </w:rPr>
        <w:t>按</w:t>
      </w:r>
      <w:r>
        <w:rPr>
          <w:rFonts w:hint="eastAsia"/>
        </w:rPr>
        <w:t>ID</w:t>
      </w:r>
      <w:r>
        <w:rPr>
          <w:rFonts w:hint="eastAsia"/>
        </w:rPr>
        <w:t>删除接口</w:t>
      </w:r>
    </w:p>
    <w:p w:rsidR="006A240B" w:rsidRPr="00E47307" w:rsidRDefault="006A240B" w:rsidP="006A240B">
      <w:pPr>
        <w:rPr>
          <w:b/>
        </w:rPr>
      </w:pPr>
      <w:r w:rsidRPr="00E47307">
        <w:rPr>
          <w:rFonts w:hint="eastAsia"/>
          <w:b/>
        </w:rPr>
        <w:t>url:</w:t>
      </w:r>
    </w:p>
    <w:p w:rsidR="006A240B" w:rsidRPr="008510B3" w:rsidRDefault="005446D3"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3" w:history="1">
        <w:r w:rsidR="006A240B" w:rsidRPr="00506A16">
          <w:rPr>
            <w:rStyle w:val="af7"/>
          </w:rPr>
          <w:t>http://192</w:t>
        </w:r>
      </w:hyperlink>
      <w:r w:rsidR="006A240B">
        <w:rPr>
          <w:rStyle w:val="af7"/>
        </w:rPr>
        <w:t>.168.2.158</w:t>
      </w:r>
      <w:r w:rsidR="006A240B" w:rsidRPr="008510B3">
        <w:rPr>
          <w:rStyle w:val="af7"/>
        </w:rPr>
        <w:t>:9000/ParkAPI/</w:t>
      </w:r>
      <w:r w:rsidR="006A240B">
        <w:rPr>
          <w:rStyle w:val="af7"/>
          <w:rFonts w:hint="eastAsia"/>
        </w:rPr>
        <w:t>DeleteMoneyByID</w:t>
      </w:r>
    </w:p>
    <w:p w:rsidR="006A240B" w:rsidRDefault="006A240B" w:rsidP="006A240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6A240B" w:rsidRPr="00B5638D" w:rsidRDefault="006A240B" w:rsidP="006A240B">
      <w:pPr>
        <w:pStyle w:val="3"/>
      </w:pPr>
      <w:r>
        <w:rPr>
          <w:rFonts w:hint="eastAsia"/>
        </w:rPr>
        <w:lastRenderedPageBreak/>
        <w:t>按</w:t>
      </w:r>
      <w:r>
        <w:rPr>
          <w:rFonts w:hint="eastAsia"/>
        </w:rPr>
        <w:t>ID</w:t>
      </w:r>
      <w:r>
        <w:rPr>
          <w:rFonts w:hint="eastAsia"/>
        </w:rPr>
        <w:t>列表删除接口</w:t>
      </w:r>
    </w:p>
    <w:p w:rsidR="006A240B" w:rsidRPr="00E47307" w:rsidRDefault="006A240B" w:rsidP="006A240B">
      <w:pPr>
        <w:rPr>
          <w:b/>
        </w:rPr>
      </w:pPr>
      <w:r w:rsidRPr="00E47307">
        <w:rPr>
          <w:rFonts w:hint="eastAsia"/>
          <w:b/>
        </w:rPr>
        <w:t>url:</w:t>
      </w:r>
    </w:p>
    <w:p w:rsidR="006A240B" w:rsidRPr="008510B3" w:rsidRDefault="005446D3"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4" w:history="1">
        <w:r w:rsidR="006A240B" w:rsidRPr="00506A16">
          <w:rPr>
            <w:rStyle w:val="af7"/>
          </w:rPr>
          <w:t>http://192</w:t>
        </w:r>
      </w:hyperlink>
      <w:r w:rsidR="006A240B">
        <w:rPr>
          <w:rStyle w:val="af7"/>
        </w:rPr>
        <w:t>.168.2.158</w:t>
      </w:r>
      <w:r w:rsidR="006A240B" w:rsidRPr="008510B3">
        <w:rPr>
          <w:rStyle w:val="af7"/>
        </w:rPr>
        <w:t>:9000/ParkAPI/</w:t>
      </w:r>
      <w:r w:rsidR="006A240B">
        <w:rPr>
          <w:rStyle w:val="af7"/>
          <w:rFonts w:hint="eastAsia"/>
        </w:rPr>
        <w:t>Delete</w:t>
      </w:r>
      <w:r w:rsidR="00741C5A">
        <w:rPr>
          <w:rStyle w:val="af7"/>
          <w:rFonts w:hint="eastAsia"/>
        </w:rPr>
        <w:t>Money</w:t>
      </w:r>
      <w:r w:rsidR="00890007">
        <w:rPr>
          <w:rStyle w:val="af7"/>
          <w:rFonts w:hint="eastAsia"/>
        </w:rPr>
        <w:t>B</w:t>
      </w:r>
      <w:r w:rsidR="006A240B">
        <w:rPr>
          <w:rStyle w:val="af7"/>
          <w:rFonts w:hint="eastAsia"/>
        </w:rPr>
        <w:t>yIDList</w:t>
      </w:r>
    </w:p>
    <w:p w:rsidR="00C31D86" w:rsidRDefault="006A240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Money</w:t>
      </w:r>
    </w:p>
    <w:p w:rsidR="006A240B"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D1CA7" w:rsidRDefault="00AD1CA7" w:rsidP="00AD1CA7">
      <w:pPr>
        <w:pStyle w:val="2"/>
      </w:pPr>
      <w:r>
        <w:rPr>
          <w:rFonts w:hint="eastAsia"/>
        </w:rPr>
        <w:t>卡类型定义接口</w:t>
      </w:r>
    </w:p>
    <w:p w:rsidR="00AD1CA7" w:rsidRPr="008615A8" w:rsidRDefault="00AD1CA7" w:rsidP="00AD1CA7">
      <w:r>
        <w:rPr>
          <w:rFonts w:hint="eastAsia"/>
        </w:rPr>
        <w:t>卡类型主要用于区分车辆的计费类型。如月卡、临时卡、免费卡等。</w:t>
      </w:r>
    </w:p>
    <w:p w:rsidR="00AD1CA7" w:rsidRDefault="00AD1CA7" w:rsidP="00AD1CA7">
      <w:pPr>
        <w:pStyle w:val="3"/>
      </w:pPr>
      <w:bookmarkStart w:id="32" w:name="_Model结构_3"/>
      <w:bookmarkEnd w:id="32"/>
      <w:r>
        <w:rPr>
          <w:rFonts w:hint="eastAsia"/>
        </w:rPr>
        <w:t>Model</w:t>
      </w:r>
      <w:r>
        <w:rPr>
          <w:rFonts w:hint="eastAsia"/>
        </w:rPr>
        <w:t>结构</w:t>
      </w:r>
    </w:p>
    <w:p w:rsidR="00AD1CA7" w:rsidRPr="00D657B3" w:rsidRDefault="00AD1CA7" w:rsidP="00AD1C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D1CA7" w:rsidTr="003206DF">
        <w:tc>
          <w:tcPr>
            <w:tcW w:w="1809"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说明</w:t>
            </w:r>
          </w:p>
        </w:tc>
      </w:tr>
      <w:tr w:rsidR="00AD1CA7" w:rsidRPr="00E00670" w:rsidTr="003206DF">
        <w:tc>
          <w:tcPr>
            <w:tcW w:w="1809" w:type="dxa"/>
          </w:tcPr>
          <w:p w:rsidR="00AD1CA7" w:rsidRPr="00EC78A7" w:rsidRDefault="00AD1CA7" w:rsidP="003206DF">
            <w:pPr>
              <w:spacing w:line="264" w:lineRule="auto"/>
              <w:rPr>
                <w:b/>
                <w:kern w:val="2"/>
              </w:rPr>
            </w:pPr>
            <w:r w:rsidRPr="00EC78A7">
              <w:rPr>
                <w:b/>
                <w:kern w:val="2"/>
              </w:rPr>
              <w:t>ID</w:t>
            </w:r>
          </w:p>
        </w:tc>
        <w:tc>
          <w:tcPr>
            <w:tcW w:w="1024" w:type="dxa"/>
          </w:tcPr>
          <w:p w:rsidR="00AD1CA7"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D1CA7" w:rsidRDefault="00AD1CA7"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D1CA7" w:rsidRPr="00E00670" w:rsidRDefault="00AD1CA7"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CardType</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中文卡类</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Identifying</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实际卡类</w:t>
            </w:r>
          </w:p>
        </w:tc>
      </w:tr>
      <w:tr w:rsidR="009B25A3" w:rsidRPr="00E00670" w:rsidTr="00434D81">
        <w:tc>
          <w:tcPr>
            <w:tcW w:w="1809" w:type="dxa"/>
            <w:vAlign w:val="center"/>
          </w:tcPr>
          <w:p w:rsidR="009B25A3" w:rsidRPr="00DF3DB8" w:rsidRDefault="009B25A3">
            <w:pPr>
              <w:rPr>
                <w:kern w:val="2"/>
              </w:rPr>
            </w:pPr>
            <w:r w:rsidRPr="00DF3DB8">
              <w:rPr>
                <w:rFonts w:hint="eastAsia"/>
                <w:kern w:val="2"/>
              </w:rPr>
              <w:t>Remarks</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N</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英文卡类</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Enabled</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bool</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是否启用</w:t>
            </w:r>
          </w:p>
        </w:tc>
      </w:tr>
    </w:tbl>
    <w:p w:rsidR="00AD1CA7" w:rsidRDefault="00AD1CA7" w:rsidP="00AD1CA7">
      <w:pPr>
        <w:pStyle w:val="3"/>
      </w:pPr>
      <w:r>
        <w:rPr>
          <w:rFonts w:hint="eastAsia"/>
        </w:rPr>
        <w:t>获取接口</w:t>
      </w:r>
    </w:p>
    <w:p w:rsidR="00AD1CA7" w:rsidRPr="00E47307" w:rsidRDefault="00AD1CA7" w:rsidP="00AD1CA7">
      <w:pPr>
        <w:rPr>
          <w:b/>
        </w:rPr>
      </w:pPr>
      <w:r w:rsidRPr="00E47307">
        <w:rPr>
          <w:rFonts w:hint="eastAsia"/>
          <w:b/>
        </w:rPr>
        <w:t>url:</w:t>
      </w:r>
    </w:p>
    <w:p w:rsidR="00AD1CA7" w:rsidRPr="008510B3" w:rsidRDefault="005446D3"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6" w:history="1">
        <w:r w:rsidR="00653271" w:rsidRPr="00506A16">
          <w:rPr>
            <w:rStyle w:val="af7"/>
          </w:rPr>
          <w:t>http://192</w:t>
        </w:r>
      </w:hyperlink>
      <w:r w:rsidR="00AD1CA7">
        <w:rPr>
          <w:rStyle w:val="af7"/>
        </w:rPr>
        <w:t>.168.2.158</w:t>
      </w:r>
      <w:r w:rsidR="00AD1CA7" w:rsidRPr="008510B3">
        <w:rPr>
          <w:rStyle w:val="af7"/>
        </w:rPr>
        <w:t>:9000/ParkAPI/</w:t>
      </w:r>
      <w:r w:rsidR="00E90090">
        <w:rPr>
          <w:rStyle w:val="af7"/>
          <w:rFonts w:hint="eastAsia"/>
        </w:rPr>
        <w:t>GetCardTypeDef</w:t>
      </w:r>
    </w:p>
    <w:p w:rsidR="00AD1CA7" w:rsidRDefault="00AD1CA7" w:rsidP="00AD1CA7">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5576D6" w:rsidRDefault="005576D6" w:rsidP="005576D6">
      <w:pPr>
        <w:pStyle w:val="3"/>
      </w:pPr>
      <w:r>
        <w:rPr>
          <w:rFonts w:hint="eastAsia"/>
        </w:rPr>
        <w:t>按</w:t>
      </w:r>
      <w:r>
        <w:rPr>
          <w:rFonts w:hint="eastAsia"/>
        </w:rPr>
        <w:t>ID</w:t>
      </w:r>
      <w:r>
        <w:rPr>
          <w:rFonts w:hint="eastAsia"/>
        </w:rPr>
        <w:t>获取接口</w:t>
      </w:r>
    </w:p>
    <w:p w:rsidR="005576D6" w:rsidRPr="00E47307" w:rsidRDefault="005576D6" w:rsidP="005576D6">
      <w:pPr>
        <w:rPr>
          <w:b/>
        </w:rPr>
      </w:pPr>
      <w:r w:rsidRPr="00E47307">
        <w:rPr>
          <w:rFonts w:hint="eastAsia"/>
          <w:b/>
        </w:rPr>
        <w:t>url:</w:t>
      </w:r>
    </w:p>
    <w:p w:rsidR="005576D6" w:rsidRPr="008510B3" w:rsidRDefault="005446D3"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7" w:history="1">
        <w:r w:rsidR="005576D6" w:rsidRPr="00506A16">
          <w:rPr>
            <w:rStyle w:val="af7"/>
          </w:rPr>
          <w:t>http://192</w:t>
        </w:r>
      </w:hyperlink>
      <w:r w:rsidR="005576D6">
        <w:rPr>
          <w:rStyle w:val="af7"/>
        </w:rPr>
        <w:t>.168.2.158</w:t>
      </w:r>
      <w:r w:rsidR="005576D6" w:rsidRPr="008510B3">
        <w:rPr>
          <w:rStyle w:val="af7"/>
        </w:rPr>
        <w:t>:9000/ParkAPI/</w:t>
      </w:r>
      <w:r w:rsidR="005576D6" w:rsidRPr="005576D6">
        <w:rPr>
          <w:rStyle w:val="af7"/>
        </w:rPr>
        <w:t>GetCardTypeDef</w:t>
      </w:r>
      <w:r w:rsidR="005576D6" w:rsidRPr="005576D6">
        <w:rPr>
          <w:rStyle w:val="af7"/>
          <w:rFonts w:hint="eastAsia"/>
        </w:rPr>
        <w:t xml:space="preserve"> </w:t>
      </w:r>
      <w:r w:rsidR="005576D6">
        <w:rPr>
          <w:rStyle w:val="af7"/>
          <w:rFonts w:hint="eastAsia"/>
        </w:rPr>
        <w:t>ByID</w:t>
      </w:r>
    </w:p>
    <w:p w:rsidR="005576D6" w:rsidRDefault="005576D6" w:rsidP="005576D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5576D6" w:rsidRDefault="005576D6" w:rsidP="005576D6">
      <w:pPr>
        <w:pStyle w:val="3"/>
      </w:pPr>
      <w:r>
        <w:rPr>
          <w:rFonts w:hint="eastAsia"/>
        </w:rPr>
        <w:t>按</w:t>
      </w:r>
      <w:r>
        <w:rPr>
          <w:rFonts w:hint="eastAsia"/>
        </w:rPr>
        <w:t>ID</w:t>
      </w:r>
      <w:r>
        <w:rPr>
          <w:rFonts w:hint="eastAsia"/>
        </w:rPr>
        <w:t>列表获取接口</w:t>
      </w:r>
    </w:p>
    <w:p w:rsidR="005576D6" w:rsidRPr="00E47307" w:rsidRDefault="005576D6" w:rsidP="005576D6">
      <w:pPr>
        <w:rPr>
          <w:b/>
        </w:rPr>
      </w:pPr>
      <w:r w:rsidRPr="00E47307">
        <w:rPr>
          <w:rFonts w:hint="eastAsia"/>
          <w:b/>
        </w:rPr>
        <w:t>url:</w:t>
      </w:r>
    </w:p>
    <w:p w:rsidR="005576D6" w:rsidRPr="008510B3" w:rsidRDefault="005446D3"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8" w:history="1">
        <w:r w:rsidR="005576D6" w:rsidRPr="00506A16">
          <w:rPr>
            <w:rStyle w:val="af7"/>
          </w:rPr>
          <w:t>http://192</w:t>
        </w:r>
      </w:hyperlink>
      <w:r w:rsidR="005576D6">
        <w:rPr>
          <w:rStyle w:val="af7"/>
        </w:rPr>
        <w:t>.168.2.158</w:t>
      </w:r>
      <w:r w:rsidR="005576D6" w:rsidRPr="008510B3">
        <w:rPr>
          <w:rStyle w:val="af7"/>
        </w:rPr>
        <w:t>:9000/ParkAPI/</w:t>
      </w:r>
      <w:r w:rsidR="005576D6" w:rsidRPr="005576D6">
        <w:rPr>
          <w:rStyle w:val="af7"/>
        </w:rPr>
        <w:t>GetCardTypeDef</w:t>
      </w:r>
      <w:r w:rsidR="005576D6">
        <w:rPr>
          <w:rStyle w:val="af7"/>
          <w:rFonts w:hint="eastAsia"/>
        </w:rPr>
        <w:t>ByIDList</w:t>
      </w:r>
    </w:p>
    <w:p w:rsidR="007A5F27" w:rsidRDefault="005576D6"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CardTypeDef</w:t>
      </w:r>
      <w:r w:rsidR="007A5F27">
        <w:rPr>
          <w:rStyle w:val="af7"/>
          <w:rFonts w:hint="eastAsia"/>
        </w:rPr>
        <w:t>Distinct</w:t>
      </w:r>
    </w:p>
    <w:p w:rsidR="005576D6"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D1CA7" w:rsidRDefault="00AD1CA7" w:rsidP="00AD1CA7">
      <w:pPr>
        <w:pStyle w:val="3"/>
      </w:pPr>
      <w:r>
        <w:rPr>
          <w:rFonts w:hint="eastAsia"/>
        </w:rPr>
        <w:t>添加接口</w:t>
      </w:r>
    </w:p>
    <w:p w:rsidR="00AD1CA7" w:rsidRPr="00E47307" w:rsidRDefault="00AD1CA7" w:rsidP="00AD1CA7">
      <w:pPr>
        <w:rPr>
          <w:b/>
        </w:rPr>
      </w:pPr>
      <w:r w:rsidRPr="00E47307">
        <w:rPr>
          <w:rFonts w:hint="eastAsia"/>
          <w:b/>
        </w:rPr>
        <w:t>url:</w:t>
      </w:r>
    </w:p>
    <w:p w:rsidR="00AD1CA7" w:rsidRPr="008510B3" w:rsidRDefault="005446D3"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0"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Add</w:t>
      </w:r>
      <w:r w:rsidR="00E90090">
        <w:rPr>
          <w:rStyle w:val="af7"/>
        </w:rPr>
        <w:t>CardTypeDef</w:t>
      </w:r>
    </w:p>
    <w:p w:rsidR="008200FF" w:rsidRDefault="00AD1CA7"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1"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CardTypeDef</w:t>
      </w:r>
      <w:r w:rsidR="008200FF">
        <w:rPr>
          <w:rStyle w:val="af7"/>
          <w:rFonts w:hint="eastAsia"/>
        </w:rPr>
        <w:t>List</w:t>
      </w:r>
    </w:p>
    <w:p w:rsidR="00AD1CA7"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D1CA7" w:rsidRDefault="00AD1CA7" w:rsidP="00AD1CA7">
      <w:pPr>
        <w:pStyle w:val="3"/>
      </w:pPr>
      <w:r>
        <w:rPr>
          <w:rFonts w:hint="eastAsia"/>
        </w:rPr>
        <w:t>修改接口</w:t>
      </w:r>
    </w:p>
    <w:p w:rsidR="00AD1CA7" w:rsidRPr="00E47307" w:rsidRDefault="00AD1CA7" w:rsidP="00AD1CA7">
      <w:pPr>
        <w:rPr>
          <w:b/>
        </w:rPr>
      </w:pPr>
      <w:r w:rsidRPr="00E47307">
        <w:rPr>
          <w:rFonts w:hint="eastAsia"/>
          <w:b/>
        </w:rPr>
        <w:t>url:</w:t>
      </w:r>
    </w:p>
    <w:p w:rsidR="00AD1CA7" w:rsidRPr="008510B3" w:rsidRDefault="005446D3"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2"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Update</w:t>
      </w:r>
      <w:r w:rsidR="00E90090">
        <w:rPr>
          <w:rStyle w:val="af7"/>
        </w:rPr>
        <w:t>CardTypeDef</w:t>
      </w:r>
    </w:p>
    <w:p w:rsidR="007B2EA8" w:rsidRDefault="00AD1CA7"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CardTypeDef</w:t>
      </w:r>
      <w:r w:rsidR="007B2EA8">
        <w:rPr>
          <w:rStyle w:val="af7"/>
          <w:rFonts w:hint="eastAsia"/>
        </w:rPr>
        <w:t>List</w:t>
      </w:r>
    </w:p>
    <w:p w:rsidR="00AD1CA7"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D1CA7" w:rsidRPr="00B5638D" w:rsidRDefault="00AD1CA7" w:rsidP="00AD1CA7">
      <w:pPr>
        <w:pStyle w:val="3"/>
      </w:pPr>
      <w:r>
        <w:rPr>
          <w:rFonts w:hint="eastAsia"/>
        </w:rPr>
        <w:t>删除接口</w:t>
      </w:r>
    </w:p>
    <w:p w:rsidR="00AD1CA7" w:rsidRPr="00E47307" w:rsidRDefault="00AD1CA7" w:rsidP="00AD1CA7">
      <w:pPr>
        <w:rPr>
          <w:b/>
        </w:rPr>
      </w:pPr>
      <w:r w:rsidRPr="00E47307">
        <w:rPr>
          <w:rFonts w:hint="eastAsia"/>
          <w:b/>
        </w:rPr>
        <w:t>url:</w:t>
      </w:r>
    </w:p>
    <w:p w:rsidR="00AD1CA7" w:rsidRPr="008510B3" w:rsidRDefault="005446D3"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4"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Delete</w:t>
      </w:r>
      <w:r w:rsidR="00E90090">
        <w:rPr>
          <w:rStyle w:val="af7"/>
        </w:rPr>
        <w:t>CardTypeDef</w:t>
      </w:r>
    </w:p>
    <w:p w:rsidR="00AD1CA7" w:rsidRDefault="00AD1CA7" w:rsidP="00AD1CA7">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D1CA7" w:rsidRDefault="00AD1CA7" w:rsidP="00AD1CA7">
      <w:pPr>
        <w:pStyle w:val="3"/>
      </w:pPr>
      <w:r>
        <w:rPr>
          <w:rFonts w:hint="eastAsia"/>
        </w:rPr>
        <w:t>修改个别字段接口</w:t>
      </w:r>
    </w:p>
    <w:p w:rsidR="00AD1CA7" w:rsidRPr="00E47307" w:rsidRDefault="00AD1CA7" w:rsidP="00AD1CA7">
      <w:pPr>
        <w:rPr>
          <w:b/>
        </w:rPr>
      </w:pPr>
      <w:r w:rsidRPr="00E47307">
        <w:rPr>
          <w:rFonts w:hint="eastAsia"/>
          <w:b/>
        </w:rPr>
        <w:t>url:</w:t>
      </w:r>
    </w:p>
    <w:p w:rsidR="00AD1CA7" w:rsidRPr="008510B3" w:rsidRDefault="005446D3"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5"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Update</w:t>
      </w:r>
      <w:r w:rsidR="00E90090">
        <w:rPr>
          <w:rStyle w:val="af7"/>
        </w:rPr>
        <w:t>CardTypeDef</w:t>
      </w:r>
      <w:r w:rsidR="00AD1CA7">
        <w:rPr>
          <w:rStyle w:val="af7"/>
          <w:rFonts w:hint="eastAsia"/>
        </w:rPr>
        <w:t>Fields</w:t>
      </w:r>
    </w:p>
    <w:p w:rsidR="00AD1CA7" w:rsidRDefault="00AD1CA7" w:rsidP="00AD1CA7">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AD1CA7" w:rsidRPr="00B5638D" w:rsidRDefault="00AD1CA7" w:rsidP="00AD1CA7">
      <w:pPr>
        <w:pStyle w:val="3"/>
      </w:pPr>
      <w:r>
        <w:rPr>
          <w:rFonts w:hint="eastAsia"/>
        </w:rPr>
        <w:t>按条件删除接口</w:t>
      </w:r>
    </w:p>
    <w:p w:rsidR="00AD1CA7" w:rsidRPr="00E47307" w:rsidRDefault="00AD1CA7" w:rsidP="00AD1CA7">
      <w:pPr>
        <w:rPr>
          <w:b/>
        </w:rPr>
      </w:pPr>
      <w:r w:rsidRPr="00E47307">
        <w:rPr>
          <w:rFonts w:hint="eastAsia"/>
          <w:b/>
        </w:rPr>
        <w:t>url:</w:t>
      </w:r>
    </w:p>
    <w:p w:rsidR="00AD1CA7" w:rsidRPr="008510B3" w:rsidRDefault="005446D3"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6"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Delete</w:t>
      </w:r>
      <w:r w:rsidR="00E90090">
        <w:rPr>
          <w:rStyle w:val="af7"/>
        </w:rPr>
        <w:t>CardTypeDef</w:t>
      </w:r>
      <w:r w:rsidR="00AD1CA7">
        <w:rPr>
          <w:rStyle w:val="af7"/>
          <w:rFonts w:hint="eastAsia"/>
        </w:rPr>
        <w:t>By</w:t>
      </w:r>
    </w:p>
    <w:p w:rsidR="00AD1CA7" w:rsidRDefault="00AD1CA7" w:rsidP="00AD1CA7">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5576D6" w:rsidRPr="00B5638D" w:rsidRDefault="005576D6" w:rsidP="005576D6">
      <w:pPr>
        <w:pStyle w:val="3"/>
      </w:pPr>
      <w:r>
        <w:rPr>
          <w:rFonts w:hint="eastAsia"/>
        </w:rPr>
        <w:t>按</w:t>
      </w:r>
      <w:r>
        <w:rPr>
          <w:rFonts w:hint="eastAsia"/>
        </w:rPr>
        <w:t>ID</w:t>
      </w:r>
      <w:r>
        <w:rPr>
          <w:rFonts w:hint="eastAsia"/>
        </w:rPr>
        <w:t>删除接口</w:t>
      </w:r>
    </w:p>
    <w:p w:rsidR="005576D6" w:rsidRPr="00E47307" w:rsidRDefault="005576D6" w:rsidP="005576D6">
      <w:pPr>
        <w:rPr>
          <w:b/>
        </w:rPr>
      </w:pPr>
      <w:r w:rsidRPr="00E47307">
        <w:rPr>
          <w:rFonts w:hint="eastAsia"/>
          <w:b/>
        </w:rPr>
        <w:t>url:</w:t>
      </w:r>
    </w:p>
    <w:p w:rsidR="005576D6" w:rsidRPr="008510B3" w:rsidRDefault="005446D3"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7" w:history="1">
        <w:r w:rsidR="005576D6" w:rsidRPr="00506A16">
          <w:rPr>
            <w:rStyle w:val="af7"/>
          </w:rPr>
          <w:t>http://192</w:t>
        </w:r>
      </w:hyperlink>
      <w:r w:rsidR="005576D6">
        <w:rPr>
          <w:rStyle w:val="af7"/>
        </w:rPr>
        <w:t>.168.2.158</w:t>
      </w:r>
      <w:r w:rsidR="005576D6" w:rsidRPr="008510B3">
        <w:rPr>
          <w:rStyle w:val="af7"/>
        </w:rPr>
        <w:t>:9000/ParkAPI/</w:t>
      </w:r>
      <w:r w:rsidR="005576D6">
        <w:rPr>
          <w:rStyle w:val="af7"/>
          <w:rFonts w:hint="eastAsia"/>
        </w:rPr>
        <w:t>Delete</w:t>
      </w:r>
      <w:r w:rsidR="005576D6">
        <w:rPr>
          <w:rStyle w:val="af7"/>
        </w:rPr>
        <w:t>CardTypeDef</w:t>
      </w:r>
      <w:r w:rsidR="005576D6">
        <w:rPr>
          <w:rStyle w:val="af7"/>
          <w:rFonts w:hint="eastAsia"/>
        </w:rPr>
        <w:t>ByID</w:t>
      </w:r>
    </w:p>
    <w:p w:rsidR="005576D6" w:rsidRDefault="005576D6" w:rsidP="005576D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5576D6" w:rsidRPr="00B5638D" w:rsidRDefault="005576D6" w:rsidP="005576D6">
      <w:pPr>
        <w:pStyle w:val="3"/>
      </w:pPr>
      <w:r>
        <w:rPr>
          <w:rFonts w:hint="eastAsia"/>
        </w:rPr>
        <w:t>按</w:t>
      </w:r>
      <w:r>
        <w:rPr>
          <w:rFonts w:hint="eastAsia"/>
        </w:rPr>
        <w:t>ID</w:t>
      </w:r>
      <w:r>
        <w:rPr>
          <w:rFonts w:hint="eastAsia"/>
        </w:rPr>
        <w:t>列表删除接口</w:t>
      </w:r>
    </w:p>
    <w:p w:rsidR="005576D6" w:rsidRPr="00E47307" w:rsidRDefault="005576D6" w:rsidP="005576D6">
      <w:pPr>
        <w:rPr>
          <w:b/>
        </w:rPr>
      </w:pPr>
      <w:r w:rsidRPr="00E47307">
        <w:rPr>
          <w:rFonts w:hint="eastAsia"/>
          <w:b/>
        </w:rPr>
        <w:t>url:</w:t>
      </w:r>
    </w:p>
    <w:p w:rsidR="005576D6" w:rsidRPr="008510B3" w:rsidRDefault="005446D3"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8" w:history="1">
        <w:r w:rsidR="005576D6" w:rsidRPr="00506A16">
          <w:rPr>
            <w:rStyle w:val="af7"/>
          </w:rPr>
          <w:t>http://192</w:t>
        </w:r>
      </w:hyperlink>
      <w:r w:rsidR="005576D6">
        <w:rPr>
          <w:rStyle w:val="af7"/>
        </w:rPr>
        <w:t>.168.2.158</w:t>
      </w:r>
      <w:r w:rsidR="005576D6" w:rsidRPr="008510B3">
        <w:rPr>
          <w:rStyle w:val="af7"/>
        </w:rPr>
        <w:t>:9000/ParkAPI/</w:t>
      </w:r>
      <w:r w:rsidR="005576D6">
        <w:rPr>
          <w:rStyle w:val="af7"/>
          <w:rFonts w:hint="eastAsia"/>
        </w:rPr>
        <w:t>Delete</w:t>
      </w:r>
      <w:r w:rsidR="005576D6">
        <w:rPr>
          <w:rStyle w:val="af7"/>
        </w:rPr>
        <w:t>CardTypeDef</w:t>
      </w:r>
      <w:r w:rsidR="005576D6">
        <w:rPr>
          <w:rStyle w:val="af7"/>
          <w:rFonts w:hint="eastAsia"/>
        </w:rPr>
        <w:t>ByIDList</w:t>
      </w:r>
    </w:p>
    <w:p w:rsidR="00C31D86" w:rsidRDefault="005576D6"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CardTypeDef</w:t>
      </w:r>
    </w:p>
    <w:p w:rsidR="005576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14E66" w:rsidRDefault="003925E7" w:rsidP="00514E66">
      <w:pPr>
        <w:pStyle w:val="2"/>
      </w:pPr>
      <w:r>
        <w:rPr>
          <w:rFonts w:hint="eastAsia"/>
        </w:rPr>
        <w:t>收费规则</w:t>
      </w:r>
      <w:r w:rsidR="00514E66">
        <w:rPr>
          <w:rFonts w:hint="eastAsia"/>
        </w:rPr>
        <w:t>接口</w:t>
      </w:r>
    </w:p>
    <w:p w:rsidR="00514E66" w:rsidRPr="008615A8" w:rsidRDefault="00514E66" w:rsidP="00514E66">
      <w:r>
        <w:rPr>
          <w:rFonts w:hint="eastAsia"/>
        </w:rPr>
        <w:t>定义各类卡的收费规则。</w:t>
      </w:r>
    </w:p>
    <w:p w:rsidR="00514E66" w:rsidRDefault="00514E66" w:rsidP="00514E66">
      <w:pPr>
        <w:pStyle w:val="3"/>
      </w:pPr>
      <w:bookmarkStart w:id="33" w:name="_Model结构_19"/>
      <w:bookmarkEnd w:id="33"/>
      <w:r>
        <w:rPr>
          <w:rFonts w:hint="eastAsia"/>
        </w:rPr>
        <w:t>Model</w:t>
      </w:r>
      <w:r>
        <w:rPr>
          <w:rFonts w:hint="eastAsia"/>
        </w:rPr>
        <w:t>结构</w:t>
      </w:r>
    </w:p>
    <w:p w:rsidR="00514E66" w:rsidRPr="00D657B3" w:rsidRDefault="00514E66" w:rsidP="00514E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14E66" w:rsidTr="003206DF">
        <w:tc>
          <w:tcPr>
            <w:tcW w:w="1809"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说明</w:t>
            </w:r>
          </w:p>
        </w:tc>
      </w:tr>
      <w:tr w:rsidR="00514E66" w:rsidRPr="00E00670" w:rsidTr="003206DF">
        <w:tc>
          <w:tcPr>
            <w:tcW w:w="1809" w:type="dxa"/>
          </w:tcPr>
          <w:p w:rsidR="00514E66" w:rsidRPr="00EC78A7" w:rsidRDefault="00514E66" w:rsidP="003206DF">
            <w:pPr>
              <w:spacing w:line="264" w:lineRule="auto"/>
              <w:rPr>
                <w:b/>
                <w:kern w:val="2"/>
              </w:rPr>
            </w:pPr>
            <w:r w:rsidRPr="00EC78A7">
              <w:rPr>
                <w:b/>
                <w:kern w:val="2"/>
              </w:rPr>
              <w:t>ID</w:t>
            </w:r>
          </w:p>
        </w:tc>
        <w:tc>
          <w:tcPr>
            <w:tcW w:w="1024" w:type="dxa"/>
          </w:tcPr>
          <w:p w:rsidR="00514E66" w:rsidRPr="00E00670" w:rsidRDefault="00932D89"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4E66" w:rsidRDefault="00514E6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4E66" w:rsidRPr="00E00670" w:rsidRDefault="00514E66"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32D89" w:rsidRPr="00E00670" w:rsidTr="003206DF">
        <w:tc>
          <w:tcPr>
            <w:tcW w:w="1809" w:type="dxa"/>
          </w:tcPr>
          <w:p w:rsidR="00932D89" w:rsidRPr="00EC78A7" w:rsidRDefault="00932D89" w:rsidP="003206DF">
            <w:pPr>
              <w:spacing w:line="264" w:lineRule="auto"/>
              <w:rPr>
                <w:b/>
                <w:kern w:val="2"/>
              </w:rPr>
            </w:pPr>
            <w:r w:rsidRPr="00932D89">
              <w:rPr>
                <w:b/>
                <w:kern w:val="2"/>
              </w:rPr>
              <w:t>ParkID</w:t>
            </w:r>
          </w:p>
        </w:tc>
        <w:tc>
          <w:tcPr>
            <w:tcW w:w="1024" w:type="dxa"/>
          </w:tcPr>
          <w:p w:rsidR="00932D89" w:rsidRDefault="00932D89"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32D89" w:rsidRDefault="006B52E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32D89" w:rsidRDefault="00EC09BE" w:rsidP="003206DF">
            <w:pPr>
              <w:spacing w:line="264" w:lineRule="auto"/>
              <w:rPr>
                <w:rFonts w:ascii="Consolas" w:hAnsi="Consolas" w:cs="Consolas"/>
                <w:sz w:val="18"/>
                <w:szCs w:val="18"/>
              </w:rPr>
            </w:pPr>
            <w:r>
              <w:rPr>
                <w:rFonts w:ascii="Consolas" w:hAnsi="Consolas" w:cs="Consolas" w:hint="eastAsia"/>
                <w:sz w:val="18"/>
                <w:szCs w:val="18"/>
              </w:rPr>
              <w:t>车场编号。同一种卡不同车场可设置不同的收费率。</w:t>
            </w:r>
          </w:p>
        </w:tc>
      </w:tr>
      <w:tr w:rsidR="00514E66" w:rsidRPr="00E00670" w:rsidTr="003206DF">
        <w:tc>
          <w:tcPr>
            <w:tcW w:w="1809" w:type="dxa"/>
          </w:tcPr>
          <w:p w:rsidR="00514E66" w:rsidRPr="00EC78A7" w:rsidRDefault="00514E66" w:rsidP="003206DF">
            <w:pPr>
              <w:spacing w:line="264" w:lineRule="auto"/>
              <w:rPr>
                <w:b/>
                <w:kern w:val="2"/>
              </w:rPr>
            </w:pPr>
            <w:r w:rsidRPr="009E62A4">
              <w:rPr>
                <w:b/>
                <w:kern w:val="2"/>
              </w:rPr>
              <w:t>CardType</w:t>
            </w:r>
          </w:p>
        </w:tc>
        <w:tc>
          <w:tcPr>
            <w:tcW w:w="1024" w:type="dxa"/>
          </w:tcPr>
          <w:p w:rsidR="00514E66" w:rsidRDefault="00514E66"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4E66" w:rsidRPr="006B52EC" w:rsidRDefault="00514E66" w:rsidP="003206DF">
            <w:pPr>
              <w:spacing w:line="264" w:lineRule="auto"/>
              <w:rPr>
                <w:rFonts w:ascii="Consolas" w:hAnsi="Consolas" w:cs="Consolas"/>
                <w:sz w:val="18"/>
                <w:szCs w:val="18"/>
              </w:rPr>
            </w:pPr>
            <w:r w:rsidRPr="006B52EC">
              <w:rPr>
                <w:rFonts w:ascii="Consolas" w:hAnsi="Consolas" w:cs="Consolas" w:hint="eastAsia"/>
                <w:sz w:val="18"/>
                <w:szCs w:val="18"/>
              </w:rPr>
              <w:t>Y</w:t>
            </w:r>
          </w:p>
        </w:tc>
        <w:tc>
          <w:tcPr>
            <w:tcW w:w="4578" w:type="dxa"/>
          </w:tcPr>
          <w:p w:rsidR="00514E66" w:rsidRDefault="00932D89" w:rsidP="003206DF">
            <w:pPr>
              <w:spacing w:line="264" w:lineRule="auto"/>
              <w:rPr>
                <w:rFonts w:ascii="Consolas" w:hAnsi="Consolas" w:cs="Consolas"/>
                <w:sz w:val="18"/>
                <w:szCs w:val="18"/>
              </w:rPr>
            </w:pPr>
            <w:r w:rsidRPr="006507FB">
              <w:rPr>
                <w:rFonts w:ascii="Consolas" w:hAnsi="Consolas" w:cs="Consolas" w:hint="eastAsia"/>
                <w:sz w:val="18"/>
                <w:szCs w:val="18"/>
              </w:rPr>
              <w:t>实际卡类</w:t>
            </w:r>
            <w:r>
              <w:rPr>
                <w:rFonts w:ascii="Consolas" w:hAnsi="Consolas" w:cs="Consolas" w:hint="eastAsia"/>
                <w:sz w:val="18"/>
                <w:szCs w:val="18"/>
              </w:rPr>
              <w:t>型标识。如</w:t>
            </w:r>
            <w:r>
              <w:rPr>
                <w:rFonts w:ascii="Consolas" w:hAnsi="Consolas" w:cs="Consolas" w:hint="eastAsia"/>
                <w:sz w:val="18"/>
                <w:szCs w:val="18"/>
              </w:rPr>
              <w:t>TmpA</w:t>
            </w:r>
            <w:r>
              <w:rPr>
                <w:rFonts w:ascii="Consolas" w:hAnsi="Consolas" w:cs="Consolas" w:hint="eastAsia"/>
                <w:sz w:val="18"/>
                <w:szCs w:val="18"/>
              </w:rPr>
              <w:t>、</w:t>
            </w:r>
            <w:r>
              <w:rPr>
                <w:rFonts w:ascii="Consolas" w:hAnsi="Consolas" w:cs="Consolas" w:hint="eastAsia"/>
                <w:sz w:val="18"/>
                <w:szCs w:val="18"/>
              </w:rPr>
              <w:t>TmpB</w:t>
            </w:r>
            <w:r w:rsidR="005A2E28">
              <w:rPr>
                <w:rFonts w:ascii="Consolas" w:hAnsi="Consolas" w:cs="Consolas" w:hint="eastAsia"/>
                <w:sz w:val="18"/>
                <w:szCs w:val="18"/>
              </w:rPr>
              <w:t>。</w:t>
            </w:r>
            <w:r w:rsidR="006B6A6E">
              <w:rPr>
                <w:rFonts w:ascii="Consolas" w:hAnsi="Consolas" w:cs="Consolas" w:hint="eastAsia"/>
                <w:sz w:val="18"/>
                <w:szCs w:val="18"/>
              </w:rPr>
              <w:t>该字段的值</w:t>
            </w:r>
            <w:r w:rsidR="000049B2">
              <w:rPr>
                <w:rFonts w:ascii="Consolas" w:hAnsi="Consolas" w:cs="Consolas" w:hint="eastAsia"/>
                <w:sz w:val="18"/>
                <w:szCs w:val="18"/>
              </w:rPr>
              <w:t>应从卡类型定义</w:t>
            </w:r>
            <w:r w:rsidR="000049B2">
              <w:rPr>
                <w:rFonts w:ascii="Consolas" w:hAnsi="Consolas" w:cs="Consolas" w:hint="eastAsia"/>
                <w:sz w:val="18"/>
                <w:szCs w:val="18"/>
              </w:rPr>
              <w:t>Model</w:t>
            </w:r>
            <w:r w:rsidR="000049B2">
              <w:rPr>
                <w:rFonts w:ascii="Consolas" w:hAnsi="Consolas" w:cs="Consolas" w:hint="eastAsia"/>
                <w:sz w:val="18"/>
                <w:szCs w:val="18"/>
              </w:rPr>
              <w:t>的</w:t>
            </w:r>
            <w:r w:rsidR="000049B2" w:rsidRPr="000049B2">
              <w:rPr>
                <w:rFonts w:ascii="Consolas" w:hAnsi="Consolas" w:cs="Consolas"/>
                <w:sz w:val="18"/>
                <w:szCs w:val="18"/>
              </w:rPr>
              <w:t>Identifying</w:t>
            </w:r>
            <w:r w:rsidR="000049B2">
              <w:rPr>
                <w:rFonts w:ascii="Consolas" w:hAnsi="Consolas" w:cs="Consolas" w:hint="eastAsia"/>
                <w:sz w:val="18"/>
                <w:szCs w:val="18"/>
              </w:rPr>
              <w:t>字段中选取。</w:t>
            </w:r>
          </w:p>
        </w:tc>
      </w:tr>
      <w:tr w:rsidR="00037949" w:rsidRPr="00E00670" w:rsidTr="003206DF">
        <w:tc>
          <w:tcPr>
            <w:tcW w:w="1809" w:type="dxa"/>
          </w:tcPr>
          <w:p w:rsidR="00037949" w:rsidRPr="00037949" w:rsidRDefault="00037949" w:rsidP="00434D81">
            <w:pPr>
              <w:spacing w:line="264" w:lineRule="auto"/>
              <w:rPr>
                <w:b/>
                <w:kern w:val="2"/>
              </w:rPr>
            </w:pPr>
            <w:r w:rsidRPr="00037949">
              <w:rPr>
                <w:b/>
                <w:kern w:val="2"/>
              </w:rPr>
              <w:t>FreeMinute</w:t>
            </w:r>
          </w:p>
        </w:tc>
        <w:tc>
          <w:tcPr>
            <w:tcW w:w="1024" w:type="dxa"/>
          </w:tcPr>
          <w:p w:rsidR="00037949" w:rsidRDefault="00037949"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037949" w:rsidRDefault="00037949" w:rsidP="00434D81">
            <w:pPr>
              <w:spacing w:line="264" w:lineRule="auto"/>
              <w:rPr>
                <w:rFonts w:ascii="Consolas" w:hAnsi="Consolas" w:cs="Consolas"/>
                <w:sz w:val="18"/>
                <w:szCs w:val="18"/>
              </w:rPr>
            </w:pPr>
            <w:r w:rsidRPr="006B52EC">
              <w:rPr>
                <w:rFonts w:ascii="Consolas" w:hAnsi="Consolas" w:cs="Consolas" w:hint="eastAsia"/>
                <w:sz w:val="18"/>
                <w:szCs w:val="18"/>
              </w:rPr>
              <w:t>Y</w:t>
            </w:r>
          </w:p>
        </w:tc>
        <w:tc>
          <w:tcPr>
            <w:tcW w:w="4578" w:type="dxa"/>
          </w:tcPr>
          <w:p w:rsidR="00037949" w:rsidRDefault="001903A0" w:rsidP="003206DF">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为临时卡</w:t>
            </w:r>
            <w:r>
              <w:rPr>
                <w:rFonts w:ascii="Consolas" w:hAnsi="Consolas" w:cs="Consolas" w:hint="eastAsia"/>
                <w:sz w:val="18"/>
                <w:szCs w:val="18"/>
              </w:rPr>
              <w:t>(Tmp</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，则此字段表示免费分钟，</w:t>
            </w:r>
            <w:r w:rsidR="00037949">
              <w:rPr>
                <w:rFonts w:ascii="Consolas" w:hAnsi="Consolas" w:cs="Consolas" w:hint="eastAsia"/>
                <w:sz w:val="18"/>
                <w:szCs w:val="18"/>
              </w:rPr>
              <w:t>停车时间</w:t>
            </w:r>
            <w:r>
              <w:rPr>
                <w:rFonts w:ascii="Consolas" w:hAnsi="Consolas" w:cs="Consolas" w:hint="eastAsia"/>
                <w:sz w:val="18"/>
                <w:szCs w:val="18"/>
              </w:rPr>
              <w:t>不超过此值时不计费；</w:t>
            </w:r>
          </w:p>
          <w:p w:rsidR="001903A0" w:rsidRPr="006507FB" w:rsidRDefault="001903A0" w:rsidP="003206DF">
            <w:pPr>
              <w:spacing w:line="264" w:lineRule="auto"/>
              <w:rPr>
                <w:rFonts w:ascii="Consolas" w:hAnsi="Consolas" w:cs="Consolas"/>
                <w:sz w:val="18"/>
                <w:szCs w:val="18"/>
              </w:rPr>
            </w:pPr>
            <w:r>
              <w:rPr>
                <w:rFonts w:ascii="Consolas" w:hAnsi="Consolas" w:cs="Consolas" w:hint="eastAsia"/>
                <w:sz w:val="18"/>
                <w:szCs w:val="18"/>
              </w:rPr>
              <w:lastRenderedPageBreak/>
              <w:t>如果</w:t>
            </w:r>
            <w:r>
              <w:rPr>
                <w:rFonts w:ascii="Consolas" w:hAnsi="Consolas" w:cs="Consolas" w:hint="eastAsia"/>
                <w:sz w:val="18"/>
                <w:szCs w:val="18"/>
              </w:rPr>
              <w:t>CardType</w:t>
            </w:r>
            <w:r>
              <w:rPr>
                <w:rFonts w:ascii="Consolas" w:hAnsi="Consolas" w:cs="Consolas" w:hint="eastAsia"/>
                <w:sz w:val="18"/>
                <w:szCs w:val="18"/>
              </w:rPr>
              <w:t>为月租卡</w:t>
            </w:r>
            <w:r>
              <w:rPr>
                <w:rFonts w:ascii="Consolas" w:hAnsi="Consolas" w:cs="Consolas" w:hint="eastAsia"/>
                <w:sz w:val="18"/>
                <w:szCs w:val="18"/>
              </w:rPr>
              <w:t>(Mth</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，则此字段表示每次交费应交多少个月的费用；</w:t>
            </w:r>
          </w:p>
        </w:tc>
      </w:tr>
      <w:tr w:rsidR="00A75414" w:rsidRPr="00E00670" w:rsidTr="003206DF">
        <w:tc>
          <w:tcPr>
            <w:tcW w:w="1809" w:type="dxa"/>
          </w:tcPr>
          <w:p w:rsidR="00A75414" w:rsidRPr="00A75414" w:rsidRDefault="00A75414" w:rsidP="00434D81">
            <w:pPr>
              <w:spacing w:line="264" w:lineRule="auto"/>
              <w:rPr>
                <w:b/>
                <w:kern w:val="2"/>
              </w:rPr>
            </w:pPr>
            <w:r w:rsidRPr="00A75414">
              <w:rPr>
                <w:b/>
                <w:kern w:val="2"/>
              </w:rPr>
              <w:lastRenderedPageBreak/>
              <w:t>TopSF</w:t>
            </w:r>
          </w:p>
        </w:tc>
        <w:tc>
          <w:tcPr>
            <w:tcW w:w="1024" w:type="dxa"/>
          </w:tcPr>
          <w:p w:rsidR="00A75414" w:rsidRDefault="00A75414"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A75414" w:rsidRDefault="00A75414"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71221A" w:rsidP="003206DF">
            <w:pPr>
              <w:spacing w:line="264" w:lineRule="auto"/>
              <w:rPr>
                <w:rFonts w:ascii="Consolas" w:hAnsi="Consolas" w:cs="Consolas"/>
                <w:sz w:val="18"/>
                <w:szCs w:val="18"/>
              </w:rPr>
            </w:pPr>
            <w:r>
              <w:rPr>
                <w:rFonts w:ascii="Consolas" w:hAnsi="Consolas" w:cs="Consolas" w:hint="eastAsia"/>
                <w:sz w:val="18"/>
                <w:szCs w:val="18"/>
              </w:rPr>
              <w:t>每日最高收费金额。</w:t>
            </w:r>
          </w:p>
        </w:tc>
      </w:tr>
      <w:tr w:rsidR="00A75414" w:rsidRPr="00E00670" w:rsidTr="003206DF">
        <w:tc>
          <w:tcPr>
            <w:tcW w:w="1809" w:type="dxa"/>
          </w:tcPr>
          <w:p w:rsidR="00A75414" w:rsidRPr="004E74AF" w:rsidRDefault="00A75414" w:rsidP="003206DF">
            <w:pPr>
              <w:spacing w:line="264" w:lineRule="auto"/>
              <w:rPr>
                <w:b/>
                <w:kern w:val="2"/>
              </w:rPr>
            </w:pPr>
            <w:r w:rsidRPr="00932D89">
              <w:rPr>
                <w:b/>
                <w:kern w:val="2"/>
              </w:rPr>
              <w:t>Hours</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FA172C" w:rsidP="00D76F5B">
            <w:pPr>
              <w:spacing w:line="264" w:lineRule="auto"/>
              <w:rPr>
                <w:rFonts w:ascii="Consolas" w:hAnsi="Consolas" w:cs="Consolas"/>
                <w:sz w:val="18"/>
                <w:szCs w:val="18"/>
              </w:rPr>
            </w:pPr>
            <w:r>
              <w:rPr>
                <w:rFonts w:ascii="Consolas" w:hAnsi="Consolas" w:cs="Consolas" w:hint="eastAsia"/>
                <w:sz w:val="18"/>
                <w:szCs w:val="18"/>
              </w:rPr>
              <w:t>参考</w:t>
            </w:r>
            <w:hyperlink w:anchor="_收费模式说明" w:history="1">
              <w:r w:rsidR="00D76F5B" w:rsidRPr="00D76F5B">
                <w:rPr>
                  <w:rStyle w:val="af7"/>
                  <w:rFonts w:ascii="Consolas" w:hAnsi="Consolas" w:cs="Consolas" w:hint="eastAsia"/>
                  <w:sz w:val="18"/>
                  <w:szCs w:val="18"/>
                </w:rPr>
                <w:t>收费模式</w:t>
              </w:r>
              <w:r w:rsidRPr="00D76F5B">
                <w:rPr>
                  <w:rStyle w:val="af7"/>
                  <w:rFonts w:ascii="Consolas" w:hAnsi="Consolas" w:cs="Consolas" w:hint="eastAsia"/>
                  <w:sz w:val="18"/>
                  <w:szCs w:val="18"/>
                </w:rPr>
                <w:t>说明</w:t>
              </w:r>
            </w:hyperlink>
            <w:r w:rsidR="00D76F5B">
              <w:rPr>
                <w:rFonts w:ascii="Consolas" w:hAnsi="Consolas" w:cs="Consolas" w:hint="eastAsia"/>
                <w:sz w:val="18"/>
                <w:szCs w:val="18"/>
              </w:rPr>
              <w:t>。</w:t>
            </w:r>
          </w:p>
        </w:tc>
      </w:tr>
      <w:tr w:rsidR="00A75414" w:rsidRPr="00E00670" w:rsidTr="003206DF">
        <w:tc>
          <w:tcPr>
            <w:tcW w:w="1809" w:type="dxa"/>
          </w:tcPr>
          <w:p w:rsidR="00A75414" w:rsidRPr="00932D89" w:rsidRDefault="00A75414" w:rsidP="003206DF">
            <w:pPr>
              <w:spacing w:line="264" w:lineRule="auto"/>
              <w:rPr>
                <w:b/>
                <w:kern w:val="2"/>
              </w:rPr>
            </w:pPr>
            <w:r w:rsidRPr="00932D89">
              <w:rPr>
                <w:b/>
                <w:kern w:val="2"/>
              </w:rPr>
              <w:t>JE</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8303B9" w:rsidP="003206DF">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为临时卡</w:t>
            </w:r>
            <w:r>
              <w:rPr>
                <w:rFonts w:ascii="Consolas" w:hAnsi="Consolas" w:cs="Consolas" w:hint="eastAsia"/>
                <w:sz w:val="18"/>
                <w:szCs w:val="18"/>
              </w:rPr>
              <w:t>(Tmp</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w:t>
            </w:r>
            <w:r w:rsidR="00214B1B">
              <w:rPr>
                <w:rFonts w:ascii="Consolas" w:hAnsi="Consolas" w:cs="Consolas" w:hint="eastAsia"/>
                <w:sz w:val="18"/>
                <w:szCs w:val="18"/>
              </w:rPr>
              <w:t>参考</w:t>
            </w:r>
            <w:hyperlink w:anchor="_收费模式说明" w:history="1">
              <w:r w:rsidR="00214B1B" w:rsidRPr="00D76F5B">
                <w:rPr>
                  <w:rStyle w:val="af7"/>
                  <w:rFonts w:ascii="Consolas" w:hAnsi="Consolas" w:cs="Consolas" w:hint="eastAsia"/>
                  <w:sz w:val="18"/>
                  <w:szCs w:val="18"/>
                </w:rPr>
                <w:t>收费模式说明</w:t>
              </w:r>
            </w:hyperlink>
            <w:r>
              <w:rPr>
                <w:rFonts w:ascii="Consolas" w:hAnsi="Consolas" w:cs="Consolas" w:hint="eastAsia"/>
                <w:sz w:val="18"/>
                <w:szCs w:val="18"/>
              </w:rPr>
              <w:t>；</w:t>
            </w:r>
          </w:p>
          <w:p w:rsidR="008303B9" w:rsidRPr="006507FB" w:rsidRDefault="008303B9" w:rsidP="008303B9">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为月租卡</w:t>
            </w:r>
            <w:r>
              <w:rPr>
                <w:rFonts w:ascii="Consolas" w:hAnsi="Consolas" w:cs="Consolas" w:hint="eastAsia"/>
                <w:sz w:val="18"/>
                <w:szCs w:val="18"/>
              </w:rPr>
              <w:t>(Mth</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，则此字段表示每次交费应交多少金额；</w:t>
            </w:r>
          </w:p>
        </w:tc>
      </w:tr>
      <w:tr w:rsidR="00A75414" w:rsidRPr="00E00670" w:rsidTr="003206DF">
        <w:tc>
          <w:tcPr>
            <w:tcW w:w="1809" w:type="dxa"/>
          </w:tcPr>
          <w:p w:rsidR="00A75414" w:rsidRPr="001C62F4" w:rsidRDefault="00A75414" w:rsidP="003206DF">
            <w:pPr>
              <w:spacing w:line="264" w:lineRule="auto"/>
              <w:rPr>
                <w:kern w:val="2"/>
              </w:rPr>
            </w:pPr>
            <w:r w:rsidRPr="001C62F4">
              <w:rPr>
                <w:kern w:val="2"/>
              </w:rPr>
              <w:t>Enabled</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6C0121">
                <w:rPr>
                  <w:rStyle w:val="af7"/>
                  <w:rFonts w:ascii="Consolas" w:hAnsi="Consolas" w:cs="Consolas" w:hint="eastAsia"/>
                  <w:sz w:val="18"/>
                  <w:szCs w:val="18"/>
                </w:rPr>
                <w:t>卡类型定义</w:t>
              </w:r>
              <w:r w:rsidRPr="006C0121">
                <w:rPr>
                  <w:rStyle w:val="af7"/>
                  <w:rFonts w:ascii="Consolas" w:hAnsi="Consolas" w:cs="Consolas" w:hint="eastAsia"/>
                  <w:sz w:val="18"/>
                  <w:szCs w:val="18"/>
                </w:rPr>
                <w:t>Model</w:t>
              </w:r>
            </w:hyperlink>
            <w:r>
              <w:rPr>
                <w:rFonts w:ascii="Consolas" w:hAnsi="Consolas" w:cs="Consolas" w:hint="eastAsia"/>
                <w:sz w:val="18"/>
                <w:szCs w:val="18"/>
              </w:rPr>
              <w:t>的同名字段</w:t>
            </w:r>
          </w:p>
        </w:tc>
      </w:tr>
      <w:tr w:rsidR="00A75414" w:rsidRPr="00E00670" w:rsidTr="003206DF">
        <w:tc>
          <w:tcPr>
            <w:tcW w:w="1809" w:type="dxa"/>
          </w:tcPr>
          <w:p w:rsidR="00A75414" w:rsidRPr="001C62F4" w:rsidRDefault="00254B94" w:rsidP="001A2674">
            <w:pPr>
              <w:spacing w:line="264" w:lineRule="auto"/>
              <w:rPr>
                <w:kern w:val="2"/>
              </w:rPr>
            </w:pPr>
            <w:r>
              <w:rPr>
                <w:rFonts w:ascii="新宋体" w:hAnsi="新宋体" w:cs="新宋体"/>
                <w:color w:val="000000"/>
                <w:sz w:val="19"/>
                <w:szCs w:val="19"/>
                <w:highlight w:val="white"/>
              </w:rPr>
              <w:t>Remarks</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6C0121">
                <w:rPr>
                  <w:rStyle w:val="af7"/>
                  <w:rFonts w:ascii="Consolas" w:hAnsi="Consolas" w:cs="Consolas" w:hint="eastAsia"/>
                  <w:sz w:val="18"/>
                  <w:szCs w:val="18"/>
                </w:rPr>
                <w:t>卡类型定义</w:t>
              </w:r>
              <w:r w:rsidRPr="006C0121">
                <w:rPr>
                  <w:rStyle w:val="af7"/>
                  <w:rFonts w:ascii="Consolas" w:hAnsi="Consolas" w:cs="Consolas" w:hint="eastAsia"/>
                  <w:sz w:val="18"/>
                  <w:szCs w:val="18"/>
                </w:rPr>
                <w:t>Model</w:t>
              </w:r>
            </w:hyperlink>
            <w:r>
              <w:rPr>
                <w:rFonts w:ascii="Consolas" w:hAnsi="Consolas" w:cs="Consolas" w:hint="eastAsia"/>
                <w:sz w:val="18"/>
                <w:szCs w:val="18"/>
              </w:rPr>
              <w:t>的同名字段</w:t>
            </w:r>
          </w:p>
        </w:tc>
      </w:tr>
      <w:tr w:rsidR="00A75414" w:rsidRPr="00E00670" w:rsidTr="003206DF">
        <w:tc>
          <w:tcPr>
            <w:tcW w:w="1809" w:type="dxa"/>
          </w:tcPr>
          <w:p w:rsidR="00A75414" w:rsidRPr="00932D89" w:rsidRDefault="00A75414" w:rsidP="003206DF">
            <w:pPr>
              <w:spacing w:line="264" w:lineRule="auto"/>
              <w:rPr>
                <w:b/>
                <w:kern w:val="2"/>
              </w:rPr>
            </w:pPr>
            <w:r>
              <w:rPr>
                <w:rFonts w:ascii="新宋体" w:hAnsi="新宋体" w:cs="新宋体"/>
                <w:color w:val="000000"/>
                <w:sz w:val="19"/>
                <w:szCs w:val="19"/>
                <w:highlight w:val="white"/>
              </w:rPr>
              <w:t>ChineseName</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E35660">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bl>
    <w:p w:rsidR="00D76F5B" w:rsidRDefault="00D76F5B" w:rsidP="00D76F5B">
      <w:pPr>
        <w:pStyle w:val="4"/>
      </w:pPr>
      <w:bookmarkStart w:id="34" w:name="_收费模式说明"/>
      <w:bookmarkEnd w:id="34"/>
      <w:r>
        <w:rPr>
          <w:rFonts w:hint="eastAsia"/>
        </w:rPr>
        <w:t>收费模式说明</w:t>
      </w:r>
    </w:p>
    <w:p w:rsidR="00A14C1D" w:rsidRDefault="00A14C1D" w:rsidP="00A14C1D">
      <w:r>
        <w:rPr>
          <w:rFonts w:hint="eastAsia"/>
        </w:rPr>
        <w:t>系统中分四种收费模式，分别为：</w:t>
      </w:r>
      <w:r>
        <w:rPr>
          <w:rFonts w:hint="eastAsia"/>
        </w:rPr>
        <w:t>24</w:t>
      </w:r>
      <w:r>
        <w:rPr>
          <w:rFonts w:hint="eastAsia"/>
        </w:rPr>
        <w:t>小时收费模式、分白天夜间段收费模式、按指定时间单位收费模式、按次收费模式。</w:t>
      </w:r>
    </w:p>
    <w:p w:rsidR="00EA7A72" w:rsidRDefault="00404AE0" w:rsidP="00A14C1D">
      <w:r>
        <w:rPr>
          <w:rFonts w:hint="eastAsia"/>
        </w:rPr>
        <w:t>收费规则表中会存在多条记录。</w:t>
      </w:r>
      <w:r w:rsidR="007B28DF">
        <w:rPr>
          <w:rFonts w:hint="eastAsia"/>
        </w:rPr>
        <w:t>Model</w:t>
      </w:r>
      <w:r w:rsidR="007B28DF">
        <w:rPr>
          <w:rFonts w:hint="eastAsia"/>
        </w:rPr>
        <w:t>结构中</w:t>
      </w:r>
      <w:r w:rsidR="00306D37">
        <w:rPr>
          <w:rFonts w:hint="eastAsia"/>
        </w:rPr>
        <w:t>FreeMinute</w:t>
      </w:r>
      <w:r w:rsidR="00306D37">
        <w:rPr>
          <w:rFonts w:hint="eastAsia"/>
        </w:rPr>
        <w:t>和</w:t>
      </w:r>
      <w:r w:rsidR="00306D37">
        <w:rPr>
          <w:rFonts w:hint="eastAsia"/>
        </w:rPr>
        <w:t>TopSF</w:t>
      </w:r>
      <w:r w:rsidR="00306D37">
        <w:rPr>
          <w:rFonts w:hint="eastAsia"/>
        </w:rPr>
        <w:t>的值在每条记录中都应一样；</w:t>
      </w:r>
      <w:r w:rsidR="007B28DF">
        <w:rPr>
          <w:rFonts w:hint="eastAsia"/>
        </w:rPr>
        <w:t>Hours</w:t>
      </w:r>
      <w:r w:rsidR="007B28DF">
        <w:rPr>
          <w:rFonts w:hint="eastAsia"/>
        </w:rPr>
        <w:t>和</w:t>
      </w:r>
      <w:r w:rsidR="007B28DF">
        <w:rPr>
          <w:rFonts w:hint="eastAsia"/>
        </w:rPr>
        <w:t>JE</w:t>
      </w:r>
      <w:r w:rsidR="007B28DF">
        <w:rPr>
          <w:rFonts w:hint="eastAsia"/>
        </w:rPr>
        <w:t>字段在不同的收费模式下其值的含义</w:t>
      </w:r>
      <w:r w:rsidR="00655955">
        <w:rPr>
          <w:rFonts w:hint="eastAsia"/>
        </w:rPr>
        <w:t>不同</w:t>
      </w:r>
      <w:r w:rsidR="007B28DF">
        <w:rPr>
          <w:rFonts w:hint="eastAsia"/>
        </w:rPr>
        <w:t>。</w:t>
      </w:r>
    </w:p>
    <w:p w:rsidR="00043BCE" w:rsidRDefault="007B28DF" w:rsidP="009A2DE9">
      <w:r>
        <w:rPr>
          <w:rFonts w:hint="eastAsia"/>
        </w:rPr>
        <w:t>下面</w:t>
      </w:r>
      <w:r w:rsidR="00EA7A72">
        <w:rPr>
          <w:rFonts w:hint="eastAsia"/>
        </w:rPr>
        <w:t>是不同模式下共用的一些</w:t>
      </w:r>
      <w:r w:rsidR="00EA7A72">
        <w:rPr>
          <w:rFonts w:hint="eastAsia"/>
        </w:rPr>
        <w:t>Hours</w:t>
      </w:r>
      <w:r w:rsidR="00EA7A72">
        <w:rPr>
          <w:rFonts w:hint="eastAsia"/>
        </w:rPr>
        <w:t>值，</w:t>
      </w:r>
      <w:r w:rsidR="006D5AA4">
        <w:rPr>
          <w:rFonts w:hint="eastAsia"/>
        </w:rPr>
        <w:t>在不同的模式下</w:t>
      </w:r>
      <w:r w:rsidR="00EA7A72">
        <w:rPr>
          <w:rFonts w:hint="eastAsia"/>
        </w:rPr>
        <w:t>其含义相同</w:t>
      </w:r>
      <w:r w:rsidR="009A2DE9">
        <w:rPr>
          <w:rFonts w:hint="eastAsia"/>
        </w:rPr>
        <w:t>。列表如下</w:t>
      </w:r>
      <w:r w:rsidR="00EA7A72">
        <w:rPr>
          <w:rFonts w:hint="eastAsia"/>
        </w:rPr>
        <w:t>：</w:t>
      </w:r>
    </w:p>
    <w:tbl>
      <w:tblPr>
        <w:tblStyle w:val="a6"/>
        <w:tblW w:w="0" w:type="auto"/>
        <w:tblLook w:val="04A0" w:firstRow="1" w:lastRow="0" w:firstColumn="1" w:lastColumn="0" w:noHBand="0" w:noVBand="1"/>
      </w:tblPr>
      <w:tblGrid>
        <w:gridCol w:w="959"/>
        <w:gridCol w:w="7563"/>
      </w:tblGrid>
      <w:tr w:rsidR="00143A39" w:rsidTr="00143A39">
        <w:tc>
          <w:tcPr>
            <w:tcW w:w="959" w:type="dxa"/>
          </w:tcPr>
          <w:p w:rsidR="00143A39" w:rsidRPr="00143A39" w:rsidRDefault="00143A39" w:rsidP="00254B94">
            <w:pPr>
              <w:rPr>
                <w:b/>
              </w:rPr>
            </w:pPr>
            <w:r w:rsidRPr="00143A39">
              <w:rPr>
                <w:rFonts w:hint="eastAsia"/>
                <w:b/>
              </w:rPr>
              <w:t>Hours</w:t>
            </w:r>
          </w:p>
        </w:tc>
        <w:tc>
          <w:tcPr>
            <w:tcW w:w="7563" w:type="dxa"/>
          </w:tcPr>
          <w:p w:rsidR="00143A39" w:rsidRPr="00143A39" w:rsidRDefault="00143A39" w:rsidP="00254B94">
            <w:pPr>
              <w:rPr>
                <w:b/>
              </w:rPr>
            </w:pPr>
            <w:r w:rsidRPr="00143A39">
              <w:rPr>
                <w:rFonts w:hint="eastAsia"/>
                <w:b/>
              </w:rPr>
              <w:t>JE</w:t>
            </w:r>
          </w:p>
        </w:tc>
      </w:tr>
      <w:tr w:rsidR="00143A39" w:rsidTr="00143A39">
        <w:tc>
          <w:tcPr>
            <w:tcW w:w="959" w:type="dxa"/>
          </w:tcPr>
          <w:p w:rsidR="00143A39" w:rsidRPr="00143A39" w:rsidRDefault="00143A39" w:rsidP="00254B94">
            <w:pPr>
              <w:rPr>
                <w:b/>
              </w:rPr>
            </w:pPr>
            <w:r w:rsidRPr="00143A39">
              <w:rPr>
                <w:rFonts w:hint="eastAsia"/>
                <w:b/>
              </w:rPr>
              <w:t>40</w:t>
            </w:r>
          </w:p>
        </w:tc>
        <w:tc>
          <w:tcPr>
            <w:tcW w:w="7563" w:type="dxa"/>
          </w:tcPr>
          <w:p w:rsidR="00143A39" w:rsidRDefault="00143A39" w:rsidP="00254B94">
            <w:r>
              <w:rPr>
                <w:rFonts w:hint="eastAsia"/>
              </w:rPr>
              <w:t>表示计费模式。</w:t>
            </w:r>
            <w:r w:rsidRPr="00043BCE">
              <w:rPr>
                <w:rFonts w:hint="eastAsia"/>
              </w:rPr>
              <w:t>JE</w:t>
            </w:r>
            <w:r w:rsidRPr="00043BCE">
              <w:rPr>
                <w:rFonts w:hint="eastAsia"/>
              </w:rPr>
              <w:t>为</w:t>
            </w:r>
            <w:r w:rsidRPr="00043BCE">
              <w:rPr>
                <w:rFonts w:hint="eastAsia"/>
              </w:rPr>
              <w:t>0</w:t>
            </w:r>
            <w:r w:rsidRPr="00043BCE">
              <w:rPr>
                <w:rFonts w:hint="eastAsia"/>
              </w:rPr>
              <w:t>是</w:t>
            </w:r>
            <w:r>
              <w:rPr>
                <w:rFonts w:hint="eastAsia"/>
              </w:rPr>
              <w:t>24</w:t>
            </w:r>
            <w:r>
              <w:rPr>
                <w:rFonts w:hint="eastAsia"/>
              </w:rPr>
              <w:t>小时收</w:t>
            </w:r>
            <w:r w:rsidRPr="00043BCE">
              <w:rPr>
                <w:rFonts w:hint="eastAsia"/>
              </w:rPr>
              <w:t>费</w:t>
            </w:r>
            <w:r>
              <w:rPr>
                <w:rFonts w:hint="eastAsia"/>
              </w:rPr>
              <w:t>模式</w:t>
            </w:r>
            <w:r w:rsidRPr="00043BCE">
              <w:rPr>
                <w:rFonts w:hint="eastAsia"/>
              </w:rPr>
              <w:t>，</w:t>
            </w:r>
            <w:r w:rsidRPr="00043BCE">
              <w:rPr>
                <w:rFonts w:hint="eastAsia"/>
              </w:rPr>
              <w:t>1</w:t>
            </w:r>
            <w:r w:rsidRPr="00043BCE">
              <w:rPr>
                <w:rFonts w:hint="eastAsia"/>
              </w:rPr>
              <w:t>为分白天夜间段</w:t>
            </w:r>
            <w:r>
              <w:rPr>
                <w:rFonts w:hint="eastAsia"/>
              </w:rPr>
              <w:t>收费模式</w:t>
            </w:r>
            <w:r w:rsidRPr="00043BCE">
              <w:rPr>
                <w:rFonts w:hint="eastAsia"/>
              </w:rPr>
              <w:t>，</w:t>
            </w:r>
            <w:r w:rsidRPr="00043BCE">
              <w:rPr>
                <w:rFonts w:hint="eastAsia"/>
              </w:rPr>
              <w:t>2</w:t>
            </w:r>
            <w:r w:rsidRPr="00043BCE">
              <w:rPr>
                <w:rFonts w:hint="eastAsia"/>
              </w:rPr>
              <w:t>为</w:t>
            </w:r>
            <w:r>
              <w:rPr>
                <w:rFonts w:hint="eastAsia"/>
              </w:rPr>
              <w:t>按指定时间单位收费模式</w:t>
            </w:r>
            <w:r w:rsidRPr="00043BCE">
              <w:rPr>
                <w:rFonts w:hint="eastAsia"/>
              </w:rPr>
              <w:t>，</w:t>
            </w:r>
            <w:r w:rsidRPr="00043BCE">
              <w:rPr>
                <w:rFonts w:hint="eastAsia"/>
              </w:rPr>
              <w:t>3</w:t>
            </w:r>
            <w:r w:rsidRPr="00043BCE">
              <w:rPr>
                <w:rFonts w:hint="eastAsia"/>
              </w:rPr>
              <w:t>为</w:t>
            </w:r>
            <w:r>
              <w:rPr>
                <w:rFonts w:hint="eastAsia"/>
              </w:rPr>
              <w:t>按次收费模式</w:t>
            </w:r>
            <w:r w:rsidRPr="00043BCE">
              <w:rPr>
                <w:rFonts w:hint="eastAsia"/>
              </w:rPr>
              <w:t>。</w:t>
            </w:r>
          </w:p>
        </w:tc>
      </w:tr>
    </w:tbl>
    <w:p w:rsidR="00143A39" w:rsidRDefault="00143A39" w:rsidP="00143A39"/>
    <w:p w:rsidR="00DF0676" w:rsidRDefault="00DF0676" w:rsidP="00EA7A72">
      <w:pPr>
        <w:pStyle w:val="5"/>
      </w:pPr>
      <w:r>
        <w:rPr>
          <w:rFonts w:hint="eastAsia"/>
        </w:rPr>
        <w:t>24</w:t>
      </w:r>
      <w:r>
        <w:rPr>
          <w:rFonts w:hint="eastAsia"/>
        </w:rPr>
        <w:t>小时收费模式</w:t>
      </w:r>
    </w:p>
    <w:p w:rsidR="00E96F93" w:rsidRDefault="00785396" w:rsidP="00785396">
      <w:pPr>
        <w:rPr>
          <w:rFonts w:ascii="Consolas" w:hAnsi="Consolas" w:cs="Consolas"/>
          <w:sz w:val="18"/>
          <w:szCs w:val="18"/>
        </w:rPr>
      </w:pPr>
      <w:r>
        <w:rPr>
          <w:rFonts w:hint="eastAsia"/>
        </w:rPr>
        <w:t>此模式下的收费规则表</w:t>
      </w:r>
      <w:r w:rsidR="00876C50">
        <w:rPr>
          <w:rFonts w:hint="eastAsia"/>
        </w:rPr>
        <w:t>中有效记录</w:t>
      </w:r>
      <w:r>
        <w:rPr>
          <w:rFonts w:hint="eastAsia"/>
        </w:rPr>
        <w:t>总共有</w:t>
      </w:r>
      <w:r>
        <w:rPr>
          <w:rFonts w:hint="eastAsia"/>
        </w:rPr>
        <w:t>2</w:t>
      </w:r>
      <w:r w:rsidR="00474D1F">
        <w:rPr>
          <w:rFonts w:hint="eastAsia"/>
        </w:rPr>
        <w:t>7</w:t>
      </w:r>
      <w:r>
        <w:rPr>
          <w:rFonts w:hint="eastAsia"/>
        </w:rPr>
        <w:t>行，</w:t>
      </w:r>
      <w:r w:rsidR="00BF353C">
        <w:rPr>
          <w:rFonts w:hint="eastAsia"/>
        </w:rPr>
        <w:t xml:space="preserve"> </w:t>
      </w:r>
      <w:r>
        <w:rPr>
          <w:rFonts w:hint="eastAsia"/>
        </w:rPr>
        <w:t>Hours</w:t>
      </w:r>
      <w:r w:rsidR="00BF353C">
        <w:rPr>
          <w:rFonts w:hint="eastAsia"/>
        </w:rPr>
        <w:t>字段值的范围是：</w:t>
      </w:r>
      <w:r>
        <w:rPr>
          <w:rFonts w:hint="eastAsia"/>
        </w:rPr>
        <w:t>从</w:t>
      </w:r>
      <w:r>
        <w:rPr>
          <w:rFonts w:hint="eastAsia"/>
        </w:rPr>
        <w:t>1</w:t>
      </w:r>
      <w:r>
        <w:rPr>
          <w:rFonts w:hint="eastAsia"/>
        </w:rPr>
        <w:t>到</w:t>
      </w:r>
      <w:r>
        <w:rPr>
          <w:rFonts w:hint="eastAsia"/>
        </w:rPr>
        <w:t>24</w:t>
      </w:r>
      <w:r w:rsidR="00BF353C">
        <w:rPr>
          <w:rFonts w:hint="eastAsia"/>
        </w:rPr>
        <w:t>、</w:t>
      </w:r>
      <w:r w:rsidR="00474D1F">
        <w:rPr>
          <w:rFonts w:hint="eastAsia"/>
        </w:rPr>
        <w:t>30</w:t>
      </w:r>
      <w:r w:rsidR="00474D1F">
        <w:rPr>
          <w:rFonts w:hint="eastAsia"/>
        </w:rPr>
        <w:t>、</w:t>
      </w:r>
      <w:r w:rsidR="00BF353C">
        <w:rPr>
          <w:rFonts w:hint="eastAsia"/>
        </w:rPr>
        <w:t>40</w:t>
      </w:r>
      <w:r w:rsidR="00BF353C">
        <w:rPr>
          <w:rFonts w:hint="eastAsia"/>
        </w:rPr>
        <w:t>、</w:t>
      </w:r>
      <w:r w:rsidR="00BF353C">
        <w:rPr>
          <w:rFonts w:hint="eastAsia"/>
        </w:rPr>
        <w:t>80</w:t>
      </w:r>
      <w:r>
        <w:rPr>
          <w:rFonts w:hint="eastAsia"/>
        </w:rPr>
        <w:t>。</w:t>
      </w:r>
      <w:r w:rsidR="0036187B">
        <w:rPr>
          <w:rFonts w:hint="eastAsia"/>
        </w:rPr>
        <w:t>Hours</w:t>
      </w:r>
      <w:r w:rsidR="0036187B">
        <w:rPr>
          <w:rFonts w:hint="eastAsia"/>
        </w:rPr>
        <w:t>为</w:t>
      </w:r>
      <w:r w:rsidR="0036187B">
        <w:rPr>
          <w:rFonts w:hint="eastAsia"/>
        </w:rPr>
        <w:t>40</w:t>
      </w:r>
      <w:r w:rsidR="0036187B">
        <w:rPr>
          <w:rFonts w:hint="eastAsia"/>
        </w:rPr>
        <w:t>的含义参考</w:t>
      </w:r>
      <w:hyperlink w:anchor="_收费模式说明" w:history="1">
        <w:r w:rsidR="0036187B" w:rsidRPr="00C2786B">
          <w:rPr>
            <w:rStyle w:val="af7"/>
            <w:rFonts w:ascii="Consolas" w:hAnsi="Consolas" w:cs="Consolas" w:hint="eastAsia"/>
          </w:rPr>
          <w:t>收费模式说明</w:t>
        </w:r>
      </w:hyperlink>
      <w:r w:rsidR="0036187B">
        <w:rPr>
          <w:rFonts w:ascii="Consolas" w:hAnsi="Consolas" w:cs="Consolas" w:hint="eastAsia"/>
          <w:sz w:val="18"/>
          <w:szCs w:val="18"/>
        </w:rPr>
        <w:t>。</w:t>
      </w:r>
    </w:p>
    <w:p w:rsidR="0095334A" w:rsidRPr="00C67EB8" w:rsidRDefault="0095334A" w:rsidP="00785396">
      <w:pPr>
        <w:rPr>
          <w:rFonts w:ascii="Consolas" w:hAnsi="Consolas" w:cs="Consolas"/>
          <w:b/>
          <w:sz w:val="18"/>
          <w:szCs w:val="18"/>
        </w:rPr>
      </w:pPr>
      <w:r w:rsidRPr="00C67EB8">
        <w:rPr>
          <w:rFonts w:ascii="Consolas" w:hAnsi="Consolas" w:cs="Consolas" w:hint="eastAsia"/>
          <w:b/>
          <w:sz w:val="18"/>
          <w:szCs w:val="18"/>
        </w:rPr>
        <w:t>Hours</w:t>
      </w:r>
      <w:r w:rsidRPr="00C67EB8">
        <w:rPr>
          <w:rFonts w:ascii="Consolas" w:hAnsi="Consolas" w:cs="Consolas" w:hint="eastAsia"/>
          <w:b/>
          <w:sz w:val="18"/>
          <w:szCs w:val="18"/>
        </w:rPr>
        <w:t>值对应的</w:t>
      </w:r>
      <w:r w:rsidRPr="00C67EB8">
        <w:rPr>
          <w:rFonts w:ascii="Consolas" w:hAnsi="Consolas" w:cs="Consolas" w:hint="eastAsia"/>
          <w:b/>
          <w:sz w:val="18"/>
          <w:szCs w:val="18"/>
        </w:rPr>
        <w:t>JE</w:t>
      </w:r>
      <w:r w:rsidRPr="00C67EB8">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143A39" w:rsidTr="00254B94">
        <w:tc>
          <w:tcPr>
            <w:tcW w:w="959" w:type="dxa"/>
          </w:tcPr>
          <w:p w:rsidR="00143A39" w:rsidRPr="00143A39" w:rsidRDefault="00143A39" w:rsidP="00254B94">
            <w:pPr>
              <w:rPr>
                <w:b/>
              </w:rPr>
            </w:pPr>
            <w:r w:rsidRPr="00143A39">
              <w:rPr>
                <w:rFonts w:hint="eastAsia"/>
                <w:b/>
              </w:rPr>
              <w:t>Hours</w:t>
            </w:r>
          </w:p>
        </w:tc>
        <w:tc>
          <w:tcPr>
            <w:tcW w:w="7563" w:type="dxa"/>
          </w:tcPr>
          <w:p w:rsidR="00143A39" w:rsidRPr="00143A39" w:rsidRDefault="00143A39" w:rsidP="00254B94">
            <w:pPr>
              <w:rPr>
                <w:b/>
              </w:rPr>
            </w:pPr>
            <w:r w:rsidRPr="00143A39">
              <w:rPr>
                <w:rFonts w:hint="eastAsia"/>
                <w:b/>
              </w:rPr>
              <w:t>JE</w:t>
            </w:r>
          </w:p>
        </w:tc>
      </w:tr>
      <w:tr w:rsidR="00143A39" w:rsidTr="00254B94">
        <w:tc>
          <w:tcPr>
            <w:tcW w:w="959" w:type="dxa"/>
          </w:tcPr>
          <w:p w:rsidR="00143A39" w:rsidRPr="00143A39" w:rsidRDefault="00143A39" w:rsidP="00254B94">
            <w:pPr>
              <w:rPr>
                <w:b/>
              </w:rPr>
            </w:pPr>
            <w:r>
              <w:rPr>
                <w:rFonts w:hint="eastAsia"/>
                <w:b/>
              </w:rPr>
              <w:t>1</w:t>
            </w:r>
          </w:p>
        </w:tc>
        <w:tc>
          <w:tcPr>
            <w:tcW w:w="7563" w:type="dxa"/>
          </w:tcPr>
          <w:p w:rsidR="00143A39" w:rsidRDefault="00143A39" w:rsidP="00254B94">
            <w:r>
              <w:rPr>
                <w:rFonts w:hint="eastAsia"/>
              </w:rPr>
              <w:t>停车时间满</w:t>
            </w:r>
            <w:r>
              <w:rPr>
                <w:rFonts w:hint="eastAsia"/>
              </w:rPr>
              <w:t>1</w:t>
            </w:r>
            <w:r>
              <w:rPr>
                <w:rFonts w:hint="eastAsia"/>
              </w:rPr>
              <w:t>小时应收取的金额</w:t>
            </w:r>
          </w:p>
        </w:tc>
      </w:tr>
      <w:tr w:rsidR="0021063C" w:rsidTr="00254B94">
        <w:tc>
          <w:tcPr>
            <w:tcW w:w="959" w:type="dxa"/>
          </w:tcPr>
          <w:p w:rsidR="0021063C" w:rsidRDefault="0021063C" w:rsidP="00254B94">
            <w:pPr>
              <w:rPr>
                <w:b/>
              </w:rPr>
            </w:pPr>
            <w:r>
              <w:rPr>
                <w:rFonts w:hint="eastAsia"/>
                <w:b/>
              </w:rPr>
              <w:t>2</w:t>
            </w:r>
          </w:p>
        </w:tc>
        <w:tc>
          <w:tcPr>
            <w:tcW w:w="7563" w:type="dxa"/>
          </w:tcPr>
          <w:p w:rsidR="0021063C" w:rsidRDefault="0021063C" w:rsidP="0021063C">
            <w:r>
              <w:rPr>
                <w:rFonts w:hint="eastAsia"/>
              </w:rPr>
              <w:t>停车时间满</w:t>
            </w:r>
            <w:r>
              <w:rPr>
                <w:rFonts w:hint="eastAsia"/>
              </w:rPr>
              <w:t>2</w:t>
            </w:r>
            <w:r>
              <w:rPr>
                <w:rFonts w:hint="eastAsia"/>
              </w:rPr>
              <w:t>小时应收取的金额</w:t>
            </w:r>
          </w:p>
        </w:tc>
      </w:tr>
      <w:tr w:rsidR="00143A39" w:rsidTr="00254B94">
        <w:tc>
          <w:tcPr>
            <w:tcW w:w="959" w:type="dxa"/>
          </w:tcPr>
          <w:p w:rsidR="00143A39" w:rsidRPr="00143A39" w:rsidRDefault="007B1846" w:rsidP="00254B94">
            <w:pPr>
              <w:rPr>
                <w:b/>
              </w:rPr>
            </w:pPr>
            <w:r>
              <w:rPr>
                <w:rFonts w:hint="eastAsia"/>
                <w:b/>
              </w:rPr>
              <w:t>N</w:t>
            </w:r>
          </w:p>
        </w:tc>
        <w:tc>
          <w:tcPr>
            <w:tcW w:w="7563" w:type="dxa"/>
          </w:tcPr>
          <w:p w:rsidR="00143A39" w:rsidRDefault="00143A39" w:rsidP="00143A39">
            <w:r>
              <w:rPr>
                <w:rFonts w:hint="eastAsia"/>
              </w:rPr>
              <w:t>停车时间满</w:t>
            </w:r>
            <w:r>
              <w:rPr>
                <w:rFonts w:hint="eastAsia"/>
              </w:rPr>
              <w:t>N</w:t>
            </w:r>
            <w:r>
              <w:rPr>
                <w:rFonts w:hint="eastAsia"/>
              </w:rPr>
              <w:t>小时应收取的金额</w:t>
            </w:r>
          </w:p>
        </w:tc>
      </w:tr>
      <w:tr w:rsidR="0021063C" w:rsidTr="00254B94">
        <w:tc>
          <w:tcPr>
            <w:tcW w:w="959" w:type="dxa"/>
          </w:tcPr>
          <w:p w:rsidR="0021063C" w:rsidRDefault="0021063C" w:rsidP="00254B94">
            <w:pPr>
              <w:rPr>
                <w:b/>
              </w:rPr>
            </w:pPr>
            <w:r>
              <w:rPr>
                <w:rFonts w:hint="eastAsia"/>
                <w:b/>
              </w:rPr>
              <w:lastRenderedPageBreak/>
              <w:t>23</w:t>
            </w:r>
          </w:p>
        </w:tc>
        <w:tc>
          <w:tcPr>
            <w:tcW w:w="7563" w:type="dxa"/>
          </w:tcPr>
          <w:p w:rsidR="0021063C" w:rsidRDefault="0021063C" w:rsidP="0021063C">
            <w:r>
              <w:rPr>
                <w:rFonts w:hint="eastAsia"/>
              </w:rPr>
              <w:t>停车时间满</w:t>
            </w:r>
            <w:r>
              <w:rPr>
                <w:rFonts w:hint="eastAsia"/>
              </w:rPr>
              <w:t>23</w:t>
            </w:r>
            <w:r>
              <w:rPr>
                <w:rFonts w:hint="eastAsia"/>
              </w:rPr>
              <w:t>小时应收取的金额</w:t>
            </w:r>
          </w:p>
        </w:tc>
      </w:tr>
      <w:tr w:rsidR="00143A39" w:rsidTr="00254B94">
        <w:tc>
          <w:tcPr>
            <w:tcW w:w="959" w:type="dxa"/>
          </w:tcPr>
          <w:p w:rsidR="00143A39" w:rsidRDefault="00143A39" w:rsidP="00254B94">
            <w:pPr>
              <w:rPr>
                <w:b/>
              </w:rPr>
            </w:pPr>
            <w:r>
              <w:rPr>
                <w:rFonts w:hint="eastAsia"/>
                <w:b/>
              </w:rPr>
              <w:t>24</w:t>
            </w:r>
          </w:p>
        </w:tc>
        <w:tc>
          <w:tcPr>
            <w:tcW w:w="7563" w:type="dxa"/>
          </w:tcPr>
          <w:p w:rsidR="00143A39" w:rsidRDefault="00143A39" w:rsidP="00143A39">
            <w:r>
              <w:rPr>
                <w:rFonts w:hint="eastAsia"/>
              </w:rPr>
              <w:t>停车时间满</w:t>
            </w:r>
            <w:r>
              <w:rPr>
                <w:rFonts w:hint="eastAsia"/>
              </w:rPr>
              <w:t>24</w:t>
            </w:r>
            <w:r>
              <w:rPr>
                <w:rFonts w:hint="eastAsia"/>
              </w:rPr>
              <w:t>小时应收取的金额</w:t>
            </w:r>
          </w:p>
        </w:tc>
      </w:tr>
      <w:tr w:rsidR="00C54344" w:rsidTr="00254B94">
        <w:tc>
          <w:tcPr>
            <w:tcW w:w="959" w:type="dxa"/>
          </w:tcPr>
          <w:p w:rsidR="00C54344" w:rsidRPr="00143A39" w:rsidRDefault="00C54344" w:rsidP="00254B94">
            <w:pPr>
              <w:rPr>
                <w:b/>
              </w:rPr>
            </w:pPr>
            <w:r w:rsidRPr="00143A39">
              <w:rPr>
                <w:rFonts w:hint="eastAsia"/>
                <w:b/>
              </w:rPr>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Default="00C54344" w:rsidP="00254B94">
            <w:pPr>
              <w:rPr>
                <w:b/>
              </w:rPr>
            </w:pPr>
            <w:r>
              <w:rPr>
                <w:rFonts w:hint="eastAsia"/>
                <w:b/>
              </w:rPr>
              <w:t>80</w:t>
            </w:r>
          </w:p>
        </w:tc>
        <w:tc>
          <w:tcPr>
            <w:tcW w:w="7563" w:type="dxa"/>
          </w:tcPr>
          <w:p w:rsidR="00C54344" w:rsidRDefault="00C54344" w:rsidP="00143A39">
            <w:r>
              <w:rPr>
                <w:rFonts w:hint="eastAsia"/>
              </w:rPr>
              <w:t>停车时间跨过</w:t>
            </w:r>
            <w:r>
              <w:rPr>
                <w:rFonts w:hint="eastAsia"/>
              </w:rPr>
              <w:t>0</w:t>
            </w:r>
            <w:r>
              <w:rPr>
                <w:rFonts w:hint="eastAsia"/>
              </w:rPr>
              <w:t>点后加收的金额。</w:t>
            </w:r>
          </w:p>
        </w:tc>
      </w:tr>
    </w:tbl>
    <w:p w:rsidR="00785396" w:rsidRPr="00785396" w:rsidRDefault="00785396" w:rsidP="00785396"/>
    <w:p w:rsidR="00DF0676" w:rsidRDefault="00DF0676" w:rsidP="00DF0676">
      <w:pPr>
        <w:pStyle w:val="5"/>
      </w:pPr>
      <w:r>
        <w:rPr>
          <w:rFonts w:hint="eastAsia"/>
        </w:rPr>
        <w:t>分白天夜间段收费模式</w:t>
      </w:r>
    </w:p>
    <w:p w:rsidR="00982992" w:rsidRDefault="00982992" w:rsidP="00982992">
      <w:r>
        <w:rPr>
          <w:rFonts w:hint="eastAsia"/>
        </w:rPr>
        <w:t>此模式下的收费规则表中有效记录总共有</w:t>
      </w:r>
      <w:r w:rsidR="00480638">
        <w:rPr>
          <w:rFonts w:hint="eastAsia"/>
        </w:rPr>
        <w:t>2</w:t>
      </w:r>
      <w:r w:rsidR="00B67CED">
        <w:rPr>
          <w:rFonts w:hint="eastAsia"/>
        </w:rPr>
        <w:t>4</w:t>
      </w:r>
      <w:r>
        <w:rPr>
          <w:rFonts w:hint="eastAsia"/>
        </w:rPr>
        <w:t>行，</w:t>
      </w:r>
      <w:r>
        <w:rPr>
          <w:rFonts w:hint="eastAsia"/>
        </w:rPr>
        <w:t xml:space="preserve"> Hours</w:t>
      </w:r>
      <w:r>
        <w:rPr>
          <w:rFonts w:hint="eastAsia"/>
        </w:rPr>
        <w:t>字段值的范围是：</w:t>
      </w:r>
      <w:r w:rsidR="008201F5">
        <w:rPr>
          <w:rFonts w:hint="eastAsia"/>
        </w:rPr>
        <w:t xml:space="preserve"> </w:t>
      </w:r>
      <w:r>
        <w:rPr>
          <w:rFonts w:hint="eastAsia"/>
        </w:rPr>
        <w:t>30</w:t>
      </w:r>
      <w:r>
        <w:rPr>
          <w:rFonts w:hint="eastAsia"/>
        </w:rPr>
        <w:t>、</w:t>
      </w:r>
      <w:r>
        <w:rPr>
          <w:rFonts w:hint="eastAsia"/>
        </w:rPr>
        <w:t>40</w:t>
      </w:r>
      <w:r>
        <w:rPr>
          <w:rFonts w:hint="eastAsia"/>
        </w:rPr>
        <w:t>、</w:t>
      </w:r>
      <w:r w:rsidR="003E3A60">
        <w:rPr>
          <w:rFonts w:hint="eastAsia"/>
        </w:rPr>
        <w:t>31</w:t>
      </w:r>
      <w:r w:rsidR="003E3A60">
        <w:rPr>
          <w:rFonts w:hint="eastAsia"/>
        </w:rPr>
        <w:t>、</w:t>
      </w:r>
      <w:r w:rsidR="003E3A60">
        <w:rPr>
          <w:rFonts w:hint="eastAsia"/>
        </w:rPr>
        <w:t>32</w:t>
      </w:r>
      <w:r w:rsidR="003E3A60">
        <w:rPr>
          <w:rFonts w:hint="eastAsia"/>
        </w:rPr>
        <w:t>、</w:t>
      </w:r>
      <w:r w:rsidR="003E3A60">
        <w:rPr>
          <w:rFonts w:hint="eastAsia"/>
        </w:rPr>
        <w:t>41</w:t>
      </w:r>
      <w:r w:rsidR="003E3A60">
        <w:rPr>
          <w:rFonts w:hint="eastAsia"/>
        </w:rPr>
        <w:t>、</w:t>
      </w:r>
      <w:r w:rsidR="003E3A60">
        <w:rPr>
          <w:rFonts w:hint="eastAsia"/>
        </w:rPr>
        <w:t>42</w:t>
      </w:r>
      <w:r w:rsidR="003E3A60">
        <w:rPr>
          <w:rFonts w:hint="eastAsia"/>
        </w:rPr>
        <w:t>、</w:t>
      </w:r>
      <w:r w:rsidR="003E3A60">
        <w:rPr>
          <w:rFonts w:hint="eastAsia"/>
        </w:rPr>
        <w:t>51</w:t>
      </w:r>
      <w:r w:rsidR="003E3A60">
        <w:rPr>
          <w:rFonts w:hint="eastAsia"/>
        </w:rPr>
        <w:t>、</w:t>
      </w:r>
      <w:r w:rsidR="003E3A60">
        <w:rPr>
          <w:rFonts w:hint="eastAsia"/>
        </w:rPr>
        <w:t>52</w:t>
      </w:r>
      <w:r w:rsidR="009B3AF7">
        <w:rPr>
          <w:rFonts w:hint="eastAsia"/>
        </w:rPr>
        <w:t>、</w:t>
      </w:r>
      <w:r w:rsidR="003E3A60">
        <w:rPr>
          <w:rFonts w:hint="eastAsia"/>
        </w:rPr>
        <w:t>61</w:t>
      </w:r>
      <w:r w:rsidR="003E3A60">
        <w:rPr>
          <w:rFonts w:hint="eastAsia"/>
        </w:rPr>
        <w:t>、</w:t>
      </w:r>
      <w:r w:rsidR="003E3A60">
        <w:rPr>
          <w:rFonts w:hint="eastAsia"/>
        </w:rPr>
        <w:t>62</w:t>
      </w:r>
      <w:r w:rsidR="008201F5">
        <w:rPr>
          <w:rFonts w:hint="eastAsia"/>
        </w:rPr>
        <w:t>、</w:t>
      </w:r>
      <w:r w:rsidR="008201F5">
        <w:rPr>
          <w:rFonts w:hint="eastAsia"/>
        </w:rPr>
        <w:t>71</w:t>
      </w:r>
      <w:r w:rsidR="008201F5">
        <w:rPr>
          <w:rFonts w:hint="eastAsia"/>
        </w:rPr>
        <w:t>、</w:t>
      </w:r>
      <w:r w:rsidR="008201F5">
        <w:rPr>
          <w:rFonts w:hint="eastAsia"/>
        </w:rPr>
        <w:t>72</w:t>
      </w:r>
      <w:r w:rsidR="008201F5">
        <w:rPr>
          <w:rFonts w:hint="eastAsia"/>
        </w:rPr>
        <w:t>、</w:t>
      </w:r>
      <w:r w:rsidR="008201F5">
        <w:rPr>
          <w:rFonts w:hint="eastAsia"/>
        </w:rPr>
        <w:t>81</w:t>
      </w:r>
      <w:r w:rsidR="008201F5">
        <w:rPr>
          <w:rFonts w:hint="eastAsia"/>
        </w:rPr>
        <w:t>、</w:t>
      </w:r>
      <w:r w:rsidR="008201F5">
        <w:rPr>
          <w:rFonts w:hint="eastAsia"/>
        </w:rPr>
        <w:t>82</w:t>
      </w:r>
      <w:r w:rsidR="008201F5">
        <w:rPr>
          <w:rFonts w:hint="eastAsia"/>
        </w:rPr>
        <w:t>、</w:t>
      </w:r>
      <w:r w:rsidR="008201F5">
        <w:rPr>
          <w:rFonts w:hint="eastAsia"/>
        </w:rPr>
        <w:t>101</w:t>
      </w:r>
      <w:r w:rsidR="008201F5">
        <w:rPr>
          <w:rFonts w:hint="eastAsia"/>
        </w:rPr>
        <w:t>、</w:t>
      </w:r>
      <w:r w:rsidR="008201F5">
        <w:rPr>
          <w:rFonts w:hint="eastAsia"/>
        </w:rPr>
        <w:t>102</w:t>
      </w:r>
      <w:r w:rsidR="008201F5">
        <w:rPr>
          <w:rFonts w:hint="eastAsia"/>
        </w:rPr>
        <w:t>、</w:t>
      </w:r>
      <w:r w:rsidR="008201F5">
        <w:rPr>
          <w:rFonts w:hint="eastAsia"/>
        </w:rPr>
        <w:t>111</w:t>
      </w:r>
      <w:r w:rsidR="008201F5">
        <w:rPr>
          <w:rFonts w:hint="eastAsia"/>
        </w:rPr>
        <w:t>、</w:t>
      </w:r>
      <w:r w:rsidR="008201F5">
        <w:rPr>
          <w:rFonts w:hint="eastAsia"/>
        </w:rPr>
        <w:t>112</w:t>
      </w:r>
      <w:r w:rsidR="008201F5">
        <w:rPr>
          <w:rFonts w:hint="eastAsia"/>
        </w:rPr>
        <w:t>、</w:t>
      </w:r>
      <w:r w:rsidR="008201F5">
        <w:rPr>
          <w:rFonts w:hint="eastAsia"/>
        </w:rPr>
        <w:t>121</w:t>
      </w:r>
      <w:r w:rsidR="008201F5">
        <w:rPr>
          <w:rFonts w:hint="eastAsia"/>
        </w:rPr>
        <w:t>、</w:t>
      </w:r>
      <w:r w:rsidR="008201F5">
        <w:rPr>
          <w:rFonts w:hint="eastAsia"/>
        </w:rPr>
        <w:t>122</w:t>
      </w:r>
      <w:r w:rsidR="008201F5">
        <w:rPr>
          <w:rFonts w:hint="eastAsia"/>
        </w:rPr>
        <w:t>、</w:t>
      </w:r>
      <w:r w:rsidR="008201F5">
        <w:rPr>
          <w:rFonts w:hint="eastAsia"/>
        </w:rPr>
        <w:t>131</w:t>
      </w:r>
      <w:r w:rsidR="008201F5">
        <w:rPr>
          <w:rFonts w:hint="eastAsia"/>
        </w:rPr>
        <w:t>、</w:t>
      </w:r>
      <w:r w:rsidR="008201F5">
        <w:rPr>
          <w:rFonts w:hint="eastAsia"/>
        </w:rPr>
        <w:t>132</w:t>
      </w:r>
      <w:r w:rsidR="003E3A60">
        <w:rPr>
          <w:rFonts w:hint="eastAsia"/>
        </w:rPr>
        <w:t>。</w:t>
      </w:r>
      <w:r w:rsidR="003E3A60">
        <w:rPr>
          <w:rFonts w:hint="eastAsia"/>
        </w:rPr>
        <w:t>Hours</w:t>
      </w:r>
      <w:r w:rsidR="003E3A60">
        <w:rPr>
          <w:rFonts w:hint="eastAsia"/>
        </w:rPr>
        <w:t>为</w:t>
      </w:r>
      <w:r w:rsidR="00FB07CF">
        <w:rPr>
          <w:rFonts w:hint="eastAsia"/>
        </w:rPr>
        <w:t>4</w:t>
      </w:r>
      <w:r w:rsidR="003E3A60">
        <w:rPr>
          <w:rFonts w:hint="eastAsia"/>
        </w:rPr>
        <w:t>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B749FD" w:rsidRPr="00C67EB8" w:rsidRDefault="00B749FD" w:rsidP="00B749FD">
      <w:pPr>
        <w:rPr>
          <w:rFonts w:ascii="Consolas" w:hAnsi="Consolas" w:cs="Consolas"/>
          <w:b/>
          <w:sz w:val="18"/>
          <w:szCs w:val="18"/>
        </w:rPr>
      </w:pPr>
      <w:r w:rsidRPr="00C67EB8">
        <w:rPr>
          <w:rFonts w:ascii="Consolas" w:hAnsi="Consolas" w:cs="Consolas" w:hint="eastAsia"/>
          <w:b/>
          <w:sz w:val="18"/>
          <w:szCs w:val="18"/>
        </w:rPr>
        <w:t>Hours</w:t>
      </w:r>
      <w:r w:rsidRPr="00C67EB8">
        <w:rPr>
          <w:rFonts w:ascii="Consolas" w:hAnsi="Consolas" w:cs="Consolas" w:hint="eastAsia"/>
          <w:b/>
          <w:sz w:val="18"/>
          <w:szCs w:val="18"/>
        </w:rPr>
        <w:t>值对应的</w:t>
      </w:r>
      <w:r w:rsidRPr="00C67EB8">
        <w:rPr>
          <w:rFonts w:ascii="Consolas" w:hAnsi="Consolas" w:cs="Consolas" w:hint="eastAsia"/>
          <w:b/>
          <w:sz w:val="18"/>
          <w:szCs w:val="18"/>
        </w:rPr>
        <w:t>JE</w:t>
      </w:r>
      <w:r w:rsidRPr="00C67EB8">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B749FD" w:rsidTr="00254B94">
        <w:tc>
          <w:tcPr>
            <w:tcW w:w="959" w:type="dxa"/>
          </w:tcPr>
          <w:p w:rsidR="00B749FD" w:rsidRPr="00143A39" w:rsidRDefault="00B749FD" w:rsidP="00254B94">
            <w:pPr>
              <w:rPr>
                <w:b/>
              </w:rPr>
            </w:pPr>
            <w:r w:rsidRPr="00143A39">
              <w:rPr>
                <w:rFonts w:hint="eastAsia"/>
                <w:b/>
              </w:rPr>
              <w:t>Hours</w:t>
            </w:r>
          </w:p>
        </w:tc>
        <w:tc>
          <w:tcPr>
            <w:tcW w:w="7563" w:type="dxa"/>
          </w:tcPr>
          <w:p w:rsidR="00B749FD" w:rsidRPr="00143A39" w:rsidRDefault="00B749FD" w:rsidP="00254B94">
            <w:pPr>
              <w:rPr>
                <w:b/>
              </w:rPr>
            </w:pPr>
            <w:r w:rsidRPr="00143A39">
              <w:rPr>
                <w:rFonts w:hint="eastAsia"/>
                <w:b/>
              </w:rPr>
              <w:t>JE</w:t>
            </w:r>
          </w:p>
        </w:tc>
      </w:tr>
      <w:tr w:rsidR="00C54344" w:rsidTr="00254B94">
        <w:tc>
          <w:tcPr>
            <w:tcW w:w="959" w:type="dxa"/>
          </w:tcPr>
          <w:p w:rsidR="00C54344" w:rsidRPr="00143A39" w:rsidRDefault="00C54344" w:rsidP="00254B94">
            <w:pPr>
              <w:rPr>
                <w:b/>
              </w:rPr>
            </w:pPr>
            <w:r w:rsidRPr="00143A39">
              <w:rPr>
                <w:rFonts w:hint="eastAsia"/>
                <w:b/>
              </w:rPr>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Pr="00143A39" w:rsidRDefault="00C54344" w:rsidP="00254B94">
            <w:pPr>
              <w:rPr>
                <w:b/>
              </w:rPr>
            </w:pPr>
            <w:r>
              <w:rPr>
                <w:rFonts w:hint="eastAsia"/>
                <w:b/>
              </w:rPr>
              <w:t>31</w:t>
            </w:r>
          </w:p>
        </w:tc>
        <w:tc>
          <w:tcPr>
            <w:tcW w:w="7563" w:type="dxa"/>
          </w:tcPr>
          <w:p w:rsidR="00C54344" w:rsidRDefault="00C54344" w:rsidP="00254B94">
            <w:r>
              <w:rPr>
                <w:rFonts w:hint="eastAsia"/>
              </w:rPr>
              <w:t>白天时段开始小时</w:t>
            </w:r>
          </w:p>
        </w:tc>
      </w:tr>
      <w:tr w:rsidR="00C54344" w:rsidTr="00254B94">
        <w:tc>
          <w:tcPr>
            <w:tcW w:w="959" w:type="dxa"/>
          </w:tcPr>
          <w:p w:rsidR="00C54344" w:rsidRDefault="00C54344" w:rsidP="00254B94">
            <w:pPr>
              <w:rPr>
                <w:b/>
              </w:rPr>
            </w:pPr>
            <w:r>
              <w:rPr>
                <w:rFonts w:hint="eastAsia"/>
                <w:b/>
              </w:rPr>
              <w:t>32</w:t>
            </w:r>
          </w:p>
        </w:tc>
        <w:tc>
          <w:tcPr>
            <w:tcW w:w="7563" w:type="dxa"/>
          </w:tcPr>
          <w:p w:rsidR="00C54344" w:rsidRDefault="00C54344" w:rsidP="00254B94">
            <w:r>
              <w:rPr>
                <w:rFonts w:hint="eastAsia"/>
              </w:rPr>
              <w:t>夜间时段开始小时</w:t>
            </w:r>
          </w:p>
        </w:tc>
      </w:tr>
      <w:tr w:rsidR="00C54344" w:rsidTr="00254B94">
        <w:tc>
          <w:tcPr>
            <w:tcW w:w="959" w:type="dxa"/>
          </w:tcPr>
          <w:p w:rsidR="00C54344" w:rsidRPr="00143A39" w:rsidRDefault="00C54344" w:rsidP="00254B94">
            <w:pPr>
              <w:rPr>
                <w:b/>
              </w:rPr>
            </w:pPr>
            <w:r>
              <w:rPr>
                <w:rFonts w:hint="eastAsia"/>
                <w:b/>
              </w:rPr>
              <w:t>41</w:t>
            </w:r>
          </w:p>
        </w:tc>
        <w:tc>
          <w:tcPr>
            <w:tcW w:w="7563" w:type="dxa"/>
          </w:tcPr>
          <w:p w:rsidR="00C54344" w:rsidRDefault="00C54344" w:rsidP="00254B94">
            <w:r>
              <w:rPr>
                <w:rFonts w:hint="eastAsia"/>
              </w:rPr>
              <w:t>白天时段开始分钟</w:t>
            </w:r>
          </w:p>
        </w:tc>
      </w:tr>
      <w:tr w:rsidR="00C54344" w:rsidTr="00254B94">
        <w:tc>
          <w:tcPr>
            <w:tcW w:w="959" w:type="dxa"/>
          </w:tcPr>
          <w:p w:rsidR="00C54344" w:rsidRDefault="00C54344" w:rsidP="00254B94">
            <w:pPr>
              <w:rPr>
                <w:b/>
              </w:rPr>
            </w:pPr>
            <w:r>
              <w:rPr>
                <w:rFonts w:hint="eastAsia"/>
                <w:b/>
              </w:rPr>
              <w:t>42</w:t>
            </w:r>
          </w:p>
        </w:tc>
        <w:tc>
          <w:tcPr>
            <w:tcW w:w="7563" w:type="dxa"/>
          </w:tcPr>
          <w:p w:rsidR="00C54344" w:rsidRDefault="00C54344" w:rsidP="00254B94">
            <w:r>
              <w:rPr>
                <w:rFonts w:hint="eastAsia"/>
              </w:rPr>
              <w:t>夜间时段开始分钟</w:t>
            </w:r>
          </w:p>
        </w:tc>
      </w:tr>
      <w:tr w:rsidR="00C54344" w:rsidTr="00254B94">
        <w:tc>
          <w:tcPr>
            <w:tcW w:w="959" w:type="dxa"/>
          </w:tcPr>
          <w:p w:rsidR="00C54344" w:rsidRPr="00143A39" w:rsidRDefault="00C54344" w:rsidP="00254B94">
            <w:pPr>
              <w:rPr>
                <w:b/>
              </w:rPr>
            </w:pPr>
            <w:r>
              <w:rPr>
                <w:rFonts w:hint="eastAsia"/>
                <w:b/>
              </w:rPr>
              <w:t>51</w:t>
            </w:r>
          </w:p>
        </w:tc>
        <w:tc>
          <w:tcPr>
            <w:tcW w:w="7563" w:type="dxa"/>
          </w:tcPr>
          <w:p w:rsidR="00C54344" w:rsidRDefault="00C54344" w:rsidP="00D22A44">
            <w:r>
              <w:rPr>
                <w:rFonts w:hint="eastAsia"/>
              </w:rPr>
              <w:t>白天时段计费单位时长</w:t>
            </w:r>
            <w:r>
              <w:rPr>
                <w:rFonts w:hint="eastAsia"/>
              </w:rPr>
              <w:t>(</w:t>
            </w:r>
            <w:r>
              <w:rPr>
                <w:rFonts w:hint="eastAsia"/>
              </w:rPr>
              <w:t>小时</w:t>
            </w:r>
            <w:r>
              <w:rPr>
                <w:rFonts w:hint="eastAsia"/>
              </w:rPr>
              <w:t>)</w:t>
            </w:r>
          </w:p>
        </w:tc>
      </w:tr>
      <w:tr w:rsidR="00C54344" w:rsidTr="00254B94">
        <w:tc>
          <w:tcPr>
            <w:tcW w:w="959" w:type="dxa"/>
          </w:tcPr>
          <w:p w:rsidR="00C54344" w:rsidRDefault="00C54344" w:rsidP="00254B94">
            <w:pPr>
              <w:rPr>
                <w:b/>
              </w:rPr>
            </w:pPr>
            <w:r>
              <w:rPr>
                <w:rFonts w:hint="eastAsia"/>
                <w:b/>
              </w:rPr>
              <w:t>52</w:t>
            </w:r>
          </w:p>
        </w:tc>
        <w:tc>
          <w:tcPr>
            <w:tcW w:w="7563" w:type="dxa"/>
          </w:tcPr>
          <w:p w:rsidR="00C54344" w:rsidRDefault="00C54344" w:rsidP="00D22A44">
            <w:r>
              <w:rPr>
                <w:rFonts w:hint="eastAsia"/>
              </w:rPr>
              <w:t>夜间时段计费单位时长</w:t>
            </w:r>
            <w:r>
              <w:rPr>
                <w:rFonts w:hint="eastAsia"/>
              </w:rPr>
              <w:t>(</w:t>
            </w:r>
            <w:r>
              <w:rPr>
                <w:rFonts w:hint="eastAsia"/>
              </w:rPr>
              <w:t>小时</w:t>
            </w:r>
            <w:r>
              <w:rPr>
                <w:rFonts w:hint="eastAsia"/>
              </w:rPr>
              <w:t>)</w:t>
            </w:r>
          </w:p>
        </w:tc>
      </w:tr>
      <w:tr w:rsidR="00C54344" w:rsidTr="00254B94">
        <w:tc>
          <w:tcPr>
            <w:tcW w:w="959" w:type="dxa"/>
          </w:tcPr>
          <w:p w:rsidR="00C54344" w:rsidRPr="00143A39" w:rsidRDefault="00C54344" w:rsidP="00254B94">
            <w:pPr>
              <w:rPr>
                <w:b/>
              </w:rPr>
            </w:pPr>
            <w:r>
              <w:rPr>
                <w:rFonts w:hint="eastAsia"/>
                <w:b/>
              </w:rPr>
              <w:t>61</w:t>
            </w:r>
          </w:p>
        </w:tc>
        <w:tc>
          <w:tcPr>
            <w:tcW w:w="7563" w:type="dxa"/>
          </w:tcPr>
          <w:p w:rsidR="00C54344" w:rsidRDefault="00C54344" w:rsidP="00254B94">
            <w:r>
              <w:rPr>
                <w:rFonts w:hint="eastAsia"/>
              </w:rPr>
              <w:t>白天时段计费单位时长</w:t>
            </w:r>
            <w:r>
              <w:rPr>
                <w:rFonts w:hint="eastAsia"/>
              </w:rPr>
              <w:t>(</w:t>
            </w:r>
            <w:r>
              <w:rPr>
                <w:rFonts w:hint="eastAsia"/>
              </w:rPr>
              <w:t>分钟</w:t>
            </w:r>
            <w:r>
              <w:rPr>
                <w:rFonts w:hint="eastAsia"/>
              </w:rPr>
              <w:t>)</w:t>
            </w:r>
          </w:p>
        </w:tc>
      </w:tr>
      <w:tr w:rsidR="00C54344" w:rsidTr="00254B94">
        <w:tc>
          <w:tcPr>
            <w:tcW w:w="959" w:type="dxa"/>
          </w:tcPr>
          <w:p w:rsidR="00C54344" w:rsidRDefault="00C54344" w:rsidP="00254B94">
            <w:pPr>
              <w:rPr>
                <w:b/>
              </w:rPr>
            </w:pPr>
            <w:r>
              <w:rPr>
                <w:rFonts w:hint="eastAsia"/>
                <w:b/>
              </w:rPr>
              <w:t>62</w:t>
            </w:r>
          </w:p>
        </w:tc>
        <w:tc>
          <w:tcPr>
            <w:tcW w:w="7563" w:type="dxa"/>
          </w:tcPr>
          <w:p w:rsidR="00C54344" w:rsidRDefault="00C54344" w:rsidP="00254B94">
            <w:r>
              <w:rPr>
                <w:rFonts w:hint="eastAsia"/>
              </w:rPr>
              <w:t>夜间时段计费单位时长</w:t>
            </w:r>
            <w:r>
              <w:rPr>
                <w:rFonts w:hint="eastAsia"/>
              </w:rPr>
              <w:t>(</w:t>
            </w:r>
            <w:r>
              <w:rPr>
                <w:rFonts w:hint="eastAsia"/>
              </w:rPr>
              <w:t>分钟</w:t>
            </w:r>
            <w:r>
              <w:rPr>
                <w:rFonts w:hint="eastAsia"/>
              </w:rPr>
              <w:t>)</w:t>
            </w:r>
          </w:p>
        </w:tc>
      </w:tr>
      <w:tr w:rsidR="00C54344" w:rsidTr="00254B94">
        <w:tc>
          <w:tcPr>
            <w:tcW w:w="959" w:type="dxa"/>
          </w:tcPr>
          <w:p w:rsidR="00C54344" w:rsidRPr="00143A39" w:rsidRDefault="00C54344" w:rsidP="00254B94">
            <w:pPr>
              <w:rPr>
                <w:b/>
              </w:rPr>
            </w:pPr>
            <w:r>
              <w:rPr>
                <w:rFonts w:hint="eastAsia"/>
                <w:b/>
              </w:rPr>
              <w:t>71</w:t>
            </w:r>
          </w:p>
        </w:tc>
        <w:tc>
          <w:tcPr>
            <w:tcW w:w="7563" w:type="dxa"/>
          </w:tcPr>
          <w:p w:rsidR="00C54344" w:rsidRDefault="00C54344" w:rsidP="00254B94">
            <w:r>
              <w:rPr>
                <w:rFonts w:hint="eastAsia"/>
              </w:rPr>
              <w:t>白天时段每计费单位应收取金额</w:t>
            </w:r>
          </w:p>
        </w:tc>
      </w:tr>
      <w:tr w:rsidR="00C54344" w:rsidTr="00254B94">
        <w:tc>
          <w:tcPr>
            <w:tcW w:w="959" w:type="dxa"/>
          </w:tcPr>
          <w:p w:rsidR="00C54344" w:rsidRDefault="00C54344" w:rsidP="00254B94">
            <w:pPr>
              <w:rPr>
                <w:b/>
              </w:rPr>
            </w:pPr>
            <w:r>
              <w:rPr>
                <w:rFonts w:hint="eastAsia"/>
                <w:b/>
              </w:rPr>
              <w:t>72</w:t>
            </w:r>
          </w:p>
        </w:tc>
        <w:tc>
          <w:tcPr>
            <w:tcW w:w="7563" w:type="dxa"/>
          </w:tcPr>
          <w:p w:rsidR="00C54344" w:rsidRDefault="00C54344" w:rsidP="00254B94">
            <w:r>
              <w:rPr>
                <w:rFonts w:hint="eastAsia"/>
              </w:rPr>
              <w:t>夜间时段每计费单位应收取金额</w:t>
            </w:r>
          </w:p>
        </w:tc>
      </w:tr>
      <w:tr w:rsidR="00C54344" w:rsidTr="00254B94">
        <w:tc>
          <w:tcPr>
            <w:tcW w:w="959" w:type="dxa"/>
          </w:tcPr>
          <w:p w:rsidR="00C54344" w:rsidRPr="00143A39" w:rsidRDefault="00C54344" w:rsidP="00254B94">
            <w:pPr>
              <w:rPr>
                <w:b/>
              </w:rPr>
            </w:pPr>
            <w:r>
              <w:rPr>
                <w:rFonts w:hint="eastAsia"/>
                <w:b/>
              </w:rPr>
              <w:t>81</w:t>
            </w:r>
          </w:p>
        </w:tc>
        <w:tc>
          <w:tcPr>
            <w:tcW w:w="7563" w:type="dxa"/>
          </w:tcPr>
          <w:p w:rsidR="00C54344" w:rsidRDefault="00C54344" w:rsidP="00254B94">
            <w:r>
              <w:rPr>
                <w:rFonts w:hint="eastAsia"/>
              </w:rPr>
              <w:t>白天时段最大收费金额</w:t>
            </w:r>
          </w:p>
        </w:tc>
      </w:tr>
      <w:tr w:rsidR="00C54344" w:rsidTr="00254B94">
        <w:tc>
          <w:tcPr>
            <w:tcW w:w="959" w:type="dxa"/>
          </w:tcPr>
          <w:p w:rsidR="00C54344" w:rsidRDefault="00C54344" w:rsidP="00254B94">
            <w:pPr>
              <w:rPr>
                <w:b/>
              </w:rPr>
            </w:pPr>
            <w:r>
              <w:rPr>
                <w:rFonts w:hint="eastAsia"/>
                <w:b/>
              </w:rPr>
              <w:t>82</w:t>
            </w:r>
          </w:p>
        </w:tc>
        <w:tc>
          <w:tcPr>
            <w:tcW w:w="7563" w:type="dxa"/>
          </w:tcPr>
          <w:p w:rsidR="00C54344" w:rsidRDefault="00C54344" w:rsidP="00254B94">
            <w:r>
              <w:rPr>
                <w:rFonts w:hint="eastAsia"/>
              </w:rPr>
              <w:t>夜间时段最大收费金额</w:t>
            </w:r>
          </w:p>
        </w:tc>
      </w:tr>
      <w:tr w:rsidR="00C54344" w:rsidTr="00254B94">
        <w:tc>
          <w:tcPr>
            <w:tcW w:w="959" w:type="dxa"/>
          </w:tcPr>
          <w:p w:rsidR="00C54344" w:rsidRPr="00143A39" w:rsidRDefault="00C54344" w:rsidP="00254B94">
            <w:pPr>
              <w:rPr>
                <w:b/>
              </w:rPr>
            </w:pPr>
            <w:r>
              <w:rPr>
                <w:rFonts w:hint="eastAsia"/>
                <w:b/>
              </w:rPr>
              <w:t>101</w:t>
            </w:r>
          </w:p>
        </w:tc>
        <w:tc>
          <w:tcPr>
            <w:tcW w:w="7563" w:type="dxa"/>
          </w:tcPr>
          <w:p w:rsidR="00C54344" w:rsidRDefault="00C54344" w:rsidP="00254B94">
            <w:r>
              <w:rPr>
                <w:rFonts w:hint="eastAsia"/>
              </w:rPr>
              <w:t>白天时段首计时应收取金额</w:t>
            </w:r>
          </w:p>
        </w:tc>
      </w:tr>
      <w:tr w:rsidR="00C54344" w:rsidTr="00254B94">
        <w:tc>
          <w:tcPr>
            <w:tcW w:w="959" w:type="dxa"/>
          </w:tcPr>
          <w:p w:rsidR="00C54344" w:rsidRDefault="00C54344" w:rsidP="00254B94">
            <w:pPr>
              <w:rPr>
                <w:b/>
              </w:rPr>
            </w:pPr>
            <w:r>
              <w:rPr>
                <w:rFonts w:hint="eastAsia"/>
                <w:b/>
              </w:rPr>
              <w:t>102</w:t>
            </w:r>
          </w:p>
        </w:tc>
        <w:tc>
          <w:tcPr>
            <w:tcW w:w="7563" w:type="dxa"/>
          </w:tcPr>
          <w:p w:rsidR="00C54344" w:rsidRDefault="00C54344" w:rsidP="00254B94">
            <w:r>
              <w:rPr>
                <w:rFonts w:hint="eastAsia"/>
              </w:rPr>
              <w:t>夜间时段首计时应收取金额</w:t>
            </w:r>
          </w:p>
        </w:tc>
      </w:tr>
      <w:tr w:rsidR="00C54344" w:rsidTr="00254B94">
        <w:tc>
          <w:tcPr>
            <w:tcW w:w="959" w:type="dxa"/>
          </w:tcPr>
          <w:p w:rsidR="00C54344" w:rsidRPr="00143A39" w:rsidRDefault="00C54344" w:rsidP="00254B94">
            <w:pPr>
              <w:rPr>
                <w:b/>
              </w:rPr>
            </w:pPr>
            <w:r>
              <w:rPr>
                <w:rFonts w:hint="eastAsia"/>
                <w:b/>
              </w:rPr>
              <w:lastRenderedPageBreak/>
              <w:t>111</w:t>
            </w:r>
          </w:p>
        </w:tc>
        <w:tc>
          <w:tcPr>
            <w:tcW w:w="7563" w:type="dxa"/>
          </w:tcPr>
          <w:p w:rsidR="00C54344" w:rsidRDefault="00C54344" w:rsidP="00254B94">
            <w:r>
              <w:rPr>
                <w:rFonts w:hint="eastAsia"/>
              </w:rPr>
              <w:t>白天时段首计时单位时长</w:t>
            </w:r>
            <w:r>
              <w:rPr>
                <w:rFonts w:hint="eastAsia"/>
              </w:rPr>
              <w:t>(</w:t>
            </w:r>
            <w:r>
              <w:rPr>
                <w:rFonts w:hint="eastAsia"/>
              </w:rPr>
              <w:t>小时</w:t>
            </w:r>
            <w:r>
              <w:rPr>
                <w:rFonts w:hint="eastAsia"/>
              </w:rPr>
              <w:t>)</w:t>
            </w:r>
          </w:p>
        </w:tc>
      </w:tr>
      <w:tr w:rsidR="00C54344" w:rsidTr="00254B94">
        <w:tc>
          <w:tcPr>
            <w:tcW w:w="959" w:type="dxa"/>
          </w:tcPr>
          <w:p w:rsidR="00C54344" w:rsidRDefault="00C54344" w:rsidP="00254B94">
            <w:pPr>
              <w:rPr>
                <w:b/>
              </w:rPr>
            </w:pPr>
            <w:r>
              <w:rPr>
                <w:rFonts w:hint="eastAsia"/>
                <w:b/>
              </w:rPr>
              <w:t>112</w:t>
            </w:r>
          </w:p>
        </w:tc>
        <w:tc>
          <w:tcPr>
            <w:tcW w:w="7563" w:type="dxa"/>
          </w:tcPr>
          <w:p w:rsidR="00C54344" w:rsidRDefault="00C54344" w:rsidP="00254B94">
            <w:r>
              <w:rPr>
                <w:rFonts w:hint="eastAsia"/>
              </w:rPr>
              <w:t>夜间时段首计时单位时长</w:t>
            </w:r>
            <w:r>
              <w:rPr>
                <w:rFonts w:hint="eastAsia"/>
              </w:rPr>
              <w:t>(</w:t>
            </w:r>
            <w:r>
              <w:rPr>
                <w:rFonts w:hint="eastAsia"/>
              </w:rPr>
              <w:t>小时</w:t>
            </w:r>
            <w:r>
              <w:rPr>
                <w:rFonts w:hint="eastAsia"/>
              </w:rPr>
              <w:t>)</w:t>
            </w:r>
          </w:p>
        </w:tc>
      </w:tr>
      <w:tr w:rsidR="00C54344" w:rsidTr="00254B94">
        <w:tc>
          <w:tcPr>
            <w:tcW w:w="959" w:type="dxa"/>
          </w:tcPr>
          <w:p w:rsidR="00C54344" w:rsidRPr="00143A39" w:rsidRDefault="00C54344" w:rsidP="00254B94">
            <w:pPr>
              <w:rPr>
                <w:b/>
              </w:rPr>
            </w:pPr>
            <w:r>
              <w:rPr>
                <w:rFonts w:hint="eastAsia"/>
                <w:b/>
              </w:rPr>
              <w:t>121</w:t>
            </w:r>
          </w:p>
        </w:tc>
        <w:tc>
          <w:tcPr>
            <w:tcW w:w="7563" w:type="dxa"/>
          </w:tcPr>
          <w:p w:rsidR="00C54344" w:rsidRDefault="00C54344" w:rsidP="00D22A44">
            <w:r>
              <w:rPr>
                <w:rFonts w:hint="eastAsia"/>
              </w:rPr>
              <w:t>白天时段首计时单位时长</w:t>
            </w:r>
            <w:r>
              <w:rPr>
                <w:rFonts w:hint="eastAsia"/>
              </w:rPr>
              <w:t>(</w:t>
            </w:r>
            <w:r>
              <w:rPr>
                <w:rFonts w:hint="eastAsia"/>
              </w:rPr>
              <w:t>分钟</w:t>
            </w:r>
            <w:r>
              <w:rPr>
                <w:rFonts w:hint="eastAsia"/>
              </w:rPr>
              <w:t>)</w:t>
            </w:r>
          </w:p>
        </w:tc>
      </w:tr>
      <w:tr w:rsidR="00C54344" w:rsidTr="00254B94">
        <w:tc>
          <w:tcPr>
            <w:tcW w:w="959" w:type="dxa"/>
          </w:tcPr>
          <w:p w:rsidR="00C54344" w:rsidRDefault="00C54344" w:rsidP="00254B94">
            <w:pPr>
              <w:rPr>
                <w:b/>
              </w:rPr>
            </w:pPr>
            <w:r>
              <w:rPr>
                <w:rFonts w:hint="eastAsia"/>
                <w:b/>
              </w:rPr>
              <w:t>122</w:t>
            </w:r>
          </w:p>
        </w:tc>
        <w:tc>
          <w:tcPr>
            <w:tcW w:w="7563" w:type="dxa"/>
          </w:tcPr>
          <w:p w:rsidR="00C54344" w:rsidRDefault="00C54344" w:rsidP="00254B94">
            <w:r>
              <w:rPr>
                <w:rFonts w:hint="eastAsia"/>
              </w:rPr>
              <w:t>夜间时段首计时单位时长</w:t>
            </w:r>
            <w:r>
              <w:rPr>
                <w:rFonts w:hint="eastAsia"/>
              </w:rPr>
              <w:t>(</w:t>
            </w:r>
            <w:r>
              <w:rPr>
                <w:rFonts w:hint="eastAsia"/>
              </w:rPr>
              <w:t>分钟</w:t>
            </w:r>
            <w:r>
              <w:rPr>
                <w:rFonts w:hint="eastAsia"/>
              </w:rPr>
              <w:t>)</w:t>
            </w:r>
          </w:p>
        </w:tc>
      </w:tr>
      <w:tr w:rsidR="00C54344" w:rsidTr="00254B94">
        <w:tc>
          <w:tcPr>
            <w:tcW w:w="959" w:type="dxa"/>
          </w:tcPr>
          <w:p w:rsidR="00C54344" w:rsidRPr="00143A39" w:rsidRDefault="00C54344" w:rsidP="00254B94">
            <w:pPr>
              <w:rPr>
                <w:b/>
              </w:rPr>
            </w:pPr>
            <w:r>
              <w:rPr>
                <w:rFonts w:hint="eastAsia"/>
                <w:b/>
              </w:rPr>
              <w:t>131</w:t>
            </w:r>
          </w:p>
        </w:tc>
        <w:tc>
          <w:tcPr>
            <w:tcW w:w="7563" w:type="dxa"/>
          </w:tcPr>
          <w:p w:rsidR="00C54344" w:rsidRDefault="00C54344" w:rsidP="00D26597">
            <w:r>
              <w:rPr>
                <w:rFonts w:hint="eastAsia"/>
              </w:rPr>
              <w:t>白天时段中，对于</w:t>
            </w:r>
            <w:r>
              <w:rPr>
                <w:rFonts w:hint="eastAsia"/>
              </w:rPr>
              <w:t>1</w:t>
            </w:r>
            <w:r>
              <w:rPr>
                <w:rFonts w:hint="eastAsia"/>
              </w:rPr>
              <w:t>个单位时长跨过白天时段和夜间时段的，是否在夜间时段开始处截断。</w:t>
            </w:r>
          </w:p>
          <w:p w:rsidR="00C54344" w:rsidRDefault="00C54344" w:rsidP="00D26597">
            <w:r>
              <w:rPr>
                <w:rFonts w:hint="eastAsia"/>
              </w:rPr>
              <w:t>如果是，则收取一个白天计费单位的费用，下一个计费单位从夜间时段开始时间作为起计点；</w:t>
            </w:r>
          </w:p>
          <w:p w:rsidR="00C54344" w:rsidRDefault="00C54344" w:rsidP="00D26597">
            <w:r>
              <w:rPr>
                <w:rFonts w:hint="eastAsia"/>
              </w:rPr>
              <w:t>如果不截断，则仍然收取一个白天计费单位的费用，但是下一个计费单位从满足一个白天计费单位的时长处作为起计点。</w:t>
            </w:r>
          </w:p>
          <w:p w:rsidR="00C54344" w:rsidRDefault="00C54344" w:rsidP="00D26597">
            <w:r>
              <w:rPr>
                <w:rFonts w:hint="eastAsia"/>
              </w:rPr>
              <w:t>0</w:t>
            </w:r>
            <w:r>
              <w:rPr>
                <w:rFonts w:hint="eastAsia"/>
              </w:rPr>
              <w:t>为不截断，</w:t>
            </w:r>
            <w:r>
              <w:rPr>
                <w:rFonts w:hint="eastAsia"/>
              </w:rPr>
              <w:t>1</w:t>
            </w:r>
            <w:r>
              <w:rPr>
                <w:rFonts w:hint="eastAsia"/>
              </w:rPr>
              <w:t>为截断。</w:t>
            </w:r>
          </w:p>
        </w:tc>
      </w:tr>
      <w:tr w:rsidR="00C54344" w:rsidTr="00254B94">
        <w:tc>
          <w:tcPr>
            <w:tcW w:w="959" w:type="dxa"/>
          </w:tcPr>
          <w:p w:rsidR="00C54344" w:rsidRDefault="00C54344" w:rsidP="00254B94">
            <w:pPr>
              <w:rPr>
                <w:b/>
              </w:rPr>
            </w:pPr>
            <w:r>
              <w:rPr>
                <w:rFonts w:hint="eastAsia"/>
                <w:b/>
              </w:rPr>
              <w:t>132</w:t>
            </w:r>
          </w:p>
        </w:tc>
        <w:tc>
          <w:tcPr>
            <w:tcW w:w="7563" w:type="dxa"/>
          </w:tcPr>
          <w:p w:rsidR="00C54344" w:rsidRDefault="00C54344" w:rsidP="00D26597">
            <w:r>
              <w:rPr>
                <w:rFonts w:hint="eastAsia"/>
              </w:rPr>
              <w:t>夜间时段中，对于</w:t>
            </w:r>
            <w:r>
              <w:rPr>
                <w:rFonts w:hint="eastAsia"/>
              </w:rPr>
              <w:t>1</w:t>
            </w:r>
            <w:r>
              <w:rPr>
                <w:rFonts w:hint="eastAsia"/>
              </w:rPr>
              <w:t>个单位时长跨过白天时段和夜间时段的，是否在白天时段开始处截断。</w:t>
            </w:r>
          </w:p>
          <w:p w:rsidR="00C54344" w:rsidRDefault="00C54344" w:rsidP="00D26597">
            <w:r>
              <w:rPr>
                <w:rFonts w:hint="eastAsia"/>
              </w:rPr>
              <w:t>如果是，则收取一个夜间计费单位的费用，下一个计费单位从白天时段开始时间作为起计点；</w:t>
            </w:r>
          </w:p>
          <w:p w:rsidR="00C54344" w:rsidRDefault="00C54344" w:rsidP="00D26597">
            <w:r>
              <w:rPr>
                <w:rFonts w:hint="eastAsia"/>
              </w:rPr>
              <w:t>如果不截断，则仍然收取一个夜间计费单位的费用，但是下一个计费单位从满足一个夜间计费单位的时长处作为起计点。</w:t>
            </w:r>
          </w:p>
          <w:p w:rsidR="00C54344" w:rsidRDefault="00C54344" w:rsidP="00D26597">
            <w:r>
              <w:rPr>
                <w:rFonts w:hint="eastAsia"/>
              </w:rPr>
              <w:t>0</w:t>
            </w:r>
            <w:r>
              <w:rPr>
                <w:rFonts w:hint="eastAsia"/>
              </w:rPr>
              <w:t>为不截断，</w:t>
            </w:r>
            <w:r>
              <w:rPr>
                <w:rFonts w:hint="eastAsia"/>
              </w:rPr>
              <w:t>1</w:t>
            </w:r>
            <w:r>
              <w:rPr>
                <w:rFonts w:hint="eastAsia"/>
              </w:rPr>
              <w:t>为截断。</w:t>
            </w:r>
          </w:p>
        </w:tc>
      </w:tr>
    </w:tbl>
    <w:p w:rsidR="00B569F9" w:rsidRPr="00982992" w:rsidRDefault="00B569F9" w:rsidP="00B569F9"/>
    <w:p w:rsidR="00DF0676" w:rsidRDefault="00653264" w:rsidP="00DF0676">
      <w:pPr>
        <w:pStyle w:val="5"/>
      </w:pPr>
      <w:r>
        <w:rPr>
          <w:rFonts w:hint="eastAsia"/>
        </w:rPr>
        <w:t>按指定时间单位</w:t>
      </w:r>
      <w:r w:rsidR="00DF0676">
        <w:rPr>
          <w:rFonts w:hint="eastAsia"/>
        </w:rPr>
        <w:t>收费模式</w:t>
      </w:r>
    </w:p>
    <w:p w:rsidR="00575A5A" w:rsidRDefault="0080235D" w:rsidP="00D57691">
      <w:r>
        <w:rPr>
          <w:rFonts w:hint="eastAsia"/>
        </w:rPr>
        <w:t>此模式下的收费规则表中有效记录总共有</w:t>
      </w:r>
      <w:r w:rsidR="00466DAB">
        <w:rPr>
          <w:rFonts w:hint="eastAsia"/>
        </w:rPr>
        <w:t>7</w:t>
      </w:r>
      <w:r>
        <w:rPr>
          <w:rFonts w:hint="eastAsia"/>
        </w:rPr>
        <w:t>行，</w:t>
      </w:r>
      <w:r>
        <w:rPr>
          <w:rFonts w:hint="eastAsia"/>
        </w:rPr>
        <w:t xml:space="preserve"> Hours</w:t>
      </w:r>
      <w:r>
        <w:rPr>
          <w:rFonts w:hint="eastAsia"/>
        </w:rPr>
        <w:t>字段值的范围是：</w:t>
      </w:r>
      <w:r>
        <w:rPr>
          <w:rFonts w:hint="eastAsia"/>
        </w:rPr>
        <w:t>30</w:t>
      </w:r>
      <w:r>
        <w:rPr>
          <w:rFonts w:hint="eastAsia"/>
        </w:rPr>
        <w:t>、</w:t>
      </w:r>
      <w:r>
        <w:rPr>
          <w:rFonts w:hint="eastAsia"/>
        </w:rPr>
        <w:t>40</w:t>
      </w:r>
      <w:r>
        <w:rPr>
          <w:rFonts w:hint="eastAsia"/>
        </w:rPr>
        <w:t>、</w:t>
      </w:r>
      <w:r>
        <w:rPr>
          <w:rFonts w:hint="eastAsia"/>
        </w:rPr>
        <w:t>61</w:t>
      </w:r>
      <w:r>
        <w:rPr>
          <w:rFonts w:hint="eastAsia"/>
        </w:rPr>
        <w:t>、</w:t>
      </w:r>
      <w:r>
        <w:rPr>
          <w:rFonts w:hint="eastAsia"/>
        </w:rPr>
        <w:t>71</w:t>
      </w:r>
      <w:r>
        <w:rPr>
          <w:rFonts w:hint="eastAsia"/>
        </w:rPr>
        <w:t>、</w:t>
      </w:r>
      <w:r w:rsidR="00967759">
        <w:rPr>
          <w:rFonts w:hint="eastAsia"/>
        </w:rPr>
        <w:t>80</w:t>
      </w:r>
      <w:r w:rsidR="00967759">
        <w:rPr>
          <w:rFonts w:hint="eastAsia"/>
        </w:rPr>
        <w:t>、</w:t>
      </w:r>
      <w:r>
        <w:rPr>
          <w:rFonts w:hint="eastAsia"/>
        </w:rPr>
        <w:t>101</w:t>
      </w:r>
      <w:r>
        <w:rPr>
          <w:rFonts w:hint="eastAsia"/>
        </w:rPr>
        <w:t>、</w:t>
      </w:r>
      <w:r>
        <w:rPr>
          <w:rFonts w:hint="eastAsia"/>
        </w:rPr>
        <w:t>121</w:t>
      </w:r>
      <w:r>
        <w:rPr>
          <w:rFonts w:hint="eastAsia"/>
        </w:rPr>
        <w:t>。</w:t>
      </w:r>
      <w:r>
        <w:rPr>
          <w:rFonts w:hint="eastAsia"/>
        </w:rPr>
        <w:t>Hours</w:t>
      </w:r>
      <w:r>
        <w:rPr>
          <w:rFonts w:hint="eastAsia"/>
        </w:rPr>
        <w:t>为</w:t>
      </w:r>
      <w:r>
        <w:rPr>
          <w:rFonts w:hint="eastAsia"/>
        </w:rPr>
        <w:t>40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170C69" w:rsidRPr="008F2CF2" w:rsidRDefault="00170C69" w:rsidP="008F2CF2">
      <w:pPr>
        <w:rPr>
          <w:rFonts w:ascii="Consolas" w:hAnsi="Consolas" w:cs="Consolas"/>
          <w:b/>
          <w:sz w:val="18"/>
          <w:szCs w:val="18"/>
        </w:rPr>
      </w:pPr>
      <w:r w:rsidRPr="008F2CF2">
        <w:rPr>
          <w:rFonts w:ascii="Consolas" w:hAnsi="Consolas" w:cs="Consolas" w:hint="eastAsia"/>
          <w:b/>
          <w:sz w:val="18"/>
          <w:szCs w:val="18"/>
        </w:rPr>
        <w:t>Hours</w:t>
      </w:r>
      <w:r w:rsidRPr="008F2CF2">
        <w:rPr>
          <w:rFonts w:ascii="Consolas" w:hAnsi="Consolas" w:cs="Consolas" w:hint="eastAsia"/>
          <w:b/>
          <w:sz w:val="18"/>
          <w:szCs w:val="18"/>
        </w:rPr>
        <w:t>值对应的</w:t>
      </w:r>
      <w:r w:rsidRPr="008F2CF2">
        <w:rPr>
          <w:rFonts w:ascii="Consolas" w:hAnsi="Consolas" w:cs="Consolas" w:hint="eastAsia"/>
          <w:b/>
          <w:sz w:val="18"/>
          <w:szCs w:val="18"/>
        </w:rPr>
        <w:t>JE</w:t>
      </w:r>
      <w:r w:rsidRPr="008F2CF2">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170C69" w:rsidTr="00254B94">
        <w:tc>
          <w:tcPr>
            <w:tcW w:w="959" w:type="dxa"/>
          </w:tcPr>
          <w:p w:rsidR="00170C69" w:rsidRPr="00143A39" w:rsidRDefault="00170C69" w:rsidP="00254B94">
            <w:pPr>
              <w:rPr>
                <w:b/>
              </w:rPr>
            </w:pPr>
            <w:r w:rsidRPr="00143A39">
              <w:rPr>
                <w:rFonts w:hint="eastAsia"/>
                <w:b/>
              </w:rPr>
              <w:t>Hours</w:t>
            </w:r>
          </w:p>
        </w:tc>
        <w:tc>
          <w:tcPr>
            <w:tcW w:w="7563" w:type="dxa"/>
          </w:tcPr>
          <w:p w:rsidR="00170C69" w:rsidRPr="00143A39" w:rsidRDefault="00170C69" w:rsidP="00254B94">
            <w:pPr>
              <w:rPr>
                <w:b/>
              </w:rPr>
            </w:pPr>
            <w:r w:rsidRPr="00143A39">
              <w:rPr>
                <w:rFonts w:hint="eastAsia"/>
                <w:b/>
              </w:rPr>
              <w:t>JE</w:t>
            </w:r>
          </w:p>
        </w:tc>
      </w:tr>
      <w:tr w:rsidR="00C54344" w:rsidTr="00254B94">
        <w:tc>
          <w:tcPr>
            <w:tcW w:w="959" w:type="dxa"/>
          </w:tcPr>
          <w:p w:rsidR="00C54344" w:rsidRPr="00143A39" w:rsidRDefault="00C54344" w:rsidP="00254B94">
            <w:pPr>
              <w:rPr>
                <w:b/>
              </w:rPr>
            </w:pPr>
            <w:r w:rsidRPr="00143A39">
              <w:rPr>
                <w:rFonts w:hint="eastAsia"/>
                <w:b/>
              </w:rPr>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Pr="00143A39" w:rsidRDefault="00C54344" w:rsidP="00254B94">
            <w:pPr>
              <w:rPr>
                <w:b/>
              </w:rPr>
            </w:pPr>
            <w:r>
              <w:rPr>
                <w:rFonts w:hint="eastAsia"/>
                <w:b/>
              </w:rPr>
              <w:t>61</w:t>
            </w:r>
          </w:p>
        </w:tc>
        <w:tc>
          <w:tcPr>
            <w:tcW w:w="7563" w:type="dxa"/>
          </w:tcPr>
          <w:p w:rsidR="00C54344" w:rsidRDefault="00C54344" w:rsidP="00254B94">
            <w:r>
              <w:rPr>
                <w:rFonts w:hint="eastAsia"/>
              </w:rPr>
              <w:t>多长时间</w:t>
            </w:r>
            <w:r>
              <w:rPr>
                <w:rFonts w:hint="eastAsia"/>
              </w:rPr>
              <w:t>(</w:t>
            </w:r>
            <w:r>
              <w:rPr>
                <w:rFonts w:hint="eastAsia"/>
              </w:rPr>
              <w:t>分钟</w:t>
            </w:r>
            <w:r>
              <w:rPr>
                <w:rFonts w:hint="eastAsia"/>
              </w:rPr>
              <w:t>)</w:t>
            </w:r>
            <w:r>
              <w:rPr>
                <w:rFonts w:hint="eastAsia"/>
              </w:rPr>
              <w:t>作为一个计费单位。</w:t>
            </w:r>
          </w:p>
        </w:tc>
      </w:tr>
      <w:tr w:rsidR="00C54344" w:rsidTr="00254B94">
        <w:tc>
          <w:tcPr>
            <w:tcW w:w="959" w:type="dxa"/>
          </w:tcPr>
          <w:p w:rsidR="00C54344" w:rsidRDefault="00C54344" w:rsidP="00254B94">
            <w:pPr>
              <w:rPr>
                <w:b/>
              </w:rPr>
            </w:pPr>
            <w:r>
              <w:rPr>
                <w:rFonts w:hint="eastAsia"/>
                <w:b/>
              </w:rPr>
              <w:t>71</w:t>
            </w:r>
          </w:p>
        </w:tc>
        <w:tc>
          <w:tcPr>
            <w:tcW w:w="7563" w:type="dxa"/>
          </w:tcPr>
          <w:p w:rsidR="00C54344" w:rsidRDefault="00C54344" w:rsidP="00254B94">
            <w:r>
              <w:rPr>
                <w:rFonts w:hint="eastAsia"/>
              </w:rPr>
              <w:t>每个计费单位应收取的金额。</w:t>
            </w:r>
          </w:p>
        </w:tc>
      </w:tr>
      <w:tr w:rsidR="00C54344" w:rsidTr="00254B94">
        <w:tc>
          <w:tcPr>
            <w:tcW w:w="959" w:type="dxa"/>
          </w:tcPr>
          <w:p w:rsidR="00C54344" w:rsidRPr="00143A39" w:rsidRDefault="00C54344" w:rsidP="00254B94">
            <w:pPr>
              <w:rPr>
                <w:b/>
              </w:rPr>
            </w:pPr>
            <w:r>
              <w:rPr>
                <w:rFonts w:hint="eastAsia"/>
                <w:b/>
              </w:rPr>
              <w:t>80</w:t>
            </w:r>
          </w:p>
        </w:tc>
        <w:tc>
          <w:tcPr>
            <w:tcW w:w="7563" w:type="dxa"/>
          </w:tcPr>
          <w:p w:rsidR="00C54344" w:rsidRDefault="00C54344" w:rsidP="00254B94">
            <w:r>
              <w:rPr>
                <w:rFonts w:hint="eastAsia"/>
              </w:rPr>
              <w:t>停车时间跨过</w:t>
            </w:r>
            <w:r>
              <w:rPr>
                <w:rFonts w:hint="eastAsia"/>
              </w:rPr>
              <w:t>0</w:t>
            </w:r>
            <w:r>
              <w:rPr>
                <w:rFonts w:hint="eastAsia"/>
              </w:rPr>
              <w:t>点后加收的金额。</w:t>
            </w:r>
          </w:p>
        </w:tc>
      </w:tr>
      <w:tr w:rsidR="00C54344" w:rsidTr="00254B94">
        <w:tc>
          <w:tcPr>
            <w:tcW w:w="959" w:type="dxa"/>
          </w:tcPr>
          <w:p w:rsidR="00C54344" w:rsidRDefault="00C54344" w:rsidP="00254B94">
            <w:pPr>
              <w:rPr>
                <w:b/>
              </w:rPr>
            </w:pPr>
            <w:r>
              <w:rPr>
                <w:rFonts w:hint="eastAsia"/>
                <w:b/>
              </w:rPr>
              <w:t>101</w:t>
            </w:r>
          </w:p>
        </w:tc>
        <w:tc>
          <w:tcPr>
            <w:tcW w:w="7563" w:type="dxa"/>
          </w:tcPr>
          <w:p w:rsidR="00C54344" w:rsidRDefault="006C2EBA" w:rsidP="00254B94">
            <w:r>
              <w:rPr>
                <w:rFonts w:hint="eastAsia"/>
              </w:rPr>
              <w:t>首计时单位应收的金额。</w:t>
            </w:r>
          </w:p>
        </w:tc>
      </w:tr>
      <w:tr w:rsidR="00C54344" w:rsidTr="00254B94">
        <w:tc>
          <w:tcPr>
            <w:tcW w:w="959" w:type="dxa"/>
          </w:tcPr>
          <w:p w:rsidR="00C54344" w:rsidRDefault="00C54344" w:rsidP="00254B94">
            <w:pPr>
              <w:rPr>
                <w:b/>
              </w:rPr>
            </w:pPr>
            <w:r>
              <w:rPr>
                <w:rFonts w:hint="eastAsia"/>
                <w:b/>
              </w:rPr>
              <w:lastRenderedPageBreak/>
              <w:t>121</w:t>
            </w:r>
          </w:p>
        </w:tc>
        <w:tc>
          <w:tcPr>
            <w:tcW w:w="7563" w:type="dxa"/>
          </w:tcPr>
          <w:p w:rsidR="00C54344" w:rsidRDefault="006C2EBA" w:rsidP="00170C69">
            <w:r>
              <w:rPr>
                <w:rFonts w:hint="eastAsia"/>
              </w:rPr>
              <w:t>首计时单位时长</w:t>
            </w:r>
            <w:r>
              <w:rPr>
                <w:rFonts w:hint="eastAsia"/>
              </w:rPr>
              <w:t>(</w:t>
            </w:r>
            <w:r>
              <w:rPr>
                <w:rFonts w:hint="eastAsia"/>
              </w:rPr>
              <w:t>分钟</w:t>
            </w:r>
            <w:r>
              <w:rPr>
                <w:rFonts w:hint="eastAsia"/>
              </w:rPr>
              <w:t>)</w:t>
            </w:r>
            <w:r>
              <w:rPr>
                <w:rFonts w:hint="eastAsia"/>
              </w:rPr>
              <w:t>。</w:t>
            </w:r>
          </w:p>
        </w:tc>
      </w:tr>
    </w:tbl>
    <w:p w:rsidR="00170C69" w:rsidRPr="00575A5A" w:rsidRDefault="00170C69" w:rsidP="00170C69"/>
    <w:p w:rsidR="00DF0676" w:rsidRDefault="00DF0676" w:rsidP="00DF0676">
      <w:pPr>
        <w:pStyle w:val="5"/>
      </w:pPr>
      <w:r>
        <w:rPr>
          <w:rFonts w:hint="eastAsia"/>
        </w:rPr>
        <w:t>按次收费模式</w:t>
      </w:r>
    </w:p>
    <w:p w:rsidR="00986E49" w:rsidRDefault="00986E49" w:rsidP="00614477">
      <w:r>
        <w:rPr>
          <w:rFonts w:hint="eastAsia"/>
        </w:rPr>
        <w:t>此模式下的收费规则表中有效记录总共有</w:t>
      </w:r>
      <w:r w:rsidR="008E78E4">
        <w:rPr>
          <w:rFonts w:hint="eastAsia"/>
        </w:rPr>
        <w:t>1</w:t>
      </w:r>
      <w:r>
        <w:rPr>
          <w:rFonts w:hint="eastAsia"/>
        </w:rPr>
        <w:t>行，</w:t>
      </w:r>
      <w:r>
        <w:rPr>
          <w:rFonts w:hint="eastAsia"/>
        </w:rPr>
        <w:t xml:space="preserve"> Hours</w:t>
      </w:r>
      <w:r>
        <w:rPr>
          <w:rFonts w:hint="eastAsia"/>
        </w:rPr>
        <w:t>字段值的范围是：</w:t>
      </w:r>
      <w:r>
        <w:rPr>
          <w:rFonts w:hint="eastAsia"/>
        </w:rPr>
        <w:t>40</w:t>
      </w:r>
      <w:r>
        <w:rPr>
          <w:rFonts w:hint="eastAsia"/>
        </w:rPr>
        <w:t>。</w:t>
      </w:r>
      <w:r>
        <w:rPr>
          <w:rFonts w:hint="eastAsia"/>
        </w:rPr>
        <w:t>Hours</w:t>
      </w:r>
      <w:r>
        <w:rPr>
          <w:rFonts w:hint="eastAsia"/>
        </w:rPr>
        <w:t>为</w:t>
      </w:r>
      <w:r>
        <w:rPr>
          <w:rFonts w:hint="eastAsia"/>
        </w:rPr>
        <w:t>40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986E49" w:rsidRPr="00575A5A" w:rsidRDefault="00986E49" w:rsidP="0080235D"/>
    <w:p w:rsidR="00514E66" w:rsidRDefault="00514E66" w:rsidP="00514E66">
      <w:pPr>
        <w:pStyle w:val="3"/>
      </w:pPr>
      <w:r>
        <w:rPr>
          <w:rFonts w:hint="eastAsia"/>
        </w:rPr>
        <w:t>获取接口</w:t>
      </w:r>
    </w:p>
    <w:p w:rsidR="00514E66" w:rsidRPr="00E47307" w:rsidRDefault="00514E66" w:rsidP="00514E66">
      <w:pPr>
        <w:rPr>
          <w:b/>
        </w:rPr>
      </w:pPr>
      <w:r w:rsidRPr="00E47307">
        <w:rPr>
          <w:rFonts w:hint="eastAsia"/>
          <w:b/>
        </w:rPr>
        <w:t>url:</w:t>
      </w:r>
    </w:p>
    <w:p w:rsidR="00514E66" w:rsidRPr="008510B3" w:rsidRDefault="005446D3"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0"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Get</w:t>
      </w:r>
      <w:r w:rsidR="00A63AED">
        <w:rPr>
          <w:rStyle w:val="af7"/>
          <w:rFonts w:hint="eastAsia"/>
        </w:rPr>
        <w:t>ChargeRules</w:t>
      </w:r>
    </w:p>
    <w:p w:rsidR="00514E66" w:rsidRDefault="00514E66" w:rsidP="00514E66">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890007" w:rsidRDefault="00890007" w:rsidP="00890007">
      <w:pPr>
        <w:pStyle w:val="3"/>
      </w:pPr>
      <w:r>
        <w:rPr>
          <w:rFonts w:hint="eastAsia"/>
        </w:rPr>
        <w:t>按</w:t>
      </w:r>
      <w:r>
        <w:rPr>
          <w:rFonts w:hint="eastAsia"/>
        </w:rPr>
        <w:t>ID</w:t>
      </w:r>
      <w:r>
        <w:rPr>
          <w:rFonts w:hint="eastAsia"/>
        </w:rPr>
        <w:t>获取接口</w:t>
      </w:r>
    </w:p>
    <w:p w:rsidR="00890007" w:rsidRPr="00E47307" w:rsidRDefault="00890007" w:rsidP="00890007">
      <w:pPr>
        <w:rPr>
          <w:b/>
        </w:rPr>
      </w:pPr>
      <w:r w:rsidRPr="00E47307">
        <w:rPr>
          <w:rFonts w:hint="eastAsia"/>
          <w:b/>
        </w:rPr>
        <w:t>url:</w:t>
      </w:r>
    </w:p>
    <w:p w:rsidR="00890007" w:rsidRPr="008510B3" w:rsidRDefault="005446D3"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1" w:history="1">
        <w:r w:rsidR="00890007" w:rsidRPr="00506A16">
          <w:rPr>
            <w:rStyle w:val="af7"/>
          </w:rPr>
          <w:t>http://192</w:t>
        </w:r>
      </w:hyperlink>
      <w:r w:rsidR="00890007">
        <w:rPr>
          <w:rStyle w:val="af7"/>
        </w:rPr>
        <w:t>.168.2.158</w:t>
      </w:r>
      <w:r w:rsidR="00890007" w:rsidRPr="008510B3">
        <w:rPr>
          <w:rStyle w:val="af7"/>
        </w:rPr>
        <w:t>:9000/ParkAPI/</w:t>
      </w:r>
      <w:r w:rsidR="00890007" w:rsidRPr="00890007">
        <w:rPr>
          <w:rStyle w:val="af7"/>
        </w:rPr>
        <w:t>GetChargeRules</w:t>
      </w:r>
      <w:r w:rsidR="00890007" w:rsidRPr="00890007">
        <w:rPr>
          <w:rStyle w:val="af7"/>
          <w:rFonts w:hint="eastAsia"/>
        </w:rPr>
        <w:t xml:space="preserve"> </w:t>
      </w:r>
      <w:r w:rsidR="00890007">
        <w:rPr>
          <w:rStyle w:val="af7"/>
          <w:rFonts w:hint="eastAsia"/>
        </w:rPr>
        <w:t>ByID</w:t>
      </w:r>
    </w:p>
    <w:p w:rsidR="00890007" w:rsidRDefault="00890007" w:rsidP="0089000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890007" w:rsidRDefault="00890007" w:rsidP="00890007">
      <w:pPr>
        <w:pStyle w:val="3"/>
      </w:pPr>
      <w:r>
        <w:rPr>
          <w:rFonts w:hint="eastAsia"/>
        </w:rPr>
        <w:t>按</w:t>
      </w:r>
      <w:r>
        <w:rPr>
          <w:rFonts w:hint="eastAsia"/>
        </w:rPr>
        <w:t>ID</w:t>
      </w:r>
      <w:r>
        <w:rPr>
          <w:rFonts w:hint="eastAsia"/>
        </w:rPr>
        <w:t>列表获取接口</w:t>
      </w:r>
    </w:p>
    <w:p w:rsidR="00890007" w:rsidRPr="00E47307" w:rsidRDefault="00890007" w:rsidP="00890007">
      <w:pPr>
        <w:rPr>
          <w:b/>
        </w:rPr>
      </w:pPr>
      <w:r w:rsidRPr="00E47307">
        <w:rPr>
          <w:rFonts w:hint="eastAsia"/>
          <w:b/>
        </w:rPr>
        <w:t>url:</w:t>
      </w:r>
    </w:p>
    <w:p w:rsidR="00890007" w:rsidRPr="008510B3" w:rsidRDefault="005446D3"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2" w:history="1">
        <w:r w:rsidR="00890007" w:rsidRPr="00506A16">
          <w:rPr>
            <w:rStyle w:val="af7"/>
          </w:rPr>
          <w:t>http://192</w:t>
        </w:r>
      </w:hyperlink>
      <w:r w:rsidR="00890007">
        <w:rPr>
          <w:rStyle w:val="af7"/>
        </w:rPr>
        <w:t>.168.2.158</w:t>
      </w:r>
      <w:r w:rsidR="00890007" w:rsidRPr="008510B3">
        <w:rPr>
          <w:rStyle w:val="af7"/>
        </w:rPr>
        <w:t>:9000/ParkAPI/</w:t>
      </w:r>
      <w:r w:rsidR="00890007" w:rsidRPr="00890007">
        <w:rPr>
          <w:rStyle w:val="af7"/>
        </w:rPr>
        <w:t>GetChargeRules</w:t>
      </w:r>
      <w:r w:rsidR="00890007">
        <w:rPr>
          <w:rStyle w:val="af7"/>
          <w:rFonts w:hint="eastAsia"/>
        </w:rPr>
        <w:t>ByIDList</w:t>
      </w:r>
    </w:p>
    <w:p w:rsidR="007A5F27" w:rsidRDefault="00890007"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ChargeRules</w:t>
      </w:r>
      <w:r w:rsidR="007A5F27">
        <w:rPr>
          <w:rStyle w:val="af7"/>
          <w:rFonts w:hint="eastAsia"/>
        </w:rPr>
        <w:t>Distinct</w:t>
      </w:r>
    </w:p>
    <w:p w:rsidR="00890007"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514E66" w:rsidRDefault="00514E66" w:rsidP="00514E66">
      <w:pPr>
        <w:pStyle w:val="3"/>
      </w:pPr>
      <w:r>
        <w:rPr>
          <w:rFonts w:hint="eastAsia"/>
        </w:rPr>
        <w:t>添加接口</w:t>
      </w:r>
    </w:p>
    <w:p w:rsidR="00514E66" w:rsidRPr="00E47307" w:rsidRDefault="00514E66" w:rsidP="00514E66">
      <w:pPr>
        <w:rPr>
          <w:b/>
        </w:rPr>
      </w:pPr>
      <w:r w:rsidRPr="00E47307">
        <w:rPr>
          <w:rFonts w:hint="eastAsia"/>
          <w:b/>
        </w:rPr>
        <w:t>url:</w:t>
      </w:r>
    </w:p>
    <w:p w:rsidR="00514E66" w:rsidRPr="008510B3" w:rsidRDefault="005446D3"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4"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Add</w:t>
      </w:r>
      <w:r w:rsidR="00A63AED">
        <w:rPr>
          <w:rStyle w:val="af7"/>
        </w:rPr>
        <w:t>ChargeRules</w:t>
      </w:r>
    </w:p>
    <w:p w:rsidR="008200FF" w:rsidRDefault="00514E66"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5"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ChargeRules</w:t>
      </w:r>
      <w:r w:rsidR="008200FF">
        <w:rPr>
          <w:rStyle w:val="af7"/>
          <w:rFonts w:hint="eastAsia"/>
        </w:rPr>
        <w:t>List</w:t>
      </w:r>
    </w:p>
    <w:p w:rsidR="00514E66" w:rsidRDefault="008200FF" w:rsidP="008200FF">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14E66" w:rsidRDefault="00514E66" w:rsidP="00514E66">
      <w:pPr>
        <w:pStyle w:val="3"/>
      </w:pPr>
      <w:r>
        <w:rPr>
          <w:rFonts w:hint="eastAsia"/>
        </w:rPr>
        <w:t>修改接口</w:t>
      </w:r>
    </w:p>
    <w:p w:rsidR="00514E66" w:rsidRPr="00E47307" w:rsidRDefault="00514E66" w:rsidP="00514E66">
      <w:pPr>
        <w:rPr>
          <w:b/>
        </w:rPr>
      </w:pPr>
      <w:r w:rsidRPr="00E47307">
        <w:rPr>
          <w:rFonts w:hint="eastAsia"/>
          <w:b/>
        </w:rPr>
        <w:t>url:</w:t>
      </w:r>
    </w:p>
    <w:p w:rsidR="00514E66" w:rsidRPr="008510B3" w:rsidRDefault="005446D3"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6"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Update</w:t>
      </w:r>
      <w:r w:rsidR="00A63AED">
        <w:rPr>
          <w:rStyle w:val="af7"/>
        </w:rPr>
        <w:t>ChargeRules</w:t>
      </w:r>
    </w:p>
    <w:p w:rsidR="007B2EA8" w:rsidRDefault="00514E66"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ChargeRules</w:t>
      </w:r>
      <w:r w:rsidR="007B2EA8">
        <w:rPr>
          <w:rStyle w:val="af7"/>
          <w:rFonts w:hint="eastAsia"/>
        </w:rPr>
        <w:t>List</w:t>
      </w:r>
    </w:p>
    <w:p w:rsidR="00514E66"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14E66" w:rsidRPr="00B5638D" w:rsidRDefault="00514E66" w:rsidP="00514E66">
      <w:pPr>
        <w:pStyle w:val="3"/>
      </w:pPr>
      <w:r>
        <w:rPr>
          <w:rFonts w:hint="eastAsia"/>
        </w:rPr>
        <w:t>删除接口</w:t>
      </w:r>
    </w:p>
    <w:p w:rsidR="00514E66" w:rsidRPr="00E47307" w:rsidRDefault="00514E66" w:rsidP="00514E66">
      <w:pPr>
        <w:rPr>
          <w:b/>
        </w:rPr>
      </w:pPr>
      <w:r w:rsidRPr="00E47307">
        <w:rPr>
          <w:rFonts w:hint="eastAsia"/>
          <w:b/>
        </w:rPr>
        <w:t>url:</w:t>
      </w:r>
    </w:p>
    <w:p w:rsidR="00514E66" w:rsidRPr="008510B3" w:rsidRDefault="005446D3"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8"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Delete</w:t>
      </w:r>
      <w:r w:rsidR="00A63AED">
        <w:rPr>
          <w:rStyle w:val="af7"/>
        </w:rPr>
        <w:t>ChargeRules</w:t>
      </w:r>
    </w:p>
    <w:p w:rsidR="00514E66" w:rsidRDefault="00514E66" w:rsidP="00514E66">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14E66" w:rsidRDefault="00514E66" w:rsidP="00514E66">
      <w:pPr>
        <w:pStyle w:val="3"/>
      </w:pPr>
      <w:r>
        <w:rPr>
          <w:rFonts w:hint="eastAsia"/>
        </w:rPr>
        <w:t>修改个别字段接口</w:t>
      </w:r>
    </w:p>
    <w:p w:rsidR="00514E66" w:rsidRPr="00E47307" w:rsidRDefault="00514E66" w:rsidP="00514E66">
      <w:pPr>
        <w:rPr>
          <w:b/>
        </w:rPr>
      </w:pPr>
      <w:r w:rsidRPr="00E47307">
        <w:rPr>
          <w:rFonts w:hint="eastAsia"/>
          <w:b/>
        </w:rPr>
        <w:t>url:</w:t>
      </w:r>
    </w:p>
    <w:p w:rsidR="00514E66" w:rsidRPr="008510B3" w:rsidRDefault="005446D3"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9"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Update</w:t>
      </w:r>
      <w:r w:rsidR="00A63AED">
        <w:rPr>
          <w:rStyle w:val="af7"/>
        </w:rPr>
        <w:t>ChargeRules</w:t>
      </w:r>
      <w:r w:rsidR="00514E66">
        <w:rPr>
          <w:rStyle w:val="af7"/>
          <w:rFonts w:hint="eastAsia"/>
        </w:rPr>
        <w:t>Fields</w:t>
      </w:r>
    </w:p>
    <w:p w:rsidR="00514E66" w:rsidRDefault="00514E66" w:rsidP="00514E6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14E66" w:rsidRPr="00B5638D" w:rsidRDefault="00514E66" w:rsidP="00514E66">
      <w:pPr>
        <w:pStyle w:val="3"/>
      </w:pPr>
      <w:r>
        <w:rPr>
          <w:rFonts w:hint="eastAsia"/>
        </w:rPr>
        <w:t>按条件删除接口</w:t>
      </w:r>
    </w:p>
    <w:p w:rsidR="00514E66" w:rsidRPr="00E47307" w:rsidRDefault="00514E66" w:rsidP="00514E66">
      <w:pPr>
        <w:rPr>
          <w:b/>
        </w:rPr>
      </w:pPr>
      <w:r w:rsidRPr="00E47307">
        <w:rPr>
          <w:rFonts w:hint="eastAsia"/>
          <w:b/>
        </w:rPr>
        <w:t>url:</w:t>
      </w:r>
    </w:p>
    <w:p w:rsidR="00514E66" w:rsidRPr="008510B3" w:rsidRDefault="005446D3"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0"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Delete</w:t>
      </w:r>
      <w:r w:rsidR="00A63AED">
        <w:rPr>
          <w:rStyle w:val="af7"/>
        </w:rPr>
        <w:t>ChargeRules</w:t>
      </w:r>
      <w:r w:rsidR="00514E66">
        <w:rPr>
          <w:rStyle w:val="af7"/>
          <w:rFonts w:hint="eastAsia"/>
        </w:rPr>
        <w:t>By</w:t>
      </w:r>
    </w:p>
    <w:p w:rsidR="00514E66" w:rsidRDefault="00514E66" w:rsidP="00514E66">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890007" w:rsidRPr="00B5638D" w:rsidRDefault="00890007" w:rsidP="00890007">
      <w:pPr>
        <w:pStyle w:val="3"/>
      </w:pPr>
      <w:r>
        <w:rPr>
          <w:rFonts w:hint="eastAsia"/>
        </w:rPr>
        <w:t>按</w:t>
      </w:r>
      <w:r>
        <w:rPr>
          <w:rFonts w:hint="eastAsia"/>
        </w:rPr>
        <w:t>ID</w:t>
      </w:r>
      <w:r>
        <w:rPr>
          <w:rFonts w:hint="eastAsia"/>
        </w:rPr>
        <w:t>删除接口</w:t>
      </w:r>
    </w:p>
    <w:p w:rsidR="00890007" w:rsidRPr="00E47307" w:rsidRDefault="00890007" w:rsidP="00890007">
      <w:pPr>
        <w:rPr>
          <w:b/>
        </w:rPr>
      </w:pPr>
      <w:r w:rsidRPr="00E47307">
        <w:rPr>
          <w:rFonts w:hint="eastAsia"/>
          <w:b/>
        </w:rPr>
        <w:t>url:</w:t>
      </w:r>
    </w:p>
    <w:p w:rsidR="00890007" w:rsidRPr="008510B3" w:rsidRDefault="005446D3"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1" w:history="1">
        <w:r w:rsidR="00890007" w:rsidRPr="00506A16">
          <w:rPr>
            <w:rStyle w:val="af7"/>
          </w:rPr>
          <w:t>http://192</w:t>
        </w:r>
      </w:hyperlink>
      <w:r w:rsidR="00890007">
        <w:rPr>
          <w:rStyle w:val="af7"/>
        </w:rPr>
        <w:t>.168.2.158</w:t>
      </w:r>
      <w:r w:rsidR="00890007" w:rsidRPr="008510B3">
        <w:rPr>
          <w:rStyle w:val="af7"/>
        </w:rPr>
        <w:t>:9000/ParkAPI/</w:t>
      </w:r>
      <w:r w:rsidR="00890007">
        <w:rPr>
          <w:rStyle w:val="af7"/>
          <w:rFonts w:hint="eastAsia"/>
        </w:rPr>
        <w:t>Delete</w:t>
      </w:r>
      <w:r w:rsidR="00890007">
        <w:rPr>
          <w:rStyle w:val="af7"/>
        </w:rPr>
        <w:t>ChargeRules</w:t>
      </w:r>
      <w:r w:rsidR="00890007">
        <w:rPr>
          <w:rStyle w:val="af7"/>
          <w:rFonts w:hint="eastAsia"/>
        </w:rPr>
        <w:t>ByID</w:t>
      </w:r>
    </w:p>
    <w:p w:rsidR="00890007" w:rsidRDefault="00890007" w:rsidP="0089000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890007" w:rsidRPr="00B5638D" w:rsidRDefault="00890007" w:rsidP="00890007">
      <w:pPr>
        <w:pStyle w:val="3"/>
      </w:pPr>
      <w:r>
        <w:rPr>
          <w:rFonts w:hint="eastAsia"/>
        </w:rPr>
        <w:t>按</w:t>
      </w:r>
      <w:r>
        <w:rPr>
          <w:rFonts w:hint="eastAsia"/>
        </w:rPr>
        <w:t>ID</w:t>
      </w:r>
      <w:r>
        <w:rPr>
          <w:rFonts w:hint="eastAsia"/>
        </w:rPr>
        <w:t>列表删除接口</w:t>
      </w:r>
    </w:p>
    <w:p w:rsidR="00890007" w:rsidRPr="00E47307" w:rsidRDefault="00890007" w:rsidP="00890007">
      <w:pPr>
        <w:rPr>
          <w:b/>
        </w:rPr>
      </w:pPr>
      <w:r w:rsidRPr="00E47307">
        <w:rPr>
          <w:rFonts w:hint="eastAsia"/>
          <w:b/>
        </w:rPr>
        <w:t>url:</w:t>
      </w:r>
    </w:p>
    <w:p w:rsidR="00890007" w:rsidRPr="008510B3" w:rsidRDefault="005446D3"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2" w:history="1">
        <w:r w:rsidR="00890007" w:rsidRPr="00506A16">
          <w:rPr>
            <w:rStyle w:val="af7"/>
          </w:rPr>
          <w:t>http://192</w:t>
        </w:r>
      </w:hyperlink>
      <w:r w:rsidR="00890007">
        <w:rPr>
          <w:rStyle w:val="af7"/>
        </w:rPr>
        <w:t>.168.2.158</w:t>
      </w:r>
      <w:r w:rsidR="00890007" w:rsidRPr="008510B3">
        <w:rPr>
          <w:rStyle w:val="af7"/>
        </w:rPr>
        <w:t>:9000/ParkAPI/</w:t>
      </w:r>
      <w:r w:rsidR="00890007">
        <w:rPr>
          <w:rStyle w:val="af7"/>
          <w:rFonts w:hint="eastAsia"/>
        </w:rPr>
        <w:t>Delete</w:t>
      </w:r>
      <w:r w:rsidR="00890007">
        <w:rPr>
          <w:rStyle w:val="af7"/>
        </w:rPr>
        <w:t>ChargeRules</w:t>
      </w:r>
      <w:r w:rsidR="00890007">
        <w:rPr>
          <w:rStyle w:val="af7"/>
          <w:rFonts w:hint="eastAsia"/>
        </w:rPr>
        <w:t>ByIDList</w:t>
      </w:r>
    </w:p>
    <w:p w:rsidR="00C31D86" w:rsidRDefault="0089000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lastRenderedPageBreak/>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ChargeRules</w:t>
      </w:r>
    </w:p>
    <w:p w:rsidR="00890007"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866502" w:rsidRDefault="00866502" w:rsidP="00866502">
      <w:pPr>
        <w:pStyle w:val="3"/>
      </w:pPr>
      <w:r>
        <w:rPr>
          <w:rFonts w:hint="eastAsia"/>
        </w:rPr>
        <w:t>获取收费规则加载到设备的命令数据接口</w:t>
      </w:r>
    </w:p>
    <w:p w:rsidR="00866502" w:rsidRPr="00E47307" w:rsidRDefault="00866502" w:rsidP="00866502">
      <w:pPr>
        <w:rPr>
          <w:b/>
        </w:rPr>
      </w:pPr>
      <w:r w:rsidRPr="00E47307">
        <w:rPr>
          <w:rFonts w:hint="eastAsia"/>
          <w:b/>
        </w:rPr>
        <w:t>url:</w:t>
      </w:r>
    </w:p>
    <w:p w:rsidR="00866502" w:rsidRPr="008510B3" w:rsidRDefault="005446D3" w:rsidP="008665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4" w:history="1">
        <w:r w:rsidR="00866502" w:rsidRPr="00506A16">
          <w:rPr>
            <w:rStyle w:val="af7"/>
          </w:rPr>
          <w:t>http://192</w:t>
        </w:r>
      </w:hyperlink>
      <w:r w:rsidR="00866502">
        <w:rPr>
          <w:rStyle w:val="af7"/>
        </w:rPr>
        <w:t>.168.2.158</w:t>
      </w:r>
      <w:r w:rsidR="00866502" w:rsidRPr="008510B3">
        <w:rPr>
          <w:rStyle w:val="af7"/>
        </w:rPr>
        <w:t>:9000/ParkAPI/</w:t>
      </w:r>
      <w:r w:rsidR="00866502" w:rsidRPr="00866502">
        <w:rPr>
          <w:rStyle w:val="af7"/>
        </w:rPr>
        <w:t>GetChargeRuleCommandByStationId</w:t>
      </w:r>
    </w:p>
    <w:p w:rsidR="00866502" w:rsidRPr="005879B3" w:rsidRDefault="00866502" w:rsidP="00866502">
      <w:pPr>
        <w:rPr>
          <w:b/>
        </w:rPr>
      </w:pPr>
      <w:r w:rsidRPr="00E47307">
        <w:rPr>
          <w:b/>
        </w:rPr>
        <w:t>HTTP</w:t>
      </w:r>
      <w:r w:rsidRPr="00E47307">
        <w:rPr>
          <w:rFonts w:hint="eastAsia"/>
          <w:b/>
        </w:rPr>
        <w:t>请求</w:t>
      </w:r>
      <w:r w:rsidRPr="00E47307">
        <w:rPr>
          <w:b/>
        </w:rPr>
        <w:t>方式</w:t>
      </w:r>
      <w:r w:rsidRPr="00E47307">
        <w:rPr>
          <w:rFonts w:hint="eastAsia"/>
          <w:b/>
        </w:rPr>
        <w:t>：</w:t>
      </w:r>
    </w:p>
    <w:p w:rsidR="00866502" w:rsidRDefault="00866502" w:rsidP="00866502">
      <w:r>
        <w:t>POST</w:t>
      </w:r>
      <w:r>
        <w:rPr>
          <w:rFonts w:hint="eastAsia"/>
        </w:rPr>
        <w:t>，</w:t>
      </w:r>
      <w:r>
        <w:rPr>
          <w:rFonts w:hint="eastAsia"/>
        </w:rPr>
        <w:t>GET</w:t>
      </w:r>
    </w:p>
    <w:p w:rsidR="00866502" w:rsidRDefault="00866502" w:rsidP="0086650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66502" w:rsidTr="00866502">
        <w:tc>
          <w:tcPr>
            <w:tcW w:w="1809" w:type="dxa"/>
            <w:shd w:val="clear" w:color="auto" w:fill="B8CCE4"/>
          </w:tcPr>
          <w:p w:rsidR="00866502" w:rsidRDefault="00866502" w:rsidP="00866502">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66502" w:rsidRDefault="00866502" w:rsidP="0086650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66502" w:rsidRDefault="00866502" w:rsidP="0086650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66502" w:rsidRDefault="00866502" w:rsidP="00866502">
            <w:pPr>
              <w:spacing w:line="264" w:lineRule="auto"/>
              <w:rPr>
                <w:rFonts w:ascii="Consolas" w:hAnsi="Consolas" w:cs="Consolas"/>
              </w:rPr>
            </w:pPr>
            <w:r>
              <w:rPr>
                <w:rFonts w:ascii="Consolas" w:hAnsi="Consolas" w:cs="Consolas" w:hint="eastAsia"/>
              </w:rPr>
              <w:t>说明</w:t>
            </w:r>
          </w:p>
        </w:tc>
      </w:tr>
      <w:tr w:rsidR="00866502" w:rsidTr="00866502">
        <w:tc>
          <w:tcPr>
            <w:tcW w:w="1809" w:type="dxa"/>
          </w:tcPr>
          <w:p w:rsidR="00866502" w:rsidRPr="00EC78A7" w:rsidRDefault="00866502" w:rsidP="00866502">
            <w:pPr>
              <w:spacing w:line="264" w:lineRule="auto"/>
              <w:rPr>
                <w:b/>
                <w:kern w:val="2"/>
              </w:rPr>
            </w:pPr>
            <w:r w:rsidRPr="00EC78A7">
              <w:rPr>
                <w:b/>
                <w:kern w:val="2"/>
              </w:rPr>
              <w:t>token</w:t>
            </w:r>
          </w:p>
        </w:tc>
        <w:tc>
          <w:tcPr>
            <w:tcW w:w="1024" w:type="dxa"/>
          </w:tcPr>
          <w:p w:rsidR="00866502" w:rsidRPr="00E00670" w:rsidRDefault="00866502" w:rsidP="0086650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66502" w:rsidRPr="00E00670" w:rsidRDefault="00866502" w:rsidP="0086650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66502" w:rsidRPr="00E00670" w:rsidRDefault="00866502" w:rsidP="0086650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66502" w:rsidTr="00866502">
        <w:tc>
          <w:tcPr>
            <w:tcW w:w="1809" w:type="dxa"/>
          </w:tcPr>
          <w:p w:rsidR="00866502" w:rsidRPr="00EC78A7" w:rsidRDefault="00866502" w:rsidP="00866502">
            <w:pPr>
              <w:spacing w:line="264" w:lineRule="auto"/>
              <w:rPr>
                <w:b/>
                <w:kern w:val="2"/>
              </w:rPr>
            </w:pPr>
            <w:r w:rsidRPr="008C02BA">
              <w:rPr>
                <w:b/>
                <w:kern w:val="2"/>
              </w:rPr>
              <w:t>StationId</w:t>
            </w:r>
          </w:p>
        </w:tc>
        <w:tc>
          <w:tcPr>
            <w:tcW w:w="1024" w:type="dxa"/>
          </w:tcPr>
          <w:p w:rsidR="00866502" w:rsidRPr="00E00670" w:rsidRDefault="00866502" w:rsidP="00866502">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66502" w:rsidRPr="00E00670" w:rsidRDefault="00866502" w:rsidP="00866502">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66502" w:rsidRDefault="00866502" w:rsidP="00866502">
            <w:pPr>
              <w:spacing w:line="264" w:lineRule="auto"/>
              <w:rPr>
                <w:rFonts w:ascii="Consolas" w:hAnsi="Consolas" w:cs="Consolas"/>
                <w:sz w:val="18"/>
                <w:szCs w:val="18"/>
              </w:rPr>
            </w:pPr>
            <w:r>
              <w:rPr>
                <w:rFonts w:ascii="Consolas" w:hAnsi="Consolas" w:cs="Consolas" w:hint="eastAsia"/>
                <w:sz w:val="18"/>
                <w:szCs w:val="18"/>
              </w:rPr>
              <w:t>工作站编号</w:t>
            </w:r>
          </w:p>
        </w:tc>
      </w:tr>
      <w:tr w:rsidR="00866502" w:rsidTr="00866502">
        <w:tc>
          <w:tcPr>
            <w:tcW w:w="1809" w:type="dxa"/>
          </w:tcPr>
          <w:p w:rsidR="00866502" w:rsidRPr="00866502" w:rsidRDefault="00866502" w:rsidP="00866502">
            <w:pPr>
              <w:spacing w:line="264" w:lineRule="auto"/>
              <w:rPr>
                <w:kern w:val="2"/>
              </w:rPr>
            </w:pPr>
            <w:r w:rsidRPr="00866502">
              <w:rPr>
                <w:kern w:val="2"/>
              </w:rPr>
              <w:t>CardTypeList</w:t>
            </w:r>
          </w:p>
        </w:tc>
        <w:tc>
          <w:tcPr>
            <w:tcW w:w="1024" w:type="dxa"/>
          </w:tcPr>
          <w:p w:rsidR="00866502" w:rsidRPr="00E00670" w:rsidRDefault="00866502" w:rsidP="00866502">
            <w:pPr>
              <w:spacing w:line="264" w:lineRule="auto"/>
              <w:rPr>
                <w:rFonts w:ascii="Consolas" w:hAnsi="Consolas" w:cs="Consolas"/>
                <w:sz w:val="18"/>
                <w:szCs w:val="18"/>
              </w:rPr>
            </w:pPr>
            <w:r w:rsidRPr="00E00670">
              <w:rPr>
                <w:rFonts w:ascii="Consolas" w:hAnsi="Consolas" w:cs="Consolas" w:hint="eastAsia"/>
                <w:sz w:val="18"/>
                <w:szCs w:val="18"/>
              </w:rPr>
              <w:t>String</w:t>
            </w:r>
            <w:r>
              <w:rPr>
                <w:rFonts w:ascii="Consolas" w:hAnsi="Consolas" w:cs="Consolas" w:hint="eastAsia"/>
                <w:sz w:val="18"/>
                <w:szCs w:val="18"/>
              </w:rPr>
              <w:t>[]</w:t>
            </w:r>
          </w:p>
        </w:tc>
        <w:tc>
          <w:tcPr>
            <w:tcW w:w="816" w:type="dxa"/>
          </w:tcPr>
          <w:p w:rsidR="00866502" w:rsidRPr="00E00670" w:rsidRDefault="00866502" w:rsidP="0086650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66502" w:rsidRDefault="00866502" w:rsidP="00866502">
            <w:pPr>
              <w:spacing w:line="264" w:lineRule="auto"/>
              <w:rPr>
                <w:rFonts w:ascii="Consolas" w:hAnsi="Consolas" w:cs="Consolas"/>
                <w:sz w:val="18"/>
                <w:szCs w:val="18"/>
              </w:rPr>
            </w:pPr>
            <w:r>
              <w:rPr>
                <w:rFonts w:ascii="Consolas" w:hAnsi="Consolas" w:cs="Consolas" w:hint="eastAsia"/>
                <w:sz w:val="18"/>
                <w:szCs w:val="18"/>
              </w:rPr>
              <w:t>车辆类型数组如：</w:t>
            </w:r>
            <w:r>
              <w:rPr>
                <w:rFonts w:ascii="Consolas" w:hAnsi="Consolas" w:cs="Consolas" w:hint="eastAsia"/>
                <w:sz w:val="18"/>
                <w:szCs w:val="18"/>
              </w:rPr>
              <w:t>[TmpA,TmpB]</w:t>
            </w:r>
          </w:p>
        </w:tc>
      </w:tr>
      <w:tr w:rsidR="00866502" w:rsidTr="00866502">
        <w:tc>
          <w:tcPr>
            <w:tcW w:w="1809" w:type="dxa"/>
          </w:tcPr>
          <w:p w:rsidR="00866502" w:rsidRPr="00866502" w:rsidRDefault="00866502" w:rsidP="00866502">
            <w:pPr>
              <w:spacing w:line="264" w:lineRule="auto"/>
              <w:rPr>
                <w:kern w:val="2"/>
              </w:rPr>
            </w:pPr>
            <w:r w:rsidRPr="00866502">
              <w:rPr>
                <w:kern w:val="2"/>
              </w:rPr>
              <w:t>CtrlNumberList</w:t>
            </w:r>
          </w:p>
        </w:tc>
        <w:tc>
          <w:tcPr>
            <w:tcW w:w="1024" w:type="dxa"/>
          </w:tcPr>
          <w:p w:rsidR="00866502" w:rsidRPr="00E00670" w:rsidRDefault="00866502" w:rsidP="00866502">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66502" w:rsidRDefault="00866502" w:rsidP="0086650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66502" w:rsidRDefault="00866502" w:rsidP="00866502">
            <w:pPr>
              <w:spacing w:line="264" w:lineRule="auto"/>
              <w:rPr>
                <w:rFonts w:ascii="Consolas" w:hAnsi="Consolas" w:cs="Consolas"/>
                <w:sz w:val="18"/>
                <w:szCs w:val="18"/>
              </w:rPr>
            </w:pPr>
            <w:r>
              <w:rPr>
                <w:rFonts w:ascii="Consolas" w:hAnsi="Consolas" w:cs="Consolas" w:hint="eastAsia"/>
                <w:sz w:val="18"/>
                <w:szCs w:val="18"/>
              </w:rPr>
              <w:t>机号数组。如：</w:t>
            </w:r>
            <w:r>
              <w:rPr>
                <w:rFonts w:ascii="Consolas" w:hAnsi="Consolas" w:cs="Consolas" w:hint="eastAsia"/>
                <w:sz w:val="18"/>
                <w:szCs w:val="18"/>
              </w:rPr>
              <w:t>[1,2,3]</w:t>
            </w:r>
          </w:p>
        </w:tc>
      </w:tr>
      <w:tr w:rsidR="00866502" w:rsidTr="00866502">
        <w:tc>
          <w:tcPr>
            <w:tcW w:w="1809" w:type="dxa"/>
          </w:tcPr>
          <w:p w:rsidR="00866502" w:rsidRDefault="00866502" w:rsidP="00866502">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66502" w:rsidRPr="00E00670" w:rsidRDefault="00866502" w:rsidP="0086650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6502" w:rsidRPr="00E00670" w:rsidRDefault="00866502" w:rsidP="0086650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66502" w:rsidRDefault="00866502" w:rsidP="0086650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66502" w:rsidRDefault="00866502" w:rsidP="00866502">
      <w:pPr>
        <w:rPr>
          <w:b/>
        </w:rPr>
      </w:pPr>
      <w:r>
        <w:rPr>
          <w:rFonts w:hint="eastAsia"/>
          <w:b/>
        </w:rPr>
        <w:t>返回</w:t>
      </w:r>
      <w:r>
        <w:rPr>
          <w:b/>
        </w:rPr>
        <w:t>数据</w:t>
      </w:r>
      <w:r w:rsidRPr="0050700F">
        <w:rPr>
          <w:rFonts w:hint="eastAsia"/>
          <w:b/>
        </w:rPr>
        <w:t>格式</w:t>
      </w:r>
      <w:r>
        <w:rPr>
          <w:rFonts w:hint="eastAsia"/>
          <w:b/>
        </w:rPr>
        <w:t>:</w:t>
      </w:r>
    </w:p>
    <w:p w:rsidR="00866502" w:rsidRPr="0051022D" w:rsidRDefault="00866502" w:rsidP="00866502">
      <w:r>
        <w:t>JSON</w:t>
      </w:r>
    </w:p>
    <w:p w:rsidR="00866502" w:rsidRDefault="00866502" w:rsidP="0086650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66502" w:rsidTr="0086650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说明</w:t>
            </w:r>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结果对象。</w:t>
            </w:r>
          </w:p>
        </w:tc>
      </w:tr>
    </w:tbl>
    <w:p w:rsidR="00866502" w:rsidRDefault="00866502" w:rsidP="00866502"/>
    <w:p w:rsidR="00866502" w:rsidRDefault="00866502" w:rsidP="00866502">
      <w:r>
        <w:t>D</w:t>
      </w:r>
      <w:r>
        <w:rPr>
          <w:rFonts w:hint="eastAsia"/>
        </w:rPr>
        <w:t>ata</w:t>
      </w:r>
      <w:r>
        <w:rPr>
          <w:rFonts w:hint="eastAsia"/>
          <w:b/>
        </w:rPr>
        <w:t>中的数据：</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66502" w:rsidTr="0086650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说明</w:t>
            </w:r>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sidRPr="00866502">
              <w:rPr>
                <w:b/>
                <w:kern w:val="2"/>
              </w:rPr>
              <w:t>LaneList</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车道数组。数组元素结构参考</w:t>
            </w:r>
            <w:hyperlink w:anchor="_Model结构_10" w:history="1">
              <w:r w:rsidRPr="00866502">
                <w:rPr>
                  <w:rStyle w:val="af7"/>
                  <w:rFonts w:ascii="Consolas" w:hAnsi="Consolas" w:cs="Consolas" w:hint="eastAsia"/>
                  <w:kern w:val="2"/>
                  <w:sz w:val="18"/>
                  <w:szCs w:val="18"/>
                </w:rPr>
                <w:t>车道</w:t>
              </w:r>
              <w:r w:rsidRPr="00866502">
                <w:rPr>
                  <w:rStyle w:val="af7"/>
                  <w:rFonts w:ascii="Consolas" w:hAnsi="Consolas" w:cs="Consolas" w:hint="eastAsia"/>
                  <w:kern w:val="2"/>
                  <w:sz w:val="18"/>
                  <w:szCs w:val="18"/>
                </w:rPr>
                <w:t>Model</w:t>
              </w:r>
              <w:r w:rsidRPr="00866502">
                <w:rPr>
                  <w:rStyle w:val="af7"/>
                  <w:rFonts w:ascii="Consolas" w:hAnsi="Consolas" w:cs="Consolas" w:hint="eastAsia"/>
                  <w:kern w:val="2"/>
                  <w:sz w:val="18"/>
                  <w:szCs w:val="18"/>
                </w:rPr>
                <w:t>结构</w:t>
              </w:r>
            </w:hyperlink>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b/>
                <w:kern w:val="2"/>
              </w:rPr>
            </w:pPr>
            <w:r w:rsidRPr="00866502">
              <w:rPr>
                <w:b/>
                <w:kern w:val="2"/>
              </w:rPr>
              <w:lastRenderedPageBreak/>
              <w:t>CommandList</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命令数组。数组元素结构参考下面的说明。</w:t>
            </w:r>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Pr="00866502" w:rsidRDefault="00866502" w:rsidP="00866502">
            <w:pPr>
              <w:spacing w:line="264" w:lineRule="auto"/>
              <w:rPr>
                <w:b/>
                <w:kern w:val="2"/>
              </w:rPr>
            </w:pPr>
            <w:r w:rsidRPr="00866502">
              <w:rPr>
                <w:b/>
              </w:rPr>
              <w:t>ChargeRuleDictionary</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66502" w:rsidRDefault="00866502" w:rsidP="007E633E">
            <w:pPr>
              <w:spacing w:line="264" w:lineRule="auto"/>
              <w:rPr>
                <w:rFonts w:ascii="Consolas" w:hAnsi="Consolas" w:cs="Consolas"/>
                <w:kern w:val="2"/>
                <w:sz w:val="18"/>
                <w:szCs w:val="18"/>
              </w:rPr>
            </w:pPr>
            <w:r>
              <w:rPr>
                <w:rFonts w:ascii="Consolas" w:hAnsi="Consolas" w:cs="Consolas" w:hint="eastAsia"/>
                <w:kern w:val="2"/>
                <w:sz w:val="18"/>
                <w:szCs w:val="18"/>
              </w:rPr>
              <w:t>收费规则字典。</w:t>
            </w:r>
            <w:r w:rsidR="007E633E">
              <w:rPr>
                <w:rFonts w:ascii="Consolas" w:hAnsi="Consolas" w:cs="Consolas" w:hint="eastAsia"/>
                <w:kern w:val="2"/>
                <w:sz w:val="18"/>
                <w:szCs w:val="18"/>
              </w:rPr>
              <w:t>字典键为车辆类型</w:t>
            </w:r>
            <w:r w:rsidR="007E633E">
              <w:rPr>
                <w:rFonts w:ascii="Consolas" w:hAnsi="Consolas" w:cs="Consolas" w:hint="eastAsia"/>
                <w:kern w:val="2"/>
                <w:sz w:val="18"/>
                <w:szCs w:val="18"/>
              </w:rPr>
              <w:t>(</w:t>
            </w:r>
            <w:r w:rsidR="007E633E">
              <w:rPr>
                <w:rFonts w:ascii="Consolas" w:hAnsi="Consolas" w:cs="Consolas" w:hint="eastAsia"/>
                <w:kern w:val="2"/>
                <w:sz w:val="18"/>
                <w:szCs w:val="18"/>
              </w:rPr>
              <w:t>如</w:t>
            </w:r>
            <w:r w:rsidR="007E633E">
              <w:rPr>
                <w:rFonts w:ascii="Consolas" w:hAnsi="Consolas" w:cs="Consolas" w:hint="eastAsia"/>
                <w:kern w:val="2"/>
                <w:sz w:val="18"/>
                <w:szCs w:val="18"/>
              </w:rPr>
              <w:t>TmpA)</w:t>
            </w:r>
            <w:r w:rsidR="007E633E">
              <w:rPr>
                <w:rFonts w:ascii="Consolas" w:hAnsi="Consolas" w:cs="Consolas" w:hint="eastAsia"/>
                <w:kern w:val="2"/>
                <w:sz w:val="18"/>
                <w:szCs w:val="18"/>
              </w:rPr>
              <w:t>；字典值为收费规则对象数组，收费规则对象的结构参考</w:t>
            </w:r>
            <w:hyperlink w:anchor="_Model结构_19" w:history="1">
              <w:r w:rsidR="007E633E" w:rsidRPr="007E633E">
                <w:rPr>
                  <w:rStyle w:val="af7"/>
                  <w:rFonts w:ascii="Consolas" w:hAnsi="Consolas" w:cs="Consolas" w:hint="eastAsia"/>
                  <w:kern w:val="2"/>
                  <w:sz w:val="18"/>
                  <w:szCs w:val="18"/>
                </w:rPr>
                <w:t>收费规则的</w:t>
              </w:r>
              <w:r w:rsidR="007E633E" w:rsidRPr="007E633E">
                <w:rPr>
                  <w:rStyle w:val="af7"/>
                  <w:rFonts w:ascii="Consolas" w:hAnsi="Consolas" w:cs="Consolas" w:hint="eastAsia"/>
                  <w:kern w:val="2"/>
                  <w:sz w:val="18"/>
                  <w:szCs w:val="18"/>
                </w:rPr>
                <w:t>Model</w:t>
              </w:r>
              <w:r w:rsidR="007E633E" w:rsidRPr="007E633E">
                <w:rPr>
                  <w:rStyle w:val="af7"/>
                  <w:rFonts w:ascii="Consolas" w:hAnsi="Consolas" w:cs="Consolas" w:hint="eastAsia"/>
                  <w:kern w:val="2"/>
                  <w:sz w:val="18"/>
                  <w:szCs w:val="18"/>
                </w:rPr>
                <w:t>结构</w:t>
              </w:r>
            </w:hyperlink>
            <w:r>
              <w:rPr>
                <w:rFonts w:ascii="Consolas" w:hAnsi="Consolas" w:cs="Consolas" w:hint="eastAsia"/>
                <w:kern w:val="2"/>
                <w:sz w:val="18"/>
                <w:szCs w:val="18"/>
              </w:rPr>
              <w:t>。</w:t>
            </w:r>
          </w:p>
        </w:tc>
      </w:tr>
    </w:tbl>
    <w:p w:rsidR="00866502" w:rsidRDefault="00866502" w:rsidP="00866502">
      <w:pPr>
        <w:rPr>
          <w:b/>
        </w:rPr>
      </w:pPr>
    </w:p>
    <w:p w:rsidR="00866502" w:rsidRDefault="00866502" w:rsidP="00866502">
      <w:r w:rsidRPr="00866502">
        <w:t>CommandList</w:t>
      </w:r>
      <w:r>
        <w:rPr>
          <w:rFonts w:hint="eastAsia"/>
          <w:b/>
        </w:rPr>
        <w:t>中的</w:t>
      </w:r>
      <w:r w:rsidRPr="00866502">
        <w:rPr>
          <w:rFonts w:hint="eastAsia"/>
          <w:b/>
        </w:rPr>
        <w:t>元素</w:t>
      </w:r>
      <w:r>
        <w:rPr>
          <w:rFonts w:hint="eastAsia"/>
          <w:b/>
        </w:rPr>
        <w:t>的数据：</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66502" w:rsidTr="0086650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66502" w:rsidRDefault="00866502" w:rsidP="00866502">
            <w:pPr>
              <w:spacing w:line="264" w:lineRule="auto"/>
              <w:rPr>
                <w:rFonts w:ascii="Consolas" w:hAnsi="Consolas" w:cs="Consolas"/>
                <w:kern w:val="2"/>
              </w:rPr>
            </w:pPr>
            <w:r>
              <w:rPr>
                <w:rFonts w:ascii="Consolas" w:hAnsi="Consolas" w:cs="Consolas" w:hint="eastAsia"/>
                <w:kern w:val="2"/>
              </w:rPr>
              <w:t>说明</w:t>
            </w:r>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sidRPr="00866502">
              <w:rPr>
                <w:b/>
                <w:kern w:val="2"/>
              </w:rPr>
              <w:t>Command</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byte[]</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6502" w:rsidRDefault="002675DC" w:rsidP="00866502">
            <w:pPr>
              <w:spacing w:line="264" w:lineRule="auto"/>
              <w:rPr>
                <w:rFonts w:ascii="Consolas" w:hAnsi="Consolas" w:cs="Consolas"/>
                <w:kern w:val="2"/>
                <w:sz w:val="18"/>
                <w:szCs w:val="18"/>
              </w:rPr>
            </w:pPr>
            <w:r>
              <w:rPr>
                <w:rFonts w:ascii="Consolas" w:hAnsi="Consolas" w:cs="Consolas" w:hint="eastAsia"/>
                <w:kern w:val="2"/>
                <w:sz w:val="18"/>
                <w:szCs w:val="18"/>
              </w:rPr>
              <w:t>Base64</w:t>
            </w:r>
            <w:r>
              <w:rPr>
                <w:rFonts w:ascii="Consolas" w:hAnsi="Consolas" w:cs="Consolas" w:hint="eastAsia"/>
                <w:kern w:val="2"/>
                <w:sz w:val="18"/>
                <w:szCs w:val="18"/>
              </w:rPr>
              <w:t>字符串格式的命令数据</w:t>
            </w:r>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b/>
                <w:kern w:val="2"/>
              </w:rPr>
            </w:pPr>
            <w:r w:rsidRPr="00866502">
              <w:rPr>
                <w:b/>
                <w:kern w:val="2"/>
              </w:rPr>
              <w:t>LaneIndex</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6502" w:rsidRDefault="002675DC" w:rsidP="00866502">
            <w:pPr>
              <w:spacing w:line="264" w:lineRule="auto"/>
              <w:rPr>
                <w:rFonts w:ascii="Consolas" w:hAnsi="Consolas" w:cs="Consolas"/>
                <w:kern w:val="2"/>
                <w:sz w:val="18"/>
                <w:szCs w:val="18"/>
              </w:rPr>
            </w:pPr>
            <w:r>
              <w:rPr>
                <w:rFonts w:ascii="Consolas" w:hAnsi="Consolas" w:cs="Consolas" w:hint="eastAsia"/>
                <w:kern w:val="2"/>
                <w:sz w:val="18"/>
                <w:szCs w:val="18"/>
              </w:rPr>
              <w:t>车道索引。通过此索引在</w:t>
            </w:r>
            <w:r>
              <w:rPr>
                <w:rFonts w:ascii="Consolas" w:hAnsi="Consolas" w:cs="Consolas" w:hint="eastAsia"/>
                <w:kern w:val="2"/>
                <w:sz w:val="18"/>
                <w:szCs w:val="18"/>
              </w:rPr>
              <w:t>LaneList</w:t>
            </w:r>
            <w:r>
              <w:rPr>
                <w:rFonts w:ascii="Consolas" w:hAnsi="Consolas" w:cs="Consolas" w:hint="eastAsia"/>
                <w:kern w:val="2"/>
                <w:sz w:val="18"/>
                <w:szCs w:val="18"/>
              </w:rPr>
              <w:t>字段中获取此命令对应的车道的信息。</w:t>
            </w:r>
          </w:p>
        </w:tc>
      </w:tr>
      <w:tr w:rsidR="00866502" w:rsidTr="00866502">
        <w:tc>
          <w:tcPr>
            <w:tcW w:w="1526" w:type="dxa"/>
            <w:tcBorders>
              <w:top w:val="single" w:sz="4" w:space="0" w:color="auto"/>
              <w:left w:val="single" w:sz="4" w:space="0" w:color="auto"/>
              <w:bottom w:val="single" w:sz="4" w:space="0" w:color="auto"/>
              <w:right w:val="single" w:sz="4" w:space="0" w:color="auto"/>
            </w:tcBorders>
            <w:hideMark/>
          </w:tcPr>
          <w:p w:rsidR="00866502" w:rsidRPr="00866502" w:rsidRDefault="00866502" w:rsidP="00866502">
            <w:pPr>
              <w:spacing w:line="264" w:lineRule="auto"/>
              <w:rPr>
                <w:b/>
                <w:kern w:val="2"/>
              </w:rPr>
            </w:pPr>
            <w:r w:rsidRPr="00866502">
              <w:rPr>
                <w:b/>
              </w:rPr>
              <w:t>CardType</w:t>
            </w:r>
          </w:p>
        </w:tc>
        <w:tc>
          <w:tcPr>
            <w:tcW w:w="1670"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866502" w:rsidRDefault="00866502" w:rsidP="00866502">
            <w:pPr>
              <w:spacing w:line="264" w:lineRule="auto"/>
              <w:rPr>
                <w:rFonts w:ascii="Consolas" w:hAnsi="Consolas" w:cs="Consolas"/>
                <w:kern w:val="2"/>
                <w:sz w:val="18"/>
                <w:szCs w:val="18"/>
              </w:rPr>
            </w:pPr>
            <w:r>
              <w:rPr>
                <w:rFonts w:ascii="Consolas" w:hAnsi="Consolas" w:cs="Consolas" w:hint="eastAsia"/>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866502" w:rsidRDefault="002675DC" w:rsidP="00866502">
            <w:pPr>
              <w:spacing w:line="264" w:lineRule="auto"/>
              <w:rPr>
                <w:rFonts w:ascii="Consolas" w:hAnsi="Consolas" w:cs="Consolas"/>
                <w:kern w:val="2"/>
                <w:sz w:val="18"/>
                <w:szCs w:val="18"/>
              </w:rPr>
            </w:pPr>
            <w:r>
              <w:rPr>
                <w:rFonts w:ascii="Consolas" w:hAnsi="Consolas" w:cs="Consolas" w:hint="eastAsia"/>
                <w:kern w:val="2"/>
                <w:sz w:val="18"/>
                <w:szCs w:val="18"/>
              </w:rPr>
              <w:t>车辆类型。如：</w:t>
            </w:r>
            <w:r>
              <w:rPr>
                <w:rFonts w:ascii="Consolas" w:hAnsi="Consolas" w:cs="Consolas" w:hint="eastAsia"/>
                <w:kern w:val="2"/>
                <w:sz w:val="18"/>
                <w:szCs w:val="18"/>
              </w:rPr>
              <w:t>TmpA</w:t>
            </w:r>
          </w:p>
        </w:tc>
      </w:tr>
    </w:tbl>
    <w:p w:rsidR="00866502" w:rsidRDefault="00866502" w:rsidP="007E633E">
      <w:pPr>
        <w:rPr>
          <w:b/>
        </w:rPr>
      </w:pPr>
    </w:p>
    <w:p w:rsidR="00866502" w:rsidRDefault="00866502" w:rsidP="00866502">
      <w:pPr>
        <w:rPr>
          <w:b/>
        </w:rPr>
      </w:pPr>
      <w:r>
        <w:rPr>
          <w:rFonts w:hint="eastAsia"/>
          <w:b/>
        </w:rPr>
        <w:t>请求示例：</w:t>
      </w:r>
    </w:p>
    <w:p w:rsidR="00866502" w:rsidRPr="008510B3" w:rsidRDefault="005446D3" w:rsidP="008665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5" w:history="1">
        <w:r w:rsidR="00866502" w:rsidRPr="00506A16">
          <w:rPr>
            <w:rStyle w:val="af7"/>
          </w:rPr>
          <w:t>http://192</w:t>
        </w:r>
      </w:hyperlink>
      <w:r w:rsidR="00866502" w:rsidRPr="00E9384F">
        <w:rPr>
          <w:rStyle w:val="af7"/>
        </w:rPr>
        <w:t>.168.2.</w:t>
      </w:r>
      <w:r w:rsidR="00866502">
        <w:rPr>
          <w:rStyle w:val="af7"/>
        </w:rPr>
        <w:t>158</w:t>
      </w:r>
      <w:r w:rsidR="00866502" w:rsidRPr="00E9384F">
        <w:rPr>
          <w:rStyle w:val="af7"/>
        </w:rPr>
        <w:t>:9000/ParkAPI/</w:t>
      </w:r>
      <w:r w:rsidR="007E633E" w:rsidRPr="007E633E">
        <w:rPr>
          <w:rStyle w:val="af7"/>
        </w:rPr>
        <w:t>GetChargeRuleCommandByStationId?token=ae4ec46d8c1b430781e8cc6190706e0b&amp;StationId=1</w:t>
      </w:r>
    </w:p>
    <w:p w:rsidR="00866502" w:rsidRDefault="00866502" w:rsidP="00866502">
      <w:pPr>
        <w:rPr>
          <w:b/>
        </w:rPr>
      </w:pPr>
      <w:r>
        <w:rPr>
          <w:rFonts w:hint="eastAsia"/>
          <w:b/>
        </w:rPr>
        <w:t>成功回复示例</w:t>
      </w:r>
      <w:r>
        <w:rPr>
          <w:rFonts w:hint="eastAsia"/>
          <w:b/>
        </w:rPr>
        <w:t>:</w:t>
      </w:r>
    </w:p>
    <w:p w:rsidR="00866502" w:rsidRPr="007F1246" w:rsidRDefault="007E633E" w:rsidP="008665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7E633E">
        <w:rPr>
          <w:rFonts w:hint="eastAsia"/>
        </w:rPr>
        <w:t>{"rcode":"200","msg":"OK","data":{"LaneList":[{"StationName":"1","CarparkNO":0,"CameraList":[],"DownCmdList":[],"StationID":1,"InOut":1,"InOutName":"</w:t>
      </w:r>
      <w:r w:rsidRPr="007E633E">
        <w:rPr>
          <w:rFonts w:hint="eastAsia"/>
        </w:rPr>
        <w:t>出口车道</w:t>
      </w:r>
      <w:r w:rsidRPr="007E633E">
        <w:rPr>
          <w:rFonts w:hint="eastAsia"/>
        </w:rPr>
        <w:t>6","CtrlNumber":6,"OpenID":6,"OpenType":7,"PersonCameraID":0,"BigSmall":0,"CheckPortID":0,"OnLine":1,"T</w:t>
      </w:r>
      <w:r w:rsidRPr="007E633E">
        <w:t>empOut":0,"HasOutCard":0,"XieYi":1,"IP":"192.168.2.170","CameraID":0,"OfflineSendSignal":false,"OfflineReciveSignal":false,"Temp1":0,"Temp2":0,"Temp3":0,"ID":2}],"CommandList":[{"Command":"pQYGNjY2NgEAAAAAAAAAAAAAAAAAAAAAAAAAAAAAAAAAGAAKAAAAEw==","LaneInde</w:t>
      </w:r>
      <w:r w:rsidRPr="007E633E">
        <w:rPr>
          <w:rFonts w:hint="eastAsia"/>
        </w:rPr>
        <w:t>x":0,"CardType":"TmpA"},{"Command":"pQYGNjY3NwEAAQIDBAUGBwgJCgsMDQ4PEBESExQVFhcYFAAAAAAADQ==","LaneIndex":0,"CardType":"TmpB"}],"ChargeRuleDictionary":{"TmpA":[{"Enabled":true,"Remarks":"TempA","ChineseName":"</w:t>
      </w:r>
      <w:r w:rsidRPr="007E633E">
        <w:rPr>
          <w:rFonts w:hint="eastAsia"/>
        </w:rPr>
        <w:t>临时车</w:t>
      </w:r>
      <w:r w:rsidRPr="007E633E">
        <w:rPr>
          <w:rFonts w:hint="eastAsia"/>
        </w:rPr>
        <w:t>A","ParkID":0,"CardType":"TmpA","FreeMinute":0,"TopSF":24,"Hours":30,"JE":0.0000,"ID":1},{"Enabled":true,"Remarks":"TempA","ChineseName":"</w:t>
      </w:r>
      <w:r w:rsidRPr="007E633E">
        <w:rPr>
          <w:rFonts w:hint="eastAsia"/>
        </w:rPr>
        <w:t>临时车</w:t>
      </w:r>
      <w:r w:rsidRPr="007E633E">
        <w:rPr>
          <w:rFonts w:hint="eastAsia"/>
        </w:rPr>
        <w:t>A","ParkID":0,"CardType":"TmpA","FreeMinute":0,"TopSF":24,"Hours":40,"JE":3.0000,"ID":2}],"TmpB":[{"Enabled":true,"Remarks":"TempB","ChineseName":"</w:t>
      </w:r>
      <w:r w:rsidRPr="007E633E">
        <w:rPr>
          <w:rFonts w:hint="eastAsia"/>
        </w:rPr>
        <w:t>临时车</w:t>
      </w:r>
      <w:r w:rsidRPr="007E633E">
        <w:rPr>
          <w:rFonts w:hint="eastAsia"/>
        </w:rPr>
        <w:t>B","ParkID":0,"CardType":"TmpB","FreeMinute":0,"TopSF":20,"Hours":30,"JE":0.0000,"ID":3},{"Enabled":true,"Remarks":"TempB","ChineseName":"</w:t>
      </w:r>
      <w:r w:rsidRPr="007E633E">
        <w:rPr>
          <w:rFonts w:hint="eastAsia"/>
        </w:rPr>
        <w:t>临时车</w:t>
      </w:r>
      <w:r w:rsidRPr="007E633E">
        <w:rPr>
          <w:rFonts w:hint="eastAsia"/>
        </w:rPr>
        <w:t>B","ParkID":0,"CardType":"TmpB","FreeMinute":0,"TopSF":20,"Hours":40,"JE":0.0000,"ID":4},{"Enabled":true,"Remarks":"TempB","ChineseName":"</w:t>
      </w:r>
      <w:r w:rsidRPr="007E633E">
        <w:rPr>
          <w:rFonts w:hint="eastAsia"/>
        </w:rPr>
        <w:t>临时车</w:t>
      </w:r>
      <w:r w:rsidRPr="007E633E">
        <w:rPr>
          <w:rFonts w:hint="eastAsia"/>
        </w:rPr>
        <w:t>B","ParkID":0,"CardType":"TmpB","FreeMinute":0,"TopSF":20,"Hours":1,"JE":1.0000,"ID":5},</w:t>
      </w:r>
      <w:r w:rsidRPr="007E633E">
        <w:rPr>
          <w:rFonts w:hint="eastAsia"/>
        </w:rPr>
        <w:lastRenderedPageBreak/>
        <w:t>{"Enabled":true,"Remarks":"TempB","ChineseName":"</w:t>
      </w:r>
      <w:r w:rsidRPr="007E633E">
        <w:rPr>
          <w:rFonts w:hint="eastAsia"/>
        </w:rPr>
        <w:t>临时车</w:t>
      </w:r>
      <w:r w:rsidRPr="007E633E">
        <w:rPr>
          <w:rFonts w:hint="eastAsia"/>
        </w:rPr>
        <w:t>B","ParkID":0,"CardType":"TmpB","FreeMinute":0,"TopSF":20,"Hours":2,"JE":2.0000,"ID":6},{"Enabled":true,"Remarks":"TempB","ChineseName":"</w:t>
      </w:r>
      <w:r w:rsidRPr="007E633E">
        <w:rPr>
          <w:rFonts w:hint="eastAsia"/>
        </w:rPr>
        <w:t>临时车</w:t>
      </w:r>
      <w:r w:rsidRPr="007E633E">
        <w:rPr>
          <w:rFonts w:hint="eastAsia"/>
        </w:rPr>
        <w:t>B","ParkID":0,"CardType":"TmpB","FreeMinute":0,"TopSF":20,"Hours":3,"JE":3.0000,"ID":7},{"Enabled":true,"Remarks":"TempB","ChineseName":"</w:t>
      </w:r>
      <w:r w:rsidRPr="007E633E">
        <w:rPr>
          <w:rFonts w:hint="eastAsia"/>
        </w:rPr>
        <w:t>临时车</w:t>
      </w:r>
      <w:r w:rsidRPr="007E633E">
        <w:rPr>
          <w:rFonts w:hint="eastAsia"/>
        </w:rPr>
        <w:t>B","ParkID":0,"CardType":"TmpB","FreeMinute":0,"TopSF":20,"Hours":4,"JE":4.0000,"ID":8},{"Enabled":true,"Remarks":"TempB","ChineseName":"</w:t>
      </w:r>
      <w:r w:rsidRPr="007E633E">
        <w:rPr>
          <w:rFonts w:hint="eastAsia"/>
        </w:rPr>
        <w:t>临时车</w:t>
      </w:r>
      <w:r w:rsidRPr="007E633E">
        <w:rPr>
          <w:rFonts w:hint="eastAsia"/>
        </w:rPr>
        <w:t>B","ParkID":0,"CardType":"TmpB","FreeMinute":0,"TopSF":20,"Hours":5,"JE":5.0000,"ID":9},{"Enabled":true,"Remarks":"TempB","ChineseName":"</w:t>
      </w:r>
      <w:r w:rsidRPr="007E633E">
        <w:rPr>
          <w:rFonts w:hint="eastAsia"/>
        </w:rPr>
        <w:t>临时车</w:t>
      </w:r>
      <w:r w:rsidRPr="007E633E">
        <w:rPr>
          <w:rFonts w:hint="eastAsia"/>
        </w:rPr>
        <w:t>B","ParkID":0,"CardType":"TmpB","FreeMinute":0,"TopSF":20,"Hours":6,"JE":6.0000,"ID":10},{"Enabled":true,"Remarks":"TempB","ChineseName":"</w:t>
      </w:r>
      <w:r w:rsidRPr="007E633E">
        <w:rPr>
          <w:rFonts w:hint="eastAsia"/>
        </w:rPr>
        <w:t>临时车</w:t>
      </w:r>
      <w:r w:rsidRPr="007E633E">
        <w:rPr>
          <w:rFonts w:hint="eastAsia"/>
        </w:rPr>
        <w:t>B","ParkID":0,"CardType":"TmpB","FreeMinute":0,"TopSF":20,"Hours":7,"JE":7.0000,"ID":11},{"Enabled":true,"Remarks":"TempB","ChineseName":"</w:t>
      </w:r>
      <w:r w:rsidRPr="007E633E">
        <w:rPr>
          <w:rFonts w:hint="eastAsia"/>
        </w:rPr>
        <w:t>临时车</w:t>
      </w:r>
      <w:r w:rsidRPr="007E633E">
        <w:rPr>
          <w:rFonts w:hint="eastAsia"/>
        </w:rPr>
        <w:t>B","ParkID":0,"CardType":"TmpB","FreeMinute":0,"TopSF":20,"Hours":8,"JE":8.0000,"ID":12},{"Enabled":true,"Remarks":"TempB","ChineseName":"</w:t>
      </w:r>
      <w:r w:rsidRPr="007E633E">
        <w:rPr>
          <w:rFonts w:hint="eastAsia"/>
        </w:rPr>
        <w:t>临时车</w:t>
      </w:r>
      <w:r w:rsidRPr="007E633E">
        <w:rPr>
          <w:rFonts w:hint="eastAsia"/>
        </w:rPr>
        <w:t>B","ParkID":0,"CardType":"TmpB","FreeMinute":0,"TopSF":20,"Hours":9,"JE":9.0000,"ID":13},{"Enabled":true,"Remarks":"TempB","ChineseName":"</w:t>
      </w:r>
      <w:r w:rsidRPr="007E633E">
        <w:rPr>
          <w:rFonts w:hint="eastAsia"/>
        </w:rPr>
        <w:t>临时车</w:t>
      </w:r>
      <w:r w:rsidRPr="007E633E">
        <w:rPr>
          <w:rFonts w:hint="eastAsia"/>
        </w:rPr>
        <w:t>B","ParkID":0,"CardType":"TmpB","FreeMinute":0,"TopSF":20,"Hours":10,"JE":10.0000,"ID":14},{"Enabled":true,"Remarks":"TempB","ChineseName":"</w:t>
      </w:r>
      <w:r w:rsidRPr="007E633E">
        <w:rPr>
          <w:rFonts w:hint="eastAsia"/>
        </w:rPr>
        <w:t>临时车</w:t>
      </w:r>
      <w:r w:rsidRPr="007E633E">
        <w:rPr>
          <w:rFonts w:hint="eastAsia"/>
        </w:rPr>
        <w:t>B","ParkID":0,"CardType":"TmpB","FreeMinute":0,"TopSF":20,"Hours":11,"JE":11.0000,"ID":15},{"Enabled":true,"Remarks":"TempB","ChineseName":"</w:t>
      </w:r>
      <w:r w:rsidRPr="007E633E">
        <w:rPr>
          <w:rFonts w:hint="eastAsia"/>
        </w:rPr>
        <w:t>临时车</w:t>
      </w:r>
      <w:r w:rsidRPr="007E633E">
        <w:rPr>
          <w:rFonts w:hint="eastAsia"/>
        </w:rPr>
        <w:t>B","ParkID":0,"CardType":"TmpB","FreeMinute":0,"TopSF":20,"Hours":12,"JE":12.0000,"ID":16},{"Enabled":true,"Remarks":"TempB","ChineseName":"</w:t>
      </w:r>
      <w:r w:rsidRPr="007E633E">
        <w:rPr>
          <w:rFonts w:hint="eastAsia"/>
        </w:rPr>
        <w:t>临时车</w:t>
      </w:r>
      <w:r w:rsidRPr="007E633E">
        <w:rPr>
          <w:rFonts w:hint="eastAsia"/>
        </w:rPr>
        <w:t>B","ParkID":0,"CardType":"TmpB","FreeMinute":0,"TopSF":20,"Hours":13,"JE":13.0000,"ID":17},{"Enabled":true,"Remarks":"TempB","ChineseName":"</w:t>
      </w:r>
      <w:r w:rsidRPr="007E633E">
        <w:rPr>
          <w:rFonts w:hint="eastAsia"/>
        </w:rPr>
        <w:t>临时车</w:t>
      </w:r>
      <w:r w:rsidRPr="007E633E">
        <w:rPr>
          <w:rFonts w:hint="eastAsia"/>
        </w:rPr>
        <w:t>B","ParkID":0,"CardType":"TmpB","FreeMinute":0,"TopSF":20,"Hours":14,"JE":14.0000,"ID":18},{"Enabled":true,"Remarks":"TempB","ChineseName":"</w:t>
      </w:r>
      <w:r w:rsidRPr="007E633E">
        <w:rPr>
          <w:rFonts w:hint="eastAsia"/>
        </w:rPr>
        <w:t>临时车</w:t>
      </w:r>
      <w:r w:rsidRPr="007E633E">
        <w:rPr>
          <w:rFonts w:hint="eastAsia"/>
        </w:rPr>
        <w:t>B","ParkID":0,"CardType":"TmpB","FreeMinute":0,"TopSF":20,"Hours":15,"JE":15.0000,"ID":19},{"Enabled":true,"Remarks":"TempB","ChineseName":"</w:t>
      </w:r>
      <w:r w:rsidRPr="007E633E">
        <w:rPr>
          <w:rFonts w:hint="eastAsia"/>
        </w:rPr>
        <w:t>临时车</w:t>
      </w:r>
      <w:r w:rsidRPr="007E633E">
        <w:rPr>
          <w:rFonts w:hint="eastAsia"/>
        </w:rPr>
        <w:t>B","ParkID":0,"CardType":"TmpB","FreeMinute":0,"TopSF":20,"Hours":16,"JE":16.0000,"ID":20},{"Enabled":true,"Remarks":"TempB","ChineseName":"</w:t>
      </w:r>
      <w:r w:rsidRPr="007E633E">
        <w:rPr>
          <w:rFonts w:hint="eastAsia"/>
        </w:rPr>
        <w:t>临时车</w:t>
      </w:r>
      <w:r w:rsidRPr="007E633E">
        <w:rPr>
          <w:rFonts w:hint="eastAsia"/>
        </w:rPr>
        <w:t>B","ParkID":0,"CardType":"TmpB","FreeMinute":0,"TopSF":20,"Hours":17,"JE":17.0000,"ID":21},{"Enabled":true,"Remarks":"TempB","ChineseName":"</w:t>
      </w:r>
      <w:r w:rsidRPr="007E633E">
        <w:rPr>
          <w:rFonts w:hint="eastAsia"/>
        </w:rPr>
        <w:t>临时车</w:t>
      </w:r>
      <w:r w:rsidRPr="007E633E">
        <w:rPr>
          <w:rFonts w:hint="eastAsia"/>
        </w:rPr>
        <w:t>B","ParkID":0,"CardType":"TmpB","FreeMinute":0,"TopSF":20,"Hours":18,"JE":18.0000,"ID":22},{"Enabled":true,"Remarks":"TempB","ChineseName":"</w:t>
      </w:r>
      <w:r w:rsidRPr="007E633E">
        <w:rPr>
          <w:rFonts w:hint="eastAsia"/>
        </w:rPr>
        <w:t>临时车</w:t>
      </w:r>
      <w:r w:rsidRPr="007E633E">
        <w:rPr>
          <w:rFonts w:hint="eastAsia"/>
        </w:rPr>
        <w:t>B","ParkID":0,"CardType":"TmpB","FreeMinute":0,"TopSF":20,"Hours":19,"JE":19.0000,"ID":23},{"Enabled":true,"Remarks":"TempB","ChineseName":"</w:t>
      </w:r>
      <w:r w:rsidRPr="007E633E">
        <w:rPr>
          <w:rFonts w:hint="eastAsia"/>
        </w:rPr>
        <w:t>临时车</w:t>
      </w:r>
      <w:r w:rsidRPr="007E633E">
        <w:rPr>
          <w:rFonts w:hint="eastAsia"/>
        </w:rPr>
        <w:t>B","ParkID":0,"CardType":"TmpB","FreeMinute":0,"TopSF":20,"Hours":20,"JE":20.0000,"ID":24},{"Enabled":true,"Remarks":"TempB","ChineseName":"</w:t>
      </w:r>
      <w:r w:rsidRPr="007E633E">
        <w:rPr>
          <w:rFonts w:hint="eastAsia"/>
        </w:rPr>
        <w:t>临时车</w:t>
      </w:r>
      <w:r w:rsidRPr="007E633E">
        <w:rPr>
          <w:rFonts w:hint="eastAsia"/>
        </w:rPr>
        <w:t>B","ParkID":0,"CardType":"TmpB","FreeMinute":0,"TopSF":20,"Hours":21,"JE":21.0000,"ID":25},{"Enabled":true,"Remarks":"TempB","ChineseName":"</w:t>
      </w:r>
      <w:r w:rsidRPr="007E633E">
        <w:rPr>
          <w:rFonts w:hint="eastAsia"/>
        </w:rPr>
        <w:t>临时车</w:t>
      </w:r>
      <w:r w:rsidRPr="007E633E">
        <w:rPr>
          <w:rFonts w:hint="eastAsia"/>
        </w:rPr>
        <w:lastRenderedPageBreak/>
        <w:t>B","ParkID":0,"CardType":"TmpB","FreeMinute":0,"TopSF":20,"Hours":22,"JE":22.0000,"ID":26},{"Enabled":true,"Remarks":"TempB","ChineseName":"</w:t>
      </w:r>
      <w:r w:rsidRPr="007E633E">
        <w:rPr>
          <w:rFonts w:hint="eastAsia"/>
        </w:rPr>
        <w:t>临时车</w:t>
      </w:r>
      <w:r w:rsidRPr="007E633E">
        <w:rPr>
          <w:rFonts w:hint="eastAsia"/>
        </w:rPr>
        <w:t>B","ParkID":0,"CardType":"TmpB","FreeMinute":0,"TopSF":20,"Hours":23,"JE":23.0000,"ID":27},{"Enabled":true,"Remarks":"TempB","ChineseName":"</w:t>
      </w:r>
      <w:r w:rsidRPr="007E633E">
        <w:rPr>
          <w:rFonts w:hint="eastAsia"/>
        </w:rPr>
        <w:t>临时车</w:t>
      </w:r>
      <w:r w:rsidRPr="007E633E">
        <w:rPr>
          <w:rFonts w:hint="eastAsia"/>
        </w:rPr>
        <w:t>B","ParkID":0,"CardType":"TmpB","FreeMinute":0,"TopSF":20,"Hours":24,"JE":24.0000,"ID":28},{"Enabled":true,"Remarks":"TempB","ChineseName":"</w:t>
      </w:r>
      <w:r w:rsidRPr="007E633E">
        <w:rPr>
          <w:rFonts w:hint="eastAsia"/>
        </w:rPr>
        <w:t>临时车</w:t>
      </w:r>
      <w:r w:rsidRPr="007E633E">
        <w:rPr>
          <w:rFonts w:hint="eastAsia"/>
        </w:rPr>
        <w:t>B","ParkID":0,"CardType":"TmpB","FreeMinute":0,"TopSF":20,"Hours":80,"JE":0.0000,"ID":29}]}}}</w:t>
      </w:r>
      <w:r w:rsidR="00866502" w:rsidRPr="0069679C">
        <w:rPr>
          <w:rFonts w:hint="eastAsia"/>
        </w:rPr>
        <w:t xml:space="preserve"> </w:t>
      </w:r>
    </w:p>
    <w:p w:rsidR="00866502" w:rsidRDefault="00866502" w:rsidP="00866502">
      <w:pPr>
        <w:rPr>
          <w:b/>
        </w:rPr>
      </w:pPr>
      <w:r>
        <w:rPr>
          <w:rFonts w:hint="eastAsia"/>
          <w:b/>
        </w:rPr>
        <w:t>失败回复示例</w:t>
      </w:r>
      <w:r>
        <w:rPr>
          <w:rFonts w:hint="eastAsia"/>
          <w:b/>
        </w:rPr>
        <w:t>:</w:t>
      </w:r>
    </w:p>
    <w:p w:rsidR="00866502" w:rsidRDefault="00866502" w:rsidP="007E633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:null}</w:t>
      </w:r>
    </w:p>
    <w:p w:rsidR="00BA0D05" w:rsidRDefault="00BA0D05" w:rsidP="00A066C2">
      <w:pPr>
        <w:pStyle w:val="2"/>
      </w:pPr>
      <w:r>
        <w:rPr>
          <w:rFonts w:hint="eastAsia"/>
        </w:rPr>
        <w:t>计算停车费接口</w:t>
      </w:r>
    </w:p>
    <w:p w:rsidR="00A066C2" w:rsidRPr="00A066C2" w:rsidRDefault="00D2728B" w:rsidP="00A066C2">
      <w:r>
        <w:rPr>
          <w:rFonts w:hint="eastAsia"/>
        </w:rPr>
        <w:t>根据</w:t>
      </w:r>
      <w:r w:rsidR="00522777">
        <w:rPr>
          <w:rFonts w:hint="eastAsia"/>
        </w:rPr>
        <w:t>车场编号、</w:t>
      </w:r>
      <w:r>
        <w:rPr>
          <w:rFonts w:hint="eastAsia"/>
        </w:rPr>
        <w:t>卡类型、进场时间、出场时间计算</w:t>
      </w:r>
      <w:r w:rsidR="00A066C2">
        <w:rPr>
          <w:rFonts w:hint="eastAsia"/>
        </w:rPr>
        <w:t>应收金额。</w:t>
      </w:r>
    </w:p>
    <w:p w:rsidR="00BA0D05" w:rsidRPr="00E47307" w:rsidRDefault="00BA0D05" w:rsidP="00BA0D05">
      <w:pPr>
        <w:rPr>
          <w:b/>
        </w:rPr>
      </w:pPr>
      <w:r w:rsidRPr="00E47307">
        <w:rPr>
          <w:rFonts w:hint="eastAsia"/>
          <w:b/>
        </w:rPr>
        <w:t>url:</w:t>
      </w:r>
    </w:p>
    <w:p w:rsidR="00BA0D05" w:rsidRPr="008510B3" w:rsidRDefault="005446D3" w:rsidP="00BA0D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6" w:history="1">
        <w:r w:rsidR="00653271" w:rsidRPr="00506A16">
          <w:rPr>
            <w:rStyle w:val="af7"/>
          </w:rPr>
          <w:t>http://192</w:t>
        </w:r>
      </w:hyperlink>
      <w:r w:rsidR="00BA0D05">
        <w:rPr>
          <w:rStyle w:val="af7"/>
        </w:rPr>
        <w:t>.168.2.158</w:t>
      </w:r>
      <w:r w:rsidR="00BA0D05" w:rsidRPr="008510B3">
        <w:rPr>
          <w:rStyle w:val="af7"/>
        </w:rPr>
        <w:t>:9000/ParkAPI/</w:t>
      </w:r>
      <w:r w:rsidR="00BA0D05" w:rsidRPr="00BA0D05">
        <w:rPr>
          <w:rStyle w:val="af7"/>
        </w:rPr>
        <w:t>Cacl</w:t>
      </w:r>
      <w:r w:rsidR="00496600">
        <w:rPr>
          <w:rStyle w:val="af7"/>
          <w:rFonts w:hint="eastAsia"/>
        </w:rPr>
        <w:t>ChargeAmount</w:t>
      </w:r>
    </w:p>
    <w:p w:rsidR="002E68F5" w:rsidRPr="005879B3" w:rsidRDefault="002E68F5" w:rsidP="002E68F5">
      <w:pPr>
        <w:rPr>
          <w:b/>
        </w:rPr>
      </w:pPr>
      <w:r w:rsidRPr="00E47307">
        <w:rPr>
          <w:b/>
        </w:rPr>
        <w:t>HTTP</w:t>
      </w:r>
      <w:r w:rsidRPr="00E47307">
        <w:rPr>
          <w:rFonts w:hint="eastAsia"/>
          <w:b/>
        </w:rPr>
        <w:t>请求</w:t>
      </w:r>
      <w:r w:rsidRPr="00E47307">
        <w:rPr>
          <w:b/>
        </w:rPr>
        <w:t>方式</w:t>
      </w:r>
      <w:r w:rsidRPr="00E47307">
        <w:rPr>
          <w:rFonts w:hint="eastAsia"/>
          <w:b/>
        </w:rPr>
        <w:t>：</w:t>
      </w:r>
    </w:p>
    <w:p w:rsidR="002E68F5" w:rsidRDefault="002E68F5" w:rsidP="002E68F5">
      <w:r>
        <w:t>POST</w:t>
      </w:r>
      <w:r>
        <w:rPr>
          <w:rFonts w:hint="eastAsia"/>
        </w:rPr>
        <w:t>，</w:t>
      </w:r>
      <w:r>
        <w:rPr>
          <w:rFonts w:hint="eastAsia"/>
        </w:rPr>
        <w:t>GET</w:t>
      </w:r>
    </w:p>
    <w:p w:rsidR="002E68F5" w:rsidRDefault="002E68F5" w:rsidP="002E68F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E68F5" w:rsidTr="00254B94">
        <w:tc>
          <w:tcPr>
            <w:tcW w:w="1809"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说明</w:t>
            </w:r>
          </w:p>
        </w:tc>
      </w:tr>
      <w:tr w:rsidR="002E68F5" w:rsidTr="00254B94">
        <w:tc>
          <w:tcPr>
            <w:tcW w:w="1809" w:type="dxa"/>
          </w:tcPr>
          <w:p w:rsidR="002E68F5" w:rsidRPr="00EC78A7" w:rsidRDefault="002E68F5" w:rsidP="00254B94">
            <w:pPr>
              <w:spacing w:line="264" w:lineRule="auto"/>
              <w:rPr>
                <w:b/>
                <w:kern w:val="2"/>
              </w:rPr>
            </w:pPr>
            <w:r w:rsidRPr="00EC78A7">
              <w:rPr>
                <w:b/>
                <w:kern w:val="2"/>
              </w:rPr>
              <w:t>token</w:t>
            </w:r>
          </w:p>
        </w:tc>
        <w:tc>
          <w:tcPr>
            <w:tcW w:w="1024" w:type="dxa"/>
          </w:tcPr>
          <w:p w:rsidR="002E68F5" w:rsidRPr="00E00670" w:rsidRDefault="002E68F5" w:rsidP="00254B9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E68F5" w:rsidRPr="00E00670" w:rsidRDefault="002E68F5" w:rsidP="00254B94">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E68F5" w:rsidRPr="00E00670" w:rsidRDefault="002E68F5" w:rsidP="00254B94">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E68F5" w:rsidTr="00254B94">
        <w:tc>
          <w:tcPr>
            <w:tcW w:w="1809" w:type="dxa"/>
          </w:tcPr>
          <w:p w:rsidR="002E68F5" w:rsidRPr="00EC78A7" w:rsidRDefault="008C02BA" w:rsidP="00254B94">
            <w:pPr>
              <w:spacing w:line="264" w:lineRule="auto"/>
              <w:rPr>
                <w:b/>
                <w:kern w:val="2"/>
              </w:rPr>
            </w:pPr>
            <w:r w:rsidRPr="008C02BA">
              <w:rPr>
                <w:b/>
                <w:kern w:val="2"/>
              </w:rPr>
              <w:t>StationId</w:t>
            </w:r>
          </w:p>
        </w:tc>
        <w:tc>
          <w:tcPr>
            <w:tcW w:w="1024" w:type="dxa"/>
          </w:tcPr>
          <w:p w:rsidR="002E68F5" w:rsidRPr="00E00670" w:rsidRDefault="008C02BA" w:rsidP="00254B94">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E68F5" w:rsidRPr="00E00670" w:rsidRDefault="002E68F5"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E68F5" w:rsidRDefault="008C02BA" w:rsidP="00254B94">
            <w:pPr>
              <w:spacing w:line="264" w:lineRule="auto"/>
              <w:rPr>
                <w:rFonts w:ascii="Consolas" w:hAnsi="Consolas" w:cs="Consolas"/>
                <w:sz w:val="18"/>
                <w:szCs w:val="18"/>
              </w:rPr>
            </w:pPr>
            <w:r>
              <w:rPr>
                <w:rFonts w:ascii="Consolas" w:hAnsi="Consolas" w:cs="Consolas" w:hint="eastAsia"/>
                <w:sz w:val="18"/>
                <w:szCs w:val="18"/>
              </w:rPr>
              <w:t>工作站编号</w:t>
            </w:r>
          </w:p>
        </w:tc>
      </w:tr>
      <w:tr w:rsidR="008C02BA" w:rsidTr="00254B94">
        <w:tc>
          <w:tcPr>
            <w:tcW w:w="1809" w:type="dxa"/>
          </w:tcPr>
          <w:p w:rsidR="008C02BA" w:rsidRPr="008C02BA" w:rsidRDefault="008C02BA" w:rsidP="00254B94">
            <w:pPr>
              <w:spacing w:line="264" w:lineRule="auto"/>
              <w:rPr>
                <w:b/>
                <w:kern w:val="2"/>
              </w:rPr>
            </w:pPr>
            <w:r w:rsidRPr="008C02BA">
              <w:rPr>
                <w:b/>
                <w:kern w:val="2"/>
              </w:rPr>
              <w:t>CardNO</w:t>
            </w:r>
          </w:p>
        </w:tc>
        <w:tc>
          <w:tcPr>
            <w:tcW w:w="1024" w:type="dxa"/>
          </w:tcPr>
          <w:p w:rsidR="008C02BA" w:rsidRPr="00E00670" w:rsidRDefault="008C02BA" w:rsidP="00DF531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C02BA" w:rsidRPr="00E00670" w:rsidRDefault="008C02BA" w:rsidP="00DF5317">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车辆编号</w:t>
            </w:r>
          </w:p>
        </w:tc>
      </w:tr>
      <w:tr w:rsidR="008C02BA" w:rsidTr="00254B94">
        <w:tc>
          <w:tcPr>
            <w:tcW w:w="1809" w:type="dxa"/>
          </w:tcPr>
          <w:p w:rsidR="008C02BA" w:rsidRPr="002E68F5" w:rsidRDefault="008C02BA" w:rsidP="00254B94">
            <w:pPr>
              <w:spacing w:line="264" w:lineRule="auto"/>
              <w:rPr>
                <w:b/>
                <w:kern w:val="2"/>
              </w:rPr>
            </w:pPr>
            <w:r w:rsidRPr="002E68F5">
              <w:rPr>
                <w:b/>
                <w:kern w:val="2"/>
              </w:rPr>
              <w:t>CardType</w:t>
            </w:r>
          </w:p>
        </w:tc>
        <w:tc>
          <w:tcPr>
            <w:tcW w:w="1024" w:type="dxa"/>
          </w:tcPr>
          <w:p w:rsidR="008C02BA" w:rsidRPr="00E00670" w:rsidRDefault="008C02B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车辆卡类。如</w:t>
            </w:r>
            <w:r>
              <w:rPr>
                <w:rFonts w:ascii="Consolas" w:hAnsi="Consolas" w:cs="Consolas" w:hint="eastAsia"/>
                <w:sz w:val="18"/>
                <w:szCs w:val="18"/>
              </w:rPr>
              <w:t>TmpA</w:t>
            </w:r>
          </w:p>
        </w:tc>
      </w:tr>
      <w:tr w:rsidR="008F278A" w:rsidTr="00254B94">
        <w:tc>
          <w:tcPr>
            <w:tcW w:w="1809" w:type="dxa"/>
          </w:tcPr>
          <w:p w:rsidR="008F278A" w:rsidRPr="008C02BA" w:rsidRDefault="008F278A" w:rsidP="00F314EB">
            <w:pPr>
              <w:spacing w:line="264" w:lineRule="auto"/>
              <w:rPr>
                <w:b/>
                <w:kern w:val="2"/>
              </w:rPr>
            </w:pPr>
            <w:r w:rsidRPr="008C02BA">
              <w:rPr>
                <w:rFonts w:hint="eastAsia"/>
                <w:b/>
                <w:kern w:val="2"/>
              </w:rPr>
              <w:t>CPH</w:t>
            </w:r>
          </w:p>
        </w:tc>
        <w:tc>
          <w:tcPr>
            <w:tcW w:w="1024" w:type="dxa"/>
          </w:tcPr>
          <w:p w:rsidR="008F278A" w:rsidRDefault="008F278A"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F278A" w:rsidRDefault="008F278A"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F278A" w:rsidRDefault="008F278A" w:rsidP="00F314EB">
            <w:pPr>
              <w:spacing w:line="264" w:lineRule="auto"/>
              <w:rPr>
                <w:rFonts w:ascii="Consolas" w:hAnsi="Consolas" w:cs="Consolas"/>
                <w:sz w:val="18"/>
                <w:szCs w:val="18"/>
              </w:rPr>
            </w:pPr>
            <w:r>
              <w:rPr>
                <w:rFonts w:ascii="Consolas" w:hAnsi="Consolas" w:cs="Consolas" w:hint="eastAsia"/>
                <w:sz w:val="18"/>
                <w:szCs w:val="18"/>
              </w:rPr>
              <w:t>车牌号。用于计算车牌打折。如果同时存在车牌打折和打折设置，则以优惠力度最大的计算。</w:t>
            </w:r>
          </w:p>
        </w:tc>
      </w:tr>
      <w:tr w:rsidR="008F278A" w:rsidTr="00254B94">
        <w:tc>
          <w:tcPr>
            <w:tcW w:w="1809" w:type="dxa"/>
          </w:tcPr>
          <w:p w:rsidR="008F278A" w:rsidRPr="002E68F5" w:rsidRDefault="008F278A" w:rsidP="00254B94">
            <w:pPr>
              <w:spacing w:line="264" w:lineRule="auto"/>
              <w:rPr>
                <w:b/>
                <w:kern w:val="2"/>
              </w:rPr>
            </w:pPr>
            <w:r w:rsidRPr="002E68F5">
              <w:rPr>
                <w:b/>
                <w:kern w:val="2"/>
              </w:rPr>
              <w:t>InTime</w:t>
            </w:r>
          </w:p>
        </w:tc>
        <w:tc>
          <w:tcPr>
            <w:tcW w:w="1024" w:type="dxa"/>
          </w:tcPr>
          <w:p w:rsidR="008F278A" w:rsidRPr="00E00670" w:rsidRDefault="008F278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进场时间。如</w:t>
            </w:r>
            <w:r>
              <w:rPr>
                <w:rFonts w:ascii="Consolas" w:hAnsi="Consolas" w:cs="Consolas" w:hint="eastAsia"/>
                <w:sz w:val="18"/>
                <w:szCs w:val="18"/>
              </w:rPr>
              <w:t>20161230235959</w:t>
            </w:r>
          </w:p>
        </w:tc>
      </w:tr>
      <w:tr w:rsidR="008F278A" w:rsidTr="00254B94">
        <w:tc>
          <w:tcPr>
            <w:tcW w:w="1809" w:type="dxa"/>
          </w:tcPr>
          <w:p w:rsidR="008F278A" w:rsidRPr="008F278A" w:rsidRDefault="008F278A" w:rsidP="00254B94">
            <w:pPr>
              <w:spacing w:line="264" w:lineRule="auto"/>
              <w:rPr>
                <w:kern w:val="2"/>
              </w:rPr>
            </w:pPr>
            <w:r w:rsidRPr="008F278A">
              <w:rPr>
                <w:kern w:val="2"/>
              </w:rPr>
              <w:t>OutTime</w:t>
            </w:r>
          </w:p>
        </w:tc>
        <w:tc>
          <w:tcPr>
            <w:tcW w:w="1024" w:type="dxa"/>
          </w:tcPr>
          <w:p w:rsidR="008F278A" w:rsidRPr="00E00670" w:rsidRDefault="008F278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20161230235959</w:t>
            </w:r>
          </w:p>
        </w:tc>
      </w:tr>
      <w:tr w:rsidR="008F278A" w:rsidTr="00254B94">
        <w:tc>
          <w:tcPr>
            <w:tcW w:w="1809" w:type="dxa"/>
          </w:tcPr>
          <w:p w:rsidR="008F278A" w:rsidRPr="00E870FF" w:rsidRDefault="008F278A" w:rsidP="00594ECB">
            <w:pPr>
              <w:spacing w:line="264" w:lineRule="auto"/>
              <w:rPr>
                <w:kern w:val="2"/>
              </w:rPr>
            </w:pPr>
            <w:r>
              <w:rPr>
                <w:rFonts w:hint="eastAsia"/>
                <w:kern w:val="2"/>
              </w:rPr>
              <w:t>DiscountSetId</w:t>
            </w:r>
          </w:p>
        </w:tc>
        <w:tc>
          <w:tcPr>
            <w:tcW w:w="1024" w:type="dxa"/>
          </w:tcPr>
          <w:p w:rsidR="008F278A" w:rsidRDefault="008F278A" w:rsidP="00594E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F278A" w:rsidRDefault="008F278A"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F278A" w:rsidRDefault="008F278A" w:rsidP="00594ECB">
            <w:pPr>
              <w:spacing w:line="264" w:lineRule="auto"/>
              <w:rPr>
                <w:rFonts w:ascii="Consolas" w:hAnsi="Consolas" w:cs="Consolas"/>
                <w:sz w:val="18"/>
                <w:szCs w:val="18"/>
              </w:rPr>
            </w:pPr>
            <w:r>
              <w:rPr>
                <w:rFonts w:ascii="Consolas" w:hAnsi="Consolas" w:cs="Consolas" w:hint="eastAsia"/>
                <w:sz w:val="18"/>
                <w:szCs w:val="18"/>
              </w:rPr>
              <w:t>打折设置的</w:t>
            </w:r>
            <w:r>
              <w:rPr>
                <w:rFonts w:ascii="Consolas" w:hAnsi="Consolas" w:cs="Consolas" w:hint="eastAsia"/>
                <w:sz w:val="18"/>
                <w:szCs w:val="18"/>
              </w:rPr>
              <w:t>ID</w:t>
            </w:r>
            <w:r>
              <w:rPr>
                <w:rFonts w:ascii="Consolas" w:hAnsi="Consolas" w:cs="Consolas" w:hint="eastAsia"/>
                <w:sz w:val="18"/>
                <w:szCs w:val="18"/>
              </w:rPr>
              <w:t>。如果同时存在车牌打折和打折设置，则以优惠力度最大的计算。</w:t>
            </w:r>
          </w:p>
        </w:tc>
      </w:tr>
      <w:tr w:rsidR="008F278A" w:rsidTr="00254B94">
        <w:tc>
          <w:tcPr>
            <w:tcW w:w="1809" w:type="dxa"/>
          </w:tcPr>
          <w:p w:rsidR="008F278A" w:rsidRDefault="008F278A" w:rsidP="00254B94">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F278A" w:rsidRPr="00E00670" w:rsidRDefault="008F278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F278A" w:rsidRPr="00E00670" w:rsidRDefault="008F278A" w:rsidP="00254B9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2E68F5" w:rsidRDefault="002E68F5" w:rsidP="002E68F5">
      <w:pPr>
        <w:rPr>
          <w:b/>
        </w:rPr>
      </w:pPr>
      <w:r>
        <w:rPr>
          <w:rFonts w:hint="eastAsia"/>
          <w:b/>
        </w:rPr>
        <w:lastRenderedPageBreak/>
        <w:t>返回</w:t>
      </w:r>
      <w:r>
        <w:rPr>
          <w:b/>
        </w:rPr>
        <w:t>数据</w:t>
      </w:r>
      <w:r w:rsidRPr="0050700F">
        <w:rPr>
          <w:rFonts w:hint="eastAsia"/>
          <w:b/>
        </w:rPr>
        <w:t>格式</w:t>
      </w:r>
      <w:r>
        <w:rPr>
          <w:rFonts w:hint="eastAsia"/>
          <w:b/>
        </w:rPr>
        <w:t>:</w:t>
      </w:r>
    </w:p>
    <w:p w:rsidR="002E68F5" w:rsidRPr="0051022D" w:rsidRDefault="002E68F5" w:rsidP="002E68F5">
      <w:r>
        <w:t>JSON</w:t>
      </w:r>
    </w:p>
    <w:p w:rsidR="002E68F5" w:rsidRDefault="002E68F5" w:rsidP="002E68F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68F5" w:rsidTr="00254B94">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说明</w:t>
            </w:r>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68F5" w:rsidRDefault="00591CBA" w:rsidP="00254B94">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A3EEA" w:rsidP="00254B94">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A3EEA" w:rsidP="00254B94">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68F5"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结果对象</w:t>
            </w:r>
            <w:r w:rsidR="00510520">
              <w:rPr>
                <w:rFonts w:ascii="Consolas" w:hAnsi="Consolas" w:cs="Consolas" w:hint="eastAsia"/>
                <w:kern w:val="2"/>
                <w:sz w:val="18"/>
                <w:szCs w:val="18"/>
              </w:rPr>
              <w:t>。</w:t>
            </w:r>
          </w:p>
        </w:tc>
      </w:tr>
    </w:tbl>
    <w:p w:rsidR="002A3EEA" w:rsidRDefault="002A3EEA" w:rsidP="002E68F5"/>
    <w:p w:rsidR="002E68F5" w:rsidRDefault="00C53F21" w:rsidP="002E68F5">
      <w:r>
        <w:t>D</w:t>
      </w:r>
      <w:r w:rsidR="002E68F5">
        <w:rPr>
          <w:rFonts w:hint="eastAsia"/>
        </w:rPr>
        <w:t>ata</w:t>
      </w:r>
      <w:r w:rsidR="002E68F5">
        <w:rPr>
          <w:rFonts w:hint="eastAsia"/>
          <w:b/>
        </w:rPr>
        <w:t>中的数据：</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A3EEA"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说明</w:t>
            </w:r>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hint="eastAsia"/>
                <w:b/>
                <w:kern w:val="2"/>
              </w:rPr>
              <w:t>YSJE</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b/>
                <w:kern w:val="2"/>
              </w:rPr>
            </w:pPr>
            <w:r>
              <w:rPr>
                <w:rFonts w:hint="eastAsia"/>
                <w:b/>
                <w:kern w:val="2"/>
              </w:rPr>
              <w:t>SFJE</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b/>
                <w:kern w:val="2"/>
              </w:rPr>
            </w:pPr>
            <w:r w:rsidRPr="002A3EEA">
              <w:t>DiscountSet</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96483"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优惠信息对象，结构参考</w:t>
            </w:r>
            <w:hyperlink w:anchor="_Model结构_9" w:history="1">
              <w:r w:rsidRPr="002A3EEA">
                <w:rPr>
                  <w:rStyle w:val="af7"/>
                  <w:rFonts w:ascii="Consolas" w:hAnsi="Consolas" w:cs="Consolas" w:hint="eastAsia"/>
                  <w:kern w:val="2"/>
                  <w:sz w:val="18"/>
                  <w:szCs w:val="18"/>
                </w:rPr>
                <w:t>打折车牌设置接口的</w:t>
              </w:r>
              <w:r w:rsidRPr="002A3EEA">
                <w:rPr>
                  <w:rStyle w:val="af7"/>
                  <w:rFonts w:ascii="Consolas" w:hAnsi="Consolas" w:cs="Consolas" w:hint="eastAsia"/>
                  <w:kern w:val="2"/>
                  <w:sz w:val="18"/>
                  <w:szCs w:val="18"/>
                </w:rPr>
                <w:t>Model</w:t>
              </w:r>
              <w:r w:rsidRPr="002A3EEA">
                <w:rPr>
                  <w:rStyle w:val="af7"/>
                  <w:rFonts w:ascii="Consolas" w:hAnsi="Consolas" w:cs="Consolas" w:hint="eastAsia"/>
                  <w:kern w:val="2"/>
                  <w:sz w:val="18"/>
                  <w:szCs w:val="18"/>
                </w:rPr>
                <w:t>结构</w:t>
              </w:r>
            </w:hyperlink>
            <w:r>
              <w:rPr>
                <w:rFonts w:ascii="Consolas" w:hAnsi="Consolas" w:cs="Consolas" w:hint="eastAsia"/>
                <w:kern w:val="2"/>
                <w:sz w:val="18"/>
                <w:szCs w:val="18"/>
              </w:rPr>
              <w:t>。</w:t>
            </w:r>
          </w:p>
          <w:p w:rsidR="002A3EEA" w:rsidRDefault="00875C66" w:rsidP="002A3EEA">
            <w:pPr>
              <w:spacing w:line="264" w:lineRule="auto"/>
              <w:rPr>
                <w:rFonts w:ascii="Consolas" w:hAnsi="Consolas" w:cs="Consolas"/>
                <w:kern w:val="2"/>
                <w:sz w:val="18"/>
                <w:szCs w:val="18"/>
              </w:rPr>
            </w:pPr>
            <w:r>
              <w:rPr>
                <w:rFonts w:ascii="Consolas" w:hAnsi="Consolas" w:cs="Consolas" w:hint="eastAsia"/>
                <w:kern w:val="2"/>
                <w:sz w:val="18"/>
                <w:szCs w:val="18"/>
              </w:rPr>
              <w:t>如果</w:t>
            </w:r>
            <w:r w:rsidR="00064C2E">
              <w:rPr>
                <w:rFonts w:ascii="Consolas" w:hAnsi="Consolas" w:cs="Consolas" w:hint="eastAsia"/>
                <w:kern w:val="2"/>
                <w:sz w:val="18"/>
                <w:szCs w:val="18"/>
              </w:rPr>
              <w:t>有多个优惠则只有优惠力度最大的一个生效。生效的优惠信息通过此对象返回。</w:t>
            </w:r>
          </w:p>
          <w:p w:rsidR="00E24EF3" w:rsidRDefault="00E24EF3" w:rsidP="002A3EEA">
            <w:pPr>
              <w:spacing w:line="264" w:lineRule="auto"/>
              <w:rPr>
                <w:rFonts w:ascii="Consolas" w:hAnsi="Consolas" w:cs="Consolas"/>
                <w:kern w:val="2"/>
                <w:sz w:val="18"/>
                <w:szCs w:val="18"/>
              </w:rPr>
            </w:pPr>
            <w:r>
              <w:rPr>
                <w:rFonts w:ascii="Consolas" w:hAnsi="Consolas" w:cs="Consolas" w:hint="eastAsia"/>
                <w:kern w:val="2"/>
                <w:sz w:val="18"/>
                <w:szCs w:val="18"/>
              </w:rPr>
              <w:t>如果对象中的</w:t>
            </w:r>
            <w:r>
              <w:rPr>
                <w:rFonts w:ascii="Consolas" w:hAnsi="Consolas" w:cs="Consolas" w:hint="eastAsia"/>
                <w:kern w:val="2"/>
                <w:sz w:val="18"/>
                <w:szCs w:val="18"/>
              </w:rPr>
              <w:t>DeptId</w:t>
            </w:r>
            <w:r>
              <w:rPr>
                <w:rFonts w:ascii="Consolas" w:hAnsi="Consolas" w:cs="Consolas" w:hint="eastAsia"/>
                <w:kern w:val="2"/>
                <w:sz w:val="18"/>
                <w:szCs w:val="18"/>
              </w:rPr>
              <w:t>字段值大于</w:t>
            </w:r>
            <w:r w:rsidR="00B96FDA">
              <w:rPr>
                <w:rFonts w:ascii="Consolas" w:hAnsi="Consolas" w:cs="Consolas" w:hint="eastAsia"/>
                <w:kern w:val="2"/>
                <w:sz w:val="18"/>
                <w:szCs w:val="18"/>
              </w:rPr>
              <w:t>或等于</w:t>
            </w:r>
            <w:r>
              <w:rPr>
                <w:rFonts w:ascii="Consolas" w:hAnsi="Consolas" w:cs="Consolas" w:hint="eastAsia"/>
                <w:kern w:val="2"/>
                <w:sz w:val="18"/>
                <w:szCs w:val="18"/>
              </w:rPr>
              <w:t>0</w:t>
            </w:r>
            <w:r>
              <w:rPr>
                <w:rFonts w:ascii="Consolas" w:hAnsi="Consolas" w:cs="Consolas" w:hint="eastAsia"/>
                <w:kern w:val="2"/>
                <w:sz w:val="18"/>
                <w:szCs w:val="18"/>
              </w:rPr>
              <w:t>则为打折车牌中的优惠，否则为优惠方式表中的优惠。</w:t>
            </w:r>
          </w:p>
        </w:tc>
      </w:tr>
      <w:tr w:rsidR="005A61EF" w:rsidTr="002A3EEA">
        <w:tc>
          <w:tcPr>
            <w:tcW w:w="1526" w:type="dxa"/>
            <w:tcBorders>
              <w:top w:val="single" w:sz="4" w:space="0" w:color="auto"/>
              <w:left w:val="single" w:sz="4" w:space="0" w:color="auto"/>
              <w:bottom w:val="single" w:sz="4" w:space="0" w:color="auto"/>
              <w:right w:val="single" w:sz="4" w:space="0" w:color="auto"/>
            </w:tcBorders>
          </w:tcPr>
          <w:p w:rsidR="005A61EF" w:rsidRPr="002A3EEA" w:rsidRDefault="005A61EF" w:rsidP="002A3EEA">
            <w:pPr>
              <w:spacing w:line="264" w:lineRule="auto"/>
            </w:pPr>
            <w:r>
              <w:rPr>
                <w:rFonts w:hint="eastAsia"/>
              </w:rPr>
              <w:t>InTime</w:t>
            </w:r>
          </w:p>
        </w:tc>
        <w:tc>
          <w:tcPr>
            <w:tcW w:w="1670"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DateTime</w:t>
            </w:r>
          </w:p>
        </w:tc>
        <w:tc>
          <w:tcPr>
            <w:tcW w:w="666" w:type="dxa"/>
            <w:tcBorders>
              <w:top w:val="single" w:sz="4" w:space="0" w:color="auto"/>
              <w:left w:val="single" w:sz="4" w:space="0" w:color="auto"/>
              <w:bottom w:val="single" w:sz="4" w:space="0" w:color="auto"/>
              <w:right w:val="single" w:sz="4" w:space="0" w:color="auto"/>
            </w:tcBorders>
          </w:tcPr>
          <w:p w:rsidR="005A61EF" w:rsidRDefault="005A61EF">
            <w:r w:rsidRPr="0061785A">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入场时间</w:t>
            </w:r>
          </w:p>
        </w:tc>
      </w:tr>
      <w:tr w:rsidR="005A61EF" w:rsidTr="002A3EEA">
        <w:tc>
          <w:tcPr>
            <w:tcW w:w="1526" w:type="dxa"/>
            <w:tcBorders>
              <w:top w:val="single" w:sz="4" w:space="0" w:color="auto"/>
              <w:left w:val="single" w:sz="4" w:space="0" w:color="auto"/>
              <w:bottom w:val="single" w:sz="4" w:space="0" w:color="auto"/>
              <w:right w:val="single" w:sz="4" w:space="0" w:color="auto"/>
            </w:tcBorders>
          </w:tcPr>
          <w:p w:rsidR="005A61EF" w:rsidRPr="002A3EEA" w:rsidRDefault="005A61EF" w:rsidP="00FF2EC8">
            <w:pPr>
              <w:spacing w:line="264" w:lineRule="auto"/>
            </w:pPr>
            <w:r>
              <w:rPr>
                <w:rFonts w:hint="eastAsia"/>
              </w:rPr>
              <w:t>OutTime</w:t>
            </w:r>
          </w:p>
        </w:tc>
        <w:tc>
          <w:tcPr>
            <w:tcW w:w="1670" w:type="dxa"/>
            <w:tcBorders>
              <w:top w:val="single" w:sz="4" w:space="0" w:color="auto"/>
              <w:left w:val="single" w:sz="4" w:space="0" w:color="auto"/>
              <w:bottom w:val="single" w:sz="4" w:space="0" w:color="auto"/>
              <w:right w:val="single" w:sz="4" w:space="0" w:color="auto"/>
            </w:tcBorders>
          </w:tcPr>
          <w:p w:rsidR="005A61EF" w:rsidRDefault="005A61EF" w:rsidP="00FF2EC8">
            <w:pPr>
              <w:spacing w:line="264" w:lineRule="auto"/>
              <w:rPr>
                <w:rFonts w:ascii="Consolas" w:hAnsi="Consolas" w:cs="Consolas"/>
                <w:kern w:val="2"/>
                <w:sz w:val="18"/>
                <w:szCs w:val="18"/>
              </w:rPr>
            </w:pPr>
            <w:r>
              <w:rPr>
                <w:rFonts w:ascii="Consolas" w:hAnsi="Consolas" w:cs="Consolas" w:hint="eastAsia"/>
                <w:kern w:val="2"/>
                <w:sz w:val="18"/>
                <w:szCs w:val="18"/>
              </w:rPr>
              <w:t>DateTime</w:t>
            </w:r>
          </w:p>
        </w:tc>
        <w:tc>
          <w:tcPr>
            <w:tcW w:w="666" w:type="dxa"/>
            <w:tcBorders>
              <w:top w:val="single" w:sz="4" w:space="0" w:color="auto"/>
              <w:left w:val="single" w:sz="4" w:space="0" w:color="auto"/>
              <w:bottom w:val="single" w:sz="4" w:space="0" w:color="auto"/>
              <w:right w:val="single" w:sz="4" w:space="0" w:color="auto"/>
            </w:tcBorders>
          </w:tcPr>
          <w:p w:rsidR="005A61EF" w:rsidRDefault="005A61EF">
            <w:r w:rsidRPr="0061785A">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出场时间</w:t>
            </w:r>
          </w:p>
        </w:tc>
      </w:tr>
      <w:tr w:rsidR="005A61EF" w:rsidTr="002A3EEA">
        <w:tc>
          <w:tcPr>
            <w:tcW w:w="1526" w:type="dxa"/>
            <w:tcBorders>
              <w:top w:val="single" w:sz="4" w:space="0" w:color="auto"/>
              <w:left w:val="single" w:sz="4" w:space="0" w:color="auto"/>
              <w:bottom w:val="single" w:sz="4" w:space="0" w:color="auto"/>
              <w:right w:val="single" w:sz="4" w:space="0" w:color="auto"/>
            </w:tcBorders>
          </w:tcPr>
          <w:p w:rsidR="005A61EF" w:rsidRPr="002A3EEA" w:rsidRDefault="005A61EF" w:rsidP="002A3EEA">
            <w:pPr>
              <w:spacing w:line="264" w:lineRule="auto"/>
            </w:pPr>
            <w:r>
              <w:rPr>
                <w:rFonts w:hint="eastAsia"/>
              </w:rPr>
              <w:t>CardType</w:t>
            </w:r>
          </w:p>
        </w:tc>
        <w:tc>
          <w:tcPr>
            <w:tcW w:w="1670"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tcPr>
          <w:p w:rsidR="005A61EF" w:rsidRDefault="005A61EF">
            <w:r w:rsidRPr="0061785A">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卡类型</w:t>
            </w:r>
          </w:p>
        </w:tc>
      </w:tr>
      <w:tr w:rsidR="005A61EF" w:rsidTr="002A3EEA">
        <w:tc>
          <w:tcPr>
            <w:tcW w:w="1526" w:type="dxa"/>
            <w:tcBorders>
              <w:top w:val="single" w:sz="4" w:space="0" w:color="auto"/>
              <w:left w:val="single" w:sz="4" w:space="0" w:color="auto"/>
              <w:bottom w:val="single" w:sz="4" w:space="0" w:color="auto"/>
              <w:right w:val="single" w:sz="4" w:space="0" w:color="auto"/>
            </w:tcBorders>
          </w:tcPr>
          <w:p w:rsidR="005A61EF" w:rsidRPr="002A3EEA" w:rsidRDefault="005A61EF" w:rsidP="002A3EEA">
            <w:pPr>
              <w:spacing w:line="264" w:lineRule="auto"/>
            </w:pPr>
            <w:r w:rsidRPr="005A61EF">
              <w:t>RemainingPlaceCount</w:t>
            </w:r>
          </w:p>
        </w:tc>
        <w:tc>
          <w:tcPr>
            <w:tcW w:w="1670"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5A61EF" w:rsidRDefault="005A61EF">
            <w:r w:rsidRPr="0061785A">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当前剩余车位数</w:t>
            </w:r>
          </w:p>
        </w:tc>
      </w:tr>
    </w:tbl>
    <w:p w:rsidR="002A3EEA" w:rsidRDefault="002A3EEA" w:rsidP="002E68F5">
      <w:pPr>
        <w:rPr>
          <w:b/>
        </w:rPr>
      </w:pPr>
    </w:p>
    <w:p w:rsidR="002E68F5" w:rsidRDefault="002E68F5" w:rsidP="002E68F5">
      <w:pPr>
        <w:rPr>
          <w:b/>
        </w:rPr>
      </w:pPr>
      <w:r>
        <w:rPr>
          <w:rFonts w:hint="eastAsia"/>
          <w:b/>
        </w:rPr>
        <w:t>请求示例：</w:t>
      </w:r>
    </w:p>
    <w:p w:rsidR="00E9384F" w:rsidRPr="008510B3" w:rsidRDefault="005446D3"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7" w:history="1">
        <w:r w:rsidR="00653271" w:rsidRPr="00506A16">
          <w:rPr>
            <w:rStyle w:val="af7"/>
          </w:rPr>
          <w:t>http://192</w:t>
        </w:r>
      </w:hyperlink>
      <w:r w:rsidR="00E9384F" w:rsidRPr="00E9384F">
        <w:rPr>
          <w:rStyle w:val="af7"/>
        </w:rPr>
        <w:t>.168.2.</w:t>
      </w:r>
      <w:r w:rsidR="00E9384F">
        <w:rPr>
          <w:rStyle w:val="af7"/>
        </w:rPr>
        <w:t>158</w:t>
      </w:r>
      <w:r w:rsidR="00E9384F" w:rsidRPr="00E9384F">
        <w:rPr>
          <w:rStyle w:val="af7"/>
        </w:rPr>
        <w:t>:9000/ParkAPI/</w:t>
      </w:r>
      <w:r w:rsidR="00CF45A3">
        <w:rPr>
          <w:rStyle w:val="af7"/>
        </w:rPr>
        <w:t>CaclChargeAmount</w:t>
      </w:r>
      <w:r w:rsidR="00E9384F" w:rsidRPr="00E9384F">
        <w:rPr>
          <w:rStyle w:val="af7"/>
        </w:rPr>
        <w:t>?token=e4c6fa1f4ca5459db95dc8f1b5edfd5d&amp;</w:t>
      </w:r>
      <w:r w:rsidR="00ED0096">
        <w:rPr>
          <w:rStyle w:val="af7"/>
          <w:rFonts w:hint="eastAsia"/>
        </w:rPr>
        <w:t>StationId</w:t>
      </w:r>
      <w:r w:rsidR="00E9384F" w:rsidRPr="00E9384F">
        <w:rPr>
          <w:rStyle w:val="af7"/>
        </w:rPr>
        <w:t>=0</w:t>
      </w:r>
      <w:r w:rsidR="00ED0096">
        <w:rPr>
          <w:rStyle w:val="af7"/>
          <w:rFonts w:hint="eastAsia"/>
        </w:rPr>
        <w:t>&amp;CardNO=</w:t>
      </w:r>
      <w:r w:rsidR="00ED0096" w:rsidRPr="00ED0096">
        <w:rPr>
          <w:rStyle w:val="af7"/>
        </w:rPr>
        <w:t>2ABBB015</w:t>
      </w:r>
      <w:r w:rsidR="00E9384F" w:rsidRPr="00E9384F">
        <w:rPr>
          <w:rStyle w:val="af7"/>
        </w:rPr>
        <w:t>&amp;CardType=TmpA&amp;InTime=20160501120101&amp;OutTime=20160601120101</w:t>
      </w:r>
      <w:r w:rsidR="00ED0096">
        <w:rPr>
          <w:rStyle w:val="af7"/>
          <w:rFonts w:hint="eastAsia"/>
        </w:rPr>
        <w:t>&amp;CPH=</w:t>
      </w:r>
      <w:r w:rsidR="00ED0096" w:rsidRPr="00ED0096">
        <w:rPr>
          <w:rStyle w:val="af7"/>
          <w:rFonts w:hint="eastAsia"/>
        </w:rPr>
        <w:t>粤</w:t>
      </w:r>
      <w:r w:rsidR="00ED0096" w:rsidRPr="00ED0096">
        <w:rPr>
          <w:rStyle w:val="af7"/>
          <w:rFonts w:hint="eastAsia"/>
        </w:rPr>
        <w:t>BH60P7</w:t>
      </w:r>
    </w:p>
    <w:p w:rsidR="002E68F5" w:rsidRDefault="002E68F5" w:rsidP="002E68F5">
      <w:pPr>
        <w:rPr>
          <w:b/>
        </w:rPr>
      </w:pPr>
      <w:r>
        <w:rPr>
          <w:rFonts w:hint="eastAsia"/>
          <w:b/>
        </w:rPr>
        <w:t>成功回复示例</w:t>
      </w:r>
      <w:r>
        <w:rPr>
          <w:rFonts w:hint="eastAsia"/>
          <w:b/>
        </w:rPr>
        <w:t>:</w:t>
      </w:r>
    </w:p>
    <w:p w:rsidR="002E68F5" w:rsidRPr="007F1246" w:rsidRDefault="002E68F5"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lastRenderedPageBreak/>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571F34">
        <w:rPr>
          <w:rFonts w:hint="eastAsia"/>
        </w:rPr>
        <w:t>{</w:t>
      </w:r>
      <w:r w:rsidR="00143F64">
        <w:t>“</w:t>
      </w:r>
      <w:r w:rsidR="00571F34">
        <w:rPr>
          <w:rFonts w:hint="eastAsia"/>
        </w:rPr>
        <w:t>YSJE</w:t>
      </w:r>
      <w:r w:rsidR="00143F64">
        <w:t>”</w:t>
      </w:r>
      <w:r w:rsidR="00571F34">
        <w:rPr>
          <w:rFonts w:hint="eastAsia"/>
        </w:rPr>
        <w:t>:10,</w:t>
      </w:r>
      <w:r w:rsidR="00143F64">
        <w:t>”</w:t>
      </w:r>
      <w:r w:rsidR="00571F34">
        <w:rPr>
          <w:rFonts w:hint="eastAsia"/>
        </w:rPr>
        <w:t>SFJE</w:t>
      </w:r>
      <w:r w:rsidR="00143F64">
        <w:t>”</w:t>
      </w:r>
      <w:r w:rsidR="00571F34">
        <w:rPr>
          <w:rFonts w:hint="eastAsia"/>
        </w:rPr>
        <w:t>:10,DiscountSet:null}</w:t>
      </w:r>
      <w:r w:rsidRPr="008D09BA">
        <w:t>}</w:t>
      </w:r>
      <w:r w:rsidRPr="0069679C">
        <w:rPr>
          <w:rFonts w:hint="eastAsia"/>
        </w:rPr>
        <w:t xml:space="preserve"> </w:t>
      </w:r>
    </w:p>
    <w:p w:rsidR="002E68F5" w:rsidRDefault="002E68F5" w:rsidP="002E68F5">
      <w:pPr>
        <w:rPr>
          <w:b/>
        </w:rPr>
      </w:pPr>
      <w:r>
        <w:rPr>
          <w:rFonts w:hint="eastAsia"/>
          <w:b/>
        </w:rPr>
        <w:t>失败回复示例</w:t>
      </w:r>
      <w:r>
        <w:rPr>
          <w:rFonts w:hint="eastAsia"/>
          <w:b/>
        </w:rPr>
        <w:t>:</w:t>
      </w:r>
    </w:p>
    <w:p w:rsidR="002E68F5" w:rsidRPr="007F1246" w:rsidRDefault="002E68F5"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9064D" w:rsidRDefault="0099064D" w:rsidP="0099064D">
      <w:pPr>
        <w:pStyle w:val="2"/>
      </w:pPr>
      <w:r>
        <w:rPr>
          <w:rFonts w:hint="eastAsia"/>
        </w:rPr>
        <w:t>计算启用日累计最高限额后的可收费金额</w:t>
      </w:r>
    </w:p>
    <w:p w:rsidR="0099064D" w:rsidRPr="00A066C2" w:rsidRDefault="0099064D" w:rsidP="0099064D">
      <w:r>
        <w:rPr>
          <w:rFonts w:hint="eastAsia"/>
        </w:rPr>
        <w:t>此功能有两个接口，分别对应两种停车日的界定方式。</w:t>
      </w:r>
      <w:r w:rsidRPr="0099064D">
        <w:t>CaclDayMoneyLimit_0to0</w:t>
      </w:r>
      <w:r>
        <w:rPr>
          <w:rFonts w:hint="eastAsia"/>
        </w:rPr>
        <w:t>接口对应的是以自然日为一天的计算方式；</w:t>
      </w:r>
      <w:r w:rsidRPr="0099064D">
        <w:t>CaclDayMoneyLimit_24H</w:t>
      </w:r>
      <w:r>
        <w:rPr>
          <w:rFonts w:hint="eastAsia"/>
        </w:rPr>
        <w:t>接口对应的是停车满</w:t>
      </w:r>
      <w:r>
        <w:rPr>
          <w:rFonts w:hint="eastAsia"/>
        </w:rPr>
        <w:t>24</w:t>
      </w:r>
      <w:r>
        <w:rPr>
          <w:rFonts w:hint="eastAsia"/>
        </w:rPr>
        <w:t>小时为一天的计算方式。两个接口的参数完全一致，下面合并说明。</w:t>
      </w:r>
    </w:p>
    <w:p w:rsidR="0099064D" w:rsidRPr="00E47307" w:rsidRDefault="0099064D" w:rsidP="0099064D">
      <w:pPr>
        <w:rPr>
          <w:b/>
        </w:rPr>
      </w:pPr>
      <w:r w:rsidRPr="00E47307">
        <w:rPr>
          <w:rFonts w:hint="eastAsia"/>
          <w:b/>
        </w:rPr>
        <w:t>url:</w:t>
      </w:r>
    </w:p>
    <w:p w:rsidR="0099064D" w:rsidRDefault="005446D3"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8" w:history="1">
        <w:r w:rsidR="0099064D" w:rsidRPr="00BC556C">
          <w:rPr>
            <w:rStyle w:val="af7"/>
          </w:rPr>
          <w:t>http://192.168.2.158:9000/ParkAPI/CaclDayMoneyLimit_0to0</w:t>
        </w:r>
      </w:hyperlink>
    </w:p>
    <w:p w:rsidR="0099064D" w:rsidRPr="008510B3" w:rsidRDefault="005446D3"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9" w:history="1">
        <w:r w:rsidR="00756587" w:rsidRPr="00BC556C">
          <w:rPr>
            <w:rStyle w:val="af7"/>
          </w:rPr>
          <w:t>http://192.168.2.158:9000/ParkAPI/CaclDayMoneyLimit_24H</w:t>
        </w:r>
      </w:hyperlink>
    </w:p>
    <w:p w:rsidR="0099064D" w:rsidRPr="005879B3" w:rsidRDefault="0099064D" w:rsidP="0099064D">
      <w:pPr>
        <w:rPr>
          <w:b/>
        </w:rPr>
      </w:pPr>
      <w:r w:rsidRPr="00E47307">
        <w:rPr>
          <w:b/>
        </w:rPr>
        <w:t>HTTP</w:t>
      </w:r>
      <w:r w:rsidRPr="00E47307">
        <w:rPr>
          <w:rFonts w:hint="eastAsia"/>
          <w:b/>
        </w:rPr>
        <w:t>请求</w:t>
      </w:r>
      <w:r w:rsidRPr="00E47307">
        <w:rPr>
          <w:b/>
        </w:rPr>
        <w:t>方式</w:t>
      </w:r>
      <w:r w:rsidRPr="00E47307">
        <w:rPr>
          <w:rFonts w:hint="eastAsia"/>
          <w:b/>
        </w:rPr>
        <w:t>：</w:t>
      </w:r>
    </w:p>
    <w:p w:rsidR="0099064D" w:rsidRDefault="0099064D" w:rsidP="0099064D">
      <w:r>
        <w:t>POST</w:t>
      </w:r>
      <w:r>
        <w:rPr>
          <w:rFonts w:hint="eastAsia"/>
        </w:rPr>
        <w:t>，</w:t>
      </w:r>
      <w:r>
        <w:rPr>
          <w:rFonts w:hint="eastAsia"/>
        </w:rPr>
        <w:t>GET</w:t>
      </w:r>
    </w:p>
    <w:p w:rsidR="0099064D" w:rsidRDefault="0099064D" w:rsidP="0099064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99064D" w:rsidTr="002A3EEA">
        <w:tc>
          <w:tcPr>
            <w:tcW w:w="1809"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说明</w:t>
            </w:r>
          </w:p>
        </w:tc>
      </w:tr>
      <w:tr w:rsidR="0099064D" w:rsidTr="002A3EEA">
        <w:tc>
          <w:tcPr>
            <w:tcW w:w="1809" w:type="dxa"/>
          </w:tcPr>
          <w:p w:rsidR="0099064D" w:rsidRPr="00EC78A7" w:rsidRDefault="0099064D" w:rsidP="002A3EEA">
            <w:pPr>
              <w:spacing w:line="264" w:lineRule="auto"/>
              <w:rPr>
                <w:b/>
                <w:kern w:val="2"/>
              </w:rPr>
            </w:pPr>
            <w:r w:rsidRPr="00EC78A7">
              <w:rPr>
                <w:b/>
                <w:kern w:val="2"/>
              </w:rPr>
              <w:t>token</w:t>
            </w:r>
          </w:p>
        </w:tc>
        <w:tc>
          <w:tcPr>
            <w:tcW w:w="1024"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9064D" w:rsidTr="002A3EEA">
        <w:tc>
          <w:tcPr>
            <w:tcW w:w="1809" w:type="dxa"/>
          </w:tcPr>
          <w:p w:rsidR="0099064D" w:rsidRPr="00EC78A7" w:rsidRDefault="00995279" w:rsidP="002A3EEA">
            <w:pPr>
              <w:spacing w:line="264" w:lineRule="auto"/>
              <w:rPr>
                <w:b/>
                <w:kern w:val="2"/>
              </w:rPr>
            </w:pPr>
            <w:r>
              <w:rPr>
                <w:rFonts w:hint="eastAsia"/>
                <w:b/>
                <w:kern w:val="2"/>
              </w:rPr>
              <w:t>StationId</w:t>
            </w:r>
          </w:p>
        </w:tc>
        <w:tc>
          <w:tcPr>
            <w:tcW w:w="1024"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5279" w:rsidP="002A3EEA">
            <w:pPr>
              <w:spacing w:line="264" w:lineRule="auto"/>
              <w:rPr>
                <w:rFonts w:ascii="Consolas" w:hAnsi="Consolas" w:cs="Consolas"/>
                <w:sz w:val="18"/>
                <w:szCs w:val="18"/>
              </w:rPr>
            </w:pPr>
            <w:r>
              <w:rPr>
                <w:rFonts w:ascii="Consolas" w:hAnsi="Consolas" w:cs="Consolas" w:hint="eastAsia"/>
                <w:sz w:val="18"/>
                <w:szCs w:val="18"/>
              </w:rPr>
              <w:t>工作站</w:t>
            </w:r>
            <w:r w:rsidR="0099064D">
              <w:rPr>
                <w:rFonts w:ascii="Consolas" w:hAnsi="Consolas" w:cs="Consolas" w:hint="eastAsia"/>
                <w:sz w:val="18"/>
                <w:szCs w:val="18"/>
              </w:rPr>
              <w:t>编号</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CardNO</w:t>
            </w:r>
          </w:p>
        </w:tc>
        <w:tc>
          <w:tcPr>
            <w:tcW w:w="1024" w:type="dxa"/>
          </w:tcPr>
          <w:p w:rsidR="00756587" w:rsidRPr="00E00670"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卡号</w:t>
            </w:r>
          </w:p>
        </w:tc>
      </w:tr>
      <w:tr w:rsidR="0099064D" w:rsidTr="002A3EEA">
        <w:tc>
          <w:tcPr>
            <w:tcW w:w="1809" w:type="dxa"/>
          </w:tcPr>
          <w:p w:rsidR="0099064D" w:rsidRPr="002E68F5" w:rsidRDefault="0099064D" w:rsidP="002A3EEA">
            <w:pPr>
              <w:spacing w:line="264" w:lineRule="auto"/>
              <w:rPr>
                <w:b/>
                <w:kern w:val="2"/>
              </w:rPr>
            </w:pPr>
            <w:r w:rsidRPr="002E68F5">
              <w:rPr>
                <w:b/>
                <w:kern w:val="2"/>
              </w:rPr>
              <w:t>CardType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卡类型。如</w:t>
            </w:r>
            <w:r>
              <w:rPr>
                <w:rFonts w:ascii="Consolas" w:hAnsi="Consolas" w:cs="Consolas" w:hint="eastAsia"/>
                <w:sz w:val="18"/>
                <w:szCs w:val="18"/>
              </w:rPr>
              <w:t>TmpA</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CPH</w:t>
            </w:r>
          </w:p>
        </w:tc>
        <w:tc>
          <w:tcPr>
            <w:tcW w:w="1024" w:type="dxa"/>
          </w:tcPr>
          <w:p w:rsidR="00756587"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车牌号</w:t>
            </w:r>
          </w:p>
        </w:tc>
      </w:tr>
      <w:tr w:rsidR="0099064D" w:rsidTr="002A3EEA">
        <w:tc>
          <w:tcPr>
            <w:tcW w:w="1809" w:type="dxa"/>
          </w:tcPr>
          <w:p w:rsidR="0099064D" w:rsidRPr="002E68F5" w:rsidRDefault="0099064D" w:rsidP="002A3EEA">
            <w:pPr>
              <w:spacing w:line="264" w:lineRule="auto"/>
              <w:rPr>
                <w:b/>
                <w:kern w:val="2"/>
              </w:rPr>
            </w:pPr>
            <w:r w:rsidRPr="002E68F5">
              <w:rPr>
                <w:b/>
                <w:kern w:val="2"/>
              </w:rPr>
              <w:t>InTime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进场时间。如</w:t>
            </w:r>
            <w:r>
              <w:rPr>
                <w:rFonts w:ascii="Consolas" w:hAnsi="Consolas" w:cs="Consolas" w:hint="eastAsia"/>
                <w:sz w:val="18"/>
                <w:szCs w:val="18"/>
              </w:rPr>
              <w:t>20161230235959</w:t>
            </w:r>
          </w:p>
        </w:tc>
      </w:tr>
      <w:tr w:rsidR="0099064D" w:rsidTr="002A3EEA">
        <w:tc>
          <w:tcPr>
            <w:tcW w:w="1809" w:type="dxa"/>
          </w:tcPr>
          <w:p w:rsidR="0099064D" w:rsidRPr="002E68F5" w:rsidRDefault="0099064D" w:rsidP="002A3EEA">
            <w:pPr>
              <w:spacing w:line="264" w:lineRule="auto"/>
              <w:rPr>
                <w:b/>
                <w:kern w:val="2"/>
              </w:rPr>
            </w:pPr>
            <w:r w:rsidRPr="002E68F5">
              <w:rPr>
                <w:b/>
                <w:kern w:val="2"/>
              </w:rPr>
              <w:t>OutTime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20161230235959</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D</w:t>
            </w:r>
            <w:r w:rsidRPr="00756587">
              <w:rPr>
                <w:b/>
                <w:kern w:val="2"/>
              </w:rPr>
              <w:t>ecimals</w:t>
            </w:r>
          </w:p>
        </w:tc>
        <w:tc>
          <w:tcPr>
            <w:tcW w:w="1024" w:type="dxa"/>
          </w:tcPr>
          <w:p w:rsidR="00756587"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小数位数。收费规则中的金额如果是以元为单位则传</w:t>
            </w:r>
            <w:r>
              <w:rPr>
                <w:rFonts w:ascii="Consolas" w:hAnsi="Consolas" w:cs="Consolas" w:hint="eastAsia"/>
                <w:sz w:val="18"/>
                <w:szCs w:val="18"/>
              </w:rPr>
              <w:t>0</w:t>
            </w:r>
            <w:r>
              <w:rPr>
                <w:rFonts w:ascii="Consolas" w:hAnsi="Consolas" w:cs="Consolas" w:hint="eastAsia"/>
                <w:sz w:val="18"/>
                <w:szCs w:val="18"/>
              </w:rPr>
              <w:t>；如果是以角为单位则传</w:t>
            </w:r>
            <w:r>
              <w:rPr>
                <w:rFonts w:ascii="Consolas" w:hAnsi="Consolas" w:cs="Consolas" w:hint="eastAsia"/>
                <w:sz w:val="18"/>
                <w:szCs w:val="18"/>
              </w:rPr>
              <w:t>1</w:t>
            </w:r>
            <w:r>
              <w:rPr>
                <w:rFonts w:ascii="Consolas" w:hAnsi="Consolas" w:cs="Consolas" w:hint="eastAsia"/>
                <w:sz w:val="18"/>
                <w:szCs w:val="18"/>
              </w:rPr>
              <w:t>；如果是以分为单位则传</w:t>
            </w:r>
            <w:r>
              <w:rPr>
                <w:rFonts w:ascii="Consolas" w:hAnsi="Consolas" w:cs="Consolas" w:hint="eastAsia"/>
                <w:sz w:val="18"/>
                <w:szCs w:val="18"/>
              </w:rPr>
              <w:t>2</w:t>
            </w:r>
            <w:r>
              <w:rPr>
                <w:rFonts w:ascii="Consolas" w:hAnsi="Consolas" w:cs="Consolas" w:hint="eastAsia"/>
                <w:sz w:val="18"/>
                <w:szCs w:val="18"/>
              </w:rPr>
              <w:t>。</w:t>
            </w:r>
          </w:p>
        </w:tc>
      </w:tr>
      <w:tr w:rsidR="0099064D" w:rsidTr="002A3EEA">
        <w:tc>
          <w:tcPr>
            <w:tcW w:w="1809" w:type="dxa"/>
          </w:tcPr>
          <w:p w:rsidR="0099064D" w:rsidRPr="00987788" w:rsidRDefault="00C21FEA" w:rsidP="002A3EEA">
            <w:pPr>
              <w:spacing w:line="264" w:lineRule="auto"/>
              <w:rPr>
                <w:b/>
                <w:kern w:val="2"/>
              </w:rPr>
            </w:pPr>
            <w:r w:rsidRPr="00987788">
              <w:rPr>
                <w:b/>
                <w:kern w:val="2"/>
              </w:rPr>
              <w:t>ChargeAmount</w:t>
            </w:r>
          </w:p>
        </w:tc>
        <w:tc>
          <w:tcPr>
            <w:tcW w:w="1024" w:type="dxa"/>
          </w:tcPr>
          <w:p w:rsidR="0099064D" w:rsidRDefault="00C21FEA" w:rsidP="002A3EEA">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99064D" w:rsidRDefault="00C21FEA"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C21FEA" w:rsidP="002A3EEA">
            <w:pPr>
              <w:spacing w:line="264" w:lineRule="auto"/>
              <w:rPr>
                <w:rFonts w:ascii="Consolas" w:hAnsi="Consolas" w:cs="Consolas"/>
                <w:sz w:val="18"/>
                <w:szCs w:val="18"/>
              </w:rPr>
            </w:pPr>
            <w:r>
              <w:rPr>
                <w:rFonts w:ascii="Consolas" w:hAnsi="Consolas" w:cs="Consolas" w:hint="eastAsia"/>
                <w:sz w:val="18"/>
                <w:szCs w:val="18"/>
              </w:rPr>
              <w:t>调用计算停车费接口得到的金额值。</w:t>
            </w:r>
            <w:r w:rsidR="006A30B7">
              <w:rPr>
                <w:rFonts w:ascii="Consolas" w:hAnsi="Consolas" w:cs="Consolas" w:hint="eastAsia"/>
                <w:sz w:val="18"/>
                <w:szCs w:val="18"/>
              </w:rPr>
              <w:t>本接口计算出来的金额小于或等于此数值。</w:t>
            </w:r>
          </w:p>
        </w:tc>
      </w:tr>
      <w:tr w:rsidR="0099064D" w:rsidTr="002A3EEA">
        <w:tc>
          <w:tcPr>
            <w:tcW w:w="1809" w:type="dxa"/>
          </w:tcPr>
          <w:p w:rsidR="0099064D" w:rsidRDefault="0099064D"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9064D" w:rsidRDefault="0099064D" w:rsidP="0099064D">
      <w:pPr>
        <w:rPr>
          <w:b/>
        </w:rPr>
      </w:pPr>
      <w:r>
        <w:rPr>
          <w:rFonts w:hint="eastAsia"/>
          <w:b/>
        </w:rPr>
        <w:t>返回</w:t>
      </w:r>
      <w:r>
        <w:rPr>
          <w:b/>
        </w:rPr>
        <w:t>数据</w:t>
      </w:r>
      <w:r w:rsidRPr="0050700F">
        <w:rPr>
          <w:rFonts w:hint="eastAsia"/>
          <w:b/>
        </w:rPr>
        <w:t>格式</w:t>
      </w:r>
      <w:r>
        <w:rPr>
          <w:rFonts w:hint="eastAsia"/>
          <w:b/>
        </w:rPr>
        <w:t>:</w:t>
      </w:r>
    </w:p>
    <w:p w:rsidR="0099064D" w:rsidRPr="0051022D" w:rsidRDefault="0099064D" w:rsidP="0099064D">
      <w:r>
        <w:lastRenderedPageBreak/>
        <w:t>JSON</w:t>
      </w:r>
    </w:p>
    <w:p w:rsidR="0099064D" w:rsidRDefault="0099064D" w:rsidP="0099064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9064D"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说明</w:t>
            </w:r>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9064D" w:rsidRDefault="00C55EE1" w:rsidP="00C660E2">
            <w:pPr>
              <w:spacing w:line="264" w:lineRule="auto"/>
              <w:rPr>
                <w:rFonts w:ascii="Consolas" w:hAnsi="Consolas" w:cs="Consolas"/>
                <w:kern w:val="2"/>
                <w:sz w:val="18"/>
                <w:szCs w:val="18"/>
              </w:rPr>
            </w:pPr>
            <w:r>
              <w:rPr>
                <w:rFonts w:ascii="Consolas" w:hAnsi="Consolas" w:cs="Consolas" w:hint="eastAsia"/>
                <w:kern w:val="2"/>
                <w:sz w:val="18"/>
                <w:szCs w:val="18"/>
              </w:rPr>
              <w:t>可收费</w:t>
            </w:r>
            <w:r w:rsidR="0099064D">
              <w:rPr>
                <w:rFonts w:ascii="Consolas" w:hAnsi="Consolas" w:cs="Consolas" w:hint="eastAsia"/>
                <w:kern w:val="2"/>
                <w:sz w:val="18"/>
                <w:szCs w:val="18"/>
              </w:rPr>
              <w:t>金额。</w:t>
            </w:r>
          </w:p>
        </w:tc>
      </w:tr>
    </w:tbl>
    <w:p w:rsidR="003E3458" w:rsidRDefault="003E3458" w:rsidP="0099064D">
      <w:pPr>
        <w:rPr>
          <w:b/>
        </w:rPr>
      </w:pPr>
    </w:p>
    <w:p w:rsidR="0099064D" w:rsidRDefault="0099064D" w:rsidP="0099064D">
      <w:pPr>
        <w:rPr>
          <w:b/>
        </w:rPr>
      </w:pPr>
      <w:r>
        <w:rPr>
          <w:rFonts w:hint="eastAsia"/>
          <w:b/>
        </w:rPr>
        <w:t>请求示例：</w:t>
      </w:r>
    </w:p>
    <w:p w:rsidR="0099064D" w:rsidRPr="008510B3" w:rsidRDefault="005446D3"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0" w:history="1">
        <w:r w:rsidR="00995279" w:rsidRPr="00C71B6E">
          <w:rPr>
            <w:rStyle w:val="af7"/>
          </w:rPr>
          <w:t>http://192.168.2.158:9000/ParkAPI/CaclDayMoneyLimit_0to0?token=e4c6fa1f4ca5459db95dc8f1b5edfd5d&amp;</w:t>
        </w:r>
        <w:r w:rsidR="00995279" w:rsidRPr="00C71B6E">
          <w:rPr>
            <w:rStyle w:val="af7"/>
            <w:rFonts w:hint="eastAsia"/>
          </w:rPr>
          <w:t>StationId</w:t>
        </w:r>
        <w:r w:rsidR="00995279" w:rsidRPr="00C71B6E">
          <w:rPr>
            <w:rStyle w:val="af7"/>
          </w:rPr>
          <w:t>=0</w:t>
        </w:r>
        <w:r w:rsidR="00995279" w:rsidRPr="00C71B6E">
          <w:rPr>
            <w:rStyle w:val="af7"/>
            <w:rFonts w:hint="eastAsia"/>
          </w:rPr>
          <w:t>&amp;CardNO=B28C9E2A</w:t>
        </w:r>
        <w:r w:rsidR="00995279" w:rsidRPr="00C71B6E">
          <w:rPr>
            <w:rStyle w:val="af7"/>
          </w:rPr>
          <w:t>&amp;CardType=TmpA</w:t>
        </w:r>
        <w:r w:rsidR="00995279" w:rsidRPr="00C71B6E">
          <w:rPr>
            <w:rStyle w:val="af7"/>
            <w:rFonts w:hint="eastAsia"/>
          </w:rPr>
          <w:t>&amp;CPH</w:t>
        </w:r>
      </w:hyperlink>
      <w:r w:rsidR="003E3458">
        <w:rPr>
          <w:rStyle w:val="af7"/>
          <w:rFonts w:hint="eastAsia"/>
        </w:rPr>
        <w:t>=</w:t>
      </w:r>
      <w:r w:rsidR="003E3458">
        <w:rPr>
          <w:rStyle w:val="af7"/>
          <w:rFonts w:hint="eastAsia"/>
        </w:rPr>
        <w:t>粤</w:t>
      </w:r>
      <w:r w:rsidR="003E3458">
        <w:rPr>
          <w:rStyle w:val="af7"/>
          <w:rFonts w:hint="eastAsia"/>
        </w:rPr>
        <w:t>B22331</w:t>
      </w:r>
      <w:r w:rsidR="0099064D" w:rsidRPr="00E9384F">
        <w:rPr>
          <w:rStyle w:val="af7"/>
        </w:rPr>
        <w:t>&amp;InTime=20160501120101&amp;OutTime=20160</w:t>
      </w:r>
      <w:r w:rsidR="003E3458">
        <w:rPr>
          <w:rStyle w:val="af7"/>
          <w:rFonts w:hint="eastAsia"/>
        </w:rPr>
        <w:t>5</w:t>
      </w:r>
      <w:r w:rsidR="0099064D" w:rsidRPr="00E9384F">
        <w:rPr>
          <w:rStyle w:val="af7"/>
        </w:rPr>
        <w:t>0</w:t>
      </w:r>
      <w:r w:rsidR="003E3458">
        <w:rPr>
          <w:rStyle w:val="af7"/>
          <w:rFonts w:hint="eastAsia"/>
        </w:rPr>
        <w:t>2</w:t>
      </w:r>
      <w:r w:rsidR="0099064D" w:rsidRPr="00E9384F">
        <w:rPr>
          <w:rStyle w:val="af7"/>
        </w:rPr>
        <w:t>120101</w:t>
      </w:r>
      <w:r w:rsidR="003E3458">
        <w:rPr>
          <w:rStyle w:val="af7"/>
          <w:rFonts w:hint="eastAsia"/>
        </w:rPr>
        <w:t>&amp;Decimals=0&amp;ChargeAmount=24</w:t>
      </w:r>
    </w:p>
    <w:p w:rsidR="0099064D" w:rsidRDefault="0099064D" w:rsidP="0099064D">
      <w:pPr>
        <w:rPr>
          <w:b/>
        </w:rPr>
      </w:pPr>
      <w:r>
        <w:rPr>
          <w:rFonts w:hint="eastAsia"/>
          <w:b/>
        </w:rPr>
        <w:t>成功回复示例</w:t>
      </w:r>
      <w:r>
        <w:rPr>
          <w:rFonts w:hint="eastAsia"/>
          <w:b/>
        </w:rPr>
        <w:t>:</w:t>
      </w:r>
    </w:p>
    <w:p w:rsidR="0099064D" w:rsidRPr="007F1246" w:rsidRDefault="0099064D"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3E3458">
        <w:rPr>
          <w:rFonts w:hint="eastAsia"/>
        </w:rPr>
        <w:t>24</w:t>
      </w:r>
      <w:r w:rsidRPr="008D09BA">
        <w:t>}</w:t>
      </w:r>
      <w:r w:rsidRPr="0069679C">
        <w:rPr>
          <w:rFonts w:hint="eastAsia"/>
        </w:rPr>
        <w:t xml:space="preserve"> </w:t>
      </w:r>
    </w:p>
    <w:p w:rsidR="0099064D" w:rsidRDefault="0099064D" w:rsidP="0099064D">
      <w:pPr>
        <w:rPr>
          <w:b/>
        </w:rPr>
      </w:pPr>
      <w:r>
        <w:rPr>
          <w:rFonts w:hint="eastAsia"/>
          <w:b/>
        </w:rPr>
        <w:t>失败回复示例</w:t>
      </w:r>
      <w:r>
        <w:rPr>
          <w:rFonts w:hint="eastAsia"/>
          <w:b/>
        </w:rPr>
        <w:t>:</w:t>
      </w:r>
    </w:p>
    <w:p w:rsidR="0099064D" w:rsidRDefault="0099064D"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444F" w:rsidRDefault="0013444F" w:rsidP="0013444F">
      <w:pPr>
        <w:pStyle w:val="2"/>
      </w:pPr>
      <w:r>
        <w:rPr>
          <w:rFonts w:hint="eastAsia"/>
        </w:rPr>
        <w:t>中央收费接口</w:t>
      </w:r>
    </w:p>
    <w:p w:rsidR="0013444F" w:rsidRPr="00E47307" w:rsidRDefault="0013444F" w:rsidP="0013444F">
      <w:pPr>
        <w:rPr>
          <w:b/>
        </w:rPr>
      </w:pPr>
      <w:r w:rsidRPr="00E47307">
        <w:rPr>
          <w:rFonts w:hint="eastAsia"/>
          <w:b/>
        </w:rPr>
        <w:t>url:</w:t>
      </w:r>
    </w:p>
    <w:p w:rsidR="0013444F" w:rsidRPr="008510B3" w:rsidRDefault="005446D3"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1" w:history="1">
        <w:r w:rsidR="0013444F" w:rsidRPr="00506A16">
          <w:rPr>
            <w:rStyle w:val="af7"/>
          </w:rPr>
          <w:t>http://192</w:t>
        </w:r>
      </w:hyperlink>
      <w:r w:rsidR="0013444F">
        <w:rPr>
          <w:rStyle w:val="af7"/>
        </w:rPr>
        <w:t>.168.2.158</w:t>
      </w:r>
      <w:r w:rsidR="0013444F" w:rsidRPr="008510B3">
        <w:rPr>
          <w:rStyle w:val="af7"/>
        </w:rPr>
        <w:t>:9000/ParkAPI/</w:t>
      </w:r>
      <w:r w:rsidR="0013444F" w:rsidRPr="0082205A">
        <w:rPr>
          <w:rStyle w:val="af7"/>
        </w:rPr>
        <w:t>Centr</w:t>
      </w:r>
      <w:r w:rsidR="0013444F">
        <w:rPr>
          <w:rStyle w:val="af7"/>
          <w:rFonts w:hint="eastAsia"/>
        </w:rPr>
        <w:t>al</w:t>
      </w:r>
      <w:r w:rsidR="0013444F" w:rsidRPr="0082205A">
        <w:rPr>
          <w:rStyle w:val="af7"/>
        </w:rPr>
        <w:t>Charge</w:t>
      </w:r>
    </w:p>
    <w:p w:rsidR="0013444F" w:rsidRPr="005879B3" w:rsidRDefault="0013444F" w:rsidP="0013444F">
      <w:pPr>
        <w:rPr>
          <w:b/>
        </w:rPr>
      </w:pPr>
      <w:r w:rsidRPr="00E47307">
        <w:rPr>
          <w:b/>
        </w:rPr>
        <w:t>HTTP</w:t>
      </w:r>
      <w:r w:rsidRPr="00E47307">
        <w:rPr>
          <w:rFonts w:hint="eastAsia"/>
          <w:b/>
        </w:rPr>
        <w:t>请求</w:t>
      </w:r>
      <w:r w:rsidRPr="00E47307">
        <w:rPr>
          <w:b/>
        </w:rPr>
        <w:t>方式</w:t>
      </w:r>
      <w:r w:rsidRPr="00E47307">
        <w:rPr>
          <w:rFonts w:hint="eastAsia"/>
          <w:b/>
        </w:rPr>
        <w:t>：</w:t>
      </w:r>
    </w:p>
    <w:p w:rsidR="0013444F" w:rsidRDefault="0013444F" w:rsidP="0013444F">
      <w:r>
        <w:t>POST</w:t>
      </w:r>
      <w:r>
        <w:rPr>
          <w:rFonts w:hint="eastAsia"/>
        </w:rPr>
        <w:t>，</w:t>
      </w:r>
      <w:r>
        <w:rPr>
          <w:rFonts w:hint="eastAsia"/>
        </w:rPr>
        <w:t>GET</w:t>
      </w:r>
    </w:p>
    <w:p w:rsidR="0013444F" w:rsidRDefault="0013444F" w:rsidP="0013444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444F" w:rsidTr="002A748F">
        <w:tc>
          <w:tcPr>
            <w:tcW w:w="1809"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说明</w:t>
            </w:r>
          </w:p>
        </w:tc>
      </w:tr>
      <w:tr w:rsidR="0013444F" w:rsidTr="002A748F">
        <w:tc>
          <w:tcPr>
            <w:tcW w:w="1809" w:type="dxa"/>
          </w:tcPr>
          <w:p w:rsidR="0013444F" w:rsidRPr="00EC78A7" w:rsidRDefault="0013444F" w:rsidP="002A748F">
            <w:pPr>
              <w:spacing w:line="264" w:lineRule="auto"/>
              <w:rPr>
                <w:b/>
                <w:kern w:val="2"/>
              </w:rPr>
            </w:pPr>
            <w:r w:rsidRPr="00EC78A7">
              <w:rPr>
                <w:b/>
                <w:kern w:val="2"/>
              </w:rPr>
              <w:t>token</w:t>
            </w:r>
          </w:p>
        </w:tc>
        <w:tc>
          <w:tcPr>
            <w:tcW w:w="1024" w:type="dxa"/>
          </w:tcPr>
          <w:p w:rsidR="0013444F" w:rsidRPr="00E00670" w:rsidRDefault="0013444F"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444F" w:rsidRPr="00E00670" w:rsidRDefault="0013444F"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444F" w:rsidRPr="00E00670" w:rsidRDefault="0013444F"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444F" w:rsidTr="002A748F">
        <w:tc>
          <w:tcPr>
            <w:tcW w:w="1809" w:type="dxa"/>
          </w:tcPr>
          <w:p w:rsidR="0013444F" w:rsidRPr="004E74AF" w:rsidRDefault="0013444F" w:rsidP="002A748F">
            <w:pPr>
              <w:spacing w:line="264" w:lineRule="auto"/>
              <w:rPr>
                <w:b/>
                <w:kern w:val="2"/>
              </w:rPr>
            </w:pPr>
            <w:r>
              <w:rPr>
                <w:rFonts w:hint="eastAsia"/>
                <w:b/>
                <w:kern w:val="2"/>
              </w:rPr>
              <w:t>CardNO</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13444F" w:rsidTr="002A748F">
        <w:tc>
          <w:tcPr>
            <w:tcW w:w="1809" w:type="dxa"/>
          </w:tcPr>
          <w:p w:rsidR="0013444F" w:rsidRPr="004E74AF" w:rsidRDefault="0013444F" w:rsidP="002A748F">
            <w:pPr>
              <w:spacing w:line="264" w:lineRule="auto"/>
              <w:rPr>
                <w:b/>
                <w:kern w:val="2"/>
              </w:rPr>
            </w:pPr>
            <w:r>
              <w:rPr>
                <w:rFonts w:hint="eastAsia"/>
                <w:b/>
                <w:kern w:val="2"/>
              </w:rPr>
              <w:t>CardType</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卡类型</w:t>
            </w:r>
            <w:r w:rsidR="007D2E0D">
              <w:rPr>
                <w:rFonts w:ascii="Consolas" w:hAnsi="Consolas" w:cs="Consolas" w:hint="eastAsia"/>
                <w:sz w:val="18"/>
                <w:szCs w:val="18"/>
              </w:rPr>
              <w:t>。系统根据此卡类型找场内记录。</w:t>
            </w:r>
          </w:p>
        </w:tc>
      </w:tr>
      <w:tr w:rsidR="0013444F" w:rsidTr="002A748F">
        <w:tc>
          <w:tcPr>
            <w:tcW w:w="1809" w:type="dxa"/>
          </w:tcPr>
          <w:p w:rsidR="0013444F" w:rsidRPr="00EC78A7" w:rsidRDefault="002A748F" w:rsidP="002A748F">
            <w:pPr>
              <w:spacing w:line="264" w:lineRule="auto"/>
              <w:rPr>
                <w:b/>
                <w:kern w:val="2"/>
              </w:rPr>
            </w:pPr>
            <w:r>
              <w:rPr>
                <w:rFonts w:hint="eastAsia"/>
                <w:b/>
                <w:kern w:val="2"/>
              </w:rPr>
              <w:t>In</w:t>
            </w:r>
            <w:r w:rsidR="0013444F">
              <w:rPr>
                <w:rFonts w:hint="eastAsia"/>
                <w:b/>
                <w:kern w:val="2"/>
              </w:rPr>
              <w:t>Time</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2A748F" w:rsidP="002A748F">
            <w:pPr>
              <w:spacing w:line="264" w:lineRule="auto"/>
              <w:rPr>
                <w:rFonts w:ascii="Consolas" w:hAnsi="Consolas" w:cs="Consolas"/>
                <w:sz w:val="18"/>
                <w:szCs w:val="18"/>
              </w:rPr>
            </w:pPr>
            <w:r>
              <w:rPr>
                <w:rFonts w:ascii="Consolas" w:hAnsi="Consolas" w:cs="Consolas" w:hint="eastAsia"/>
                <w:sz w:val="18"/>
                <w:szCs w:val="18"/>
              </w:rPr>
              <w:t>入</w:t>
            </w:r>
            <w:r w:rsidR="0013444F">
              <w:rPr>
                <w:rFonts w:ascii="Consolas" w:hAnsi="Consolas" w:cs="Consolas" w:hint="eastAsia"/>
                <w:sz w:val="18"/>
                <w:szCs w:val="18"/>
              </w:rPr>
              <w:t>场时间。如</w:t>
            </w:r>
            <w:r w:rsidR="0013444F">
              <w:rPr>
                <w:rFonts w:ascii="Consolas" w:hAnsi="Consolas" w:cs="Consolas" w:hint="eastAsia"/>
                <w:sz w:val="18"/>
                <w:szCs w:val="18"/>
              </w:rPr>
              <w:t>20161218</w:t>
            </w:r>
          </w:p>
        </w:tc>
      </w:tr>
      <w:tr w:rsidR="00383B5D" w:rsidTr="002A748F">
        <w:tc>
          <w:tcPr>
            <w:tcW w:w="1809" w:type="dxa"/>
          </w:tcPr>
          <w:p w:rsidR="00383B5D" w:rsidRDefault="00383B5D" w:rsidP="002A748F">
            <w:pPr>
              <w:spacing w:line="264" w:lineRule="auto"/>
              <w:rPr>
                <w:b/>
                <w:kern w:val="2"/>
              </w:rPr>
            </w:pPr>
            <w:r>
              <w:rPr>
                <w:rFonts w:hint="eastAsia"/>
                <w:b/>
                <w:kern w:val="2"/>
              </w:rPr>
              <w:lastRenderedPageBreak/>
              <w:t>NewCardType</w:t>
            </w:r>
          </w:p>
        </w:tc>
        <w:tc>
          <w:tcPr>
            <w:tcW w:w="1024" w:type="dxa"/>
          </w:tcPr>
          <w:p w:rsidR="00383B5D" w:rsidRDefault="00383B5D"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3B5D" w:rsidRDefault="00383B5D"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3B5D" w:rsidRDefault="00383B5D" w:rsidP="002A748F">
            <w:pPr>
              <w:spacing w:line="264" w:lineRule="auto"/>
              <w:rPr>
                <w:rFonts w:ascii="Consolas" w:hAnsi="Consolas" w:cs="Consolas"/>
                <w:sz w:val="18"/>
                <w:szCs w:val="18"/>
              </w:rPr>
            </w:pPr>
            <w:r>
              <w:rPr>
                <w:rFonts w:ascii="Consolas" w:hAnsi="Consolas" w:cs="Consolas" w:hint="eastAsia"/>
                <w:sz w:val="18"/>
                <w:szCs w:val="18"/>
              </w:rPr>
              <w:t>新的卡类型</w:t>
            </w:r>
            <w:r w:rsidR="00B20451">
              <w:rPr>
                <w:rFonts w:ascii="Consolas" w:hAnsi="Consolas" w:cs="Consolas" w:hint="eastAsia"/>
                <w:sz w:val="18"/>
                <w:szCs w:val="18"/>
              </w:rPr>
              <w:t>。系统将按此卡类型计算费用</w:t>
            </w:r>
            <w:r w:rsidR="007D2E0D">
              <w:rPr>
                <w:rFonts w:ascii="Consolas" w:hAnsi="Consolas" w:cs="Consolas" w:hint="eastAsia"/>
                <w:sz w:val="18"/>
                <w:szCs w:val="18"/>
              </w:rPr>
              <w:t>。</w:t>
            </w:r>
          </w:p>
        </w:tc>
      </w:tr>
      <w:tr w:rsidR="00AC227E" w:rsidTr="002A748F">
        <w:tc>
          <w:tcPr>
            <w:tcW w:w="1809" w:type="dxa"/>
          </w:tcPr>
          <w:p w:rsidR="00AC227E" w:rsidRDefault="00AC227E" w:rsidP="002A748F">
            <w:pPr>
              <w:spacing w:line="264" w:lineRule="auto"/>
              <w:rPr>
                <w:b/>
                <w:kern w:val="2"/>
              </w:rPr>
            </w:pPr>
            <w:r>
              <w:rPr>
                <w:rFonts w:hint="eastAsia"/>
                <w:b/>
                <w:kern w:val="2"/>
              </w:rPr>
              <w:t>YSJE</w:t>
            </w:r>
          </w:p>
        </w:tc>
        <w:tc>
          <w:tcPr>
            <w:tcW w:w="1024" w:type="dxa"/>
          </w:tcPr>
          <w:p w:rsidR="00AC227E" w:rsidRDefault="00AC227E" w:rsidP="002A748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应收金额。用于与服务端计费结果进行核对。</w:t>
            </w:r>
          </w:p>
        </w:tc>
      </w:tr>
      <w:tr w:rsidR="00AC227E" w:rsidTr="002A748F">
        <w:tc>
          <w:tcPr>
            <w:tcW w:w="1809" w:type="dxa"/>
          </w:tcPr>
          <w:p w:rsidR="00AC227E" w:rsidRDefault="00AC227E" w:rsidP="002A748F">
            <w:pPr>
              <w:spacing w:line="264" w:lineRule="auto"/>
              <w:rPr>
                <w:b/>
                <w:kern w:val="2"/>
              </w:rPr>
            </w:pPr>
            <w:r>
              <w:rPr>
                <w:rFonts w:hint="eastAsia"/>
                <w:b/>
                <w:kern w:val="2"/>
              </w:rPr>
              <w:t>SFJE</w:t>
            </w:r>
          </w:p>
        </w:tc>
        <w:tc>
          <w:tcPr>
            <w:tcW w:w="1024" w:type="dxa"/>
          </w:tcPr>
          <w:p w:rsidR="00AC227E" w:rsidRDefault="00AC227E" w:rsidP="00F314E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收费金额。用于与服务端计费结果进行核对。</w:t>
            </w:r>
          </w:p>
        </w:tc>
      </w:tr>
      <w:tr w:rsidR="00AC227E" w:rsidTr="002A748F">
        <w:tc>
          <w:tcPr>
            <w:tcW w:w="1809" w:type="dxa"/>
          </w:tcPr>
          <w:p w:rsidR="00AC227E" w:rsidRPr="00EC78A7" w:rsidRDefault="00AC227E" w:rsidP="002A748F">
            <w:pPr>
              <w:spacing w:line="264" w:lineRule="auto"/>
              <w:rPr>
                <w:b/>
                <w:kern w:val="2"/>
              </w:rPr>
            </w:pPr>
            <w:r w:rsidRPr="00F41AEE">
              <w:rPr>
                <w:b/>
                <w:kern w:val="2"/>
              </w:rPr>
              <w:t>PayType</w:t>
            </w:r>
          </w:p>
        </w:tc>
        <w:tc>
          <w:tcPr>
            <w:tcW w:w="1024" w:type="dxa"/>
          </w:tcPr>
          <w:p w:rsidR="00AC227E" w:rsidRPr="00E00670" w:rsidRDefault="00AC227E"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C227E" w:rsidRDefault="00AC227E" w:rsidP="002A748F">
            <w:r w:rsidRPr="00034F9C">
              <w:rPr>
                <w:rFonts w:ascii="Consolas" w:hAnsi="Consolas" w:cs="Consolas" w:hint="eastAsia"/>
                <w:sz w:val="18"/>
                <w:szCs w:val="18"/>
              </w:rPr>
              <w:t>Y</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AC227E" w:rsidTr="002A748F">
        <w:tc>
          <w:tcPr>
            <w:tcW w:w="1809" w:type="dxa"/>
          </w:tcPr>
          <w:p w:rsidR="00AC227E" w:rsidRPr="002A748F" w:rsidRDefault="00AC227E" w:rsidP="002A748F">
            <w:pPr>
              <w:spacing w:line="264" w:lineRule="auto"/>
              <w:rPr>
                <w:kern w:val="2"/>
              </w:rPr>
            </w:pPr>
            <w:r w:rsidRPr="002A748F">
              <w:rPr>
                <w:rFonts w:hint="eastAsia"/>
                <w:kern w:val="2"/>
              </w:rPr>
              <w:t>PayCode</w:t>
            </w:r>
          </w:p>
        </w:tc>
        <w:tc>
          <w:tcPr>
            <w:tcW w:w="1024" w:type="dxa"/>
          </w:tcPr>
          <w:p w:rsidR="00AC227E" w:rsidRPr="00E00670" w:rsidRDefault="00AC227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C227E" w:rsidRDefault="00AC227E" w:rsidP="002A748F">
            <w:r>
              <w:rPr>
                <w:rFonts w:ascii="Consolas" w:hAnsi="Consolas" w:cs="Consolas" w:hint="eastAsia"/>
                <w:sz w:val="18"/>
                <w:szCs w:val="18"/>
              </w:rPr>
              <w:t>N</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付款条形码数字</w:t>
            </w:r>
          </w:p>
        </w:tc>
      </w:tr>
      <w:tr w:rsidR="00AC227E" w:rsidTr="002A748F">
        <w:tc>
          <w:tcPr>
            <w:tcW w:w="1809" w:type="dxa"/>
          </w:tcPr>
          <w:p w:rsidR="00AC227E" w:rsidRPr="002A748F" w:rsidRDefault="00AC227E" w:rsidP="002A748F">
            <w:pPr>
              <w:spacing w:line="264" w:lineRule="auto"/>
              <w:rPr>
                <w:kern w:val="2"/>
              </w:rPr>
            </w:pPr>
            <w:r w:rsidRPr="0084329D">
              <w:rPr>
                <w:kern w:val="2"/>
              </w:rPr>
              <w:t>DiscountSetId</w:t>
            </w:r>
          </w:p>
        </w:tc>
        <w:tc>
          <w:tcPr>
            <w:tcW w:w="1024" w:type="dxa"/>
          </w:tcPr>
          <w:p w:rsidR="00AC227E" w:rsidRDefault="00AC227E"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C227E" w:rsidRDefault="00AC227E">
            <w:r w:rsidRPr="00E7538E">
              <w:rPr>
                <w:rFonts w:ascii="Consolas" w:hAnsi="Consolas" w:cs="Consolas" w:hint="eastAsia"/>
                <w:sz w:val="18"/>
                <w:szCs w:val="18"/>
              </w:rPr>
              <w:t>N</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优惠记录</w:t>
            </w:r>
            <w:r>
              <w:rPr>
                <w:rFonts w:ascii="Consolas" w:hAnsi="Consolas" w:cs="Consolas" w:hint="eastAsia"/>
                <w:sz w:val="18"/>
                <w:szCs w:val="18"/>
              </w:rPr>
              <w:t>Id</w:t>
            </w:r>
          </w:p>
        </w:tc>
      </w:tr>
      <w:tr w:rsidR="00AC227E" w:rsidTr="002A748F">
        <w:tc>
          <w:tcPr>
            <w:tcW w:w="1809" w:type="dxa"/>
          </w:tcPr>
          <w:p w:rsidR="00AC227E" w:rsidRPr="00F41AEE" w:rsidRDefault="00AC227E" w:rsidP="002A748F">
            <w:pPr>
              <w:spacing w:line="264" w:lineRule="auto"/>
              <w:rPr>
                <w:b/>
                <w:kern w:val="2"/>
              </w:rPr>
            </w:pPr>
            <w:r>
              <w:rPr>
                <w:rFonts w:ascii="新宋体" w:hAnsi="新宋体" w:cs="新宋体"/>
                <w:color w:val="000000"/>
                <w:sz w:val="19"/>
                <w:szCs w:val="19"/>
                <w:highlight w:val="white"/>
              </w:rPr>
              <w:t>Reserved</w:t>
            </w:r>
          </w:p>
        </w:tc>
        <w:tc>
          <w:tcPr>
            <w:tcW w:w="1024" w:type="dxa"/>
          </w:tcPr>
          <w:p w:rsidR="00AC227E" w:rsidRPr="00E00670" w:rsidRDefault="00AC227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备用字段</w:t>
            </w:r>
          </w:p>
        </w:tc>
      </w:tr>
      <w:tr w:rsidR="00AC227E" w:rsidTr="002A748F">
        <w:tc>
          <w:tcPr>
            <w:tcW w:w="1809" w:type="dxa"/>
          </w:tcPr>
          <w:p w:rsidR="00AC227E" w:rsidRDefault="00AC227E"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AC227E" w:rsidRPr="00E00670" w:rsidRDefault="00AC227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C227E" w:rsidRPr="00E00670" w:rsidRDefault="00AC227E"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444F" w:rsidRDefault="0013444F" w:rsidP="0013444F">
      <w:pPr>
        <w:rPr>
          <w:b/>
        </w:rPr>
      </w:pPr>
      <w:r>
        <w:rPr>
          <w:rFonts w:hint="eastAsia"/>
          <w:b/>
        </w:rPr>
        <w:t>返回</w:t>
      </w:r>
      <w:r>
        <w:rPr>
          <w:b/>
        </w:rPr>
        <w:t>数据</w:t>
      </w:r>
      <w:r w:rsidRPr="0050700F">
        <w:rPr>
          <w:rFonts w:hint="eastAsia"/>
          <w:b/>
        </w:rPr>
        <w:t>格式</w:t>
      </w:r>
      <w:r>
        <w:rPr>
          <w:rFonts w:hint="eastAsia"/>
          <w:b/>
        </w:rPr>
        <w:t>:</w:t>
      </w:r>
    </w:p>
    <w:p w:rsidR="0013444F" w:rsidRPr="0051022D" w:rsidRDefault="0013444F" w:rsidP="0013444F">
      <w:r>
        <w:t>JSON</w:t>
      </w:r>
    </w:p>
    <w:p w:rsidR="0013444F" w:rsidRDefault="0013444F" w:rsidP="0013444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444F"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说明</w:t>
            </w:r>
          </w:p>
        </w:tc>
      </w:tr>
      <w:tr w:rsidR="0013444F" w:rsidTr="002A748F">
        <w:tc>
          <w:tcPr>
            <w:tcW w:w="152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444F" w:rsidTr="002A748F">
        <w:tc>
          <w:tcPr>
            <w:tcW w:w="152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444F" w:rsidTr="002A748F">
        <w:tc>
          <w:tcPr>
            <w:tcW w:w="1526" w:type="dxa"/>
            <w:tcBorders>
              <w:top w:val="single" w:sz="4" w:space="0" w:color="auto"/>
              <w:left w:val="single" w:sz="4" w:space="0" w:color="auto"/>
              <w:bottom w:val="single" w:sz="4" w:space="0" w:color="auto"/>
              <w:right w:val="single" w:sz="4" w:space="0" w:color="auto"/>
            </w:tcBorders>
          </w:tcPr>
          <w:p w:rsidR="0013444F" w:rsidRPr="00314ADF" w:rsidRDefault="0013444F" w:rsidP="002A748F">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13444F" w:rsidRDefault="002A748F" w:rsidP="002A748F">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444F" w:rsidRDefault="00470AE7"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Model结构_12" w:history="1">
              <w:r w:rsidRPr="00470AE7">
                <w:rPr>
                  <w:rStyle w:val="af7"/>
                  <w:rFonts w:ascii="Consolas" w:hAnsi="Consolas" w:cs="Consolas" w:hint="eastAsia"/>
                  <w:kern w:val="2"/>
                  <w:sz w:val="18"/>
                  <w:szCs w:val="18"/>
                </w:rPr>
                <w:t>出场记录</w:t>
              </w:r>
              <w:r w:rsidR="002A748F" w:rsidRPr="00470AE7">
                <w:rPr>
                  <w:rStyle w:val="af7"/>
                  <w:rFonts w:ascii="Consolas" w:hAnsi="Consolas" w:cs="Consolas" w:hint="eastAsia"/>
                  <w:kern w:val="2"/>
                  <w:sz w:val="18"/>
                  <w:szCs w:val="18"/>
                </w:rPr>
                <w:t>数据结构</w:t>
              </w:r>
            </w:hyperlink>
          </w:p>
        </w:tc>
      </w:tr>
    </w:tbl>
    <w:p w:rsidR="0013444F" w:rsidRDefault="0013444F" w:rsidP="0013444F">
      <w:pPr>
        <w:rPr>
          <w:b/>
        </w:rPr>
      </w:pPr>
    </w:p>
    <w:p w:rsidR="0013444F" w:rsidRDefault="0013444F" w:rsidP="0013444F">
      <w:pPr>
        <w:rPr>
          <w:b/>
        </w:rPr>
      </w:pPr>
      <w:r>
        <w:rPr>
          <w:rFonts w:hint="eastAsia"/>
          <w:b/>
        </w:rPr>
        <w:t>请求示例：</w:t>
      </w:r>
    </w:p>
    <w:p w:rsidR="0013444F" w:rsidRPr="008510B3" w:rsidRDefault="005446D3"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2" w:history="1">
        <w:r w:rsidR="0013444F" w:rsidRPr="00C92F9A">
          <w:rPr>
            <w:rStyle w:val="af7"/>
            <w:rFonts w:hint="eastAsia"/>
          </w:rPr>
          <w:t>http://192</w:t>
        </w:r>
      </w:hyperlink>
      <w:r w:rsidR="0013444F" w:rsidRPr="00190633">
        <w:rPr>
          <w:rStyle w:val="af7"/>
          <w:rFonts w:hint="eastAsia"/>
        </w:rPr>
        <w:t>.168.2.1</w:t>
      </w:r>
      <w:r w:rsidR="0013444F">
        <w:rPr>
          <w:rStyle w:val="af7"/>
          <w:rFonts w:hint="eastAsia"/>
        </w:rPr>
        <w:t>58</w:t>
      </w:r>
      <w:r w:rsidR="0013444F" w:rsidRPr="00190633">
        <w:rPr>
          <w:rStyle w:val="af7"/>
          <w:rFonts w:hint="eastAsia"/>
        </w:rPr>
        <w:t>:9000/ParkAPI/</w:t>
      </w:r>
      <w:r w:rsidR="00470AE7" w:rsidRPr="00470AE7">
        <w:rPr>
          <w:rStyle w:val="af7"/>
        </w:rPr>
        <w:t>CentralCharge?token=111ccc90bb2942f38eec71c271859ab8&amp;CardNO=314493C9&amp;CardType=TmpA&amp;InTime=20170302171136</w:t>
      </w:r>
    </w:p>
    <w:p w:rsidR="0013444F" w:rsidRDefault="0013444F" w:rsidP="0013444F">
      <w:pPr>
        <w:rPr>
          <w:b/>
        </w:rPr>
      </w:pPr>
      <w:r>
        <w:rPr>
          <w:rFonts w:hint="eastAsia"/>
          <w:b/>
        </w:rPr>
        <w:t>成功回复示例</w:t>
      </w:r>
      <w:r>
        <w:rPr>
          <w:rFonts w:hint="eastAsia"/>
          <w:b/>
        </w:rPr>
        <w:t>:</w:t>
      </w:r>
    </w:p>
    <w:p w:rsidR="0013444F" w:rsidRPr="007F1246" w:rsidRDefault="00470AE7" w:rsidP="00470AE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{"rcode":"200","msg":"OK","data":{"DeptId":0,"CarparkNOInStation":0,"PayTypeCaption":"</w:t>
      </w:r>
      <w:r>
        <w:rPr>
          <w:rFonts w:hint="eastAsia"/>
        </w:rPr>
        <w:t>现金</w:t>
      </w:r>
      <w:r>
        <w:rPr>
          <w:rFonts w:hint="eastAsia"/>
        </w:rPr>
        <w:t>","InID":152,"CardNO":"314493C9","CPH":"</w:t>
      </w:r>
      <w:r w:rsidR="00C040D7">
        <w:rPr>
          <w:rFonts w:hint="eastAsia"/>
        </w:rPr>
        <w:t>粤</w:t>
      </w:r>
      <w:r>
        <w:rPr>
          <w:rFonts w:hint="eastAsia"/>
        </w:rPr>
        <w:t>BP99EC","CardType":"TmpA","InTime":"2017-03-02 17:11:36","OutTime":"2017-03-04 09:13:54","InGateName":"</w:t>
      </w:r>
      <w:r>
        <w:rPr>
          <w:rFonts w:hint="eastAsia"/>
        </w:rPr>
        <w:t>入口车道</w:t>
      </w:r>
      <w:r>
        <w:rPr>
          <w:rFonts w:hint="eastAsia"/>
        </w:rPr>
        <w:t>9","OutGateName":"","InOperatorCard":"888888","OutOperatorCard":"888888","InOperator":"</w:t>
      </w:r>
      <w:r>
        <w:rPr>
          <w:rFonts w:hint="eastAsia"/>
        </w:rPr>
        <w:t>管理员</w:t>
      </w:r>
      <w:r>
        <w:rPr>
          <w:rFonts w:hint="eastAsia"/>
        </w:rPr>
        <w:t>","OutOperator":"</w:t>
      </w:r>
      <w:r>
        <w:rPr>
          <w:rFonts w:hint="eastAsia"/>
        </w:rPr>
        <w:t>管理员</w:t>
      </w:r>
      <w:r>
        <w:rPr>
          <w:rFonts w:hint="eastAsia"/>
        </w:rPr>
        <w:t>","InPic":"CaptureImage\\1\\20170302\\c64471c4-7c13-4950-ba60-3e296252223620170302171036c.jpg","InUser":"","OutPic":"","SFJE":37.0000,"Balance":0.0,"YSJE":37.0000,"SFTime":"2017-03-04 09:13:54","SFOperatorCard":"","SFGate":"</w:t>
      </w:r>
      <w:r>
        <w:rPr>
          <w:rFonts w:hint="eastAsia"/>
        </w:rPr>
        <w:t>中央收费</w:t>
      </w:r>
      <w:r>
        <w:rPr>
          <w:rFonts w:hint="eastAsia"/>
        </w:rPr>
        <w:t xml:space="preserve">","OvertimeSFTime":"2017-03-04 </w:t>
      </w:r>
      <w:r>
        <w:lastRenderedPageBreak/>
        <w:t>09:13:54","OvertimeSFJE":0.0000,"CarparkNO":5,"BigSmall":0,"StayTime":"","StationID":1,"YHJE":0.0000,"OnlineState_In":0,"OnlineState_Out":0,"ID":162}}</w:t>
      </w:r>
      <w:r w:rsidR="0013444F" w:rsidRPr="0069679C">
        <w:rPr>
          <w:rFonts w:hint="eastAsia"/>
        </w:rPr>
        <w:t xml:space="preserve"> </w:t>
      </w:r>
    </w:p>
    <w:p w:rsidR="0013444F" w:rsidRDefault="0013444F" w:rsidP="0013444F">
      <w:pPr>
        <w:rPr>
          <w:b/>
        </w:rPr>
      </w:pPr>
      <w:r>
        <w:rPr>
          <w:rFonts w:hint="eastAsia"/>
          <w:b/>
        </w:rPr>
        <w:t>失败回复示例</w:t>
      </w:r>
      <w:r>
        <w:rPr>
          <w:rFonts w:hint="eastAsia"/>
          <w:b/>
        </w:rPr>
        <w:t>:</w:t>
      </w:r>
    </w:p>
    <w:p w:rsidR="0013444F" w:rsidRPr="007F1246" w:rsidRDefault="0013444F"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C040D7" w:rsidRDefault="00C040D7" w:rsidP="00C040D7">
      <w:pPr>
        <w:pStyle w:val="2"/>
      </w:pPr>
      <w:r>
        <w:rPr>
          <w:rFonts w:hint="eastAsia"/>
        </w:rPr>
        <w:t>中央收费免费接口</w:t>
      </w:r>
    </w:p>
    <w:p w:rsidR="00C040D7" w:rsidRPr="00E47307" w:rsidRDefault="00C040D7" w:rsidP="00C040D7">
      <w:pPr>
        <w:rPr>
          <w:b/>
        </w:rPr>
      </w:pPr>
      <w:r w:rsidRPr="00E47307">
        <w:rPr>
          <w:rFonts w:hint="eastAsia"/>
          <w:b/>
        </w:rPr>
        <w:t>url:</w:t>
      </w:r>
    </w:p>
    <w:p w:rsidR="00C040D7" w:rsidRPr="008510B3" w:rsidRDefault="005446D3" w:rsidP="00C040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3" w:history="1">
        <w:r w:rsidR="00C040D7" w:rsidRPr="00506A16">
          <w:rPr>
            <w:rStyle w:val="af7"/>
          </w:rPr>
          <w:t>http://192</w:t>
        </w:r>
      </w:hyperlink>
      <w:r w:rsidR="00C040D7">
        <w:rPr>
          <w:rStyle w:val="af7"/>
        </w:rPr>
        <w:t>.168.2.158</w:t>
      </w:r>
      <w:r w:rsidR="00C040D7" w:rsidRPr="008510B3">
        <w:rPr>
          <w:rStyle w:val="af7"/>
        </w:rPr>
        <w:t>:9000/ParkAPI/</w:t>
      </w:r>
      <w:r w:rsidR="00C040D7" w:rsidRPr="0082205A">
        <w:rPr>
          <w:rStyle w:val="af7"/>
        </w:rPr>
        <w:t>Centr</w:t>
      </w:r>
      <w:r w:rsidR="00C040D7">
        <w:rPr>
          <w:rStyle w:val="af7"/>
          <w:rFonts w:hint="eastAsia"/>
        </w:rPr>
        <w:t>al</w:t>
      </w:r>
      <w:r w:rsidR="00C040D7" w:rsidRPr="0082205A">
        <w:rPr>
          <w:rStyle w:val="af7"/>
        </w:rPr>
        <w:t>Charge</w:t>
      </w:r>
      <w:r w:rsidR="00C040D7">
        <w:rPr>
          <w:rStyle w:val="af7"/>
          <w:rFonts w:hint="eastAsia"/>
        </w:rPr>
        <w:t>AsFree</w:t>
      </w:r>
    </w:p>
    <w:p w:rsidR="00C040D7" w:rsidRPr="005879B3" w:rsidRDefault="00C040D7" w:rsidP="00C040D7">
      <w:pPr>
        <w:rPr>
          <w:b/>
        </w:rPr>
      </w:pPr>
      <w:r w:rsidRPr="00E47307">
        <w:rPr>
          <w:b/>
        </w:rPr>
        <w:t>HTTP</w:t>
      </w:r>
      <w:r w:rsidRPr="00E47307">
        <w:rPr>
          <w:rFonts w:hint="eastAsia"/>
          <w:b/>
        </w:rPr>
        <w:t>请求</w:t>
      </w:r>
      <w:r w:rsidRPr="00E47307">
        <w:rPr>
          <w:b/>
        </w:rPr>
        <w:t>方式</w:t>
      </w:r>
      <w:r w:rsidRPr="00E47307">
        <w:rPr>
          <w:rFonts w:hint="eastAsia"/>
          <w:b/>
        </w:rPr>
        <w:t>：</w:t>
      </w:r>
    </w:p>
    <w:p w:rsidR="00C040D7" w:rsidRDefault="00C040D7" w:rsidP="00C040D7">
      <w:r>
        <w:t>POST</w:t>
      </w:r>
      <w:r>
        <w:rPr>
          <w:rFonts w:hint="eastAsia"/>
        </w:rPr>
        <w:t>，</w:t>
      </w:r>
      <w:r>
        <w:rPr>
          <w:rFonts w:hint="eastAsia"/>
        </w:rPr>
        <w:t>GET</w:t>
      </w:r>
    </w:p>
    <w:p w:rsidR="00C040D7" w:rsidRDefault="00C040D7" w:rsidP="00C040D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040D7" w:rsidTr="00FF2EC8">
        <w:tc>
          <w:tcPr>
            <w:tcW w:w="1809" w:type="dxa"/>
            <w:shd w:val="clear" w:color="auto" w:fill="B8CCE4"/>
          </w:tcPr>
          <w:p w:rsidR="00C040D7" w:rsidRDefault="00C040D7" w:rsidP="00FF2EC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040D7" w:rsidRDefault="00C040D7" w:rsidP="00FF2EC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040D7" w:rsidRDefault="00C040D7" w:rsidP="00FF2EC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040D7" w:rsidRDefault="00C040D7" w:rsidP="00FF2EC8">
            <w:pPr>
              <w:spacing w:line="264" w:lineRule="auto"/>
              <w:rPr>
                <w:rFonts w:ascii="Consolas" w:hAnsi="Consolas" w:cs="Consolas"/>
              </w:rPr>
            </w:pPr>
            <w:r>
              <w:rPr>
                <w:rFonts w:ascii="Consolas" w:hAnsi="Consolas" w:cs="Consolas" w:hint="eastAsia"/>
              </w:rPr>
              <w:t>说明</w:t>
            </w:r>
          </w:p>
        </w:tc>
      </w:tr>
      <w:tr w:rsidR="00C040D7" w:rsidTr="00FF2EC8">
        <w:tc>
          <w:tcPr>
            <w:tcW w:w="1809" w:type="dxa"/>
          </w:tcPr>
          <w:p w:rsidR="00C040D7" w:rsidRPr="00EC78A7" w:rsidRDefault="00C040D7" w:rsidP="00FF2EC8">
            <w:pPr>
              <w:spacing w:line="264" w:lineRule="auto"/>
              <w:rPr>
                <w:b/>
                <w:kern w:val="2"/>
              </w:rPr>
            </w:pPr>
            <w:r w:rsidRPr="00EC78A7">
              <w:rPr>
                <w:b/>
                <w:kern w:val="2"/>
              </w:rPr>
              <w:t>token</w:t>
            </w:r>
          </w:p>
        </w:tc>
        <w:tc>
          <w:tcPr>
            <w:tcW w:w="1024" w:type="dxa"/>
          </w:tcPr>
          <w:p w:rsidR="00C040D7" w:rsidRPr="00E00670" w:rsidRDefault="00C040D7" w:rsidP="00FF2EC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040D7" w:rsidRPr="00E00670" w:rsidRDefault="00C040D7" w:rsidP="00FF2EC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040D7" w:rsidRPr="00E00670" w:rsidRDefault="00C040D7" w:rsidP="00FF2EC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040D7" w:rsidTr="00FF2EC8">
        <w:tc>
          <w:tcPr>
            <w:tcW w:w="1809" w:type="dxa"/>
          </w:tcPr>
          <w:p w:rsidR="00C040D7" w:rsidRPr="004E74AF" w:rsidRDefault="00C040D7" w:rsidP="00FF2EC8">
            <w:pPr>
              <w:spacing w:line="264" w:lineRule="auto"/>
              <w:rPr>
                <w:b/>
                <w:kern w:val="2"/>
              </w:rPr>
            </w:pPr>
            <w:r>
              <w:rPr>
                <w:rFonts w:hint="eastAsia"/>
                <w:b/>
                <w:kern w:val="2"/>
              </w:rPr>
              <w:t>CardNO</w:t>
            </w:r>
          </w:p>
        </w:tc>
        <w:tc>
          <w:tcPr>
            <w:tcW w:w="1024" w:type="dxa"/>
          </w:tcPr>
          <w:p w:rsidR="00C040D7"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车辆编号</w:t>
            </w:r>
          </w:p>
        </w:tc>
      </w:tr>
      <w:tr w:rsidR="00C040D7" w:rsidTr="00FF2EC8">
        <w:tc>
          <w:tcPr>
            <w:tcW w:w="1809" w:type="dxa"/>
          </w:tcPr>
          <w:p w:rsidR="00C040D7" w:rsidRPr="004E74AF" w:rsidRDefault="00C040D7" w:rsidP="00FF2EC8">
            <w:pPr>
              <w:spacing w:line="264" w:lineRule="auto"/>
              <w:rPr>
                <w:b/>
                <w:kern w:val="2"/>
              </w:rPr>
            </w:pPr>
            <w:r>
              <w:rPr>
                <w:rFonts w:hint="eastAsia"/>
                <w:b/>
                <w:kern w:val="2"/>
              </w:rPr>
              <w:t>CardType</w:t>
            </w:r>
          </w:p>
        </w:tc>
        <w:tc>
          <w:tcPr>
            <w:tcW w:w="1024" w:type="dxa"/>
          </w:tcPr>
          <w:p w:rsidR="00C040D7"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卡类型。系统根据此卡类型找场内记录。</w:t>
            </w:r>
          </w:p>
        </w:tc>
      </w:tr>
      <w:tr w:rsidR="00C040D7" w:rsidTr="00FF2EC8">
        <w:tc>
          <w:tcPr>
            <w:tcW w:w="1809" w:type="dxa"/>
          </w:tcPr>
          <w:p w:rsidR="00C040D7" w:rsidRPr="00EC78A7" w:rsidRDefault="00C040D7" w:rsidP="00FF2EC8">
            <w:pPr>
              <w:spacing w:line="264" w:lineRule="auto"/>
              <w:rPr>
                <w:b/>
                <w:kern w:val="2"/>
              </w:rPr>
            </w:pPr>
            <w:r>
              <w:rPr>
                <w:rFonts w:hint="eastAsia"/>
                <w:b/>
                <w:kern w:val="2"/>
              </w:rPr>
              <w:t>InTime</w:t>
            </w:r>
          </w:p>
        </w:tc>
        <w:tc>
          <w:tcPr>
            <w:tcW w:w="1024" w:type="dxa"/>
          </w:tcPr>
          <w:p w:rsidR="00C040D7"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入场时间。如</w:t>
            </w:r>
            <w:r>
              <w:rPr>
                <w:rFonts w:ascii="Consolas" w:hAnsi="Consolas" w:cs="Consolas" w:hint="eastAsia"/>
                <w:sz w:val="18"/>
                <w:szCs w:val="18"/>
              </w:rPr>
              <w:t>20161218</w:t>
            </w:r>
          </w:p>
        </w:tc>
      </w:tr>
      <w:tr w:rsidR="00C040D7" w:rsidTr="00FF2EC8">
        <w:tc>
          <w:tcPr>
            <w:tcW w:w="1809" w:type="dxa"/>
          </w:tcPr>
          <w:p w:rsidR="00C040D7" w:rsidRPr="0084329D" w:rsidRDefault="00C040D7" w:rsidP="00FF2EC8">
            <w:pPr>
              <w:spacing w:line="264" w:lineRule="auto"/>
              <w:rPr>
                <w:kern w:val="2"/>
              </w:rPr>
            </w:pPr>
            <w:r w:rsidRPr="00FB6BAF">
              <w:rPr>
                <w:kern w:val="2"/>
              </w:rPr>
              <w:t>FreeReason</w:t>
            </w:r>
          </w:p>
        </w:tc>
        <w:tc>
          <w:tcPr>
            <w:tcW w:w="1024" w:type="dxa"/>
          </w:tcPr>
          <w:p w:rsidR="00C040D7" w:rsidRPr="00E00670"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r>
              <w:rPr>
                <w:rFonts w:ascii="Consolas" w:hAnsi="Consolas" w:cs="Consolas" w:hint="eastAsia"/>
                <w:sz w:val="18"/>
                <w:szCs w:val="18"/>
              </w:rPr>
              <w:t>N</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免费原因</w:t>
            </w:r>
          </w:p>
        </w:tc>
      </w:tr>
      <w:tr w:rsidR="00C040D7" w:rsidTr="00FF2EC8">
        <w:tc>
          <w:tcPr>
            <w:tcW w:w="1809" w:type="dxa"/>
          </w:tcPr>
          <w:p w:rsidR="00C040D7" w:rsidRPr="00F41AEE" w:rsidRDefault="00C040D7" w:rsidP="00FF2EC8">
            <w:pPr>
              <w:spacing w:line="264" w:lineRule="auto"/>
              <w:rPr>
                <w:b/>
                <w:kern w:val="2"/>
              </w:rPr>
            </w:pPr>
            <w:r>
              <w:rPr>
                <w:rFonts w:ascii="新宋体" w:hAnsi="新宋体" w:cs="新宋体"/>
                <w:color w:val="000000"/>
                <w:sz w:val="19"/>
                <w:szCs w:val="19"/>
                <w:highlight w:val="white"/>
              </w:rPr>
              <w:t>Reserved</w:t>
            </w:r>
          </w:p>
        </w:tc>
        <w:tc>
          <w:tcPr>
            <w:tcW w:w="1024" w:type="dxa"/>
          </w:tcPr>
          <w:p w:rsidR="00C040D7" w:rsidRPr="00E00670"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备用字段</w:t>
            </w:r>
          </w:p>
        </w:tc>
      </w:tr>
      <w:tr w:rsidR="00C040D7" w:rsidTr="00FF2EC8">
        <w:tc>
          <w:tcPr>
            <w:tcW w:w="1809" w:type="dxa"/>
          </w:tcPr>
          <w:p w:rsidR="00C040D7" w:rsidRDefault="00C040D7" w:rsidP="00FF2EC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040D7" w:rsidRPr="00E00670"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Pr="00E00670" w:rsidRDefault="00C040D7" w:rsidP="00FF2EC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040D7" w:rsidRDefault="00C040D7" w:rsidP="00C040D7">
      <w:pPr>
        <w:rPr>
          <w:b/>
        </w:rPr>
      </w:pPr>
      <w:r>
        <w:rPr>
          <w:rFonts w:hint="eastAsia"/>
          <w:b/>
        </w:rPr>
        <w:t>返回</w:t>
      </w:r>
      <w:r>
        <w:rPr>
          <w:b/>
        </w:rPr>
        <w:t>数据</w:t>
      </w:r>
      <w:r w:rsidRPr="0050700F">
        <w:rPr>
          <w:rFonts w:hint="eastAsia"/>
          <w:b/>
        </w:rPr>
        <w:t>格式</w:t>
      </w:r>
      <w:r>
        <w:rPr>
          <w:rFonts w:hint="eastAsia"/>
          <w:b/>
        </w:rPr>
        <w:t>:</w:t>
      </w:r>
    </w:p>
    <w:p w:rsidR="00C040D7" w:rsidRPr="0051022D" w:rsidRDefault="00C040D7" w:rsidP="00C040D7">
      <w:r>
        <w:t>JSON</w:t>
      </w:r>
    </w:p>
    <w:p w:rsidR="00C040D7" w:rsidRDefault="00C040D7" w:rsidP="00C040D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040D7" w:rsidTr="00FF2EC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040D7" w:rsidRDefault="00C040D7" w:rsidP="00FF2EC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040D7" w:rsidRDefault="00C040D7" w:rsidP="00FF2EC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040D7" w:rsidRDefault="00C040D7" w:rsidP="00FF2EC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040D7" w:rsidRDefault="00C040D7" w:rsidP="00FF2EC8">
            <w:pPr>
              <w:spacing w:line="264" w:lineRule="auto"/>
              <w:rPr>
                <w:rFonts w:ascii="Consolas" w:hAnsi="Consolas" w:cs="Consolas"/>
                <w:kern w:val="2"/>
              </w:rPr>
            </w:pPr>
            <w:r>
              <w:rPr>
                <w:rFonts w:ascii="Consolas" w:hAnsi="Consolas" w:cs="Consolas" w:hint="eastAsia"/>
                <w:kern w:val="2"/>
              </w:rPr>
              <w:t>说明</w:t>
            </w:r>
          </w:p>
        </w:tc>
      </w:tr>
      <w:tr w:rsidR="00C040D7" w:rsidTr="00FF2EC8">
        <w:tc>
          <w:tcPr>
            <w:tcW w:w="1526"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040D7" w:rsidTr="00FF2EC8">
        <w:tc>
          <w:tcPr>
            <w:tcW w:w="1526"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040D7" w:rsidTr="00FF2EC8">
        <w:tc>
          <w:tcPr>
            <w:tcW w:w="1526" w:type="dxa"/>
            <w:tcBorders>
              <w:top w:val="single" w:sz="4" w:space="0" w:color="auto"/>
              <w:left w:val="single" w:sz="4" w:space="0" w:color="auto"/>
              <w:bottom w:val="single" w:sz="4" w:space="0" w:color="auto"/>
              <w:right w:val="single" w:sz="4" w:space="0" w:color="auto"/>
            </w:tcBorders>
          </w:tcPr>
          <w:p w:rsidR="00C040D7" w:rsidRPr="00314ADF" w:rsidRDefault="00C040D7" w:rsidP="00FF2EC8">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C040D7" w:rsidRDefault="00C040D7" w:rsidP="00FF2EC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040D7" w:rsidRDefault="00C040D7" w:rsidP="00FF2EC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Model结构_12" w:history="1">
              <w:r w:rsidRPr="00470AE7">
                <w:rPr>
                  <w:rStyle w:val="af7"/>
                  <w:rFonts w:ascii="Consolas" w:hAnsi="Consolas" w:cs="Consolas" w:hint="eastAsia"/>
                  <w:kern w:val="2"/>
                  <w:sz w:val="18"/>
                  <w:szCs w:val="18"/>
                </w:rPr>
                <w:t>出场记录数据结构</w:t>
              </w:r>
            </w:hyperlink>
          </w:p>
        </w:tc>
      </w:tr>
    </w:tbl>
    <w:p w:rsidR="00C040D7" w:rsidRDefault="00C040D7" w:rsidP="00C040D7">
      <w:pPr>
        <w:rPr>
          <w:b/>
        </w:rPr>
      </w:pPr>
    </w:p>
    <w:p w:rsidR="00C040D7" w:rsidRDefault="00C040D7" w:rsidP="00C040D7">
      <w:pPr>
        <w:rPr>
          <w:b/>
        </w:rPr>
      </w:pPr>
      <w:r>
        <w:rPr>
          <w:rFonts w:hint="eastAsia"/>
          <w:b/>
        </w:rPr>
        <w:lastRenderedPageBreak/>
        <w:t>请求示例：</w:t>
      </w:r>
    </w:p>
    <w:p w:rsidR="00C040D7" w:rsidRPr="008510B3" w:rsidRDefault="005446D3" w:rsidP="00C040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4" w:history="1">
        <w:r w:rsidR="00C040D7" w:rsidRPr="00C92F9A">
          <w:rPr>
            <w:rStyle w:val="af7"/>
            <w:rFonts w:hint="eastAsia"/>
          </w:rPr>
          <w:t>http://192</w:t>
        </w:r>
      </w:hyperlink>
      <w:r w:rsidR="00C040D7" w:rsidRPr="00190633">
        <w:rPr>
          <w:rStyle w:val="af7"/>
          <w:rFonts w:hint="eastAsia"/>
        </w:rPr>
        <w:t>.168.2.1</w:t>
      </w:r>
      <w:r w:rsidR="00C040D7">
        <w:rPr>
          <w:rStyle w:val="af7"/>
          <w:rFonts w:hint="eastAsia"/>
        </w:rPr>
        <w:t>58</w:t>
      </w:r>
      <w:r w:rsidR="00C040D7" w:rsidRPr="00190633">
        <w:rPr>
          <w:rStyle w:val="af7"/>
          <w:rFonts w:hint="eastAsia"/>
        </w:rPr>
        <w:t>:9000/ParkAPI/</w:t>
      </w:r>
      <w:r w:rsidR="00C040D7" w:rsidRPr="00C040D7">
        <w:rPr>
          <w:rStyle w:val="af7"/>
        </w:rPr>
        <w:t>CentralChargeAsFree</w:t>
      </w:r>
      <w:r w:rsidR="00C040D7" w:rsidRPr="00470AE7">
        <w:rPr>
          <w:rStyle w:val="af7"/>
        </w:rPr>
        <w:t>?token=111ccc90bb2942f38eec71c271859ab8&amp;CardNO=314493C9&amp;CardType=TmpA&amp;InTime=20170302171136</w:t>
      </w:r>
    </w:p>
    <w:p w:rsidR="00C040D7" w:rsidRDefault="00C040D7" w:rsidP="00C040D7">
      <w:pPr>
        <w:rPr>
          <w:b/>
        </w:rPr>
      </w:pPr>
      <w:r>
        <w:rPr>
          <w:rFonts w:hint="eastAsia"/>
          <w:b/>
        </w:rPr>
        <w:t>成功回复示例</w:t>
      </w:r>
      <w:r>
        <w:rPr>
          <w:rFonts w:hint="eastAsia"/>
          <w:b/>
        </w:rPr>
        <w:t>:</w:t>
      </w:r>
    </w:p>
    <w:p w:rsidR="00C040D7" w:rsidRPr="007F1246" w:rsidRDefault="00C040D7" w:rsidP="00C040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{"rcode":"200","msg":"OK","data":{"DeptId":0,"CarparkNOInStation":0,"PayTypeCaption":"</w:t>
      </w:r>
      <w:r>
        <w:rPr>
          <w:rFonts w:hint="eastAsia"/>
        </w:rPr>
        <w:t>现金</w:t>
      </w:r>
      <w:r>
        <w:rPr>
          <w:rFonts w:hint="eastAsia"/>
        </w:rPr>
        <w:t>","InID":152,"CardNO":"314493C9","CPH":"</w:t>
      </w:r>
      <w:r>
        <w:rPr>
          <w:rFonts w:hint="eastAsia"/>
        </w:rPr>
        <w:t>粤</w:t>
      </w:r>
      <w:r>
        <w:rPr>
          <w:rFonts w:hint="eastAsia"/>
        </w:rPr>
        <w:t>BP99EC","CardType":"TmpA","InTime":"2017-03-02 17:11:36","OutTime":"2017-03-04 09:13:54","InGateName":"</w:t>
      </w:r>
      <w:r>
        <w:rPr>
          <w:rFonts w:hint="eastAsia"/>
        </w:rPr>
        <w:t>入口车道</w:t>
      </w:r>
      <w:r>
        <w:rPr>
          <w:rFonts w:hint="eastAsia"/>
        </w:rPr>
        <w:t>9","OutGateName":"","InOperatorCard":"888888","OutOperatorCard":"888888","InOperator":"</w:t>
      </w:r>
      <w:r>
        <w:rPr>
          <w:rFonts w:hint="eastAsia"/>
        </w:rPr>
        <w:t>管理员</w:t>
      </w:r>
      <w:r>
        <w:rPr>
          <w:rFonts w:hint="eastAsia"/>
        </w:rPr>
        <w:t>","OutOperator":"</w:t>
      </w:r>
      <w:r>
        <w:rPr>
          <w:rFonts w:hint="eastAsia"/>
        </w:rPr>
        <w:t>管理员</w:t>
      </w:r>
      <w:r>
        <w:rPr>
          <w:rFonts w:hint="eastAsia"/>
        </w:rPr>
        <w:t>","InPic":"CaptureImage\\1\\20170302\\c64471c4-7c13-4950-ba60-3e296252223620170302171036c.jpg","InUser":"","OutPic":"","SFJE":37.0000,"Balance":0.0,"YSJE":37.0000,"SFTime":"2017-03-04 09:13:54","SFOperatorCard":"","SFGate":"</w:t>
      </w:r>
      <w:r>
        <w:rPr>
          <w:rFonts w:hint="eastAsia"/>
        </w:rPr>
        <w:t>中央收费</w:t>
      </w:r>
      <w:r>
        <w:rPr>
          <w:rFonts w:hint="eastAsia"/>
        </w:rPr>
        <w:t xml:space="preserve">","OvertimeSFTime":"2017-03-04 </w:t>
      </w:r>
      <w:r>
        <w:t>09:13:54","OvertimeSFJE":0.0000,"CarparkNO":5,"BigSmall":0,"StayTime":"","StationID":1,"YHJE":0.0000,"OnlineState_In":0,"OnlineState_Out":0,"ID":162}}</w:t>
      </w:r>
      <w:r w:rsidRPr="0069679C">
        <w:rPr>
          <w:rFonts w:hint="eastAsia"/>
        </w:rPr>
        <w:t xml:space="preserve"> </w:t>
      </w:r>
    </w:p>
    <w:p w:rsidR="00C040D7" w:rsidRDefault="00C040D7" w:rsidP="00C040D7">
      <w:pPr>
        <w:rPr>
          <w:b/>
        </w:rPr>
      </w:pPr>
      <w:r>
        <w:rPr>
          <w:rFonts w:hint="eastAsia"/>
          <w:b/>
        </w:rPr>
        <w:t>失败回复示例</w:t>
      </w:r>
      <w:r>
        <w:rPr>
          <w:rFonts w:hint="eastAsia"/>
          <w:b/>
        </w:rPr>
        <w:t>:</w:t>
      </w:r>
    </w:p>
    <w:p w:rsidR="00C040D7" w:rsidRPr="007F1246" w:rsidRDefault="00C040D7" w:rsidP="00C040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C040D7" w:rsidRDefault="00C040D7" w:rsidP="00C040D7"/>
    <w:p w:rsidR="0013444F" w:rsidRDefault="0013444F" w:rsidP="0013444F"/>
    <w:p w:rsidR="00F14A42" w:rsidRDefault="0013444F" w:rsidP="00F14A42">
      <w:pPr>
        <w:pStyle w:val="2"/>
      </w:pPr>
      <w:r>
        <w:rPr>
          <w:rFonts w:hint="eastAsia"/>
        </w:rPr>
        <w:t>更新收费信息</w:t>
      </w:r>
      <w:r w:rsidR="00F14A42">
        <w:rPr>
          <w:rFonts w:hint="eastAsia"/>
        </w:rPr>
        <w:t>接口</w:t>
      </w:r>
    </w:p>
    <w:p w:rsidR="00F14A42" w:rsidRPr="00E47307" w:rsidRDefault="00F14A42" w:rsidP="00F14A42">
      <w:pPr>
        <w:rPr>
          <w:b/>
        </w:rPr>
      </w:pPr>
      <w:r w:rsidRPr="00E47307">
        <w:rPr>
          <w:rFonts w:hint="eastAsia"/>
          <w:b/>
        </w:rPr>
        <w:t>url:</w:t>
      </w:r>
    </w:p>
    <w:p w:rsidR="00F14A42" w:rsidRPr="008510B3" w:rsidRDefault="005446D3"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5" w:history="1">
        <w:r w:rsidR="00F14A42" w:rsidRPr="00506A16">
          <w:rPr>
            <w:rStyle w:val="af7"/>
          </w:rPr>
          <w:t>http://192</w:t>
        </w:r>
      </w:hyperlink>
      <w:r w:rsidR="00F14A42">
        <w:rPr>
          <w:rStyle w:val="af7"/>
        </w:rPr>
        <w:t>.168.2.158</w:t>
      </w:r>
      <w:r w:rsidR="00F14A42" w:rsidRPr="008510B3">
        <w:rPr>
          <w:rStyle w:val="af7"/>
        </w:rPr>
        <w:t>:9000/ParkAPI/</w:t>
      </w:r>
      <w:r w:rsidR="0013444F" w:rsidRPr="0013444F">
        <w:rPr>
          <w:rStyle w:val="af7"/>
        </w:rPr>
        <w:t>UpdateChargeInfo</w:t>
      </w:r>
    </w:p>
    <w:p w:rsidR="00F14A42" w:rsidRPr="005879B3" w:rsidRDefault="00F14A42" w:rsidP="00F14A42">
      <w:pPr>
        <w:rPr>
          <w:b/>
        </w:rPr>
      </w:pPr>
      <w:r w:rsidRPr="00E47307">
        <w:rPr>
          <w:b/>
        </w:rPr>
        <w:t>HTTP</w:t>
      </w:r>
      <w:r w:rsidRPr="00E47307">
        <w:rPr>
          <w:rFonts w:hint="eastAsia"/>
          <w:b/>
        </w:rPr>
        <w:t>请求</w:t>
      </w:r>
      <w:r w:rsidRPr="00E47307">
        <w:rPr>
          <w:b/>
        </w:rPr>
        <w:t>方式</w:t>
      </w:r>
      <w:r w:rsidRPr="00E47307">
        <w:rPr>
          <w:rFonts w:hint="eastAsia"/>
          <w:b/>
        </w:rPr>
        <w:t>：</w:t>
      </w:r>
    </w:p>
    <w:p w:rsidR="00F14A42" w:rsidRDefault="00F14A42" w:rsidP="00F14A42">
      <w:r>
        <w:t>POST</w:t>
      </w:r>
      <w:r>
        <w:rPr>
          <w:rFonts w:hint="eastAsia"/>
        </w:rPr>
        <w:t>，</w:t>
      </w:r>
      <w:r>
        <w:rPr>
          <w:rFonts w:hint="eastAsia"/>
        </w:rPr>
        <w:t>GET</w:t>
      </w:r>
    </w:p>
    <w:p w:rsidR="00F14A42" w:rsidRDefault="00F14A42" w:rsidP="00F14A4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14A42" w:rsidTr="00831F68">
        <w:tc>
          <w:tcPr>
            <w:tcW w:w="1809"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说明</w:t>
            </w:r>
          </w:p>
        </w:tc>
      </w:tr>
      <w:tr w:rsidR="00F14A42" w:rsidTr="00831F68">
        <w:tc>
          <w:tcPr>
            <w:tcW w:w="1809" w:type="dxa"/>
          </w:tcPr>
          <w:p w:rsidR="00F14A42" w:rsidRPr="00EC78A7" w:rsidRDefault="00F14A42" w:rsidP="00831F68">
            <w:pPr>
              <w:spacing w:line="264" w:lineRule="auto"/>
              <w:rPr>
                <w:b/>
                <w:kern w:val="2"/>
              </w:rPr>
            </w:pPr>
            <w:r w:rsidRPr="00EC78A7">
              <w:rPr>
                <w:b/>
                <w:kern w:val="2"/>
              </w:rPr>
              <w:t>token</w:t>
            </w:r>
          </w:p>
        </w:tc>
        <w:tc>
          <w:tcPr>
            <w:tcW w:w="1024" w:type="dxa"/>
          </w:tcPr>
          <w:p w:rsidR="00F14A42" w:rsidRPr="00E00670" w:rsidRDefault="00F14A42"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14A42" w:rsidRPr="00E00670" w:rsidRDefault="00F14A42"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14A42" w:rsidRPr="00E00670" w:rsidRDefault="00F14A42"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41AEE" w:rsidTr="00831F68">
        <w:tc>
          <w:tcPr>
            <w:tcW w:w="1809" w:type="dxa"/>
          </w:tcPr>
          <w:p w:rsidR="00F41AEE" w:rsidRPr="004E74AF" w:rsidRDefault="00F41AEE" w:rsidP="002A748F">
            <w:pPr>
              <w:spacing w:line="264" w:lineRule="auto"/>
              <w:rPr>
                <w:b/>
                <w:kern w:val="2"/>
              </w:rPr>
            </w:pPr>
            <w:r>
              <w:rPr>
                <w:rFonts w:hint="eastAsia"/>
                <w:b/>
                <w:kern w:val="2"/>
              </w:rPr>
              <w:t>CardNO</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F41AEE" w:rsidTr="00831F68">
        <w:tc>
          <w:tcPr>
            <w:tcW w:w="1809" w:type="dxa"/>
          </w:tcPr>
          <w:p w:rsidR="00F41AEE" w:rsidRPr="004E74AF" w:rsidRDefault="00F41AEE" w:rsidP="002A748F">
            <w:pPr>
              <w:spacing w:line="264" w:lineRule="auto"/>
              <w:rPr>
                <w:b/>
                <w:kern w:val="2"/>
              </w:rPr>
            </w:pPr>
            <w:r>
              <w:rPr>
                <w:rFonts w:hint="eastAsia"/>
                <w:b/>
                <w:kern w:val="2"/>
              </w:rPr>
              <w:t>CardType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卡类型</w:t>
            </w:r>
          </w:p>
        </w:tc>
      </w:tr>
      <w:tr w:rsidR="00F41AEE" w:rsidTr="00831F68">
        <w:tc>
          <w:tcPr>
            <w:tcW w:w="1809" w:type="dxa"/>
          </w:tcPr>
          <w:p w:rsidR="00F41AEE" w:rsidRPr="00EC78A7" w:rsidRDefault="00F41AEE" w:rsidP="00831F68">
            <w:pPr>
              <w:spacing w:line="264" w:lineRule="auto"/>
              <w:rPr>
                <w:b/>
                <w:kern w:val="2"/>
              </w:rPr>
            </w:pPr>
            <w:r>
              <w:rPr>
                <w:rFonts w:hint="eastAsia"/>
                <w:b/>
                <w:kern w:val="2"/>
              </w:rPr>
              <w:lastRenderedPageBreak/>
              <w:t>OutTime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20161218</w:t>
            </w:r>
          </w:p>
        </w:tc>
      </w:tr>
      <w:tr w:rsidR="00F41AEE" w:rsidTr="00831F68">
        <w:tc>
          <w:tcPr>
            <w:tcW w:w="1809" w:type="dxa"/>
          </w:tcPr>
          <w:p w:rsidR="00F41AEE" w:rsidRPr="00EC78A7" w:rsidRDefault="00F41AEE" w:rsidP="00831F68">
            <w:pPr>
              <w:spacing w:line="264" w:lineRule="auto"/>
              <w:rPr>
                <w:b/>
                <w:kern w:val="2"/>
              </w:rPr>
            </w:pPr>
            <w:r w:rsidRPr="00F41AEE">
              <w:rPr>
                <w:b/>
                <w:kern w:val="2"/>
              </w:rPr>
              <w:t>NewCardType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新的卡类型</w:t>
            </w:r>
          </w:p>
        </w:tc>
      </w:tr>
      <w:tr w:rsidR="00F41AEE" w:rsidTr="00831F68">
        <w:tc>
          <w:tcPr>
            <w:tcW w:w="1809" w:type="dxa"/>
          </w:tcPr>
          <w:p w:rsidR="00F41AEE" w:rsidRPr="00EC78A7" w:rsidRDefault="00F41AEE" w:rsidP="00831F68">
            <w:pPr>
              <w:spacing w:line="264" w:lineRule="auto"/>
              <w:rPr>
                <w:b/>
                <w:kern w:val="2"/>
              </w:rPr>
            </w:pPr>
            <w:r w:rsidRPr="00F41AEE">
              <w:rPr>
                <w:b/>
                <w:kern w:val="2"/>
              </w:rPr>
              <w:t>NewPayType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F41AEE" w:rsidTr="00831F68">
        <w:tc>
          <w:tcPr>
            <w:tcW w:w="1809" w:type="dxa"/>
          </w:tcPr>
          <w:p w:rsidR="00F41AEE" w:rsidRPr="00EC78A7" w:rsidRDefault="00F41AEE" w:rsidP="00831F68">
            <w:pPr>
              <w:spacing w:line="264" w:lineRule="auto"/>
              <w:rPr>
                <w:b/>
                <w:kern w:val="2"/>
              </w:rPr>
            </w:pPr>
            <w:r w:rsidRPr="00F41AEE">
              <w:rPr>
                <w:b/>
                <w:kern w:val="2"/>
              </w:rPr>
              <w:t>NewYSJE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新的应收金额</w:t>
            </w:r>
          </w:p>
        </w:tc>
      </w:tr>
      <w:tr w:rsidR="00F41AEE" w:rsidTr="00831F68">
        <w:tc>
          <w:tcPr>
            <w:tcW w:w="1809" w:type="dxa"/>
          </w:tcPr>
          <w:p w:rsidR="00F41AEE" w:rsidRPr="00624653" w:rsidRDefault="00F41AEE" w:rsidP="00831F68">
            <w:pPr>
              <w:spacing w:line="264" w:lineRule="auto"/>
              <w:rPr>
                <w:b/>
                <w:kern w:val="2"/>
              </w:rPr>
            </w:pPr>
            <w:r w:rsidRPr="00F41AEE">
              <w:rPr>
                <w:b/>
                <w:kern w:val="2"/>
              </w:rPr>
              <w:t>NewSFJE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新的收费金额</w:t>
            </w:r>
          </w:p>
        </w:tc>
      </w:tr>
      <w:tr w:rsidR="00F41AEE" w:rsidTr="00831F68">
        <w:tc>
          <w:tcPr>
            <w:tcW w:w="1809" w:type="dxa"/>
          </w:tcPr>
          <w:p w:rsidR="00F41AEE" w:rsidRPr="00F41AEE" w:rsidRDefault="00F41AEE" w:rsidP="00831F68">
            <w:pPr>
              <w:spacing w:line="264" w:lineRule="auto"/>
              <w:rPr>
                <w:b/>
                <w:kern w:val="2"/>
              </w:rPr>
            </w:pPr>
            <w:r w:rsidRPr="00F41AEE">
              <w:rPr>
                <w:b/>
                <w:kern w:val="2"/>
              </w:rPr>
              <w:t>FreeReason</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优惠说明</w:t>
            </w:r>
          </w:p>
        </w:tc>
      </w:tr>
      <w:tr w:rsidR="00F41AEE" w:rsidTr="00831F68">
        <w:tc>
          <w:tcPr>
            <w:tcW w:w="1809" w:type="dxa"/>
          </w:tcPr>
          <w:p w:rsidR="00F41AEE" w:rsidRPr="00F41AEE" w:rsidRDefault="00F41AEE" w:rsidP="00831F68">
            <w:pPr>
              <w:spacing w:line="264" w:lineRule="auto"/>
              <w:rPr>
                <w:b/>
                <w:kern w:val="2"/>
              </w:rPr>
            </w:pPr>
            <w:r>
              <w:rPr>
                <w:rFonts w:ascii="新宋体" w:hAnsi="新宋体" w:cs="新宋体"/>
                <w:color w:val="000000"/>
                <w:sz w:val="19"/>
                <w:szCs w:val="19"/>
                <w:highlight w:val="white"/>
              </w:rPr>
              <w:t>Reserved</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备用字段</w:t>
            </w:r>
          </w:p>
        </w:tc>
      </w:tr>
      <w:tr w:rsidR="00F41AEE" w:rsidTr="00831F68">
        <w:tc>
          <w:tcPr>
            <w:tcW w:w="1809" w:type="dxa"/>
          </w:tcPr>
          <w:p w:rsidR="00F41AEE" w:rsidRDefault="00F41AEE"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Pr="00E00670" w:rsidRDefault="00F41AEE"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14A42" w:rsidRDefault="00F14A42" w:rsidP="00F14A42">
      <w:pPr>
        <w:rPr>
          <w:b/>
        </w:rPr>
      </w:pPr>
      <w:r>
        <w:rPr>
          <w:rFonts w:hint="eastAsia"/>
          <w:b/>
        </w:rPr>
        <w:t>返回</w:t>
      </w:r>
      <w:r>
        <w:rPr>
          <w:b/>
        </w:rPr>
        <w:t>数据</w:t>
      </w:r>
      <w:r w:rsidRPr="0050700F">
        <w:rPr>
          <w:rFonts w:hint="eastAsia"/>
          <w:b/>
        </w:rPr>
        <w:t>格式</w:t>
      </w:r>
      <w:r>
        <w:rPr>
          <w:rFonts w:hint="eastAsia"/>
          <w:b/>
        </w:rPr>
        <w:t>:</w:t>
      </w:r>
    </w:p>
    <w:p w:rsidR="00F14A42" w:rsidRPr="0051022D" w:rsidRDefault="00F14A42" w:rsidP="00F14A42">
      <w:r>
        <w:t>JSON</w:t>
      </w:r>
    </w:p>
    <w:p w:rsidR="00F14A42" w:rsidRDefault="00F14A42" w:rsidP="00F14A4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14A42"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说明</w:t>
            </w:r>
          </w:p>
        </w:tc>
      </w:tr>
      <w:tr w:rsidR="00F14A42" w:rsidTr="00831F68">
        <w:tc>
          <w:tcPr>
            <w:tcW w:w="152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14A42"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14A42" w:rsidTr="00831F68">
        <w:tc>
          <w:tcPr>
            <w:tcW w:w="152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14ADF" w:rsidTr="00831F68">
        <w:tc>
          <w:tcPr>
            <w:tcW w:w="1526" w:type="dxa"/>
            <w:tcBorders>
              <w:top w:val="single" w:sz="4" w:space="0" w:color="auto"/>
              <w:left w:val="single" w:sz="4" w:space="0" w:color="auto"/>
              <w:bottom w:val="single" w:sz="4" w:space="0" w:color="auto"/>
              <w:right w:val="single" w:sz="4" w:space="0" w:color="auto"/>
            </w:tcBorders>
          </w:tcPr>
          <w:p w:rsidR="00314ADF" w:rsidRPr="00314ADF" w:rsidRDefault="00314ADF" w:rsidP="00831F68">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314ADF" w:rsidRDefault="00F41AEE" w:rsidP="00831F68">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14ADF" w:rsidRDefault="008E147D"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14ADF" w:rsidRDefault="00F41AEE" w:rsidP="00831F68">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1854B4" w:rsidRDefault="001854B4" w:rsidP="00F14A42">
      <w:pPr>
        <w:rPr>
          <w:b/>
        </w:rPr>
      </w:pPr>
    </w:p>
    <w:p w:rsidR="00F14A42" w:rsidRDefault="00F14A42" w:rsidP="00F14A42">
      <w:pPr>
        <w:rPr>
          <w:b/>
        </w:rPr>
      </w:pPr>
      <w:r>
        <w:rPr>
          <w:rFonts w:hint="eastAsia"/>
          <w:b/>
        </w:rPr>
        <w:t>请求示例：</w:t>
      </w:r>
    </w:p>
    <w:p w:rsidR="00F14A42" w:rsidRPr="008510B3" w:rsidRDefault="005446D3"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6" w:history="1">
        <w:r w:rsidR="00B60ACE" w:rsidRPr="00C92F9A">
          <w:rPr>
            <w:rStyle w:val="af7"/>
            <w:rFonts w:hint="eastAsia"/>
          </w:rPr>
          <w:t>http://192</w:t>
        </w:r>
      </w:hyperlink>
      <w:r w:rsidR="00190633" w:rsidRPr="00190633">
        <w:rPr>
          <w:rStyle w:val="af7"/>
          <w:rFonts w:hint="eastAsia"/>
        </w:rPr>
        <w:t>.168.2.1</w:t>
      </w:r>
      <w:r w:rsidR="00190633">
        <w:rPr>
          <w:rStyle w:val="af7"/>
          <w:rFonts w:hint="eastAsia"/>
        </w:rPr>
        <w:t>58</w:t>
      </w:r>
      <w:r w:rsidR="00190633" w:rsidRPr="00190633">
        <w:rPr>
          <w:rStyle w:val="af7"/>
          <w:rFonts w:hint="eastAsia"/>
        </w:rPr>
        <w:t>:9000/ParkAPI/</w:t>
      </w:r>
      <w:r w:rsidR="0013444F">
        <w:rPr>
          <w:rStyle w:val="af7"/>
        </w:rPr>
        <w:t>UpdateChargeInfo?</w:t>
      </w:r>
      <w:r w:rsidR="0013444F" w:rsidRPr="0013444F">
        <w:rPr>
          <w:rStyle w:val="af7"/>
          <w:rFonts w:hint="eastAsia"/>
        </w:rPr>
        <w:t>token=26b70e85046541569b65dd137f10994c&amp;CardNO=31A80703&amp;CardType=TmpA&amp;OutTime=20170303100250&amp;NewCardType=TmpA&amp;NewPayType=0&amp;NewYSJE=0&amp;NewSFJE=0&amp;FreeReason=</w:t>
      </w:r>
      <w:r w:rsidR="0013444F" w:rsidRPr="0013444F">
        <w:rPr>
          <w:rStyle w:val="af7"/>
          <w:rFonts w:hint="eastAsia"/>
        </w:rPr>
        <w:t>测试</w:t>
      </w:r>
    </w:p>
    <w:p w:rsidR="00F14A42" w:rsidRDefault="00F14A42" w:rsidP="00F14A42">
      <w:pPr>
        <w:rPr>
          <w:b/>
        </w:rPr>
      </w:pPr>
      <w:r>
        <w:rPr>
          <w:rFonts w:hint="eastAsia"/>
          <w:b/>
        </w:rPr>
        <w:t>成功回复示例</w:t>
      </w:r>
      <w:r>
        <w:rPr>
          <w:rFonts w:hint="eastAsia"/>
          <w:b/>
        </w:rPr>
        <w:t>:</w:t>
      </w:r>
    </w:p>
    <w:p w:rsidR="00F14A42" w:rsidRPr="007F1246" w:rsidRDefault="00F14A42"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00E55195">
        <w:rPr>
          <w:rFonts w:hint="eastAsia"/>
        </w:rPr>
        <w:t>,</w:t>
      </w:r>
      <w:r w:rsidR="00143F64">
        <w:t>”</w:t>
      </w:r>
      <w:r w:rsidR="00E55195">
        <w:rPr>
          <w:rFonts w:hint="eastAsia"/>
        </w:rPr>
        <w:t>data</w:t>
      </w:r>
      <w:r w:rsidR="00143F64">
        <w:t>”</w:t>
      </w:r>
      <w:r w:rsidR="00E55195">
        <w:rPr>
          <w:rFonts w:hint="eastAsia"/>
        </w:rPr>
        <w:t>:</w:t>
      </w:r>
      <w:r w:rsidR="0013444F">
        <w:rPr>
          <w:rFonts w:hint="eastAsia"/>
        </w:rPr>
        <w:t>1</w:t>
      </w:r>
      <w:r w:rsidR="00E40A19" w:rsidRPr="008D09BA">
        <w:t xml:space="preserve"> </w:t>
      </w:r>
      <w:r w:rsidRPr="008D09BA">
        <w:t>}</w:t>
      </w:r>
      <w:r w:rsidRPr="0069679C">
        <w:rPr>
          <w:rFonts w:hint="eastAsia"/>
        </w:rPr>
        <w:t xml:space="preserve"> </w:t>
      </w:r>
    </w:p>
    <w:p w:rsidR="00F14A42" w:rsidRDefault="00F14A42" w:rsidP="00F14A42">
      <w:pPr>
        <w:rPr>
          <w:b/>
        </w:rPr>
      </w:pPr>
      <w:r>
        <w:rPr>
          <w:rFonts w:hint="eastAsia"/>
          <w:b/>
        </w:rPr>
        <w:t>失败回复示例</w:t>
      </w:r>
      <w:r>
        <w:rPr>
          <w:rFonts w:hint="eastAsia"/>
          <w:b/>
        </w:rPr>
        <w:t>:</w:t>
      </w:r>
    </w:p>
    <w:p w:rsidR="00F14A42" w:rsidRPr="007F1246" w:rsidRDefault="00F14A42"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C6AEA" w:rsidRDefault="007C6AEA" w:rsidP="007C6AEA">
      <w:pPr>
        <w:pStyle w:val="2"/>
      </w:pPr>
      <w:r>
        <w:rPr>
          <w:rFonts w:hint="eastAsia"/>
        </w:rPr>
        <w:t>上传在线支付密钥文件接口</w:t>
      </w:r>
    </w:p>
    <w:p w:rsidR="00E60DB2" w:rsidRDefault="00E60DB2" w:rsidP="00E60DB2">
      <w:r>
        <w:rPr>
          <w:rFonts w:hint="eastAsia"/>
        </w:rPr>
        <w:t>此接口用于上传在线支付需要用到的密钥文件。支持上传</w:t>
      </w:r>
      <w:r>
        <w:rPr>
          <w:rFonts w:hint="eastAsia"/>
        </w:rPr>
        <w:t>Rar</w:t>
      </w:r>
      <w:r>
        <w:rPr>
          <w:rFonts w:hint="eastAsia"/>
        </w:rPr>
        <w:t>或</w:t>
      </w:r>
      <w:r>
        <w:rPr>
          <w:rFonts w:hint="eastAsia"/>
        </w:rPr>
        <w:t>Zip</w:t>
      </w:r>
      <w:r>
        <w:rPr>
          <w:rFonts w:hint="eastAsia"/>
        </w:rPr>
        <w:t>格式的压缩包文件</w:t>
      </w:r>
      <w:r w:rsidR="009F42BD">
        <w:rPr>
          <w:rFonts w:hint="eastAsia"/>
        </w:rPr>
        <w:t>。密钥文件由微信和支付宝</w:t>
      </w:r>
      <w:r>
        <w:rPr>
          <w:rFonts w:hint="eastAsia"/>
        </w:rPr>
        <w:t>提供。</w:t>
      </w:r>
    </w:p>
    <w:p w:rsidR="007E5628" w:rsidRDefault="007E5628" w:rsidP="00E60DB2">
      <w:r>
        <w:rPr>
          <w:rFonts w:hint="eastAsia"/>
        </w:rPr>
        <w:lastRenderedPageBreak/>
        <w:t>压缩</w:t>
      </w:r>
      <w:r w:rsidR="007A55B7">
        <w:rPr>
          <w:rFonts w:hint="eastAsia"/>
        </w:rPr>
        <w:t>包</w:t>
      </w:r>
      <w:r>
        <w:rPr>
          <w:rFonts w:hint="eastAsia"/>
        </w:rPr>
        <w:t>文件中应包含以下文件：</w:t>
      </w:r>
    </w:p>
    <w:p w:rsidR="007E5628" w:rsidRDefault="007E5628" w:rsidP="00E60DB2">
      <w:r>
        <w:rPr>
          <w:rFonts w:hint="eastAsia"/>
        </w:rPr>
        <w:t>微信：</w:t>
      </w:r>
      <w:r w:rsidRPr="007E5628">
        <w:t>apiclient_cert.p12</w:t>
      </w:r>
      <w:r>
        <w:rPr>
          <w:rFonts w:hint="eastAsia"/>
        </w:rPr>
        <w:t>、</w:t>
      </w:r>
      <w:r w:rsidRPr="007E5628">
        <w:t>apiclient_cert.pem</w:t>
      </w:r>
      <w:r>
        <w:rPr>
          <w:rFonts w:hint="eastAsia"/>
        </w:rPr>
        <w:t>、</w:t>
      </w:r>
      <w:r w:rsidRPr="007E5628">
        <w:t>apiclient_key.pem</w:t>
      </w:r>
      <w:r>
        <w:rPr>
          <w:rFonts w:hint="eastAsia"/>
        </w:rPr>
        <w:t>、</w:t>
      </w:r>
      <w:r w:rsidRPr="007E5628">
        <w:t>rootca.pem</w:t>
      </w:r>
      <w:r>
        <w:rPr>
          <w:rFonts w:hint="eastAsia"/>
        </w:rPr>
        <w:t>；</w:t>
      </w:r>
    </w:p>
    <w:p w:rsidR="007E5628" w:rsidRDefault="007E5628" w:rsidP="00E60DB2">
      <w:r>
        <w:rPr>
          <w:rFonts w:hint="eastAsia"/>
        </w:rPr>
        <w:t>支付宝：</w:t>
      </w:r>
      <w:r w:rsidRPr="007E5628">
        <w:t>alipay_rsa_public_key.pem</w:t>
      </w:r>
      <w:r>
        <w:rPr>
          <w:rFonts w:hint="eastAsia"/>
        </w:rPr>
        <w:t>、</w:t>
      </w:r>
      <w:r w:rsidRPr="007E5628">
        <w:t>rsa_private_key.pem</w:t>
      </w:r>
      <w:r>
        <w:rPr>
          <w:rFonts w:hint="eastAsia"/>
        </w:rPr>
        <w:t>、</w:t>
      </w:r>
      <w:r w:rsidRPr="007E5628">
        <w:t>rsa_public_key.pem</w:t>
      </w:r>
      <w:r>
        <w:rPr>
          <w:rFonts w:hint="eastAsia"/>
        </w:rPr>
        <w:t>、</w:t>
      </w:r>
      <w:r w:rsidRPr="007E5628">
        <w:t>rsa_public_key_dev.pem</w:t>
      </w:r>
      <w:r>
        <w:rPr>
          <w:rFonts w:hint="eastAsia"/>
        </w:rPr>
        <w:t>；</w:t>
      </w:r>
    </w:p>
    <w:p w:rsidR="0078486B" w:rsidRPr="0078486B" w:rsidRDefault="0078486B" w:rsidP="00E60DB2">
      <w:pPr>
        <w:rPr>
          <w:b/>
        </w:rPr>
      </w:pPr>
      <w:r w:rsidRPr="0078486B">
        <w:rPr>
          <w:rFonts w:hint="eastAsia"/>
          <w:b/>
        </w:rPr>
        <w:t>注：上传文件的请求可参考抓拍照片上传接口中的说明。</w:t>
      </w:r>
    </w:p>
    <w:p w:rsidR="007C6AEA" w:rsidRPr="00E47307" w:rsidRDefault="007C6AEA" w:rsidP="007C6AEA">
      <w:pPr>
        <w:rPr>
          <w:b/>
        </w:rPr>
      </w:pPr>
      <w:r w:rsidRPr="00E47307">
        <w:rPr>
          <w:rFonts w:hint="eastAsia"/>
          <w:b/>
        </w:rPr>
        <w:t>url:</w:t>
      </w:r>
    </w:p>
    <w:p w:rsidR="007C6AEA" w:rsidRPr="008510B3" w:rsidRDefault="005446D3"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7" w:history="1">
        <w:r w:rsidR="007C6AEA" w:rsidRPr="00506A16">
          <w:rPr>
            <w:rStyle w:val="af7"/>
          </w:rPr>
          <w:t>http://192</w:t>
        </w:r>
      </w:hyperlink>
      <w:r w:rsidR="007C6AEA">
        <w:rPr>
          <w:rStyle w:val="af7"/>
        </w:rPr>
        <w:t>.168.2.158</w:t>
      </w:r>
      <w:r w:rsidR="007C6AEA" w:rsidRPr="008510B3">
        <w:rPr>
          <w:rStyle w:val="af7"/>
        </w:rPr>
        <w:t>:9000/ParkAPI/</w:t>
      </w:r>
      <w:r w:rsidR="007C6AEA" w:rsidRPr="007C6AEA">
        <w:rPr>
          <w:rStyle w:val="af7"/>
        </w:rPr>
        <w:t>UploadOnlinePayCredentialFile</w:t>
      </w:r>
    </w:p>
    <w:p w:rsidR="007C6AEA" w:rsidRPr="005879B3" w:rsidRDefault="007C6AEA" w:rsidP="007C6AEA">
      <w:pPr>
        <w:rPr>
          <w:b/>
        </w:rPr>
      </w:pPr>
      <w:r w:rsidRPr="00E47307">
        <w:rPr>
          <w:b/>
        </w:rPr>
        <w:t>HTTP</w:t>
      </w:r>
      <w:r w:rsidRPr="00E47307">
        <w:rPr>
          <w:rFonts w:hint="eastAsia"/>
          <w:b/>
        </w:rPr>
        <w:t>请求</w:t>
      </w:r>
      <w:r w:rsidRPr="00E47307">
        <w:rPr>
          <w:b/>
        </w:rPr>
        <w:t>方式</w:t>
      </w:r>
      <w:r w:rsidRPr="00E47307">
        <w:rPr>
          <w:rFonts w:hint="eastAsia"/>
          <w:b/>
        </w:rPr>
        <w:t>：</w:t>
      </w:r>
    </w:p>
    <w:p w:rsidR="007C6AEA" w:rsidRDefault="007C6AEA" w:rsidP="007C6AEA">
      <w:r>
        <w:t>POST</w:t>
      </w:r>
      <w:r>
        <w:rPr>
          <w:rFonts w:hint="eastAsia"/>
        </w:rPr>
        <w:t>，</w:t>
      </w:r>
      <w:r>
        <w:rPr>
          <w:rFonts w:hint="eastAsia"/>
        </w:rPr>
        <w:t>GET</w:t>
      </w:r>
    </w:p>
    <w:p w:rsidR="007C6AEA" w:rsidRDefault="007C6AEA" w:rsidP="007C6AE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C6AEA" w:rsidTr="00594ECB">
        <w:tc>
          <w:tcPr>
            <w:tcW w:w="1809"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说明</w:t>
            </w:r>
          </w:p>
        </w:tc>
      </w:tr>
      <w:tr w:rsidR="007C6AEA" w:rsidTr="00594ECB">
        <w:tc>
          <w:tcPr>
            <w:tcW w:w="1809" w:type="dxa"/>
          </w:tcPr>
          <w:p w:rsidR="007C6AEA" w:rsidRPr="00EC78A7" w:rsidRDefault="007C6AEA" w:rsidP="00594ECB">
            <w:pPr>
              <w:spacing w:line="264" w:lineRule="auto"/>
              <w:rPr>
                <w:b/>
                <w:kern w:val="2"/>
              </w:rPr>
            </w:pPr>
            <w:r w:rsidRPr="00EC78A7">
              <w:rPr>
                <w:b/>
                <w:kern w:val="2"/>
              </w:rPr>
              <w:t>token</w:t>
            </w:r>
          </w:p>
        </w:tc>
        <w:tc>
          <w:tcPr>
            <w:tcW w:w="1024" w:type="dxa"/>
          </w:tcPr>
          <w:p w:rsidR="007C6AEA" w:rsidRPr="00E00670" w:rsidRDefault="007C6AEA"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C6AEA" w:rsidRPr="00E00670" w:rsidRDefault="007C6AEA"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C6AEA" w:rsidRPr="00E00670" w:rsidRDefault="007C6AEA"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C6AEA" w:rsidTr="00594ECB">
        <w:tc>
          <w:tcPr>
            <w:tcW w:w="1809" w:type="dxa"/>
          </w:tcPr>
          <w:p w:rsidR="007C6AEA" w:rsidRDefault="007C6AEA"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C6AEA" w:rsidRPr="00E00670" w:rsidRDefault="007C6AEA"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C6AEA" w:rsidRPr="00E00670" w:rsidRDefault="007C6AEA"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C6AEA" w:rsidRDefault="007C6AEA"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C6AEA" w:rsidRDefault="007C6AEA" w:rsidP="007C6AEA">
      <w:pPr>
        <w:rPr>
          <w:b/>
        </w:rPr>
      </w:pPr>
      <w:r>
        <w:rPr>
          <w:rFonts w:hint="eastAsia"/>
          <w:b/>
        </w:rPr>
        <w:t>返回</w:t>
      </w:r>
      <w:r>
        <w:rPr>
          <w:b/>
        </w:rPr>
        <w:t>数据</w:t>
      </w:r>
      <w:r w:rsidRPr="0050700F">
        <w:rPr>
          <w:rFonts w:hint="eastAsia"/>
          <w:b/>
        </w:rPr>
        <w:t>格式</w:t>
      </w:r>
      <w:r>
        <w:rPr>
          <w:rFonts w:hint="eastAsia"/>
          <w:b/>
        </w:rPr>
        <w:t>:</w:t>
      </w:r>
    </w:p>
    <w:p w:rsidR="007C6AEA" w:rsidRPr="0051022D" w:rsidRDefault="007C6AEA" w:rsidP="007C6AEA">
      <w:r>
        <w:t>JSON</w:t>
      </w:r>
    </w:p>
    <w:p w:rsidR="007C6AEA" w:rsidRDefault="007C6AEA" w:rsidP="007C6AE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C6AEA"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说明</w:t>
            </w:r>
          </w:p>
        </w:tc>
      </w:tr>
      <w:tr w:rsidR="007C6AEA" w:rsidTr="00594ECB">
        <w:tc>
          <w:tcPr>
            <w:tcW w:w="152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C6AEA"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C6AEA" w:rsidTr="00594ECB">
        <w:tc>
          <w:tcPr>
            <w:tcW w:w="152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C6AEA" w:rsidTr="00594ECB">
        <w:tc>
          <w:tcPr>
            <w:tcW w:w="1526" w:type="dxa"/>
            <w:tcBorders>
              <w:top w:val="single" w:sz="4" w:space="0" w:color="auto"/>
              <w:left w:val="single" w:sz="4" w:space="0" w:color="auto"/>
              <w:bottom w:val="single" w:sz="4" w:space="0" w:color="auto"/>
              <w:right w:val="single" w:sz="4" w:space="0" w:color="auto"/>
            </w:tcBorders>
          </w:tcPr>
          <w:p w:rsidR="007C6AEA" w:rsidRPr="00314ADF" w:rsidRDefault="007C6AEA" w:rsidP="00594E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此字段没有用途</w:t>
            </w:r>
          </w:p>
        </w:tc>
      </w:tr>
    </w:tbl>
    <w:p w:rsidR="007C6AEA" w:rsidRDefault="007C6AEA" w:rsidP="007C6AEA">
      <w:pPr>
        <w:rPr>
          <w:b/>
        </w:rPr>
      </w:pPr>
    </w:p>
    <w:p w:rsidR="007C6AEA" w:rsidRDefault="007C6AEA" w:rsidP="007C6AEA">
      <w:pPr>
        <w:rPr>
          <w:b/>
        </w:rPr>
      </w:pPr>
      <w:r>
        <w:rPr>
          <w:rFonts w:hint="eastAsia"/>
          <w:b/>
        </w:rPr>
        <w:t>请求示例：</w:t>
      </w:r>
    </w:p>
    <w:p w:rsidR="007C6AEA" w:rsidRPr="008510B3" w:rsidRDefault="005446D3"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8" w:history="1">
        <w:r w:rsidR="007C6AEA" w:rsidRPr="00C92F9A">
          <w:rPr>
            <w:rStyle w:val="af7"/>
            <w:rFonts w:hint="eastAsia"/>
          </w:rPr>
          <w:t>http://192</w:t>
        </w:r>
      </w:hyperlink>
      <w:r w:rsidR="007C6AEA" w:rsidRPr="00190633">
        <w:rPr>
          <w:rStyle w:val="af7"/>
          <w:rFonts w:hint="eastAsia"/>
        </w:rPr>
        <w:t>.168.2.1</w:t>
      </w:r>
      <w:r w:rsidR="007C6AEA">
        <w:rPr>
          <w:rStyle w:val="af7"/>
          <w:rFonts w:hint="eastAsia"/>
        </w:rPr>
        <w:t>58</w:t>
      </w:r>
      <w:r w:rsidR="007C6AEA" w:rsidRPr="00190633">
        <w:rPr>
          <w:rStyle w:val="af7"/>
          <w:rFonts w:hint="eastAsia"/>
        </w:rPr>
        <w:t>:9000/ParkAPI/</w:t>
      </w:r>
      <w:r w:rsidR="007C6AEA" w:rsidRPr="0010456E">
        <w:rPr>
          <w:rStyle w:val="af7"/>
        </w:rPr>
        <w:t>OnlinePay</w:t>
      </w:r>
      <w:r w:rsidR="007C6AEA" w:rsidRPr="00190633">
        <w:rPr>
          <w:rStyle w:val="af7"/>
          <w:rFonts w:hint="eastAsia"/>
        </w:rPr>
        <w:t>?token=2d40b0ee83784d4a8d0a70b939cdd9b0</w:t>
      </w:r>
    </w:p>
    <w:p w:rsidR="007C6AEA" w:rsidRDefault="007C6AEA" w:rsidP="007C6AEA">
      <w:pPr>
        <w:rPr>
          <w:b/>
        </w:rPr>
      </w:pPr>
      <w:r>
        <w:rPr>
          <w:rFonts w:hint="eastAsia"/>
          <w:b/>
        </w:rPr>
        <w:t>成功回复示例</w:t>
      </w:r>
      <w:r>
        <w:rPr>
          <w:rFonts w:hint="eastAsia"/>
          <w:b/>
        </w:rPr>
        <w:t>:</w:t>
      </w:r>
    </w:p>
    <w:p w:rsidR="007C6AEA" w:rsidRPr="007F1246" w:rsidRDefault="007C6AEA"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Pr>
          <w:rFonts w:hint="eastAsia"/>
        </w:rPr>
        <w:t>,</w:t>
      </w:r>
      <w:r w:rsidR="00143F64">
        <w:t>”</w:t>
      </w:r>
      <w:r>
        <w:rPr>
          <w:rFonts w:hint="eastAsia"/>
        </w:rPr>
        <w:t>data</w:t>
      </w:r>
      <w:r w:rsidR="00143F64">
        <w:t>”</w:t>
      </w:r>
      <w:r>
        <w:rPr>
          <w:rFonts w:hint="eastAsia"/>
        </w:rPr>
        <w:t>:</w:t>
      </w:r>
      <w:r w:rsidR="00566809">
        <w:rPr>
          <w:rFonts w:hint="eastAsia"/>
        </w:rPr>
        <w:t>[</w:t>
      </w:r>
      <w:r w:rsidR="00143F64">
        <w:t>“</w:t>
      </w:r>
      <w:r w:rsidR="00566809">
        <w:rPr>
          <w:rFonts w:hint="eastAsia"/>
        </w:rPr>
        <w:t>PayKey.rar</w:t>
      </w:r>
      <w:r w:rsidR="00143F64">
        <w:t>”</w:t>
      </w:r>
      <w:r w:rsidR="00566809">
        <w:rPr>
          <w:rFonts w:hint="eastAsia"/>
        </w:rPr>
        <w:t>]</w:t>
      </w:r>
      <w:r w:rsidRPr="008D09BA">
        <w:t xml:space="preserve"> }</w:t>
      </w:r>
      <w:r w:rsidRPr="0069679C">
        <w:rPr>
          <w:rFonts w:hint="eastAsia"/>
        </w:rPr>
        <w:t xml:space="preserve"> </w:t>
      </w:r>
    </w:p>
    <w:p w:rsidR="007C6AEA" w:rsidRDefault="007C6AEA" w:rsidP="007C6AEA">
      <w:pPr>
        <w:rPr>
          <w:b/>
        </w:rPr>
      </w:pPr>
      <w:r>
        <w:rPr>
          <w:rFonts w:hint="eastAsia"/>
          <w:b/>
        </w:rPr>
        <w:t>失败回复示例</w:t>
      </w:r>
      <w:r>
        <w:rPr>
          <w:rFonts w:hint="eastAsia"/>
          <w:b/>
        </w:rPr>
        <w:t>:</w:t>
      </w:r>
    </w:p>
    <w:p w:rsidR="007C6AEA" w:rsidRPr="007F1246" w:rsidRDefault="007C6AEA"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C6AEA" w:rsidRDefault="007C6AEA" w:rsidP="007C6AEA"/>
    <w:p w:rsidR="008B1CA2" w:rsidRDefault="008B1CA2" w:rsidP="008B1CA2">
      <w:pPr>
        <w:pStyle w:val="2"/>
      </w:pPr>
      <w:r>
        <w:rPr>
          <w:rFonts w:hint="eastAsia"/>
        </w:rPr>
        <w:t>在线支付接口</w:t>
      </w:r>
    </w:p>
    <w:p w:rsidR="008B1CA2" w:rsidRPr="00E47307" w:rsidRDefault="008B1CA2" w:rsidP="008B1CA2">
      <w:pPr>
        <w:rPr>
          <w:b/>
        </w:rPr>
      </w:pPr>
      <w:r w:rsidRPr="00E47307">
        <w:rPr>
          <w:rFonts w:hint="eastAsia"/>
          <w:b/>
        </w:rPr>
        <w:t>url:</w:t>
      </w:r>
    </w:p>
    <w:p w:rsidR="008B1CA2" w:rsidRPr="008510B3" w:rsidRDefault="005446D3"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9" w:history="1">
        <w:r w:rsidR="008B1CA2" w:rsidRPr="00506A16">
          <w:rPr>
            <w:rStyle w:val="af7"/>
          </w:rPr>
          <w:t>http://192</w:t>
        </w:r>
      </w:hyperlink>
      <w:r w:rsidR="008B1CA2">
        <w:rPr>
          <w:rStyle w:val="af7"/>
        </w:rPr>
        <w:t>.168.2.158</w:t>
      </w:r>
      <w:r w:rsidR="008B1CA2" w:rsidRPr="008510B3">
        <w:rPr>
          <w:rStyle w:val="af7"/>
        </w:rPr>
        <w:t>:9000/ParkAPI/</w:t>
      </w:r>
      <w:r w:rsidR="0010456E" w:rsidRPr="0010456E">
        <w:rPr>
          <w:rStyle w:val="af7"/>
        </w:rPr>
        <w:t>OnlinePay</w:t>
      </w:r>
    </w:p>
    <w:p w:rsidR="008B1CA2" w:rsidRPr="005879B3" w:rsidRDefault="008B1CA2" w:rsidP="008B1CA2">
      <w:pPr>
        <w:rPr>
          <w:b/>
        </w:rPr>
      </w:pPr>
      <w:r w:rsidRPr="00E47307">
        <w:rPr>
          <w:b/>
        </w:rPr>
        <w:t>HTTP</w:t>
      </w:r>
      <w:r w:rsidRPr="00E47307">
        <w:rPr>
          <w:rFonts w:hint="eastAsia"/>
          <w:b/>
        </w:rPr>
        <w:t>请求</w:t>
      </w:r>
      <w:r w:rsidRPr="00E47307">
        <w:rPr>
          <w:b/>
        </w:rPr>
        <w:t>方式</w:t>
      </w:r>
      <w:r w:rsidRPr="00E47307">
        <w:rPr>
          <w:rFonts w:hint="eastAsia"/>
          <w:b/>
        </w:rPr>
        <w:t>：</w:t>
      </w:r>
    </w:p>
    <w:p w:rsidR="008B1CA2" w:rsidRDefault="008B1CA2" w:rsidP="008B1CA2">
      <w:r>
        <w:t>POST</w:t>
      </w:r>
      <w:r>
        <w:rPr>
          <w:rFonts w:hint="eastAsia"/>
        </w:rPr>
        <w:t>，</w:t>
      </w:r>
      <w:r>
        <w:rPr>
          <w:rFonts w:hint="eastAsia"/>
        </w:rPr>
        <w:t>GET</w:t>
      </w:r>
    </w:p>
    <w:p w:rsidR="008B1CA2" w:rsidRDefault="008B1CA2" w:rsidP="008B1CA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B1CA2" w:rsidTr="00594ECB">
        <w:tc>
          <w:tcPr>
            <w:tcW w:w="1809"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说明</w:t>
            </w:r>
          </w:p>
        </w:tc>
      </w:tr>
      <w:tr w:rsidR="008B1CA2" w:rsidTr="00594ECB">
        <w:tc>
          <w:tcPr>
            <w:tcW w:w="1809" w:type="dxa"/>
          </w:tcPr>
          <w:p w:rsidR="008B1CA2" w:rsidRPr="00EC78A7" w:rsidRDefault="008B1CA2" w:rsidP="00594ECB">
            <w:pPr>
              <w:spacing w:line="264" w:lineRule="auto"/>
              <w:rPr>
                <w:b/>
                <w:kern w:val="2"/>
              </w:rPr>
            </w:pPr>
            <w:r w:rsidRPr="00EC78A7">
              <w:rPr>
                <w:b/>
                <w:kern w:val="2"/>
              </w:rPr>
              <w:t>token</w:t>
            </w:r>
          </w:p>
        </w:tc>
        <w:tc>
          <w:tcPr>
            <w:tcW w:w="1024" w:type="dxa"/>
          </w:tcPr>
          <w:p w:rsidR="008B1CA2" w:rsidRPr="00E00670" w:rsidRDefault="008B1CA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B1CA2" w:rsidRPr="00E00670" w:rsidRDefault="008B1CA2"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B1CA2" w:rsidRPr="00E00670" w:rsidRDefault="008B1CA2"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043B0" w:rsidTr="00594ECB">
        <w:tc>
          <w:tcPr>
            <w:tcW w:w="1809" w:type="dxa"/>
          </w:tcPr>
          <w:p w:rsidR="00B043B0" w:rsidRPr="00B043B0" w:rsidRDefault="00B043B0" w:rsidP="00594ECB">
            <w:pPr>
              <w:spacing w:line="264" w:lineRule="auto"/>
              <w:rPr>
                <w:b/>
                <w:kern w:val="2"/>
              </w:rPr>
            </w:pPr>
            <w:r w:rsidRPr="00B043B0">
              <w:rPr>
                <w:b/>
                <w:kern w:val="2"/>
              </w:rPr>
              <w:t>AuthCode</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430D79" w:rsidP="00594ECB">
            <w:pPr>
              <w:spacing w:line="264" w:lineRule="auto"/>
              <w:rPr>
                <w:rFonts w:ascii="Consolas" w:hAnsi="Consolas" w:cs="Consolas"/>
                <w:sz w:val="18"/>
                <w:szCs w:val="18"/>
              </w:rPr>
            </w:pPr>
            <w:r>
              <w:rPr>
                <w:rFonts w:ascii="Consolas" w:hAnsi="Consolas" w:cs="Consolas" w:hint="eastAsia"/>
                <w:sz w:val="18"/>
                <w:szCs w:val="18"/>
              </w:rPr>
              <w:t>付款</w:t>
            </w:r>
            <w:r w:rsidR="00B043B0">
              <w:rPr>
                <w:rFonts w:ascii="Consolas" w:hAnsi="Consolas" w:cs="Consolas" w:hint="eastAsia"/>
                <w:sz w:val="18"/>
                <w:szCs w:val="18"/>
              </w:rPr>
              <w:t>条形码数字</w:t>
            </w:r>
          </w:p>
        </w:tc>
      </w:tr>
      <w:tr w:rsidR="00A40FDD" w:rsidTr="00594ECB">
        <w:tc>
          <w:tcPr>
            <w:tcW w:w="1809" w:type="dxa"/>
          </w:tcPr>
          <w:p w:rsidR="00A40FDD" w:rsidRPr="00B043B0" w:rsidRDefault="00A40FDD" w:rsidP="00594ECB">
            <w:pPr>
              <w:spacing w:line="264" w:lineRule="auto"/>
              <w:rPr>
                <w:b/>
                <w:kern w:val="2"/>
              </w:rPr>
            </w:pPr>
            <w:r>
              <w:rPr>
                <w:rFonts w:hint="eastAsia"/>
                <w:b/>
                <w:kern w:val="2"/>
              </w:rPr>
              <w:t>StationId</w:t>
            </w:r>
          </w:p>
        </w:tc>
        <w:tc>
          <w:tcPr>
            <w:tcW w:w="1024" w:type="dxa"/>
          </w:tcPr>
          <w:p w:rsidR="00A40FDD" w:rsidRPr="00E00670" w:rsidRDefault="00A40FDD"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40FDD" w:rsidRDefault="00A40FDD"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40FDD" w:rsidRDefault="00A40FDD" w:rsidP="00594ECB">
            <w:pPr>
              <w:spacing w:line="264" w:lineRule="auto"/>
              <w:rPr>
                <w:rFonts w:ascii="Consolas" w:hAnsi="Consolas" w:cs="Consolas"/>
                <w:sz w:val="18"/>
                <w:szCs w:val="18"/>
              </w:rPr>
            </w:pPr>
            <w:r>
              <w:rPr>
                <w:rFonts w:ascii="Consolas" w:hAnsi="Consolas" w:cs="Consolas" w:hint="eastAsia"/>
                <w:sz w:val="18"/>
                <w:szCs w:val="18"/>
              </w:rPr>
              <w:t>工作站编号</w:t>
            </w:r>
          </w:p>
        </w:tc>
      </w:tr>
      <w:tr w:rsidR="00B043B0" w:rsidTr="00594ECB">
        <w:tc>
          <w:tcPr>
            <w:tcW w:w="1809" w:type="dxa"/>
          </w:tcPr>
          <w:p w:rsidR="00B043B0" w:rsidRPr="00B043B0" w:rsidRDefault="00B043B0" w:rsidP="00594ECB">
            <w:pPr>
              <w:spacing w:line="264" w:lineRule="auto"/>
              <w:rPr>
                <w:b/>
                <w:kern w:val="2"/>
              </w:rPr>
            </w:pPr>
            <w:r w:rsidRPr="00B043B0">
              <w:rPr>
                <w:b/>
                <w:kern w:val="2"/>
              </w:rPr>
              <w:t>PayType</w:t>
            </w:r>
          </w:p>
        </w:tc>
        <w:tc>
          <w:tcPr>
            <w:tcW w:w="1024" w:type="dxa"/>
          </w:tcPr>
          <w:p w:rsidR="00B043B0" w:rsidRPr="00E00670" w:rsidRDefault="00B043B0"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B043B0">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为微信，</w:t>
            </w:r>
            <w:r>
              <w:rPr>
                <w:rFonts w:ascii="Consolas" w:hAnsi="Consolas" w:cs="Consolas" w:hint="eastAsia"/>
                <w:sz w:val="18"/>
                <w:szCs w:val="18"/>
              </w:rPr>
              <w:t>1</w:t>
            </w:r>
            <w:r>
              <w:rPr>
                <w:rFonts w:ascii="Consolas" w:hAnsi="Consolas" w:cs="Consolas" w:hint="eastAsia"/>
                <w:sz w:val="18"/>
                <w:szCs w:val="18"/>
              </w:rPr>
              <w:t>为支付宝。</w:t>
            </w:r>
          </w:p>
        </w:tc>
      </w:tr>
      <w:tr w:rsidR="00B043B0" w:rsidTr="00594ECB">
        <w:tc>
          <w:tcPr>
            <w:tcW w:w="1809" w:type="dxa"/>
          </w:tcPr>
          <w:p w:rsidR="00B043B0" w:rsidRPr="00B043B0" w:rsidRDefault="00B043B0" w:rsidP="00594ECB">
            <w:pPr>
              <w:spacing w:line="264" w:lineRule="auto"/>
              <w:rPr>
                <w:b/>
                <w:kern w:val="2"/>
              </w:rPr>
            </w:pPr>
            <w:r w:rsidRPr="00B043B0">
              <w:rPr>
                <w:b/>
                <w:kern w:val="2"/>
              </w:rPr>
              <w:t>Money</w:t>
            </w:r>
          </w:p>
        </w:tc>
        <w:tc>
          <w:tcPr>
            <w:tcW w:w="1024" w:type="dxa"/>
          </w:tcPr>
          <w:p w:rsidR="00B043B0" w:rsidRPr="00E00670" w:rsidRDefault="00B043B0"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支付金额</w:t>
            </w:r>
          </w:p>
        </w:tc>
      </w:tr>
      <w:tr w:rsidR="00B043B0" w:rsidTr="00594ECB">
        <w:tc>
          <w:tcPr>
            <w:tcW w:w="1809" w:type="dxa"/>
          </w:tcPr>
          <w:p w:rsidR="00B043B0" w:rsidRPr="00B043B0" w:rsidRDefault="00B043B0" w:rsidP="00594ECB">
            <w:pPr>
              <w:spacing w:line="264" w:lineRule="auto"/>
              <w:rPr>
                <w:b/>
                <w:kern w:val="2"/>
              </w:rPr>
            </w:pPr>
            <w:r w:rsidRPr="00B043B0">
              <w:rPr>
                <w:b/>
                <w:kern w:val="2"/>
              </w:rPr>
              <w:t>Message</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交易描述信息</w:t>
            </w:r>
          </w:p>
        </w:tc>
      </w:tr>
      <w:tr w:rsidR="00B043B0" w:rsidTr="00594ECB">
        <w:tc>
          <w:tcPr>
            <w:tcW w:w="1809" w:type="dxa"/>
          </w:tcPr>
          <w:p w:rsidR="00B043B0" w:rsidRPr="00B043B0" w:rsidRDefault="00B043B0" w:rsidP="00594ECB">
            <w:pPr>
              <w:spacing w:line="264" w:lineRule="auto"/>
              <w:rPr>
                <w:b/>
                <w:kern w:val="2"/>
              </w:rPr>
            </w:pPr>
            <w:r w:rsidRPr="00B043B0">
              <w:rPr>
                <w:b/>
                <w:kern w:val="2"/>
              </w:rPr>
              <w:t>CPH</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车牌号</w:t>
            </w:r>
          </w:p>
        </w:tc>
      </w:tr>
      <w:tr w:rsidR="008B1CA2" w:rsidTr="00594ECB">
        <w:tc>
          <w:tcPr>
            <w:tcW w:w="1809" w:type="dxa"/>
          </w:tcPr>
          <w:p w:rsidR="008B1CA2" w:rsidRDefault="008B1CA2"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B1CA2" w:rsidRPr="00E00670" w:rsidRDefault="008B1CA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B1CA2" w:rsidRPr="00E00670" w:rsidRDefault="008B1CA2"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B1CA2" w:rsidRDefault="008B1CA2"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B1CA2" w:rsidRDefault="008B1CA2" w:rsidP="008B1CA2">
      <w:pPr>
        <w:rPr>
          <w:b/>
        </w:rPr>
      </w:pPr>
      <w:r>
        <w:rPr>
          <w:rFonts w:hint="eastAsia"/>
          <w:b/>
        </w:rPr>
        <w:t>返回</w:t>
      </w:r>
      <w:r>
        <w:rPr>
          <w:b/>
        </w:rPr>
        <w:t>数据</w:t>
      </w:r>
      <w:r w:rsidRPr="0050700F">
        <w:rPr>
          <w:rFonts w:hint="eastAsia"/>
          <w:b/>
        </w:rPr>
        <w:t>格式</w:t>
      </w:r>
      <w:r>
        <w:rPr>
          <w:rFonts w:hint="eastAsia"/>
          <w:b/>
        </w:rPr>
        <w:t>:</w:t>
      </w:r>
    </w:p>
    <w:p w:rsidR="008B1CA2" w:rsidRPr="0051022D" w:rsidRDefault="008B1CA2" w:rsidP="008B1CA2">
      <w:r>
        <w:t>JSON</w:t>
      </w:r>
    </w:p>
    <w:p w:rsidR="008B1CA2" w:rsidRDefault="008B1CA2" w:rsidP="008B1CA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B1CA2"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说明</w:t>
            </w:r>
          </w:p>
        </w:tc>
      </w:tr>
      <w:tr w:rsidR="008B1CA2" w:rsidTr="00594ECB">
        <w:tc>
          <w:tcPr>
            <w:tcW w:w="152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B1CA2"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B1CA2" w:rsidTr="00594ECB">
        <w:tc>
          <w:tcPr>
            <w:tcW w:w="152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B1CA2" w:rsidTr="00594ECB">
        <w:tc>
          <w:tcPr>
            <w:tcW w:w="1526" w:type="dxa"/>
            <w:tcBorders>
              <w:top w:val="single" w:sz="4" w:space="0" w:color="auto"/>
              <w:left w:val="single" w:sz="4" w:space="0" w:color="auto"/>
              <w:bottom w:val="single" w:sz="4" w:space="0" w:color="auto"/>
              <w:right w:val="single" w:sz="4" w:space="0" w:color="auto"/>
            </w:tcBorders>
          </w:tcPr>
          <w:p w:rsidR="008B1CA2" w:rsidRPr="00314ADF" w:rsidRDefault="008B1CA2" w:rsidP="00594E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此字段没有用途</w:t>
            </w:r>
          </w:p>
        </w:tc>
      </w:tr>
    </w:tbl>
    <w:p w:rsidR="008B1CA2" w:rsidRDefault="008B1CA2" w:rsidP="008B1CA2">
      <w:pPr>
        <w:rPr>
          <w:b/>
        </w:rPr>
      </w:pPr>
    </w:p>
    <w:p w:rsidR="008B1CA2" w:rsidRDefault="008B1CA2" w:rsidP="008B1CA2">
      <w:pPr>
        <w:rPr>
          <w:b/>
        </w:rPr>
      </w:pPr>
      <w:r>
        <w:rPr>
          <w:rFonts w:hint="eastAsia"/>
          <w:b/>
        </w:rPr>
        <w:t>请求示例：</w:t>
      </w:r>
    </w:p>
    <w:p w:rsidR="008B1CA2" w:rsidRPr="008510B3" w:rsidRDefault="005446D3"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0" w:history="1">
        <w:r w:rsidR="008B1CA2" w:rsidRPr="00C92F9A">
          <w:rPr>
            <w:rStyle w:val="af7"/>
            <w:rFonts w:hint="eastAsia"/>
          </w:rPr>
          <w:t>http://192</w:t>
        </w:r>
      </w:hyperlink>
      <w:r w:rsidR="008B1CA2" w:rsidRPr="00190633">
        <w:rPr>
          <w:rStyle w:val="af7"/>
          <w:rFonts w:hint="eastAsia"/>
        </w:rPr>
        <w:t>.168.2.1</w:t>
      </w:r>
      <w:r w:rsidR="008B1CA2">
        <w:rPr>
          <w:rStyle w:val="af7"/>
          <w:rFonts w:hint="eastAsia"/>
        </w:rPr>
        <w:t>58</w:t>
      </w:r>
      <w:r w:rsidR="008B1CA2" w:rsidRPr="00190633">
        <w:rPr>
          <w:rStyle w:val="af7"/>
          <w:rFonts w:hint="eastAsia"/>
        </w:rPr>
        <w:t>:9000/ParkAPI/</w:t>
      </w:r>
      <w:r w:rsidR="00BE0810" w:rsidRPr="0010456E">
        <w:rPr>
          <w:rStyle w:val="af7"/>
        </w:rPr>
        <w:t>OnlinePay</w:t>
      </w:r>
      <w:r w:rsidR="008B1CA2" w:rsidRPr="00190633">
        <w:rPr>
          <w:rStyle w:val="af7"/>
          <w:rFonts w:hint="eastAsia"/>
        </w:rPr>
        <w:t>?token=2d40b0ee83784d4a8d0a70b939cdd9b0&amp;</w:t>
      </w:r>
      <w:r w:rsidR="00BE0810" w:rsidRPr="00BE0810">
        <w:rPr>
          <w:rStyle w:val="af7"/>
        </w:rPr>
        <w:t>StationId</w:t>
      </w:r>
      <w:r w:rsidR="00BE0810" w:rsidRPr="00BE0810">
        <w:rPr>
          <w:rStyle w:val="af7"/>
          <w:rFonts w:hint="eastAsia"/>
        </w:rPr>
        <w:t xml:space="preserve"> </w:t>
      </w:r>
      <w:r w:rsidR="008B1CA2" w:rsidRPr="00190633">
        <w:rPr>
          <w:rStyle w:val="af7"/>
          <w:rFonts w:hint="eastAsia"/>
        </w:rPr>
        <w:t>=</w:t>
      </w:r>
      <w:r w:rsidR="00BE0810">
        <w:rPr>
          <w:rStyle w:val="af7"/>
          <w:rFonts w:hint="eastAsia"/>
        </w:rPr>
        <w:t>1&amp;AuthCode=130222763314794938&amp;PayType=0&amp;Money=0.01&amp;Message=</w:t>
      </w:r>
      <w:r w:rsidR="00BE0810">
        <w:rPr>
          <w:rStyle w:val="af7"/>
          <w:rFonts w:hint="eastAsia"/>
        </w:rPr>
        <w:t>粤</w:t>
      </w:r>
      <w:r w:rsidR="00BE0810">
        <w:rPr>
          <w:rStyle w:val="af7"/>
          <w:rFonts w:hint="eastAsia"/>
        </w:rPr>
        <w:t>SX5Q40-</w:t>
      </w:r>
      <w:r w:rsidR="00BE0810">
        <w:rPr>
          <w:rStyle w:val="af7"/>
          <w:rFonts w:hint="eastAsia"/>
        </w:rPr>
        <w:t>停车时间：</w:t>
      </w:r>
      <w:r w:rsidR="00BE0810">
        <w:rPr>
          <w:rStyle w:val="af7"/>
          <w:rFonts w:hint="eastAsia"/>
        </w:rPr>
        <w:t>12</w:t>
      </w:r>
      <w:r w:rsidR="00BE0810">
        <w:rPr>
          <w:rStyle w:val="af7"/>
          <w:rFonts w:hint="eastAsia"/>
        </w:rPr>
        <w:t>分</w:t>
      </w:r>
      <w:r w:rsidR="00BE0810">
        <w:rPr>
          <w:rStyle w:val="af7"/>
          <w:rFonts w:hint="eastAsia"/>
        </w:rPr>
        <w:t>-</w:t>
      </w:r>
      <w:r w:rsidR="00BE0810">
        <w:rPr>
          <w:rStyle w:val="af7"/>
          <w:rFonts w:hint="eastAsia"/>
        </w:rPr>
        <w:t>交费：</w:t>
      </w:r>
      <w:r w:rsidR="00BE0810">
        <w:rPr>
          <w:rStyle w:val="af7"/>
          <w:rFonts w:hint="eastAsia"/>
        </w:rPr>
        <w:t>0.01</w:t>
      </w:r>
      <w:r w:rsidR="00BE0810">
        <w:rPr>
          <w:rStyle w:val="af7"/>
          <w:rFonts w:hint="eastAsia"/>
        </w:rPr>
        <w:t>元</w:t>
      </w:r>
      <w:r w:rsidR="00BE0810">
        <w:rPr>
          <w:rStyle w:val="af7"/>
          <w:rFonts w:hint="eastAsia"/>
        </w:rPr>
        <w:t>&amp;CPH=</w:t>
      </w:r>
      <w:r w:rsidR="00BE0810">
        <w:rPr>
          <w:rStyle w:val="af7"/>
          <w:rFonts w:hint="eastAsia"/>
        </w:rPr>
        <w:t>粤</w:t>
      </w:r>
      <w:r w:rsidR="00BE0810">
        <w:rPr>
          <w:rStyle w:val="af7"/>
          <w:rFonts w:hint="eastAsia"/>
        </w:rPr>
        <w:t>SX5Q40</w:t>
      </w:r>
    </w:p>
    <w:p w:rsidR="008B1CA2" w:rsidRDefault="008B1CA2" w:rsidP="008B1CA2">
      <w:pPr>
        <w:rPr>
          <w:b/>
        </w:rPr>
      </w:pPr>
      <w:r>
        <w:rPr>
          <w:rFonts w:hint="eastAsia"/>
          <w:b/>
        </w:rPr>
        <w:t>成功回复示例</w:t>
      </w:r>
      <w:r>
        <w:rPr>
          <w:rFonts w:hint="eastAsia"/>
          <w:b/>
        </w:rPr>
        <w:t>:</w:t>
      </w:r>
    </w:p>
    <w:p w:rsidR="008B1CA2" w:rsidRPr="007F1246" w:rsidRDefault="008B1CA2"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Pr>
          <w:rFonts w:hint="eastAsia"/>
        </w:rPr>
        <w:t>,</w:t>
      </w:r>
      <w:r w:rsidR="00143F64">
        <w:t>”</w:t>
      </w:r>
      <w:r>
        <w:rPr>
          <w:rFonts w:hint="eastAsia"/>
        </w:rPr>
        <w:t>data</w:t>
      </w:r>
      <w:r w:rsidR="00143F64">
        <w:t>”</w:t>
      </w:r>
      <w:r>
        <w:rPr>
          <w:rFonts w:hint="eastAsia"/>
        </w:rPr>
        <w:t>:null</w:t>
      </w:r>
      <w:r w:rsidRPr="008D09BA">
        <w:t xml:space="preserve"> }</w:t>
      </w:r>
      <w:r w:rsidRPr="0069679C">
        <w:rPr>
          <w:rFonts w:hint="eastAsia"/>
        </w:rPr>
        <w:t xml:space="preserve"> </w:t>
      </w:r>
    </w:p>
    <w:p w:rsidR="008B1CA2" w:rsidRDefault="008B1CA2" w:rsidP="008B1CA2">
      <w:pPr>
        <w:rPr>
          <w:b/>
        </w:rPr>
      </w:pPr>
      <w:r>
        <w:rPr>
          <w:rFonts w:hint="eastAsia"/>
          <w:b/>
        </w:rPr>
        <w:t>失败回复示例</w:t>
      </w:r>
      <w:r>
        <w:rPr>
          <w:rFonts w:hint="eastAsia"/>
          <w:b/>
        </w:rPr>
        <w:t>:</w:t>
      </w:r>
    </w:p>
    <w:p w:rsidR="008B1CA2" w:rsidRPr="007F1246" w:rsidRDefault="008B1CA2"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A0D05" w:rsidRPr="00BA0D05" w:rsidRDefault="00BA0D05" w:rsidP="00BA0D05"/>
    <w:p w:rsidR="001C3204" w:rsidRDefault="009B4083" w:rsidP="001C3204">
      <w:pPr>
        <w:pStyle w:val="2"/>
      </w:pPr>
      <w:r>
        <w:rPr>
          <w:rFonts w:hint="eastAsia"/>
        </w:rPr>
        <w:t>车道</w:t>
      </w:r>
      <w:r w:rsidR="001C3204">
        <w:rPr>
          <w:rFonts w:hint="eastAsia"/>
        </w:rPr>
        <w:t>接口</w:t>
      </w:r>
    </w:p>
    <w:p w:rsidR="001C3204" w:rsidRPr="008615A8" w:rsidRDefault="00303FE7" w:rsidP="001C3204">
      <w:r>
        <w:rPr>
          <w:rFonts w:hint="eastAsia"/>
        </w:rPr>
        <w:t>车道控制器</w:t>
      </w:r>
      <w:r w:rsidR="00F01159">
        <w:rPr>
          <w:rFonts w:hint="eastAsia"/>
        </w:rPr>
        <w:t>基本信息</w:t>
      </w:r>
      <w:r w:rsidR="00DD7A6F">
        <w:rPr>
          <w:rFonts w:hint="eastAsia"/>
        </w:rPr>
        <w:t>操作接口</w:t>
      </w:r>
      <w:r w:rsidR="001C3204">
        <w:rPr>
          <w:rFonts w:hint="eastAsia"/>
        </w:rPr>
        <w:t>。</w:t>
      </w:r>
    </w:p>
    <w:p w:rsidR="001C3204" w:rsidRDefault="001C3204" w:rsidP="001C3204">
      <w:pPr>
        <w:pStyle w:val="3"/>
      </w:pPr>
      <w:bookmarkStart w:id="35" w:name="_Model结构_10"/>
      <w:bookmarkEnd w:id="35"/>
      <w:r>
        <w:rPr>
          <w:rFonts w:hint="eastAsia"/>
        </w:rPr>
        <w:t>Model</w:t>
      </w:r>
      <w:r>
        <w:rPr>
          <w:rFonts w:hint="eastAsia"/>
        </w:rPr>
        <w:t>结构</w:t>
      </w:r>
    </w:p>
    <w:p w:rsidR="001C3204" w:rsidRPr="00D657B3" w:rsidRDefault="001C3204" w:rsidP="001C32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C3204" w:rsidTr="003206DF">
        <w:tc>
          <w:tcPr>
            <w:tcW w:w="1809"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说明</w:t>
            </w:r>
          </w:p>
        </w:tc>
      </w:tr>
      <w:tr w:rsidR="001C3204" w:rsidRPr="00E00670" w:rsidTr="003206DF">
        <w:tc>
          <w:tcPr>
            <w:tcW w:w="1809" w:type="dxa"/>
          </w:tcPr>
          <w:p w:rsidR="001C3204" w:rsidRPr="00EC78A7" w:rsidRDefault="001C3204" w:rsidP="003206DF">
            <w:pPr>
              <w:spacing w:line="264" w:lineRule="auto"/>
              <w:rPr>
                <w:b/>
                <w:kern w:val="2"/>
              </w:rPr>
            </w:pPr>
            <w:r w:rsidRPr="00EC78A7">
              <w:rPr>
                <w:b/>
                <w:kern w:val="2"/>
              </w:rPr>
              <w:t>ID</w:t>
            </w:r>
          </w:p>
        </w:tc>
        <w:tc>
          <w:tcPr>
            <w:tcW w:w="1024" w:type="dxa"/>
          </w:tcPr>
          <w:p w:rsidR="001C3204" w:rsidRPr="00E00670" w:rsidRDefault="001C3204"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Pr="00E00670" w:rsidRDefault="001C3204"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C3204" w:rsidRPr="00E00670" w:rsidTr="003206DF">
        <w:tc>
          <w:tcPr>
            <w:tcW w:w="1809" w:type="dxa"/>
          </w:tcPr>
          <w:p w:rsidR="001C3204" w:rsidRPr="00EC78A7" w:rsidRDefault="00041D27" w:rsidP="003206DF">
            <w:pPr>
              <w:spacing w:line="264" w:lineRule="auto"/>
              <w:rPr>
                <w:b/>
                <w:kern w:val="2"/>
              </w:rPr>
            </w:pPr>
            <w:r w:rsidRPr="00041D27">
              <w:rPr>
                <w:b/>
                <w:kern w:val="2"/>
              </w:rPr>
              <w:t>StationID</w:t>
            </w:r>
          </w:p>
        </w:tc>
        <w:tc>
          <w:tcPr>
            <w:tcW w:w="1024" w:type="dxa"/>
          </w:tcPr>
          <w:p w:rsidR="001C3204" w:rsidRDefault="001C3204"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工作站编号</w:t>
            </w:r>
          </w:p>
        </w:tc>
      </w:tr>
      <w:tr w:rsidR="001C3204" w:rsidRPr="00E00670" w:rsidTr="003206DF">
        <w:tc>
          <w:tcPr>
            <w:tcW w:w="1809" w:type="dxa"/>
          </w:tcPr>
          <w:p w:rsidR="001C3204" w:rsidRPr="004E74AF" w:rsidRDefault="00041D27" w:rsidP="003206DF">
            <w:pPr>
              <w:spacing w:line="264" w:lineRule="auto"/>
              <w:rPr>
                <w:b/>
                <w:kern w:val="2"/>
              </w:rPr>
            </w:pPr>
            <w:r w:rsidRPr="00041D27">
              <w:rPr>
                <w:b/>
                <w:kern w:val="2"/>
              </w:rPr>
              <w:t>InOut</w:t>
            </w:r>
          </w:p>
        </w:tc>
        <w:tc>
          <w:tcPr>
            <w:tcW w:w="1024"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入出类型。</w:t>
            </w:r>
            <w:r w:rsidRPr="00041D27">
              <w:rPr>
                <w:rFonts w:ascii="Consolas" w:hAnsi="Consolas" w:cs="Consolas" w:hint="eastAsia"/>
                <w:sz w:val="18"/>
                <w:szCs w:val="18"/>
              </w:rPr>
              <w:t>0</w:t>
            </w:r>
            <w:r w:rsidRPr="00041D27">
              <w:rPr>
                <w:rFonts w:ascii="Consolas" w:hAnsi="Consolas" w:cs="Consolas" w:hint="eastAsia"/>
                <w:sz w:val="18"/>
                <w:szCs w:val="18"/>
              </w:rPr>
              <w:t>为入，</w:t>
            </w:r>
            <w:r w:rsidRPr="00041D27">
              <w:rPr>
                <w:rFonts w:ascii="Consolas" w:hAnsi="Consolas" w:cs="Consolas" w:hint="eastAsia"/>
                <w:sz w:val="18"/>
                <w:szCs w:val="18"/>
              </w:rPr>
              <w:t>1</w:t>
            </w:r>
            <w:r w:rsidRPr="00041D27">
              <w:rPr>
                <w:rFonts w:ascii="Consolas" w:hAnsi="Consolas" w:cs="Consolas" w:hint="eastAsia"/>
                <w:sz w:val="18"/>
                <w:szCs w:val="18"/>
              </w:rPr>
              <w:t>为出</w:t>
            </w:r>
          </w:p>
        </w:tc>
      </w:tr>
      <w:tr w:rsidR="001C3204" w:rsidRPr="00E00670" w:rsidTr="003206DF">
        <w:tc>
          <w:tcPr>
            <w:tcW w:w="1809" w:type="dxa"/>
          </w:tcPr>
          <w:p w:rsidR="001C3204" w:rsidRPr="00932D89" w:rsidRDefault="00041D27" w:rsidP="003206DF">
            <w:pPr>
              <w:spacing w:line="264" w:lineRule="auto"/>
              <w:rPr>
                <w:b/>
                <w:kern w:val="2"/>
              </w:rPr>
            </w:pPr>
            <w:r w:rsidRPr="00041D27">
              <w:rPr>
                <w:b/>
                <w:kern w:val="2"/>
              </w:rPr>
              <w:t>InOutName</w:t>
            </w:r>
          </w:p>
        </w:tc>
        <w:tc>
          <w:tcPr>
            <w:tcW w:w="1024" w:type="dxa"/>
          </w:tcPr>
          <w:p w:rsidR="001C3204" w:rsidRDefault="00B1148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Pr="006507FB"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车道名称</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CtrlNumber</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pPr>
              <w:spacing w:line="264" w:lineRule="auto"/>
              <w:rPr>
                <w:rFonts w:ascii="Consolas" w:hAnsi="Consolas" w:cs="Consolas"/>
                <w:sz w:val="18"/>
                <w:szCs w:val="18"/>
              </w:rPr>
            </w:pPr>
            <w:r w:rsidRPr="00041D27">
              <w:rPr>
                <w:rFonts w:ascii="Consolas" w:hAnsi="Consolas" w:cs="Consolas" w:hint="eastAsia"/>
                <w:sz w:val="18"/>
                <w:szCs w:val="18"/>
              </w:rPr>
              <w:t>机号</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OpenID</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pPr>
              <w:spacing w:line="264" w:lineRule="auto"/>
              <w:rPr>
                <w:rFonts w:ascii="Consolas" w:hAnsi="Consolas" w:cs="Consolas"/>
                <w:sz w:val="18"/>
                <w:szCs w:val="18"/>
              </w:rPr>
            </w:pPr>
            <w:r w:rsidRPr="00041D27">
              <w:rPr>
                <w:rFonts w:ascii="Consolas" w:hAnsi="Consolas" w:cs="Consolas" w:hint="eastAsia"/>
                <w:sz w:val="18"/>
                <w:szCs w:val="18"/>
              </w:rPr>
              <w:t>开闸机号</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OpenType</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r w:rsidRPr="00041D27">
              <w:rPr>
                <w:rFonts w:ascii="Consolas" w:hAnsi="Consolas" w:cs="Consolas" w:hint="eastAsia"/>
                <w:sz w:val="18"/>
                <w:szCs w:val="18"/>
              </w:rPr>
              <w:t>开闸方式</w:t>
            </w:r>
          </w:p>
        </w:tc>
      </w:tr>
      <w:tr w:rsidR="001C3204" w:rsidRPr="00E00670" w:rsidTr="003206DF">
        <w:tc>
          <w:tcPr>
            <w:tcW w:w="1809" w:type="dxa"/>
          </w:tcPr>
          <w:p w:rsidR="001C3204" w:rsidRPr="001C62F4" w:rsidRDefault="00A95A56" w:rsidP="003206DF">
            <w:pPr>
              <w:spacing w:line="264" w:lineRule="auto"/>
              <w:rPr>
                <w:kern w:val="2"/>
              </w:rPr>
            </w:pPr>
            <w:r w:rsidRPr="00A95A56">
              <w:rPr>
                <w:kern w:val="2"/>
              </w:rPr>
              <w:t>PersonCameraID</w:t>
            </w:r>
          </w:p>
        </w:tc>
        <w:tc>
          <w:tcPr>
            <w:tcW w:w="1024" w:type="dxa"/>
          </w:tcPr>
          <w:p w:rsidR="001C3204" w:rsidRDefault="00AC46E1"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C3204" w:rsidRDefault="00A95A56" w:rsidP="003206DF">
            <w:r w:rsidRPr="00A95A56">
              <w:rPr>
                <w:rFonts w:ascii="Consolas" w:hAnsi="Consolas" w:cs="Consolas" w:hint="eastAsia"/>
                <w:sz w:val="18"/>
                <w:szCs w:val="18"/>
              </w:rPr>
              <w:t>人像相机</w:t>
            </w:r>
            <w:r w:rsidRPr="00A95A56">
              <w:rPr>
                <w:rFonts w:ascii="Consolas" w:hAnsi="Consolas" w:cs="Consolas" w:hint="eastAsia"/>
                <w:sz w:val="18"/>
                <w:szCs w:val="18"/>
              </w:rPr>
              <w:t>ID</w:t>
            </w:r>
            <w:r w:rsidRPr="00A95A56">
              <w:rPr>
                <w:rFonts w:ascii="Consolas" w:hAnsi="Consolas" w:cs="Consolas" w:hint="eastAsia"/>
                <w:sz w:val="18"/>
                <w:szCs w:val="18"/>
              </w:rPr>
              <w:t>（副相机）</w:t>
            </w:r>
          </w:p>
        </w:tc>
      </w:tr>
      <w:tr w:rsidR="004D2BDF" w:rsidRPr="00E00670" w:rsidTr="003206DF">
        <w:tc>
          <w:tcPr>
            <w:tcW w:w="1809" w:type="dxa"/>
          </w:tcPr>
          <w:p w:rsidR="004D2BDF" w:rsidRPr="007738BA" w:rsidRDefault="004D2BDF" w:rsidP="003206DF">
            <w:pPr>
              <w:spacing w:line="264" w:lineRule="auto"/>
              <w:rPr>
                <w:b/>
                <w:kern w:val="2"/>
              </w:rPr>
            </w:pPr>
            <w:r w:rsidRPr="007738BA">
              <w:rPr>
                <w:rFonts w:ascii="新宋体" w:hAnsi="新宋体" w:cs="新宋体"/>
                <w:b/>
                <w:color w:val="000000"/>
                <w:sz w:val="19"/>
                <w:szCs w:val="19"/>
              </w:rPr>
              <w:t>BigSmall</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r w:rsidRPr="00041D27">
              <w:rPr>
                <w:rFonts w:ascii="Consolas" w:hAnsi="Consolas" w:cs="Consolas" w:hint="eastAsia"/>
                <w:sz w:val="18"/>
                <w:szCs w:val="18"/>
              </w:rPr>
              <w:t>大小车场。</w:t>
            </w:r>
            <w:r w:rsidRPr="00041D27">
              <w:rPr>
                <w:rFonts w:ascii="Consolas" w:hAnsi="Consolas" w:cs="Consolas" w:hint="eastAsia"/>
                <w:sz w:val="18"/>
                <w:szCs w:val="18"/>
              </w:rPr>
              <w:t>0</w:t>
            </w:r>
            <w:r w:rsidRPr="00041D27">
              <w:rPr>
                <w:rFonts w:ascii="Consolas" w:hAnsi="Consolas" w:cs="Consolas" w:hint="eastAsia"/>
                <w:sz w:val="18"/>
                <w:szCs w:val="18"/>
              </w:rPr>
              <w:t>为大车场，</w:t>
            </w:r>
            <w:r w:rsidRPr="00041D27">
              <w:rPr>
                <w:rFonts w:ascii="Consolas" w:hAnsi="Consolas" w:cs="Consolas" w:hint="eastAsia"/>
                <w:sz w:val="18"/>
                <w:szCs w:val="18"/>
              </w:rPr>
              <w:t>1</w:t>
            </w:r>
            <w:r w:rsidRPr="00041D27">
              <w:rPr>
                <w:rFonts w:ascii="Consolas" w:hAnsi="Consolas" w:cs="Consolas" w:hint="eastAsia"/>
                <w:sz w:val="18"/>
                <w:szCs w:val="18"/>
              </w:rPr>
              <w:t>为小车场。</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CheckPortID</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检测口</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OnLine</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是否在线</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TempOut</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临时出口</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HasOutCard</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出卡机</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SubJH</w:t>
            </w:r>
          </w:p>
        </w:tc>
        <w:tc>
          <w:tcPr>
            <w:tcW w:w="1024" w:type="dxa"/>
          </w:tcPr>
          <w:p w:rsidR="004D2BDF" w:rsidRDefault="004D2BDF">
            <w:r>
              <w:rPr>
                <w:rFonts w:ascii="Consolas" w:hAnsi="Consolas" w:cs="Consolas"/>
                <w:sz w:val="18"/>
                <w:szCs w:val="18"/>
              </w:rPr>
              <w:t>S</w:t>
            </w:r>
            <w:r>
              <w:rPr>
                <w:rFonts w:ascii="Consolas" w:hAnsi="Consolas" w:cs="Consolas" w:hint="eastAsia"/>
                <w:sz w:val="18"/>
                <w:szCs w:val="18"/>
              </w:rPr>
              <w:t>tring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子机号</w:t>
            </w:r>
          </w:p>
        </w:tc>
      </w:tr>
      <w:tr w:rsidR="004D2BDF" w:rsidRPr="00E00670" w:rsidTr="003206DF">
        <w:tc>
          <w:tcPr>
            <w:tcW w:w="1809" w:type="dxa"/>
          </w:tcPr>
          <w:p w:rsidR="004D2BDF" w:rsidRPr="007738BA" w:rsidRDefault="004D2BDF" w:rsidP="003206DF">
            <w:pPr>
              <w:spacing w:line="264" w:lineRule="auto"/>
              <w:rPr>
                <w:rFonts w:ascii="新宋体" w:hAnsi="新宋体" w:cs="新宋体"/>
                <w:b/>
                <w:color w:val="000000"/>
                <w:sz w:val="19"/>
                <w:szCs w:val="19"/>
              </w:rPr>
            </w:pPr>
            <w:r w:rsidRPr="007738BA">
              <w:rPr>
                <w:rFonts w:ascii="新宋体" w:hAnsi="新宋体" w:cs="新宋体"/>
                <w:b/>
                <w:color w:val="000000"/>
                <w:sz w:val="19"/>
                <w:szCs w:val="19"/>
              </w:rPr>
              <w:lastRenderedPageBreak/>
              <w:t>XieYi</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协议。</w:t>
            </w:r>
            <w:r w:rsidRPr="00041D27">
              <w:rPr>
                <w:rFonts w:ascii="Consolas" w:hAnsi="Consolas" w:cs="Consolas" w:hint="eastAsia"/>
                <w:sz w:val="18"/>
                <w:szCs w:val="18"/>
              </w:rPr>
              <w:t>0</w:t>
            </w:r>
            <w:r w:rsidRPr="00041D27">
              <w:rPr>
                <w:rFonts w:ascii="Consolas" w:hAnsi="Consolas" w:cs="Consolas" w:hint="eastAsia"/>
                <w:sz w:val="18"/>
                <w:szCs w:val="18"/>
              </w:rPr>
              <w:t>为</w:t>
            </w:r>
            <w:r w:rsidRPr="00041D27">
              <w:rPr>
                <w:rFonts w:ascii="Consolas" w:hAnsi="Consolas" w:cs="Consolas" w:hint="eastAsia"/>
                <w:sz w:val="18"/>
                <w:szCs w:val="18"/>
              </w:rPr>
              <w:t>485</w:t>
            </w:r>
            <w:r w:rsidRPr="00041D27">
              <w:rPr>
                <w:rFonts w:ascii="Consolas" w:hAnsi="Consolas" w:cs="Consolas" w:hint="eastAsia"/>
                <w:sz w:val="18"/>
                <w:szCs w:val="18"/>
              </w:rPr>
              <w:t>，</w:t>
            </w:r>
            <w:r w:rsidRPr="00041D27">
              <w:rPr>
                <w:rFonts w:ascii="Consolas" w:hAnsi="Consolas" w:cs="Consolas" w:hint="eastAsia"/>
                <w:sz w:val="18"/>
                <w:szCs w:val="18"/>
              </w:rPr>
              <w:t>1</w:t>
            </w:r>
            <w:r w:rsidRPr="00041D27">
              <w:rPr>
                <w:rFonts w:ascii="Consolas" w:hAnsi="Consolas" w:cs="Consolas" w:hint="eastAsia"/>
                <w:sz w:val="18"/>
                <w:szCs w:val="18"/>
              </w:rPr>
              <w:t>为</w:t>
            </w:r>
            <w:r w:rsidRPr="00041D27">
              <w:rPr>
                <w:rFonts w:ascii="Consolas" w:hAnsi="Consolas" w:cs="Consolas" w:hint="eastAsia"/>
                <w:sz w:val="18"/>
                <w:szCs w:val="18"/>
              </w:rPr>
              <w:t>TCP/IP</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IP</w:t>
            </w:r>
          </w:p>
        </w:tc>
        <w:tc>
          <w:tcPr>
            <w:tcW w:w="1024" w:type="dxa"/>
          </w:tcPr>
          <w:p w:rsidR="004D2BDF" w:rsidRDefault="004D2BDF">
            <w:r>
              <w:rPr>
                <w:rFonts w:ascii="Consolas" w:hAnsi="Consolas" w:cs="Consolas"/>
                <w:sz w:val="18"/>
                <w:szCs w:val="18"/>
              </w:rPr>
              <w:t>S</w:t>
            </w:r>
            <w:r>
              <w:rPr>
                <w:rFonts w:ascii="Consolas" w:hAnsi="Consolas" w:cs="Consolas" w:hint="eastAsia"/>
                <w:sz w:val="18"/>
                <w:szCs w:val="18"/>
              </w:rPr>
              <w:t>tring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IP</w:t>
            </w:r>
            <w:r w:rsidRPr="00041D27">
              <w:rPr>
                <w:rFonts w:ascii="Consolas" w:hAnsi="Consolas" w:cs="Consolas" w:hint="eastAsia"/>
                <w:sz w:val="18"/>
                <w:szCs w:val="18"/>
              </w:rPr>
              <w:t>地址</w:t>
            </w:r>
          </w:p>
        </w:tc>
      </w:tr>
      <w:tr w:rsidR="004D2BDF" w:rsidRPr="00E00670" w:rsidTr="003206DF">
        <w:tc>
          <w:tcPr>
            <w:tcW w:w="1809" w:type="dxa"/>
          </w:tcPr>
          <w:p w:rsidR="004D2BDF" w:rsidRPr="00041D27" w:rsidRDefault="00C30516" w:rsidP="003206DF">
            <w:pPr>
              <w:spacing w:line="264" w:lineRule="auto"/>
              <w:rPr>
                <w:rFonts w:ascii="新宋体" w:hAnsi="新宋体" w:cs="新宋体"/>
                <w:color w:val="000000"/>
                <w:sz w:val="19"/>
                <w:szCs w:val="19"/>
              </w:rPr>
            </w:pPr>
            <w:r w:rsidRPr="00C30516">
              <w:rPr>
                <w:rFonts w:ascii="新宋体" w:hAnsi="新宋体" w:cs="新宋体"/>
                <w:color w:val="000000"/>
                <w:sz w:val="19"/>
                <w:szCs w:val="19"/>
              </w:rPr>
              <w:t>CameraID</w:t>
            </w:r>
          </w:p>
        </w:tc>
        <w:tc>
          <w:tcPr>
            <w:tcW w:w="1024" w:type="dxa"/>
          </w:tcPr>
          <w:p w:rsidR="004D2BDF" w:rsidRDefault="00AC46E1">
            <w:r w:rsidRPr="00AC46E1">
              <w:rPr>
                <w:rFonts w:ascii="Consolas" w:hAnsi="Consolas" w:cs="Consolas"/>
                <w:sz w:val="18"/>
                <w:szCs w:val="18"/>
              </w:rPr>
              <w:t>Long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C30516">
            <w:pPr>
              <w:rPr>
                <w:rFonts w:ascii="Consolas" w:hAnsi="Consolas" w:cs="Consolas"/>
                <w:sz w:val="18"/>
                <w:szCs w:val="18"/>
              </w:rPr>
            </w:pPr>
            <w:r w:rsidRPr="00041D27">
              <w:rPr>
                <w:rFonts w:ascii="Consolas" w:hAnsi="Consolas" w:cs="Consolas" w:hint="eastAsia"/>
                <w:sz w:val="18"/>
                <w:szCs w:val="18"/>
              </w:rPr>
              <w:t>相机</w:t>
            </w:r>
            <w:r w:rsidRPr="00041D27">
              <w:rPr>
                <w:rFonts w:ascii="Consolas" w:hAnsi="Consolas" w:cs="Consolas" w:hint="eastAsia"/>
                <w:sz w:val="18"/>
                <w:szCs w:val="18"/>
              </w:rPr>
              <w:t>I</w:t>
            </w:r>
            <w:r w:rsidR="00C30516">
              <w:rPr>
                <w:rFonts w:ascii="Consolas" w:hAnsi="Consolas" w:cs="Consolas" w:hint="eastAsia"/>
                <w:sz w:val="18"/>
                <w:szCs w:val="18"/>
              </w:rPr>
              <w:t>D</w:t>
            </w:r>
          </w:p>
        </w:tc>
      </w:tr>
      <w:tr w:rsidR="003453DA" w:rsidRPr="00E00670" w:rsidTr="003206DF">
        <w:tc>
          <w:tcPr>
            <w:tcW w:w="1809" w:type="dxa"/>
          </w:tcPr>
          <w:p w:rsidR="003453DA" w:rsidRPr="00041D27" w:rsidRDefault="003453DA" w:rsidP="003206DF">
            <w:pPr>
              <w:spacing w:line="264" w:lineRule="auto"/>
              <w:rPr>
                <w:rFonts w:ascii="新宋体" w:hAnsi="新宋体" w:cs="新宋体"/>
                <w:color w:val="000000"/>
                <w:sz w:val="19"/>
                <w:szCs w:val="19"/>
              </w:rPr>
            </w:pPr>
            <w:r w:rsidRPr="003453DA">
              <w:rPr>
                <w:rFonts w:ascii="新宋体" w:hAnsi="新宋体" w:cs="新宋体"/>
                <w:color w:val="000000"/>
                <w:sz w:val="19"/>
                <w:szCs w:val="19"/>
              </w:rPr>
              <w:t>OfflineSendSignal</w:t>
            </w:r>
          </w:p>
        </w:tc>
        <w:tc>
          <w:tcPr>
            <w:tcW w:w="1024" w:type="dxa"/>
          </w:tcPr>
          <w:p w:rsidR="003453DA" w:rsidRDefault="003453DA">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453DA" w:rsidRDefault="003453DA">
            <w:r w:rsidRPr="00231DE0">
              <w:rPr>
                <w:rFonts w:ascii="Consolas" w:hAnsi="Consolas" w:cs="Consolas" w:hint="eastAsia"/>
                <w:sz w:val="18"/>
                <w:szCs w:val="18"/>
              </w:rPr>
              <w:t>N</w:t>
            </w:r>
          </w:p>
        </w:tc>
        <w:tc>
          <w:tcPr>
            <w:tcW w:w="4578" w:type="dxa"/>
          </w:tcPr>
          <w:p w:rsidR="003453DA" w:rsidRPr="00041D27" w:rsidRDefault="003453DA" w:rsidP="003206DF">
            <w:pPr>
              <w:rPr>
                <w:rFonts w:ascii="Consolas" w:hAnsi="Consolas" w:cs="Consolas"/>
                <w:sz w:val="18"/>
                <w:szCs w:val="18"/>
              </w:rPr>
            </w:pPr>
            <w:r w:rsidRPr="003453DA">
              <w:rPr>
                <w:rFonts w:ascii="Consolas" w:hAnsi="Consolas" w:cs="Consolas" w:hint="eastAsia"/>
                <w:sz w:val="18"/>
                <w:szCs w:val="18"/>
              </w:rPr>
              <w:t>脱机使用时是否发送车辆进出场信号</w:t>
            </w:r>
          </w:p>
        </w:tc>
      </w:tr>
      <w:tr w:rsidR="003453DA" w:rsidRPr="00E00670" w:rsidTr="003206DF">
        <w:tc>
          <w:tcPr>
            <w:tcW w:w="1809" w:type="dxa"/>
          </w:tcPr>
          <w:p w:rsidR="003453DA" w:rsidRPr="00041D27" w:rsidRDefault="003453DA" w:rsidP="003206DF">
            <w:pPr>
              <w:spacing w:line="264" w:lineRule="auto"/>
              <w:rPr>
                <w:rFonts w:ascii="新宋体" w:hAnsi="新宋体" w:cs="新宋体"/>
                <w:color w:val="000000"/>
                <w:sz w:val="19"/>
                <w:szCs w:val="19"/>
              </w:rPr>
            </w:pPr>
            <w:r w:rsidRPr="003453DA">
              <w:rPr>
                <w:rFonts w:ascii="新宋体" w:hAnsi="新宋体" w:cs="新宋体"/>
                <w:color w:val="000000"/>
                <w:sz w:val="19"/>
                <w:szCs w:val="19"/>
              </w:rPr>
              <w:t>OfflineReciveSignal</w:t>
            </w:r>
          </w:p>
        </w:tc>
        <w:tc>
          <w:tcPr>
            <w:tcW w:w="1024" w:type="dxa"/>
          </w:tcPr>
          <w:p w:rsidR="003453DA" w:rsidRDefault="003453DA">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453DA" w:rsidRDefault="003453DA">
            <w:r w:rsidRPr="00231DE0">
              <w:rPr>
                <w:rFonts w:ascii="Consolas" w:hAnsi="Consolas" w:cs="Consolas" w:hint="eastAsia"/>
                <w:sz w:val="18"/>
                <w:szCs w:val="18"/>
              </w:rPr>
              <w:t>N</w:t>
            </w:r>
          </w:p>
        </w:tc>
        <w:tc>
          <w:tcPr>
            <w:tcW w:w="4578" w:type="dxa"/>
          </w:tcPr>
          <w:p w:rsidR="003453DA" w:rsidRPr="00041D27" w:rsidRDefault="003453DA" w:rsidP="003206DF">
            <w:pPr>
              <w:rPr>
                <w:rFonts w:ascii="Consolas" w:hAnsi="Consolas" w:cs="Consolas"/>
                <w:sz w:val="18"/>
                <w:szCs w:val="18"/>
              </w:rPr>
            </w:pPr>
            <w:r w:rsidRPr="003453DA">
              <w:rPr>
                <w:rFonts w:ascii="Consolas" w:hAnsi="Consolas" w:cs="Consolas" w:hint="eastAsia"/>
                <w:sz w:val="18"/>
                <w:szCs w:val="18"/>
              </w:rPr>
              <w:t>脱机使用时是否接收车辆进出场信号</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Temp1</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Temp2</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Temp3</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050B3B" w:rsidRPr="00E00670" w:rsidTr="003206D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3206DF">
        <w:tc>
          <w:tcPr>
            <w:tcW w:w="1809" w:type="dxa"/>
          </w:tcPr>
          <w:p w:rsidR="00294D33" w:rsidRPr="00050B3B" w:rsidRDefault="00294D33" w:rsidP="00C9401F">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294D33"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DF10D2" w:rsidRPr="00E00670" w:rsidTr="003206DF">
        <w:tc>
          <w:tcPr>
            <w:tcW w:w="1809" w:type="dxa"/>
          </w:tcPr>
          <w:p w:rsidR="00DF10D2" w:rsidRDefault="00DF10D2"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CameraList</w:t>
            </w:r>
          </w:p>
        </w:tc>
        <w:tc>
          <w:tcPr>
            <w:tcW w:w="1024" w:type="dxa"/>
          </w:tcPr>
          <w:p w:rsidR="00DF10D2" w:rsidRDefault="00DF10D2" w:rsidP="00594EC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DF10D2" w:rsidRDefault="00DF10D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F10D2" w:rsidRDefault="00DF10D2" w:rsidP="00DF10D2">
            <w:pPr>
              <w:spacing w:line="264" w:lineRule="auto"/>
              <w:rPr>
                <w:rFonts w:ascii="Consolas" w:hAnsi="Consolas" w:cs="Consolas"/>
                <w:sz w:val="18"/>
                <w:szCs w:val="18"/>
              </w:rPr>
            </w:pPr>
            <w:r>
              <w:rPr>
                <w:rFonts w:ascii="Consolas" w:hAnsi="Consolas" w:cs="Consolas" w:hint="eastAsia"/>
                <w:sz w:val="18"/>
                <w:szCs w:val="18"/>
              </w:rPr>
              <w:t>相机列表</w:t>
            </w:r>
            <w:r>
              <w:rPr>
                <w:rFonts w:ascii="Consolas" w:hAnsi="Consolas" w:cs="Consolas" w:hint="eastAsia"/>
                <w:sz w:val="18"/>
                <w:szCs w:val="18"/>
              </w:rPr>
              <w:t>(</w:t>
            </w:r>
            <w:r>
              <w:rPr>
                <w:rFonts w:ascii="Consolas" w:hAnsi="Consolas" w:cs="Consolas" w:hint="eastAsia"/>
                <w:sz w:val="18"/>
                <w:szCs w:val="18"/>
              </w:rPr>
              <w:t>只有调用</w:t>
            </w:r>
            <w:r w:rsidRPr="00DF10D2">
              <w:rPr>
                <w:rFonts w:ascii="Consolas" w:hAnsi="Consolas" w:cs="Consolas"/>
                <w:sz w:val="18"/>
                <w:szCs w:val="18"/>
              </w:rPr>
              <w:t>GetCheDaoSetAndCamera</w:t>
            </w:r>
            <w:r>
              <w:rPr>
                <w:rFonts w:ascii="Consolas" w:hAnsi="Consolas" w:cs="Consolas" w:hint="eastAsia"/>
                <w:sz w:val="18"/>
                <w:szCs w:val="18"/>
              </w:rPr>
              <w:t>接口才会有返回值</w:t>
            </w:r>
            <w:r>
              <w:rPr>
                <w:rFonts w:ascii="Consolas" w:hAnsi="Consolas" w:cs="Consolas" w:hint="eastAsia"/>
                <w:sz w:val="18"/>
                <w:szCs w:val="18"/>
              </w:rPr>
              <w:t>)</w:t>
            </w:r>
            <w:r>
              <w:rPr>
                <w:rFonts w:ascii="Consolas" w:hAnsi="Consolas" w:cs="Consolas" w:hint="eastAsia"/>
                <w:sz w:val="18"/>
                <w:szCs w:val="18"/>
              </w:rPr>
              <w:t>。数组内的对象的数据结构参考</w:t>
            </w:r>
            <w:hyperlink w:anchor="_Model结构_14" w:history="1">
              <w:r w:rsidRPr="00DF10D2">
                <w:rPr>
                  <w:rStyle w:val="af7"/>
                  <w:rFonts w:ascii="Consolas" w:hAnsi="Consolas" w:cs="Consolas" w:hint="eastAsia"/>
                  <w:sz w:val="18"/>
                  <w:szCs w:val="18"/>
                </w:rPr>
                <w:t>网络摄像机数据</w:t>
              </w:r>
              <w:r w:rsidRPr="00DF10D2">
                <w:rPr>
                  <w:rStyle w:val="af7"/>
                  <w:rFonts w:ascii="Consolas" w:hAnsi="Consolas" w:cs="Consolas" w:hint="eastAsia"/>
                  <w:sz w:val="18"/>
                  <w:szCs w:val="18"/>
                </w:rPr>
                <w:t>Model</w:t>
              </w:r>
            </w:hyperlink>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sidRPr="00C36800">
              <w:rPr>
                <w:rFonts w:ascii="新宋体" w:hAnsi="新宋体" w:cs="新宋体"/>
                <w:color w:val="000000"/>
                <w:sz w:val="19"/>
                <w:szCs w:val="19"/>
              </w:rPr>
              <w:t>CameraIP</w:t>
            </w:r>
          </w:p>
        </w:tc>
        <w:tc>
          <w:tcPr>
            <w:tcW w:w="1024" w:type="dxa"/>
          </w:tcPr>
          <w:p w:rsidR="00C36800" w:rsidRDefault="00C36800">
            <w:r w:rsidRPr="0004053E">
              <w:rPr>
                <w:rFonts w:ascii="Consolas" w:hAnsi="Consolas" w:cs="Consolas"/>
                <w:sz w:val="18"/>
                <w:szCs w:val="18"/>
              </w:rPr>
              <w:t>S</w:t>
            </w:r>
            <w:r w:rsidRPr="0004053E">
              <w:rPr>
                <w:rFonts w:ascii="Consolas" w:hAnsi="Consolas" w:cs="Consolas" w:hint="eastAsia"/>
                <w:sz w:val="18"/>
                <w:szCs w:val="18"/>
              </w:rPr>
              <w:t>tring</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DF10D2">
            <w:pPr>
              <w:spacing w:line="264" w:lineRule="auto"/>
              <w:rPr>
                <w:rFonts w:ascii="Consolas" w:hAnsi="Consolas" w:cs="Consolas"/>
                <w:sz w:val="18"/>
                <w:szCs w:val="18"/>
              </w:rPr>
            </w:pPr>
            <w:r>
              <w:rPr>
                <w:rFonts w:ascii="Consolas" w:hAnsi="Consolas" w:cs="Consolas" w:hint="eastAsia"/>
                <w:sz w:val="18"/>
                <w:szCs w:val="18"/>
              </w:rPr>
              <w:t>相机</w:t>
            </w:r>
            <w:r>
              <w:rPr>
                <w:rFonts w:ascii="Consolas" w:hAnsi="Consolas" w:cs="Consolas" w:hint="eastAsia"/>
                <w:sz w:val="18"/>
                <w:szCs w:val="18"/>
              </w:rPr>
              <w:t>IP</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CameraPort</w:t>
            </w:r>
          </w:p>
        </w:tc>
        <w:tc>
          <w:tcPr>
            <w:tcW w:w="1024" w:type="dxa"/>
          </w:tcPr>
          <w:p w:rsidR="00C36800" w:rsidRDefault="00C36800">
            <w:r w:rsidRPr="004C41D0">
              <w:rPr>
                <w:rFonts w:ascii="Consolas" w:hAnsi="Consolas" w:cs="Consolas" w:hint="eastAsia"/>
                <w:sz w:val="18"/>
                <w:szCs w:val="18"/>
              </w:rPr>
              <w:t>int</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DF10D2">
            <w:pPr>
              <w:spacing w:line="264" w:lineRule="auto"/>
              <w:rPr>
                <w:rFonts w:ascii="Consolas" w:hAnsi="Consolas" w:cs="Consolas"/>
                <w:sz w:val="18"/>
                <w:szCs w:val="18"/>
              </w:rPr>
            </w:pPr>
            <w:r>
              <w:rPr>
                <w:rFonts w:ascii="Consolas" w:hAnsi="Consolas" w:cs="Consolas" w:hint="eastAsia"/>
                <w:sz w:val="18"/>
                <w:szCs w:val="18"/>
              </w:rPr>
              <w:t>相机端口</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CameraUserName</w:t>
            </w:r>
          </w:p>
        </w:tc>
        <w:tc>
          <w:tcPr>
            <w:tcW w:w="1024" w:type="dxa"/>
          </w:tcPr>
          <w:p w:rsidR="00C36800" w:rsidRDefault="00C36800">
            <w:r w:rsidRPr="0004053E">
              <w:rPr>
                <w:rFonts w:ascii="Consolas" w:hAnsi="Consolas" w:cs="Consolas"/>
                <w:sz w:val="18"/>
                <w:szCs w:val="18"/>
              </w:rPr>
              <w:t>S</w:t>
            </w:r>
            <w:r w:rsidRPr="0004053E">
              <w:rPr>
                <w:rFonts w:ascii="Consolas" w:hAnsi="Consolas" w:cs="Consolas" w:hint="eastAsia"/>
                <w:sz w:val="18"/>
                <w:szCs w:val="18"/>
              </w:rPr>
              <w:t>tring</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DF10D2">
            <w:pPr>
              <w:spacing w:line="264" w:lineRule="auto"/>
              <w:rPr>
                <w:rFonts w:ascii="Consolas" w:hAnsi="Consolas" w:cs="Consolas"/>
                <w:sz w:val="18"/>
                <w:szCs w:val="18"/>
              </w:rPr>
            </w:pPr>
            <w:r>
              <w:rPr>
                <w:rFonts w:ascii="Consolas" w:hAnsi="Consolas" w:cs="Consolas" w:hint="eastAsia"/>
                <w:sz w:val="18"/>
                <w:szCs w:val="18"/>
              </w:rPr>
              <w:t>相机连接用户名</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CameraPassWord</w:t>
            </w:r>
          </w:p>
        </w:tc>
        <w:tc>
          <w:tcPr>
            <w:tcW w:w="1024" w:type="dxa"/>
          </w:tcPr>
          <w:p w:rsidR="00C36800" w:rsidRDefault="00C36800">
            <w:r w:rsidRPr="0004053E">
              <w:rPr>
                <w:rFonts w:ascii="Consolas" w:hAnsi="Consolas" w:cs="Consolas"/>
                <w:sz w:val="18"/>
                <w:szCs w:val="18"/>
              </w:rPr>
              <w:t>S</w:t>
            </w:r>
            <w:r w:rsidRPr="0004053E">
              <w:rPr>
                <w:rFonts w:ascii="Consolas" w:hAnsi="Consolas" w:cs="Consolas" w:hint="eastAsia"/>
                <w:sz w:val="18"/>
                <w:szCs w:val="18"/>
              </w:rPr>
              <w:t>tring</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DF10D2">
            <w:pPr>
              <w:spacing w:line="264" w:lineRule="auto"/>
              <w:rPr>
                <w:rFonts w:ascii="Consolas" w:hAnsi="Consolas" w:cs="Consolas"/>
                <w:sz w:val="18"/>
                <w:szCs w:val="18"/>
              </w:rPr>
            </w:pPr>
            <w:r>
              <w:rPr>
                <w:rFonts w:ascii="Consolas" w:hAnsi="Consolas" w:cs="Consolas" w:hint="eastAsia"/>
                <w:sz w:val="18"/>
                <w:szCs w:val="18"/>
              </w:rPr>
              <w:t>相机连接密码</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CameraType</w:t>
            </w:r>
          </w:p>
        </w:tc>
        <w:tc>
          <w:tcPr>
            <w:tcW w:w="1024" w:type="dxa"/>
          </w:tcPr>
          <w:p w:rsidR="00C36800" w:rsidRDefault="00C36800">
            <w:r w:rsidRPr="0004053E">
              <w:rPr>
                <w:rFonts w:ascii="Consolas" w:hAnsi="Consolas" w:cs="Consolas"/>
                <w:sz w:val="18"/>
                <w:szCs w:val="18"/>
              </w:rPr>
              <w:t>S</w:t>
            </w:r>
            <w:r w:rsidRPr="0004053E">
              <w:rPr>
                <w:rFonts w:ascii="Consolas" w:hAnsi="Consolas" w:cs="Consolas" w:hint="eastAsia"/>
                <w:sz w:val="18"/>
                <w:szCs w:val="18"/>
              </w:rPr>
              <w:t>tring</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DF10D2">
            <w:pPr>
              <w:spacing w:line="264" w:lineRule="auto"/>
              <w:rPr>
                <w:rFonts w:ascii="Consolas" w:hAnsi="Consolas" w:cs="Consolas"/>
                <w:sz w:val="18"/>
                <w:szCs w:val="18"/>
              </w:rPr>
            </w:pPr>
            <w:r>
              <w:rPr>
                <w:rFonts w:ascii="Consolas" w:hAnsi="Consolas" w:cs="Consolas" w:hint="eastAsia"/>
                <w:sz w:val="18"/>
                <w:szCs w:val="18"/>
              </w:rPr>
              <w:t>相机类型</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PersonCameraIP</w:t>
            </w:r>
          </w:p>
        </w:tc>
        <w:tc>
          <w:tcPr>
            <w:tcW w:w="1024" w:type="dxa"/>
          </w:tcPr>
          <w:p w:rsidR="00C36800" w:rsidRDefault="00C36800">
            <w:r w:rsidRPr="0004053E">
              <w:rPr>
                <w:rFonts w:ascii="Consolas" w:hAnsi="Consolas" w:cs="Consolas"/>
                <w:sz w:val="18"/>
                <w:szCs w:val="18"/>
              </w:rPr>
              <w:t>S</w:t>
            </w:r>
            <w:r w:rsidRPr="0004053E">
              <w:rPr>
                <w:rFonts w:ascii="Consolas" w:hAnsi="Consolas" w:cs="Consolas" w:hint="eastAsia"/>
                <w:sz w:val="18"/>
                <w:szCs w:val="18"/>
              </w:rPr>
              <w:t>tring</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人像相机</w:t>
            </w:r>
            <w:r>
              <w:rPr>
                <w:rFonts w:ascii="Consolas" w:hAnsi="Consolas" w:cs="Consolas" w:hint="eastAsia"/>
                <w:sz w:val="18"/>
                <w:szCs w:val="18"/>
              </w:rPr>
              <w:t>IP</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PersonCameraPort</w:t>
            </w:r>
          </w:p>
        </w:tc>
        <w:tc>
          <w:tcPr>
            <w:tcW w:w="1024" w:type="dxa"/>
          </w:tcPr>
          <w:p w:rsidR="00C36800" w:rsidRDefault="00C36800">
            <w:r w:rsidRPr="004C41D0">
              <w:rPr>
                <w:rFonts w:ascii="Consolas" w:hAnsi="Consolas" w:cs="Consolas" w:hint="eastAsia"/>
                <w:sz w:val="18"/>
                <w:szCs w:val="18"/>
              </w:rPr>
              <w:t>int</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人像相机端口</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PersonCameraUserName</w:t>
            </w:r>
          </w:p>
        </w:tc>
        <w:tc>
          <w:tcPr>
            <w:tcW w:w="1024" w:type="dxa"/>
          </w:tcPr>
          <w:p w:rsidR="00C36800" w:rsidRDefault="00C36800">
            <w:r w:rsidRPr="0004053E">
              <w:rPr>
                <w:rFonts w:ascii="Consolas" w:hAnsi="Consolas" w:cs="Consolas"/>
                <w:sz w:val="18"/>
                <w:szCs w:val="18"/>
              </w:rPr>
              <w:t>S</w:t>
            </w:r>
            <w:r w:rsidRPr="0004053E">
              <w:rPr>
                <w:rFonts w:ascii="Consolas" w:hAnsi="Consolas" w:cs="Consolas" w:hint="eastAsia"/>
                <w:sz w:val="18"/>
                <w:szCs w:val="18"/>
              </w:rPr>
              <w:t>tring</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人像相机连接用户名</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PersonCameraPassWord</w:t>
            </w:r>
          </w:p>
        </w:tc>
        <w:tc>
          <w:tcPr>
            <w:tcW w:w="1024" w:type="dxa"/>
          </w:tcPr>
          <w:p w:rsidR="00C36800" w:rsidRDefault="00C36800">
            <w:r w:rsidRPr="0004053E">
              <w:rPr>
                <w:rFonts w:ascii="Consolas" w:hAnsi="Consolas" w:cs="Consolas"/>
                <w:sz w:val="18"/>
                <w:szCs w:val="18"/>
              </w:rPr>
              <w:t>S</w:t>
            </w:r>
            <w:r w:rsidRPr="0004053E">
              <w:rPr>
                <w:rFonts w:ascii="Consolas" w:hAnsi="Consolas" w:cs="Consolas" w:hint="eastAsia"/>
                <w:sz w:val="18"/>
                <w:szCs w:val="18"/>
              </w:rPr>
              <w:t>tring</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人像相机连接密码</w:t>
            </w:r>
          </w:p>
        </w:tc>
      </w:tr>
      <w:tr w:rsidR="00C36800" w:rsidRPr="00E00670" w:rsidTr="003206DF">
        <w:tc>
          <w:tcPr>
            <w:tcW w:w="1809" w:type="dxa"/>
          </w:tcPr>
          <w:p w:rsidR="00C36800" w:rsidRDefault="00C36800"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PersonCameraType</w:t>
            </w:r>
          </w:p>
        </w:tc>
        <w:tc>
          <w:tcPr>
            <w:tcW w:w="1024" w:type="dxa"/>
          </w:tcPr>
          <w:p w:rsidR="00C36800" w:rsidRDefault="00C36800">
            <w:r w:rsidRPr="0004053E">
              <w:rPr>
                <w:rFonts w:ascii="Consolas" w:hAnsi="Consolas" w:cs="Consolas"/>
                <w:sz w:val="18"/>
                <w:szCs w:val="18"/>
              </w:rPr>
              <w:t>S</w:t>
            </w:r>
            <w:r w:rsidRPr="0004053E">
              <w:rPr>
                <w:rFonts w:ascii="Consolas" w:hAnsi="Consolas" w:cs="Consolas" w:hint="eastAsia"/>
                <w:sz w:val="18"/>
                <w:szCs w:val="18"/>
              </w:rPr>
              <w:t>tring</w:t>
            </w:r>
          </w:p>
        </w:tc>
        <w:tc>
          <w:tcPr>
            <w:tcW w:w="816"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36800" w:rsidRDefault="00C36800" w:rsidP="00542C8C">
            <w:pPr>
              <w:spacing w:line="264" w:lineRule="auto"/>
              <w:rPr>
                <w:rFonts w:ascii="Consolas" w:hAnsi="Consolas" w:cs="Consolas"/>
                <w:sz w:val="18"/>
                <w:szCs w:val="18"/>
              </w:rPr>
            </w:pPr>
            <w:r>
              <w:rPr>
                <w:rFonts w:ascii="Consolas" w:hAnsi="Consolas" w:cs="Consolas" w:hint="eastAsia"/>
                <w:sz w:val="18"/>
                <w:szCs w:val="18"/>
              </w:rPr>
              <w:t>人像相机类型</w:t>
            </w:r>
          </w:p>
        </w:tc>
      </w:tr>
    </w:tbl>
    <w:p w:rsidR="001C3204" w:rsidRDefault="001C3204" w:rsidP="001C3204">
      <w:pPr>
        <w:pStyle w:val="3"/>
      </w:pPr>
      <w:r>
        <w:rPr>
          <w:rFonts w:hint="eastAsia"/>
        </w:rPr>
        <w:t>获取接口</w:t>
      </w:r>
    </w:p>
    <w:p w:rsidR="001C3204" w:rsidRPr="00E47307" w:rsidRDefault="001C3204" w:rsidP="001C3204">
      <w:pPr>
        <w:rPr>
          <w:b/>
        </w:rPr>
      </w:pPr>
      <w:r w:rsidRPr="00E47307">
        <w:rPr>
          <w:rFonts w:hint="eastAsia"/>
          <w:b/>
        </w:rPr>
        <w:t>url:</w:t>
      </w:r>
    </w:p>
    <w:p w:rsidR="001C3204" w:rsidRPr="008510B3" w:rsidRDefault="005446D3"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1"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Get</w:t>
      </w:r>
      <w:r w:rsidR="00A1455E">
        <w:rPr>
          <w:rStyle w:val="af7"/>
          <w:rFonts w:hint="eastAsia"/>
        </w:rPr>
        <w:t>CheDaoSet</w:t>
      </w:r>
    </w:p>
    <w:p w:rsidR="001C3204" w:rsidRDefault="001C3204" w:rsidP="001C3204">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DF10D2" w:rsidRDefault="00DF10D2" w:rsidP="00DF10D2">
      <w:pPr>
        <w:pStyle w:val="4"/>
      </w:pPr>
      <w:r>
        <w:rPr>
          <w:rFonts w:hint="eastAsia"/>
        </w:rPr>
        <w:t>同时获取车道和相机接口</w:t>
      </w:r>
    </w:p>
    <w:p w:rsidR="00DF10D2" w:rsidRPr="00E47307" w:rsidRDefault="00DF10D2" w:rsidP="00DF10D2">
      <w:pPr>
        <w:rPr>
          <w:b/>
        </w:rPr>
      </w:pPr>
      <w:r w:rsidRPr="00E47307">
        <w:rPr>
          <w:rFonts w:hint="eastAsia"/>
          <w:b/>
        </w:rPr>
        <w:t>url:</w:t>
      </w:r>
    </w:p>
    <w:p w:rsidR="00DF10D2" w:rsidRPr="008510B3" w:rsidRDefault="005446D3" w:rsidP="00DF10D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2" w:history="1">
        <w:r w:rsidR="00DF10D2" w:rsidRPr="00506A16">
          <w:rPr>
            <w:rStyle w:val="af7"/>
          </w:rPr>
          <w:t>http://192</w:t>
        </w:r>
      </w:hyperlink>
      <w:r w:rsidR="00DF10D2">
        <w:rPr>
          <w:rStyle w:val="af7"/>
        </w:rPr>
        <w:t>.168.2.158</w:t>
      </w:r>
      <w:r w:rsidR="00DF10D2" w:rsidRPr="008510B3">
        <w:rPr>
          <w:rStyle w:val="af7"/>
        </w:rPr>
        <w:t>:9000/ParkAPI/</w:t>
      </w:r>
      <w:r w:rsidR="00DF10D2" w:rsidRPr="00DF10D2">
        <w:rPr>
          <w:rStyle w:val="af7"/>
        </w:rPr>
        <w:t>GetCheDaoSetAndCamera</w:t>
      </w:r>
    </w:p>
    <w:p w:rsidR="003A0828" w:rsidRPr="005879B3" w:rsidRDefault="003A0828" w:rsidP="003A0828">
      <w:pPr>
        <w:rPr>
          <w:b/>
        </w:rPr>
      </w:pPr>
      <w:r w:rsidRPr="00E47307">
        <w:rPr>
          <w:b/>
        </w:rPr>
        <w:t>HTTP</w:t>
      </w:r>
      <w:r w:rsidRPr="00E47307">
        <w:rPr>
          <w:rFonts w:hint="eastAsia"/>
          <w:b/>
        </w:rPr>
        <w:t>请求</w:t>
      </w:r>
      <w:r w:rsidRPr="00E47307">
        <w:rPr>
          <w:b/>
        </w:rPr>
        <w:t>方式</w:t>
      </w:r>
      <w:r w:rsidRPr="00E47307">
        <w:rPr>
          <w:rFonts w:hint="eastAsia"/>
          <w:b/>
        </w:rPr>
        <w:t>：</w:t>
      </w:r>
    </w:p>
    <w:p w:rsidR="003A0828" w:rsidRDefault="003A0828" w:rsidP="003A0828">
      <w:r>
        <w:t>POST</w:t>
      </w:r>
      <w:r>
        <w:t>，</w:t>
      </w:r>
      <w:r>
        <w:t>GET</w:t>
      </w:r>
    </w:p>
    <w:p w:rsidR="003A0828" w:rsidRDefault="003A0828" w:rsidP="003A0828">
      <w:r w:rsidRPr="0050700F">
        <w:rPr>
          <w:rFonts w:hint="eastAsia"/>
          <w:b/>
        </w:rPr>
        <w:t>请求</w:t>
      </w:r>
      <w:r w:rsidRPr="0050700F">
        <w:rPr>
          <w:b/>
        </w:rPr>
        <w:t>参数</w:t>
      </w:r>
      <w:r>
        <w:rPr>
          <w:rFonts w:hint="eastAsia"/>
        </w:rPr>
        <w:t>（粗体</w:t>
      </w:r>
      <w:r>
        <w:t>的必填）</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3A0828" w:rsidTr="00BF043D">
        <w:tc>
          <w:tcPr>
            <w:tcW w:w="1809" w:type="dxa"/>
            <w:shd w:val="clear" w:color="auto" w:fill="B8CCE4"/>
          </w:tcPr>
          <w:p w:rsidR="003A0828" w:rsidRDefault="003A0828" w:rsidP="00BF043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A0828" w:rsidRDefault="003A0828" w:rsidP="00BF043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A0828" w:rsidRDefault="003A0828" w:rsidP="00BF043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3A0828" w:rsidRDefault="003A0828" w:rsidP="00BF043D">
            <w:pPr>
              <w:spacing w:line="264" w:lineRule="auto"/>
              <w:rPr>
                <w:rFonts w:ascii="Consolas" w:hAnsi="Consolas" w:cs="Consolas"/>
              </w:rPr>
            </w:pPr>
            <w:r>
              <w:rPr>
                <w:rFonts w:ascii="Consolas" w:hAnsi="Consolas" w:cs="Consolas" w:hint="eastAsia"/>
              </w:rPr>
              <w:t>说明</w:t>
            </w:r>
          </w:p>
        </w:tc>
      </w:tr>
      <w:tr w:rsidR="003A0828" w:rsidTr="00BF043D">
        <w:tc>
          <w:tcPr>
            <w:tcW w:w="1809" w:type="dxa"/>
          </w:tcPr>
          <w:p w:rsidR="003A0828" w:rsidRPr="00EC78A7" w:rsidRDefault="003A0828" w:rsidP="00BF043D">
            <w:pPr>
              <w:spacing w:line="264" w:lineRule="auto"/>
              <w:rPr>
                <w:b/>
                <w:kern w:val="2"/>
              </w:rPr>
            </w:pPr>
            <w:r w:rsidRPr="00EC78A7">
              <w:rPr>
                <w:b/>
                <w:kern w:val="2"/>
              </w:rPr>
              <w:t>token</w:t>
            </w:r>
          </w:p>
        </w:tc>
        <w:tc>
          <w:tcPr>
            <w:tcW w:w="1024" w:type="dxa"/>
          </w:tcPr>
          <w:p w:rsidR="003A0828" w:rsidRPr="00E00670" w:rsidRDefault="003A0828" w:rsidP="00BF043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A0828" w:rsidRPr="00E00670" w:rsidRDefault="003A0828" w:rsidP="00BF043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3A0828" w:rsidRPr="00E00670" w:rsidRDefault="003A0828" w:rsidP="00BF043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A0828" w:rsidTr="00BF043D">
        <w:tc>
          <w:tcPr>
            <w:tcW w:w="1809" w:type="dxa"/>
          </w:tcPr>
          <w:p w:rsidR="003A0828" w:rsidRPr="00EC78A7" w:rsidRDefault="003A0828" w:rsidP="00BF043D">
            <w:pPr>
              <w:spacing w:line="264" w:lineRule="auto"/>
              <w:rPr>
                <w:b/>
                <w:kern w:val="2"/>
              </w:rPr>
            </w:pPr>
            <w:r>
              <w:rPr>
                <w:rFonts w:hint="eastAsia"/>
                <w:b/>
                <w:kern w:val="2"/>
              </w:rPr>
              <w:t>StationId</w:t>
            </w:r>
          </w:p>
        </w:tc>
        <w:tc>
          <w:tcPr>
            <w:tcW w:w="1024" w:type="dxa"/>
          </w:tcPr>
          <w:p w:rsidR="003A0828" w:rsidRPr="00E00670" w:rsidRDefault="003A0828" w:rsidP="00BF043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0828" w:rsidRPr="00E00670" w:rsidRDefault="003A0828" w:rsidP="00BF043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指定获取哪个工作站的车道数据。</w:t>
            </w:r>
          </w:p>
        </w:tc>
      </w:tr>
      <w:tr w:rsidR="003A0828" w:rsidTr="00BF043D">
        <w:tc>
          <w:tcPr>
            <w:tcW w:w="1809" w:type="dxa"/>
          </w:tcPr>
          <w:p w:rsidR="003A0828" w:rsidRPr="00037BB4" w:rsidRDefault="003A0828" w:rsidP="00BF043D">
            <w:pPr>
              <w:spacing w:line="264" w:lineRule="auto"/>
              <w:rPr>
                <w:kern w:val="2"/>
              </w:rPr>
            </w:pPr>
            <w:r>
              <w:rPr>
                <w:rFonts w:hint="eastAsia"/>
                <w:kern w:val="2"/>
              </w:rPr>
              <w:t>jsonModel</w:t>
            </w:r>
          </w:p>
        </w:tc>
        <w:tc>
          <w:tcPr>
            <w:tcW w:w="1024" w:type="dxa"/>
          </w:tcPr>
          <w:p w:rsidR="003A0828" w:rsidRPr="00E00670" w:rsidRDefault="003A0828" w:rsidP="00BF043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3A0828" w:rsidRDefault="003A0828" w:rsidP="00BF043D">
            <w:pPr>
              <w:spacing w:line="264" w:lineRule="auto"/>
              <w:rPr>
                <w:rFonts w:ascii="Consolas" w:hAnsi="Consolas" w:cs="Consolas"/>
                <w:sz w:val="18"/>
                <w:szCs w:val="18"/>
              </w:rPr>
            </w:pPr>
            <w:r>
              <w:rPr>
                <w:rFonts w:ascii="Consolas" w:hAnsi="Consolas" w:cs="Consolas"/>
                <w:sz w:val="18"/>
                <w:szCs w:val="18"/>
              </w:rPr>
              <w:t>{“BirthDate_Start”:”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”,”BirthDate_End”</w:t>
            </w:r>
            <w:r w:rsidRPr="00C9181B">
              <w:rPr>
                <w:rFonts w:ascii="Consolas" w:hAnsi="Consolas" w:cs="Consolas"/>
                <w:sz w:val="18"/>
                <w:szCs w:val="18"/>
              </w:rPr>
              <w:t>:</w:t>
            </w:r>
            <w:r>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sidRPr="00C9181B">
              <w:rPr>
                <w:rFonts w:ascii="Consolas" w:hAnsi="Consolas" w:cs="Consolas"/>
                <w:sz w:val="18"/>
                <w:szCs w:val="18"/>
              </w:rPr>
              <w:t>}</w:t>
            </w:r>
          </w:p>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3A0828" w:rsidTr="00BF043D">
        <w:tc>
          <w:tcPr>
            <w:tcW w:w="1809" w:type="dxa"/>
          </w:tcPr>
          <w:p w:rsidR="003A0828" w:rsidRPr="00037BB4" w:rsidRDefault="003A0828" w:rsidP="00BF043D">
            <w:pPr>
              <w:spacing w:line="264" w:lineRule="auto"/>
              <w:rPr>
                <w:kern w:val="2"/>
              </w:rPr>
            </w:pPr>
            <w:r w:rsidRPr="00037BB4">
              <w:rPr>
                <w:kern w:val="2"/>
              </w:rPr>
              <w:t>jsonSearchParam</w:t>
            </w:r>
          </w:p>
        </w:tc>
        <w:tc>
          <w:tcPr>
            <w:tcW w:w="1024" w:type="dxa"/>
          </w:tcPr>
          <w:p w:rsidR="003A0828" w:rsidRPr="00E00670" w:rsidRDefault="003A0828" w:rsidP="00BF043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A0828" w:rsidRPr="00E00670"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3A0828" w:rsidTr="00BF043D">
        <w:tc>
          <w:tcPr>
            <w:tcW w:w="1809" w:type="dxa"/>
          </w:tcPr>
          <w:p w:rsidR="003A0828" w:rsidRPr="00037BB4" w:rsidRDefault="003A0828" w:rsidP="00BF043D">
            <w:pPr>
              <w:spacing w:line="264" w:lineRule="auto"/>
              <w:rPr>
                <w:kern w:val="2"/>
              </w:rPr>
            </w:pPr>
            <w:r>
              <w:rPr>
                <w:rFonts w:hint="eastAsia"/>
                <w:kern w:val="2"/>
              </w:rPr>
              <w:t>PageSize</w:t>
            </w:r>
          </w:p>
        </w:tc>
        <w:tc>
          <w:tcPr>
            <w:tcW w:w="1024" w:type="dxa"/>
          </w:tcPr>
          <w:p w:rsidR="003A0828" w:rsidRDefault="003A0828" w:rsidP="00BF043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3A0828" w:rsidTr="00BF043D">
        <w:tc>
          <w:tcPr>
            <w:tcW w:w="1809" w:type="dxa"/>
          </w:tcPr>
          <w:p w:rsidR="003A0828" w:rsidRDefault="003A0828" w:rsidP="00BF043D">
            <w:pPr>
              <w:spacing w:line="264" w:lineRule="auto"/>
              <w:rPr>
                <w:kern w:val="2"/>
              </w:rPr>
            </w:pPr>
            <w:r>
              <w:rPr>
                <w:rFonts w:hint="eastAsia"/>
                <w:kern w:val="2"/>
              </w:rPr>
              <w:t>Page</w:t>
            </w:r>
          </w:p>
        </w:tc>
        <w:tc>
          <w:tcPr>
            <w:tcW w:w="1024" w:type="dxa"/>
          </w:tcPr>
          <w:p w:rsidR="003A0828" w:rsidRDefault="003A0828" w:rsidP="00BF043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3A0828" w:rsidTr="00BF043D">
        <w:tc>
          <w:tcPr>
            <w:tcW w:w="1809" w:type="dxa"/>
          </w:tcPr>
          <w:p w:rsidR="003A0828" w:rsidRDefault="003A0828" w:rsidP="00BF043D">
            <w:pPr>
              <w:spacing w:line="264" w:lineRule="auto"/>
              <w:rPr>
                <w:kern w:val="2"/>
              </w:rPr>
            </w:pPr>
            <w:r>
              <w:rPr>
                <w:rFonts w:hint="eastAsia"/>
                <w:kern w:val="2"/>
              </w:rPr>
              <w:lastRenderedPageBreak/>
              <w:t>OrderField</w:t>
            </w:r>
          </w:p>
        </w:tc>
        <w:tc>
          <w:tcPr>
            <w:tcW w:w="1024" w:type="dxa"/>
          </w:tcPr>
          <w:p w:rsidR="003A0828" w:rsidRDefault="003A0828" w:rsidP="00BF043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指定查询的排序规则。如：</w:t>
            </w:r>
            <w:r>
              <w:rPr>
                <w:rFonts w:ascii="Consolas" w:hAnsi="Consolas" w:cs="Consolas"/>
                <w:sz w:val="18"/>
                <w:szCs w:val="18"/>
              </w:rPr>
              <w:t>”</w:t>
            </w:r>
            <w:r>
              <w:rPr>
                <w:rFonts w:ascii="Consolas" w:hAnsi="Consolas" w:cs="Consolas" w:hint="eastAsia"/>
                <w:sz w:val="18"/>
                <w:szCs w:val="18"/>
              </w:rPr>
              <w:t>ID asc, PID desc</w:t>
            </w:r>
            <w:r>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3A0828" w:rsidTr="00BF043D">
        <w:tc>
          <w:tcPr>
            <w:tcW w:w="1809" w:type="dxa"/>
          </w:tcPr>
          <w:p w:rsidR="003A0828" w:rsidRDefault="003A0828" w:rsidP="00BF043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3A0828" w:rsidRPr="00E00670" w:rsidRDefault="003A0828" w:rsidP="00BF043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0828" w:rsidRPr="00E00670"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A0828" w:rsidRDefault="003A0828" w:rsidP="003A0828">
      <w:pPr>
        <w:rPr>
          <w:b/>
        </w:rPr>
      </w:pPr>
      <w:r>
        <w:rPr>
          <w:rFonts w:hint="eastAsia"/>
          <w:b/>
        </w:rPr>
        <w:t>返回</w:t>
      </w:r>
      <w:r>
        <w:rPr>
          <w:b/>
        </w:rPr>
        <w:t>数据</w:t>
      </w:r>
      <w:r w:rsidRPr="0050700F">
        <w:rPr>
          <w:rFonts w:hint="eastAsia"/>
          <w:b/>
        </w:rPr>
        <w:t>格式</w:t>
      </w:r>
      <w:r>
        <w:rPr>
          <w:rFonts w:hint="eastAsia"/>
          <w:b/>
        </w:rPr>
        <w:t>:</w:t>
      </w:r>
    </w:p>
    <w:p w:rsidR="003A0828" w:rsidRPr="0051022D" w:rsidRDefault="003A0828" w:rsidP="003A0828">
      <w:r>
        <w:t>JSON</w:t>
      </w:r>
    </w:p>
    <w:p w:rsidR="003A0828" w:rsidRDefault="003A0828" w:rsidP="003A082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A0828" w:rsidTr="00BF043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A0828" w:rsidRDefault="003A0828" w:rsidP="00BF043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A0828" w:rsidRDefault="003A0828" w:rsidP="00BF043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A0828" w:rsidRDefault="003A0828" w:rsidP="00BF043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A0828" w:rsidRDefault="003A0828" w:rsidP="00BF043D">
            <w:pPr>
              <w:spacing w:line="264" w:lineRule="auto"/>
              <w:rPr>
                <w:rFonts w:ascii="Consolas" w:hAnsi="Consolas" w:cs="Consolas"/>
                <w:kern w:val="2"/>
              </w:rPr>
            </w:pPr>
            <w:r>
              <w:rPr>
                <w:rFonts w:ascii="Consolas" w:hAnsi="Consolas" w:cs="Consolas" w:hint="eastAsia"/>
                <w:kern w:val="2"/>
              </w:rPr>
              <w:t>说明</w:t>
            </w:r>
          </w:p>
        </w:tc>
      </w:tr>
      <w:tr w:rsidR="003A0828" w:rsidTr="00BF043D">
        <w:tc>
          <w:tcPr>
            <w:tcW w:w="152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A0828" w:rsidTr="00BF043D">
        <w:tc>
          <w:tcPr>
            <w:tcW w:w="152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A0828" w:rsidTr="00BF043D">
        <w:tc>
          <w:tcPr>
            <w:tcW w:w="1526" w:type="dxa"/>
            <w:tcBorders>
              <w:top w:val="single" w:sz="4" w:space="0" w:color="auto"/>
              <w:left w:val="single" w:sz="4" w:space="0" w:color="auto"/>
              <w:bottom w:val="single" w:sz="4" w:space="0" w:color="auto"/>
              <w:right w:val="single" w:sz="4" w:space="0" w:color="auto"/>
            </w:tcBorders>
          </w:tcPr>
          <w:p w:rsidR="003A0828" w:rsidRPr="002F4D25" w:rsidRDefault="003A0828" w:rsidP="00BF043D">
            <w:pPr>
              <w:spacing w:line="264" w:lineRule="auto"/>
              <w:rPr>
                <w:kern w:val="2"/>
              </w:rPr>
            </w:pPr>
            <w:r w:rsidRPr="002F4D25">
              <w:rPr>
                <w:kern w:val="2"/>
              </w:rPr>
              <w:t>PageIndex</w:t>
            </w:r>
          </w:p>
        </w:tc>
        <w:tc>
          <w:tcPr>
            <w:tcW w:w="1670"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当前页码。仅当查询时指定了分页参数才有此值。</w:t>
            </w:r>
          </w:p>
        </w:tc>
      </w:tr>
      <w:tr w:rsidR="003A0828" w:rsidTr="00BF043D">
        <w:tc>
          <w:tcPr>
            <w:tcW w:w="1526" w:type="dxa"/>
            <w:tcBorders>
              <w:top w:val="single" w:sz="4" w:space="0" w:color="auto"/>
              <w:left w:val="single" w:sz="4" w:space="0" w:color="auto"/>
              <w:bottom w:val="single" w:sz="4" w:space="0" w:color="auto"/>
              <w:right w:val="single" w:sz="4" w:space="0" w:color="auto"/>
            </w:tcBorders>
          </w:tcPr>
          <w:p w:rsidR="003A0828" w:rsidRPr="002F4D25" w:rsidRDefault="003A0828" w:rsidP="00BF043D">
            <w:pPr>
              <w:spacing w:line="264" w:lineRule="auto"/>
              <w:rPr>
                <w:kern w:val="2"/>
              </w:rPr>
            </w:pPr>
            <w:r w:rsidRPr="002F4D25">
              <w:rPr>
                <w:kern w:val="2"/>
              </w:rPr>
              <w:t>PageSize</w:t>
            </w:r>
          </w:p>
        </w:tc>
        <w:tc>
          <w:tcPr>
            <w:tcW w:w="1670"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分页大小。仅当查询时指定了分页参数才有此值。</w:t>
            </w:r>
          </w:p>
        </w:tc>
      </w:tr>
      <w:tr w:rsidR="003A0828" w:rsidTr="00BF043D">
        <w:tc>
          <w:tcPr>
            <w:tcW w:w="1526" w:type="dxa"/>
            <w:tcBorders>
              <w:top w:val="single" w:sz="4" w:space="0" w:color="auto"/>
              <w:left w:val="single" w:sz="4" w:space="0" w:color="auto"/>
              <w:bottom w:val="single" w:sz="4" w:space="0" w:color="auto"/>
              <w:right w:val="single" w:sz="4" w:space="0" w:color="auto"/>
            </w:tcBorders>
          </w:tcPr>
          <w:p w:rsidR="003A0828" w:rsidRPr="002F4D25" w:rsidRDefault="003A0828" w:rsidP="00BF043D">
            <w:pPr>
              <w:spacing w:line="264" w:lineRule="auto"/>
              <w:rPr>
                <w:kern w:val="2"/>
              </w:rPr>
            </w:pPr>
            <w:r w:rsidRPr="002F4D25">
              <w:rPr>
                <w:kern w:val="2"/>
              </w:rPr>
              <w:t>TotalRows</w:t>
            </w:r>
          </w:p>
        </w:tc>
        <w:tc>
          <w:tcPr>
            <w:tcW w:w="1670"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总行数。</w:t>
            </w:r>
            <w:r w:rsidRPr="006A7378">
              <w:rPr>
                <w:rFonts w:ascii="Consolas" w:hAnsi="Consolas" w:cs="Consolas" w:hint="eastAsia"/>
                <w:kern w:val="2"/>
                <w:sz w:val="18"/>
                <w:szCs w:val="18"/>
              </w:rPr>
              <w:t>仅当查询时指定了分页参数才有此值。</w:t>
            </w:r>
          </w:p>
        </w:tc>
      </w:tr>
      <w:tr w:rsidR="003A0828" w:rsidTr="00BF043D">
        <w:tc>
          <w:tcPr>
            <w:tcW w:w="152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数组，否则为下载导出文件的完整</w:t>
            </w:r>
            <w:r>
              <w:rPr>
                <w:rFonts w:ascii="Consolas" w:hAnsi="Consolas" w:cs="Consolas" w:hint="eastAsia"/>
                <w:kern w:val="2"/>
                <w:sz w:val="18"/>
                <w:szCs w:val="18"/>
              </w:rPr>
              <w:t>URL</w:t>
            </w:r>
          </w:p>
        </w:tc>
      </w:tr>
    </w:tbl>
    <w:p w:rsidR="003A0828" w:rsidRDefault="003A0828" w:rsidP="003A0828">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3A0828" w:rsidRDefault="003A0828" w:rsidP="003A0828">
      <w:pPr>
        <w:rPr>
          <w:b/>
        </w:rPr>
      </w:pPr>
      <w:r>
        <w:rPr>
          <w:rFonts w:hint="eastAsia"/>
          <w:b/>
        </w:rPr>
        <w:t>请求示例：</w:t>
      </w:r>
    </w:p>
    <w:p w:rsidR="003A0828" w:rsidRPr="008510B3" w:rsidRDefault="005446D3" w:rsidP="003A082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3" w:history="1">
        <w:r w:rsidR="003A0828" w:rsidRPr="00506A16">
          <w:rPr>
            <w:rStyle w:val="af7"/>
          </w:rPr>
          <w:t>http://192</w:t>
        </w:r>
      </w:hyperlink>
      <w:r w:rsidR="003A0828">
        <w:rPr>
          <w:rStyle w:val="af7"/>
        </w:rPr>
        <w:t>.168.2.158:9000/ParkAPI</w:t>
      </w:r>
      <w:r w:rsidR="003A0828">
        <w:rPr>
          <w:rStyle w:val="af7"/>
          <w:rFonts w:hint="eastAsia"/>
        </w:rPr>
        <w:t>/</w:t>
      </w:r>
      <w:r w:rsidR="003A0828" w:rsidRPr="003A0828">
        <w:rPr>
          <w:rStyle w:val="af7"/>
        </w:rPr>
        <w:t>GetCheDaoSetAndCamera?token=10d0684143614e0aa8438bb6f0cf0b1e&amp;StationId=3</w:t>
      </w:r>
    </w:p>
    <w:p w:rsidR="003A0828" w:rsidRDefault="003A0828" w:rsidP="003A0828">
      <w:pPr>
        <w:rPr>
          <w:b/>
        </w:rPr>
      </w:pPr>
      <w:r>
        <w:rPr>
          <w:rFonts w:hint="eastAsia"/>
          <w:b/>
        </w:rPr>
        <w:t>成功回复示例</w:t>
      </w:r>
      <w:r>
        <w:rPr>
          <w:rFonts w:hint="eastAsia"/>
          <w:b/>
        </w:rPr>
        <w:t>:</w:t>
      </w:r>
    </w:p>
    <w:p w:rsidR="003A0828" w:rsidRPr="007F1246" w:rsidRDefault="003A0828" w:rsidP="003A082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3A0828">
        <w:t>{"TotalRows":0,"PageIndex":0,"PageSize":0,"rcode":"200","msg":"OK","data":[{"StationName":"3","CarparkNO":0,"CameraList":[{"StationName":"1","CarparkNO":0,"StationID":1,"VideoIP":"192.168.2.189","VideoPort":8000,"VideoUserName":"admin","VideoPassWord":"adm</w:t>
      </w:r>
      <w:r w:rsidRPr="003A0828">
        <w:rPr>
          <w:rFonts w:hint="eastAsia"/>
        </w:rPr>
        <w:t>in","VideoType":"ZNYKTY5","ID":1}],"StationID":3,"InOutName":"</w:t>
      </w:r>
      <w:r w:rsidRPr="003A0828">
        <w:rPr>
          <w:rFonts w:hint="eastAsia"/>
        </w:rPr>
        <w:t>入口</w:t>
      </w:r>
      <w:r w:rsidRPr="003A0828">
        <w:rPr>
          <w:rFonts w:hint="eastAsia"/>
        </w:rPr>
        <w:t>3","CtrlNumber":5,"PersonCameraID":1,"IP":"192.168.2.169","CameraID":1,"OfflineSendSignal":false,"OfflineReciveSignal":false,"ID":3}]}</w:t>
      </w:r>
      <w:r w:rsidRPr="0069679C">
        <w:rPr>
          <w:rFonts w:hint="eastAsia"/>
        </w:rPr>
        <w:t xml:space="preserve"> </w:t>
      </w:r>
    </w:p>
    <w:p w:rsidR="003A0828" w:rsidRDefault="003A0828" w:rsidP="003A0828">
      <w:pPr>
        <w:rPr>
          <w:b/>
        </w:rPr>
      </w:pPr>
      <w:r>
        <w:rPr>
          <w:rFonts w:hint="eastAsia"/>
          <w:b/>
        </w:rPr>
        <w:t>失败回复示例</w:t>
      </w:r>
      <w:r>
        <w:rPr>
          <w:rFonts w:hint="eastAsia"/>
          <w:b/>
        </w:rPr>
        <w:t>:</w:t>
      </w:r>
    </w:p>
    <w:p w:rsidR="003A0828" w:rsidRPr="007F1246" w:rsidRDefault="003A0828" w:rsidP="003A082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AD3DE0" w:rsidRPr="00AD3DE0" w:rsidRDefault="00AD3DE0" w:rsidP="00DF10D2">
      <w:pPr>
        <w:rPr>
          <w:b/>
        </w:rPr>
      </w:pPr>
    </w:p>
    <w:p w:rsidR="00936E74" w:rsidRDefault="00936E74" w:rsidP="00936E74">
      <w:pPr>
        <w:pStyle w:val="3"/>
      </w:pPr>
      <w:r>
        <w:rPr>
          <w:rFonts w:hint="eastAsia"/>
        </w:rPr>
        <w:lastRenderedPageBreak/>
        <w:t>按</w:t>
      </w:r>
      <w:r>
        <w:rPr>
          <w:rFonts w:hint="eastAsia"/>
        </w:rPr>
        <w:t>ID</w:t>
      </w:r>
      <w:r>
        <w:rPr>
          <w:rFonts w:hint="eastAsia"/>
        </w:rPr>
        <w:t>获取接口</w:t>
      </w:r>
    </w:p>
    <w:p w:rsidR="00936E74" w:rsidRPr="00E47307" w:rsidRDefault="00936E74" w:rsidP="00936E74">
      <w:pPr>
        <w:rPr>
          <w:b/>
        </w:rPr>
      </w:pPr>
      <w:r w:rsidRPr="00E47307">
        <w:rPr>
          <w:rFonts w:hint="eastAsia"/>
          <w:b/>
        </w:rPr>
        <w:t>url:</w:t>
      </w:r>
    </w:p>
    <w:p w:rsidR="00936E74" w:rsidRPr="008510B3" w:rsidRDefault="005446D3"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4" w:history="1">
        <w:r w:rsidR="00936E74" w:rsidRPr="00506A16">
          <w:rPr>
            <w:rStyle w:val="af7"/>
          </w:rPr>
          <w:t>http://192</w:t>
        </w:r>
      </w:hyperlink>
      <w:r w:rsidR="00936E74">
        <w:rPr>
          <w:rStyle w:val="af7"/>
        </w:rPr>
        <w:t>.168.2.158</w:t>
      </w:r>
      <w:r w:rsidR="00936E74" w:rsidRPr="008510B3">
        <w:rPr>
          <w:rStyle w:val="af7"/>
        </w:rPr>
        <w:t>:9000/ParkAPI/</w:t>
      </w:r>
      <w:r w:rsidR="00936E74" w:rsidRPr="00936E74">
        <w:rPr>
          <w:rStyle w:val="af7"/>
        </w:rPr>
        <w:t>GetCheDaoSet</w:t>
      </w:r>
      <w:r w:rsidR="00936E74" w:rsidRPr="00936E74">
        <w:rPr>
          <w:rStyle w:val="af7"/>
          <w:rFonts w:hint="eastAsia"/>
        </w:rPr>
        <w:t xml:space="preserve"> </w:t>
      </w:r>
      <w:r w:rsidR="00936E74">
        <w:rPr>
          <w:rStyle w:val="af7"/>
          <w:rFonts w:hint="eastAsia"/>
        </w:rPr>
        <w:t>ByID</w:t>
      </w:r>
    </w:p>
    <w:p w:rsidR="00936E74" w:rsidRDefault="00936E74" w:rsidP="00936E7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936E74" w:rsidRDefault="00936E74" w:rsidP="00936E74">
      <w:pPr>
        <w:pStyle w:val="3"/>
      </w:pPr>
      <w:r>
        <w:rPr>
          <w:rFonts w:hint="eastAsia"/>
        </w:rPr>
        <w:t>按</w:t>
      </w:r>
      <w:r>
        <w:rPr>
          <w:rFonts w:hint="eastAsia"/>
        </w:rPr>
        <w:t>ID</w:t>
      </w:r>
      <w:r>
        <w:rPr>
          <w:rFonts w:hint="eastAsia"/>
        </w:rPr>
        <w:t>列表获取接口</w:t>
      </w:r>
    </w:p>
    <w:p w:rsidR="00936E74" w:rsidRPr="00E47307" w:rsidRDefault="00936E74" w:rsidP="00936E74">
      <w:pPr>
        <w:rPr>
          <w:b/>
        </w:rPr>
      </w:pPr>
      <w:r w:rsidRPr="00E47307">
        <w:rPr>
          <w:rFonts w:hint="eastAsia"/>
          <w:b/>
        </w:rPr>
        <w:t>url:</w:t>
      </w:r>
    </w:p>
    <w:p w:rsidR="00936E74" w:rsidRPr="008510B3" w:rsidRDefault="005446D3"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5" w:history="1">
        <w:r w:rsidR="00936E74" w:rsidRPr="00506A16">
          <w:rPr>
            <w:rStyle w:val="af7"/>
          </w:rPr>
          <w:t>http://192</w:t>
        </w:r>
      </w:hyperlink>
      <w:r w:rsidR="00936E74">
        <w:rPr>
          <w:rStyle w:val="af7"/>
        </w:rPr>
        <w:t>.168.2.158</w:t>
      </w:r>
      <w:r w:rsidR="00936E74" w:rsidRPr="008510B3">
        <w:rPr>
          <w:rStyle w:val="af7"/>
        </w:rPr>
        <w:t>:9000/ParkAPI/</w:t>
      </w:r>
      <w:r w:rsidR="00936E74" w:rsidRPr="00936E74">
        <w:rPr>
          <w:rStyle w:val="af7"/>
        </w:rPr>
        <w:t>GetCheDaoSet</w:t>
      </w:r>
      <w:r w:rsidR="00936E74">
        <w:rPr>
          <w:rStyle w:val="af7"/>
          <w:rFonts w:hint="eastAsia"/>
        </w:rPr>
        <w:t>ByIDList</w:t>
      </w:r>
    </w:p>
    <w:p w:rsidR="007A5F27" w:rsidRDefault="00936E7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6"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CheDaoSet</w:t>
      </w:r>
      <w:r w:rsidR="007A5F27">
        <w:rPr>
          <w:rStyle w:val="af7"/>
          <w:rFonts w:hint="eastAsia"/>
        </w:rPr>
        <w:t>Distinct</w:t>
      </w:r>
    </w:p>
    <w:p w:rsidR="00936E7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C3204" w:rsidRDefault="001C3204" w:rsidP="001C3204">
      <w:pPr>
        <w:pStyle w:val="3"/>
      </w:pPr>
      <w:r>
        <w:rPr>
          <w:rFonts w:hint="eastAsia"/>
        </w:rPr>
        <w:t>添加接口</w:t>
      </w:r>
    </w:p>
    <w:p w:rsidR="001C3204" w:rsidRPr="00E47307" w:rsidRDefault="001C3204" w:rsidP="001C3204">
      <w:pPr>
        <w:rPr>
          <w:b/>
        </w:rPr>
      </w:pPr>
      <w:r w:rsidRPr="00E47307">
        <w:rPr>
          <w:rFonts w:hint="eastAsia"/>
          <w:b/>
        </w:rPr>
        <w:t>url:</w:t>
      </w:r>
    </w:p>
    <w:p w:rsidR="001C3204" w:rsidRPr="008510B3" w:rsidRDefault="005446D3"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7"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Add</w:t>
      </w:r>
      <w:r w:rsidR="00A1455E">
        <w:rPr>
          <w:rStyle w:val="af7"/>
        </w:rPr>
        <w:t>CheDaoSet</w:t>
      </w:r>
    </w:p>
    <w:p w:rsidR="00756E8A" w:rsidRPr="00756E8A" w:rsidRDefault="001C3204" w:rsidP="00756E8A">
      <w:pPr>
        <w:rPr>
          <w:b/>
          <w:color w:val="9454C3" w:themeColor="hyperlink"/>
          <w:u w:val="single"/>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CheDaoSet</w:t>
      </w:r>
      <w:r w:rsidR="008200FF">
        <w:rPr>
          <w:rStyle w:val="af7"/>
          <w:rFonts w:hint="eastAsia"/>
        </w:rPr>
        <w:t>List</w:t>
      </w:r>
    </w:p>
    <w:p w:rsidR="001C3204"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56E8A" w:rsidRDefault="00756E8A" w:rsidP="00756E8A">
      <w:pPr>
        <w:pStyle w:val="3"/>
      </w:pPr>
      <w:r w:rsidRPr="00756E8A">
        <w:rPr>
          <w:rFonts w:hint="eastAsia"/>
        </w:rPr>
        <w:t>新增车道并从其它车道复制参数</w:t>
      </w:r>
      <w:r>
        <w:rPr>
          <w:rFonts w:hint="eastAsia"/>
        </w:rPr>
        <w:t>接口</w:t>
      </w:r>
    </w:p>
    <w:p w:rsidR="00756E8A" w:rsidRPr="00E47307" w:rsidRDefault="00756E8A" w:rsidP="00756E8A">
      <w:pPr>
        <w:rPr>
          <w:b/>
        </w:rPr>
      </w:pPr>
      <w:r w:rsidRPr="00E47307">
        <w:rPr>
          <w:rFonts w:hint="eastAsia"/>
          <w:b/>
        </w:rPr>
        <w:t>url:</w:t>
      </w:r>
    </w:p>
    <w:p w:rsidR="00756E8A" w:rsidRPr="008510B3" w:rsidRDefault="005446D3" w:rsidP="00756E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9" w:history="1">
        <w:r w:rsidR="00756E8A" w:rsidRPr="00506A16">
          <w:rPr>
            <w:rStyle w:val="af7"/>
          </w:rPr>
          <w:t>http://192</w:t>
        </w:r>
      </w:hyperlink>
      <w:r w:rsidR="00756E8A">
        <w:rPr>
          <w:rStyle w:val="af7"/>
        </w:rPr>
        <w:t>.168.2.158</w:t>
      </w:r>
      <w:r w:rsidR="00756E8A" w:rsidRPr="008510B3">
        <w:rPr>
          <w:rStyle w:val="af7"/>
        </w:rPr>
        <w:t>:9000/ParkAPI/</w:t>
      </w:r>
      <w:r w:rsidR="00756E8A" w:rsidRPr="00756E8A">
        <w:rPr>
          <w:rStyle w:val="af7"/>
        </w:rPr>
        <w:t>AddCheDaoListAndCopyParamFrom</w:t>
      </w:r>
    </w:p>
    <w:p w:rsidR="00756E8A" w:rsidRPr="005879B3" w:rsidRDefault="00756E8A" w:rsidP="00756E8A">
      <w:pPr>
        <w:rPr>
          <w:b/>
        </w:rPr>
      </w:pPr>
      <w:r w:rsidRPr="00E47307">
        <w:rPr>
          <w:b/>
        </w:rPr>
        <w:t>HTTP</w:t>
      </w:r>
      <w:r w:rsidRPr="00E47307">
        <w:rPr>
          <w:rFonts w:hint="eastAsia"/>
          <w:b/>
        </w:rPr>
        <w:t>请求</w:t>
      </w:r>
      <w:r w:rsidRPr="00E47307">
        <w:rPr>
          <w:b/>
        </w:rPr>
        <w:t>方式</w:t>
      </w:r>
      <w:r w:rsidRPr="00E47307">
        <w:rPr>
          <w:rFonts w:hint="eastAsia"/>
          <w:b/>
        </w:rPr>
        <w:t>：</w:t>
      </w:r>
    </w:p>
    <w:p w:rsidR="00756E8A" w:rsidRDefault="00756E8A" w:rsidP="00756E8A">
      <w:r>
        <w:t>POST</w:t>
      </w:r>
      <w:r>
        <w:rPr>
          <w:rFonts w:hint="eastAsia"/>
        </w:rPr>
        <w:t>，</w:t>
      </w:r>
      <w:r>
        <w:rPr>
          <w:rFonts w:hint="eastAsia"/>
        </w:rPr>
        <w:t>GET</w:t>
      </w:r>
    </w:p>
    <w:p w:rsidR="00756E8A" w:rsidRDefault="00756E8A" w:rsidP="00756E8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56E8A" w:rsidTr="00756E8A">
        <w:tc>
          <w:tcPr>
            <w:tcW w:w="1809" w:type="dxa"/>
            <w:shd w:val="clear" w:color="auto" w:fill="B8CCE4"/>
          </w:tcPr>
          <w:p w:rsidR="00756E8A" w:rsidRDefault="00756E8A" w:rsidP="00756E8A">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56E8A" w:rsidRDefault="00756E8A" w:rsidP="00756E8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56E8A" w:rsidRDefault="00756E8A" w:rsidP="00756E8A">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56E8A" w:rsidRDefault="00756E8A" w:rsidP="00756E8A">
            <w:pPr>
              <w:spacing w:line="264" w:lineRule="auto"/>
              <w:rPr>
                <w:rFonts w:ascii="Consolas" w:hAnsi="Consolas" w:cs="Consolas"/>
              </w:rPr>
            </w:pPr>
            <w:r>
              <w:rPr>
                <w:rFonts w:ascii="Consolas" w:hAnsi="Consolas" w:cs="Consolas" w:hint="eastAsia"/>
              </w:rPr>
              <w:t>说明</w:t>
            </w:r>
          </w:p>
        </w:tc>
      </w:tr>
      <w:tr w:rsidR="00756E8A" w:rsidTr="00756E8A">
        <w:tc>
          <w:tcPr>
            <w:tcW w:w="1809" w:type="dxa"/>
          </w:tcPr>
          <w:p w:rsidR="00756E8A" w:rsidRPr="00EC78A7" w:rsidRDefault="00756E8A" w:rsidP="00756E8A">
            <w:pPr>
              <w:spacing w:line="264" w:lineRule="auto"/>
              <w:rPr>
                <w:b/>
                <w:kern w:val="2"/>
              </w:rPr>
            </w:pPr>
            <w:r w:rsidRPr="00EC78A7">
              <w:rPr>
                <w:b/>
                <w:kern w:val="2"/>
              </w:rPr>
              <w:t>token</w:t>
            </w:r>
          </w:p>
        </w:tc>
        <w:tc>
          <w:tcPr>
            <w:tcW w:w="1024" w:type="dxa"/>
          </w:tcPr>
          <w:p w:rsidR="00756E8A" w:rsidRPr="00E00670" w:rsidRDefault="00756E8A" w:rsidP="00756E8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6E8A" w:rsidRPr="00E00670" w:rsidRDefault="00756E8A" w:rsidP="00756E8A">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56E8A" w:rsidRPr="00E00670" w:rsidRDefault="00756E8A" w:rsidP="00756E8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56E8A" w:rsidTr="00756E8A">
        <w:tc>
          <w:tcPr>
            <w:tcW w:w="1809" w:type="dxa"/>
          </w:tcPr>
          <w:p w:rsidR="00756E8A" w:rsidRPr="00EC78A7" w:rsidRDefault="00756E8A" w:rsidP="00756E8A">
            <w:pPr>
              <w:spacing w:line="264" w:lineRule="auto"/>
              <w:rPr>
                <w:b/>
                <w:kern w:val="2"/>
              </w:rPr>
            </w:pPr>
            <w:r w:rsidRPr="00756E8A">
              <w:rPr>
                <w:b/>
                <w:kern w:val="2"/>
              </w:rPr>
              <w:lastRenderedPageBreak/>
              <w:t>jsonCheDaoList</w:t>
            </w:r>
          </w:p>
        </w:tc>
        <w:tc>
          <w:tcPr>
            <w:tcW w:w="1024" w:type="dxa"/>
          </w:tcPr>
          <w:p w:rsidR="00756E8A" w:rsidRDefault="00756E8A" w:rsidP="00756E8A">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756E8A" w:rsidRDefault="00756E8A" w:rsidP="00756E8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E8A" w:rsidRDefault="00756E8A" w:rsidP="00756E8A">
            <w:pPr>
              <w:spacing w:line="264" w:lineRule="auto"/>
              <w:rPr>
                <w:rFonts w:ascii="Consolas" w:hAnsi="Consolas" w:cs="Consolas"/>
                <w:sz w:val="18"/>
                <w:szCs w:val="18"/>
              </w:rPr>
            </w:pPr>
            <w:r>
              <w:rPr>
                <w:rFonts w:ascii="Consolas" w:hAnsi="Consolas" w:cs="Consolas" w:hint="eastAsia"/>
                <w:sz w:val="18"/>
                <w:szCs w:val="18"/>
              </w:rPr>
              <w:t>参考</w:t>
            </w:r>
            <w:hyperlink w:anchor="_Model结构_10" w:history="1">
              <w:r w:rsidRPr="00756E8A">
                <w:rPr>
                  <w:rStyle w:val="af7"/>
                  <w:rFonts w:ascii="Consolas" w:hAnsi="Consolas" w:cs="Consolas" w:hint="eastAsia"/>
                  <w:sz w:val="18"/>
                  <w:szCs w:val="18"/>
                </w:rPr>
                <w:t>车道数据</w:t>
              </w:r>
              <w:r w:rsidRPr="00756E8A">
                <w:rPr>
                  <w:rStyle w:val="af7"/>
                  <w:rFonts w:ascii="Consolas" w:hAnsi="Consolas" w:cs="Consolas" w:hint="eastAsia"/>
                  <w:sz w:val="18"/>
                  <w:szCs w:val="18"/>
                </w:rPr>
                <w:t>Model</w:t>
              </w:r>
            </w:hyperlink>
            <w:r>
              <w:rPr>
                <w:rFonts w:ascii="Consolas" w:hAnsi="Consolas" w:cs="Consolas" w:hint="eastAsia"/>
                <w:sz w:val="18"/>
                <w:szCs w:val="18"/>
              </w:rPr>
              <w:t>。</w:t>
            </w:r>
          </w:p>
        </w:tc>
      </w:tr>
      <w:tr w:rsidR="00756E8A" w:rsidTr="00756E8A">
        <w:tc>
          <w:tcPr>
            <w:tcW w:w="1809" w:type="dxa"/>
          </w:tcPr>
          <w:p w:rsidR="00756E8A" w:rsidRPr="00B043B0" w:rsidRDefault="00756E8A" w:rsidP="00756E8A">
            <w:pPr>
              <w:spacing w:line="264" w:lineRule="auto"/>
              <w:rPr>
                <w:b/>
                <w:kern w:val="2"/>
              </w:rPr>
            </w:pPr>
            <w:r w:rsidRPr="00756E8A">
              <w:rPr>
                <w:b/>
                <w:kern w:val="2"/>
              </w:rPr>
              <w:t>FromCheDaoId</w:t>
            </w:r>
          </w:p>
        </w:tc>
        <w:tc>
          <w:tcPr>
            <w:tcW w:w="1024" w:type="dxa"/>
          </w:tcPr>
          <w:p w:rsidR="00756E8A" w:rsidRPr="00E00670" w:rsidRDefault="00756E8A" w:rsidP="00756E8A">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56E8A" w:rsidRPr="00E00670" w:rsidRDefault="00756E8A" w:rsidP="00756E8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E8A" w:rsidRDefault="00756E8A" w:rsidP="00756E8A">
            <w:pPr>
              <w:spacing w:line="264" w:lineRule="auto"/>
              <w:rPr>
                <w:rFonts w:ascii="Consolas" w:hAnsi="Consolas" w:cs="Consolas"/>
                <w:sz w:val="18"/>
                <w:szCs w:val="18"/>
              </w:rPr>
            </w:pPr>
            <w:r>
              <w:rPr>
                <w:rFonts w:ascii="Consolas" w:hAnsi="Consolas" w:cs="Consolas" w:hint="eastAsia"/>
                <w:sz w:val="18"/>
                <w:szCs w:val="18"/>
              </w:rPr>
              <w:t>源车道</w:t>
            </w:r>
            <w:r>
              <w:rPr>
                <w:rFonts w:ascii="Consolas" w:hAnsi="Consolas" w:cs="Consolas" w:hint="eastAsia"/>
                <w:sz w:val="18"/>
                <w:szCs w:val="18"/>
              </w:rPr>
              <w:t>ID</w:t>
            </w:r>
            <w:r>
              <w:rPr>
                <w:rFonts w:ascii="Consolas" w:hAnsi="Consolas" w:cs="Consolas" w:hint="eastAsia"/>
                <w:sz w:val="18"/>
                <w:szCs w:val="18"/>
              </w:rPr>
              <w:t>。</w:t>
            </w:r>
          </w:p>
        </w:tc>
      </w:tr>
      <w:tr w:rsidR="00756E8A" w:rsidTr="00756E8A">
        <w:tc>
          <w:tcPr>
            <w:tcW w:w="1809" w:type="dxa"/>
          </w:tcPr>
          <w:p w:rsidR="00756E8A" w:rsidRDefault="00756E8A" w:rsidP="00756E8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56E8A" w:rsidRPr="00E00670" w:rsidRDefault="00756E8A" w:rsidP="00756E8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E8A" w:rsidRPr="00E00670" w:rsidRDefault="00756E8A" w:rsidP="00756E8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6E8A" w:rsidRDefault="00756E8A" w:rsidP="00756E8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56E8A" w:rsidRDefault="00756E8A" w:rsidP="00756E8A">
      <w:pPr>
        <w:rPr>
          <w:b/>
        </w:rPr>
      </w:pPr>
      <w:r>
        <w:rPr>
          <w:rFonts w:hint="eastAsia"/>
          <w:b/>
        </w:rPr>
        <w:t>返回</w:t>
      </w:r>
      <w:r>
        <w:rPr>
          <w:b/>
        </w:rPr>
        <w:t>数据</w:t>
      </w:r>
      <w:r w:rsidRPr="0050700F">
        <w:rPr>
          <w:rFonts w:hint="eastAsia"/>
          <w:b/>
        </w:rPr>
        <w:t>格式</w:t>
      </w:r>
      <w:r>
        <w:rPr>
          <w:rFonts w:hint="eastAsia"/>
          <w:b/>
        </w:rPr>
        <w:t>:</w:t>
      </w:r>
    </w:p>
    <w:p w:rsidR="00756E8A" w:rsidRPr="0051022D" w:rsidRDefault="00756E8A" w:rsidP="00756E8A">
      <w:r>
        <w:t>JSON</w:t>
      </w:r>
    </w:p>
    <w:p w:rsidR="00756E8A" w:rsidRDefault="00756E8A" w:rsidP="00756E8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56E8A" w:rsidTr="00756E8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56E8A" w:rsidRDefault="00756E8A" w:rsidP="00756E8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56E8A" w:rsidRDefault="00756E8A" w:rsidP="00756E8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56E8A" w:rsidRDefault="00756E8A" w:rsidP="00756E8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56E8A" w:rsidRDefault="00756E8A" w:rsidP="00756E8A">
            <w:pPr>
              <w:spacing w:line="264" w:lineRule="auto"/>
              <w:rPr>
                <w:rFonts w:ascii="Consolas" w:hAnsi="Consolas" w:cs="Consolas"/>
                <w:kern w:val="2"/>
              </w:rPr>
            </w:pPr>
            <w:r>
              <w:rPr>
                <w:rFonts w:ascii="Consolas" w:hAnsi="Consolas" w:cs="Consolas" w:hint="eastAsia"/>
                <w:kern w:val="2"/>
              </w:rPr>
              <w:t>说明</w:t>
            </w:r>
          </w:p>
        </w:tc>
      </w:tr>
      <w:tr w:rsidR="00756E8A" w:rsidTr="00756E8A">
        <w:tc>
          <w:tcPr>
            <w:tcW w:w="1526" w:type="dxa"/>
            <w:tcBorders>
              <w:top w:val="single" w:sz="4" w:space="0" w:color="auto"/>
              <w:left w:val="single" w:sz="4" w:space="0" w:color="auto"/>
              <w:bottom w:val="single" w:sz="4" w:space="0" w:color="auto"/>
              <w:right w:val="single" w:sz="4" w:space="0" w:color="auto"/>
            </w:tcBorders>
            <w:hideMark/>
          </w:tcPr>
          <w:p w:rsidR="00756E8A" w:rsidRDefault="00756E8A" w:rsidP="00756E8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56E8A" w:rsidRDefault="00756E8A" w:rsidP="00756E8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56E8A" w:rsidRDefault="00756E8A" w:rsidP="00756E8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56E8A" w:rsidRDefault="00756E8A" w:rsidP="00756E8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56E8A" w:rsidTr="00756E8A">
        <w:tc>
          <w:tcPr>
            <w:tcW w:w="1526" w:type="dxa"/>
            <w:tcBorders>
              <w:top w:val="single" w:sz="4" w:space="0" w:color="auto"/>
              <w:left w:val="single" w:sz="4" w:space="0" w:color="auto"/>
              <w:bottom w:val="single" w:sz="4" w:space="0" w:color="auto"/>
              <w:right w:val="single" w:sz="4" w:space="0" w:color="auto"/>
            </w:tcBorders>
            <w:hideMark/>
          </w:tcPr>
          <w:p w:rsidR="00756E8A" w:rsidRDefault="00756E8A" w:rsidP="00756E8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56E8A" w:rsidRDefault="00756E8A" w:rsidP="00756E8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56E8A" w:rsidRDefault="00756E8A" w:rsidP="00756E8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56E8A" w:rsidRDefault="00756E8A" w:rsidP="00756E8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56E8A" w:rsidTr="00756E8A">
        <w:tc>
          <w:tcPr>
            <w:tcW w:w="1526" w:type="dxa"/>
            <w:tcBorders>
              <w:top w:val="single" w:sz="4" w:space="0" w:color="auto"/>
              <w:left w:val="single" w:sz="4" w:space="0" w:color="auto"/>
              <w:bottom w:val="single" w:sz="4" w:space="0" w:color="auto"/>
              <w:right w:val="single" w:sz="4" w:space="0" w:color="auto"/>
            </w:tcBorders>
          </w:tcPr>
          <w:p w:rsidR="00756E8A" w:rsidRPr="00314ADF" w:rsidRDefault="00756E8A" w:rsidP="00756E8A">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756E8A" w:rsidRDefault="00756E8A" w:rsidP="00756E8A">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tcPr>
          <w:p w:rsidR="00756E8A" w:rsidRDefault="00756E8A" w:rsidP="00756E8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56E8A" w:rsidRDefault="00756E8A" w:rsidP="00756E8A">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56E8A" w:rsidRDefault="00756E8A" w:rsidP="00756E8A">
      <w:pPr>
        <w:rPr>
          <w:b/>
        </w:rPr>
      </w:pPr>
    </w:p>
    <w:p w:rsidR="00756E8A" w:rsidRDefault="00756E8A" w:rsidP="00756E8A">
      <w:pPr>
        <w:rPr>
          <w:b/>
        </w:rPr>
      </w:pPr>
      <w:r>
        <w:rPr>
          <w:rFonts w:hint="eastAsia"/>
          <w:b/>
        </w:rPr>
        <w:t>请求示例：</w:t>
      </w:r>
    </w:p>
    <w:p w:rsidR="00756E8A" w:rsidRPr="008510B3" w:rsidRDefault="005446D3" w:rsidP="00756E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0" w:history="1">
        <w:r w:rsidR="00756E8A" w:rsidRPr="00C92F9A">
          <w:rPr>
            <w:rStyle w:val="af7"/>
            <w:rFonts w:hint="eastAsia"/>
          </w:rPr>
          <w:t>http://192</w:t>
        </w:r>
      </w:hyperlink>
      <w:r w:rsidR="00756E8A" w:rsidRPr="00190633">
        <w:rPr>
          <w:rStyle w:val="af7"/>
          <w:rFonts w:hint="eastAsia"/>
        </w:rPr>
        <w:t>.168.2.1</w:t>
      </w:r>
      <w:r w:rsidR="00756E8A">
        <w:rPr>
          <w:rStyle w:val="af7"/>
          <w:rFonts w:hint="eastAsia"/>
        </w:rPr>
        <w:t>58</w:t>
      </w:r>
      <w:r w:rsidR="00756E8A" w:rsidRPr="00190633">
        <w:rPr>
          <w:rStyle w:val="af7"/>
          <w:rFonts w:hint="eastAsia"/>
        </w:rPr>
        <w:t>:9000/ParkAPI/</w:t>
      </w:r>
      <w:r w:rsidR="00E96CA3" w:rsidRPr="00E96CA3">
        <w:rPr>
          <w:rStyle w:val="af7"/>
          <w:rFonts w:hint="eastAsia"/>
        </w:rPr>
        <w:t>AddCheDaoListAndCopyParamFrom?token=f26837fc9a5a4d25a9879b865b3bff8d&amp;FromCheDaoId=2&amp;jsonCheDaoList=[{"StationID":3,"InOut":0,"InOutName":"</w:t>
      </w:r>
      <w:r w:rsidR="00E96CA3" w:rsidRPr="00E96CA3">
        <w:rPr>
          <w:rStyle w:val="af7"/>
          <w:rFonts w:hint="eastAsia"/>
        </w:rPr>
        <w:t>出口车道</w:t>
      </w:r>
      <w:r w:rsidR="00E96CA3" w:rsidRPr="00E96CA3">
        <w:rPr>
          <w:rStyle w:val="af7"/>
          <w:rFonts w:hint="eastAsia"/>
        </w:rPr>
        <w:t>5","CtrlNumber":5,"OpenID":5,"OpenType":7,"PersonCameraID":0,"BigSmall":0,"CheckPortID":3,"OnLine":3,"TempOut":3,"</w:t>
      </w:r>
      <w:r w:rsidR="00E96CA3" w:rsidRPr="00E96CA3">
        <w:rPr>
          <w:rStyle w:val="af7"/>
        </w:rPr>
        <w:t>HasOutCard":0,"XieYi":1,"IP":"192.168.2.169","CameraID":0,"OfflineSendSignal":0,"OfflineReciveSignal":0,"Temp1":0,"Temp2":0,"Temp3":0}]</w:t>
      </w:r>
    </w:p>
    <w:p w:rsidR="00756E8A" w:rsidRDefault="00756E8A" w:rsidP="00756E8A">
      <w:pPr>
        <w:rPr>
          <w:b/>
        </w:rPr>
      </w:pPr>
      <w:r>
        <w:rPr>
          <w:rFonts w:hint="eastAsia"/>
          <w:b/>
        </w:rPr>
        <w:t>成功回复示例</w:t>
      </w:r>
      <w:r>
        <w:rPr>
          <w:rFonts w:hint="eastAsia"/>
          <w:b/>
        </w:rPr>
        <w:t>:</w:t>
      </w:r>
    </w:p>
    <w:p w:rsidR="00756E8A" w:rsidRPr="007F1246" w:rsidRDefault="00756E8A" w:rsidP="00756E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w:t>
      </w:r>
      <w:r w:rsidR="00E96CA3">
        <w:rPr>
          <w:rFonts w:hint="eastAsia"/>
        </w:rPr>
        <w:t>3</w:t>
      </w:r>
      <w:r w:rsidRPr="00153EB0">
        <w:t>}</w:t>
      </w:r>
      <w:r w:rsidRPr="0069679C">
        <w:rPr>
          <w:rFonts w:hint="eastAsia"/>
        </w:rPr>
        <w:t xml:space="preserve"> </w:t>
      </w:r>
    </w:p>
    <w:p w:rsidR="00756E8A" w:rsidRDefault="00756E8A" w:rsidP="00756E8A">
      <w:pPr>
        <w:rPr>
          <w:b/>
        </w:rPr>
      </w:pPr>
      <w:r>
        <w:rPr>
          <w:rFonts w:hint="eastAsia"/>
          <w:b/>
        </w:rPr>
        <w:t>失败回复示例</w:t>
      </w:r>
      <w:r>
        <w:rPr>
          <w:rFonts w:hint="eastAsia"/>
          <w:b/>
        </w:rPr>
        <w:t>:</w:t>
      </w:r>
    </w:p>
    <w:p w:rsidR="00756E8A" w:rsidRPr="00756E8A" w:rsidRDefault="00756E8A" w:rsidP="00756E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:null}</w:t>
      </w:r>
    </w:p>
    <w:p w:rsidR="00F24BEB" w:rsidRDefault="00F24BEB" w:rsidP="00F24BEB">
      <w:pPr>
        <w:pStyle w:val="3"/>
      </w:pPr>
      <w:r>
        <w:rPr>
          <w:rFonts w:hint="eastAsia"/>
        </w:rPr>
        <w:t>设置脱机车道接口</w:t>
      </w:r>
    </w:p>
    <w:p w:rsidR="00F24BEB" w:rsidRPr="00E47307" w:rsidRDefault="00F24BEB" w:rsidP="00F24BEB">
      <w:pPr>
        <w:rPr>
          <w:b/>
        </w:rPr>
      </w:pPr>
      <w:r w:rsidRPr="00E47307">
        <w:rPr>
          <w:rFonts w:hint="eastAsia"/>
          <w:b/>
        </w:rPr>
        <w:t>url:</w:t>
      </w:r>
    </w:p>
    <w:p w:rsidR="00F24BEB" w:rsidRPr="008510B3" w:rsidRDefault="005446D3" w:rsidP="00F24B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1" w:history="1">
        <w:r w:rsidR="00F24BEB" w:rsidRPr="00506A16">
          <w:rPr>
            <w:rStyle w:val="af7"/>
          </w:rPr>
          <w:t>http://192</w:t>
        </w:r>
      </w:hyperlink>
      <w:r w:rsidR="00F24BEB">
        <w:rPr>
          <w:rStyle w:val="af7"/>
        </w:rPr>
        <w:t>.168.2.158</w:t>
      </w:r>
      <w:r w:rsidR="00F24BEB" w:rsidRPr="008510B3">
        <w:rPr>
          <w:rStyle w:val="af7"/>
        </w:rPr>
        <w:t>:9000/ParkAPI/</w:t>
      </w:r>
      <w:r w:rsidR="00F24BEB" w:rsidRPr="00F24BEB">
        <w:rPr>
          <w:rStyle w:val="af7"/>
        </w:rPr>
        <w:t>UpdateCheDaoOfflineSignal</w:t>
      </w:r>
    </w:p>
    <w:p w:rsidR="00F24BEB" w:rsidRPr="005879B3" w:rsidRDefault="00F24BEB" w:rsidP="00F24BEB">
      <w:pPr>
        <w:rPr>
          <w:b/>
        </w:rPr>
      </w:pPr>
      <w:r w:rsidRPr="00E47307">
        <w:rPr>
          <w:b/>
        </w:rPr>
        <w:t>HTTP</w:t>
      </w:r>
      <w:r w:rsidRPr="00E47307">
        <w:rPr>
          <w:rFonts w:hint="eastAsia"/>
          <w:b/>
        </w:rPr>
        <w:t>请求</w:t>
      </w:r>
      <w:r w:rsidRPr="00E47307">
        <w:rPr>
          <w:b/>
        </w:rPr>
        <w:t>方式</w:t>
      </w:r>
      <w:r w:rsidRPr="00E47307">
        <w:rPr>
          <w:rFonts w:hint="eastAsia"/>
          <w:b/>
        </w:rPr>
        <w:t>：</w:t>
      </w:r>
    </w:p>
    <w:p w:rsidR="00F24BEB" w:rsidRDefault="00F24BEB" w:rsidP="00F24BEB">
      <w:r>
        <w:t>POST</w:t>
      </w:r>
      <w:r>
        <w:rPr>
          <w:rFonts w:hint="eastAsia"/>
        </w:rPr>
        <w:t>，</w:t>
      </w:r>
      <w:r>
        <w:rPr>
          <w:rFonts w:hint="eastAsia"/>
        </w:rPr>
        <w:t>GET</w:t>
      </w:r>
    </w:p>
    <w:p w:rsidR="00F24BEB" w:rsidRDefault="00F24BEB" w:rsidP="00F24BE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24BEB" w:rsidTr="00F24BEB">
        <w:tc>
          <w:tcPr>
            <w:tcW w:w="1809" w:type="dxa"/>
            <w:shd w:val="clear" w:color="auto" w:fill="B8CCE4"/>
          </w:tcPr>
          <w:p w:rsidR="00F24BEB" w:rsidRDefault="00F24BEB" w:rsidP="00F24BEB">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F24BEB" w:rsidRDefault="00F24BEB" w:rsidP="00F24B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24BEB" w:rsidRDefault="00F24BEB" w:rsidP="00F24B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24BEB" w:rsidRDefault="00F24BEB" w:rsidP="00F24BEB">
            <w:pPr>
              <w:spacing w:line="264" w:lineRule="auto"/>
              <w:rPr>
                <w:rFonts w:ascii="Consolas" w:hAnsi="Consolas" w:cs="Consolas"/>
              </w:rPr>
            </w:pPr>
            <w:r>
              <w:rPr>
                <w:rFonts w:ascii="Consolas" w:hAnsi="Consolas" w:cs="Consolas" w:hint="eastAsia"/>
              </w:rPr>
              <w:t>说明</w:t>
            </w:r>
          </w:p>
        </w:tc>
      </w:tr>
      <w:tr w:rsidR="00F24BEB" w:rsidTr="00F24BEB">
        <w:tc>
          <w:tcPr>
            <w:tcW w:w="1809" w:type="dxa"/>
          </w:tcPr>
          <w:p w:rsidR="00F24BEB" w:rsidRPr="00EC78A7" w:rsidRDefault="00F24BEB" w:rsidP="00F24BEB">
            <w:pPr>
              <w:spacing w:line="264" w:lineRule="auto"/>
              <w:rPr>
                <w:b/>
                <w:kern w:val="2"/>
              </w:rPr>
            </w:pPr>
            <w:r w:rsidRPr="00EC78A7">
              <w:rPr>
                <w:b/>
                <w:kern w:val="2"/>
              </w:rPr>
              <w:t>token</w:t>
            </w:r>
          </w:p>
        </w:tc>
        <w:tc>
          <w:tcPr>
            <w:tcW w:w="1024" w:type="dxa"/>
          </w:tcPr>
          <w:p w:rsidR="00F24BEB" w:rsidRPr="00E00670" w:rsidRDefault="00F24BEB" w:rsidP="00F24B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24BEB" w:rsidRPr="00E00670" w:rsidRDefault="00F24BEB" w:rsidP="00F24BE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24BEB" w:rsidRPr="00E00670" w:rsidRDefault="00F24BEB" w:rsidP="00F24BE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24BEB" w:rsidTr="00F24BEB">
        <w:tc>
          <w:tcPr>
            <w:tcW w:w="1809" w:type="dxa"/>
          </w:tcPr>
          <w:p w:rsidR="00F24BEB" w:rsidRPr="00EC78A7" w:rsidRDefault="00F24BEB" w:rsidP="00F24BEB">
            <w:pPr>
              <w:spacing w:line="264" w:lineRule="auto"/>
              <w:rPr>
                <w:b/>
                <w:kern w:val="2"/>
              </w:rPr>
            </w:pPr>
            <w:r w:rsidRPr="00F24BEB">
              <w:rPr>
                <w:b/>
                <w:kern w:val="2"/>
              </w:rPr>
              <w:t>SendCtrollerIDList</w:t>
            </w:r>
          </w:p>
        </w:tc>
        <w:tc>
          <w:tcPr>
            <w:tcW w:w="1024" w:type="dxa"/>
          </w:tcPr>
          <w:p w:rsidR="00F24BEB" w:rsidRPr="00E00670" w:rsidRDefault="00F24BEB" w:rsidP="00F24BE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24BEB" w:rsidRDefault="00F24BEB" w:rsidP="00F24B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24BEB" w:rsidRDefault="00F24BEB" w:rsidP="00F24BEB">
            <w:pPr>
              <w:spacing w:line="264" w:lineRule="auto"/>
              <w:rPr>
                <w:rFonts w:ascii="Consolas" w:hAnsi="Consolas" w:cs="Consolas"/>
                <w:sz w:val="18"/>
                <w:szCs w:val="18"/>
              </w:rPr>
            </w:pPr>
            <w:r>
              <w:rPr>
                <w:rFonts w:ascii="Consolas" w:hAnsi="Consolas" w:cs="Consolas" w:hint="eastAsia"/>
                <w:sz w:val="18"/>
                <w:szCs w:val="18"/>
              </w:rPr>
              <w:t>发送信号的车道的</w:t>
            </w:r>
            <w:r>
              <w:rPr>
                <w:rFonts w:ascii="Consolas" w:hAnsi="Consolas" w:cs="Consolas" w:hint="eastAsia"/>
                <w:sz w:val="18"/>
                <w:szCs w:val="18"/>
              </w:rPr>
              <w:t>ID</w:t>
            </w:r>
            <w:r>
              <w:rPr>
                <w:rFonts w:ascii="Consolas" w:hAnsi="Consolas" w:cs="Consolas" w:hint="eastAsia"/>
                <w:sz w:val="18"/>
                <w:szCs w:val="18"/>
              </w:rPr>
              <w:t>数组。</w:t>
            </w:r>
          </w:p>
        </w:tc>
      </w:tr>
      <w:tr w:rsidR="00F24BEB" w:rsidTr="00F24BEB">
        <w:tc>
          <w:tcPr>
            <w:tcW w:w="1809" w:type="dxa"/>
          </w:tcPr>
          <w:p w:rsidR="00F24BEB" w:rsidRPr="00B043B0" w:rsidRDefault="00F24BEB" w:rsidP="00F24BEB">
            <w:pPr>
              <w:spacing w:line="264" w:lineRule="auto"/>
              <w:rPr>
                <w:b/>
                <w:kern w:val="2"/>
              </w:rPr>
            </w:pPr>
            <w:r w:rsidRPr="00F24BEB">
              <w:rPr>
                <w:b/>
                <w:kern w:val="2"/>
              </w:rPr>
              <w:t>ReceiveCtrollerIDList</w:t>
            </w:r>
          </w:p>
        </w:tc>
        <w:tc>
          <w:tcPr>
            <w:tcW w:w="1024" w:type="dxa"/>
          </w:tcPr>
          <w:p w:rsidR="00F24BEB" w:rsidRPr="00E00670" w:rsidRDefault="00F24BEB" w:rsidP="00F24BE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24BEB" w:rsidRPr="00E00670" w:rsidRDefault="00F24BEB" w:rsidP="00F24B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24BEB" w:rsidRDefault="00F24BEB" w:rsidP="00F24BEB">
            <w:pPr>
              <w:spacing w:line="264" w:lineRule="auto"/>
              <w:rPr>
                <w:rFonts w:ascii="Consolas" w:hAnsi="Consolas" w:cs="Consolas"/>
                <w:sz w:val="18"/>
                <w:szCs w:val="18"/>
              </w:rPr>
            </w:pPr>
            <w:r>
              <w:rPr>
                <w:rFonts w:ascii="Consolas" w:hAnsi="Consolas" w:cs="Consolas" w:hint="eastAsia"/>
                <w:sz w:val="18"/>
                <w:szCs w:val="18"/>
              </w:rPr>
              <w:t>接收信号的车道的</w:t>
            </w:r>
            <w:r>
              <w:rPr>
                <w:rFonts w:ascii="Consolas" w:hAnsi="Consolas" w:cs="Consolas" w:hint="eastAsia"/>
                <w:sz w:val="18"/>
                <w:szCs w:val="18"/>
              </w:rPr>
              <w:t>ID</w:t>
            </w:r>
            <w:r>
              <w:rPr>
                <w:rFonts w:ascii="Consolas" w:hAnsi="Consolas" w:cs="Consolas" w:hint="eastAsia"/>
                <w:sz w:val="18"/>
                <w:szCs w:val="18"/>
              </w:rPr>
              <w:t>数组。</w:t>
            </w:r>
          </w:p>
        </w:tc>
      </w:tr>
      <w:tr w:rsidR="00F24BEB" w:rsidTr="00F24BEB">
        <w:tc>
          <w:tcPr>
            <w:tcW w:w="1809" w:type="dxa"/>
          </w:tcPr>
          <w:p w:rsidR="00F24BEB" w:rsidRDefault="00F24BEB" w:rsidP="00F24BE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24BEB" w:rsidRPr="00E00670" w:rsidRDefault="00F24BEB" w:rsidP="00F24B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24BEB" w:rsidRPr="00E00670" w:rsidRDefault="00F24BEB" w:rsidP="00F24B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24BEB" w:rsidRDefault="00F24BEB" w:rsidP="00F24BE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24BEB" w:rsidRDefault="00F24BEB" w:rsidP="00F24BEB">
      <w:pPr>
        <w:rPr>
          <w:b/>
        </w:rPr>
      </w:pPr>
      <w:r>
        <w:rPr>
          <w:rFonts w:hint="eastAsia"/>
          <w:b/>
        </w:rPr>
        <w:t>返回</w:t>
      </w:r>
      <w:r>
        <w:rPr>
          <w:b/>
        </w:rPr>
        <w:t>数据</w:t>
      </w:r>
      <w:r w:rsidRPr="0050700F">
        <w:rPr>
          <w:rFonts w:hint="eastAsia"/>
          <w:b/>
        </w:rPr>
        <w:t>格式</w:t>
      </w:r>
      <w:r>
        <w:rPr>
          <w:rFonts w:hint="eastAsia"/>
          <w:b/>
        </w:rPr>
        <w:t>:</w:t>
      </w:r>
    </w:p>
    <w:p w:rsidR="00F24BEB" w:rsidRPr="0051022D" w:rsidRDefault="00F24BEB" w:rsidP="00F24BEB">
      <w:r>
        <w:t>JSON</w:t>
      </w:r>
    </w:p>
    <w:p w:rsidR="00F24BEB" w:rsidRDefault="00F24BEB" w:rsidP="00F24BE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24BEB" w:rsidTr="00F24B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24BEB" w:rsidRDefault="00F24BEB" w:rsidP="00F24BE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24BEB" w:rsidRDefault="00F24BEB" w:rsidP="00F24BE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24BEB" w:rsidRDefault="00F24BEB" w:rsidP="00F24BE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24BEB" w:rsidRDefault="00F24BEB" w:rsidP="00F24BEB">
            <w:pPr>
              <w:spacing w:line="264" w:lineRule="auto"/>
              <w:rPr>
                <w:rFonts w:ascii="Consolas" w:hAnsi="Consolas" w:cs="Consolas"/>
                <w:kern w:val="2"/>
              </w:rPr>
            </w:pPr>
            <w:r>
              <w:rPr>
                <w:rFonts w:ascii="Consolas" w:hAnsi="Consolas" w:cs="Consolas" w:hint="eastAsia"/>
                <w:kern w:val="2"/>
              </w:rPr>
              <w:t>说明</w:t>
            </w:r>
          </w:p>
        </w:tc>
      </w:tr>
      <w:tr w:rsidR="00F24BEB" w:rsidTr="00F24BEB">
        <w:tc>
          <w:tcPr>
            <w:tcW w:w="1526" w:type="dxa"/>
            <w:tcBorders>
              <w:top w:val="single" w:sz="4" w:space="0" w:color="auto"/>
              <w:left w:val="single" w:sz="4" w:space="0" w:color="auto"/>
              <w:bottom w:val="single" w:sz="4" w:space="0" w:color="auto"/>
              <w:right w:val="single" w:sz="4" w:space="0" w:color="auto"/>
            </w:tcBorders>
            <w:hideMark/>
          </w:tcPr>
          <w:p w:rsidR="00F24BEB" w:rsidRDefault="00F24BEB" w:rsidP="00F24BE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24BEB" w:rsidRDefault="00F24BEB" w:rsidP="00F24B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24BEB" w:rsidRDefault="00F24BEB" w:rsidP="00F24B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24BEB" w:rsidRDefault="00F24BEB" w:rsidP="00F24BE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24BEB" w:rsidTr="00F24BEB">
        <w:tc>
          <w:tcPr>
            <w:tcW w:w="1526" w:type="dxa"/>
            <w:tcBorders>
              <w:top w:val="single" w:sz="4" w:space="0" w:color="auto"/>
              <w:left w:val="single" w:sz="4" w:space="0" w:color="auto"/>
              <w:bottom w:val="single" w:sz="4" w:space="0" w:color="auto"/>
              <w:right w:val="single" w:sz="4" w:space="0" w:color="auto"/>
            </w:tcBorders>
            <w:hideMark/>
          </w:tcPr>
          <w:p w:rsidR="00F24BEB" w:rsidRDefault="00F24BEB" w:rsidP="00F24BE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24BEB" w:rsidRDefault="00F24BEB" w:rsidP="00F24B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24BEB" w:rsidRDefault="00F24BEB" w:rsidP="00F24B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24BEB" w:rsidRDefault="00F24BEB" w:rsidP="00F24BE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24BEB" w:rsidTr="00F24BEB">
        <w:tc>
          <w:tcPr>
            <w:tcW w:w="1526" w:type="dxa"/>
            <w:tcBorders>
              <w:top w:val="single" w:sz="4" w:space="0" w:color="auto"/>
              <w:left w:val="single" w:sz="4" w:space="0" w:color="auto"/>
              <w:bottom w:val="single" w:sz="4" w:space="0" w:color="auto"/>
              <w:right w:val="single" w:sz="4" w:space="0" w:color="auto"/>
            </w:tcBorders>
          </w:tcPr>
          <w:p w:rsidR="00F24BEB" w:rsidRPr="00314ADF" w:rsidRDefault="00F24BEB" w:rsidP="00F24BE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F24BEB" w:rsidRDefault="00F24BEB" w:rsidP="00F24BE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tcPr>
          <w:p w:rsidR="00F24BEB" w:rsidRDefault="00F24BEB" w:rsidP="00F24BE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24BEB" w:rsidRDefault="00F24BEB" w:rsidP="00F24BE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F24BEB" w:rsidRDefault="00F24BEB" w:rsidP="00F24BEB">
      <w:pPr>
        <w:rPr>
          <w:b/>
        </w:rPr>
      </w:pPr>
    </w:p>
    <w:p w:rsidR="00F24BEB" w:rsidRDefault="00F24BEB" w:rsidP="00F24BEB">
      <w:pPr>
        <w:rPr>
          <w:b/>
        </w:rPr>
      </w:pPr>
      <w:r>
        <w:rPr>
          <w:rFonts w:hint="eastAsia"/>
          <w:b/>
        </w:rPr>
        <w:t>请求示例：</w:t>
      </w:r>
    </w:p>
    <w:p w:rsidR="00F24BEB" w:rsidRPr="008510B3" w:rsidRDefault="005446D3" w:rsidP="00F24B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2" w:history="1">
        <w:r w:rsidR="00F24BEB" w:rsidRPr="00C92F9A">
          <w:rPr>
            <w:rStyle w:val="af7"/>
            <w:rFonts w:hint="eastAsia"/>
          </w:rPr>
          <w:t>http://192</w:t>
        </w:r>
      </w:hyperlink>
      <w:r w:rsidR="00F24BEB" w:rsidRPr="00190633">
        <w:rPr>
          <w:rStyle w:val="af7"/>
          <w:rFonts w:hint="eastAsia"/>
        </w:rPr>
        <w:t>.168.2.1</w:t>
      </w:r>
      <w:r w:rsidR="00F24BEB">
        <w:rPr>
          <w:rStyle w:val="af7"/>
          <w:rFonts w:hint="eastAsia"/>
        </w:rPr>
        <w:t>58</w:t>
      </w:r>
      <w:r w:rsidR="00F24BEB" w:rsidRPr="00190633">
        <w:rPr>
          <w:rStyle w:val="af7"/>
          <w:rFonts w:hint="eastAsia"/>
        </w:rPr>
        <w:t>:9000/ParkAPI/</w:t>
      </w:r>
      <w:r w:rsidR="003151C7" w:rsidRPr="003151C7">
        <w:rPr>
          <w:rStyle w:val="af7"/>
        </w:rPr>
        <w:t>UpdateCheDaoOfflineSignal?token=d2a6e8a42cda430c828d50f48395eee5&amp;SendCtrollerIDList=[1,2]&amp;ReceiveCtrollerIDList=[1]</w:t>
      </w:r>
    </w:p>
    <w:p w:rsidR="00F24BEB" w:rsidRDefault="00F24BEB" w:rsidP="00F24BEB">
      <w:pPr>
        <w:rPr>
          <w:b/>
        </w:rPr>
      </w:pPr>
      <w:r>
        <w:rPr>
          <w:rFonts w:hint="eastAsia"/>
          <w:b/>
        </w:rPr>
        <w:t>成功回复示例</w:t>
      </w:r>
      <w:r>
        <w:rPr>
          <w:rFonts w:hint="eastAsia"/>
          <w:b/>
        </w:rPr>
        <w:t>:</w:t>
      </w:r>
    </w:p>
    <w:p w:rsidR="00F24BEB" w:rsidRPr="007F1246" w:rsidRDefault="00F24BEB" w:rsidP="00F24B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w:t>
      </w:r>
      <w:r w:rsidR="003151C7">
        <w:rPr>
          <w:rFonts w:hint="eastAsia"/>
        </w:rPr>
        <w:t>1</w:t>
      </w:r>
      <w:r w:rsidRPr="00153EB0">
        <w:t>}</w:t>
      </w:r>
      <w:r w:rsidRPr="0069679C">
        <w:rPr>
          <w:rFonts w:hint="eastAsia"/>
        </w:rPr>
        <w:t xml:space="preserve"> </w:t>
      </w:r>
    </w:p>
    <w:p w:rsidR="00F24BEB" w:rsidRDefault="00F24BEB" w:rsidP="00F24BEB">
      <w:pPr>
        <w:rPr>
          <w:b/>
        </w:rPr>
      </w:pPr>
      <w:r>
        <w:rPr>
          <w:rFonts w:hint="eastAsia"/>
          <w:b/>
        </w:rPr>
        <w:t>失败回复示例</w:t>
      </w:r>
      <w:r>
        <w:rPr>
          <w:rFonts w:hint="eastAsia"/>
          <w:b/>
        </w:rPr>
        <w:t>:</w:t>
      </w:r>
    </w:p>
    <w:p w:rsidR="00F24BEB" w:rsidRPr="00756E8A" w:rsidRDefault="00F24BEB" w:rsidP="00F24B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:null}</w:t>
      </w:r>
    </w:p>
    <w:p w:rsidR="00756E8A" w:rsidRDefault="00756E8A" w:rsidP="00756E8A"/>
    <w:p w:rsidR="001C3204" w:rsidRDefault="001C3204" w:rsidP="001C3204">
      <w:pPr>
        <w:pStyle w:val="3"/>
      </w:pPr>
      <w:r>
        <w:rPr>
          <w:rFonts w:hint="eastAsia"/>
        </w:rPr>
        <w:t>修改接口</w:t>
      </w:r>
    </w:p>
    <w:p w:rsidR="001C3204" w:rsidRPr="00E47307" w:rsidRDefault="001C3204" w:rsidP="001C3204">
      <w:pPr>
        <w:rPr>
          <w:b/>
        </w:rPr>
      </w:pPr>
      <w:r w:rsidRPr="00E47307">
        <w:rPr>
          <w:rFonts w:hint="eastAsia"/>
          <w:b/>
        </w:rPr>
        <w:t>url:</w:t>
      </w:r>
    </w:p>
    <w:p w:rsidR="001C3204" w:rsidRPr="008510B3" w:rsidRDefault="005446D3"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3"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Update</w:t>
      </w:r>
      <w:r w:rsidR="00A1455E">
        <w:rPr>
          <w:rStyle w:val="af7"/>
        </w:rPr>
        <w:t>CheDaoSet</w:t>
      </w:r>
    </w:p>
    <w:p w:rsidR="007B2EA8" w:rsidRDefault="001C3204"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lastRenderedPageBreak/>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CheDaoSet</w:t>
      </w:r>
      <w:r w:rsidR="007B2EA8">
        <w:rPr>
          <w:rStyle w:val="af7"/>
          <w:rFonts w:hint="eastAsia"/>
        </w:rPr>
        <w:t>List</w:t>
      </w:r>
    </w:p>
    <w:p w:rsidR="001C3204"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C3204" w:rsidRPr="00B5638D" w:rsidRDefault="0049338A" w:rsidP="001C3204">
      <w:pPr>
        <w:pStyle w:val="3"/>
      </w:pPr>
      <w:r>
        <w:rPr>
          <w:rFonts w:hint="eastAsia"/>
        </w:rPr>
        <w:t>删除</w:t>
      </w:r>
      <w:r w:rsidR="001C3204">
        <w:rPr>
          <w:rFonts w:hint="eastAsia"/>
        </w:rPr>
        <w:t>接口</w:t>
      </w:r>
    </w:p>
    <w:p w:rsidR="001C3204" w:rsidRPr="00E47307" w:rsidRDefault="001C3204" w:rsidP="001C3204">
      <w:pPr>
        <w:rPr>
          <w:b/>
        </w:rPr>
      </w:pPr>
      <w:r w:rsidRPr="00E47307">
        <w:rPr>
          <w:rFonts w:hint="eastAsia"/>
          <w:b/>
        </w:rPr>
        <w:t>url:</w:t>
      </w:r>
    </w:p>
    <w:p w:rsidR="001C3204" w:rsidRPr="008510B3" w:rsidRDefault="005446D3"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5"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Delete</w:t>
      </w:r>
      <w:r w:rsidR="00A1455E">
        <w:rPr>
          <w:rStyle w:val="af7"/>
        </w:rPr>
        <w:t>CheDaoSet</w:t>
      </w:r>
    </w:p>
    <w:p w:rsidR="001C3204" w:rsidRDefault="001C3204" w:rsidP="001C3204">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C3204" w:rsidRDefault="001C3204" w:rsidP="001C3204">
      <w:pPr>
        <w:pStyle w:val="3"/>
      </w:pPr>
      <w:r>
        <w:rPr>
          <w:rFonts w:hint="eastAsia"/>
        </w:rPr>
        <w:t>修改个别字段接口</w:t>
      </w:r>
    </w:p>
    <w:p w:rsidR="001C3204" w:rsidRPr="00E47307" w:rsidRDefault="001C3204" w:rsidP="001C3204">
      <w:pPr>
        <w:rPr>
          <w:b/>
        </w:rPr>
      </w:pPr>
      <w:r w:rsidRPr="00E47307">
        <w:rPr>
          <w:rFonts w:hint="eastAsia"/>
          <w:b/>
        </w:rPr>
        <w:t>url:</w:t>
      </w:r>
    </w:p>
    <w:p w:rsidR="001C3204" w:rsidRPr="008510B3" w:rsidRDefault="005446D3"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6"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Update</w:t>
      </w:r>
      <w:r w:rsidR="00A1455E">
        <w:rPr>
          <w:rStyle w:val="af7"/>
        </w:rPr>
        <w:t>CheDaoSet</w:t>
      </w:r>
      <w:r w:rsidR="001C3204">
        <w:rPr>
          <w:rStyle w:val="af7"/>
          <w:rFonts w:hint="eastAsia"/>
        </w:rPr>
        <w:t>Fields</w:t>
      </w:r>
    </w:p>
    <w:p w:rsidR="001C3204" w:rsidRDefault="001C3204" w:rsidP="001C3204">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C3204" w:rsidRPr="00B5638D" w:rsidRDefault="001C3204" w:rsidP="001C3204">
      <w:pPr>
        <w:pStyle w:val="3"/>
      </w:pPr>
      <w:r>
        <w:rPr>
          <w:rFonts w:hint="eastAsia"/>
        </w:rPr>
        <w:t>按条件删除接口</w:t>
      </w:r>
    </w:p>
    <w:p w:rsidR="001C3204" w:rsidRPr="00E47307" w:rsidRDefault="001C3204" w:rsidP="001C3204">
      <w:pPr>
        <w:rPr>
          <w:b/>
        </w:rPr>
      </w:pPr>
      <w:r w:rsidRPr="00E47307">
        <w:rPr>
          <w:rFonts w:hint="eastAsia"/>
          <w:b/>
        </w:rPr>
        <w:t>url:</w:t>
      </w:r>
    </w:p>
    <w:p w:rsidR="001C3204" w:rsidRPr="008510B3" w:rsidRDefault="005446D3"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7"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Delete</w:t>
      </w:r>
      <w:r w:rsidR="00A1455E">
        <w:rPr>
          <w:rStyle w:val="af7"/>
        </w:rPr>
        <w:t>CheDaoSet</w:t>
      </w:r>
      <w:r w:rsidR="001C3204">
        <w:rPr>
          <w:rStyle w:val="af7"/>
          <w:rFonts w:hint="eastAsia"/>
        </w:rPr>
        <w:t>By</w:t>
      </w:r>
    </w:p>
    <w:p w:rsidR="001C3204" w:rsidRDefault="001C3204" w:rsidP="001C3204">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936E74" w:rsidRPr="00B5638D" w:rsidRDefault="00936E74" w:rsidP="00936E74">
      <w:pPr>
        <w:pStyle w:val="3"/>
      </w:pPr>
      <w:r>
        <w:rPr>
          <w:rFonts w:hint="eastAsia"/>
        </w:rPr>
        <w:t>按</w:t>
      </w:r>
      <w:r>
        <w:rPr>
          <w:rFonts w:hint="eastAsia"/>
        </w:rPr>
        <w:t>ID</w:t>
      </w:r>
      <w:r>
        <w:rPr>
          <w:rFonts w:hint="eastAsia"/>
        </w:rPr>
        <w:t>删除接口</w:t>
      </w:r>
    </w:p>
    <w:p w:rsidR="00936E74" w:rsidRPr="00E47307" w:rsidRDefault="00936E74" w:rsidP="00936E74">
      <w:pPr>
        <w:rPr>
          <w:b/>
        </w:rPr>
      </w:pPr>
      <w:r w:rsidRPr="00E47307">
        <w:rPr>
          <w:rFonts w:hint="eastAsia"/>
          <w:b/>
        </w:rPr>
        <w:t>url:</w:t>
      </w:r>
    </w:p>
    <w:p w:rsidR="00936E74" w:rsidRPr="008510B3" w:rsidRDefault="005446D3"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8" w:history="1">
        <w:r w:rsidR="00936E74" w:rsidRPr="00506A16">
          <w:rPr>
            <w:rStyle w:val="af7"/>
          </w:rPr>
          <w:t>http://192</w:t>
        </w:r>
      </w:hyperlink>
      <w:r w:rsidR="00936E74">
        <w:rPr>
          <w:rStyle w:val="af7"/>
        </w:rPr>
        <w:t>.168.2.158</w:t>
      </w:r>
      <w:r w:rsidR="00936E74" w:rsidRPr="008510B3">
        <w:rPr>
          <w:rStyle w:val="af7"/>
        </w:rPr>
        <w:t>:9000/ParkAPI/</w:t>
      </w:r>
      <w:r w:rsidR="00936E74">
        <w:rPr>
          <w:rStyle w:val="af7"/>
          <w:rFonts w:hint="eastAsia"/>
        </w:rPr>
        <w:t>Delete</w:t>
      </w:r>
      <w:r w:rsidR="00936E74">
        <w:rPr>
          <w:rStyle w:val="af7"/>
        </w:rPr>
        <w:t>CheDaoSet</w:t>
      </w:r>
      <w:r w:rsidR="00936E74">
        <w:rPr>
          <w:rStyle w:val="af7"/>
          <w:rFonts w:hint="eastAsia"/>
        </w:rPr>
        <w:t>ByID</w:t>
      </w:r>
    </w:p>
    <w:p w:rsidR="00936E74" w:rsidRDefault="00936E74" w:rsidP="00936E7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936E74" w:rsidRPr="00B5638D" w:rsidRDefault="00936E74" w:rsidP="00936E74">
      <w:pPr>
        <w:pStyle w:val="3"/>
      </w:pPr>
      <w:r>
        <w:rPr>
          <w:rFonts w:hint="eastAsia"/>
        </w:rPr>
        <w:t>按</w:t>
      </w:r>
      <w:r>
        <w:rPr>
          <w:rFonts w:hint="eastAsia"/>
        </w:rPr>
        <w:t>ID</w:t>
      </w:r>
      <w:r>
        <w:rPr>
          <w:rFonts w:hint="eastAsia"/>
        </w:rPr>
        <w:t>列表删除接口</w:t>
      </w:r>
    </w:p>
    <w:p w:rsidR="00936E74" w:rsidRPr="00E47307" w:rsidRDefault="00936E74" w:rsidP="00936E74">
      <w:pPr>
        <w:rPr>
          <w:b/>
        </w:rPr>
      </w:pPr>
      <w:r w:rsidRPr="00E47307">
        <w:rPr>
          <w:rFonts w:hint="eastAsia"/>
          <w:b/>
        </w:rPr>
        <w:t>url:</w:t>
      </w:r>
    </w:p>
    <w:p w:rsidR="00936E74" w:rsidRPr="008510B3" w:rsidRDefault="005446D3"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9" w:history="1">
        <w:r w:rsidR="00936E74" w:rsidRPr="00506A16">
          <w:rPr>
            <w:rStyle w:val="af7"/>
          </w:rPr>
          <w:t>http://192</w:t>
        </w:r>
      </w:hyperlink>
      <w:r w:rsidR="00936E74">
        <w:rPr>
          <w:rStyle w:val="af7"/>
        </w:rPr>
        <w:t>.168.2.158</w:t>
      </w:r>
      <w:r w:rsidR="00936E74" w:rsidRPr="008510B3">
        <w:rPr>
          <w:rStyle w:val="af7"/>
        </w:rPr>
        <w:t>:9000/ParkAPI/</w:t>
      </w:r>
      <w:r w:rsidR="00936E74">
        <w:rPr>
          <w:rStyle w:val="af7"/>
          <w:rFonts w:hint="eastAsia"/>
        </w:rPr>
        <w:t>Delete</w:t>
      </w:r>
      <w:r w:rsidR="00936E74">
        <w:rPr>
          <w:rStyle w:val="af7"/>
        </w:rPr>
        <w:t>CheDaoSet</w:t>
      </w:r>
      <w:r w:rsidR="00936E74">
        <w:rPr>
          <w:rStyle w:val="af7"/>
          <w:rFonts w:hint="eastAsia"/>
        </w:rPr>
        <w:t>ByIDList</w:t>
      </w:r>
    </w:p>
    <w:p w:rsidR="00C31D86" w:rsidRDefault="00936E7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CheDaoSet</w:t>
      </w:r>
    </w:p>
    <w:p w:rsidR="00936E74"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47E8F" w:rsidRDefault="00A47E8F" w:rsidP="00A47E8F">
      <w:pPr>
        <w:pStyle w:val="2"/>
      </w:pPr>
      <w:r>
        <w:rPr>
          <w:rFonts w:hint="eastAsia"/>
        </w:rPr>
        <w:lastRenderedPageBreak/>
        <w:t>设备参数表</w:t>
      </w:r>
    </w:p>
    <w:p w:rsidR="00A47E8F" w:rsidRDefault="00A47E8F" w:rsidP="00A47E8F">
      <w:pPr>
        <w:pStyle w:val="3"/>
      </w:pPr>
      <w:r>
        <w:rPr>
          <w:rFonts w:hint="eastAsia"/>
        </w:rPr>
        <w:t>Model</w:t>
      </w:r>
      <w:r>
        <w:rPr>
          <w:rFonts w:hint="eastAsia"/>
        </w:rPr>
        <w:t>结构</w:t>
      </w:r>
    </w:p>
    <w:p w:rsidR="00A47E8F" w:rsidRPr="00D657B3" w:rsidRDefault="00A47E8F" w:rsidP="00A47E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47E8F" w:rsidTr="007D47CB">
        <w:tc>
          <w:tcPr>
            <w:tcW w:w="1809"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说明</w:t>
            </w:r>
          </w:p>
        </w:tc>
      </w:tr>
      <w:tr w:rsidR="00A47E8F" w:rsidRPr="00E00670" w:rsidTr="007D47CB">
        <w:tc>
          <w:tcPr>
            <w:tcW w:w="1809" w:type="dxa"/>
          </w:tcPr>
          <w:p w:rsidR="00A47E8F" w:rsidRPr="00EC78A7" w:rsidRDefault="00A47E8F" w:rsidP="007D47CB">
            <w:pPr>
              <w:spacing w:line="264" w:lineRule="auto"/>
              <w:rPr>
                <w:b/>
                <w:kern w:val="2"/>
              </w:rPr>
            </w:pPr>
            <w:r w:rsidRPr="00EC78A7">
              <w:rPr>
                <w:b/>
                <w:kern w:val="2"/>
              </w:rPr>
              <w:t>ID</w:t>
            </w:r>
          </w:p>
        </w:tc>
        <w:tc>
          <w:tcPr>
            <w:tcW w:w="1024" w:type="dxa"/>
          </w:tcPr>
          <w:p w:rsidR="00A47E8F" w:rsidRPr="00E00670" w:rsidRDefault="00A47E8F" w:rsidP="007D47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47E8F" w:rsidRDefault="00A47E8F"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47E8F" w:rsidRPr="00E00670" w:rsidRDefault="00A47E8F" w:rsidP="007D47C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03E33" w:rsidRPr="00E00670" w:rsidTr="007D47CB">
        <w:tc>
          <w:tcPr>
            <w:tcW w:w="1809" w:type="dxa"/>
          </w:tcPr>
          <w:p w:rsidR="00D03E33" w:rsidRPr="00EC78A7" w:rsidRDefault="00D03E33" w:rsidP="007D47CB">
            <w:pPr>
              <w:spacing w:line="264" w:lineRule="auto"/>
              <w:rPr>
                <w:b/>
                <w:kern w:val="2"/>
              </w:rPr>
            </w:pPr>
            <w:r>
              <w:rPr>
                <w:rFonts w:hint="eastAsia"/>
                <w:b/>
                <w:kern w:val="2"/>
              </w:rPr>
              <w:t>StationId</w:t>
            </w:r>
          </w:p>
        </w:tc>
        <w:tc>
          <w:tcPr>
            <w:tcW w:w="1024" w:type="dxa"/>
          </w:tcPr>
          <w:p w:rsidR="00D03E33" w:rsidRDefault="00D03E33"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03E33" w:rsidRDefault="00D03E33"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03E33" w:rsidRDefault="00D03E33" w:rsidP="007D47CB">
            <w:pPr>
              <w:spacing w:line="264" w:lineRule="auto"/>
              <w:rPr>
                <w:rFonts w:ascii="Consolas" w:hAnsi="Consolas" w:cs="Consolas"/>
                <w:sz w:val="18"/>
                <w:szCs w:val="18"/>
              </w:rPr>
            </w:pPr>
            <w:r>
              <w:rPr>
                <w:rFonts w:ascii="Consolas" w:hAnsi="Consolas" w:cs="Consolas" w:hint="eastAsia"/>
                <w:sz w:val="18"/>
                <w:szCs w:val="18"/>
              </w:rPr>
              <w:t>工作站编号</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CtrlNumber</w:t>
            </w:r>
          </w:p>
        </w:tc>
        <w:tc>
          <w:tcPr>
            <w:tcW w:w="1024" w:type="dxa"/>
            <w:vAlign w:val="center"/>
          </w:tcPr>
          <w:p w:rsidR="00A47E8F" w:rsidRDefault="00A47E8F">
            <w:pPr>
              <w:rPr>
                <w:rFonts w:ascii="宋体" w:eastAsia="宋体" w:hAnsi="宋体" w:cs="宋体"/>
                <w:color w:val="000000"/>
              </w:rPr>
            </w:pPr>
            <w:r>
              <w:rPr>
                <w:rFonts w:hint="eastAsia"/>
                <w:color w:val="000000"/>
              </w:rPr>
              <w:t>int</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设备机号</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IP</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设备</w:t>
            </w:r>
            <w:r>
              <w:rPr>
                <w:rFonts w:hint="eastAsia"/>
                <w:color w:val="000000"/>
              </w:rPr>
              <w:t>IP</w:t>
            </w:r>
            <w:r>
              <w:rPr>
                <w:rFonts w:hint="eastAsia"/>
                <w:color w:val="000000"/>
              </w:rPr>
              <w:t>地址</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ParamName</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参数名</w:t>
            </w:r>
          </w:p>
        </w:tc>
      </w:tr>
      <w:tr w:rsidR="00A47E8F" w:rsidRPr="00E00670" w:rsidTr="007D47CB">
        <w:tc>
          <w:tcPr>
            <w:tcW w:w="1809" w:type="dxa"/>
            <w:vAlign w:val="center"/>
          </w:tcPr>
          <w:p w:rsidR="00A47E8F" w:rsidRDefault="00A47E8F">
            <w:pPr>
              <w:rPr>
                <w:rFonts w:ascii="宋体" w:eastAsia="宋体" w:hAnsi="宋体" w:cs="宋体"/>
                <w:color w:val="000000"/>
              </w:rPr>
            </w:pPr>
            <w:r>
              <w:rPr>
                <w:rFonts w:hint="eastAsia"/>
                <w:color w:val="000000"/>
              </w:rPr>
              <w:t>ParamValue</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N</w:t>
            </w:r>
          </w:p>
        </w:tc>
        <w:tc>
          <w:tcPr>
            <w:tcW w:w="4578" w:type="dxa"/>
            <w:vAlign w:val="center"/>
          </w:tcPr>
          <w:p w:rsidR="00A47E8F" w:rsidRDefault="00A47E8F">
            <w:pPr>
              <w:rPr>
                <w:rFonts w:ascii="宋体" w:eastAsia="宋体" w:hAnsi="宋体" w:cs="宋体"/>
                <w:color w:val="000000"/>
              </w:rPr>
            </w:pPr>
            <w:r>
              <w:rPr>
                <w:rFonts w:hint="eastAsia"/>
                <w:color w:val="000000"/>
              </w:rPr>
              <w:t>参数值</w:t>
            </w:r>
          </w:p>
        </w:tc>
      </w:tr>
    </w:tbl>
    <w:p w:rsidR="00586857" w:rsidRDefault="00586857" w:rsidP="00586857">
      <w:pPr>
        <w:pStyle w:val="3"/>
      </w:pPr>
      <w:r>
        <w:rPr>
          <w:rFonts w:hint="eastAsia"/>
        </w:rPr>
        <w:t>默认参数</w:t>
      </w:r>
      <w:r>
        <w:rPr>
          <w:rFonts w:hint="eastAsia"/>
        </w:rPr>
        <w:t>/</w:t>
      </w:r>
      <w:r>
        <w:rPr>
          <w:rFonts w:hint="eastAsia"/>
        </w:rPr>
        <w:t>参数值</w:t>
      </w:r>
    </w:p>
    <w:tbl>
      <w:tblPr>
        <w:tblStyle w:val="a6"/>
        <w:tblW w:w="0" w:type="auto"/>
        <w:tblLook w:val="04A0" w:firstRow="1" w:lastRow="0" w:firstColumn="1" w:lastColumn="0" w:noHBand="0" w:noVBand="1"/>
      </w:tblPr>
      <w:tblGrid>
        <w:gridCol w:w="2840"/>
        <w:gridCol w:w="954"/>
        <w:gridCol w:w="4728"/>
      </w:tblGrid>
      <w:tr w:rsidR="00586857" w:rsidTr="002E59B2">
        <w:tc>
          <w:tcPr>
            <w:tcW w:w="2840" w:type="dxa"/>
            <w:shd w:val="clear" w:color="auto" w:fill="C0D7EC" w:themeFill="accent2" w:themeFillTint="66"/>
          </w:tcPr>
          <w:p w:rsidR="00586857" w:rsidRPr="00586857" w:rsidRDefault="00586857" w:rsidP="00586857">
            <w:pPr>
              <w:rPr>
                <w:rFonts w:ascii="Consolas" w:hAnsi="Consolas" w:cs="Consolas"/>
              </w:rPr>
            </w:pPr>
            <w:r w:rsidRPr="00586857">
              <w:rPr>
                <w:rFonts w:ascii="Consolas" w:hAnsi="Consolas" w:cs="Consolas" w:hint="eastAsia"/>
              </w:rPr>
              <w:t>参数名</w:t>
            </w:r>
          </w:p>
        </w:tc>
        <w:tc>
          <w:tcPr>
            <w:tcW w:w="954" w:type="dxa"/>
            <w:shd w:val="clear" w:color="auto" w:fill="C0D7EC" w:themeFill="accent2" w:themeFillTint="66"/>
          </w:tcPr>
          <w:p w:rsidR="00586857" w:rsidRPr="00586857" w:rsidRDefault="00586857" w:rsidP="00586857">
            <w:pPr>
              <w:rPr>
                <w:rFonts w:ascii="Consolas" w:hAnsi="Consolas" w:cs="Consolas"/>
              </w:rPr>
            </w:pPr>
            <w:r>
              <w:rPr>
                <w:rFonts w:ascii="Consolas" w:hAnsi="Consolas" w:cs="Consolas" w:hint="eastAsia"/>
              </w:rPr>
              <w:t>默认值</w:t>
            </w:r>
          </w:p>
        </w:tc>
        <w:tc>
          <w:tcPr>
            <w:tcW w:w="4728" w:type="dxa"/>
            <w:shd w:val="clear" w:color="auto" w:fill="C0D7EC" w:themeFill="accent2" w:themeFillTint="66"/>
          </w:tcPr>
          <w:p w:rsidR="00586857" w:rsidRPr="00586857" w:rsidRDefault="00586857" w:rsidP="00586857">
            <w:pPr>
              <w:rPr>
                <w:rFonts w:ascii="Consolas" w:hAnsi="Consolas" w:cs="Consolas"/>
              </w:rPr>
            </w:pPr>
            <w:r>
              <w:rPr>
                <w:rFonts w:ascii="Consolas" w:hAnsi="Consolas" w:cs="Consolas" w:hint="eastAsia"/>
              </w:rPr>
              <w:t>说明</w:t>
            </w:r>
          </w:p>
        </w:tc>
      </w:tr>
      <w:tr w:rsidR="002E59B2" w:rsidTr="002E59B2">
        <w:tc>
          <w:tcPr>
            <w:tcW w:w="2840" w:type="dxa"/>
            <w:vAlign w:val="center"/>
          </w:tcPr>
          <w:p w:rsidR="002E59B2" w:rsidRPr="002E59B2" w:rsidRDefault="002E59B2" w:rsidP="002E59B2">
            <w:pPr>
              <w:rPr>
                <w:color w:val="000000"/>
              </w:rPr>
            </w:pPr>
            <w:r>
              <w:rPr>
                <w:rFonts w:hint="eastAsia"/>
                <w:color w:val="000000"/>
              </w:rPr>
              <w:t>IsExit</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BE0AB5">
            <w:pPr>
              <w:spacing w:line="259" w:lineRule="auto"/>
              <w:rPr>
                <w:color w:val="000000"/>
              </w:rPr>
            </w:pPr>
            <w:r w:rsidRPr="008F0196">
              <w:rPr>
                <w:rFonts w:hint="eastAsia"/>
                <w:color w:val="000000"/>
              </w:rPr>
              <w:t>入出口标识</w:t>
            </w:r>
            <w:r w:rsidRPr="008F0196">
              <w:rPr>
                <w:rFonts w:hint="eastAsia"/>
                <w:color w:val="000000"/>
              </w:rPr>
              <w:t>(</w:t>
            </w:r>
            <w:r w:rsidR="00BE0AB5">
              <w:rPr>
                <w:rFonts w:hint="eastAsia"/>
                <w:color w:val="000000"/>
              </w:rPr>
              <w:t>0</w:t>
            </w:r>
            <w:r w:rsidRPr="008F0196">
              <w:rPr>
                <w:rFonts w:hint="eastAsia"/>
                <w:color w:val="000000"/>
              </w:rPr>
              <w:t>入口，</w:t>
            </w:r>
            <w:r w:rsidR="00BE0AB5">
              <w:rPr>
                <w:rFonts w:hint="eastAsia"/>
                <w:color w:val="000000"/>
              </w:rPr>
              <w:t>1</w:t>
            </w:r>
            <w:r w:rsidRPr="008F0196">
              <w:rPr>
                <w:rFonts w:hint="eastAsia"/>
                <w:color w:val="000000"/>
              </w:rPr>
              <w:t>出口</w:t>
            </w:r>
            <w:r w:rsidRPr="008F0196">
              <w:rPr>
                <w:rFonts w:hint="eastAsia"/>
                <w:color w:val="000000"/>
              </w:rPr>
              <w:t>)</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HaveCarTakeCard</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有车取卡</w:t>
            </w:r>
            <w:r w:rsidRPr="0068701E">
              <w:rPr>
                <w:rFonts w:hint="eastAsia"/>
                <w:strike/>
                <w:color w:val="D9D9D9" w:themeColor="background1" w:themeShade="D9"/>
              </w:rPr>
              <w:t>(</w:t>
            </w:r>
            <w:r w:rsidRPr="0068701E">
              <w:rPr>
                <w:rFonts w:hint="eastAsia"/>
                <w:strike/>
                <w:color w:val="D9D9D9" w:themeColor="background1" w:themeShade="D9"/>
              </w:rPr>
              <w:t>无车读</w:t>
            </w:r>
            <w:r w:rsidRPr="0068701E">
              <w:rPr>
                <w:rFonts w:hint="eastAsia"/>
                <w:strike/>
                <w:color w:val="D9D9D9" w:themeColor="background1" w:themeShade="D9"/>
              </w:rPr>
              <w:t>ID</w:t>
            </w:r>
            <w:r w:rsidRPr="0068701E">
              <w:rPr>
                <w:rFonts w:hint="eastAsia"/>
                <w:strike/>
                <w:color w:val="D9D9D9" w:themeColor="background1" w:themeShade="D9"/>
              </w:rPr>
              <w:t>卡</w:t>
            </w:r>
            <w:r w:rsidRPr="0068701E">
              <w:rPr>
                <w:rFonts w:hint="eastAsia"/>
                <w:strike/>
                <w:color w:val="D9D9D9" w:themeColor="background1" w:themeShade="D9"/>
              </w:rPr>
              <w:t>)</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IDCardDispener</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ID</w:t>
            </w:r>
            <w:r w:rsidRPr="0068701E">
              <w:rPr>
                <w:rFonts w:hint="eastAsia"/>
                <w:strike/>
                <w:color w:val="D9D9D9" w:themeColor="background1" w:themeShade="D9"/>
              </w:rPr>
              <w:t>出卡机</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HaveCarReadCard</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有车读卡</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ICWhiteList</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IC</w:t>
            </w:r>
            <w:r w:rsidRPr="0068701E">
              <w:rPr>
                <w:rFonts w:hint="eastAsia"/>
                <w:strike/>
                <w:color w:val="D9D9D9" w:themeColor="background1" w:themeShade="D9"/>
              </w:rPr>
              <w:t>固定卡白名单模式</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ICMultipleEntry</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IC</w:t>
            </w:r>
            <w:r w:rsidRPr="0068701E">
              <w:rPr>
                <w:rFonts w:hint="eastAsia"/>
                <w:strike/>
                <w:color w:val="D9D9D9" w:themeColor="background1" w:themeShade="D9"/>
              </w:rPr>
              <w:t>固定卡可多次进出</w:t>
            </w:r>
          </w:p>
        </w:tc>
      </w:tr>
      <w:tr w:rsidR="002E59B2" w:rsidTr="002E59B2">
        <w:tc>
          <w:tcPr>
            <w:tcW w:w="2840" w:type="dxa"/>
            <w:vAlign w:val="center"/>
          </w:tcPr>
          <w:p w:rsidR="002E59B2" w:rsidRPr="002E59B2" w:rsidRDefault="002E59B2" w:rsidP="002E59B2">
            <w:pPr>
              <w:rPr>
                <w:color w:val="000000"/>
              </w:rPr>
            </w:pPr>
            <w:r>
              <w:rPr>
                <w:rFonts w:hint="eastAsia"/>
                <w:color w:val="000000"/>
              </w:rPr>
              <w:t>SmallPark</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场内小车场</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ICMonthOverdueHandle</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IC</w:t>
            </w:r>
            <w:r w:rsidRPr="0068701E">
              <w:rPr>
                <w:rFonts w:hint="eastAsia"/>
                <w:strike/>
                <w:color w:val="D9D9D9" w:themeColor="background1" w:themeShade="D9"/>
              </w:rPr>
              <w:t>月卡过期处理</w:t>
            </w:r>
          </w:p>
        </w:tc>
      </w:tr>
      <w:tr w:rsidR="002E59B2" w:rsidTr="002E59B2">
        <w:tc>
          <w:tcPr>
            <w:tcW w:w="2840" w:type="dxa"/>
            <w:vAlign w:val="center"/>
          </w:tcPr>
          <w:p w:rsidR="002E59B2" w:rsidRPr="002E59B2" w:rsidRDefault="002E59B2" w:rsidP="002E59B2">
            <w:pPr>
              <w:rPr>
                <w:color w:val="000000"/>
              </w:rPr>
            </w:pPr>
            <w:r>
              <w:rPr>
                <w:rFonts w:hint="eastAsia"/>
                <w:color w:val="000000"/>
              </w:rPr>
              <w:t>ICTempConfirmCutOff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临时卡确定开闸</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ICStoreConfirmCutOff</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IC</w:t>
            </w:r>
            <w:r w:rsidRPr="0068701E">
              <w:rPr>
                <w:rFonts w:hint="eastAsia"/>
                <w:strike/>
                <w:color w:val="D9D9D9" w:themeColor="background1" w:themeShade="D9"/>
              </w:rPr>
              <w:t>储值卡确定开闸</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ICFreeConfirmCutOff</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IC</w:t>
            </w:r>
            <w:r w:rsidRPr="0068701E">
              <w:rPr>
                <w:rFonts w:hint="eastAsia"/>
                <w:strike/>
                <w:color w:val="D9D9D9" w:themeColor="background1" w:themeShade="D9"/>
              </w:rPr>
              <w:t>免费卡确定开闸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ICMonthConfirmCutOff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月卡确定开闸</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IDConfirmCutOff</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ID</w:t>
            </w:r>
            <w:r w:rsidRPr="0068701E">
              <w:rPr>
                <w:rFonts w:hint="eastAsia"/>
                <w:strike/>
                <w:color w:val="D9D9D9" w:themeColor="background1" w:themeShade="D9"/>
              </w:rPr>
              <w:t>卡确定开闸</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CenterOutTollgate</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中心收费出口</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lastRenderedPageBreak/>
              <w:t>CenterTollgate</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中心收费处</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SpareNum0</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备用</w:t>
            </w:r>
            <w:r w:rsidRPr="0068701E">
              <w:rPr>
                <w:rFonts w:hint="eastAsia"/>
                <w:strike/>
                <w:color w:val="D9D9D9" w:themeColor="background1" w:themeShade="D9"/>
              </w:rPr>
              <w:t>0</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ICOnLineNoPrompt</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IC</w:t>
            </w:r>
            <w:r w:rsidRPr="0068701E">
              <w:rPr>
                <w:rFonts w:hint="eastAsia"/>
                <w:strike/>
                <w:color w:val="D9D9D9" w:themeColor="background1" w:themeShade="D9"/>
              </w:rPr>
              <w:t>卡在线时不提示</w:t>
            </w:r>
          </w:p>
        </w:tc>
      </w:tr>
      <w:tr w:rsidR="002E59B2" w:rsidTr="002E59B2">
        <w:tc>
          <w:tcPr>
            <w:tcW w:w="2840" w:type="dxa"/>
            <w:vAlign w:val="center"/>
          </w:tcPr>
          <w:p w:rsidR="002E59B2" w:rsidRPr="002E59B2" w:rsidRDefault="002E59B2" w:rsidP="002E59B2">
            <w:pPr>
              <w:rPr>
                <w:color w:val="000000"/>
              </w:rPr>
            </w:pPr>
            <w:r>
              <w:rPr>
                <w:rFonts w:hint="eastAsia"/>
                <w:color w:val="000000"/>
              </w:rPr>
              <w:t>BarrierShutInPalce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道闸关到位读卡</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SpareNum1</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备用</w:t>
            </w:r>
            <w:r w:rsidRPr="0068701E">
              <w:rPr>
                <w:rFonts w:hint="eastAsia"/>
                <w:strike/>
                <w:color w:val="D9D9D9" w:themeColor="background1" w:themeShade="D9"/>
              </w:rPr>
              <w:t>1</w:t>
            </w:r>
          </w:p>
        </w:tc>
      </w:tr>
      <w:tr w:rsidR="002E59B2" w:rsidTr="002E59B2">
        <w:tc>
          <w:tcPr>
            <w:tcW w:w="2840" w:type="dxa"/>
            <w:vAlign w:val="center"/>
          </w:tcPr>
          <w:p w:rsidR="002E59B2" w:rsidRPr="002E59B2" w:rsidRDefault="002E59B2" w:rsidP="002E59B2">
            <w:pPr>
              <w:rPr>
                <w:color w:val="000000"/>
              </w:rPr>
            </w:pPr>
            <w:r>
              <w:rPr>
                <w:rFonts w:hint="eastAsia"/>
                <w:color w:val="000000"/>
              </w:rPr>
              <w:t>IllegalCutOffRecord</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68701E">
            <w:pPr>
              <w:spacing w:line="259" w:lineRule="auto"/>
              <w:rPr>
                <w:color w:val="000000"/>
              </w:rPr>
            </w:pPr>
            <w:r w:rsidRPr="008F0196">
              <w:rPr>
                <w:rFonts w:hint="eastAsia"/>
                <w:color w:val="000000"/>
              </w:rPr>
              <w:t>非法开闸记录</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SpareNum2</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备用</w:t>
            </w:r>
            <w:r w:rsidRPr="0068701E">
              <w:rPr>
                <w:rFonts w:hint="eastAsia"/>
                <w:strike/>
                <w:color w:val="D9D9D9" w:themeColor="background1" w:themeShade="D9"/>
              </w:rPr>
              <w:t>2</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SpareNum3</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备用</w:t>
            </w:r>
            <w:r w:rsidRPr="0068701E">
              <w:rPr>
                <w:rFonts w:hint="eastAsia"/>
                <w:strike/>
                <w:color w:val="D9D9D9" w:themeColor="background1" w:themeShade="D9"/>
              </w:rPr>
              <w:t>3</w:t>
            </w:r>
          </w:p>
        </w:tc>
      </w:tr>
      <w:tr w:rsidR="002E59B2" w:rsidTr="002E59B2">
        <w:tc>
          <w:tcPr>
            <w:tcW w:w="2840" w:type="dxa"/>
            <w:vAlign w:val="center"/>
          </w:tcPr>
          <w:p w:rsidR="002E59B2" w:rsidRPr="0068701E" w:rsidRDefault="002E59B2" w:rsidP="002E59B2">
            <w:pPr>
              <w:rPr>
                <w:strike/>
                <w:color w:val="D9D9D9" w:themeColor="background1" w:themeShade="D9"/>
              </w:rPr>
            </w:pPr>
            <w:r w:rsidRPr="0068701E">
              <w:rPr>
                <w:rFonts w:hint="eastAsia"/>
                <w:strike/>
                <w:color w:val="D9D9D9" w:themeColor="background1" w:themeShade="D9"/>
              </w:rPr>
              <w:t>SpareNum4</w:t>
            </w:r>
          </w:p>
        </w:tc>
        <w:tc>
          <w:tcPr>
            <w:tcW w:w="954" w:type="dxa"/>
            <w:vAlign w:val="center"/>
          </w:tcPr>
          <w:p w:rsidR="002E59B2" w:rsidRPr="0068701E" w:rsidRDefault="002E59B2" w:rsidP="007D47CB">
            <w:pPr>
              <w:rPr>
                <w:strike/>
                <w:color w:val="D9D9D9" w:themeColor="background1" w:themeShade="D9"/>
              </w:rPr>
            </w:pPr>
            <w:r w:rsidRPr="0068701E">
              <w:rPr>
                <w:rFonts w:hint="eastAsia"/>
                <w:strike/>
                <w:color w:val="D9D9D9" w:themeColor="background1" w:themeShade="D9"/>
              </w:rPr>
              <w:t>0</w:t>
            </w:r>
          </w:p>
        </w:tc>
        <w:tc>
          <w:tcPr>
            <w:tcW w:w="4728" w:type="dxa"/>
            <w:vAlign w:val="center"/>
          </w:tcPr>
          <w:p w:rsidR="002E59B2" w:rsidRPr="0068701E" w:rsidRDefault="002E59B2" w:rsidP="008F0196">
            <w:pPr>
              <w:spacing w:line="259" w:lineRule="auto"/>
              <w:rPr>
                <w:strike/>
                <w:color w:val="D9D9D9" w:themeColor="background1" w:themeShade="D9"/>
              </w:rPr>
            </w:pPr>
            <w:r w:rsidRPr="0068701E">
              <w:rPr>
                <w:rFonts w:hint="eastAsia"/>
                <w:strike/>
                <w:color w:val="D9D9D9" w:themeColor="background1" w:themeShade="D9"/>
              </w:rPr>
              <w:t>备用</w:t>
            </w:r>
            <w:r w:rsidRPr="0068701E">
              <w:rPr>
                <w:rFonts w:hint="eastAsia"/>
                <w:strike/>
                <w:color w:val="D9D9D9" w:themeColor="background1" w:themeShade="D9"/>
              </w:rPr>
              <w:t>4</w:t>
            </w:r>
          </w:p>
        </w:tc>
      </w:tr>
      <w:tr w:rsidR="002E59B2" w:rsidTr="002E59B2">
        <w:tc>
          <w:tcPr>
            <w:tcW w:w="2840" w:type="dxa"/>
            <w:vAlign w:val="center"/>
          </w:tcPr>
          <w:p w:rsidR="002E59B2" w:rsidRPr="002E59B2" w:rsidRDefault="002E59B2" w:rsidP="002E59B2">
            <w:pPr>
              <w:rPr>
                <w:color w:val="000000"/>
              </w:rPr>
            </w:pPr>
            <w:r>
              <w:rPr>
                <w:rFonts w:hint="eastAsia"/>
                <w:color w:val="000000"/>
              </w:rPr>
              <w:t>UDiskClearAllCardInfo</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U</w:t>
            </w:r>
            <w:r w:rsidRPr="008F0196">
              <w:rPr>
                <w:rFonts w:hint="eastAsia"/>
                <w:color w:val="000000"/>
              </w:rPr>
              <w:t>盘下载清空所有卡信息</w:t>
            </w:r>
          </w:p>
        </w:tc>
      </w:tr>
      <w:tr w:rsidR="002E59B2" w:rsidTr="002E59B2">
        <w:tc>
          <w:tcPr>
            <w:tcW w:w="2840" w:type="dxa"/>
            <w:vAlign w:val="center"/>
          </w:tcPr>
          <w:p w:rsidR="002E59B2" w:rsidRPr="002E59B2" w:rsidRDefault="002E59B2" w:rsidP="002E59B2">
            <w:pPr>
              <w:rPr>
                <w:color w:val="000000"/>
              </w:rPr>
            </w:pPr>
            <w:r>
              <w:rPr>
                <w:rFonts w:hint="eastAsia"/>
                <w:color w:val="000000"/>
              </w:rPr>
              <w:t>IsEnableTempOffline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启用临时车脱机功能</w:t>
            </w:r>
          </w:p>
        </w:tc>
      </w:tr>
      <w:tr w:rsidR="002E59B2" w:rsidTr="002E59B2">
        <w:tc>
          <w:tcPr>
            <w:tcW w:w="2840" w:type="dxa"/>
            <w:vAlign w:val="center"/>
          </w:tcPr>
          <w:p w:rsidR="002E59B2" w:rsidRPr="002E59B2" w:rsidRDefault="002E59B2" w:rsidP="002E59B2">
            <w:pPr>
              <w:rPr>
                <w:color w:val="000000"/>
              </w:rPr>
            </w:pPr>
            <w:r>
              <w:rPr>
                <w:rFonts w:hint="eastAsia"/>
                <w:color w:val="000000"/>
              </w:rPr>
              <w:t>WhiteCPHAutoCutOff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白牌车自动开闸</w:t>
            </w:r>
          </w:p>
        </w:tc>
      </w:tr>
      <w:tr w:rsidR="002E59B2" w:rsidTr="002E59B2">
        <w:tc>
          <w:tcPr>
            <w:tcW w:w="2840" w:type="dxa"/>
            <w:vAlign w:val="center"/>
          </w:tcPr>
          <w:p w:rsidR="002E59B2" w:rsidRPr="002E59B2" w:rsidRDefault="002E59B2" w:rsidP="002E59B2">
            <w:pPr>
              <w:rPr>
                <w:color w:val="000000"/>
              </w:rPr>
            </w:pPr>
            <w:r>
              <w:rPr>
                <w:rFonts w:hint="eastAsia"/>
                <w:color w:val="000000"/>
              </w:rPr>
              <w:t>ZeroCPHAutoCutOff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0</w:t>
            </w:r>
            <w:r w:rsidRPr="008F0196">
              <w:rPr>
                <w:rFonts w:hint="eastAsia"/>
                <w:color w:val="000000"/>
              </w:rPr>
              <w:t>牌车自动开闸</w:t>
            </w:r>
          </w:p>
        </w:tc>
      </w:tr>
      <w:tr w:rsidR="002E59B2" w:rsidTr="002E59B2">
        <w:tc>
          <w:tcPr>
            <w:tcW w:w="2840" w:type="dxa"/>
            <w:vAlign w:val="center"/>
          </w:tcPr>
          <w:p w:rsidR="002E59B2" w:rsidRPr="002E59B2" w:rsidRDefault="002E59B2" w:rsidP="002E59B2">
            <w:pPr>
              <w:rPr>
                <w:color w:val="000000"/>
              </w:rPr>
            </w:pPr>
            <w:r>
              <w:rPr>
                <w:rFonts w:hint="eastAsia"/>
                <w:color w:val="000000"/>
              </w:rPr>
              <w:t>TempVisibleSinogram</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临时车显示播报汉字</w:t>
            </w:r>
          </w:p>
        </w:tc>
      </w:tr>
      <w:tr w:rsidR="002E59B2" w:rsidTr="002E59B2">
        <w:tc>
          <w:tcPr>
            <w:tcW w:w="2840" w:type="dxa"/>
            <w:vAlign w:val="center"/>
          </w:tcPr>
          <w:p w:rsidR="002E59B2" w:rsidRPr="002E59B2" w:rsidRDefault="002E59B2" w:rsidP="002E59B2">
            <w:pPr>
              <w:rPr>
                <w:color w:val="000000"/>
              </w:rPr>
            </w:pPr>
            <w:r>
              <w:rPr>
                <w:rFonts w:hint="eastAsia"/>
                <w:color w:val="000000"/>
              </w:rPr>
              <w:t>MonthOnLineCutOff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月卡在线开闸</w:t>
            </w:r>
          </w:p>
        </w:tc>
      </w:tr>
      <w:tr w:rsidR="002E59B2" w:rsidTr="002E59B2">
        <w:tc>
          <w:tcPr>
            <w:tcW w:w="2840" w:type="dxa"/>
            <w:vAlign w:val="center"/>
          </w:tcPr>
          <w:p w:rsidR="002E59B2" w:rsidRPr="002E59B2" w:rsidRDefault="002E59B2" w:rsidP="002E59B2">
            <w:pPr>
              <w:rPr>
                <w:color w:val="000000"/>
              </w:rPr>
            </w:pPr>
            <w:r>
              <w:rPr>
                <w:rFonts w:hint="eastAsia"/>
                <w:color w:val="000000"/>
              </w:rPr>
              <w:t>CancelChargeCameraOffline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取消计费型相机脱机功能</w:t>
            </w:r>
          </w:p>
        </w:tc>
      </w:tr>
    </w:tbl>
    <w:p w:rsidR="00586857" w:rsidRPr="00586857" w:rsidRDefault="00586857" w:rsidP="00586857"/>
    <w:p w:rsidR="00A47E8F" w:rsidRDefault="00A47E8F" w:rsidP="00A47E8F">
      <w:pPr>
        <w:pStyle w:val="3"/>
      </w:pPr>
      <w:r>
        <w:rPr>
          <w:rFonts w:hint="eastAsia"/>
        </w:rPr>
        <w:t>获取</w:t>
      </w:r>
      <w:r w:rsidR="00330B81">
        <w:rPr>
          <w:rFonts w:hint="eastAsia"/>
        </w:rPr>
        <w:t>参数对象</w:t>
      </w:r>
      <w:r>
        <w:rPr>
          <w:rFonts w:hint="eastAsia"/>
        </w:rPr>
        <w:t>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1" w:history="1">
        <w:r w:rsidR="00A47E8F" w:rsidRPr="00506A16">
          <w:rPr>
            <w:rStyle w:val="af7"/>
          </w:rPr>
          <w:t>http://192</w:t>
        </w:r>
      </w:hyperlink>
      <w:r w:rsidR="00A47E8F">
        <w:rPr>
          <w:rStyle w:val="af7"/>
        </w:rPr>
        <w:t>.168.2.158</w:t>
      </w:r>
      <w:r w:rsidR="00A47E8F" w:rsidRPr="008510B3">
        <w:rPr>
          <w:rStyle w:val="af7"/>
        </w:rPr>
        <w:t>:9000/ParkAPI/</w:t>
      </w:r>
      <w:r w:rsidR="00330B81" w:rsidRPr="00330B81">
        <w:rPr>
          <w:rStyle w:val="af7"/>
        </w:rPr>
        <w:t>GetDeviceParameter</w:t>
      </w:r>
    </w:p>
    <w:p w:rsidR="00330B81" w:rsidRPr="005879B3" w:rsidRDefault="00330B81" w:rsidP="00330B81">
      <w:pPr>
        <w:rPr>
          <w:b/>
        </w:rPr>
      </w:pPr>
      <w:r w:rsidRPr="00E47307">
        <w:rPr>
          <w:b/>
        </w:rPr>
        <w:t>HTTP</w:t>
      </w:r>
      <w:r w:rsidRPr="00E47307">
        <w:rPr>
          <w:rFonts w:hint="eastAsia"/>
          <w:b/>
        </w:rPr>
        <w:t>请求</w:t>
      </w:r>
      <w:r w:rsidRPr="00E47307">
        <w:rPr>
          <w:b/>
        </w:rPr>
        <w:t>方式</w:t>
      </w:r>
      <w:r w:rsidRPr="00E47307">
        <w:rPr>
          <w:rFonts w:hint="eastAsia"/>
          <w:b/>
        </w:rPr>
        <w:t>：</w:t>
      </w:r>
    </w:p>
    <w:p w:rsidR="00330B81" w:rsidRDefault="00330B81" w:rsidP="00330B81">
      <w:r>
        <w:t>POST</w:t>
      </w:r>
      <w:r>
        <w:rPr>
          <w:rFonts w:hint="eastAsia"/>
        </w:rPr>
        <w:t>，</w:t>
      </w:r>
      <w:r>
        <w:rPr>
          <w:rFonts w:hint="eastAsia"/>
        </w:rPr>
        <w:t>GET</w:t>
      </w:r>
    </w:p>
    <w:p w:rsidR="00330B81" w:rsidRDefault="00330B81" w:rsidP="00330B8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330B81" w:rsidTr="007D47CB">
        <w:tc>
          <w:tcPr>
            <w:tcW w:w="1809"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说明</w:t>
            </w:r>
          </w:p>
        </w:tc>
      </w:tr>
      <w:tr w:rsidR="00330B81" w:rsidTr="007D47CB">
        <w:tc>
          <w:tcPr>
            <w:tcW w:w="1809" w:type="dxa"/>
          </w:tcPr>
          <w:p w:rsidR="00330B81" w:rsidRPr="00EC78A7" w:rsidRDefault="00330B81" w:rsidP="007D47CB">
            <w:pPr>
              <w:spacing w:line="264" w:lineRule="auto"/>
              <w:rPr>
                <w:b/>
                <w:kern w:val="2"/>
              </w:rPr>
            </w:pPr>
            <w:r w:rsidRPr="00EC78A7">
              <w:rPr>
                <w:b/>
                <w:kern w:val="2"/>
              </w:rPr>
              <w:t>token</w:t>
            </w:r>
          </w:p>
        </w:tc>
        <w:tc>
          <w:tcPr>
            <w:tcW w:w="1024" w:type="dxa"/>
          </w:tcPr>
          <w:p w:rsidR="00330B81" w:rsidRPr="00E00670" w:rsidRDefault="00330B81"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30B81" w:rsidRPr="00E00670" w:rsidRDefault="00330B81"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330B81" w:rsidRPr="00E00670" w:rsidRDefault="00330B81"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125D6" w:rsidTr="007D47CB">
        <w:tc>
          <w:tcPr>
            <w:tcW w:w="1809" w:type="dxa"/>
          </w:tcPr>
          <w:p w:rsidR="00D125D6" w:rsidRPr="00EC78A7" w:rsidRDefault="00D125D6" w:rsidP="007D47CB">
            <w:pPr>
              <w:spacing w:line="264" w:lineRule="auto"/>
              <w:rPr>
                <w:b/>
                <w:kern w:val="2"/>
              </w:rPr>
            </w:pPr>
            <w:r>
              <w:rPr>
                <w:rFonts w:hint="eastAsia"/>
                <w:b/>
                <w:kern w:val="2"/>
              </w:rPr>
              <w:t>StationId</w:t>
            </w:r>
          </w:p>
        </w:tc>
        <w:tc>
          <w:tcPr>
            <w:tcW w:w="1024" w:type="dxa"/>
          </w:tcPr>
          <w:p w:rsidR="00D125D6" w:rsidRDefault="00D125D6"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工作站编号</w:t>
            </w:r>
          </w:p>
        </w:tc>
      </w:tr>
      <w:tr w:rsidR="00D125D6" w:rsidTr="007D47CB">
        <w:tc>
          <w:tcPr>
            <w:tcW w:w="1809" w:type="dxa"/>
          </w:tcPr>
          <w:p w:rsidR="00D125D6" w:rsidRPr="00B043B0" w:rsidRDefault="00D125D6" w:rsidP="007D47CB">
            <w:pPr>
              <w:spacing w:line="264" w:lineRule="auto"/>
              <w:rPr>
                <w:b/>
                <w:kern w:val="2"/>
              </w:rPr>
            </w:pPr>
            <w:r w:rsidRPr="00330B81">
              <w:rPr>
                <w:b/>
                <w:kern w:val="2"/>
              </w:rPr>
              <w:t>CtrlNumber</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设备机号</w:t>
            </w:r>
          </w:p>
        </w:tc>
      </w:tr>
      <w:tr w:rsidR="00D125D6" w:rsidTr="007D47CB">
        <w:tc>
          <w:tcPr>
            <w:tcW w:w="1809" w:type="dxa"/>
          </w:tcPr>
          <w:p w:rsidR="00D125D6" w:rsidRPr="00B043B0" w:rsidRDefault="00D125D6" w:rsidP="007D47CB">
            <w:pPr>
              <w:spacing w:line="264" w:lineRule="auto"/>
              <w:rPr>
                <w:b/>
                <w:kern w:val="2"/>
              </w:rPr>
            </w:pPr>
            <w:r w:rsidRPr="00330B81">
              <w:rPr>
                <w:b/>
                <w:kern w:val="2"/>
              </w:rPr>
              <w:lastRenderedPageBreak/>
              <w:t>IP</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设备</w:t>
            </w:r>
            <w:r>
              <w:rPr>
                <w:rFonts w:ascii="Consolas" w:hAnsi="Consolas" w:cs="Consolas" w:hint="eastAsia"/>
                <w:sz w:val="18"/>
                <w:szCs w:val="18"/>
              </w:rPr>
              <w:t>IP</w:t>
            </w:r>
          </w:p>
        </w:tc>
      </w:tr>
      <w:tr w:rsidR="00D125D6" w:rsidTr="007D47CB">
        <w:tc>
          <w:tcPr>
            <w:tcW w:w="1809" w:type="dxa"/>
          </w:tcPr>
          <w:p w:rsidR="00D125D6" w:rsidRPr="00330B81" w:rsidRDefault="00D125D6" w:rsidP="007D47CB">
            <w:pPr>
              <w:spacing w:line="264" w:lineRule="auto"/>
              <w:rPr>
                <w:kern w:val="2"/>
              </w:rPr>
            </w:pPr>
            <w:r w:rsidRPr="00330B81">
              <w:rPr>
                <w:kern w:val="2"/>
              </w:rPr>
              <w:t>ParamNames</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需要获取的参数名组成的</w:t>
            </w:r>
            <w:r>
              <w:rPr>
                <w:rFonts w:ascii="Consolas" w:hAnsi="Consolas" w:cs="Consolas" w:hint="eastAsia"/>
                <w:sz w:val="18"/>
                <w:szCs w:val="18"/>
              </w:rPr>
              <w:t>JSON</w:t>
            </w:r>
            <w:r>
              <w:rPr>
                <w:rFonts w:ascii="Consolas" w:hAnsi="Consolas" w:cs="Consolas" w:hint="eastAsia"/>
                <w:sz w:val="18"/>
                <w:szCs w:val="18"/>
              </w:rPr>
              <w:t>格式数组。</w:t>
            </w:r>
          </w:p>
        </w:tc>
      </w:tr>
      <w:tr w:rsidR="00D125D6" w:rsidTr="007D47CB">
        <w:tc>
          <w:tcPr>
            <w:tcW w:w="1809" w:type="dxa"/>
          </w:tcPr>
          <w:p w:rsidR="00D125D6" w:rsidRDefault="00D125D6"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30B81" w:rsidRDefault="00330B81" w:rsidP="00330B81">
      <w:pPr>
        <w:rPr>
          <w:b/>
        </w:rPr>
      </w:pPr>
      <w:r>
        <w:rPr>
          <w:rFonts w:hint="eastAsia"/>
          <w:b/>
        </w:rPr>
        <w:t>返回</w:t>
      </w:r>
      <w:r>
        <w:rPr>
          <w:b/>
        </w:rPr>
        <w:t>数据</w:t>
      </w:r>
      <w:r w:rsidRPr="0050700F">
        <w:rPr>
          <w:rFonts w:hint="eastAsia"/>
          <w:b/>
        </w:rPr>
        <w:t>格式</w:t>
      </w:r>
      <w:r>
        <w:rPr>
          <w:rFonts w:hint="eastAsia"/>
          <w:b/>
        </w:rPr>
        <w:t>:</w:t>
      </w:r>
    </w:p>
    <w:p w:rsidR="00330B81" w:rsidRPr="0051022D" w:rsidRDefault="00330B81" w:rsidP="00330B81">
      <w:r>
        <w:t>JSON</w:t>
      </w:r>
    </w:p>
    <w:p w:rsidR="00330B81" w:rsidRDefault="00330B81" w:rsidP="00330B8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30B81"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说明</w:t>
            </w:r>
          </w:p>
        </w:tc>
      </w:tr>
      <w:tr w:rsidR="00330B81" w:rsidTr="007D47CB">
        <w:tc>
          <w:tcPr>
            <w:tcW w:w="152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30B81" w:rsidTr="007D47CB">
        <w:tc>
          <w:tcPr>
            <w:tcW w:w="152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30B81" w:rsidTr="007D47CB">
        <w:tc>
          <w:tcPr>
            <w:tcW w:w="1526" w:type="dxa"/>
            <w:tcBorders>
              <w:top w:val="single" w:sz="4" w:space="0" w:color="auto"/>
              <w:left w:val="single" w:sz="4" w:space="0" w:color="auto"/>
              <w:bottom w:val="single" w:sz="4" w:space="0" w:color="auto"/>
              <w:right w:val="single" w:sz="4" w:space="0" w:color="auto"/>
            </w:tcBorders>
          </w:tcPr>
          <w:p w:rsidR="00330B81" w:rsidRPr="00314ADF" w:rsidRDefault="00330B81" w:rsidP="007D47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JSON</w:t>
            </w:r>
            <w:r>
              <w:rPr>
                <w:rFonts w:ascii="Consolas" w:hAnsi="Consolas" w:cs="Consolas" w:hint="eastAsia"/>
                <w:kern w:val="2"/>
                <w:sz w:val="18"/>
                <w:szCs w:val="18"/>
              </w:rPr>
              <w:t>格式的键值对对象。</w:t>
            </w:r>
          </w:p>
        </w:tc>
      </w:tr>
    </w:tbl>
    <w:p w:rsidR="00330B81" w:rsidRDefault="00330B81" w:rsidP="00330B81">
      <w:pPr>
        <w:rPr>
          <w:b/>
        </w:rPr>
      </w:pPr>
    </w:p>
    <w:p w:rsidR="00330B81" w:rsidRDefault="00330B81" w:rsidP="00330B81">
      <w:pPr>
        <w:rPr>
          <w:b/>
        </w:rPr>
      </w:pPr>
      <w:r>
        <w:rPr>
          <w:rFonts w:hint="eastAsia"/>
          <w:b/>
        </w:rPr>
        <w:t>请求示例：</w:t>
      </w:r>
    </w:p>
    <w:p w:rsidR="00330B81" w:rsidRPr="008510B3" w:rsidRDefault="005446D3"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2" w:history="1">
        <w:r w:rsidR="00330B81" w:rsidRPr="00C92F9A">
          <w:rPr>
            <w:rStyle w:val="af7"/>
            <w:rFonts w:hint="eastAsia"/>
          </w:rPr>
          <w:t>http://192</w:t>
        </w:r>
      </w:hyperlink>
      <w:r w:rsidR="00330B81" w:rsidRPr="00190633">
        <w:rPr>
          <w:rStyle w:val="af7"/>
          <w:rFonts w:hint="eastAsia"/>
        </w:rPr>
        <w:t>.168.2.1</w:t>
      </w:r>
      <w:r w:rsidR="00330B81">
        <w:rPr>
          <w:rStyle w:val="af7"/>
          <w:rFonts w:hint="eastAsia"/>
        </w:rPr>
        <w:t>58</w:t>
      </w:r>
      <w:r w:rsidR="00330B81" w:rsidRPr="00190633">
        <w:rPr>
          <w:rStyle w:val="af7"/>
          <w:rFonts w:hint="eastAsia"/>
        </w:rPr>
        <w:t>:9000/ParkAPI/</w:t>
      </w:r>
      <w:r w:rsidR="00153EB0" w:rsidRPr="00153EB0">
        <w:rPr>
          <w:rStyle w:val="af7"/>
        </w:rPr>
        <w:t>GetDeviceParameter</w:t>
      </w:r>
      <w:r w:rsidR="00330B81" w:rsidRPr="00190633">
        <w:rPr>
          <w:rStyle w:val="af7"/>
          <w:rFonts w:hint="eastAsia"/>
        </w:rPr>
        <w:t>?token=2d40b0ee83784d4a8d0a70b939cdd9b0</w:t>
      </w:r>
      <w:r w:rsidR="00AA7E63" w:rsidRPr="00AA7E63">
        <w:rPr>
          <w:rStyle w:val="af7"/>
          <w:rFonts w:hint="eastAsia"/>
        </w:rPr>
        <w:t>&amp;StationId=1</w:t>
      </w:r>
      <w:r w:rsidR="00153EB0" w:rsidRPr="00153EB0">
        <w:rPr>
          <w:rStyle w:val="af7"/>
        </w:rPr>
        <w:t>&amp;CtrlNumber=1&amp;IP=192.168.2.166&amp;ParamNames=["P1","P2"]</w:t>
      </w:r>
    </w:p>
    <w:p w:rsidR="00330B81" w:rsidRDefault="00330B81" w:rsidP="00330B81">
      <w:pPr>
        <w:rPr>
          <w:b/>
        </w:rPr>
      </w:pPr>
      <w:r>
        <w:rPr>
          <w:rFonts w:hint="eastAsia"/>
          <w:b/>
        </w:rPr>
        <w:t>成功回复示例</w:t>
      </w:r>
      <w:r>
        <w:rPr>
          <w:rFonts w:hint="eastAsia"/>
          <w:b/>
        </w:rPr>
        <w:t>:</w:t>
      </w:r>
    </w:p>
    <w:p w:rsidR="00330B81" w:rsidRPr="007F1246" w:rsidRDefault="00153EB0"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{"rcode":"200","msg":"OK","data":{"P1":"V1","P2":"V2"}}</w:t>
      </w:r>
      <w:r w:rsidR="00330B81" w:rsidRPr="0069679C">
        <w:rPr>
          <w:rFonts w:hint="eastAsia"/>
        </w:rPr>
        <w:t xml:space="preserve"> </w:t>
      </w:r>
    </w:p>
    <w:p w:rsidR="00330B81" w:rsidRDefault="00330B81" w:rsidP="00330B81">
      <w:pPr>
        <w:rPr>
          <w:b/>
        </w:rPr>
      </w:pPr>
      <w:r>
        <w:rPr>
          <w:rFonts w:hint="eastAsia"/>
          <w:b/>
        </w:rPr>
        <w:t>失败回复示例</w:t>
      </w:r>
      <w:r>
        <w:rPr>
          <w:rFonts w:hint="eastAsia"/>
          <w:b/>
        </w:rPr>
        <w:t>:</w:t>
      </w:r>
    </w:p>
    <w:p w:rsidR="00330B81" w:rsidRPr="007F1246" w:rsidRDefault="00330B81"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E630E7" w:rsidRDefault="009C4E59" w:rsidP="00E630E7">
      <w:pPr>
        <w:pStyle w:val="3"/>
      </w:pPr>
      <w:r>
        <w:rPr>
          <w:rFonts w:hint="eastAsia"/>
        </w:rPr>
        <w:t>根据车道</w:t>
      </w:r>
      <w:r>
        <w:rPr>
          <w:rFonts w:hint="eastAsia"/>
        </w:rPr>
        <w:t>ID</w:t>
      </w:r>
      <w:r w:rsidR="00E630E7">
        <w:rPr>
          <w:rFonts w:hint="eastAsia"/>
        </w:rPr>
        <w:t>获取参数对象接口</w:t>
      </w:r>
    </w:p>
    <w:p w:rsidR="00E630E7" w:rsidRPr="00E47307" w:rsidRDefault="00E630E7" w:rsidP="00E630E7">
      <w:pPr>
        <w:rPr>
          <w:b/>
        </w:rPr>
      </w:pPr>
      <w:r w:rsidRPr="00E47307">
        <w:rPr>
          <w:rFonts w:hint="eastAsia"/>
          <w:b/>
        </w:rPr>
        <w:t>url:</w:t>
      </w:r>
    </w:p>
    <w:p w:rsidR="00E630E7" w:rsidRPr="008510B3" w:rsidRDefault="005446D3" w:rsidP="00E630E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3" w:history="1">
        <w:r w:rsidR="00E630E7" w:rsidRPr="00506A16">
          <w:rPr>
            <w:rStyle w:val="af7"/>
          </w:rPr>
          <w:t>http://192</w:t>
        </w:r>
      </w:hyperlink>
      <w:r w:rsidR="00E630E7">
        <w:rPr>
          <w:rStyle w:val="af7"/>
        </w:rPr>
        <w:t>.168.2.158</w:t>
      </w:r>
      <w:r w:rsidR="00E630E7" w:rsidRPr="008510B3">
        <w:rPr>
          <w:rStyle w:val="af7"/>
        </w:rPr>
        <w:t>:9000/ParkAPI/</w:t>
      </w:r>
      <w:r w:rsidR="009C4E59" w:rsidRPr="009C4E59">
        <w:rPr>
          <w:rStyle w:val="af7"/>
        </w:rPr>
        <w:t>GetDeviceParameterByCheDaoId</w:t>
      </w:r>
    </w:p>
    <w:p w:rsidR="00E630E7" w:rsidRPr="005879B3" w:rsidRDefault="00E630E7" w:rsidP="00E630E7">
      <w:pPr>
        <w:rPr>
          <w:b/>
        </w:rPr>
      </w:pPr>
      <w:r w:rsidRPr="00E47307">
        <w:rPr>
          <w:b/>
        </w:rPr>
        <w:t>HTTP</w:t>
      </w:r>
      <w:r w:rsidRPr="00E47307">
        <w:rPr>
          <w:rFonts w:hint="eastAsia"/>
          <w:b/>
        </w:rPr>
        <w:t>请求</w:t>
      </w:r>
      <w:r w:rsidRPr="00E47307">
        <w:rPr>
          <w:b/>
        </w:rPr>
        <w:t>方式</w:t>
      </w:r>
      <w:r w:rsidRPr="00E47307">
        <w:rPr>
          <w:rFonts w:hint="eastAsia"/>
          <w:b/>
        </w:rPr>
        <w:t>：</w:t>
      </w:r>
    </w:p>
    <w:p w:rsidR="00E630E7" w:rsidRDefault="00E630E7" w:rsidP="00E630E7">
      <w:r>
        <w:t>POST</w:t>
      </w:r>
      <w:r>
        <w:rPr>
          <w:rFonts w:hint="eastAsia"/>
        </w:rPr>
        <w:t>，</w:t>
      </w:r>
      <w:r>
        <w:rPr>
          <w:rFonts w:hint="eastAsia"/>
        </w:rPr>
        <w:t>GET</w:t>
      </w:r>
    </w:p>
    <w:p w:rsidR="00E630E7" w:rsidRDefault="00E630E7" w:rsidP="00E630E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630E7" w:rsidTr="00B45EA9">
        <w:tc>
          <w:tcPr>
            <w:tcW w:w="1809" w:type="dxa"/>
            <w:shd w:val="clear" w:color="auto" w:fill="B8CCE4"/>
          </w:tcPr>
          <w:p w:rsidR="00E630E7" w:rsidRDefault="00E630E7" w:rsidP="00B45EA9">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630E7" w:rsidRDefault="00E630E7" w:rsidP="00B45EA9">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630E7" w:rsidRDefault="00E630E7" w:rsidP="00B45EA9">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630E7" w:rsidRDefault="00E630E7" w:rsidP="00B45EA9">
            <w:pPr>
              <w:spacing w:line="264" w:lineRule="auto"/>
              <w:rPr>
                <w:rFonts w:ascii="Consolas" w:hAnsi="Consolas" w:cs="Consolas"/>
              </w:rPr>
            </w:pPr>
            <w:r>
              <w:rPr>
                <w:rFonts w:ascii="Consolas" w:hAnsi="Consolas" w:cs="Consolas" w:hint="eastAsia"/>
              </w:rPr>
              <w:t>说明</w:t>
            </w:r>
          </w:p>
        </w:tc>
      </w:tr>
      <w:tr w:rsidR="00E630E7" w:rsidTr="00B45EA9">
        <w:tc>
          <w:tcPr>
            <w:tcW w:w="1809" w:type="dxa"/>
          </w:tcPr>
          <w:p w:rsidR="00E630E7" w:rsidRPr="00EC78A7" w:rsidRDefault="00E630E7" w:rsidP="00B45EA9">
            <w:pPr>
              <w:spacing w:line="264" w:lineRule="auto"/>
              <w:rPr>
                <w:b/>
                <w:kern w:val="2"/>
              </w:rPr>
            </w:pPr>
            <w:r w:rsidRPr="00EC78A7">
              <w:rPr>
                <w:b/>
                <w:kern w:val="2"/>
              </w:rPr>
              <w:t>token</w:t>
            </w:r>
          </w:p>
        </w:tc>
        <w:tc>
          <w:tcPr>
            <w:tcW w:w="1024" w:type="dxa"/>
          </w:tcPr>
          <w:p w:rsidR="00E630E7" w:rsidRPr="00E00670" w:rsidRDefault="00E630E7" w:rsidP="00B45E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630E7" w:rsidRPr="00E00670" w:rsidRDefault="00E630E7" w:rsidP="00B45E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630E7" w:rsidRPr="00E00670" w:rsidRDefault="00E630E7" w:rsidP="00B45EA9">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C4E59" w:rsidTr="00B45EA9">
        <w:tc>
          <w:tcPr>
            <w:tcW w:w="1809" w:type="dxa"/>
          </w:tcPr>
          <w:p w:rsidR="009C4E59" w:rsidRPr="00EC78A7" w:rsidRDefault="009C4E59" w:rsidP="00B45EA9">
            <w:pPr>
              <w:spacing w:line="264" w:lineRule="auto"/>
              <w:rPr>
                <w:b/>
                <w:kern w:val="2"/>
              </w:rPr>
            </w:pPr>
            <w:r w:rsidRPr="00E630E7">
              <w:rPr>
                <w:b/>
                <w:kern w:val="2"/>
              </w:rPr>
              <w:t>CheDaoID</w:t>
            </w:r>
          </w:p>
        </w:tc>
        <w:tc>
          <w:tcPr>
            <w:tcW w:w="1024" w:type="dxa"/>
          </w:tcPr>
          <w:p w:rsidR="009C4E59" w:rsidRDefault="009C4E59" w:rsidP="00B45E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C4E59" w:rsidRDefault="009C4E59" w:rsidP="00B45E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C4E59" w:rsidRDefault="009C4E59" w:rsidP="00B45EA9">
            <w:pPr>
              <w:spacing w:line="264" w:lineRule="auto"/>
              <w:rPr>
                <w:rFonts w:ascii="Consolas" w:hAnsi="Consolas" w:cs="Consolas"/>
                <w:sz w:val="18"/>
                <w:szCs w:val="18"/>
              </w:rPr>
            </w:pPr>
            <w:r>
              <w:rPr>
                <w:rFonts w:ascii="Consolas" w:hAnsi="Consolas" w:cs="Consolas" w:hint="eastAsia"/>
                <w:sz w:val="18"/>
                <w:szCs w:val="18"/>
              </w:rPr>
              <w:t>车道</w:t>
            </w:r>
            <w:r>
              <w:rPr>
                <w:rFonts w:ascii="Consolas" w:hAnsi="Consolas" w:cs="Consolas" w:hint="eastAsia"/>
                <w:sz w:val="18"/>
                <w:szCs w:val="18"/>
              </w:rPr>
              <w:t>ID</w:t>
            </w:r>
          </w:p>
        </w:tc>
      </w:tr>
      <w:tr w:rsidR="00E630E7" w:rsidTr="00B45EA9">
        <w:tc>
          <w:tcPr>
            <w:tcW w:w="1809" w:type="dxa"/>
          </w:tcPr>
          <w:p w:rsidR="00E630E7" w:rsidRPr="00330B81" w:rsidRDefault="00E630E7" w:rsidP="00B45EA9">
            <w:pPr>
              <w:spacing w:line="264" w:lineRule="auto"/>
              <w:rPr>
                <w:kern w:val="2"/>
              </w:rPr>
            </w:pPr>
            <w:r w:rsidRPr="00330B81">
              <w:rPr>
                <w:kern w:val="2"/>
              </w:rPr>
              <w:lastRenderedPageBreak/>
              <w:t>ParamNames</w:t>
            </w:r>
          </w:p>
        </w:tc>
        <w:tc>
          <w:tcPr>
            <w:tcW w:w="1024" w:type="dxa"/>
          </w:tcPr>
          <w:p w:rsidR="00E630E7" w:rsidRPr="00E00670" w:rsidRDefault="00E630E7" w:rsidP="00B45E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630E7" w:rsidRPr="00E00670" w:rsidRDefault="00E630E7" w:rsidP="00B45E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630E7" w:rsidRDefault="00E630E7" w:rsidP="00B45EA9">
            <w:pPr>
              <w:spacing w:line="264" w:lineRule="auto"/>
              <w:rPr>
                <w:rFonts w:ascii="Consolas" w:hAnsi="Consolas" w:cs="Consolas"/>
                <w:sz w:val="18"/>
                <w:szCs w:val="18"/>
              </w:rPr>
            </w:pPr>
            <w:r>
              <w:rPr>
                <w:rFonts w:ascii="Consolas" w:hAnsi="Consolas" w:cs="Consolas" w:hint="eastAsia"/>
                <w:sz w:val="18"/>
                <w:szCs w:val="18"/>
              </w:rPr>
              <w:t>需要获取的参数名组成的</w:t>
            </w:r>
            <w:r>
              <w:rPr>
                <w:rFonts w:ascii="Consolas" w:hAnsi="Consolas" w:cs="Consolas" w:hint="eastAsia"/>
                <w:sz w:val="18"/>
                <w:szCs w:val="18"/>
              </w:rPr>
              <w:t>JSON</w:t>
            </w:r>
            <w:r>
              <w:rPr>
                <w:rFonts w:ascii="Consolas" w:hAnsi="Consolas" w:cs="Consolas" w:hint="eastAsia"/>
                <w:sz w:val="18"/>
                <w:szCs w:val="18"/>
              </w:rPr>
              <w:t>格式数组。</w:t>
            </w:r>
          </w:p>
        </w:tc>
      </w:tr>
      <w:tr w:rsidR="00E630E7" w:rsidTr="00B45EA9">
        <w:tc>
          <w:tcPr>
            <w:tcW w:w="1809" w:type="dxa"/>
          </w:tcPr>
          <w:p w:rsidR="00E630E7" w:rsidRDefault="00E630E7" w:rsidP="00B45EA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630E7" w:rsidRPr="00E00670" w:rsidRDefault="00E630E7" w:rsidP="00B45E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630E7" w:rsidRPr="00E00670" w:rsidRDefault="00E630E7" w:rsidP="00B45E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630E7" w:rsidRDefault="00E630E7" w:rsidP="00B45EA9">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630E7" w:rsidRDefault="00E630E7" w:rsidP="00E630E7">
      <w:pPr>
        <w:rPr>
          <w:b/>
        </w:rPr>
      </w:pPr>
      <w:r>
        <w:rPr>
          <w:rFonts w:hint="eastAsia"/>
          <w:b/>
        </w:rPr>
        <w:t>返回</w:t>
      </w:r>
      <w:r>
        <w:rPr>
          <w:b/>
        </w:rPr>
        <w:t>数据</w:t>
      </w:r>
      <w:r w:rsidRPr="0050700F">
        <w:rPr>
          <w:rFonts w:hint="eastAsia"/>
          <w:b/>
        </w:rPr>
        <w:t>格式</w:t>
      </w:r>
      <w:r>
        <w:rPr>
          <w:rFonts w:hint="eastAsia"/>
          <w:b/>
        </w:rPr>
        <w:t>:</w:t>
      </w:r>
    </w:p>
    <w:p w:rsidR="00E630E7" w:rsidRPr="0051022D" w:rsidRDefault="00E630E7" w:rsidP="00E630E7">
      <w:r>
        <w:t>JSON</w:t>
      </w:r>
    </w:p>
    <w:p w:rsidR="00E630E7" w:rsidRDefault="00E630E7" w:rsidP="00E630E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630E7" w:rsidTr="00B45EA9">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630E7" w:rsidRDefault="00E630E7" w:rsidP="00B45EA9">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630E7" w:rsidRDefault="00E630E7" w:rsidP="00B45EA9">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630E7" w:rsidRDefault="00E630E7" w:rsidP="00B45EA9">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630E7" w:rsidRDefault="00E630E7" w:rsidP="00B45EA9">
            <w:pPr>
              <w:spacing w:line="264" w:lineRule="auto"/>
              <w:rPr>
                <w:rFonts w:ascii="Consolas" w:hAnsi="Consolas" w:cs="Consolas"/>
                <w:kern w:val="2"/>
              </w:rPr>
            </w:pPr>
            <w:r>
              <w:rPr>
                <w:rFonts w:ascii="Consolas" w:hAnsi="Consolas" w:cs="Consolas" w:hint="eastAsia"/>
                <w:kern w:val="2"/>
              </w:rPr>
              <w:t>说明</w:t>
            </w:r>
          </w:p>
        </w:tc>
      </w:tr>
      <w:tr w:rsidR="00E630E7" w:rsidTr="00B45EA9">
        <w:tc>
          <w:tcPr>
            <w:tcW w:w="1526" w:type="dxa"/>
            <w:tcBorders>
              <w:top w:val="single" w:sz="4" w:space="0" w:color="auto"/>
              <w:left w:val="single" w:sz="4" w:space="0" w:color="auto"/>
              <w:bottom w:val="single" w:sz="4" w:space="0" w:color="auto"/>
              <w:right w:val="single" w:sz="4" w:space="0" w:color="auto"/>
            </w:tcBorders>
            <w:hideMark/>
          </w:tcPr>
          <w:p w:rsidR="00E630E7" w:rsidRDefault="00E630E7" w:rsidP="00B45EA9">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630E7" w:rsidRDefault="00E630E7" w:rsidP="00B45E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630E7" w:rsidRDefault="00E630E7" w:rsidP="00B45E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630E7" w:rsidRDefault="00E630E7" w:rsidP="00B45EA9">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630E7" w:rsidTr="00B45EA9">
        <w:tc>
          <w:tcPr>
            <w:tcW w:w="1526" w:type="dxa"/>
            <w:tcBorders>
              <w:top w:val="single" w:sz="4" w:space="0" w:color="auto"/>
              <w:left w:val="single" w:sz="4" w:space="0" w:color="auto"/>
              <w:bottom w:val="single" w:sz="4" w:space="0" w:color="auto"/>
              <w:right w:val="single" w:sz="4" w:space="0" w:color="auto"/>
            </w:tcBorders>
            <w:hideMark/>
          </w:tcPr>
          <w:p w:rsidR="00E630E7" w:rsidRDefault="00E630E7" w:rsidP="00B45EA9">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630E7" w:rsidRDefault="00E630E7" w:rsidP="00B45E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630E7" w:rsidRDefault="00E630E7" w:rsidP="00B45E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630E7" w:rsidRDefault="00E630E7" w:rsidP="00B45EA9">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630E7" w:rsidTr="00B45EA9">
        <w:tc>
          <w:tcPr>
            <w:tcW w:w="1526" w:type="dxa"/>
            <w:tcBorders>
              <w:top w:val="single" w:sz="4" w:space="0" w:color="auto"/>
              <w:left w:val="single" w:sz="4" w:space="0" w:color="auto"/>
              <w:bottom w:val="single" w:sz="4" w:space="0" w:color="auto"/>
              <w:right w:val="single" w:sz="4" w:space="0" w:color="auto"/>
            </w:tcBorders>
          </w:tcPr>
          <w:p w:rsidR="00E630E7" w:rsidRPr="00314ADF" w:rsidRDefault="00E630E7" w:rsidP="00B45EA9">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E630E7" w:rsidRDefault="00E630E7" w:rsidP="00B45EA9">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E630E7" w:rsidRDefault="00E630E7" w:rsidP="00B45EA9">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630E7" w:rsidRDefault="00E630E7" w:rsidP="00B45EA9">
            <w:pPr>
              <w:spacing w:line="264" w:lineRule="auto"/>
              <w:rPr>
                <w:rFonts w:ascii="Consolas" w:hAnsi="Consolas" w:cs="Consolas"/>
                <w:kern w:val="2"/>
                <w:sz w:val="18"/>
                <w:szCs w:val="18"/>
              </w:rPr>
            </w:pPr>
            <w:r>
              <w:rPr>
                <w:rFonts w:ascii="Consolas" w:hAnsi="Consolas" w:cs="Consolas" w:hint="eastAsia"/>
                <w:kern w:val="2"/>
                <w:sz w:val="18"/>
                <w:szCs w:val="18"/>
              </w:rPr>
              <w:t>JSON</w:t>
            </w:r>
            <w:r>
              <w:rPr>
                <w:rFonts w:ascii="Consolas" w:hAnsi="Consolas" w:cs="Consolas" w:hint="eastAsia"/>
                <w:kern w:val="2"/>
                <w:sz w:val="18"/>
                <w:szCs w:val="18"/>
              </w:rPr>
              <w:t>格式的键值对对象。</w:t>
            </w:r>
          </w:p>
        </w:tc>
      </w:tr>
    </w:tbl>
    <w:p w:rsidR="00E630E7" w:rsidRDefault="00E630E7" w:rsidP="00E630E7">
      <w:pPr>
        <w:rPr>
          <w:b/>
        </w:rPr>
      </w:pPr>
    </w:p>
    <w:p w:rsidR="00E630E7" w:rsidRDefault="00E630E7" w:rsidP="00E630E7">
      <w:pPr>
        <w:rPr>
          <w:b/>
        </w:rPr>
      </w:pPr>
      <w:r>
        <w:rPr>
          <w:rFonts w:hint="eastAsia"/>
          <w:b/>
        </w:rPr>
        <w:t>请求示例：</w:t>
      </w:r>
    </w:p>
    <w:p w:rsidR="00E630E7" w:rsidRPr="008510B3" w:rsidRDefault="005446D3" w:rsidP="00E630E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4" w:history="1">
        <w:r w:rsidR="00E630E7" w:rsidRPr="00C92F9A">
          <w:rPr>
            <w:rStyle w:val="af7"/>
            <w:rFonts w:hint="eastAsia"/>
          </w:rPr>
          <w:t>http://192</w:t>
        </w:r>
      </w:hyperlink>
      <w:r w:rsidR="00E630E7" w:rsidRPr="00190633">
        <w:rPr>
          <w:rStyle w:val="af7"/>
          <w:rFonts w:hint="eastAsia"/>
        </w:rPr>
        <w:t>.168.2.1</w:t>
      </w:r>
      <w:r w:rsidR="00E630E7">
        <w:rPr>
          <w:rStyle w:val="af7"/>
          <w:rFonts w:hint="eastAsia"/>
        </w:rPr>
        <w:t>58</w:t>
      </w:r>
      <w:r w:rsidR="00E630E7" w:rsidRPr="00190633">
        <w:rPr>
          <w:rStyle w:val="af7"/>
          <w:rFonts w:hint="eastAsia"/>
        </w:rPr>
        <w:t>:9000/ParkAPI/</w:t>
      </w:r>
      <w:r w:rsidR="00E94E69" w:rsidRPr="00E94E69">
        <w:rPr>
          <w:rStyle w:val="af7"/>
        </w:rPr>
        <w:t>GetDeviceParameterByCheDaoId</w:t>
      </w:r>
      <w:r w:rsidR="00E630E7" w:rsidRPr="00190633">
        <w:rPr>
          <w:rStyle w:val="af7"/>
          <w:rFonts w:hint="eastAsia"/>
        </w:rPr>
        <w:t>?token=2d40b0ee83784d4a8d0a70b939cdd9b0</w:t>
      </w:r>
      <w:r w:rsidR="00E630E7" w:rsidRPr="00AA7E63">
        <w:rPr>
          <w:rStyle w:val="af7"/>
          <w:rFonts w:hint="eastAsia"/>
        </w:rPr>
        <w:t>&amp;</w:t>
      </w:r>
      <w:r w:rsidR="00FE6A38" w:rsidRPr="00FE6A38">
        <w:rPr>
          <w:rStyle w:val="af7"/>
        </w:rPr>
        <w:t>CheDaoID</w:t>
      </w:r>
      <w:r w:rsidR="00FE6A38" w:rsidRPr="00FE6A38">
        <w:rPr>
          <w:rStyle w:val="af7"/>
          <w:rFonts w:hint="eastAsia"/>
        </w:rPr>
        <w:t xml:space="preserve"> </w:t>
      </w:r>
      <w:r w:rsidR="00E630E7" w:rsidRPr="00AA7E63">
        <w:rPr>
          <w:rStyle w:val="af7"/>
          <w:rFonts w:hint="eastAsia"/>
        </w:rPr>
        <w:t>=1</w:t>
      </w:r>
      <w:r w:rsidR="00FE6A38">
        <w:rPr>
          <w:rStyle w:val="af7"/>
          <w:rFonts w:hint="eastAsia"/>
        </w:rPr>
        <w:t>&amp;</w:t>
      </w:r>
      <w:r w:rsidR="00E630E7" w:rsidRPr="00153EB0">
        <w:rPr>
          <w:rStyle w:val="af7"/>
        </w:rPr>
        <w:t>ParamNames=["P1","P2"]</w:t>
      </w:r>
    </w:p>
    <w:p w:rsidR="00E630E7" w:rsidRDefault="00E630E7" w:rsidP="00E630E7">
      <w:pPr>
        <w:rPr>
          <w:b/>
        </w:rPr>
      </w:pPr>
      <w:r>
        <w:rPr>
          <w:rFonts w:hint="eastAsia"/>
          <w:b/>
        </w:rPr>
        <w:t>成功回复示例</w:t>
      </w:r>
      <w:r>
        <w:rPr>
          <w:rFonts w:hint="eastAsia"/>
          <w:b/>
        </w:rPr>
        <w:t>:</w:t>
      </w:r>
    </w:p>
    <w:p w:rsidR="00E630E7" w:rsidRPr="007F1246" w:rsidRDefault="00E630E7" w:rsidP="00E630E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{"rcode":"200","msg":"OK","data":{"P1":"V1","P2":"V2"}}</w:t>
      </w:r>
      <w:r w:rsidRPr="0069679C">
        <w:rPr>
          <w:rFonts w:hint="eastAsia"/>
        </w:rPr>
        <w:t xml:space="preserve"> </w:t>
      </w:r>
    </w:p>
    <w:p w:rsidR="00E630E7" w:rsidRDefault="00E630E7" w:rsidP="00E630E7">
      <w:pPr>
        <w:rPr>
          <w:b/>
        </w:rPr>
      </w:pPr>
      <w:r>
        <w:rPr>
          <w:rFonts w:hint="eastAsia"/>
          <w:b/>
        </w:rPr>
        <w:t>失败回复示例</w:t>
      </w:r>
      <w:r>
        <w:rPr>
          <w:rFonts w:hint="eastAsia"/>
          <w:b/>
        </w:rPr>
        <w:t>:</w:t>
      </w:r>
    </w:p>
    <w:p w:rsidR="00E630E7" w:rsidRDefault="00E630E7" w:rsidP="00E630E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112D2D" w:rsidRDefault="00112D2D" w:rsidP="00112D2D">
      <w:pPr>
        <w:pStyle w:val="3"/>
      </w:pPr>
      <w:r>
        <w:rPr>
          <w:rFonts w:hint="eastAsia"/>
        </w:rPr>
        <w:t>设置参数对象接口</w:t>
      </w:r>
    </w:p>
    <w:p w:rsidR="00112D2D" w:rsidRPr="00E47307" w:rsidRDefault="00112D2D" w:rsidP="00112D2D">
      <w:pPr>
        <w:rPr>
          <w:b/>
        </w:rPr>
      </w:pPr>
      <w:r w:rsidRPr="00E47307">
        <w:rPr>
          <w:rFonts w:hint="eastAsia"/>
          <w:b/>
        </w:rPr>
        <w:t>url:</w:t>
      </w:r>
    </w:p>
    <w:p w:rsidR="00112D2D" w:rsidRPr="008510B3" w:rsidRDefault="005446D3"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5" w:history="1">
        <w:r w:rsidR="00112D2D" w:rsidRPr="00506A16">
          <w:rPr>
            <w:rStyle w:val="af7"/>
          </w:rPr>
          <w:t>http://192</w:t>
        </w:r>
      </w:hyperlink>
      <w:r w:rsidR="00112D2D">
        <w:rPr>
          <w:rStyle w:val="af7"/>
        </w:rPr>
        <w:t>.168.2.158</w:t>
      </w:r>
      <w:r w:rsidR="00112D2D" w:rsidRPr="008510B3">
        <w:rPr>
          <w:rStyle w:val="af7"/>
        </w:rPr>
        <w:t>:9000/ParkAPI/</w:t>
      </w:r>
      <w:r w:rsidR="00E630E7" w:rsidRPr="00E630E7">
        <w:rPr>
          <w:rStyle w:val="af7"/>
        </w:rPr>
        <w:t>SetDeviceParameter</w:t>
      </w:r>
    </w:p>
    <w:p w:rsidR="00112D2D" w:rsidRPr="005879B3" w:rsidRDefault="00112D2D" w:rsidP="00112D2D">
      <w:pPr>
        <w:rPr>
          <w:b/>
        </w:rPr>
      </w:pPr>
      <w:r w:rsidRPr="00E47307">
        <w:rPr>
          <w:b/>
        </w:rPr>
        <w:t>HTTP</w:t>
      </w:r>
      <w:r w:rsidRPr="00E47307">
        <w:rPr>
          <w:rFonts w:hint="eastAsia"/>
          <w:b/>
        </w:rPr>
        <w:t>请求</w:t>
      </w:r>
      <w:r w:rsidRPr="00E47307">
        <w:rPr>
          <w:b/>
        </w:rPr>
        <w:t>方式</w:t>
      </w:r>
      <w:r w:rsidRPr="00E47307">
        <w:rPr>
          <w:rFonts w:hint="eastAsia"/>
          <w:b/>
        </w:rPr>
        <w:t>：</w:t>
      </w:r>
    </w:p>
    <w:p w:rsidR="00112D2D" w:rsidRDefault="00112D2D" w:rsidP="00112D2D">
      <w:r>
        <w:t>POST</w:t>
      </w:r>
      <w:r>
        <w:rPr>
          <w:rFonts w:hint="eastAsia"/>
        </w:rPr>
        <w:t>，</w:t>
      </w:r>
      <w:r>
        <w:rPr>
          <w:rFonts w:hint="eastAsia"/>
        </w:rPr>
        <w:t>GET</w:t>
      </w:r>
    </w:p>
    <w:p w:rsidR="00112D2D" w:rsidRDefault="00112D2D" w:rsidP="00112D2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12D2D" w:rsidTr="007D47CB">
        <w:tc>
          <w:tcPr>
            <w:tcW w:w="1809"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说明</w:t>
            </w:r>
          </w:p>
        </w:tc>
      </w:tr>
      <w:tr w:rsidR="00112D2D" w:rsidTr="007D47CB">
        <w:tc>
          <w:tcPr>
            <w:tcW w:w="1809" w:type="dxa"/>
          </w:tcPr>
          <w:p w:rsidR="00112D2D" w:rsidRPr="00EC78A7" w:rsidRDefault="00112D2D" w:rsidP="007D47CB">
            <w:pPr>
              <w:spacing w:line="264" w:lineRule="auto"/>
              <w:rPr>
                <w:b/>
                <w:kern w:val="2"/>
              </w:rPr>
            </w:pPr>
            <w:r w:rsidRPr="00EC78A7">
              <w:rPr>
                <w:b/>
                <w:kern w:val="2"/>
              </w:rPr>
              <w:t>token</w:t>
            </w:r>
          </w:p>
        </w:tc>
        <w:tc>
          <w:tcPr>
            <w:tcW w:w="1024" w:type="dxa"/>
          </w:tcPr>
          <w:p w:rsidR="00112D2D" w:rsidRPr="00E00670" w:rsidRDefault="00112D2D"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12D2D" w:rsidRPr="00E00670" w:rsidRDefault="00112D2D"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12D2D" w:rsidRPr="00E00670" w:rsidRDefault="00112D2D"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630E7" w:rsidTr="007D47CB">
        <w:tc>
          <w:tcPr>
            <w:tcW w:w="1809" w:type="dxa"/>
          </w:tcPr>
          <w:p w:rsidR="00E630E7" w:rsidRPr="00EC78A7" w:rsidRDefault="00E630E7" w:rsidP="00B45EA9">
            <w:pPr>
              <w:spacing w:line="264" w:lineRule="auto"/>
              <w:rPr>
                <w:b/>
                <w:kern w:val="2"/>
              </w:rPr>
            </w:pPr>
            <w:r>
              <w:rPr>
                <w:rFonts w:hint="eastAsia"/>
                <w:b/>
                <w:kern w:val="2"/>
              </w:rPr>
              <w:t>StationId</w:t>
            </w:r>
          </w:p>
        </w:tc>
        <w:tc>
          <w:tcPr>
            <w:tcW w:w="1024" w:type="dxa"/>
          </w:tcPr>
          <w:p w:rsidR="00E630E7" w:rsidRDefault="00E630E7" w:rsidP="00B45E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630E7" w:rsidRDefault="00E630E7" w:rsidP="00B45E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630E7" w:rsidRDefault="00E630E7" w:rsidP="00B45EA9">
            <w:pPr>
              <w:spacing w:line="264" w:lineRule="auto"/>
              <w:rPr>
                <w:rFonts w:ascii="Consolas" w:hAnsi="Consolas" w:cs="Consolas"/>
                <w:sz w:val="18"/>
                <w:szCs w:val="18"/>
              </w:rPr>
            </w:pPr>
            <w:r>
              <w:rPr>
                <w:rFonts w:ascii="Consolas" w:hAnsi="Consolas" w:cs="Consolas" w:hint="eastAsia"/>
                <w:sz w:val="18"/>
                <w:szCs w:val="18"/>
              </w:rPr>
              <w:t>工作站编号</w:t>
            </w:r>
          </w:p>
        </w:tc>
      </w:tr>
      <w:tr w:rsidR="00E630E7" w:rsidTr="007D47CB">
        <w:tc>
          <w:tcPr>
            <w:tcW w:w="1809" w:type="dxa"/>
          </w:tcPr>
          <w:p w:rsidR="00E630E7" w:rsidRPr="00B043B0" w:rsidRDefault="00E630E7" w:rsidP="00B45EA9">
            <w:pPr>
              <w:spacing w:line="264" w:lineRule="auto"/>
              <w:rPr>
                <w:b/>
                <w:kern w:val="2"/>
              </w:rPr>
            </w:pPr>
            <w:r w:rsidRPr="00330B81">
              <w:rPr>
                <w:b/>
                <w:kern w:val="2"/>
              </w:rPr>
              <w:t>CtrlNumber</w:t>
            </w:r>
          </w:p>
        </w:tc>
        <w:tc>
          <w:tcPr>
            <w:tcW w:w="1024" w:type="dxa"/>
          </w:tcPr>
          <w:p w:rsidR="00E630E7" w:rsidRPr="00E00670" w:rsidRDefault="00E630E7" w:rsidP="00B45E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630E7" w:rsidRPr="00E00670" w:rsidRDefault="00E630E7" w:rsidP="00B45E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630E7" w:rsidRDefault="00E630E7" w:rsidP="00B45EA9">
            <w:pPr>
              <w:spacing w:line="264" w:lineRule="auto"/>
              <w:rPr>
                <w:rFonts w:ascii="Consolas" w:hAnsi="Consolas" w:cs="Consolas"/>
                <w:sz w:val="18"/>
                <w:szCs w:val="18"/>
              </w:rPr>
            </w:pPr>
            <w:r>
              <w:rPr>
                <w:rFonts w:ascii="Consolas" w:hAnsi="Consolas" w:cs="Consolas" w:hint="eastAsia"/>
                <w:sz w:val="18"/>
                <w:szCs w:val="18"/>
              </w:rPr>
              <w:t>设备机号</w:t>
            </w:r>
          </w:p>
        </w:tc>
      </w:tr>
      <w:tr w:rsidR="00E630E7" w:rsidTr="007D47CB">
        <w:tc>
          <w:tcPr>
            <w:tcW w:w="1809" w:type="dxa"/>
          </w:tcPr>
          <w:p w:rsidR="00E630E7" w:rsidRPr="00B043B0" w:rsidRDefault="00E630E7" w:rsidP="00B45EA9">
            <w:pPr>
              <w:spacing w:line="264" w:lineRule="auto"/>
              <w:rPr>
                <w:b/>
                <w:kern w:val="2"/>
              </w:rPr>
            </w:pPr>
            <w:r w:rsidRPr="00330B81">
              <w:rPr>
                <w:b/>
                <w:kern w:val="2"/>
              </w:rPr>
              <w:lastRenderedPageBreak/>
              <w:t>IP</w:t>
            </w:r>
          </w:p>
        </w:tc>
        <w:tc>
          <w:tcPr>
            <w:tcW w:w="1024" w:type="dxa"/>
          </w:tcPr>
          <w:p w:rsidR="00E630E7" w:rsidRPr="00E00670" w:rsidRDefault="00E630E7" w:rsidP="00B45E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630E7" w:rsidRDefault="00E630E7" w:rsidP="00B45E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630E7" w:rsidRDefault="00E630E7" w:rsidP="00B45EA9">
            <w:pPr>
              <w:spacing w:line="264" w:lineRule="auto"/>
              <w:rPr>
                <w:rFonts w:ascii="Consolas" w:hAnsi="Consolas" w:cs="Consolas"/>
                <w:sz w:val="18"/>
                <w:szCs w:val="18"/>
              </w:rPr>
            </w:pPr>
            <w:r>
              <w:rPr>
                <w:rFonts w:ascii="Consolas" w:hAnsi="Consolas" w:cs="Consolas" w:hint="eastAsia"/>
                <w:sz w:val="18"/>
                <w:szCs w:val="18"/>
              </w:rPr>
              <w:t>设备</w:t>
            </w:r>
            <w:r>
              <w:rPr>
                <w:rFonts w:ascii="Consolas" w:hAnsi="Consolas" w:cs="Consolas" w:hint="eastAsia"/>
                <w:sz w:val="18"/>
                <w:szCs w:val="18"/>
              </w:rPr>
              <w:t>IP</w:t>
            </w:r>
          </w:p>
        </w:tc>
      </w:tr>
      <w:tr w:rsidR="008C7E63" w:rsidTr="007D47CB">
        <w:tc>
          <w:tcPr>
            <w:tcW w:w="1809" w:type="dxa"/>
          </w:tcPr>
          <w:p w:rsidR="008C7E63" w:rsidRPr="00112D2D" w:rsidRDefault="008C7E63" w:rsidP="007D47CB">
            <w:pPr>
              <w:spacing w:line="264" w:lineRule="auto"/>
              <w:rPr>
                <w:b/>
                <w:kern w:val="2"/>
              </w:rPr>
            </w:pPr>
            <w:r w:rsidRPr="00112D2D">
              <w:rPr>
                <w:b/>
                <w:kern w:val="2"/>
              </w:rPr>
              <w:t>ParamValues</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7E63" w:rsidRPr="00E00670"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sidRPr="00112D2D">
              <w:rPr>
                <w:rFonts w:ascii="Consolas" w:hAnsi="Consolas" w:cs="Consolas" w:hint="eastAsia"/>
                <w:sz w:val="18"/>
                <w:szCs w:val="18"/>
              </w:rPr>
              <w:t>JSON</w:t>
            </w:r>
            <w:r w:rsidRPr="00112D2D">
              <w:rPr>
                <w:rFonts w:ascii="Consolas" w:hAnsi="Consolas" w:cs="Consolas" w:hint="eastAsia"/>
                <w:sz w:val="18"/>
                <w:szCs w:val="18"/>
              </w:rPr>
              <w:t>格式的键值对对象</w:t>
            </w:r>
            <w:r>
              <w:rPr>
                <w:rFonts w:ascii="Consolas" w:hAnsi="Consolas" w:cs="Consolas" w:hint="eastAsia"/>
                <w:sz w:val="18"/>
                <w:szCs w:val="18"/>
              </w:rPr>
              <w:t>。</w:t>
            </w:r>
          </w:p>
        </w:tc>
      </w:tr>
      <w:tr w:rsidR="008C7E63" w:rsidTr="007D47CB">
        <w:tc>
          <w:tcPr>
            <w:tcW w:w="1809" w:type="dxa"/>
          </w:tcPr>
          <w:p w:rsidR="008C7E63" w:rsidRDefault="008C7E63"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7E63" w:rsidRPr="00E00670" w:rsidRDefault="008C7E63"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w:t>
            </w:r>
            <w:r w:rsidR="00823240" w:rsidRPr="00823240">
              <w:rPr>
                <w:rFonts w:ascii="Consolas" w:hAnsi="Consolas" w:cs="Consolas"/>
                <w:sz w:val="18"/>
                <w:szCs w:val="18"/>
              </w:rPr>
              <w:t>GetCheDaoSetByID</w:t>
            </w:r>
            <w:r>
              <w:rPr>
                <w:rFonts w:ascii="Consolas" w:hAnsi="Consolas" w:cs="Consolas" w:hint="eastAsia"/>
                <w:sz w:val="18"/>
                <w:szCs w:val="18"/>
              </w:rPr>
              <w:t>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12D2D" w:rsidRDefault="00112D2D" w:rsidP="00112D2D">
      <w:pPr>
        <w:rPr>
          <w:b/>
        </w:rPr>
      </w:pPr>
      <w:r>
        <w:rPr>
          <w:rFonts w:hint="eastAsia"/>
          <w:b/>
        </w:rPr>
        <w:t>返回</w:t>
      </w:r>
      <w:r>
        <w:rPr>
          <w:b/>
        </w:rPr>
        <w:t>数据</w:t>
      </w:r>
      <w:r w:rsidRPr="0050700F">
        <w:rPr>
          <w:rFonts w:hint="eastAsia"/>
          <w:b/>
        </w:rPr>
        <w:t>格式</w:t>
      </w:r>
      <w:r>
        <w:rPr>
          <w:rFonts w:hint="eastAsia"/>
          <w:b/>
        </w:rPr>
        <w:t>:</w:t>
      </w:r>
    </w:p>
    <w:p w:rsidR="00112D2D" w:rsidRPr="0051022D" w:rsidRDefault="00112D2D" w:rsidP="00112D2D">
      <w:r>
        <w:t>JSON</w:t>
      </w:r>
    </w:p>
    <w:p w:rsidR="00112D2D" w:rsidRDefault="00112D2D" w:rsidP="00112D2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12D2D"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说明</w:t>
            </w:r>
          </w:p>
        </w:tc>
      </w:tr>
      <w:tr w:rsidR="00112D2D" w:rsidTr="007D47CB">
        <w:tc>
          <w:tcPr>
            <w:tcW w:w="152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12D2D" w:rsidTr="007D47CB">
        <w:tc>
          <w:tcPr>
            <w:tcW w:w="152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12D2D" w:rsidTr="007D47CB">
        <w:tc>
          <w:tcPr>
            <w:tcW w:w="1526" w:type="dxa"/>
            <w:tcBorders>
              <w:top w:val="single" w:sz="4" w:space="0" w:color="auto"/>
              <w:left w:val="single" w:sz="4" w:space="0" w:color="auto"/>
              <w:bottom w:val="single" w:sz="4" w:space="0" w:color="auto"/>
              <w:right w:val="single" w:sz="4" w:space="0" w:color="auto"/>
            </w:tcBorders>
          </w:tcPr>
          <w:p w:rsidR="00112D2D" w:rsidRPr="00314ADF" w:rsidRDefault="00112D2D" w:rsidP="007D47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112D2D" w:rsidRDefault="00D84033"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112D2D" w:rsidRDefault="00112D2D" w:rsidP="00112D2D">
      <w:pPr>
        <w:rPr>
          <w:b/>
        </w:rPr>
      </w:pPr>
    </w:p>
    <w:p w:rsidR="00112D2D" w:rsidRDefault="00112D2D" w:rsidP="00112D2D">
      <w:pPr>
        <w:rPr>
          <w:b/>
        </w:rPr>
      </w:pPr>
      <w:r>
        <w:rPr>
          <w:rFonts w:hint="eastAsia"/>
          <w:b/>
        </w:rPr>
        <w:t>请求示例：</w:t>
      </w:r>
    </w:p>
    <w:p w:rsidR="00112D2D" w:rsidRPr="008510B3" w:rsidRDefault="005446D3"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6" w:history="1">
        <w:r w:rsidR="00112D2D" w:rsidRPr="00C92F9A">
          <w:rPr>
            <w:rStyle w:val="af7"/>
            <w:rFonts w:hint="eastAsia"/>
          </w:rPr>
          <w:t>http://192</w:t>
        </w:r>
      </w:hyperlink>
      <w:r w:rsidR="00112D2D" w:rsidRPr="00190633">
        <w:rPr>
          <w:rStyle w:val="af7"/>
          <w:rFonts w:hint="eastAsia"/>
        </w:rPr>
        <w:t>.168.2.1</w:t>
      </w:r>
      <w:r w:rsidR="00112D2D">
        <w:rPr>
          <w:rStyle w:val="af7"/>
          <w:rFonts w:hint="eastAsia"/>
        </w:rPr>
        <w:t>58</w:t>
      </w:r>
      <w:r w:rsidR="00112D2D" w:rsidRPr="00190633">
        <w:rPr>
          <w:rStyle w:val="af7"/>
          <w:rFonts w:hint="eastAsia"/>
        </w:rPr>
        <w:t>:9000/ParkAPI/</w:t>
      </w:r>
      <w:r w:rsidR="00112D2D">
        <w:rPr>
          <w:rStyle w:val="af7"/>
          <w:rFonts w:hint="eastAsia"/>
        </w:rPr>
        <w:t>S</w:t>
      </w:r>
      <w:r w:rsidR="00112D2D" w:rsidRPr="00153EB0">
        <w:rPr>
          <w:rStyle w:val="af7"/>
        </w:rPr>
        <w:t>etDeviceParameter</w:t>
      </w:r>
      <w:r w:rsidR="00112D2D" w:rsidRPr="00190633">
        <w:rPr>
          <w:rStyle w:val="af7"/>
          <w:rFonts w:hint="eastAsia"/>
        </w:rPr>
        <w:t>?token=2d40b0ee83784d4a8d0a70b939cdd9b0</w:t>
      </w:r>
      <w:r w:rsidR="00AA7E63" w:rsidRPr="00AA7E63">
        <w:rPr>
          <w:rStyle w:val="af7"/>
        </w:rPr>
        <w:t>&amp;StationId=1</w:t>
      </w:r>
      <w:r w:rsidR="00112D2D" w:rsidRPr="00153EB0">
        <w:rPr>
          <w:rStyle w:val="af7"/>
        </w:rPr>
        <w:t>&amp;CtrlNumber=1&amp;IP=192.168.2.166&amp;ParamNames=</w:t>
      </w:r>
      <w:r w:rsidR="00112D2D" w:rsidRPr="00112D2D">
        <w:rPr>
          <w:rStyle w:val="af7"/>
        </w:rPr>
        <w:t>{"P1":"V1","P2":"V2"}</w:t>
      </w:r>
    </w:p>
    <w:p w:rsidR="00112D2D" w:rsidRDefault="00112D2D" w:rsidP="00112D2D">
      <w:pPr>
        <w:rPr>
          <w:b/>
        </w:rPr>
      </w:pPr>
      <w:r>
        <w:rPr>
          <w:rFonts w:hint="eastAsia"/>
          <w:b/>
        </w:rPr>
        <w:t>成功回复示例</w:t>
      </w:r>
      <w:r>
        <w:rPr>
          <w:rFonts w:hint="eastAsia"/>
          <w:b/>
        </w:rPr>
        <w:t>:</w:t>
      </w:r>
    </w:p>
    <w:p w:rsidR="00112D2D" w:rsidRPr="007F1246" w:rsidRDefault="00112D2D"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w:t>
      </w:r>
      <w:r>
        <w:rPr>
          <w:rFonts w:hint="eastAsia"/>
        </w:rPr>
        <w:t>2</w:t>
      </w:r>
      <w:r w:rsidRPr="00153EB0">
        <w:t>}</w:t>
      </w:r>
      <w:r w:rsidRPr="0069679C">
        <w:rPr>
          <w:rFonts w:hint="eastAsia"/>
        </w:rPr>
        <w:t xml:space="preserve"> </w:t>
      </w:r>
    </w:p>
    <w:p w:rsidR="00112D2D" w:rsidRDefault="00112D2D" w:rsidP="00112D2D">
      <w:pPr>
        <w:rPr>
          <w:b/>
        </w:rPr>
      </w:pPr>
      <w:r>
        <w:rPr>
          <w:rFonts w:hint="eastAsia"/>
          <w:b/>
        </w:rPr>
        <w:t>失败回复示例</w:t>
      </w:r>
      <w:r>
        <w:rPr>
          <w:rFonts w:hint="eastAsia"/>
          <w:b/>
        </w:rPr>
        <w:t>:</w:t>
      </w:r>
    </w:p>
    <w:p w:rsidR="00112D2D" w:rsidRPr="007F1246" w:rsidRDefault="00112D2D"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FE6A38" w:rsidRDefault="00FE6A38" w:rsidP="00FE6A38">
      <w:pPr>
        <w:pStyle w:val="3"/>
      </w:pPr>
      <w:r>
        <w:rPr>
          <w:rFonts w:hint="eastAsia"/>
        </w:rPr>
        <w:t>根据车道</w:t>
      </w:r>
      <w:r>
        <w:rPr>
          <w:rFonts w:hint="eastAsia"/>
        </w:rPr>
        <w:t>ID</w:t>
      </w:r>
      <w:r>
        <w:rPr>
          <w:rFonts w:hint="eastAsia"/>
        </w:rPr>
        <w:t>设置参数对象接口</w:t>
      </w:r>
    </w:p>
    <w:p w:rsidR="00FE6A38" w:rsidRPr="00E47307" w:rsidRDefault="00FE6A38" w:rsidP="00FE6A38">
      <w:pPr>
        <w:rPr>
          <w:b/>
        </w:rPr>
      </w:pPr>
      <w:r w:rsidRPr="00E47307">
        <w:rPr>
          <w:rFonts w:hint="eastAsia"/>
          <w:b/>
        </w:rPr>
        <w:t>url:</w:t>
      </w:r>
    </w:p>
    <w:p w:rsidR="00FE6A38" w:rsidRPr="008510B3" w:rsidRDefault="005446D3" w:rsidP="00FE6A3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7" w:history="1">
        <w:r w:rsidR="00FE6A38" w:rsidRPr="00506A16">
          <w:rPr>
            <w:rStyle w:val="af7"/>
          </w:rPr>
          <w:t>http://192</w:t>
        </w:r>
      </w:hyperlink>
      <w:r w:rsidR="00FE6A38">
        <w:rPr>
          <w:rStyle w:val="af7"/>
        </w:rPr>
        <w:t>.168.2.158</w:t>
      </w:r>
      <w:r w:rsidR="00FE6A38" w:rsidRPr="008510B3">
        <w:rPr>
          <w:rStyle w:val="af7"/>
        </w:rPr>
        <w:t>:9000/ParkAPI/</w:t>
      </w:r>
      <w:r w:rsidR="00FE6A38" w:rsidRPr="00E630E7">
        <w:rPr>
          <w:rStyle w:val="af7"/>
        </w:rPr>
        <w:t>SetDeviceParameterByCheDaoId</w:t>
      </w:r>
    </w:p>
    <w:p w:rsidR="00FE6A38" w:rsidRPr="005879B3" w:rsidRDefault="00FE6A38" w:rsidP="00FE6A38">
      <w:pPr>
        <w:rPr>
          <w:b/>
        </w:rPr>
      </w:pPr>
      <w:r w:rsidRPr="00E47307">
        <w:rPr>
          <w:b/>
        </w:rPr>
        <w:t>HTTP</w:t>
      </w:r>
      <w:r w:rsidRPr="00E47307">
        <w:rPr>
          <w:rFonts w:hint="eastAsia"/>
          <w:b/>
        </w:rPr>
        <w:t>请求</w:t>
      </w:r>
      <w:r w:rsidRPr="00E47307">
        <w:rPr>
          <w:b/>
        </w:rPr>
        <w:t>方式</w:t>
      </w:r>
      <w:r w:rsidRPr="00E47307">
        <w:rPr>
          <w:rFonts w:hint="eastAsia"/>
          <w:b/>
        </w:rPr>
        <w:t>：</w:t>
      </w:r>
    </w:p>
    <w:p w:rsidR="00FE6A38" w:rsidRDefault="00FE6A38" w:rsidP="00FE6A38">
      <w:r>
        <w:t>POST</w:t>
      </w:r>
      <w:r>
        <w:rPr>
          <w:rFonts w:hint="eastAsia"/>
        </w:rPr>
        <w:t>，</w:t>
      </w:r>
      <w:r>
        <w:rPr>
          <w:rFonts w:hint="eastAsia"/>
        </w:rPr>
        <w:t>GET</w:t>
      </w:r>
    </w:p>
    <w:p w:rsidR="00FE6A38" w:rsidRDefault="00FE6A38" w:rsidP="00FE6A3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E6A38" w:rsidTr="00B45EA9">
        <w:tc>
          <w:tcPr>
            <w:tcW w:w="1809" w:type="dxa"/>
            <w:shd w:val="clear" w:color="auto" w:fill="B8CCE4"/>
          </w:tcPr>
          <w:p w:rsidR="00FE6A38" w:rsidRDefault="00FE6A38" w:rsidP="00B45EA9">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E6A38" w:rsidRDefault="00FE6A38" w:rsidP="00B45EA9">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E6A38" w:rsidRDefault="00FE6A38" w:rsidP="00B45EA9">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E6A38" w:rsidRDefault="00FE6A38" w:rsidP="00B45EA9">
            <w:pPr>
              <w:spacing w:line="264" w:lineRule="auto"/>
              <w:rPr>
                <w:rFonts w:ascii="Consolas" w:hAnsi="Consolas" w:cs="Consolas"/>
              </w:rPr>
            </w:pPr>
            <w:r>
              <w:rPr>
                <w:rFonts w:ascii="Consolas" w:hAnsi="Consolas" w:cs="Consolas" w:hint="eastAsia"/>
              </w:rPr>
              <w:t>说明</w:t>
            </w:r>
          </w:p>
        </w:tc>
      </w:tr>
      <w:tr w:rsidR="00FE6A38" w:rsidTr="00B45EA9">
        <w:tc>
          <w:tcPr>
            <w:tcW w:w="1809" w:type="dxa"/>
          </w:tcPr>
          <w:p w:rsidR="00FE6A38" w:rsidRPr="00EC78A7" w:rsidRDefault="00FE6A38" w:rsidP="00B45EA9">
            <w:pPr>
              <w:spacing w:line="264" w:lineRule="auto"/>
              <w:rPr>
                <w:b/>
                <w:kern w:val="2"/>
              </w:rPr>
            </w:pPr>
            <w:r w:rsidRPr="00EC78A7">
              <w:rPr>
                <w:b/>
                <w:kern w:val="2"/>
              </w:rPr>
              <w:t>token</w:t>
            </w:r>
          </w:p>
        </w:tc>
        <w:tc>
          <w:tcPr>
            <w:tcW w:w="1024" w:type="dxa"/>
          </w:tcPr>
          <w:p w:rsidR="00FE6A38" w:rsidRPr="00E00670" w:rsidRDefault="00FE6A38" w:rsidP="00B45E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6A38" w:rsidRPr="00E00670" w:rsidRDefault="00FE6A38" w:rsidP="00B45E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E6A38" w:rsidRPr="00E00670" w:rsidRDefault="00FE6A38" w:rsidP="00B45EA9">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E6A38" w:rsidTr="00B45EA9">
        <w:tc>
          <w:tcPr>
            <w:tcW w:w="1809" w:type="dxa"/>
          </w:tcPr>
          <w:p w:rsidR="00FE6A38" w:rsidRPr="00EC78A7" w:rsidRDefault="00FE6A38" w:rsidP="00B45EA9">
            <w:pPr>
              <w:spacing w:line="264" w:lineRule="auto"/>
              <w:rPr>
                <w:b/>
                <w:kern w:val="2"/>
              </w:rPr>
            </w:pPr>
            <w:r w:rsidRPr="00E630E7">
              <w:rPr>
                <w:b/>
                <w:kern w:val="2"/>
              </w:rPr>
              <w:lastRenderedPageBreak/>
              <w:t>CheDaoID</w:t>
            </w:r>
          </w:p>
        </w:tc>
        <w:tc>
          <w:tcPr>
            <w:tcW w:w="1024" w:type="dxa"/>
          </w:tcPr>
          <w:p w:rsidR="00FE6A38" w:rsidRDefault="00FE6A38" w:rsidP="00B45E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6A38" w:rsidRDefault="00FE6A38" w:rsidP="00B45E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6A38" w:rsidRDefault="00FE6A38" w:rsidP="00B45EA9">
            <w:pPr>
              <w:spacing w:line="264" w:lineRule="auto"/>
              <w:rPr>
                <w:rFonts w:ascii="Consolas" w:hAnsi="Consolas" w:cs="Consolas"/>
                <w:sz w:val="18"/>
                <w:szCs w:val="18"/>
              </w:rPr>
            </w:pPr>
            <w:r>
              <w:rPr>
                <w:rFonts w:ascii="Consolas" w:hAnsi="Consolas" w:cs="Consolas" w:hint="eastAsia"/>
                <w:sz w:val="18"/>
                <w:szCs w:val="18"/>
              </w:rPr>
              <w:t>车道</w:t>
            </w:r>
            <w:r>
              <w:rPr>
                <w:rFonts w:ascii="Consolas" w:hAnsi="Consolas" w:cs="Consolas" w:hint="eastAsia"/>
                <w:sz w:val="18"/>
                <w:szCs w:val="18"/>
              </w:rPr>
              <w:t>ID</w:t>
            </w:r>
          </w:p>
        </w:tc>
      </w:tr>
      <w:tr w:rsidR="00FE6A38" w:rsidTr="00B45EA9">
        <w:tc>
          <w:tcPr>
            <w:tcW w:w="1809" w:type="dxa"/>
          </w:tcPr>
          <w:p w:rsidR="00FE6A38" w:rsidRPr="00112D2D" w:rsidRDefault="00FE6A38" w:rsidP="00B45EA9">
            <w:pPr>
              <w:spacing w:line="264" w:lineRule="auto"/>
              <w:rPr>
                <w:b/>
                <w:kern w:val="2"/>
              </w:rPr>
            </w:pPr>
            <w:r w:rsidRPr="00112D2D">
              <w:rPr>
                <w:b/>
                <w:kern w:val="2"/>
              </w:rPr>
              <w:t>ParamValues</w:t>
            </w:r>
          </w:p>
        </w:tc>
        <w:tc>
          <w:tcPr>
            <w:tcW w:w="1024" w:type="dxa"/>
          </w:tcPr>
          <w:p w:rsidR="00FE6A38" w:rsidRPr="00E00670" w:rsidRDefault="00FE6A38" w:rsidP="00B45E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A38" w:rsidRPr="00E00670" w:rsidRDefault="00FE6A38" w:rsidP="00B45EA9">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6A38" w:rsidRDefault="00FE6A38" w:rsidP="00B45EA9">
            <w:pPr>
              <w:spacing w:line="264" w:lineRule="auto"/>
              <w:rPr>
                <w:rFonts w:ascii="Consolas" w:hAnsi="Consolas" w:cs="Consolas"/>
                <w:sz w:val="18"/>
                <w:szCs w:val="18"/>
              </w:rPr>
            </w:pPr>
            <w:r w:rsidRPr="00112D2D">
              <w:rPr>
                <w:rFonts w:ascii="Consolas" w:hAnsi="Consolas" w:cs="Consolas" w:hint="eastAsia"/>
                <w:sz w:val="18"/>
                <w:szCs w:val="18"/>
              </w:rPr>
              <w:t>JSON</w:t>
            </w:r>
            <w:r w:rsidRPr="00112D2D">
              <w:rPr>
                <w:rFonts w:ascii="Consolas" w:hAnsi="Consolas" w:cs="Consolas" w:hint="eastAsia"/>
                <w:sz w:val="18"/>
                <w:szCs w:val="18"/>
              </w:rPr>
              <w:t>格式的键值对对象</w:t>
            </w:r>
            <w:r>
              <w:rPr>
                <w:rFonts w:ascii="Consolas" w:hAnsi="Consolas" w:cs="Consolas" w:hint="eastAsia"/>
                <w:sz w:val="18"/>
                <w:szCs w:val="18"/>
              </w:rPr>
              <w:t>。</w:t>
            </w:r>
          </w:p>
        </w:tc>
      </w:tr>
      <w:tr w:rsidR="00FE6A38" w:rsidTr="00B45EA9">
        <w:tc>
          <w:tcPr>
            <w:tcW w:w="1809" w:type="dxa"/>
          </w:tcPr>
          <w:p w:rsidR="00FE6A38" w:rsidRDefault="00FE6A38" w:rsidP="00B45EA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E6A38" w:rsidRPr="00E00670" w:rsidRDefault="00FE6A38" w:rsidP="00B45E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A38" w:rsidRPr="00E00670" w:rsidRDefault="00FE6A38" w:rsidP="00B45E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E6A38" w:rsidRDefault="00FE6A38" w:rsidP="00B45EA9">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w:t>
            </w:r>
            <w:r w:rsidRPr="00823240">
              <w:rPr>
                <w:rFonts w:ascii="Consolas" w:hAnsi="Consolas" w:cs="Consolas"/>
                <w:sz w:val="18"/>
                <w:szCs w:val="18"/>
              </w:rPr>
              <w:t>GetCheDaoSetByID</w:t>
            </w:r>
            <w:r>
              <w:rPr>
                <w:rFonts w:ascii="Consolas" w:hAnsi="Consolas" w:cs="Consolas" w:hint="eastAsia"/>
                <w:sz w:val="18"/>
                <w:szCs w:val="18"/>
              </w:rPr>
              <w:t>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E6A38" w:rsidRDefault="00FE6A38" w:rsidP="00FE6A38">
      <w:pPr>
        <w:rPr>
          <w:b/>
        </w:rPr>
      </w:pPr>
      <w:r>
        <w:rPr>
          <w:rFonts w:hint="eastAsia"/>
          <w:b/>
        </w:rPr>
        <w:t>返回</w:t>
      </w:r>
      <w:r>
        <w:rPr>
          <w:b/>
        </w:rPr>
        <w:t>数据</w:t>
      </w:r>
      <w:r w:rsidRPr="0050700F">
        <w:rPr>
          <w:rFonts w:hint="eastAsia"/>
          <w:b/>
        </w:rPr>
        <w:t>格式</w:t>
      </w:r>
      <w:r>
        <w:rPr>
          <w:rFonts w:hint="eastAsia"/>
          <w:b/>
        </w:rPr>
        <w:t>:</w:t>
      </w:r>
    </w:p>
    <w:p w:rsidR="00FE6A38" w:rsidRPr="0051022D" w:rsidRDefault="00FE6A38" w:rsidP="00FE6A38">
      <w:r>
        <w:t>JSON</w:t>
      </w:r>
    </w:p>
    <w:p w:rsidR="00FE6A38" w:rsidRDefault="00FE6A38" w:rsidP="00FE6A3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E6A38" w:rsidTr="00B45EA9">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E6A38" w:rsidRDefault="00FE6A38" w:rsidP="00B45EA9">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E6A38" w:rsidRDefault="00FE6A38" w:rsidP="00B45EA9">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E6A38" w:rsidRDefault="00FE6A38" w:rsidP="00B45EA9">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E6A38" w:rsidRDefault="00FE6A38" w:rsidP="00B45EA9">
            <w:pPr>
              <w:spacing w:line="264" w:lineRule="auto"/>
              <w:rPr>
                <w:rFonts w:ascii="Consolas" w:hAnsi="Consolas" w:cs="Consolas"/>
                <w:kern w:val="2"/>
              </w:rPr>
            </w:pPr>
            <w:r>
              <w:rPr>
                <w:rFonts w:ascii="Consolas" w:hAnsi="Consolas" w:cs="Consolas" w:hint="eastAsia"/>
                <w:kern w:val="2"/>
              </w:rPr>
              <w:t>说明</w:t>
            </w:r>
          </w:p>
        </w:tc>
      </w:tr>
      <w:tr w:rsidR="00FE6A38" w:rsidTr="00B45EA9">
        <w:tc>
          <w:tcPr>
            <w:tcW w:w="1526" w:type="dxa"/>
            <w:tcBorders>
              <w:top w:val="single" w:sz="4" w:space="0" w:color="auto"/>
              <w:left w:val="single" w:sz="4" w:space="0" w:color="auto"/>
              <w:bottom w:val="single" w:sz="4" w:space="0" w:color="auto"/>
              <w:right w:val="single" w:sz="4" w:space="0" w:color="auto"/>
            </w:tcBorders>
            <w:hideMark/>
          </w:tcPr>
          <w:p w:rsidR="00FE6A38" w:rsidRDefault="00FE6A38" w:rsidP="00B45EA9">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E6A38" w:rsidRDefault="00FE6A38" w:rsidP="00B45E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E6A38" w:rsidRDefault="00FE6A38" w:rsidP="00B45E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E6A38" w:rsidRDefault="00FE6A38" w:rsidP="00B45EA9">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E6A38" w:rsidTr="00B45EA9">
        <w:tc>
          <w:tcPr>
            <w:tcW w:w="1526" w:type="dxa"/>
            <w:tcBorders>
              <w:top w:val="single" w:sz="4" w:space="0" w:color="auto"/>
              <w:left w:val="single" w:sz="4" w:space="0" w:color="auto"/>
              <w:bottom w:val="single" w:sz="4" w:space="0" w:color="auto"/>
              <w:right w:val="single" w:sz="4" w:space="0" w:color="auto"/>
            </w:tcBorders>
            <w:hideMark/>
          </w:tcPr>
          <w:p w:rsidR="00FE6A38" w:rsidRDefault="00FE6A38" w:rsidP="00B45EA9">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E6A38" w:rsidRDefault="00FE6A38" w:rsidP="00B45E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E6A38" w:rsidRDefault="00FE6A38" w:rsidP="00B45E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E6A38" w:rsidRDefault="00FE6A38" w:rsidP="00B45EA9">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E6A38" w:rsidTr="00B45EA9">
        <w:tc>
          <w:tcPr>
            <w:tcW w:w="1526" w:type="dxa"/>
            <w:tcBorders>
              <w:top w:val="single" w:sz="4" w:space="0" w:color="auto"/>
              <w:left w:val="single" w:sz="4" w:space="0" w:color="auto"/>
              <w:bottom w:val="single" w:sz="4" w:space="0" w:color="auto"/>
              <w:right w:val="single" w:sz="4" w:space="0" w:color="auto"/>
            </w:tcBorders>
          </w:tcPr>
          <w:p w:rsidR="00FE6A38" w:rsidRPr="00314ADF" w:rsidRDefault="00FE6A38" w:rsidP="00B45EA9">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FE6A38" w:rsidRDefault="00FE6A38" w:rsidP="00B45EA9">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tcPr>
          <w:p w:rsidR="00FE6A38" w:rsidRDefault="00FE6A38" w:rsidP="00B45EA9">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E6A38" w:rsidRDefault="00FE6A38" w:rsidP="00B45EA9">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FE6A38" w:rsidRDefault="00FE6A38" w:rsidP="00FE6A38">
      <w:pPr>
        <w:rPr>
          <w:b/>
        </w:rPr>
      </w:pPr>
    </w:p>
    <w:p w:rsidR="00FE6A38" w:rsidRDefault="00FE6A38" w:rsidP="00FE6A38">
      <w:pPr>
        <w:rPr>
          <w:b/>
        </w:rPr>
      </w:pPr>
      <w:r>
        <w:rPr>
          <w:rFonts w:hint="eastAsia"/>
          <w:b/>
        </w:rPr>
        <w:t>请求示例：</w:t>
      </w:r>
    </w:p>
    <w:p w:rsidR="00FE6A38" w:rsidRPr="008510B3" w:rsidRDefault="005446D3" w:rsidP="00FE6A3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8" w:history="1">
        <w:r w:rsidR="00FE6A38" w:rsidRPr="00C92F9A">
          <w:rPr>
            <w:rStyle w:val="af7"/>
            <w:rFonts w:hint="eastAsia"/>
          </w:rPr>
          <w:t>http://192</w:t>
        </w:r>
      </w:hyperlink>
      <w:r w:rsidR="00FE6A38" w:rsidRPr="00190633">
        <w:rPr>
          <w:rStyle w:val="af7"/>
          <w:rFonts w:hint="eastAsia"/>
        </w:rPr>
        <w:t>.168.2.1</w:t>
      </w:r>
      <w:r w:rsidR="00FE6A38">
        <w:rPr>
          <w:rStyle w:val="af7"/>
          <w:rFonts w:hint="eastAsia"/>
        </w:rPr>
        <w:t>58</w:t>
      </w:r>
      <w:r w:rsidR="00FE6A38" w:rsidRPr="00190633">
        <w:rPr>
          <w:rStyle w:val="af7"/>
          <w:rFonts w:hint="eastAsia"/>
        </w:rPr>
        <w:t>:9000/ParkAPI/</w:t>
      </w:r>
      <w:r w:rsidR="00E94E69" w:rsidRPr="00E94E69">
        <w:rPr>
          <w:rStyle w:val="af7"/>
        </w:rPr>
        <w:t>SetDeviceParameterByCheDaoId</w:t>
      </w:r>
      <w:r w:rsidR="00FE6A38" w:rsidRPr="00190633">
        <w:rPr>
          <w:rStyle w:val="af7"/>
          <w:rFonts w:hint="eastAsia"/>
        </w:rPr>
        <w:t>?token=2d40b0ee83784d4a8d0a70b939cdd9b0</w:t>
      </w:r>
      <w:r w:rsidR="00FE6A38" w:rsidRPr="00AA7E63">
        <w:rPr>
          <w:rStyle w:val="af7"/>
        </w:rPr>
        <w:t>&amp;</w:t>
      </w:r>
      <w:r w:rsidR="00FE6A38">
        <w:rPr>
          <w:rStyle w:val="af7"/>
        </w:rPr>
        <w:t>CheDaoID</w:t>
      </w:r>
      <w:r w:rsidR="00FE6A38" w:rsidRPr="00AA7E63">
        <w:rPr>
          <w:rStyle w:val="af7"/>
        </w:rPr>
        <w:t>=1</w:t>
      </w:r>
      <w:r w:rsidR="00FE6A38" w:rsidRPr="00153EB0">
        <w:rPr>
          <w:rStyle w:val="af7"/>
        </w:rPr>
        <w:t>&amp; ParamNames=</w:t>
      </w:r>
      <w:r w:rsidR="00FE6A38" w:rsidRPr="00112D2D">
        <w:rPr>
          <w:rStyle w:val="af7"/>
        </w:rPr>
        <w:t>{"P1":"V1","P2":"V2"}</w:t>
      </w:r>
    </w:p>
    <w:p w:rsidR="00FE6A38" w:rsidRDefault="00FE6A38" w:rsidP="00FE6A38">
      <w:pPr>
        <w:rPr>
          <w:b/>
        </w:rPr>
      </w:pPr>
      <w:r>
        <w:rPr>
          <w:rFonts w:hint="eastAsia"/>
          <w:b/>
        </w:rPr>
        <w:t>成功回复示例</w:t>
      </w:r>
      <w:r>
        <w:rPr>
          <w:rFonts w:hint="eastAsia"/>
          <w:b/>
        </w:rPr>
        <w:t>:</w:t>
      </w:r>
    </w:p>
    <w:p w:rsidR="00FE6A38" w:rsidRPr="007F1246" w:rsidRDefault="00FE6A38" w:rsidP="00FE6A3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w:t>
      </w:r>
      <w:r>
        <w:rPr>
          <w:rFonts w:hint="eastAsia"/>
        </w:rPr>
        <w:t>2</w:t>
      </w:r>
      <w:r w:rsidRPr="00153EB0">
        <w:t>}</w:t>
      </w:r>
      <w:r w:rsidRPr="0069679C">
        <w:rPr>
          <w:rFonts w:hint="eastAsia"/>
        </w:rPr>
        <w:t xml:space="preserve"> </w:t>
      </w:r>
    </w:p>
    <w:p w:rsidR="00FE6A38" w:rsidRDefault="00FE6A38" w:rsidP="00FE6A38">
      <w:pPr>
        <w:rPr>
          <w:b/>
        </w:rPr>
      </w:pPr>
      <w:r>
        <w:rPr>
          <w:rFonts w:hint="eastAsia"/>
          <w:b/>
        </w:rPr>
        <w:t>失败回复示例</w:t>
      </w:r>
      <w:r>
        <w:rPr>
          <w:rFonts w:hint="eastAsia"/>
          <w:b/>
        </w:rPr>
        <w:t>:</w:t>
      </w:r>
    </w:p>
    <w:p w:rsidR="00FE6A38" w:rsidRDefault="00FE6A38" w:rsidP="00FE6A3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28077D" w:rsidRDefault="0028077D" w:rsidP="0028077D">
      <w:pPr>
        <w:pStyle w:val="3"/>
      </w:pPr>
      <w:r>
        <w:rPr>
          <w:rFonts w:hint="eastAsia"/>
        </w:rPr>
        <w:t>复制参数接口</w:t>
      </w:r>
    </w:p>
    <w:p w:rsidR="0028077D" w:rsidRPr="00E47307" w:rsidRDefault="0028077D" w:rsidP="0028077D">
      <w:pPr>
        <w:rPr>
          <w:b/>
        </w:rPr>
      </w:pPr>
      <w:r w:rsidRPr="00E47307">
        <w:rPr>
          <w:rFonts w:hint="eastAsia"/>
          <w:b/>
        </w:rPr>
        <w:t>url:</w:t>
      </w:r>
    </w:p>
    <w:p w:rsidR="0028077D" w:rsidRPr="008510B3" w:rsidRDefault="005446D3" w:rsidP="0028077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9" w:history="1">
        <w:r w:rsidR="0028077D" w:rsidRPr="00506A16">
          <w:rPr>
            <w:rStyle w:val="af7"/>
          </w:rPr>
          <w:t>http://192</w:t>
        </w:r>
      </w:hyperlink>
      <w:r w:rsidR="0028077D">
        <w:rPr>
          <w:rStyle w:val="af7"/>
        </w:rPr>
        <w:t>.168.2.158</w:t>
      </w:r>
      <w:r w:rsidR="0028077D" w:rsidRPr="008510B3">
        <w:rPr>
          <w:rStyle w:val="af7"/>
        </w:rPr>
        <w:t>:9000/ParkAPI/</w:t>
      </w:r>
      <w:r w:rsidR="0028077D" w:rsidRPr="0028077D">
        <w:rPr>
          <w:rStyle w:val="af7"/>
        </w:rPr>
        <w:t>CopyDeviceParametersFrom</w:t>
      </w:r>
    </w:p>
    <w:p w:rsidR="0028077D" w:rsidRPr="005879B3" w:rsidRDefault="0028077D" w:rsidP="0028077D">
      <w:pPr>
        <w:rPr>
          <w:b/>
        </w:rPr>
      </w:pPr>
      <w:r w:rsidRPr="00E47307">
        <w:rPr>
          <w:b/>
        </w:rPr>
        <w:t>HTTP</w:t>
      </w:r>
      <w:r w:rsidRPr="00E47307">
        <w:rPr>
          <w:rFonts w:hint="eastAsia"/>
          <w:b/>
        </w:rPr>
        <w:t>请求</w:t>
      </w:r>
      <w:r w:rsidRPr="00E47307">
        <w:rPr>
          <w:b/>
        </w:rPr>
        <w:t>方式</w:t>
      </w:r>
      <w:r w:rsidRPr="00E47307">
        <w:rPr>
          <w:rFonts w:hint="eastAsia"/>
          <w:b/>
        </w:rPr>
        <w:t>：</w:t>
      </w:r>
    </w:p>
    <w:p w:rsidR="0028077D" w:rsidRDefault="0028077D" w:rsidP="0028077D">
      <w:r>
        <w:t>POST</w:t>
      </w:r>
      <w:r>
        <w:rPr>
          <w:rFonts w:hint="eastAsia"/>
        </w:rPr>
        <w:t>，</w:t>
      </w:r>
      <w:r>
        <w:rPr>
          <w:rFonts w:hint="eastAsia"/>
        </w:rPr>
        <w:t>GET</w:t>
      </w:r>
    </w:p>
    <w:p w:rsidR="0028077D" w:rsidRDefault="0028077D" w:rsidP="0028077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8077D" w:rsidTr="0028077D">
        <w:tc>
          <w:tcPr>
            <w:tcW w:w="1809" w:type="dxa"/>
            <w:shd w:val="clear" w:color="auto" w:fill="B8CCE4"/>
          </w:tcPr>
          <w:p w:rsidR="0028077D" w:rsidRDefault="0028077D" w:rsidP="0028077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8077D" w:rsidRDefault="0028077D" w:rsidP="0028077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8077D" w:rsidRDefault="0028077D" w:rsidP="0028077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8077D" w:rsidRDefault="0028077D" w:rsidP="0028077D">
            <w:pPr>
              <w:spacing w:line="264" w:lineRule="auto"/>
              <w:rPr>
                <w:rFonts w:ascii="Consolas" w:hAnsi="Consolas" w:cs="Consolas"/>
              </w:rPr>
            </w:pPr>
            <w:r>
              <w:rPr>
                <w:rFonts w:ascii="Consolas" w:hAnsi="Consolas" w:cs="Consolas" w:hint="eastAsia"/>
              </w:rPr>
              <w:t>说明</w:t>
            </w:r>
          </w:p>
        </w:tc>
      </w:tr>
      <w:tr w:rsidR="0028077D" w:rsidTr="0028077D">
        <w:tc>
          <w:tcPr>
            <w:tcW w:w="1809" w:type="dxa"/>
          </w:tcPr>
          <w:p w:rsidR="0028077D" w:rsidRPr="00EC78A7" w:rsidRDefault="0028077D" w:rsidP="0028077D">
            <w:pPr>
              <w:spacing w:line="264" w:lineRule="auto"/>
              <w:rPr>
                <w:b/>
                <w:kern w:val="2"/>
              </w:rPr>
            </w:pPr>
            <w:r w:rsidRPr="00EC78A7">
              <w:rPr>
                <w:b/>
                <w:kern w:val="2"/>
              </w:rPr>
              <w:t>token</w:t>
            </w:r>
          </w:p>
        </w:tc>
        <w:tc>
          <w:tcPr>
            <w:tcW w:w="1024" w:type="dxa"/>
          </w:tcPr>
          <w:p w:rsidR="0028077D" w:rsidRPr="00E00670" w:rsidRDefault="0028077D" w:rsidP="0028077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8077D" w:rsidRPr="00E00670" w:rsidRDefault="0028077D" w:rsidP="0028077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8077D" w:rsidRPr="00E00670" w:rsidRDefault="0028077D" w:rsidP="0028077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8077D" w:rsidTr="0028077D">
        <w:tc>
          <w:tcPr>
            <w:tcW w:w="1809" w:type="dxa"/>
          </w:tcPr>
          <w:p w:rsidR="0028077D" w:rsidRPr="00EC78A7" w:rsidRDefault="0028077D" w:rsidP="0028077D">
            <w:pPr>
              <w:spacing w:line="264" w:lineRule="auto"/>
              <w:rPr>
                <w:b/>
                <w:kern w:val="2"/>
              </w:rPr>
            </w:pPr>
            <w:r w:rsidRPr="0028077D">
              <w:rPr>
                <w:b/>
                <w:kern w:val="2"/>
              </w:rPr>
              <w:t>jsonChedaoIdList</w:t>
            </w:r>
          </w:p>
        </w:tc>
        <w:tc>
          <w:tcPr>
            <w:tcW w:w="1024" w:type="dxa"/>
          </w:tcPr>
          <w:p w:rsidR="0028077D" w:rsidRDefault="0028077D" w:rsidP="0028077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28077D" w:rsidRDefault="0028077D" w:rsidP="0028077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8077D" w:rsidRDefault="0028077D" w:rsidP="0028077D">
            <w:pPr>
              <w:spacing w:line="264" w:lineRule="auto"/>
              <w:rPr>
                <w:rFonts w:ascii="Consolas" w:hAnsi="Consolas" w:cs="Consolas"/>
                <w:sz w:val="18"/>
                <w:szCs w:val="18"/>
              </w:rPr>
            </w:pPr>
            <w:r>
              <w:rPr>
                <w:rFonts w:ascii="Consolas" w:hAnsi="Consolas" w:cs="Consolas" w:hint="eastAsia"/>
                <w:sz w:val="18"/>
                <w:szCs w:val="18"/>
              </w:rPr>
              <w:t>目标车道</w:t>
            </w:r>
            <w:r>
              <w:rPr>
                <w:rFonts w:ascii="Consolas" w:hAnsi="Consolas" w:cs="Consolas" w:hint="eastAsia"/>
                <w:sz w:val="18"/>
                <w:szCs w:val="18"/>
              </w:rPr>
              <w:t>ID</w:t>
            </w:r>
            <w:r>
              <w:rPr>
                <w:rFonts w:ascii="Consolas" w:hAnsi="Consolas" w:cs="Consolas" w:hint="eastAsia"/>
                <w:sz w:val="18"/>
                <w:szCs w:val="18"/>
              </w:rPr>
              <w:t>数组</w:t>
            </w:r>
          </w:p>
        </w:tc>
      </w:tr>
      <w:tr w:rsidR="0028077D" w:rsidTr="0028077D">
        <w:tc>
          <w:tcPr>
            <w:tcW w:w="1809" w:type="dxa"/>
          </w:tcPr>
          <w:p w:rsidR="0028077D" w:rsidRPr="00B043B0" w:rsidRDefault="0028077D" w:rsidP="0028077D">
            <w:pPr>
              <w:spacing w:line="264" w:lineRule="auto"/>
              <w:rPr>
                <w:b/>
                <w:kern w:val="2"/>
              </w:rPr>
            </w:pPr>
            <w:r w:rsidRPr="0028077D">
              <w:rPr>
                <w:b/>
                <w:kern w:val="2"/>
              </w:rPr>
              <w:lastRenderedPageBreak/>
              <w:t>FromCheDaoId</w:t>
            </w:r>
          </w:p>
        </w:tc>
        <w:tc>
          <w:tcPr>
            <w:tcW w:w="1024" w:type="dxa"/>
          </w:tcPr>
          <w:p w:rsidR="0028077D" w:rsidRPr="00E00670" w:rsidRDefault="0028077D" w:rsidP="0028077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28077D" w:rsidRPr="00E00670" w:rsidRDefault="0028077D" w:rsidP="0028077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8077D" w:rsidRDefault="0028077D" w:rsidP="0028077D">
            <w:pPr>
              <w:spacing w:line="264" w:lineRule="auto"/>
              <w:rPr>
                <w:rFonts w:ascii="Consolas" w:hAnsi="Consolas" w:cs="Consolas"/>
                <w:sz w:val="18"/>
                <w:szCs w:val="18"/>
              </w:rPr>
            </w:pPr>
            <w:r>
              <w:rPr>
                <w:rFonts w:ascii="Consolas" w:hAnsi="Consolas" w:cs="Consolas" w:hint="eastAsia"/>
                <w:sz w:val="18"/>
                <w:szCs w:val="18"/>
              </w:rPr>
              <w:t>源车道</w:t>
            </w:r>
            <w:r>
              <w:rPr>
                <w:rFonts w:ascii="Consolas" w:hAnsi="Consolas" w:cs="Consolas" w:hint="eastAsia"/>
                <w:sz w:val="18"/>
                <w:szCs w:val="18"/>
              </w:rPr>
              <w:t>ID</w:t>
            </w:r>
            <w:r>
              <w:rPr>
                <w:rFonts w:ascii="Consolas" w:hAnsi="Consolas" w:cs="Consolas" w:hint="eastAsia"/>
                <w:sz w:val="18"/>
                <w:szCs w:val="18"/>
              </w:rPr>
              <w:t>。</w:t>
            </w:r>
          </w:p>
        </w:tc>
      </w:tr>
      <w:tr w:rsidR="0028077D" w:rsidTr="0028077D">
        <w:tc>
          <w:tcPr>
            <w:tcW w:w="1809" w:type="dxa"/>
          </w:tcPr>
          <w:p w:rsidR="0028077D" w:rsidRDefault="0028077D" w:rsidP="0028077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8077D" w:rsidRPr="00E00670" w:rsidRDefault="0028077D" w:rsidP="0028077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8077D" w:rsidRPr="00E00670" w:rsidRDefault="0028077D" w:rsidP="0028077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8077D" w:rsidRDefault="0028077D" w:rsidP="0028077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8077D" w:rsidRDefault="0028077D" w:rsidP="0028077D">
      <w:pPr>
        <w:rPr>
          <w:b/>
        </w:rPr>
      </w:pPr>
      <w:r>
        <w:rPr>
          <w:rFonts w:hint="eastAsia"/>
          <w:b/>
        </w:rPr>
        <w:t>返回</w:t>
      </w:r>
      <w:r>
        <w:rPr>
          <w:b/>
        </w:rPr>
        <w:t>数据</w:t>
      </w:r>
      <w:r w:rsidRPr="0050700F">
        <w:rPr>
          <w:rFonts w:hint="eastAsia"/>
          <w:b/>
        </w:rPr>
        <w:t>格式</w:t>
      </w:r>
      <w:r>
        <w:rPr>
          <w:rFonts w:hint="eastAsia"/>
          <w:b/>
        </w:rPr>
        <w:t>:</w:t>
      </w:r>
    </w:p>
    <w:p w:rsidR="0028077D" w:rsidRPr="0051022D" w:rsidRDefault="0028077D" w:rsidP="0028077D">
      <w:r>
        <w:t>JSON</w:t>
      </w:r>
    </w:p>
    <w:p w:rsidR="0028077D" w:rsidRDefault="0028077D" w:rsidP="0028077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8077D" w:rsidTr="0028077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8077D" w:rsidRDefault="0028077D" w:rsidP="0028077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8077D" w:rsidRDefault="0028077D" w:rsidP="0028077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8077D" w:rsidRDefault="0028077D" w:rsidP="0028077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8077D" w:rsidRDefault="0028077D" w:rsidP="0028077D">
            <w:pPr>
              <w:spacing w:line="264" w:lineRule="auto"/>
              <w:rPr>
                <w:rFonts w:ascii="Consolas" w:hAnsi="Consolas" w:cs="Consolas"/>
                <w:kern w:val="2"/>
              </w:rPr>
            </w:pPr>
            <w:r>
              <w:rPr>
                <w:rFonts w:ascii="Consolas" w:hAnsi="Consolas" w:cs="Consolas" w:hint="eastAsia"/>
                <w:kern w:val="2"/>
              </w:rPr>
              <w:t>说明</w:t>
            </w:r>
          </w:p>
        </w:tc>
      </w:tr>
      <w:tr w:rsidR="0028077D" w:rsidTr="0028077D">
        <w:tc>
          <w:tcPr>
            <w:tcW w:w="1526" w:type="dxa"/>
            <w:tcBorders>
              <w:top w:val="single" w:sz="4" w:space="0" w:color="auto"/>
              <w:left w:val="single" w:sz="4" w:space="0" w:color="auto"/>
              <w:bottom w:val="single" w:sz="4" w:space="0" w:color="auto"/>
              <w:right w:val="single" w:sz="4" w:space="0" w:color="auto"/>
            </w:tcBorders>
            <w:hideMark/>
          </w:tcPr>
          <w:p w:rsidR="0028077D" w:rsidRDefault="0028077D" w:rsidP="0028077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8077D" w:rsidRDefault="0028077D" w:rsidP="0028077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8077D" w:rsidRDefault="0028077D" w:rsidP="0028077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8077D" w:rsidRDefault="0028077D" w:rsidP="0028077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8077D" w:rsidTr="0028077D">
        <w:tc>
          <w:tcPr>
            <w:tcW w:w="1526" w:type="dxa"/>
            <w:tcBorders>
              <w:top w:val="single" w:sz="4" w:space="0" w:color="auto"/>
              <w:left w:val="single" w:sz="4" w:space="0" w:color="auto"/>
              <w:bottom w:val="single" w:sz="4" w:space="0" w:color="auto"/>
              <w:right w:val="single" w:sz="4" w:space="0" w:color="auto"/>
            </w:tcBorders>
            <w:hideMark/>
          </w:tcPr>
          <w:p w:rsidR="0028077D" w:rsidRDefault="0028077D" w:rsidP="0028077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8077D" w:rsidRDefault="0028077D" w:rsidP="0028077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8077D" w:rsidRDefault="0028077D" w:rsidP="0028077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8077D" w:rsidRDefault="0028077D" w:rsidP="0028077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8077D" w:rsidTr="0028077D">
        <w:tc>
          <w:tcPr>
            <w:tcW w:w="1526" w:type="dxa"/>
            <w:tcBorders>
              <w:top w:val="single" w:sz="4" w:space="0" w:color="auto"/>
              <w:left w:val="single" w:sz="4" w:space="0" w:color="auto"/>
              <w:bottom w:val="single" w:sz="4" w:space="0" w:color="auto"/>
              <w:right w:val="single" w:sz="4" w:space="0" w:color="auto"/>
            </w:tcBorders>
          </w:tcPr>
          <w:p w:rsidR="0028077D" w:rsidRPr="00314ADF" w:rsidRDefault="0028077D" w:rsidP="0028077D">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28077D" w:rsidRDefault="0028077D" w:rsidP="0028077D">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tcPr>
          <w:p w:rsidR="0028077D" w:rsidRDefault="0028077D" w:rsidP="0028077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8077D" w:rsidRDefault="0028077D" w:rsidP="0028077D">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28077D" w:rsidRDefault="0028077D" w:rsidP="0028077D">
      <w:pPr>
        <w:rPr>
          <w:b/>
        </w:rPr>
      </w:pPr>
    </w:p>
    <w:p w:rsidR="0028077D" w:rsidRDefault="0028077D" w:rsidP="0028077D">
      <w:pPr>
        <w:rPr>
          <w:b/>
        </w:rPr>
      </w:pPr>
      <w:r>
        <w:rPr>
          <w:rFonts w:hint="eastAsia"/>
          <w:b/>
        </w:rPr>
        <w:t>请求示例：</w:t>
      </w:r>
    </w:p>
    <w:p w:rsidR="0028077D" w:rsidRPr="008510B3" w:rsidRDefault="005446D3" w:rsidP="0028077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0" w:history="1">
        <w:r w:rsidR="0028077D" w:rsidRPr="00C92F9A">
          <w:rPr>
            <w:rStyle w:val="af7"/>
            <w:rFonts w:hint="eastAsia"/>
          </w:rPr>
          <w:t>http://192</w:t>
        </w:r>
      </w:hyperlink>
      <w:r w:rsidR="0028077D" w:rsidRPr="00190633">
        <w:rPr>
          <w:rStyle w:val="af7"/>
          <w:rFonts w:hint="eastAsia"/>
        </w:rPr>
        <w:t>.168.2.1</w:t>
      </w:r>
      <w:r w:rsidR="0028077D">
        <w:rPr>
          <w:rStyle w:val="af7"/>
          <w:rFonts w:hint="eastAsia"/>
        </w:rPr>
        <w:t>58</w:t>
      </w:r>
      <w:r w:rsidR="0028077D" w:rsidRPr="00190633">
        <w:rPr>
          <w:rStyle w:val="af7"/>
          <w:rFonts w:hint="eastAsia"/>
        </w:rPr>
        <w:t>:9000/ParkAPI/</w:t>
      </w:r>
      <w:r w:rsidR="0028077D" w:rsidRPr="0028077D">
        <w:rPr>
          <w:rStyle w:val="af7"/>
        </w:rPr>
        <w:t>CopyDeviceParametersFrom</w:t>
      </w:r>
      <w:r w:rsidR="0028077D" w:rsidRPr="00190633">
        <w:rPr>
          <w:rStyle w:val="af7"/>
          <w:rFonts w:hint="eastAsia"/>
        </w:rPr>
        <w:t>?token=2d40b0ee83784d4a8d0a70b939cdd9b0</w:t>
      </w:r>
      <w:r w:rsidR="0028077D" w:rsidRPr="00AA7E63">
        <w:rPr>
          <w:rStyle w:val="af7"/>
        </w:rPr>
        <w:t>&amp;StationId=1</w:t>
      </w:r>
      <w:r w:rsidR="0028077D" w:rsidRPr="00153EB0">
        <w:rPr>
          <w:rStyle w:val="af7"/>
        </w:rPr>
        <w:t>&amp;CtrlNumber=1&amp;IP=192.168.2.166&amp;ParamNames=</w:t>
      </w:r>
      <w:r w:rsidR="0028077D" w:rsidRPr="00112D2D">
        <w:rPr>
          <w:rStyle w:val="af7"/>
        </w:rPr>
        <w:t>{"P1":"V1","P2":"V2"}</w:t>
      </w:r>
    </w:p>
    <w:p w:rsidR="0028077D" w:rsidRDefault="0028077D" w:rsidP="0028077D">
      <w:pPr>
        <w:rPr>
          <w:b/>
        </w:rPr>
      </w:pPr>
      <w:r>
        <w:rPr>
          <w:rFonts w:hint="eastAsia"/>
          <w:b/>
        </w:rPr>
        <w:t>成功回复示例</w:t>
      </w:r>
      <w:r>
        <w:rPr>
          <w:rFonts w:hint="eastAsia"/>
          <w:b/>
        </w:rPr>
        <w:t>:</w:t>
      </w:r>
    </w:p>
    <w:p w:rsidR="0028077D" w:rsidRPr="007F1246" w:rsidRDefault="0028077D" w:rsidP="0028077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w:t>
      </w:r>
      <w:r>
        <w:rPr>
          <w:rFonts w:hint="eastAsia"/>
        </w:rPr>
        <w:t>2</w:t>
      </w:r>
      <w:r w:rsidRPr="00153EB0">
        <w:t>}</w:t>
      </w:r>
      <w:r w:rsidRPr="0069679C">
        <w:rPr>
          <w:rFonts w:hint="eastAsia"/>
        </w:rPr>
        <w:t xml:space="preserve"> </w:t>
      </w:r>
    </w:p>
    <w:p w:rsidR="0028077D" w:rsidRDefault="0028077D" w:rsidP="0028077D">
      <w:pPr>
        <w:rPr>
          <w:b/>
        </w:rPr>
      </w:pPr>
      <w:r>
        <w:rPr>
          <w:rFonts w:hint="eastAsia"/>
          <w:b/>
        </w:rPr>
        <w:t>失败回复示例</w:t>
      </w:r>
      <w:r>
        <w:rPr>
          <w:rFonts w:hint="eastAsia"/>
          <w:b/>
        </w:rPr>
        <w:t>:</w:t>
      </w:r>
    </w:p>
    <w:p w:rsidR="00330B81" w:rsidRPr="00756E8A" w:rsidRDefault="0028077D" w:rsidP="00756E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:null}</w:t>
      </w:r>
    </w:p>
    <w:p w:rsidR="00330B81" w:rsidRDefault="00330B81" w:rsidP="00330B81">
      <w:pPr>
        <w:pStyle w:val="3"/>
      </w:pPr>
      <w:r>
        <w:rPr>
          <w:rFonts w:hint="eastAsia"/>
        </w:rPr>
        <w:t>获取接口</w:t>
      </w:r>
    </w:p>
    <w:p w:rsidR="00330B81" w:rsidRPr="00E47307" w:rsidRDefault="00330B81" w:rsidP="00330B81">
      <w:pPr>
        <w:rPr>
          <w:b/>
        </w:rPr>
      </w:pPr>
      <w:r w:rsidRPr="00E47307">
        <w:rPr>
          <w:rFonts w:hint="eastAsia"/>
          <w:b/>
        </w:rPr>
        <w:t>url:</w:t>
      </w:r>
    </w:p>
    <w:p w:rsidR="00330B81" w:rsidRPr="008510B3" w:rsidRDefault="005446D3"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1" w:history="1">
        <w:r w:rsidR="00330B81" w:rsidRPr="00506A16">
          <w:rPr>
            <w:rStyle w:val="af7"/>
          </w:rPr>
          <w:t>http://192</w:t>
        </w:r>
      </w:hyperlink>
      <w:r w:rsidR="00330B81">
        <w:rPr>
          <w:rStyle w:val="af7"/>
        </w:rPr>
        <w:t>.168.2.158</w:t>
      </w:r>
      <w:r w:rsidR="00330B81" w:rsidRPr="008510B3">
        <w:rPr>
          <w:rStyle w:val="af7"/>
        </w:rPr>
        <w:t>:9000/ParkAPI/</w:t>
      </w:r>
      <w:r w:rsidR="00330B81">
        <w:rPr>
          <w:rStyle w:val="af7"/>
          <w:rFonts w:hint="eastAsia"/>
        </w:rPr>
        <w:t>GetDeviceParam</w:t>
      </w:r>
    </w:p>
    <w:p w:rsidR="00330B81" w:rsidRDefault="00330B81" w:rsidP="00A47E8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7E8F" w:rsidRDefault="00A47E8F" w:rsidP="00A47E8F">
      <w:pPr>
        <w:pStyle w:val="3"/>
      </w:pPr>
      <w:r>
        <w:rPr>
          <w:rFonts w:hint="eastAsia"/>
        </w:rPr>
        <w:t>按</w:t>
      </w:r>
      <w:r>
        <w:rPr>
          <w:rFonts w:hint="eastAsia"/>
        </w:rPr>
        <w:t>ID</w:t>
      </w:r>
      <w:r>
        <w:rPr>
          <w:rFonts w:hint="eastAsia"/>
        </w:rPr>
        <w:t>获取接口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2" w:history="1">
        <w:r w:rsidR="00A47E8F" w:rsidRPr="00506A16">
          <w:rPr>
            <w:rStyle w:val="af7"/>
          </w:rPr>
          <w:t>http://192</w:t>
        </w:r>
      </w:hyperlink>
      <w:r w:rsidR="00A47E8F">
        <w:rPr>
          <w:rStyle w:val="af7"/>
        </w:rPr>
        <w:t>.168.2.158</w:t>
      </w:r>
      <w:r w:rsidR="00A47E8F" w:rsidRPr="008510B3">
        <w:rPr>
          <w:rStyle w:val="af7"/>
        </w:rPr>
        <w:t>:9000/ParkAPI/</w:t>
      </w:r>
      <w:r w:rsidR="00A47E8F" w:rsidRPr="006A240B">
        <w:rPr>
          <w:rStyle w:val="af7"/>
        </w:rPr>
        <w:t>Get</w:t>
      </w:r>
      <w:r w:rsidR="00330B81">
        <w:rPr>
          <w:rStyle w:val="af7"/>
        </w:rPr>
        <w:t>DeviceParam</w:t>
      </w:r>
      <w:r w:rsidR="00A47E8F">
        <w:rPr>
          <w:rStyle w:val="af7"/>
          <w:rFonts w:hint="eastAsia"/>
        </w:rPr>
        <w:t>ByID</w:t>
      </w:r>
    </w:p>
    <w:p w:rsidR="00A47E8F" w:rsidRDefault="00A47E8F" w:rsidP="00A47E8F">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7E8F" w:rsidRDefault="00A47E8F" w:rsidP="00A47E8F">
      <w:pPr>
        <w:pStyle w:val="3"/>
      </w:pPr>
      <w:r>
        <w:rPr>
          <w:rFonts w:hint="eastAsia"/>
        </w:rPr>
        <w:t>按</w:t>
      </w:r>
      <w:r>
        <w:rPr>
          <w:rFonts w:hint="eastAsia"/>
        </w:rPr>
        <w:t>ID</w:t>
      </w:r>
      <w:r>
        <w:rPr>
          <w:rFonts w:hint="eastAsia"/>
        </w:rPr>
        <w:t>列表获取接口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3" w:history="1">
        <w:r w:rsidR="00A47E8F" w:rsidRPr="00506A16">
          <w:rPr>
            <w:rStyle w:val="af7"/>
          </w:rPr>
          <w:t>http://192</w:t>
        </w:r>
      </w:hyperlink>
      <w:r w:rsidR="00A47E8F">
        <w:rPr>
          <w:rStyle w:val="af7"/>
        </w:rPr>
        <w:t>.168.2.158</w:t>
      </w:r>
      <w:r w:rsidR="00A47E8F" w:rsidRPr="008510B3">
        <w:rPr>
          <w:rStyle w:val="af7"/>
        </w:rPr>
        <w:t>:9000/ParkAPI/</w:t>
      </w:r>
      <w:r w:rsidR="00A47E8F" w:rsidRPr="006A240B">
        <w:rPr>
          <w:rStyle w:val="af7"/>
        </w:rPr>
        <w:t>Get</w:t>
      </w:r>
      <w:r w:rsidR="00330B81">
        <w:rPr>
          <w:rStyle w:val="af7"/>
        </w:rPr>
        <w:t>DeviceParam</w:t>
      </w:r>
      <w:r w:rsidR="00A47E8F">
        <w:rPr>
          <w:rStyle w:val="af7"/>
          <w:rFonts w:hint="eastAsia"/>
        </w:rPr>
        <w:t>ByIDList</w:t>
      </w:r>
    </w:p>
    <w:p w:rsidR="00A47E8F" w:rsidRDefault="00A47E8F" w:rsidP="00A47E8F">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A47E8F" w:rsidRDefault="00A47E8F" w:rsidP="00A47E8F">
      <w:pPr>
        <w:pStyle w:val="3"/>
      </w:pPr>
      <w:r>
        <w:rPr>
          <w:rFonts w:hint="eastAsia"/>
        </w:rPr>
        <w:t>获取不重复字段值接口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4"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Get</w:t>
      </w:r>
      <w:r w:rsidR="00330B81">
        <w:rPr>
          <w:rStyle w:val="af7"/>
        </w:rPr>
        <w:t>DeviceParam</w:t>
      </w:r>
      <w:r w:rsidR="00A47E8F">
        <w:rPr>
          <w:rStyle w:val="af7"/>
          <w:rFonts w:hint="eastAsia"/>
        </w:rPr>
        <w:t>Distinct</w:t>
      </w:r>
    </w:p>
    <w:p w:rsidR="00A47E8F" w:rsidRDefault="00A47E8F" w:rsidP="00A47E8F">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47E8F" w:rsidRDefault="00A47E8F" w:rsidP="00A47E8F">
      <w:pPr>
        <w:pStyle w:val="3"/>
      </w:pPr>
      <w:r>
        <w:rPr>
          <w:rFonts w:hint="eastAsia"/>
        </w:rPr>
        <w:t>添加接口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5"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Add</w:t>
      </w:r>
      <w:r w:rsidR="00330B81">
        <w:rPr>
          <w:rStyle w:val="af7"/>
          <w:rFonts w:hint="eastAsia"/>
        </w:rPr>
        <w:t>DeviceParam</w:t>
      </w:r>
    </w:p>
    <w:p w:rsidR="00A47E8F" w:rsidRDefault="00A47E8F" w:rsidP="00A47E8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A47E8F" w:rsidRDefault="00A47E8F" w:rsidP="00A47E8F">
      <w:pPr>
        <w:pStyle w:val="3"/>
      </w:pPr>
      <w:r>
        <w:rPr>
          <w:rFonts w:hint="eastAsia"/>
        </w:rPr>
        <w:t>添加列表接口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6"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Add</w:t>
      </w:r>
      <w:r w:rsidR="00330B81">
        <w:rPr>
          <w:rStyle w:val="af7"/>
          <w:rFonts w:hint="eastAsia"/>
        </w:rPr>
        <w:t>DeviceParam</w:t>
      </w:r>
      <w:r w:rsidR="00A47E8F">
        <w:rPr>
          <w:rStyle w:val="af7"/>
          <w:rFonts w:hint="eastAsia"/>
        </w:rPr>
        <w:t>List</w:t>
      </w:r>
    </w:p>
    <w:p w:rsidR="00A47E8F" w:rsidRDefault="00A47E8F" w:rsidP="00A47E8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47E8F" w:rsidRDefault="00A47E8F" w:rsidP="00A47E8F">
      <w:pPr>
        <w:pStyle w:val="3"/>
      </w:pPr>
      <w:r>
        <w:rPr>
          <w:rFonts w:hint="eastAsia"/>
        </w:rPr>
        <w:t>修改接口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7"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p>
    <w:p w:rsidR="00A47E8F" w:rsidRDefault="00A47E8F" w:rsidP="00A47E8F">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A47E8F" w:rsidRDefault="00A47E8F" w:rsidP="00A47E8F">
      <w:pPr>
        <w:pStyle w:val="3"/>
      </w:pPr>
      <w:r>
        <w:rPr>
          <w:rFonts w:hint="eastAsia"/>
        </w:rPr>
        <w:t>修改列表接口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8"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r w:rsidR="00A47E8F">
        <w:rPr>
          <w:rStyle w:val="af7"/>
          <w:rFonts w:hint="eastAsia"/>
        </w:rPr>
        <w:t>List</w:t>
      </w:r>
    </w:p>
    <w:p w:rsidR="00A47E8F" w:rsidRDefault="00A47E8F" w:rsidP="00A47E8F">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47E8F" w:rsidRDefault="00A47E8F" w:rsidP="00A47E8F">
      <w:pPr>
        <w:rPr>
          <w:rStyle w:val="af7"/>
          <w:b/>
        </w:rPr>
      </w:pPr>
    </w:p>
    <w:p w:rsidR="00A47E8F" w:rsidRPr="00B5638D" w:rsidRDefault="00A47E8F" w:rsidP="00A47E8F">
      <w:pPr>
        <w:pStyle w:val="3"/>
      </w:pPr>
      <w:r>
        <w:rPr>
          <w:rFonts w:hint="eastAsia"/>
        </w:rPr>
        <w:t>删除接口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9"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p>
    <w:p w:rsidR="00A47E8F" w:rsidRDefault="00A47E8F" w:rsidP="00A47E8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47E8F" w:rsidRDefault="00A47E8F" w:rsidP="00A47E8F">
      <w:pPr>
        <w:rPr>
          <w:b/>
        </w:rPr>
      </w:pPr>
    </w:p>
    <w:p w:rsidR="00A47E8F" w:rsidRDefault="00A47E8F" w:rsidP="00A47E8F">
      <w:pPr>
        <w:pStyle w:val="3"/>
      </w:pPr>
      <w:r>
        <w:rPr>
          <w:rFonts w:hint="eastAsia"/>
        </w:rPr>
        <w:lastRenderedPageBreak/>
        <w:t>修改个别字段接口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0"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r w:rsidR="00A47E8F">
        <w:rPr>
          <w:rStyle w:val="af7"/>
          <w:rFonts w:hint="eastAsia"/>
        </w:rPr>
        <w:t>Fields</w:t>
      </w:r>
    </w:p>
    <w:p w:rsidR="00A47E8F" w:rsidRDefault="00A47E8F" w:rsidP="00A47E8F">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47E8F" w:rsidRDefault="00A47E8F" w:rsidP="00A47E8F">
      <w:pPr>
        <w:rPr>
          <w:b/>
        </w:rPr>
      </w:pPr>
    </w:p>
    <w:p w:rsidR="00A47E8F" w:rsidRPr="00B5638D" w:rsidRDefault="00A47E8F" w:rsidP="00A47E8F">
      <w:pPr>
        <w:pStyle w:val="3"/>
      </w:pPr>
      <w:r>
        <w:rPr>
          <w:rFonts w:hint="eastAsia"/>
        </w:rPr>
        <w:t>按条件删除接口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1"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w:t>
      </w:r>
    </w:p>
    <w:p w:rsidR="00A47E8F" w:rsidRDefault="00A47E8F" w:rsidP="00A47E8F">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7E8F" w:rsidRPr="00B5638D" w:rsidRDefault="00A47E8F" w:rsidP="00A47E8F">
      <w:pPr>
        <w:pStyle w:val="3"/>
      </w:pPr>
      <w:r>
        <w:rPr>
          <w:rFonts w:hint="eastAsia"/>
        </w:rPr>
        <w:t>按</w:t>
      </w:r>
      <w:r>
        <w:rPr>
          <w:rFonts w:hint="eastAsia"/>
        </w:rPr>
        <w:t>ID</w:t>
      </w:r>
      <w:r>
        <w:rPr>
          <w:rFonts w:hint="eastAsia"/>
        </w:rPr>
        <w:t>删除接口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2"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ByID</w:t>
      </w:r>
    </w:p>
    <w:p w:rsidR="00A47E8F" w:rsidRDefault="00A47E8F" w:rsidP="00A47E8F">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7E8F" w:rsidRPr="00B5638D" w:rsidRDefault="00A47E8F" w:rsidP="00A47E8F">
      <w:pPr>
        <w:pStyle w:val="3"/>
      </w:pPr>
      <w:r>
        <w:rPr>
          <w:rFonts w:hint="eastAsia"/>
        </w:rPr>
        <w:t>按</w:t>
      </w:r>
      <w:r>
        <w:rPr>
          <w:rFonts w:hint="eastAsia"/>
        </w:rPr>
        <w:t>ID</w:t>
      </w:r>
      <w:r>
        <w:rPr>
          <w:rFonts w:hint="eastAsia"/>
        </w:rPr>
        <w:t>列表删除接口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3"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ByIDList</w:t>
      </w:r>
    </w:p>
    <w:p w:rsidR="00A47E8F" w:rsidRDefault="00A47E8F" w:rsidP="00A47E8F">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A47E8F" w:rsidRPr="00B5638D" w:rsidRDefault="00A47E8F" w:rsidP="00A47E8F">
      <w:pPr>
        <w:pStyle w:val="3"/>
      </w:pPr>
      <w:r>
        <w:rPr>
          <w:rFonts w:hint="eastAsia"/>
        </w:rPr>
        <w:t>保存接口</w:t>
      </w:r>
    </w:p>
    <w:p w:rsidR="00A47E8F" w:rsidRPr="00E47307" w:rsidRDefault="00A47E8F" w:rsidP="00A47E8F">
      <w:pPr>
        <w:rPr>
          <w:b/>
        </w:rPr>
      </w:pPr>
      <w:r w:rsidRPr="00E47307">
        <w:rPr>
          <w:rFonts w:hint="eastAsia"/>
          <w:b/>
        </w:rPr>
        <w:t>url:</w:t>
      </w:r>
    </w:p>
    <w:p w:rsidR="00A47E8F" w:rsidRPr="008510B3" w:rsidRDefault="005446D3"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4"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Save</w:t>
      </w:r>
      <w:r w:rsidR="00330B81">
        <w:rPr>
          <w:rStyle w:val="af7"/>
        </w:rPr>
        <w:t>DeviceParam</w:t>
      </w:r>
    </w:p>
    <w:p w:rsidR="00A47E8F" w:rsidRDefault="00A47E8F" w:rsidP="00A47E8F">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47E8F" w:rsidRDefault="00A47E8F" w:rsidP="00C31D86">
      <w:pPr>
        <w:rPr>
          <w:rStyle w:val="af7"/>
          <w:b/>
        </w:rPr>
      </w:pPr>
    </w:p>
    <w:p w:rsidR="00836077" w:rsidRDefault="00836077" w:rsidP="00836077">
      <w:pPr>
        <w:pStyle w:val="2"/>
      </w:pPr>
      <w:r>
        <w:rPr>
          <w:rFonts w:hint="eastAsia"/>
        </w:rPr>
        <w:t>网络摄像机接口</w:t>
      </w:r>
    </w:p>
    <w:p w:rsidR="00836077" w:rsidRDefault="00836077" w:rsidP="00836077">
      <w:pPr>
        <w:pStyle w:val="3"/>
      </w:pPr>
      <w:bookmarkStart w:id="36" w:name="_Model结构_14"/>
      <w:bookmarkEnd w:id="36"/>
      <w:r>
        <w:rPr>
          <w:rFonts w:hint="eastAsia"/>
        </w:rPr>
        <w:t>Model</w:t>
      </w:r>
      <w:r>
        <w:rPr>
          <w:rFonts w:hint="eastAsia"/>
        </w:rPr>
        <w:t>结构</w:t>
      </w:r>
    </w:p>
    <w:p w:rsidR="00836077" w:rsidRPr="00D657B3" w:rsidRDefault="00836077" w:rsidP="008360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836077" w:rsidTr="003C27F7">
        <w:tc>
          <w:tcPr>
            <w:tcW w:w="1809"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说明</w:t>
            </w:r>
          </w:p>
        </w:tc>
      </w:tr>
      <w:tr w:rsidR="00836077" w:rsidRPr="00E00670" w:rsidTr="003C27F7">
        <w:tc>
          <w:tcPr>
            <w:tcW w:w="1809" w:type="dxa"/>
          </w:tcPr>
          <w:p w:rsidR="00836077" w:rsidRPr="00EC78A7" w:rsidRDefault="00836077" w:rsidP="003C27F7">
            <w:pPr>
              <w:spacing w:line="264" w:lineRule="auto"/>
              <w:rPr>
                <w:b/>
                <w:kern w:val="2"/>
              </w:rPr>
            </w:pPr>
            <w:r w:rsidRPr="00EC78A7">
              <w:rPr>
                <w:b/>
                <w:kern w:val="2"/>
              </w:rPr>
              <w:t>ID</w:t>
            </w:r>
          </w:p>
        </w:tc>
        <w:tc>
          <w:tcPr>
            <w:tcW w:w="1024" w:type="dxa"/>
          </w:tcPr>
          <w:p w:rsidR="00836077" w:rsidRPr="00E00670" w:rsidRDefault="00836077" w:rsidP="003C27F7">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Pr="00E00670" w:rsidRDefault="00836077" w:rsidP="003C27F7">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lastRenderedPageBreak/>
              <w:t>StationID</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pPr>
              <w:spacing w:line="264" w:lineRule="auto"/>
              <w:rPr>
                <w:rFonts w:ascii="Consolas" w:hAnsi="Consolas" w:cs="Consolas"/>
                <w:sz w:val="18"/>
                <w:szCs w:val="18"/>
              </w:rPr>
            </w:pPr>
            <w:r>
              <w:rPr>
                <w:rFonts w:ascii="Consolas" w:hAnsi="Consolas" w:cs="Consolas" w:hint="eastAsia"/>
                <w:sz w:val="18"/>
                <w:szCs w:val="18"/>
              </w:rPr>
              <w:t>工作站编号</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t>VideoIP</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pPr>
              <w:spacing w:line="264" w:lineRule="auto"/>
              <w:rPr>
                <w:rFonts w:ascii="Consolas" w:hAnsi="Consolas" w:cs="Consolas"/>
                <w:sz w:val="18"/>
                <w:szCs w:val="18"/>
              </w:rPr>
            </w:pPr>
            <w:r>
              <w:rPr>
                <w:rFonts w:ascii="Consolas" w:hAnsi="Consolas" w:cs="Consolas" w:hint="eastAsia"/>
                <w:sz w:val="18"/>
                <w:szCs w:val="18"/>
              </w:rPr>
              <w:t>IP</w:t>
            </w:r>
            <w:r>
              <w:rPr>
                <w:rFonts w:ascii="Consolas" w:hAnsi="Consolas" w:cs="Consolas" w:hint="eastAsia"/>
                <w:sz w:val="18"/>
                <w:szCs w:val="18"/>
              </w:rPr>
              <w:t>地址</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t>VideoPort</w:t>
            </w:r>
          </w:p>
        </w:tc>
        <w:tc>
          <w:tcPr>
            <w:tcW w:w="1024" w:type="dxa"/>
          </w:tcPr>
          <w:p w:rsidR="00836077" w:rsidRDefault="003C27F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r>
              <w:rPr>
                <w:rFonts w:ascii="Consolas" w:hAnsi="Consolas" w:cs="Consolas" w:hint="eastAsia"/>
                <w:sz w:val="18"/>
                <w:szCs w:val="18"/>
              </w:rPr>
              <w:t>端口</w:t>
            </w:r>
          </w:p>
        </w:tc>
      </w:tr>
      <w:tr w:rsidR="00836077" w:rsidRPr="00E00670" w:rsidTr="003C27F7">
        <w:tc>
          <w:tcPr>
            <w:tcW w:w="1809" w:type="dxa"/>
          </w:tcPr>
          <w:p w:rsidR="00836077" w:rsidRPr="004D2BDF" w:rsidRDefault="003C27F7" w:rsidP="003C27F7">
            <w:pPr>
              <w:spacing w:line="264" w:lineRule="auto"/>
              <w:rPr>
                <w:b/>
                <w:kern w:val="2"/>
              </w:rPr>
            </w:pPr>
            <w:r w:rsidRPr="003C27F7">
              <w:rPr>
                <w:b/>
                <w:kern w:val="2"/>
              </w:rPr>
              <w:t>VideoUserName</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r>
              <w:rPr>
                <w:rFonts w:ascii="Consolas" w:hAnsi="Consolas" w:cs="Consolas" w:hint="eastAsia"/>
                <w:sz w:val="18"/>
                <w:szCs w:val="18"/>
              </w:rPr>
              <w:t>连接用户名</w:t>
            </w:r>
          </w:p>
        </w:tc>
      </w:tr>
      <w:tr w:rsidR="00E91906" w:rsidRPr="00E00670" w:rsidTr="003C27F7">
        <w:tc>
          <w:tcPr>
            <w:tcW w:w="1809" w:type="dxa"/>
          </w:tcPr>
          <w:p w:rsidR="00E91906" w:rsidRPr="003C27F7" w:rsidRDefault="00E91906" w:rsidP="003C27F7">
            <w:pPr>
              <w:spacing w:line="264" w:lineRule="auto"/>
              <w:rPr>
                <w:b/>
                <w:kern w:val="2"/>
              </w:rPr>
            </w:pPr>
            <w:r w:rsidRPr="003C27F7">
              <w:rPr>
                <w:b/>
                <w:kern w:val="2"/>
              </w:rPr>
              <w:t>VideoPassWord</w:t>
            </w:r>
          </w:p>
        </w:tc>
        <w:tc>
          <w:tcPr>
            <w:tcW w:w="1024" w:type="dxa"/>
          </w:tcPr>
          <w:p w:rsidR="00E91906" w:rsidRDefault="00E91906"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91906" w:rsidRDefault="00E91906">
            <w:r w:rsidRPr="00F20F77">
              <w:rPr>
                <w:rFonts w:ascii="Consolas" w:hAnsi="Consolas" w:cs="Consolas" w:hint="eastAsia"/>
                <w:sz w:val="18"/>
                <w:szCs w:val="18"/>
              </w:rPr>
              <w:t>Y</w:t>
            </w:r>
          </w:p>
        </w:tc>
        <w:tc>
          <w:tcPr>
            <w:tcW w:w="4578" w:type="dxa"/>
          </w:tcPr>
          <w:p w:rsidR="00E91906" w:rsidRPr="00BA57B4" w:rsidRDefault="00E91906" w:rsidP="003C27F7">
            <w:pPr>
              <w:rPr>
                <w:rFonts w:ascii="Consolas" w:hAnsi="Consolas" w:cs="Consolas"/>
                <w:sz w:val="18"/>
                <w:szCs w:val="18"/>
              </w:rPr>
            </w:pPr>
            <w:r>
              <w:rPr>
                <w:rFonts w:ascii="Consolas" w:hAnsi="Consolas" w:cs="Consolas" w:hint="eastAsia"/>
                <w:sz w:val="18"/>
                <w:szCs w:val="18"/>
              </w:rPr>
              <w:t>连接密码</w:t>
            </w:r>
          </w:p>
        </w:tc>
      </w:tr>
      <w:tr w:rsidR="00E91906" w:rsidRPr="00E00670" w:rsidTr="003C27F7">
        <w:tc>
          <w:tcPr>
            <w:tcW w:w="1809" w:type="dxa"/>
          </w:tcPr>
          <w:p w:rsidR="00E91906" w:rsidRPr="003C27F7" w:rsidRDefault="00E91906" w:rsidP="003C27F7">
            <w:pPr>
              <w:spacing w:line="264" w:lineRule="auto"/>
              <w:rPr>
                <w:b/>
                <w:kern w:val="2"/>
              </w:rPr>
            </w:pPr>
            <w:r w:rsidRPr="003C27F7">
              <w:rPr>
                <w:b/>
                <w:kern w:val="2"/>
              </w:rPr>
              <w:t>VideoType</w:t>
            </w:r>
          </w:p>
        </w:tc>
        <w:tc>
          <w:tcPr>
            <w:tcW w:w="1024" w:type="dxa"/>
          </w:tcPr>
          <w:p w:rsidR="00E91906" w:rsidRDefault="00E91906"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91906" w:rsidRDefault="00E91906">
            <w:r w:rsidRPr="00F20F77">
              <w:rPr>
                <w:rFonts w:ascii="Consolas" w:hAnsi="Consolas" w:cs="Consolas" w:hint="eastAsia"/>
                <w:sz w:val="18"/>
                <w:szCs w:val="18"/>
              </w:rPr>
              <w:t>Y</w:t>
            </w:r>
          </w:p>
        </w:tc>
        <w:tc>
          <w:tcPr>
            <w:tcW w:w="4578" w:type="dxa"/>
          </w:tcPr>
          <w:p w:rsidR="00E91906" w:rsidRPr="00BA57B4" w:rsidRDefault="003E06E2" w:rsidP="003C27F7">
            <w:pPr>
              <w:rPr>
                <w:rFonts w:ascii="Consolas" w:hAnsi="Consolas" w:cs="Consolas"/>
                <w:sz w:val="18"/>
                <w:szCs w:val="18"/>
              </w:rPr>
            </w:pPr>
            <w:r>
              <w:rPr>
                <w:rFonts w:ascii="Consolas" w:hAnsi="Consolas" w:cs="Consolas" w:hint="eastAsia"/>
                <w:sz w:val="18"/>
                <w:szCs w:val="18"/>
              </w:rPr>
              <w:t>摄像机类型</w:t>
            </w:r>
          </w:p>
        </w:tc>
      </w:tr>
      <w:tr w:rsidR="00050B3B" w:rsidRPr="00E00670" w:rsidTr="003C27F7">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522658" w:rsidRPr="00E00670" w:rsidTr="003C27F7">
        <w:tc>
          <w:tcPr>
            <w:tcW w:w="1809" w:type="dxa"/>
          </w:tcPr>
          <w:p w:rsidR="00522658" w:rsidRPr="00050B3B" w:rsidRDefault="00522658"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522658" w:rsidRDefault="00522658"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22658" w:rsidRDefault="00522658"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22658" w:rsidRPr="00D91820" w:rsidRDefault="00522658"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836077" w:rsidRDefault="00836077" w:rsidP="00836077">
      <w:pPr>
        <w:pStyle w:val="3"/>
      </w:pPr>
      <w:r>
        <w:rPr>
          <w:rFonts w:hint="eastAsia"/>
        </w:rPr>
        <w:t>获取接口</w:t>
      </w:r>
    </w:p>
    <w:p w:rsidR="00836077" w:rsidRPr="00E47307" w:rsidRDefault="00836077" w:rsidP="00836077">
      <w:pPr>
        <w:rPr>
          <w:b/>
        </w:rPr>
      </w:pPr>
      <w:r w:rsidRPr="00E47307">
        <w:rPr>
          <w:rFonts w:hint="eastAsia"/>
          <w:b/>
        </w:rPr>
        <w:t>url:</w:t>
      </w:r>
    </w:p>
    <w:p w:rsidR="00836077" w:rsidRPr="008510B3" w:rsidRDefault="005446D3"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5"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Get</w:t>
      </w:r>
      <w:r w:rsidR="004F70C2">
        <w:rPr>
          <w:rStyle w:val="af7"/>
          <w:rFonts w:hint="eastAsia"/>
        </w:rPr>
        <w:t>NetCameraSet</w:t>
      </w:r>
    </w:p>
    <w:p w:rsidR="00836077" w:rsidRDefault="00836077" w:rsidP="00836077">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1112A1" w:rsidRDefault="001112A1" w:rsidP="001112A1">
      <w:pPr>
        <w:pStyle w:val="3"/>
      </w:pPr>
      <w:r>
        <w:rPr>
          <w:rFonts w:hint="eastAsia"/>
        </w:rPr>
        <w:t>按</w:t>
      </w:r>
      <w:r>
        <w:rPr>
          <w:rFonts w:hint="eastAsia"/>
        </w:rPr>
        <w:t>ID</w:t>
      </w:r>
      <w:r>
        <w:rPr>
          <w:rFonts w:hint="eastAsia"/>
        </w:rPr>
        <w:t>获取接口</w:t>
      </w:r>
    </w:p>
    <w:p w:rsidR="001112A1" w:rsidRPr="00E47307" w:rsidRDefault="001112A1" w:rsidP="001112A1">
      <w:pPr>
        <w:rPr>
          <w:b/>
        </w:rPr>
      </w:pPr>
      <w:r w:rsidRPr="00E47307">
        <w:rPr>
          <w:rFonts w:hint="eastAsia"/>
          <w:b/>
        </w:rPr>
        <w:t>url:</w:t>
      </w:r>
    </w:p>
    <w:p w:rsidR="001112A1" w:rsidRPr="008510B3" w:rsidRDefault="005446D3"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6" w:history="1">
        <w:r w:rsidR="001112A1" w:rsidRPr="00506A16">
          <w:rPr>
            <w:rStyle w:val="af7"/>
          </w:rPr>
          <w:t>http://192</w:t>
        </w:r>
      </w:hyperlink>
      <w:r w:rsidR="001112A1">
        <w:rPr>
          <w:rStyle w:val="af7"/>
        </w:rPr>
        <w:t>.168.2.158</w:t>
      </w:r>
      <w:r w:rsidR="001112A1" w:rsidRPr="008510B3">
        <w:rPr>
          <w:rStyle w:val="af7"/>
        </w:rPr>
        <w:t>:9000/ParkAPI/</w:t>
      </w:r>
      <w:r w:rsidR="001112A1" w:rsidRPr="001112A1">
        <w:rPr>
          <w:rStyle w:val="af7"/>
        </w:rPr>
        <w:t>GetNetCameraSet</w:t>
      </w:r>
      <w:r w:rsidR="001112A1" w:rsidRPr="001112A1">
        <w:rPr>
          <w:rStyle w:val="af7"/>
          <w:rFonts w:hint="eastAsia"/>
        </w:rPr>
        <w:t xml:space="preserve"> </w:t>
      </w:r>
      <w:r w:rsidR="001112A1">
        <w:rPr>
          <w:rStyle w:val="af7"/>
          <w:rFonts w:hint="eastAsia"/>
        </w:rPr>
        <w:t>ByID</w:t>
      </w:r>
    </w:p>
    <w:p w:rsidR="001112A1" w:rsidRDefault="001112A1" w:rsidP="001112A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1112A1" w:rsidRDefault="001112A1" w:rsidP="001112A1">
      <w:pPr>
        <w:pStyle w:val="3"/>
      </w:pPr>
      <w:r>
        <w:rPr>
          <w:rFonts w:hint="eastAsia"/>
        </w:rPr>
        <w:t>按</w:t>
      </w:r>
      <w:r>
        <w:rPr>
          <w:rFonts w:hint="eastAsia"/>
        </w:rPr>
        <w:t>ID</w:t>
      </w:r>
      <w:r>
        <w:rPr>
          <w:rFonts w:hint="eastAsia"/>
        </w:rPr>
        <w:t>列表获取接口</w:t>
      </w:r>
    </w:p>
    <w:p w:rsidR="001112A1" w:rsidRPr="00E47307" w:rsidRDefault="001112A1" w:rsidP="001112A1">
      <w:pPr>
        <w:rPr>
          <w:b/>
        </w:rPr>
      </w:pPr>
      <w:r w:rsidRPr="00E47307">
        <w:rPr>
          <w:rFonts w:hint="eastAsia"/>
          <w:b/>
        </w:rPr>
        <w:t>url:</w:t>
      </w:r>
    </w:p>
    <w:p w:rsidR="001112A1" w:rsidRPr="008510B3" w:rsidRDefault="005446D3"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7" w:history="1">
        <w:r w:rsidR="001112A1" w:rsidRPr="00506A16">
          <w:rPr>
            <w:rStyle w:val="af7"/>
          </w:rPr>
          <w:t>http://192</w:t>
        </w:r>
      </w:hyperlink>
      <w:r w:rsidR="001112A1">
        <w:rPr>
          <w:rStyle w:val="af7"/>
        </w:rPr>
        <w:t>.168.2.158</w:t>
      </w:r>
      <w:r w:rsidR="001112A1" w:rsidRPr="008510B3">
        <w:rPr>
          <w:rStyle w:val="af7"/>
        </w:rPr>
        <w:t>:9000/ParkAPI/</w:t>
      </w:r>
      <w:r w:rsidR="001112A1" w:rsidRPr="001112A1">
        <w:rPr>
          <w:rStyle w:val="af7"/>
        </w:rPr>
        <w:t>GetNetCameraSet</w:t>
      </w:r>
      <w:r w:rsidR="001112A1">
        <w:rPr>
          <w:rStyle w:val="af7"/>
          <w:rFonts w:hint="eastAsia"/>
        </w:rPr>
        <w:t>ByIDList</w:t>
      </w:r>
    </w:p>
    <w:p w:rsidR="007A5F27" w:rsidRDefault="001112A1"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8"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NetCameraSet</w:t>
      </w:r>
      <w:r w:rsidR="007A5F27">
        <w:rPr>
          <w:rStyle w:val="af7"/>
          <w:rFonts w:hint="eastAsia"/>
        </w:rPr>
        <w:t>Distinct</w:t>
      </w:r>
    </w:p>
    <w:p w:rsidR="001112A1"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836077" w:rsidRDefault="00836077" w:rsidP="00836077">
      <w:pPr>
        <w:pStyle w:val="3"/>
      </w:pPr>
      <w:r>
        <w:rPr>
          <w:rFonts w:hint="eastAsia"/>
        </w:rPr>
        <w:t>添加接口</w:t>
      </w:r>
    </w:p>
    <w:p w:rsidR="00836077" w:rsidRPr="00E47307" w:rsidRDefault="00836077" w:rsidP="00836077">
      <w:pPr>
        <w:rPr>
          <w:b/>
        </w:rPr>
      </w:pPr>
      <w:r w:rsidRPr="00E47307">
        <w:rPr>
          <w:rFonts w:hint="eastAsia"/>
          <w:b/>
        </w:rPr>
        <w:t>url:</w:t>
      </w:r>
    </w:p>
    <w:p w:rsidR="00836077" w:rsidRPr="008510B3" w:rsidRDefault="005446D3"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9"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Add</w:t>
      </w:r>
      <w:r w:rsidR="004F70C2">
        <w:rPr>
          <w:rStyle w:val="af7"/>
        </w:rPr>
        <w:t>NetCameraSet</w:t>
      </w:r>
    </w:p>
    <w:p w:rsidR="008200FF" w:rsidRDefault="00836077"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lastRenderedPageBreak/>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0"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NetCameraSet</w:t>
      </w:r>
      <w:r w:rsidR="008200FF">
        <w:rPr>
          <w:rStyle w:val="af7"/>
          <w:rFonts w:hint="eastAsia"/>
        </w:rPr>
        <w:t>List</w:t>
      </w:r>
    </w:p>
    <w:p w:rsidR="00836077"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836077" w:rsidRDefault="00836077" w:rsidP="00836077">
      <w:pPr>
        <w:pStyle w:val="3"/>
      </w:pPr>
      <w:r>
        <w:rPr>
          <w:rFonts w:hint="eastAsia"/>
        </w:rPr>
        <w:t>修改接口</w:t>
      </w:r>
    </w:p>
    <w:p w:rsidR="00836077" w:rsidRPr="00E47307" w:rsidRDefault="00836077" w:rsidP="00836077">
      <w:pPr>
        <w:rPr>
          <w:b/>
        </w:rPr>
      </w:pPr>
      <w:r w:rsidRPr="00E47307">
        <w:rPr>
          <w:rFonts w:hint="eastAsia"/>
          <w:b/>
        </w:rPr>
        <w:t>url:</w:t>
      </w:r>
    </w:p>
    <w:p w:rsidR="00836077" w:rsidRPr="008510B3" w:rsidRDefault="005446D3"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1"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Update</w:t>
      </w:r>
      <w:r w:rsidR="004F70C2">
        <w:rPr>
          <w:rStyle w:val="af7"/>
        </w:rPr>
        <w:t>NetCameraSet</w:t>
      </w:r>
    </w:p>
    <w:p w:rsidR="007B2EA8" w:rsidRDefault="00836077"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NetCameraSet</w:t>
      </w:r>
      <w:r w:rsidR="007B2EA8">
        <w:rPr>
          <w:rStyle w:val="af7"/>
          <w:rFonts w:hint="eastAsia"/>
        </w:rPr>
        <w:t>List</w:t>
      </w:r>
    </w:p>
    <w:p w:rsidR="00836077"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836077" w:rsidRPr="00B5638D" w:rsidRDefault="00836077" w:rsidP="00836077">
      <w:pPr>
        <w:pStyle w:val="3"/>
      </w:pPr>
      <w:r>
        <w:rPr>
          <w:rFonts w:hint="eastAsia"/>
        </w:rPr>
        <w:t>删除接口</w:t>
      </w:r>
    </w:p>
    <w:p w:rsidR="00836077" w:rsidRPr="00E47307" w:rsidRDefault="00836077" w:rsidP="00836077">
      <w:pPr>
        <w:rPr>
          <w:b/>
        </w:rPr>
      </w:pPr>
      <w:r w:rsidRPr="00E47307">
        <w:rPr>
          <w:rFonts w:hint="eastAsia"/>
          <w:b/>
        </w:rPr>
        <w:t>url:</w:t>
      </w:r>
    </w:p>
    <w:p w:rsidR="00836077" w:rsidRPr="008510B3" w:rsidRDefault="005446D3"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3"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Delete</w:t>
      </w:r>
      <w:r w:rsidR="004F70C2">
        <w:rPr>
          <w:rStyle w:val="af7"/>
        </w:rPr>
        <w:t>NetCameraSet</w:t>
      </w:r>
    </w:p>
    <w:p w:rsidR="00836077" w:rsidRDefault="00836077" w:rsidP="00836077">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836077" w:rsidRDefault="00836077" w:rsidP="00836077">
      <w:pPr>
        <w:pStyle w:val="3"/>
      </w:pPr>
      <w:r>
        <w:rPr>
          <w:rFonts w:hint="eastAsia"/>
        </w:rPr>
        <w:t>修改个别字段接口</w:t>
      </w:r>
    </w:p>
    <w:p w:rsidR="00836077" w:rsidRPr="00E47307" w:rsidRDefault="00836077" w:rsidP="00836077">
      <w:pPr>
        <w:rPr>
          <w:b/>
        </w:rPr>
      </w:pPr>
      <w:r w:rsidRPr="00E47307">
        <w:rPr>
          <w:rFonts w:hint="eastAsia"/>
          <w:b/>
        </w:rPr>
        <w:t>url:</w:t>
      </w:r>
    </w:p>
    <w:p w:rsidR="00836077" w:rsidRPr="008510B3" w:rsidRDefault="005446D3"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4"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Update</w:t>
      </w:r>
      <w:r w:rsidR="004F70C2">
        <w:rPr>
          <w:rStyle w:val="af7"/>
        </w:rPr>
        <w:t>NetCameraSet</w:t>
      </w:r>
      <w:r w:rsidR="00836077">
        <w:rPr>
          <w:rStyle w:val="af7"/>
          <w:rFonts w:hint="eastAsia"/>
        </w:rPr>
        <w:t>Fields</w:t>
      </w:r>
    </w:p>
    <w:p w:rsidR="00836077" w:rsidRDefault="00836077" w:rsidP="00836077">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836077" w:rsidRPr="00B5638D" w:rsidRDefault="00836077" w:rsidP="00836077">
      <w:pPr>
        <w:pStyle w:val="3"/>
      </w:pPr>
      <w:r>
        <w:rPr>
          <w:rFonts w:hint="eastAsia"/>
        </w:rPr>
        <w:t>按条件删除接口</w:t>
      </w:r>
    </w:p>
    <w:p w:rsidR="00836077" w:rsidRPr="00E47307" w:rsidRDefault="00836077" w:rsidP="00836077">
      <w:pPr>
        <w:rPr>
          <w:b/>
        </w:rPr>
      </w:pPr>
      <w:r w:rsidRPr="00E47307">
        <w:rPr>
          <w:rFonts w:hint="eastAsia"/>
          <w:b/>
        </w:rPr>
        <w:t>url:</w:t>
      </w:r>
    </w:p>
    <w:p w:rsidR="00836077" w:rsidRPr="008510B3" w:rsidRDefault="005446D3"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5"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Delete</w:t>
      </w:r>
      <w:r w:rsidR="004F70C2">
        <w:rPr>
          <w:rStyle w:val="af7"/>
        </w:rPr>
        <w:t>NetCameraSet</w:t>
      </w:r>
      <w:r w:rsidR="00836077">
        <w:rPr>
          <w:rStyle w:val="af7"/>
          <w:rFonts w:hint="eastAsia"/>
        </w:rPr>
        <w:t>By</w:t>
      </w:r>
    </w:p>
    <w:p w:rsidR="00836077" w:rsidRDefault="00836077" w:rsidP="00836077">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1112A1" w:rsidRPr="00B5638D" w:rsidRDefault="001112A1" w:rsidP="001112A1">
      <w:pPr>
        <w:pStyle w:val="3"/>
      </w:pPr>
      <w:r>
        <w:rPr>
          <w:rFonts w:hint="eastAsia"/>
        </w:rPr>
        <w:t>按</w:t>
      </w:r>
      <w:r>
        <w:rPr>
          <w:rFonts w:hint="eastAsia"/>
        </w:rPr>
        <w:t>ID</w:t>
      </w:r>
      <w:r>
        <w:rPr>
          <w:rFonts w:hint="eastAsia"/>
        </w:rPr>
        <w:t>删除接口</w:t>
      </w:r>
    </w:p>
    <w:p w:rsidR="001112A1" w:rsidRPr="00E47307" w:rsidRDefault="001112A1" w:rsidP="001112A1">
      <w:pPr>
        <w:rPr>
          <w:b/>
        </w:rPr>
      </w:pPr>
      <w:r w:rsidRPr="00E47307">
        <w:rPr>
          <w:rFonts w:hint="eastAsia"/>
          <w:b/>
        </w:rPr>
        <w:t>url:</w:t>
      </w:r>
    </w:p>
    <w:p w:rsidR="001112A1" w:rsidRPr="008510B3" w:rsidRDefault="005446D3"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6" w:history="1">
        <w:r w:rsidR="001112A1" w:rsidRPr="00506A16">
          <w:rPr>
            <w:rStyle w:val="af7"/>
          </w:rPr>
          <w:t>http://192</w:t>
        </w:r>
      </w:hyperlink>
      <w:r w:rsidR="001112A1">
        <w:rPr>
          <w:rStyle w:val="af7"/>
        </w:rPr>
        <w:t>.168.2.158</w:t>
      </w:r>
      <w:r w:rsidR="001112A1" w:rsidRPr="008510B3">
        <w:rPr>
          <w:rStyle w:val="af7"/>
        </w:rPr>
        <w:t>:9000/ParkAPI/</w:t>
      </w:r>
      <w:r w:rsidR="001112A1">
        <w:rPr>
          <w:rStyle w:val="af7"/>
          <w:rFonts w:hint="eastAsia"/>
        </w:rPr>
        <w:t>Delete</w:t>
      </w:r>
      <w:r w:rsidR="001112A1">
        <w:rPr>
          <w:rStyle w:val="af7"/>
        </w:rPr>
        <w:t>NetCameraSet</w:t>
      </w:r>
      <w:r w:rsidR="001112A1">
        <w:rPr>
          <w:rStyle w:val="af7"/>
          <w:rFonts w:hint="eastAsia"/>
        </w:rPr>
        <w:t>ByID</w:t>
      </w:r>
    </w:p>
    <w:p w:rsidR="001112A1" w:rsidRDefault="001112A1" w:rsidP="001112A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1112A1" w:rsidRPr="00B5638D" w:rsidRDefault="001112A1" w:rsidP="001112A1">
      <w:pPr>
        <w:pStyle w:val="3"/>
      </w:pPr>
      <w:r>
        <w:rPr>
          <w:rFonts w:hint="eastAsia"/>
        </w:rPr>
        <w:lastRenderedPageBreak/>
        <w:t>按</w:t>
      </w:r>
      <w:r>
        <w:rPr>
          <w:rFonts w:hint="eastAsia"/>
        </w:rPr>
        <w:t>ID</w:t>
      </w:r>
      <w:r>
        <w:rPr>
          <w:rFonts w:hint="eastAsia"/>
        </w:rPr>
        <w:t>列表删除接口</w:t>
      </w:r>
    </w:p>
    <w:p w:rsidR="001112A1" w:rsidRPr="00E47307" w:rsidRDefault="001112A1" w:rsidP="001112A1">
      <w:pPr>
        <w:rPr>
          <w:b/>
        </w:rPr>
      </w:pPr>
      <w:r w:rsidRPr="00E47307">
        <w:rPr>
          <w:rFonts w:hint="eastAsia"/>
          <w:b/>
        </w:rPr>
        <w:t>url:</w:t>
      </w:r>
    </w:p>
    <w:p w:rsidR="001112A1" w:rsidRPr="008510B3" w:rsidRDefault="005446D3"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7" w:history="1">
        <w:r w:rsidR="001112A1" w:rsidRPr="00506A16">
          <w:rPr>
            <w:rStyle w:val="af7"/>
          </w:rPr>
          <w:t>http://192</w:t>
        </w:r>
      </w:hyperlink>
      <w:r w:rsidR="001112A1">
        <w:rPr>
          <w:rStyle w:val="af7"/>
        </w:rPr>
        <w:t>.168.2.158</w:t>
      </w:r>
      <w:r w:rsidR="001112A1" w:rsidRPr="008510B3">
        <w:rPr>
          <w:rStyle w:val="af7"/>
        </w:rPr>
        <w:t>:9000/ParkAPI/</w:t>
      </w:r>
      <w:r w:rsidR="001112A1">
        <w:rPr>
          <w:rStyle w:val="af7"/>
          <w:rFonts w:hint="eastAsia"/>
        </w:rPr>
        <w:t>Delete</w:t>
      </w:r>
      <w:r w:rsidR="001112A1">
        <w:rPr>
          <w:rStyle w:val="af7"/>
        </w:rPr>
        <w:t>NetCameraSet</w:t>
      </w:r>
      <w:r w:rsidR="001112A1">
        <w:rPr>
          <w:rStyle w:val="af7"/>
          <w:rFonts w:hint="eastAsia"/>
        </w:rPr>
        <w:t>ByIDList</w:t>
      </w:r>
    </w:p>
    <w:p w:rsidR="00C31D86" w:rsidRDefault="001112A1"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NetCameraSet</w:t>
      </w:r>
    </w:p>
    <w:p w:rsidR="001112A1"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449E1" w:rsidRDefault="005449E1" w:rsidP="005449E1">
      <w:pPr>
        <w:pStyle w:val="2"/>
      </w:pPr>
      <w:r w:rsidRPr="005449E1">
        <w:rPr>
          <w:rFonts w:hint="eastAsia"/>
        </w:rPr>
        <w:t>车牌识别参数</w:t>
      </w:r>
      <w:r>
        <w:rPr>
          <w:rFonts w:hint="eastAsia"/>
        </w:rPr>
        <w:t>接口</w:t>
      </w:r>
    </w:p>
    <w:p w:rsidR="005449E1" w:rsidRDefault="005449E1" w:rsidP="005449E1">
      <w:pPr>
        <w:pStyle w:val="3"/>
      </w:pPr>
      <w:r>
        <w:rPr>
          <w:rFonts w:hint="eastAsia"/>
        </w:rPr>
        <w:t>Model</w:t>
      </w:r>
      <w:r>
        <w:rPr>
          <w:rFonts w:hint="eastAsia"/>
        </w:rPr>
        <w:t>结构</w:t>
      </w:r>
    </w:p>
    <w:p w:rsidR="005449E1" w:rsidRPr="00D657B3" w:rsidRDefault="005449E1" w:rsidP="005449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449E1" w:rsidTr="00434D81">
        <w:tc>
          <w:tcPr>
            <w:tcW w:w="1809"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说明</w:t>
            </w:r>
          </w:p>
        </w:tc>
      </w:tr>
      <w:tr w:rsidR="005449E1" w:rsidRPr="00E00670" w:rsidTr="00434D81">
        <w:tc>
          <w:tcPr>
            <w:tcW w:w="1809" w:type="dxa"/>
          </w:tcPr>
          <w:p w:rsidR="005449E1" w:rsidRPr="00EC78A7" w:rsidRDefault="005449E1" w:rsidP="00434D81">
            <w:pPr>
              <w:spacing w:line="264" w:lineRule="auto"/>
              <w:rPr>
                <w:b/>
                <w:kern w:val="2"/>
              </w:rPr>
            </w:pPr>
            <w:r w:rsidRPr="00EC78A7">
              <w:rPr>
                <w:b/>
                <w:kern w:val="2"/>
              </w:rPr>
              <w:t>ID</w:t>
            </w:r>
          </w:p>
        </w:tc>
        <w:tc>
          <w:tcPr>
            <w:tcW w:w="1024" w:type="dxa"/>
          </w:tcPr>
          <w:p w:rsidR="005449E1" w:rsidRPr="00E00670" w:rsidRDefault="005449E1"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449E1" w:rsidRPr="00E00670" w:rsidRDefault="005449E1"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5449E1" w:rsidRPr="00E00670" w:rsidTr="00434D81">
        <w:tc>
          <w:tcPr>
            <w:tcW w:w="1809" w:type="dxa"/>
          </w:tcPr>
          <w:p w:rsidR="005449E1" w:rsidRPr="007738BA" w:rsidRDefault="005449E1" w:rsidP="00434D81">
            <w:pPr>
              <w:spacing w:line="264" w:lineRule="auto"/>
              <w:rPr>
                <w:b/>
                <w:kern w:val="2"/>
              </w:rPr>
            </w:pPr>
            <w:r w:rsidRPr="003C27F7">
              <w:rPr>
                <w:b/>
                <w:kern w:val="2"/>
              </w:rPr>
              <w:t>StationID</w:t>
            </w:r>
          </w:p>
        </w:tc>
        <w:tc>
          <w:tcPr>
            <w:tcW w:w="1024"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工作站编号</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AutoPlateEn</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sidRPr="00757E88">
              <w:rPr>
                <w:rFonts w:ascii="Consolas" w:hAnsi="Consolas" w:cs="Consolas" w:hint="eastAsia"/>
                <w:sz w:val="18"/>
                <w:szCs w:val="18"/>
              </w:rPr>
              <w:t>启用车牌自动识别</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AutoPlateDBJD</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车牌对比精度。</w:t>
            </w:r>
            <w:r>
              <w:rPr>
                <w:rFonts w:ascii="Consolas" w:hAnsi="Consolas" w:cs="Consolas" w:hint="eastAsia"/>
                <w:sz w:val="18"/>
                <w:szCs w:val="18"/>
              </w:rPr>
              <w:t>0</w:t>
            </w:r>
            <w:r>
              <w:rPr>
                <w:rFonts w:ascii="Consolas" w:hAnsi="Consolas" w:cs="Consolas" w:hint="eastAsia"/>
                <w:sz w:val="18"/>
                <w:szCs w:val="18"/>
              </w:rPr>
              <w:t>为</w:t>
            </w:r>
            <w:r>
              <w:rPr>
                <w:rFonts w:ascii="Consolas" w:hAnsi="Consolas" w:cs="Consolas" w:hint="eastAsia"/>
                <w:sz w:val="18"/>
                <w:szCs w:val="18"/>
              </w:rPr>
              <w:t>4</w:t>
            </w:r>
            <w:r>
              <w:rPr>
                <w:rFonts w:ascii="Consolas" w:hAnsi="Consolas" w:cs="Consolas" w:hint="eastAsia"/>
                <w:sz w:val="18"/>
                <w:szCs w:val="18"/>
              </w:rPr>
              <w:t>位；</w:t>
            </w:r>
            <w:r>
              <w:rPr>
                <w:rFonts w:ascii="Consolas" w:hAnsi="Consolas" w:cs="Consolas" w:hint="eastAsia"/>
                <w:sz w:val="18"/>
                <w:szCs w:val="18"/>
              </w:rPr>
              <w:t>1</w:t>
            </w:r>
            <w:r>
              <w:rPr>
                <w:rFonts w:ascii="Consolas" w:hAnsi="Consolas" w:cs="Consolas" w:hint="eastAsia"/>
                <w:sz w:val="18"/>
                <w:szCs w:val="18"/>
              </w:rPr>
              <w:t>为</w:t>
            </w:r>
            <w:r>
              <w:rPr>
                <w:rFonts w:ascii="Consolas" w:hAnsi="Consolas" w:cs="Consolas" w:hint="eastAsia"/>
                <w:sz w:val="18"/>
                <w:szCs w:val="18"/>
              </w:rPr>
              <w:t>5</w:t>
            </w:r>
            <w:r>
              <w:rPr>
                <w:rFonts w:ascii="Consolas" w:hAnsi="Consolas" w:cs="Consolas" w:hint="eastAsia"/>
                <w:sz w:val="18"/>
                <w:szCs w:val="18"/>
              </w:rPr>
              <w:t>位；</w:t>
            </w:r>
            <w:r>
              <w:rPr>
                <w:rFonts w:ascii="Consolas" w:hAnsi="Consolas" w:cs="Consolas" w:hint="eastAsia"/>
                <w:sz w:val="18"/>
                <w:szCs w:val="18"/>
              </w:rPr>
              <w:t>2</w:t>
            </w:r>
            <w:r>
              <w:rPr>
                <w:rFonts w:ascii="Consolas" w:hAnsi="Consolas" w:cs="Consolas" w:hint="eastAsia"/>
                <w:sz w:val="18"/>
                <w:szCs w:val="18"/>
              </w:rPr>
              <w:t>为</w:t>
            </w:r>
            <w:r>
              <w:rPr>
                <w:rFonts w:ascii="Consolas" w:hAnsi="Consolas" w:cs="Consolas" w:hint="eastAsia"/>
                <w:sz w:val="18"/>
                <w:szCs w:val="18"/>
              </w:rPr>
              <w:t>6</w:t>
            </w:r>
            <w:r>
              <w:rPr>
                <w:rFonts w:ascii="Consolas" w:hAnsi="Consolas" w:cs="Consolas" w:hint="eastAsia"/>
                <w:sz w:val="18"/>
                <w:szCs w:val="18"/>
              </w:rPr>
              <w:t>位。</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InAutoOpenModel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入场识别临时车牌开闸方式。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OutAutoOpenModel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sidRPr="00340212">
              <w:rPr>
                <w:rFonts w:ascii="Consolas" w:hAnsi="Consolas" w:cs="Consolas" w:hint="eastAsia"/>
                <w:sz w:val="18"/>
                <w:szCs w:val="18"/>
              </w:rPr>
              <w:t>出场识别临时车牌</w:t>
            </w:r>
            <w:r>
              <w:rPr>
                <w:rFonts w:ascii="Consolas" w:hAnsi="Consolas" w:cs="Consolas" w:hint="eastAsia"/>
                <w:sz w:val="18"/>
                <w:szCs w:val="18"/>
              </w:rPr>
              <w:t>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CphDelay</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识别的车牌的有效时间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SameCphDelay</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在指定的时间内识别到重复的车牌不处理</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AutoSetMinutes</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sidRPr="003A4824">
              <w:rPr>
                <w:rFonts w:ascii="Consolas" w:hAnsi="Consolas" w:cs="Consolas" w:hint="eastAsia"/>
                <w:sz w:val="18"/>
                <w:szCs w:val="18"/>
              </w:rPr>
              <w:t>弹出收费确认窗口后自动关闭</w:t>
            </w:r>
            <w:r>
              <w:rPr>
                <w:rFonts w:ascii="Consolas" w:hAnsi="Consolas" w:cs="Consolas" w:hint="eastAsia"/>
                <w:sz w:val="18"/>
                <w:szCs w:val="18"/>
              </w:rPr>
              <w:t>的等待时间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AutoMinutes</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是否自动关闭收费确认窗口</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AutoColorSet</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sidRPr="007A15C7">
              <w:rPr>
                <w:rFonts w:ascii="Consolas" w:hAnsi="Consolas" w:cs="Consolas" w:hint="eastAsia"/>
                <w:sz w:val="18"/>
                <w:szCs w:val="18"/>
              </w:rPr>
              <w:t>军警车自动放行</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AutoDeleteImg</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是否删除原图</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AutoPattern</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lastRenderedPageBreak/>
              <w:t>AutoKZ</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AutoYTime</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ReadCardTime</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MaxPlateWidth</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MinPlateWidth</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OnlyLocation</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Darmpolice</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Embassy</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OnlyDyellow</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Tractor</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Army2</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ArmPol</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Indivi</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Yellow2</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LocalProvince</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Y</w:t>
            </w:r>
            <w:r w:rsidR="00653271">
              <w:rPr>
                <w:color w:val="000000"/>
              </w:rPr>
              <w:t>i</w:t>
            </w:r>
            <w:r>
              <w:rPr>
                <w:rFonts w:hint="eastAsia"/>
                <w:color w:val="000000"/>
              </w:rPr>
              <w:t>mageSave</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Night</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InMothOpenModel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OutMothOpenModel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InOutConfirm</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OutConfirm</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04D96" w:rsidRPr="00E00670" w:rsidTr="005C1E9F">
        <w:tc>
          <w:tcPr>
            <w:tcW w:w="1809" w:type="dxa"/>
          </w:tcPr>
          <w:p w:rsidR="00304D96" w:rsidRPr="00050B3B" w:rsidRDefault="00304D96"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304D96" w:rsidRDefault="00304D96"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04D96" w:rsidRDefault="00304D96"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04D96" w:rsidRPr="00D91820" w:rsidRDefault="00304D96"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5449E1" w:rsidRDefault="005449E1" w:rsidP="005449E1">
      <w:pPr>
        <w:pStyle w:val="3"/>
      </w:pPr>
      <w:r>
        <w:rPr>
          <w:rFonts w:hint="eastAsia"/>
        </w:rPr>
        <w:t>获取接口</w:t>
      </w:r>
    </w:p>
    <w:p w:rsidR="005449E1" w:rsidRPr="00E47307" w:rsidRDefault="005449E1" w:rsidP="005449E1">
      <w:pPr>
        <w:rPr>
          <w:b/>
        </w:rPr>
      </w:pPr>
      <w:r w:rsidRPr="00E47307">
        <w:rPr>
          <w:rFonts w:hint="eastAsia"/>
          <w:b/>
        </w:rPr>
        <w:t>url:</w:t>
      </w:r>
    </w:p>
    <w:p w:rsidR="005449E1" w:rsidRPr="008510B3" w:rsidRDefault="005446D3"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9"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GetAutoCPHSet</w:t>
      </w:r>
    </w:p>
    <w:p w:rsidR="005449E1" w:rsidRDefault="005449E1" w:rsidP="005449E1">
      <w:pPr>
        <w:rPr>
          <w:rStyle w:val="af7"/>
          <w:b/>
        </w:rPr>
      </w:pPr>
      <w:r>
        <w:rPr>
          <w:rFonts w:hint="eastAsia"/>
          <w:b/>
        </w:rPr>
        <w:lastRenderedPageBreak/>
        <w:t>请求与返回值结构参考</w:t>
      </w:r>
      <w:hyperlink w:anchor="_基本查询接口" w:history="1">
        <w:r w:rsidRPr="00B274B9">
          <w:rPr>
            <w:rStyle w:val="af7"/>
            <w:rFonts w:hint="eastAsia"/>
            <w:b/>
          </w:rPr>
          <w:t>基本查询接口</w:t>
        </w:r>
      </w:hyperlink>
    </w:p>
    <w:p w:rsidR="004B314E" w:rsidRDefault="004B314E" w:rsidP="004B314E">
      <w:pPr>
        <w:pStyle w:val="3"/>
      </w:pPr>
      <w:r>
        <w:rPr>
          <w:rFonts w:hint="eastAsia"/>
        </w:rPr>
        <w:t>按</w:t>
      </w:r>
      <w:r>
        <w:rPr>
          <w:rFonts w:hint="eastAsia"/>
        </w:rPr>
        <w:t>ID</w:t>
      </w:r>
      <w:r>
        <w:rPr>
          <w:rFonts w:hint="eastAsia"/>
        </w:rPr>
        <w:t>获取接口</w:t>
      </w:r>
    </w:p>
    <w:p w:rsidR="004B314E" w:rsidRPr="00E47307" w:rsidRDefault="004B314E" w:rsidP="004B314E">
      <w:pPr>
        <w:rPr>
          <w:b/>
        </w:rPr>
      </w:pPr>
      <w:r w:rsidRPr="00E47307">
        <w:rPr>
          <w:rFonts w:hint="eastAsia"/>
          <w:b/>
        </w:rPr>
        <w:t>url:</w:t>
      </w:r>
    </w:p>
    <w:p w:rsidR="004B314E" w:rsidRPr="008510B3" w:rsidRDefault="005446D3"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0"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GetAutoCPHSet</w:t>
      </w:r>
      <w:r w:rsidR="004B314E" w:rsidRPr="004B314E">
        <w:rPr>
          <w:rStyle w:val="af7"/>
          <w:rFonts w:hint="eastAsia"/>
        </w:rPr>
        <w:t xml:space="preserve"> </w:t>
      </w:r>
      <w:r w:rsidR="004B314E">
        <w:rPr>
          <w:rStyle w:val="af7"/>
          <w:rFonts w:hint="eastAsia"/>
        </w:rPr>
        <w:t>ByID</w:t>
      </w:r>
    </w:p>
    <w:p w:rsidR="004B314E" w:rsidRDefault="004B314E" w:rsidP="004B314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B314E" w:rsidRDefault="004B314E" w:rsidP="004B314E">
      <w:pPr>
        <w:pStyle w:val="3"/>
      </w:pPr>
      <w:r>
        <w:rPr>
          <w:rFonts w:hint="eastAsia"/>
        </w:rPr>
        <w:t>按</w:t>
      </w:r>
      <w:r>
        <w:rPr>
          <w:rFonts w:hint="eastAsia"/>
        </w:rPr>
        <w:t>ID</w:t>
      </w:r>
      <w:r>
        <w:rPr>
          <w:rFonts w:hint="eastAsia"/>
        </w:rPr>
        <w:t>列表获取接口</w:t>
      </w:r>
    </w:p>
    <w:p w:rsidR="004B314E" w:rsidRPr="00E47307" w:rsidRDefault="004B314E" w:rsidP="004B314E">
      <w:pPr>
        <w:rPr>
          <w:b/>
        </w:rPr>
      </w:pPr>
      <w:r w:rsidRPr="00E47307">
        <w:rPr>
          <w:rFonts w:hint="eastAsia"/>
          <w:b/>
        </w:rPr>
        <w:t>url:</w:t>
      </w:r>
    </w:p>
    <w:p w:rsidR="004B314E" w:rsidRPr="008510B3" w:rsidRDefault="005446D3"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1"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GetAutoCPHSet</w:t>
      </w:r>
      <w:r w:rsidR="004B314E">
        <w:rPr>
          <w:rStyle w:val="af7"/>
          <w:rFonts w:hint="eastAsia"/>
        </w:rPr>
        <w:t>ByIDList</w:t>
      </w:r>
    </w:p>
    <w:p w:rsidR="007A5F27" w:rsidRDefault="004B314E"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2"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AutoCPHSet</w:t>
      </w:r>
      <w:r w:rsidR="007A5F27">
        <w:rPr>
          <w:rStyle w:val="af7"/>
          <w:rFonts w:hint="eastAsia"/>
        </w:rPr>
        <w:t>Distinct</w:t>
      </w:r>
    </w:p>
    <w:p w:rsidR="004B314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5449E1" w:rsidRDefault="005449E1" w:rsidP="005449E1">
      <w:pPr>
        <w:pStyle w:val="3"/>
      </w:pPr>
      <w:r>
        <w:rPr>
          <w:rFonts w:hint="eastAsia"/>
        </w:rPr>
        <w:t>添加接口</w:t>
      </w:r>
    </w:p>
    <w:p w:rsidR="005449E1" w:rsidRPr="00E47307" w:rsidRDefault="005449E1" w:rsidP="005449E1">
      <w:pPr>
        <w:rPr>
          <w:b/>
        </w:rPr>
      </w:pPr>
      <w:r w:rsidRPr="00E47307">
        <w:rPr>
          <w:rFonts w:hint="eastAsia"/>
          <w:b/>
        </w:rPr>
        <w:t>url:</w:t>
      </w:r>
    </w:p>
    <w:p w:rsidR="005449E1" w:rsidRPr="008510B3" w:rsidRDefault="005446D3"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3"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Add</w:t>
      </w:r>
      <w:r w:rsidR="005449E1">
        <w:rPr>
          <w:rStyle w:val="af7"/>
        </w:rPr>
        <w:t>AutoCPHSet</w:t>
      </w:r>
    </w:p>
    <w:p w:rsidR="008200FF" w:rsidRDefault="005449E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AutoCPHSet</w:t>
      </w:r>
      <w:r w:rsidR="008200FF">
        <w:rPr>
          <w:rStyle w:val="af7"/>
          <w:rFonts w:hint="eastAsia"/>
        </w:rPr>
        <w:t>List</w:t>
      </w:r>
    </w:p>
    <w:p w:rsidR="005449E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449E1" w:rsidRDefault="005449E1" w:rsidP="005449E1">
      <w:pPr>
        <w:pStyle w:val="3"/>
      </w:pPr>
      <w:r>
        <w:rPr>
          <w:rFonts w:hint="eastAsia"/>
        </w:rPr>
        <w:t>修改接口</w:t>
      </w:r>
    </w:p>
    <w:p w:rsidR="005449E1" w:rsidRPr="00E47307" w:rsidRDefault="005449E1" w:rsidP="005449E1">
      <w:pPr>
        <w:rPr>
          <w:b/>
        </w:rPr>
      </w:pPr>
      <w:r w:rsidRPr="00E47307">
        <w:rPr>
          <w:rFonts w:hint="eastAsia"/>
          <w:b/>
        </w:rPr>
        <w:t>url:</w:t>
      </w:r>
    </w:p>
    <w:p w:rsidR="005449E1" w:rsidRPr="008510B3" w:rsidRDefault="005446D3"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5"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Update</w:t>
      </w:r>
      <w:r w:rsidR="005449E1">
        <w:rPr>
          <w:rStyle w:val="af7"/>
        </w:rPr>
        <w:t>AutoCPHSet</w:t>
      </w:r>
    </w:p>
    <w:p w:rsidR="007B2EA8" w:rsidRDefault="005449E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AutoCPHSet</w:t>
      </w:r>
      <w:r w:rsidR="007B2EA8">
        <w:rPr>
          <w:rStyle w:val="af7"/>
          <w:rFonts w:hint="eastAsia"/>
        </w:rPr>
        <w:t>List</w:t>
      </w:r>
    </w:p>
    <w:p w:rsidR="005449E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449E1" w:rsidRPr="00B5638D" w:rsidRDefault="005449E1" w:rsidP="005449E1">
      <w:pPr>
        <w:pStyle w:val="3"/>
      </w:pPr>
      <w:r>
        <w:rPr>
          <w:rFonts w:hint="eastAsia"/>
        </w:rPr>
        <w:lastRenderedPageBreak/>
        <w:t>删除接口</w:t>
      </w:r>
    </w:p>
    <w:p w:rsidR="005449E1" w:rsidRPr="00E47307" w:rsidRDefault="005449E1" w:rsidP="005449E1">
      <w:pPr>
        <w:rPr>
          <w:b/>
        </w:rPr>
      </w:pPr>
      <w:r w:rsidRPr="00E47307">
        <w:rPr>
          <w:rFonts w:hint="eastAsia"/>
          <w:b/>
        </w:rPr>
        <w:t>url:</w:t>
      </w:r>
    </w:p>
    <w:p w:rsidR="005449E1" w:rsidRPr="008510B3" w:rsidRDefault="005446D3"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7"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Delete</w:t>
      </w:r>
      <w:r w:rsidR="005449E1">
        <w:rPr>
          <w:rStyle w:val="af7"/>
        </w:rPr>
        <w:t>AutoCPHSet</w:t>
      </w:r>
    </w:p>
    <w:p w:rsidR="005449E1" w:rsidRDefault="005449E1" w:rsidP="005449E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449E1" w:rsidRDefault="005449E1" w:rsidP="005449E1">
      <w:pPr>
        <w:pStyle w:val="3"/>
      </w:pPr>
      <w:r>
        <w:rPr>
          <w:rFonts w:hint="eastAsia"/>
        </w:rPr>
        <w:t>修改个别字段接口</w:t>
      </w:r>
    </w:p>
    <w:p w:rsidR="005449E1" w:rsidRPr="00E47307" w:rsidRDefault="005449E1" w:rsidP="005449E1">
      <w:pPr>
        <w:rPr>
          <w:b/>
        </w:rPr>
      </w:pPr>
      <w:r w:rsidRPr="00E47307">
        <w:rPr>
          <w:rFonts w:hint="eastAsia"/>
          <w:b/>
        </w:rPr>
        <w:t>url:</w:t>
      </w:r>
    </w:p>
    <w:p w:rsidR="005449E1" w:rsidRPr="008510B3" w:rsidRDefault="005446D3"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8"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Update</w:t>
      </w:r>
      <w:r w:rsidR="005449E1">
        <w:rPr>
          <w:rStyle w:val="af7"/>
        </w:rPr>
        <w:t>AutoCPHSet</w:t>
      </w:r>
      <w:r w:rsidR="005449E1">
        <w:rPr>
          <w:rStyle w:val="af7"/>
          <w:rFonts w:hint="eastAsia"/>
        </w:rPr>
        <w:t>Fields</w:t>
      </w:r>
    </w:p>
    <w:p w:rsidR="005449E1" w:rsidRDefault="005449E1" w:rsidP="005449E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449E1" w:rsidRPr="00B5638D" w:rsidRDefault="005449E1" w:rsidP="005449E1">
      <w:pPr>
        <w:pStyle w:val="3"/>
      </w:pPr>
      <w:r>
        <w:rPr>
          <w:rFonts w:hint="eastAsia"/>
        </w:rPr>
        <w:t>按条件删除接口</w:t>
      </w:r>
    </w:p>
    <w:p w:rsidR="005449E1" w:rsidRPr="00E47307" w:rsidRDefault="005449E1" w:rsidP="005449E1">
      <w:pPr>
        <w:rPr>
          <w:b/>
        </w:rPr>
      </w:pPr>
      <w:r w:rsidRPr="00E47307">
        <w:rPr>
          <w:rFonts w:hint="eastAsia"/>
          <w:b/>
        </w:rPr>
        <w:t>url:</w:t>
      </w:r>
    </w:p>
    <w:p w:rsidR="005449E1" w:rsidRPr="008510B3" w:rsidRDefault="005446D3"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9"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Delete</w:t>
      </w:r>
      <w:r w:rsidR="005449E1">
        <w:rPr>
          <w:rStyle w:val="af7"/>
        </w:rPr>
        <w:t>AutoCPHSet</w:t>
      </w:r>
      <w:r w:rsidR="005449E1">
        <w:rPr>
          <w:rStyle w:val="af7"/>
          <w:rFonts w:hint="eastAsia"/>
        </w:rPr>
        <w:t>By</w:t>
      </w:r>
    </w:p>
    <w:p w:rsidR="005449E1" w:rsidRDefault="005449E1" w:rsidP="005449E1">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删除接口</w:t>
      </w:r>
    </w:p>
    <w:p w:rsidR="004B314E" w:rsidRPr="00E47307" w:rsidRDefault="004B314E" w:rsidP="004B314E">
      <w:pPr>
        <w:rPr>
          <w:b/>
        </w:rPr>
      </w:pPr>
      <w:r w:rsidRPr="00E47307">
        <w:rPr>
          <w:rFonts w:hint="eastAsia"/>
          <w:b/>
        </w:rPr>
        <w:t>url:</w:t>
      </w:r>
    </w:p>
    <w:p w:rsidR="004B314E" w:rsidRPr="008510B3" w:rsidRDefault="005446D3"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0"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AutoCPHSet</w:t>
      </w:r>
      <w:r w:rsidR="004B314E">
        <w:rPr>
          <w:rStyle w:val="af7"/>
          <w:rFonts w:hint="eastAsia"/>
        </w:rPr>
        <w:t>ByID</w:t>
      </w:r>
    </w:p>
    <w:p w:rsidR="004B314E" w:rsidRDefault="004B314E" w:rsidP="004B314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列表删除接口</w:t>
      </w:r>
    </w:p>
    <w:p w:rsidR="004B314E" w:rsidRPr="00E47307" w:rsidRDefault="004B314E" w:rsidP="004B314E">
      <w:pPr>
        <w:rPr>
          <w:b/>
        </w:rPr>
      </w:pPr>
      <w:r w:rsidRPr="00E47307">
        <w:rPr>
          <w:rFonts w:hint="eastAsia"/>
          <w:b/>
        </w:rPr>
        <w:t>url:</w:t>
      </w:r>
    </w:p>
    <w:p w:rsidR="004B314E" w:rsidRPr="008510B3" w:rsidRDefault="005446D3"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1"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AutoCPHSet</w:t>
      </w:r>
      <w:r w:rsidR="004B314E">
        <w:rPr>
          <w:rStyle w:val="af7"/>
          <w:rFonts w:hint="eastAsia"/>
        </w:rPr>
        <w:t>ByIDList</w:t>
      </w:r>
    </w:p>
    <w:p w:rsidR="00C31D86" w:rsidRDefault="004B314E"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AutoCPHSet</w:t>
      </w:r>
    </w:p>
    <w:p w:rsidR="00836077"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9D3FB1" w:rsidRDefault="009D3FB1" w:rsidP="009D3FB1">
      <w:pPr>
        <w:pStyle w:val="2"/>
      </w:pPr>
      <w:r>
        <w:rPr>
          <w:rFonts w:hint="eastAsia"/>
        </w:rPr>
        <w:t>优惠</w:t>
      </w:r>
      <w:r w:rsidR="008D2679">
        <w:rPr>
          <w:rFonts w:hint="eastAsia"/>
        </w:rPr>
        <w:t>方式</w:t>
      </w:r>
      <w:r>
        <w:rPr>
          <w:rFonts w:hint="eastAsia"/>
        </w:rPr>
        <w:t>接口</w:t>
      </w:r>
    </w:p>
    <w:p w:rsidR="009D3FB1" w:rsidRPr="008615A8" w:rsidRDefault="009D3FB1" w:rsidP="009D3FB1">
      <w:r>
        <w:rPr>
          <w:rFonts w:hint="eastAsia"/>
        </w:rPr>
        <w:t>优惠</w:t>
      </w:r>
      <w:r w:rsidR="008D2679">
        <w:rPr>
          <w:rFonts w:hint="eastAsia"/>
        </w:rPr>
        <w:t>方式</w:t>
      </w:r>
      <w:r>
        <w:rPr>
          <w:rFonts w:hint="eastAsia"/>
        </w:rPr>
        <w:t>信息操作接口。</w:t>
      </w:r>
    </w:p>
    <w:p w:rsidR="009D3FB1" w:rsidRDefault="009D3FB1" w:rsidP="009D3FB1">
      <w:pPr>
        <w:pStyle w:val="3"/>
      </w:pPr>
      <w:r>
        <w:rPr>
          <w:rFonts w:hint="eastAsia"/>
        </w:rPr>
        <w:t>Model</w:t>
      </w:r>
      <w:r>
        <w:rPr>
          <w:rFonts w:hint="eastAsia"/>
        </w:rPr>
        <w:t>结构</w:t>
      </w:r>
    </w:p>
    <w:p w:rsidR="009D3FB1" w:rsidRPr="00D657B3" w:rsidRDefault="009D3FB1" w:rsidP="009D3F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D3FB1" w:rsidTr="003206DF">
        <w:tc>
          <w:tcPr>
            <w:tcW w:w="1809"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说明</w:t>
            </w:r>
          </w:p>
        </w:tc>
      </w:tr>
      <w:tr w:rsidR="009D3FB1" w:rsidRPr="00E00670" w:rsidTr="003206DF">
        <w:tc>
          <w:tcPr>
            <w:tcW w:w="1809" w:type="dxa"/>
          </w:tcPr>
          <w:p w:rsidR="009D3FB1" w:rsidRPr="00EC78A7" w:rsidRDefault="009D3FB1" w:rsidP="003206DF">
            <w:pPr>
              <w:spacing w:line="264" w:lineRule="auto"/>
              <w:rPr>
                <w:b/>
                <w:kern w:val="2"/>
              </w:rPr>
            </w:pPr>
            <w:r w:rsidRPr="00EC78A7">
              <w:rPr>
                <w:b/>
                <w:kern w:val="2"/>
              </w:rPr>
              <w:t>ID</w:t>
            </w:r>
          </w:p>
        </w:tc>
        <w:tc>
          <w:tcPr>
            <w:tcW w:w="1024" w:type="dxa"/>
          </w:tcPr>
          <w:p w:rsidR="009D3FB1" w:rsidRPr="00E00670" w:rsidRDefault="009D3FB1"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D3FB1" w:rsidRDefault="009D3FB1"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D3FB1" w:rsidRPr="00E00670" w:rsidRDefault="009D3FB1"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A0F53" w:rsidRPr="00E00670" w:rsidTr="003206DF">
        <w:tc>
          <w:tcPr>
            <w:tcW w:w="1809" w:type="dxa"/>
          </w:tcPr>
          <w:p w:rsidR="00AA0F53" w:rsidRPr="007738BA" w:rsidRDefault="00AA0F53" w:rsidP="003206DF">
            <w:pPr>
              <w:spacing w:line="264" w:lineRule="auto"/>
              <w:rPr>
                <w:b/>
                <w:kern w:val="2"/>
              </w:rPr>
            </w:pPr>
            <w:r w:rsidRPr="004D2BDF">
              <w:rPr>
                <w:b/>
                <w:kern w:val="2"/>
              </w:rPr>
              <w:t>Address</w:t>
            </w:r>
          </w:p>
        </w:tc>
        <w:tc>
          <w:tcPr>
            <w:tcW w:w="1024" w:type="dxa"/>
          </w:tcPr>
          <w:p w:rsidR="00AA0F53" w:rsidRDefault="00AA0F5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A0F53" w:rsidRDefault="00AA0F53"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AA0F53" w:rsidRPr="00E00670" w:rsidTr="003206DF">
        <w:tc>
          <w:tcPr>
            <w:tcW w:w="1809" w:type="dxa"/>
          </w:tcPr>
          <w:p w:rsidR="00AA0F53" w:rsidRPr="007738BA" w:rsidRDefault="00AA0F53" w:rsidP="003206DF">
            <w:pPr>
              <w:spacing w:line="264" w:lineRule="auto"/>
              <w:rPr>
                <w:b/>
                <w:kern w:val="2"/>
              </w:rPr>
            </w:pPr>
            <w:r w:rsidRPr="004D2BDF">
              <w:rPr>
                <w:b/>
                <w:kern w:val="2"/>
              </w:rPr>
              <w:t>Favorable</w:t>
            </w:r>
          </w:p>
        </w:tc>
        <w:tc>
          <w:tcPr>
            <w:tcW w:w="1024" w:type="dxa"/>
          </w:tcPr>
          <w:p w:rsidR="00AA0F53" w:rsidRDefault="000D5C81"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A0F53" w:rsidRDefault="00AA0F53" w:rsidP="006A4A8F">
            <w:r w:rsidRPr="00BA57B4">
              <w:rPr>
                <w:rFonts w:ascii="Consolas" w:hAnsi="Consolas" w:cs="Consolas" w:hint="eastAsia"/>
                <w:sz w:val="18"/>
                <w:szCs w:val="18"/>
              </w:rPr>
              <w:t>优惠</w:t>
            </w:r>
            <w:r>
              <w:rPr>
                <w:rFonts w:ascii="Consolas" w:hAnsi="Consolas" w:cs="Consolas" w:hint="eastAsia"/>
                <w:sz w:val="18"/>
                <w:szCs w:val="18"/>
              </w:rPr>
              <w:t>数量</w:t>
            </w:r>
          </w:p>
        </w:tc>
      </w:tr>
      <w:tr w:rsidR="00AA0F53" w:rsidRPr="00E00670" w:rsidTr="003206DF">
        <w:tc>
          <w:tcPr>
            <w:tcW w:w="1809" w:type="dxa"/>
          </w:tcPr>
          <w:p w:rsidR="00AA0F53" w:rsidRPr="004D2BDF" w:rsidRDefault="00AA0F53" w:rsidP="003206DF">
            <w:pPr>
              <w:spacing w:line="264" w:lineRule="auto"/>
              <w:rPr>
                <w:b/>
                <w:kern w:val="2"/>
              </w:rPr>
            </w:pPr>
            <w:r w:rsidRPr="004D2BDF">
              <w:rPr>
                <w:b/>
                <w:kern w:val="2"/>
              </w:rPr>
              <w:t>Manner</w:t>
            </w:r>
          </w:p>
        </w:tc>
        <w:tc>
          <w:tcPr>
            <w:tcW w:w="1024" w:type="dxa"/>
          </w:tcPr>
          <w:p w:rsidR="00AA0F53" w:rsidRDefault="00AA0F5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801F6" w:rsidRDefault="00AA0F53" w:rsidP="0032487E">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884DCF">
              <w:rPr>
                <w:rFonts w:ascii="Consolas" w:hAnsi="Consolas" w:cs="Consolas" w:hint="eastAsia"/>
                <w:sz w:val="18"/>
                <w:szCs w:val="18"/>
              </w:rPr>
              <w:t>、</w:t>
            </w:r>
            <w:r>
              <w:rPr>
                <w:rFonts w:ascii="Consolas" w:hAnsi="Consolas" w:cs="Consolas" w:hint="eastAsia"/>
                <w:sz w:val="18"/>
                <w:szCs w:val="18"/>
              </w:rPr>
              <w:t>元</w:t>
            </w:r>
            <w:r w:rsidR="0032487E">
              <w:rPr>
                <w:rFonts w:ascii="Consolas" w:hAnsi="Consolas" w:cs="Consolas" w:hint="eastAsia"/>
                <w:sz w:val="18"/>
                <w:szCs w:val="18"/>
              </w:rPr>
              <w:t>、</w:t>
            </w:r>
            <w:r w:rsidR="00884DCF">
              <w:rPr>
                <w:rFonts w:ascii="Consolas" w:hAnsi="Consolas" w:cs="Consolas" w:hint="eastAsia"/>
                <w:sz w:val="18"/>
                <w:szCs w:val="18"/>
              </w:rPr>
              <w:t>%</w:t>
            </w:r>
            <w:r w:rsidR="0089057C">
              <w:rPr>
                <w:rFonts w:ascii="Consolas" w:hAnsi="Consolas" w:cs="Consolas" w:hint="eastAsia"/>
                <w:sz w:val="18"/>
                <w:szCs w:val="18"/>
              </w:rPr>
              <w:t>(</w:t>
            </w:r>
            <w:r w:rsidR="0089057C">
              <w:rPr>
                <w:rFonts w:ascii="Consolas" w:hAnsi="Consolas" w:cs="Consolas" w:hint="eastAsia"/>
                <w:sz w:val="18"/>
                <w:szCs w:val="18"/>
              </w:rPr>
              <w:t>表示打</w:t>
            </w:r>
            <w:r w:rsidR="00BF059C">
              <w:rPr>
                <w:rFonts w:ascii="Consolas" w:hAnsi="Consolas" w:cs="Consolas" w:hint="eastAsia"/>
                <w:sz w:val="18"/>
                <w:szCs w:val="18"/>
              </w:rPr>
              <w:t>多少</w:t>
            </w:r>
            <w:r w:rsidR="0089057C">
              <w:rPr>
                <w:rFonts w:ascii="Consolas" w:hAnsi="Consolas" w:cs="Consolas" w:hint="eastAsia"/>
                <w:sz w:val="18"/>
                <w:szCs w:val="18"/>
              </w:rPr>
              <w:t>折</w:t>
            </w:r>
            <w:r w:rsidR="0089057C">
              <w:rPr>
                <w:rFonts w:ascii="Consolas" w:hAnsi="Consolas" w:cs="Consolas" w:hint="eastAsia"/>
                <w:sz w:val="18"/>
                <w:szCs w:val="18"/>
              </w:rPr>
              <w:t>)</w:t>
            </w:r>
            <w:r w:rsidR="00BF059C">
              <w:rPr>
                <w:rFonts w:ascii="Consolas" w:hAnsi="Consolas" w:cs="Consolas" w:hint="eastAsia"/>
                <w:sz w:val="18"/>
                <w:szCs w:val="18"/>
              </w:rPr>
              <w:t>。如果为打折的方式则</w:t>
            </w:r>
            <w:r w:rsidR="00BF059C">
              <w:rPr>
                <w:rFonts w:ascii="Consolas" w:hAnsi="Consolas" w:cs="Consolas" w:hint="eastAsia"/>
                <w:sz w:val="18"/>
                <w:szCs w:val="18"/>
              </w:rPr>
              <w:t>Favorable</w:t>
            </w:r>
            <w:r w:rsidR="00BF059C">
              <w:rPr>
                <w:rFonts w:ascii="Consolas" w:hAnsi="Consolas" w:cs="Consolas" w:hint="eastAsia"/>
                <w:sz w:val="18"/>
                <w:szCs w:val="18"/>
              </w:rPr>
              <w:t>的值应控制在</w:t>
            </w:r>
            <w:r w:rsidR="00BF059C">
              <w:rPr>
                <w:rFonts w:ascii="Consolas" w:hAnsi="Consolas" w:cs="Consolas" w:hint="eastAsia"/>
                <w:sz w:val="18"/>
                <w:szCs w:val="18"/>
              </w:rPr>
              <w:t>0</w:t>
            </w:r>
            <w:r w:rsidR="00BF059C">
              <w:rPr>
                <w:rFonts w:ascii="Consolas" w:hAnsi="Consolas" w:cs="Consolas" w:hint="eastAsia"/>
                <w:sz w:val="18"/>
                <w:szCs w:val="18"/>
              </w:rPr>
              <w:t>到</w:t>
            </w:r>
            <w:r w:rsidR="00BF059C">
              <w:rPr>
                <w:rFonts w:ascii="Consolas" w:hAnsi="Consolas" w:cs="Consolas" w:hint="eastAsia"/>
                <w:sz w:val="18"/>
                <w:szCs w:val="18"/>
              </w:rPr>
              <w:t>100</w:t>
            </w:r>
            <w:r w:rsidR="00BF059C">
              <w:rPr>
                <w:rFonts w:ascii="Consolas" w:hAnsi="Consolas" w:cs="Consolas" w:hint="eastAsia"/>
                <w:sz w:val="18"/>
                <w:szCs w:val="18"/>
              </w:rPr>
              <w:t>之间</w:t>
            </w:r>
            <w:r w:rsidR="007726B8">
              <w:rPr>
                <w:rFonts w:ascii="Consolas" w:hAnsi="Consolas" w:cs="Consolas" w:hint="eastAsia"/>
                <w:sz w:val="18"/>
                <w:szCs w:val="18"/>
              </w:rPr>
              <w:t>。</w:t>
            </w:r>
            <w:r w:rsidR="00BF059C">
              <w:rPr>
                <w:rFonts w:ascii="Consolas" w:hAnsi="Consolas" w:cs="Consolas" w:hint="eastAsia"/>
                <w:sz w:val="18"/>
                <w:szCs w:val="18"/>
              </w:rPr>
              <w:t>服务端在</w:t>
            </w:r>
            <w:r w:rsidR="003D6CEC">
              <w:rPr>
                <w:rFonts w:ascii="Consolas" w:hAnsi="Consolas" w:cs="Consolas" w:hint="eastAsia"/>
                <w:sz w:val="18"/>
                <w:szCs w:val="18"/>
              </w:rPr>
              <w:t>计算打折金额时</w:t>
            </w:r>
            <w:r w:rsidR="00BF059C">
              <w:rPr>
                <w:rFonts w:ascii="Consolas" w:hAnsi="Consolas" w:cs="Consolas" w:hint="eastAsia"/>
                <w:sz w:val="18"/>
                <w:szCs w:val="18"/>
              </w:rPr>
              <w:t>，如果</w:t>
            </w:r>
            <w:r w:rsidR="00BF059C">
              <w:rPr>
                <w:rFonts w:ascii="Consolas" w:hAnsi="Consolas" w:cs="Consolas" w:hint="eastAsia"/>
                <w:sz w:val="18"/>
                <w:szCs w:val="18"/>
              </w:rPr>
              <w:t>Favorable</w:t>
            </w:r>
            <w:r w:rsidR="00BF059C">
              <w:rPr>
                <w:rFonts w:ascii="Consolas" w:hAnsi="Consolas" w:cs="Consolas" w:hint="eastAsia"/>
                <w:sz w:val="18"/>
                <w:szCs w:val="18"/>
              </w:rPr>
              <w:t>的值小于</w:t>
            </w:r>
            <w:r w:rsidR="00BF059C">
              <w:rPr>
                <w:rFonts w:ascii="Consolas" w:hAnsi="Consolas" w:cs="Consolas" w:hint="eastAsia"/>
                <w:sz w:val="18"/>
                <w:szCs w:val="18"/>
              </w:rPr>
              <w:t>0</w:t>
            </w:r>
            <w:r w:rsidR="00BF059C">
              <w:rPr>
                <w:rFonts w:ascii="Consolas" w:hAnsi="Consolas" w:cs="Consolas" w:hint="eastAsia"/>
                <w:sz w:val="18"/>
                <w:szCs w:val="18"/>
              </w:rPr>
              <w:t>则按</w:t>
            </w:r>
            <w:r w:rsidR="00BF059C">
              <w:rPr>
                <w:rFonts w:ascii="Consolas" w:hAnsi="Consolas" w:cs="Consolas" w:hint="eastAsia"/>
                <w:sz w:val="18"/>
                <w:szCs w:val="18"/>
              </w:rPr>
              <w:t>0</w:t>
            </w:r>
            <w:r w:rsidR="00BF059C">
              <w:rPr>
                <w:rFonts w:ascii="Consolas" w:hAnsi="Consolas" w:cs="Consolas" w:hint="eastAsia"/>
                <w:sz w:val="18"/>
                <w:szCs w:val="18"/>
              </w:rPr>
              <w:t>算，如果大于</w:t>
            </w:r>
            <w:r w:rsidR="00BF059C">
              <w:rPr>
                <w:rFonts w:ascii="Consolas" w:hAnsi="Consolas" w:cs="Consolas" w:hint="eastAsia"/>
                <w:sz w:val="18"/>
                <w:szCs w:val="18"/>
              </w:rPr>
              <w:t>100</w:t>
            </w:r>
            <w:r w:rsidR="00BF059C">
              <w:rPr>
                <w:rFonts w:ascii="Consolas" w:hAnsi="Consolas" w:cs="Consolas" w:hint="eastAsia"/>
                <w:sz w:val="18"/>
                <w:szCs w:val="18"/>
              </w:rPr>
              <w:t>则按</w:t>
            </w:r>
            <w:r w:rsidR="00BF059C">
              <w:rPr>
                <w:rFonts w:ascii="Consolas" w:hAnsi="Consolas" w:cs="Consolas" w:hint="eastAsia"/>
                <w:sz w:val="18"/>
                <w:szCs w:val="18"/>
              </w:rPr>
              <w:t>100</w:t>
            </w:r>
            <w:r w:rsidR="00BF059C">
              <w:rPr>
                <w:rFonts w:ascii="Consolas" w:hAnsi="Consolas" w:cs="Consolas" w:hint="eastAsia"/>
                <w:sz w:val="18"/>
                <w:szCs w:val="18"/>
              </w:rPr>
              <w:t>算。</w:t>
            </w:r>
          </w:p>
          <w:p w:rsidR="004801F6" w:rsidRDefault="004801F6" w:rsidP="004801F6">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4801F6" w:rsidRDefault="004801F6" w:rsidP="004801F6">
            <w:pPr>
              <w:rPr>
                <w:rFonts w:ascii="Consolas" w:hAnsi="Consolas" w:cs="Consolas"/>
                <w:sz w:val="18"/>
                <w:szCs w:val="18"/>
              </w:rPr>
            </w:pPr>
            <w:r>
              <w:rPr>
                <w:rFonts w:ascii="Consolas" w:hAnsi="Consolas" w:cs="Consolas" w:hint="eastAsia"/>
                <w:sz w:val="18"/>
                <w:szCs w:val="18"/>
              </w:rPr>
              <w:t>Manner = %</w:t>
            </w:r>
          </w:p>
          <w:p w:rsidR="004801F6" w:rsidRPr="004801F6" w:rsidRDefault="004801F6" w:rsidP="004801F6">
            <w:pPr>
              <w:rPr>
                <w:rFonts w:ascii="Consolas" w:hAnsi="Consolas" w:cs="Consolas"/>
                <w:sz w:val="18"/>
                <w:szCs w:val="18"/>
              </w:rPr>
            </w:pPr>
            <w:r>
              <w:rPr>
                <w:rFonts w:ascii="Consolas" w:hAnsi="Consolas" w:cs="Consolas" w:hint="eastAsia"/>
                <w:sz w:val="18"/>
                <w:szCs w:val="18"/>
              </w:rPr>
              <w:t>Favorable = 85</w:t>
            </w:r>
          </w:p>
        </w:tc>
      </w:tr>
    </w:tbl>
    <w:p w:rsidR="009D3FB1" w:rsidRDefault="009D3FB1" w:rsidP="009D3FB1">
      <w:pPr>
        <w:pStyle w:val="3"/>
      </w:pPr>
      <w:r>
        <w:rPr>
          <w:rFonts w:hint="eastAsia"/>
        </w:rPr>
        <w:t>获取接口</w:t>
      </w:r>
    </w:p>
    <w:p w:rsidR="009D3FB1" w:rsidRPr="00E47307" w:rsidRDefault="009D3FB1" w:rsidP="009D3FB1">
      <w:pPr>
        <w:rPr>
          <w:b/>
        </w:rPr>
      </w:pPr>
      <w:r w:rsidRPr="00E47307">
        <w:rPr>
          <w:rFonts w:hint="eastAsia"/>
          <w:b/>
        </w:rPr>
        <w:t>url:</w:t>
      </w:r>
    </w:p>
    <w:p w:rsidR="009D3FB1" w:rsidRPr="008510B3" w:rsidRDefault="005446D3"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3"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Get</w:t>
      </w:r>
      <w:r w:rsidR="009B3437">
        <w:rPr>
          <w:rStyle w:val="af7"/>
          <w:rFonts w:hint="eastAsia"/>
        </w:rPr>
        <w:t>ParkDiscountJHSet</w:t>
      </w:r>
    </w:p>
    <w:p w:rsidR="009D3FB1" w:rsidRDefault="009D3FB1" w:rsidP="009D3FB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4B314E" w:rsidRDefault="004B314E" w:rsidP="004B314E">
      <w:pPr>
        <w:pStyle w:val="3"/>
      </w:pPr>
      <w:r>
        <w:rPr>
          <w:rFonts w:hint="eastAsia"/>
        </w:rPr>
        <w:t>按</w:t>
      </w:r>
      <w:r>
        <w:rPr>
          <w:rFonts w:hint="eastAsia"/>
        </w:rPr>
        <w:t>ID</w:t>
      </w:r>
      <w:r>
        <w:rPr>
          <w:rFonts w:hint="eastAsia"/>
        </w:rPr>
        <w:t>获取接口</w:t>
      </w:r>
    </w:p>
    <w:p w:rsidR="004B314E" w:rsidRPr="00E47307" w:rsidRDefault="004B314E" w:rsidP="004B314E">
      <w:pPr>
        <w:rPr>
          <w:b/>
        </w:rPr>
      </w:pPr>
      <w:r w:rsidRPr="00E47307">
        <w:rPr>
          <w:rFonts w:hint="eastAsia"/>
          <w:b/>
        </w:rPr>
        <w:t>url:</w:t>
      </w:r>
    </w:p>
    <w:p w:rsidR="004B314E" w:rsidRPr="008510B3" w:rsidRDefault="005446D3"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4"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GetParkDiscountJHSet</w:t>
      </w:r>
      <w:r w:rsidR="004B314E" w:rsidRPr="004B314E">
        <w:rPr>
          <w:rStyle w:val="af7"/>
          <w:rFonts w:hint="eastAsia"/>
        </w:rPr>
        <w:t xml:space="preserve"> </w:t>
      </w:r>
      <w:r w:rsidR="004B314E">
        <w:rPr>
          <w:rStyle w:val="af7"/>
          <w:rFonts w:hint="eastAsia"/>
        </w:rPr>
        <w:t>ByID</w:t>
      </w:r>
    </w:p>
    <w:p w:rsidR="004B314E" w:rsidRDefault="004B314E" w:rsidP="004B314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B314E" w:rsidRDefault="004B314E" w:rsidP="004B314E">
      <w:pPr>
        <w:pStyle w:val="3"/>
      </w:pPr>
      <w:r>
        <w:rPr>
          <w:rFonts w:hint="eastAsia"/>
        </w:rPr>
        <w:t>按</w:t>
      </w:r>
      <w:r>
        <w:rPr>
          <w:rFonts w:hint="eastAsia"/>
        </w:rPr>
        <w:t>ID</w:t>
      </w:r>
      <w:r>
        <w:rPr>
          <w:rFonts w:hint="eastAsia"/>
        </w:rPr>
        <w:t>列表获取接口</w:t>
      </w:r>
    </w:p>
    <w:p w:rsidR="004B314E" w:rsidRPr="00E47307" w:rsidRDefault="004B314E" w:rsidP="004B314E">
      <w:pPr>
        <w:rPr>
          <w:b/>
        </w:rPr>
      </w:pPr>
      <w:r w:rsidRPr="00E47307">
        <w:rPr>
          <w:rFonts w:hint="eastAsia"/>
          <w:b/>
        </w:rPr>
        <w:t>url:</w:t>
      </w:r>
    </w:p>
    <w:p w:rsidR="004B314E" w:rsidRPr="008510B3" w:rsidRDefault="005446D3"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5"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GetParkDiscountJHSet</w:t>
      </w:r>
      <w:r w:rsidR="004B314E">
        <w:rPr>
          <w:rStyle w:val="af7"/>
          <w:rFonts w:hint="eastAsia"/>
        </w:rPr>
        <w:t>ByIDList</w:t>
      </w:r>
    </w:p>
    <w:p w:rsidR="007A5F27" w:rsidRDefault="004B314E"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6"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ParkDiscountJHSet</w:t>
      </w:r>
      <w:r w:rsidR="007A5F27">
        <w:rPr>
          <w:rStyle w:val="af7"/>
          <w:rFonts w:hint="eastAsia"/>
        </w:rPr>
        <w:t>Distinct</w:t>
      </w:r>
    </w:p>
    <w:p w:rsidR="004B314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D3FB1" w:rsidRDefault="009D3FB1" w:rsidP="009D3FB1">
      <w:pPr>
        <w:pStyle w:val="3"/>
      </w:pPr>
      <w:r>
        <w:rPr>
          <w:rFonts w:hint="eastAsia"/>
        </w:rPr>
        <w:t>添加接口</w:t>
      </w:r>
    </w:p>
    <w:p w:rsidR="009D3FB1" w:rsidRPr="00E47307" w:rsidRDefault="009D3FB1" w:rsidP="009D3FB1">
      <w:pPr>
        <w:rPr>
          <w:b/>
        </w:rPr>
      </w:pPr>
      <w:r w:rsidRPr="00E47307">
        <w:rPr>
          <w:rFonts w:hint="eastAsia"/>
          <w:b/>
        </w:rPr>
        <w:t>url:</w:t>
      </w:r>
    </w:p>
    <w:p w:rsidR="009D3FB1" w:rsidRPr="008510B3" w:rsidRDefault="005446D3"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7"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Add</w:t>
      </w:r>
      <w:r w:rsidR="009B3437">
        <w:rPr>
          <w:rStyle w:val="af7"/>
        </w:rPr>
        <w:t>ParkDiscountJHSet</w:t>
      </w:r>
    </w:p>
    <w:p w:rsidR="008200FF" w:rsidRDefault="009D3FB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ParkDiscountJHSet</w:t>
      </w:r>
      <w:r w:rsidR="008200FF">
        <w:rPr>
          <w:rStyle w:val="af7"/>
          <w:rFonts w:hint="eastAsia"/>
        </w:rPr>
        <w:t>List</w:t>
      </w:r>
    </w:p>
    <w:p w:rsidR="009D3FB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D3FB1" w:rsidRDefault="009D3FB1" w:rsidP="009D3FB1">
      <w:pPr>
        <w:pStyle w:val="3"/>
      </w:pPr>
      <w:r>
        <w:rPr>
          <w:rFonts w:hint="eastAsia"/>
        </w:rPr>
        <w:t>修改接口</w:t>
      </w:r>
    </w:p>
    <w:p w:rsidR="009D3FB1" w:rsidRPr="00E47307" w:rsidRDefault="009D3FB1" w:rsidP="009D3FB1">
      <w:pPr>
        <w:rPr>
          <w:b/>
        </w:rPr>
      </w:pPr>
      <w:r w:rsidRPr="00E47307">
        <w:rPr>
          <w:rFonts w:hint="eastAsia"/>
          <w:b/>
        </w:rPr>
        <w:t>url:</w:t>
      </w:r>
    </w:p>
    <w:p w:rsidR="009D3FB1" w:rsidRPr="008510B3" w:rsidRDefault="005446D3"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9"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Update</w:t>
      </w:r>
      <w:r w:rsidR="009B3437">
        <w:rPr>
          <w:rStyle w:val="af7"/>
        </w:rPr>
        <w:t>ParkDiscountJHSet</w:t>
      </w:r>
    </w:p>
    <w:p w:rsidR="007B2EA8" w:rsidRDefault="009D3FB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ParkDiscountJHSet</w:t>
      </w:r>
      <w:r w:rsidR="007B2EA8">
        <w:rPr>
          <w:rStyle w:val="af7"/>
          <w:rFonts w:hint="eastAsia"/>
        </w:rPr>
        <w:t>List</w:t>
      </w:r>
    </w:p>
    <w:p w:rsidR="009D3FB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D3FB1" w:rsidRPr="00B5638D" w:rsidRDefault="00D4035F" w:rsidP="009D3FB1">
      <w:pPr>
        <w:pStyle w:val="3"/>
      </w:pPr>
      <w:r>
        <w:rPr>
          <w:rFonts w:hint="eastAsia"/>
        </w:rPr>
        <w:t>删除</w:t>
      </w:r>
      <w:r w:rsidR="009D3FB1">
        <w:rPr>
          <w:rFonts w:hint="eastAsia"/>
        </w:rPr>
        <w:t>接口</w:t>
      </w:r>
    </w:p>
    <w:p w:rsidR="009D3FB1" w:rsidRPr="00E47307" w:rsidRDefault="009D3FB1" w:rsidP="009D3FB1">
      <w:pPr>
        <w:rPr>
          <w:b/>
        </w:rPr>
      </w:pPr>
      <w:r w:rsidRPr="00E47307">
        <w:rPr>
          <w:rFonts w:hint="eastAsia"/>
          <w:b/>
        </w:rPr>
        <w:t>url:</w:t>
      </w:r>
    </w:p>
    <w:p w:rsidR="009D3FB1" w:rsidRPr="008510B3" w:rsidRDefault="005446D3"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1"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Delete</w:t>
      </w:r>
      <w:r w:rsidR="009B3437">
        <w:rPr>
          <w:rStyle w:val="af7"/>
        </w:rPr>
        <w:t>ParkDiscountJHSet</w:t>
      </w:r>
    </w:p>
    <w:p w:rsidR="009D3FB1" w:rsidRDefault="009D3FB1" w:rsidP="009D3FB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D3FB1" w:rsidRDefault="009D3FB1" w:rsidP="009D3FB1">
      <w:pPr>
        <w:pStyle w:val="3"/>
      </w:pPr>
      <w:r>
        <w:rPr>
          <w:rFonts w:hint="eastAsia"/>
        </w:rPr>
        <w:t>修改个别字段接口</w:t>
      </w:r>
    </w:p>
    <w:p w:rsidR="009D3FB1" w:rsidRPr="00E47307" w:rsidRDefault="009D3FB1" w:rsidP="009D3FB1">
      <w:pPr>
        <w:rPr>
          <w:b/>
        </w:rPr>
      </w:pPr>
      <w:r w:rsidRPr="00E47307">
        <w:rPr>
          <w:rFonts w:hint="eastAsia"/>
          <w:b/>
        </w:rPr>
        <w:t>url:</w:t>
      </w:r>
    </w:p>
    <w:p w:rsidR="009D3FB1" w:rsidRPr="008510B3" w:rsidRDefault="005446D3"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2"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Update</w:t>
      </w:r>
      <w:r w:rsidR="009B3437">
        <w:rPr>
          <w:rStyle w:val="af7"/>
        </w:rPr>
        <w:t>ParkDiscountJHSet</w:t>
      </w:r>
      <w:r w:rsidR="009D3FB1">
        <w:rPr>
          <w:rStyle w:val="af7"/>
          <w:rFonts w:hint="eastAsia"/>
        </w:rPr>
        <w:t>Fields</w:t>
      </w:r>
    </w:p>
    <w:p w:rsidR="009D3FB1" w:rsidRDefault="009D3FB1" w:rsidP="009D3FB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D3FB1" w:rsidRPr="00B5638D" w:rsidRDefault="009D3FB1" w:rsidP="009D3FB1">
      <w:pPr>
        <w:pStyle w:val="3"/>
      </w:pPr>
      <w:r>
        <w:rPr>
          <w:rFonts w:hint="eastAsia"/>
        </w:rPr>
        <w:t>按条件删除接口</w:t>
      </w:r>
    </w:p>
    <w:p w:rsidR="009D3FB1" w:rsidRPr="00E47307" w:rsidRDefault="009D3FB1" w:rsidP="009D3FB1">
      <w:pPr>
        <w:rPr>
          <w:b/>
        </w:rPr>
      </w:pPr>
      <w:r w:rsidRPr="00E47307">
        <w:rPr>
          <w:rFonts w:hint="eastAsia"/>
          <w:b/>
        </w:rPr>
        <w:t>url:</w:t>
      </w:r>
    </w:p>
    <w:p w:rsidR="009D3FB1" w:rsidRPr="008510B3" w:rsidRDefault="005446D3"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3"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Delete</w:t>
      </w:r>
      <w:r w:rsidR="009B3437">
        <w:rPr>
          <w:rStyle w:val="af7"/>
        </w:rPr>
        <w:t>ParkDiscountJHSet</w:t>
      </w:r>
      <w:r w:rsidR="009D3FB1">
        <w:rPr>
          <w:rStyle w:val="af7"/>
          <w:rFonts w:hint="eastAsia"/>
        </w:rPr>
        <w:t>By</w:t>
      </w:r>
    </w:p>
    <w:p w:rsidR="009D3FB1" w:rsidRDefault="009D3FB1" w:rsidP="009D3FB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删除接口</w:t>
      </w:r>
    </w:p>
    <w:p w:rsidR="004B314E" w:rsidRPr="00E47307" w:rsidRDefault="004B314E" w:rsidP="004B314E">
      <w:pPr>
        <w:rPr>
          <w:b/>
        </w:rPr>
      </w:pPr>
      <w:r w:rsidRPr="00E47307">
        <w:rPr>
          <w:rFonts w:hint="eastAsia"/>
          <w:b/>
        </w:rPr>
        <w:t>url:</w:t>
      </w:r>
    </w:p>
    <w:p w:rsidR="004B314E" w:rsidRPr="008510B3" w:rsidRDefault="005446D3"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4"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ParkDiscountJHSet</w:t>
      </w:r>
      <w:r w:rsidR="004B314E">
        <w:rPr>
          <w:rStyle w:val="af7"/>
          <w:rFonts w:hint="eastAsia"/>
        </w:rPr>
        <w:t>ByID</w:t>
      </w:r>
    </w:p>
    <w:p w:rsidR="004B314E" w:rsidRDefault="004B314E" w:rsidP="004B314E">
      <w:pPr>
        <w:rPr>
          <w:rStyle w:val="af7"/>
          <w:b/>
        </w:rPr>
      </w:pPr>
      <w:r>
        <w:rPr>
          <w:rFonts w:hint="eastAsia"/>
          <w:b/>
        </w:rPr>
        <w:lastRenderedPageBreak/>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列表删除接口</w:t>
      </w:r>
    </w:p>
    <w:p w:rsidR="004B314E" w:rsidRPr="00E47307" w:rsidRDefault="004B314E" w:rsidP="004B314E">
      <w:pPr>
        <w:rPr>
          <w:b/>
        </w:rPr>
      </w:pPr>
      <w:r w:rsidRPr="00E47307">
        <w:rPr>
          <w:rFonts w:hint="eastAsia"/>
          <w:b/>
        </w:rPr>
        <w:t>url:</w:t>
      </w:r>
    </w:p>
    <w:p w:rsidR="004B314E" w:rsidRPr="008510B3" w:rsidRDefault="005446D3"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5"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ParkDiscountJHSet</w:t>
      </w:r>
      <w:r w:rsidR="004B314E">
        <w:rPr>
          <w:rStyle w:val="af7"/>
          <w:rFonts w:hint="eastAsia"/>
        </w:rPr>
        <w:t>ByIDList</w:t>
      </w:r>
    </w:p>
    <w:p w:rsidR="00C31D86" w:rsidRDefault="004B314E"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ParkDiscountJHSet</w:t>
      </w:r>
    </w:p>
    <w:p w:rsidR="004B314E"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D4DD3" w:rsidRDefault="001D4DD3" w:rsidP="001D4DD3">
      <w:pPr>
        <w:pStyle w:val="2"/>
      </w:pPr>
      <w:r>
        <w:rPr>
          <w:rFonts w:hint="eastAsia"/>
        </w:rPr>
        <w:t>原始记录接口</w:t>
      </w:r>
    </w:p>
    <w:p w:rsidR="001D4DD3" w:rsidRPr="008615A8" w:rsidRDefault="001D4DD3" w:rsidP="001D4DD3">
      <w:r>
        <w:rPr>
          <w:rFonts w:hint="eastAsia"/>
        </w:rPr>
        <w:t>保存识别或刷卡等验证时的信息。</w:t>
      </w:r>
    </w:p>
    <w:p w:rsidR="001D4DD3" w:rsidRDefault="001D4DD3" w:rsidP="001D4DD3">
      <w:pPr>
        <w:pStyle w:val="3"/>
      </w:pPr>
      <w:r>
        <w:rPr>
          <w:rFonts w:hint="eastAsia"/>
        </w:rPr>
        <w:t>Model</w:t>
      </w:r>
      <w:r>
        <w:rPr>
          <w:rFonts w:hint="eastAsia"/>
        </w:rPr>
        <w:t>结构</w:t>
      </w:r>
    </w:p>
    <w:p w:rsidR="001D4DD3" w:rsidRPr="00D657B3" w:rsidRDefault="001D4DD3" w:rsidP="001D4D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D4DD3" w:rsidTr="003206DF">
        <w:tc>
          <w:tcPr>
            <w:tcW w:w="1809"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说明</w:t>
            </w:r>
          </w:p>
        </w:tc>
      </w:tr>
      <w:tr w:rsidR="001D4DD3" w:rsidRPr="00E00670" w:rsidTr="003206DF">
        <w:tc>
          <w:tcPr>
            <w:tcW w:w="1809" w:type="dxa"/>
          </w:tcPr>
          <w:p w:rsidR="001D4DD3" w:rsidRPr="00EC78A7" w:rsidRDefault="001D4DD3" w:rsidP="003206DF">
            <w:pPr>
              <w:spacing w:line="264" w:lineRule="auto"/>
              <w:rPr>
                <w:b/>
                <w:kern w:val="2"/>
              </w:rPr>
            </w:pPr>
            <w:r w:rsidRPr="00EC78A7">
              <w:rPr>
                <w:b/>
                <w:kern w:val="2"/>
              </w:rPr>
              <w:t>ID</w:t>
            </w:r>
          </w:p>
        </w:tc>
        <w:tc>
          <w:tcPr>
            <w:tcW w:w="1024" w:type="dxa"/>
          </w:tcPr>
          <w:p w:rsidR="001D4DD3" w:rsidRPr="00E00670" w:rsidRDefault="001D4DD3"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D4DD3" w:rsidRPr="00E00670" w:rsidRDefault="001D4DD3"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D4DD3" w:rsidRPr="00E00670" w:rsidTr="003206DF">
        <w:tc>
          <w:tcPr>
            <w:tcW w:w="1809" w:type="dxa"/>
          </w:tcPr>
          <w:p w:rsidR="001D4DD3" w:rsidRPr="007738BA" w:rsidRDefault="00062A2E" w:rsidP="003206DF">
            <w:pPr>
              <w:spacing w:line="264" w:lineRule="auto"/>
              <w:rPr>
                <w:b/>
                <w:kern w:val="2"/>
              </w:rPr>
            </w:pPr>
            <w:r w:rsidRPr="00062A2E">
              <w:rPr>
                <w:b/>
                <w:kern w:val="2"/>
              </w:rPr>
              <w:t>CardNO</w:t>
            </w:r>
          </w:p>
        </w:tc>
        <w:tc>
          <w:tcPr>
            <w:tcW w:w="1024"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D4DD3" w:rsidRDefault="000D2D92"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1D4DD3" w:rsidRPr="00E00670" w:rsidTr="003206DF">
        <w:tc>
          <w:tcPr>
            <w:tcW w:w="1809" w:type="dxa"/>
          </w:tcPr>
          <w:p w:rsidR="001D4DD3" w:rsidRPr="008D355E" w:rsidRDefault="00062A2E" w:rsidP="003206DF">
            <w:pPr>
              <w:spacing w:line="264" w:lineRule="auto"/>
              <w:rPr>
                <w:kern w:val="2"/>
              </w:rPr>
            </w:pPr>
            <w:r w:rsidRPr="008D355E">
              <w:rPr>
                <w:kern w:val="2"/>
              </w:rPr>
              <w:t>CPH</w:t>
            </w:r>
          </w:p>
        </w:tc>
        <w:tc>
          <w:tcPr>
            <w:tcW w:w="1024" w:type="dxa"/>
          </w:tcPr>
          <w:p w:rsidR="001D4DD3" w:rsidRDefault="001D4DD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D4DD3"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D4DD3" w:rsidRDefault="000D2D92"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E963E4" w:rsidRPr="00E00670" w:rsidTr="003206DF">
        <w:tc>
          <w:tcPr>
            <w:tcW w:w="1809" w:type="dxa"/>
          </w:tcPr>
          <w:p w:rsidR="00E963E4" w:rsidRPr="00420AD4" w:rsidRDefault="00E963E4" w:rsidP="006A5747">
            <w:pPr>
              <w:spacing w:line="264" w:lineRule="auto"/>
            </w:pPr>
            <w:r w:rsidRPr="006A5747">
              <w:rPr>
                <w:rFonts w:hint="eastAsia"/>
                <w:kern w:val="2"/>
              </w:rPr>
              <w:t>CPColor</w:t>
            </w:r>
          </w:p>
        </w:tc>
        <w:tc>
          <w:tcPr>
            <w:tcW w:w="1024" w:type="dxa"/>
          </w:tcPr>
          <w:p w:rsidR="00E963E4" w:rsidRPr="00420AD4" w:rsidRDefault="00A91E9B" w:rsidP="00434D81">
            <w:r>
              <w:rPr>
                <w:rFonts w:ascii="Consolas" w:hAnsi="Consolas" w:cs="Consolas"/>
                <w:sz w:val="18"/>
                <w:szCs w:val="18"/>
              </w:rPr>
              <w:t>B</w:t>
            </w:r>
            <w:r>
              <w:rPr>
                <w:rFonts w:ascii="Consolas" w:hAnsi="Consolas" w:cs="Consolas" w:hint="eastAsia"/>
                <w:sz w:val="18"/>
                <w:szCs w:val="18"/>
              </w:rPr>
              <w:t>yte</w:t>
            </w:r>
          </w:p>
        </w:tc>
        <w:tc>
          <w:tcPr>
            <w:tcW w:w="816" w:type="dxa"/>
          </w:tcPr>
          <w:p w:rsidR="00E963E4" w:rsidRPr="00420AD4" w:rsidRDefault="00E963E4" w:rsidP="006A5747">
            <w:pPr>
              <w:spacing w:line="264" w:lineRule="auto"/>
            </w:pPr>
            <w:r w:rsidRPr="006A5747">
              <w:rPr>
                <w:rFonts w:ascii="Consolas" w:hAnsi="Consolas" w:cs="Consolas" w:hint="eastAsia"/>
                <w:sz w:val="18"/>
                <w:szCs w:val="18"/>
              </w:rPr>
              <w:t>N</w:t>
            </w:r>
          </w:p>
        </w:tc>
        <w:tc>
          <w:tcPr>
            <w:tcW w:w="4578" w:type="dxa"/>
          </w:tcPr>
          <w:p w:rsidR="00E963E4" w:rsidRDefault="00E963E4" w:rsidP="00434D81">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CardType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Pr="009D2568" w:rsidRDefault="008D355E" w:rsidP="003206DF">
            <w:pPr>
              <w:spacing w:line="264" w:lineRule="auto"/>
              <w:rPr>
                <w:rFonts w:ascii="Consolas" w:hAnsi="Consolas" w:cs="Consolas"/>
                <w:sz w:val="18"/>
                <w:szCs w:val="18"/>
              </w:rPr>
            </w:pPr>
            <w:r w:rsidRPr="009D2568">
              <w:rPr>
                <w:rFonts w:ascii="Consolas" w:hAnsi="Consolas" w:cs="Consolas" w:hint="eastAsia"/>
                <w:sz w:val="18"/>
                <w:szCs w:val="18"/>
              </w:rPr>
              <w:t>N</w:t>
            </w:r>
          </w:p>
        </w:tc>
        <w:tc>
          <w:tcPr>
            <w:tcW w:w="4578" w:type="dxa"/>
          </w:tcPr>
          <w:p w:rsidR="008D355E" w:rsidRPr="009D2568" w:rsidRDefault="000D2D92" w:rsidP="003206DF">
            <w:r w:rsidRPr="009D2568">
              <w:rPr>
                <w:rFonts w:ascii="Consolas" w:hAnsi="Consolas" w:cs="Consolas" w:hint="eastAsia"/>
                <w:sz w:val="18"/>
                <w:szCs w:val="18"/>
              </w:rPr>
              <w:t>卡类型。统一为</w:t>
            </w:r>
            <w:r w:rsidRPr="009D2568">
              <w:rPr>
                <w:rFonts w:ascii="Consolas" w:hAnsi="Consolas" w:cs="Consolas" w:hint="eastAsia"/>
                <w:sz w:val="18"/>
                <w:szCs w:val="18"/>
              </w:rPr>
              <w:t>REC</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InTime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Default="00095A64" w:rsidP="003206DF">
            <w:r>
              <w:rPr>
                <w:rFonts w:ascii="Consolas" w:hAnsi="Consolas" w:cs="Consolas" w:hint="eastAsia"/>
                <w:sz w:val="18"/>
                <w:szCs w:val="18"/>
              </w:rPr>
              <w:t>验证时间</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OutTime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InGateName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734C55" w:rsidP="003206DF">
            <w:pPr>
              <w:rPr>
                <w:rFonts w:ascii="Consolas" w:hAnsi="Consolas" w:cs="Consolas"/>
                <w:sz w:val="18"/>
                <w:szCs w:val="18"/>
              </w:rPr>
            </w:pPr>
            <w:r>
              <w:rPr>
                <w:rFonts w:ascii="Consolas" w:hAnsi="Consolas" w:cs="Consolas" w:hint="eastAsia"/>
                <w:sz w:val="18"/>
                <w:szCs w:val="18"/>
              </w:rPr>
              <w:t>验证车道名称</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OutGateName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操作员卡号</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操作员名称</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lastRenderedPageBreak/>
              <w:t>OutOperator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InUser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OutUser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ZJPic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Balance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YSJE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应收金额。</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SFTime</w:t>
            </w:r>
          </w:p>
        </w:tc>
        <w:tc>
          <w:tcPr>
            <w:tcW w:w="1024" w:type="dxa"/>
          </w:tcPr>
          <w:p w:rsidR="008D355E" w:rsidRDefault="008D355E">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SFGate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OvertimeSymbol</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OvertimeSFTime</w:t>
            </w:r>
          </w:p>
        </w:tc>
        <w:tc>
          <w:tcPr>
            <w:tcW w:w="1024" w:type="dxa"/>
          </w:tcPr>
          <w:p w:rsidR="008D355E" w:rsidRDefault="008D355E">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OvertimeSFJE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CarparkNO</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BigSmall</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FreeReason</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StayTime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StationID</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YHAddress</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YHType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Temp1</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t>Temp</w:t>
            </w:r>
            <w:r w:rsidRPr="008D355E">
              <w:rPr>
                <w:rFonts w:hint="eastAsia"/>
                <w:kern w:val="2"/>
              </w:rPr>
              <w:t>2</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t>Temp</w:t>
            </w:r>
            <w:r w:rsidRPr="008D355E">
              <w:rPr>
                <w:rFonts w:hint="eastAsia"/>
                <w:kern w:val="2"/>
              </w:rPr>
              <w:t>3</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lastRenderedPageBreak/>
              <w:t>Temp</w:t>
            </w:r>
            <w:r w:rsidRPr="008D355E">
              <w:rPr>
                <w:rFonts w:hint="eastAsia"/>
                <w:kern w:val="2"/>
              </w:rPr>
              <w:t>4</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Temp</w:t>
            </w:r>
            <w:r w:rsidRPr="008D355E">
              <w:rPr>
                <w:rFonts w:hint="eastAsia"/>
                <w:kern w:val="2"/>
              </w:rPr>
              <w:t>5</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050B3B" w:rsidRPr="00E00670" w:rsidTr="003206D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3206DF">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80584A" w:rsidRPr="00E00670" w:rsidTr="003206DF">
        <w:tc>
          <w:tcPr>
            <w:tcW w:w="1809" w:type="dxa"/>
          </w:tcPr>
          <w:p w:rsidR="0080584A" w:rsidRDefault="00D36120" w:rsidP="00594ECB">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80584A" w:rsidRDefault="0080584A"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0584A" w:rsidRDefault="0080584A"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0584A" w:rsidRDefault="00D36120" w:rsidP="00594ECB">
            <w:pPr>
              <w:spacing w:line="264" w:lineRule="auto"/>
              <w:rPr>
                <w:rFonts w:ascii="Consolas" w:hAnsi="Consolas" w:cs="Consolas"/>
                <w:sz w:val="18"/>
                <w:szCs w:val="18"/>
              </w:rPr>
            </w:pPr>
            <w:r>
              <w:rPr>
                <w:rFonts w:ascii="Consolas" w:hAnsi="Consolas" w:cs="Consolas" w:hint="eastAsia"/>
                <w:sz w:val="18"/>
                <w:szCs w:val="18"/>
              </w:rPr>
              <w:t>入场记录</w:t>
            </w:r>
            <w:r w:rsidR="0080584A" w:rsidRPr="0080584A">
              <w:rPr>
                <w:rFonts w:ascii="Consolas" w:hAnsi="Consolas" w:cs="Consolas" w:hint="eastAsia"/>
                <w:sz w:val="18"/>
                <w:szCs w:val="18"/>
              </w:rPr>
              <w:t>在线状态。</w:t>
            </w:r>
            <w:r w:rsidR="0080584A" w:rsidRPr="0080584A">
              <w:rPr>
                <w:rFonts w:ascii="Consolas" w:hAnsi="Consolas" w:cs="Consolas" w:hint="eastAsia"/>
                <w:sz w:val="18"/>
                <w:szCs w:val="18"/>
              </w:rPr>
              <w:t>0</w:t>
            </w:r>
            <w:r w:rsidR="0080584A" w:rsidRPr="0080584A">
              <w:rPr>
                <w:rFonts w:ascii="Consolas" w:hAnsi="Consolas" w:cs="Consolas" w:hint="eastAsia"/>
                <w:sz w:val="18"/>
                <w:szCs w:val="18"/>
              </w:rPr>
              <w:t>或空为在线记录，</w:t>
            </w:r>
            <w:r w:rsidR="0080584A" w:rsidRPr="0080584A">
              <w:rPr>
                <w:rFonts w:ascii="Consolas" w:hAnsi="Consolas" w:cs="Consolas" w:hint="eastAsia"/>
                <w:sz w:val="18"/>
                <w:szCs w:val="18"/>
              </w:rPr>
              <w:t>1</w:t>
            </w:r>
            <w:r w:rsidR="0080584A" w:rsidRPr="0080584A">
              <w:rPr>
                <w:rFonts w:ascii="Consolas" w:hAnsi="Consolas" w:cs="Consolas" w:hint="eastAsia"/>
                <w:sz w:val="18"/>
                <w:szCs w:val="18"/>
              </w:rPr>
              <w:t>为在线获取到的离线记录，</w:t>
            </w:r>
            <w:r w:rsidR="0080584A" w:rsidRPr="0080584A">
              <w:rPr>
                <w:rFonts w:ascii="Consolas" w:hAnsi="Consolas" w:cs="Consolas" w:hint="eastAsia"/>
                <w:sz w:val="18"/>
                <w:szCs w:val="18"/>
              </w:rPr>
              <w:t>2</w:t>
            </w:r>
            <w:r w:rsidR="0080584A" w:rsidRPr="0080584A">
              <w:rPr>
                <w:rFonts w:ascii="Consolas" w:hAnsi="Consolas" w:cs="Consolas" w:hint="eastAsia"/>
                <w:sz w:val="18"/>
                <w:szCs w:val="18"/>
              </w:rPr>
              <w:t>为通过</w:t>
            </w:r>
            <w:r w:rsidR="0080584A" w:rsidRPr="0080584A">
              <w:rPr>
                <w:rFonts w:ascii="Consolas" w:hAnsi="Consolas" w:cs="Consolas" w:hint="eastAsia"/>
                <w:sz w:val="18"/>
                <w:szCs w:val="18"/>
              </w:rPr>
              <w:t>U</w:t>
            </w:r>
            <w:r w:rsidR="0080584A" w:rsidRPr="0080584A">
              <w:rPr>
                <w:rFonts w:ascii="Consolas" w:hAnsi="Consolas" w:cs="Consolas" w:hint="eastAsia"/>
                <w:sz w:val="18"/>
                <w:szCs w:val="18"/>
              </w:rPr>
              <w:t>盘获取到的离线记录</w:t>
            </w:r>
          </w:p>
        </w:tc>
      </w:tr>
      <w:tr w:rsidR="00D36120" w:rsidRPr="00E00670" w:rsidTr="003206DF">
        <w:tc>
          <w:tcPr>
            <w:tcW w:w="1809" w:type="dxa"/>
          </w:tcPr>
          <w:p w:rsidR="00D36120" w:rsidRDefault="00D36120" w:rsidP="00D36120">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bl>
    <w:p w:rsidR="001D4DD3" w:rsidRDefault="001D4DD3" w:rsidP="001D4DD3">
      <w:pPr>
        <w:pStyle w:val="3"/>
      </w:pPr>
      <w:r>
        <w:rPr>
          <w:rFonts w:hint="eastAsia"/>
        </w:rPr>
        <w:t>获取接口</w:t>
      </w:r>
    </w:p>
    <w:p w:rsidR="001D4DD3" w:rsidRPr="00E47307" w:rsidRDefault="001D4DD3" w:rsidP="001D4DD3">
      <w:pPr>
        <w:rPr>
          <w:b/>
        </w:rPr>
      </w:pPr>
      <w:r w:rsidRPr="00E47307">
        <w:rPr>
          <w:rFonts w:hint="eastAsia"/>
          <w:b/>
        </w:rPr>
        <w:t>url:</w:t>
      </w:r>
    </w:p>
    <w:p w:rsidR="001D4DD3" w:rsidRPr="008510B3" w:rsidRDefault="005446D3"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7"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Get</w:t>
      </w:r>
      <w:r w:rsidR="00871419">
        <w:rPr>
          <w:rStyle w:val="af7"/>
          <w:rFonts w:hint="eastAsia"/>
        </w:rPr>
        <w:t>RawRecord</w:t>
      </w:r>
    </w:p>
    <w:p w:rsidR="001D4DD3" w:rsidRDefault="001D4DD3" w:rsidP="001D4DD3">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29142B" w:rsidRDefault="0029142B" w:rsidP="0029142B">
      <w:pPr>
        <w:pStyle w:val="3"/>
      </w:pPr>
      <w:r>
        <w:rPr>
          <w:rFonts w:hint="eastAsia"/>
        </w:rPr>
        <w:t>按</w:t>
      </w:r>
      <w:r>
        <w:rPr>
          <w:rFonts w:hint="eastAsia"/>
        </w:rPr>
        <w:t>ID</w:t>
      </w:r>
      <w:r>
        <w:rPr>
          <w:rFonts w:hint="eastAsia"/>
        </w:rPr>
        <w:t>获取接口</w:t>
      </w:r>
    </w:p>
    <w:p w:rsidR="0029142B" w:rsidRPr="00E47307" w:rsidRDefault="0029142B" w:rsidP="0029142B">
      <w:pPr>
        <w:rPr>
          <w:b/>
        </w:rPr>
      </w:pPr>
      <w:r w:rsidRPr="00E47307">
        <w:rPr>
          <w:rFonts w:hint="eastAsia"/>
          <w:b/>
        </w:rPr>
        <w:t>url:</w:t>
      </w:r>
    </w:p>
    <w:p w:rsidR="0029142B" w:rsidRPr="008510B3" w:rsidRDefault="005446D3"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8" w:history="1">
        <w:r w:rsidR="0029142B" w:rsidRPr="00506A16">
          <w:rPr>
            <w:rStyle w:val="af7"/>
          </w:rPr>
          <w:t>http://192</w:t>
        </w:r>
      </w:hyperlink>
      <w:r w:rsidR="0029142B">
        <w:rPr>
          <w:rStyle w:val="af7"/>
        </w:rPr>
        <w:t>.168.2.158</w:t>
      </w:r>
      <w:r w:rsidR="0029142B" w:rsidRPr="008510B3">
        <w:rPr>
          <w:rStyle w:val="af7"/>
        </w:rPr>
        <w:t>:9000/ParkAPI/</w:t>
      </w:r>
      <w:r w:rsidR="0029142B" w:rsidRPr="0029142B">
        <w:rPr>
          <w:rStyle w:val="af7"/>
        </w:rPr>
        <w:t>GetRawRecord</w:t>
      </w:r>
      <w:r w:rsidR="0029142B" w:rsidRPr="0029142B">
        <w:rPr>
          <w:rStyle w:val="af7"/>
          <w:rFonts w:hint="eastAsia"/>
        </w:rPr>
        <w:t xml:space="preserve"> </w:t>
      </w:r>
      <w:r w:rsidR="0029142B">
        <w:rPr>
          <w:rStyle w:val="af7"/>
          <w:rFonts w:hint="eastAsia"/>
        </w:rPr>
        <w:t>ByID</w:t>
      </w:r>
    </w:p>
    <w:p w:rsidR="0029142B" w:rsidRDefault="0029142B" w:rsidP="0029142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142B" w:rsidRDefault="0029142B" w:rsidP="0029142B">
      <w:pPr>
        <w:pStyle w:val="3"/>
      </w:pPr>
      <w:r>
        <w:rPr>
          <w:rFonts w:hint="eastAsia"/>
        </w:rPr>
        <w:t>按</w:t>
      </w:r>
      <w:r>
        <w:rPr>
          <w:rFonts w:hint="eastAsia"/>
        </w:rPr>
        <w:t>ID</w:t>
      </w:r>
      <w:r>
        <w:rPr>
          <w:rFonts w:hint="eastAsia"/>
        </w:rPr>
        <w:t>列表获取接口</w:t>
      </w:r>
    </w:p>
    <w:p w:rsidR="0029142B" w:rsidRPr="00E47307" w:rsidRDefault="0029142B" w:rsidP="0029142B">
      <w:pPr>
        <w:rPr>
          <w:b/>
        </w:rPr>
      </w:pPr>
      <w:r w:rsidRPr="00E47307">
        <w:rPr>
          <w:rFonts w:hint="eastAsia"/>
          <w:b/>
        </w:rPr>
        <w:t>url:</w:t>
      </w:r>
    </w:p>
    <w:p w:rsidR="0029142B" w:rsidRPr="008510B3" w:rsidRDefault="005446D3"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9" w:history="1">
        <w:r w:rsidR="0029142B" w:rsidRPr="00506A16">
          <w:rPr>
            <w:rStyle w:val="af7"/>
          </w:rPr>
          <w:t>http://192</w:t>
        </w:r>
      </w:hyperlink>
      <w:r w:rsidR="0029142B">
        <w:rPr>
          <w:rStyle w:val="af7"/>
        </w:rPr>
        <w:t>.168.2.158</w:t>
      </w:r>
      <w:r w:rsidR="0029142B" w:rsidRPr="008510B3">
        <w:rPr>
          <w:rStyle w:val="af7"/>
        </w:rPr>
        <w:t>:9000/ParkAPI/</w:t>
      </w:r>
      <w:r w:rsidR="0029142B" w:rsidRPr="0029142B">
        <w:rPr>
          <w:rStyle w:val="af7"/>
        </w:rPr>
        <w:t>GetRawRecord</w:t>
      </w:r>
      <w:r w:rsidR="0029142B">
        <w:rPr>
          <w:rStyle w:val="af7"/>
          <w:rFonts w:hint="eastAsia"/>
        </w:rPr>
        <w:t>ByIDList</w:t>
      </w:r>
    </w:p>
    <w:p w:rsidR="007A5F27" w:rsidRDefault="0029142B"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0"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RawRecord</w:t>
      </w:r>
      <w:r w:rsidR="007A5F27">
        <w:rPr>
          <w:rStyle w:val="af7"/>
          <w:rFonts w:hint="eastAsia"/>
        </w:rPr>
        <w:t>Distinct</w:t>
      </w:r>
    </w:p>
    <w:p w:rsidR="0029142B"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D4DD3" w:rsidRDefault="001D4DD3" w:rsidP="001D4DD3">
      <w:pPr>
        <w:pStyle w:val="3"/>
      </w:pPr>
      <w:r>
        <w:rPr>
          <w:rFonts w:hint="eastAsia"/>
        </w:rPr>
        <w:t>添加接口</w:t>
      </w:r>
    </w:p>
    <w:p w:rsidR="001D4DD3" w:rsidRPr="00E47307" w:rsidRDefault="001D4DD3" w:rsidP="001D4DD3">
      <w:pPr>
        <w:rPr>
          <w:b/>
        </w:rPr>
      </w:pPr>
      <w:r w:rsidRPr="00E47307">
        <w:rPr>
          <w:rFonts w:hint="eastAsia"/>
          <w:b/>
        </w:rPr>
        <w:t>url:</w:t>
      </w:r>
    </w:p>
    <w:p w:rsidR="001D4DD3" w:rsidRPr="008510B3" w:rsidRDefault="005446D3"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1"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Add</w:t>
      </w:r>
      <w:r w:rsidR="00871419">
        <w:rPr>
          <w:rStyle w:val="af7"/>
        </w:rPr>
        <w:t>RawRecord</w:t>
      </w:r>
    </w:p>
    <w:p w:rsidR="008200FF" w:rsidRDefault="001D4DD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lastRenderedPageBreak/>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RawRecord</w:t>
      </w:r>
      <w:r w:rsidR="008200FF">
        <w:rPr>
          <w:rStyle w:val="af7"/>
          <w:rFonts w:hint="eastAsia"/>
        </w:rPr>
        <w:t>List</w:t>
      </w:r>
    </w:p>
    <w:p w:rsidR="001D4DD3"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D4DD3" w:rsidRDefault="001D4DD3" w:rsidP="001D4DD3">
      <w:pPr>
        <w:pStyle w:val="3"/>
      </w:pPr>
      <w:r>
        <w:rPr>
          <w:rFonts w:hint="eastAsia"/>
        </w:rPr>
        <w:t>修改接口</w:t>
      </w:r>
    </w:p>
    <w:p w:rsidR="001D4DD3" w:rsidRPr="00E47307" w:rsidRDefault="001D4DD3" w:rsidP="001D4DD3">
      <w:pPr>
        <w:rPr>
          <w:b/>
        </w:rPr>
      </w:pPr>
      <w:r w:rsidRPr="00E47307">
        <w:rPr>
          <w:rFonts w:hint="eastAsia"/>
          <w:b/>
        </w:rPr>
        <w:t>url:</w:t>
      </w:r>
    </w:p>
    <w:p w:rsidR="001D4DD3" w:rsidRPr="008510B3" w:rsidRDefault="005446D3"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3"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Update</w:t>
      </w:r>
      <w:r w:rsidR="00871419">
        <w:rPr>
          <w:rStyle w:val="af7"/>
        </w:rPr>
        <w:t>RawRecord</w:t>
      </w:r>
    </w:p>
    <w:p w:rsidR="007B2EA8" w:rsidRDefault="001D4DD3"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RawRecord</w:t>
      </w:r>
      <w:r w:rsidR="007B2EA8">
        <w:rPr>
          <w:rStyle w:val="af7"/>
          <w:rFonts w:hint="eastAsia"/>
        </w:rPr>
        <w:t>List</w:t>
      </w:r>
    </w:p>
    <w:p w:rsidR="001D4DD3"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D4DD3" w:rsidRPr="00B5638D" w:rsidRDefault="002A7713" w:rsidP="001D4DD3">
      <w:pPr>
        <w:pStyle w:val="3"/>
      </w:pPr>
      <w:r>
        <w:rPr>
          <w:rFonts w:hint="eastAsia"/>
        </w:rPr>
        <w:t>删除</w:t>
      </w:r>
      <w:r w:rsidR="001D4DD3">
        <w:rPr>
          <w:rFonts w:hint="eastAsia"/>
        </w:rPr>
        <w:t>接口</w:t>
      </w:r>
    </w:p>
    <w:p w:rsidR="001D4DD3" w:rsidRPr="00E47307" w:rsidRDefault="001D4DD3" w:rsidP="001D4DD3">
      <w:pPr>
        <w:rPr>
          <w:b/>
        </w:rPr>
      </w:pPr>
      <w:r w:rsidRPr="00E47307">
        <w:rPr>
          <w:rFonts w:hint="eastAsia"/>
          <w:b/>
        </w:rPr>
        <w:t>url:</w:t>
      </w:r>
    </w:p>
    <w:p w:rsidR="001D4DD3" w:rsidRPr="008510B3" w:rsidRDefault="005446D3"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5"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Delete</w:t>
      </w:r>
      <w:r w:rsidR="00871419">
        <w:rPr>
          <w:rStyle w:val="af7"/>
        </w:rPr>
        <w:t>RawRecord</w:t>
      </w:r>
    </w:p>
    <w:p w:rsidR="001D4DD3" w:rsidRDefault="001D4DD3" w:rsidP="001D4DD3">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D4DD3" w:rsidRDefault="001D4DD3" w:rsidP="001D4DD3">
      <w:pPr>
        <w:pStyle w:val="3"/>
      </w:pPr>
      <w:r>
        <w:rPr>
          <w:rFonts w:hint="eastAsia"/>
        </w:rPr>
        <w:t>修改个别字段接口</w:t>
      </w:r>
    </w:p>
    <w:p w:rsidR="001D4DD3" w:rsidRPr="00E47307" w:rsidRDefault="001D4DD3" w:rsidP="001D4DD3">
      <w:pPr>
        <w:rPr>
          <w:b/>
        </w:rPr>
      </w:pPr>
      <w:r w:rsidRPr="00E47307">
        <w:rPr>
          <w:rFonts w:hint="eastAsia"/>
          <w:b/>
        </w:rPr>
        <w:t>url:</w:t>
      </w:r>
    </w:p>
    <w:p w:rsidR="001D4DD3" w:rsidRPr="008510B3" w:rsidRDefault="005446D3"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6"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Update</w:t>
      </w:r>
      <w:r w:rsidR="00871419">
        <w:rPr>
          <w:rStyle w:val="af7"/>
        </w:rPr>
        <w:t>RawRecord</w:t>
      </w:r>
      <w:r w:rsidR="001D4DD3">
        <w:rPr>
          <w:rStyle w:val="af7"/>
          <w:rFonts w:hint="eastAsia"/>
        </w:rPr>
        <w:t>Fields</w:t>
      </w:r>
    </w:p>
    <w:p w:rsidR="001D4DD3" w:rsidRDefault="001D4DD3" w:rsidP="001D4DD3">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D4DD3" w:rsidRPr="00B5638D" w:rsidRDefault="001D4DD3" w:rsidP="001D4DD3">
      <w:pPr>
        <w:pStyle w:val="3"/>
      </w:pPr>
      <w:r>
        <w:rPr>
          <w:rFonts w:hint="eastAsia"/>
        </w:rPr>
        <w:t>按条件删除接口</w:t>
      </w:r>
    </w:p>
    <w:p w:rsidR="001D4DD3" w:rsidRPr="00E47307" w:rsidRDefault="001D4DD3" w:rsidP="001D4DD3">
      <w:pPr>
        <w:rPr>
          <w:b/>
        </w:rPr>
      </w:pPr>
      <w:r w:rsidRPr="00E47307">
        <w:rPr>
          <w:rFonts w:hint="eastAsia"/>
          <w:b/>
        </w:rPr>
        <w:t>url:</w:t>
      </w:r>
    </w:p>
    <w:p w:rsidR="001D4DD3" w:rsidRPr="008510B3" w:rsidRDefault="005446D3"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7"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Delete</w:t>
      </w:r>
      <w:r w:rsidR="00871419">
        <w:rPr>
          <w:rStyle w:val="af7"/>
        </w:rPr>
        <w:t>RawRecord</w:t>
      </w:r>
      <w:r w:rsidR="001D4DD3">
        <w:rPr>
          <w:rStyle w:val="af7"/>
          <w:rFonts w:hint="eastAsia"/>
        </w:rPr>
        <w:t>By</w:t>
      </w:r>
    </w:p>
    <w:p w:rsidR="001D4DD3" w:rsidRDefault="001D4DD3" w:rsidP="001D4DD3">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142B" w:rsidRPr="00B5638D" w:rsidRDefault="0029142B" w:rsidP="0029142B">
      <w:pPr>
        <w:pStyle w:val="3"/>
      </w:pPr>
      <w:r>
        <w:rPr>
          <w:rFonts w:hint="eastAsia"/>
        </w:rPr>
        <w:t>按</w:t>
      </w:r>
      <w:r>
        <w:rPr>
          <w:rFonts w:hint="eastAsia"/>
        </w:rPr>
        <w:t>ID</w:t>
      </w:r>
      <w:r>
        <w:rPr>
          <w:rFonts w:hint="eastAsia"/>
        </w:rPr>
        <w:t>删除接口</w:t>
      </w:r>
    </w:p>
    <w:p w:rsidR="0029142B" w:rsidRPr="00E47307" w:rsidRDefault="0029142B" w:rsidP="0029142B">
      <w:pPr>
        <w:rPr>
          <w:b/>
        </w:rPr>
      </w:pPr>
      <w:r w:rsidRPr="00E47307">
        <w:rPr>
          <w:rFonts w:hint="eastAsia"/>
          <w:b/>
        </w:rPr>
        <w:t>url:</w:t>
      </w:r>
    </w:p>
    <w:p w:rsidR="0029142B" w:rsidRPr="008510B3" w:rsidRDefault="005446D3"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8" w:history="1">
        <w:r w:rsidR="0029142B" w:rsidRPr="00506A16">
          <w:rPr>
            <w:rStyle w:val="af7"/>
          </w:rPr>
          <w:t>http://192</w:t>
        </w:r>
      </w:hyperlink>
      <w:r w:rsidR="0029142B">
        <w:rPr>
          <w:rStyle w:val="af7"/>
        </w:rPr>
        <w:t>.168.2.158</w:t>
      </w:r>
      <w:r w:rsidR="0029142B" w:rsidRPr="008510B3">
        <w:rPr>
          <w:rStyle w:val="af7"/>
        </w:rPr>
        <w:t>:9000/ParkAPI/</w:t>
      </w:r>
      <w:r w:rsidR="0029142B">
        <w:rPr>
          <w:rStyle w:val="af7"/>
          <w:rFonts w:hint="eastAsia"/>
        </w:rPr>
        <w:t>Delete</w:t>
      </w:r>
      <w:r w:rsidR="0029142B">
        <w:rPr>
          <w:rStyle w:val="af7"/>
        </w:rPr>
        <w:t>RawRecord</w:t>
      </w:r>
      <w:r w:rsidR="0029142B">
        <w:rPr>
          <w:rStyle w:val="af7"/>
          <w:rFonts w:hint="eastAsia"/>
        </w:rPr>
        <w:t>ByID</w:t>
      </w:r>
    </w:p>
    <w:p w:rsidR="0029142B" w:rsidRDefault="0029142B" w:rsidP="0029142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142B" w:rsidRPr="00B5638D" w:rsidRDefault="0029142B" w:rsidP="0029142B">
      <w:pPr>
        <w:pStyle w:val="3"/>
      </w:pPr>
      <w:r>
        <w:rPr>
          <w:rFonts w:hint="eastAsia"/>
        </w:rPr>
        <w:lastRenderedPageBreak/>
        <w:t>按</w:t>
      </w:r>
      <w:r>
        <w:rPr>
          <w:rFonts w:hint="eastAsia"/>
        </w:rPr>
        <w:t>ID</w:t>
      </w:r>
      <w:r>
        <w:rPr>
          <w:rFonts w:hint="eastAsia"/>
        </w:rPr>
        <w:t>列表删除接口</w:t>
      </w:r>
    </w:p>
    <w:p w:rsidR="0029142B" w:rsidRPr="00E47307" w:rsidRDefault="0029142B" w:rsidP="0029142B">
      <w:pPr>
        <w:rPr>
          <w:b/>
        </w:rPr>
      </w:pPr>
      <w:r w:rsidRPr="00E47307">
        <w:rPr>
          <w:rFonts w:hint="eastAsia"/>
          <w:b/>
        </w:rPr>
        <w:t>url:</w:t>
      </w:r>
    </w:p>
    <w:p w:rsidR="0029142B" w:rsidRPr="008510B3" w:rsidRDefault="005446D3"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9" w:history="1">
        <w:r w:rsidR="0029142B" w:rsidRPr="00506A16">
          <w:rPr>
            <w:rStyle w:val="af7"/>
          </w:rPr>
          <w:t>http://192</w:t>
        </w:r>
      </w:hyperlink>
      <w:r w:rsidR="0029142B">
        <w:rPr>
          <w:rStyle w:val="af7"/>
        </w:rPr>
        <w:t>.168.2.158</w:t>
      </w:r>
      <w:r w:rsidR="0029142B" w:rsidRPr="008510B3">
        <w:rPr>
          <w:rStyle w:val="af7"/>
        </w:rPr>
        <w:t>:9000/ParkAPI/</w:t>
      </w:r>
      <w:r w:rsidR="0029142B">
        <w:rPr>
          <w:rStyle w:val="af7"/>
          <w:rFonts w:hint="eastAsia"/>
        </w:rPr>
        <w:t>Delete</w:t>
      </w:r>
      <w:r w:rsidR="0029142B">
        <w:rPr>
          <w:rStyle w:val="af7"/>
        </w:rPr>
        <w:t>RawRecord</w:t>
      </w:r>
      <w:r w:rsidR="0029142B">
        <w:rPr>
          <w:rStyle w:val="af7"/>
          <w:rFonts w:hint="eastAsia"/>
        </w:rPr>
        <w:t>ByIDList</w:t>
      </w:r>
    </w:p>
    <w:p w:rsidR="00C31D86" w:rsidRDefault="0029142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RawRecord</w:t>
      </w:r>
    </w:p>
    <w:p w:rsidR="0029142B"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0D6AE8" w:rsidRDefault="000D6AE8" w:rsidP="000D6AE8">
      <w:pPr>
        <w:pStyle w:val="2"/>
      </w:pPr>
      <w:r>
        <w:rPr>
          <w:rFonts w:hint="eastAsia"/>
        </w:rPr>
        <w:t>进场记录接口</w:t>
      </w:r>
    </w:p>
    <w:p w:rsidR="000D6AE8" w:rsidRPr="008615A8" w:rsidRDefault="000D6AE8" w:rsidP="000D6AE8">
      <w:r>
        <w:rPr>
          <w:rFonts w:hint="eastAsia"/>
        </w:rPr>
        <w:t>保存识别或刷卡等验证时的信息。</w:t>
      </w:r>
    </w:p>
    <w:p w:rsidR="000D6AE8" w:rsidRDefault="000D6AE8" w:rsidP="000D6AE8">
      <w:pPr>
        <w:pStyle w:val="3"/>
      </w:pPr>
      <w:bookmarkStart w:id="37" w:name="_Model结构_16"/>
      <w:bookmarkEnd w:id="37"/>
      <w:r>
        <w:rPr>
          <w:rFonts w:hint="eastAsia"/>
        </w:rPr>
        <w:t>Model</w:t>
      </w:r>
      <w:r>
        <w:rPr>
          <w:rFonts w:hint="eastAsia"/>
        </w:rPr>
        <w:t>结构</w:t>
      </w:r>
    </w:p>
    <w:p w:rsidR="000D6AE8" w:rsidRPr="00D657B3" w:rsidRDefault="000D6AE8" w:rsidP="000D6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0D6AE8" w:rsidTr="00434D81">
        <w:tc>
          <w:tcPr>
            <w:tcW w:w="1809"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说明</w:t>
            </w:r>
          </w:p>
        </w:tc>
      </w:tr>
      <w:tr w:rsidR="000D6AE8" w:rsidRPr="00E00670" w:rsidTr="00434D81">
        <w:tc>
          <w:tcPr>
            <w:tcW w:w="1809" w:type="dxa"/>
          </w:tcPr>
          <w:p w:rsidR="000D6AE8" w:rsidRPr="00EC78A7" w:rsidRDefault="000D6AE8" w:rsidP="00434D81">
            <w:pPr>
              <w:spacing w:line="264" w:lineRule="auto"/>
              <w:rPr>
                <w:b/>
                <w:kern w:val="2"/>
              </w:rPr>
            </w:pPr>
            <w:r w:rsidRPr="00EC78A7">
              <w:rPr>
                <w:b/>
                <w:kern w:val="2"/>
              </w:rPr>
              <w:t>ID</w:t>
            </w:r>
          </w:p>
        </w:tc>
        <w:tc>
          <w:tcPr>
            <w:tcW w:w="1024" w:type="dxa"/>
          </w:tcPr>
          <w:p w:rsidR="000D6AE8" w:rsidRPr="00E00670" w:rsidRDefault="000D6AE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0D6AE8" w:rsidRDefault="000D6A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0D6AE8" w:rsidRPr="00E00670" w:rsidRDefault="000D6AE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92FC1" w:rsidRPr="00E00670" w:rsidTr="00434D81">
        <w:tc>
          <w:tcPr>
            <w:tcW w:w="1809" w:type="dxa"/>
            <w:vAlign w:val="center"/>
          </w:tcPr>
          <w:p w:rsidR="00A92FC1" w:rsidRPr="00A92FC1" w:rsidRDefault="00A92FC1">
            <w:pPr>
              <w:rPr>
                <w:rFonts w:ascii="宋体" w:eastAsia="宋体" w:hAnsi="宋体" w:cs="宋体"/>
                <w:b/>
                <w:color w:val="000000"/>
              </w:rPr>
            </w:pPr>
            <w:r w:rsidRPr="00A92FC1">
              <w:rPr>
                <w:rFonts w:hint="eastAsia"/>
                <w:b/>
                <w:color w:val="000000"/>
              </w:rPr>
              <w:t>CardNO</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Y</w:t>
            </w:r>
          </w:p>
        </w:tc>
        <w:tc>
          <w:tcPr>
            <w:tcW w:w="4578" w:type="dxa"/>
            <w:vAlign w:val="center"/>
          </w:tcPr>
          <w:p w:rsidR="00A92FC1" w:rsidRDefault="00A92FC1">
            <w:pPr>
              <w:rPr>
                <w:rFonts w:ascii="宋体" w:eastAsia="宋体" w:hAnsi="宋体" w:cs="宋体"/>
                <w:color w:val="000000"/>
              </w:rPr>
            </w:pPr>
            <w:r>
              <w:rPr>
                <w:rFonts w:hint="eastAsia"/>
                <w:color w:val="000000"/>
              </w:rPr>
              <w:t>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CPH</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车牌</w:t>
            </w:r>
          </w:p>
        </w:tc>
      </w:tr>
      <w:tr w:rsidR="006A5747" w:rsidRPr="00E00670" w:rsidTr="00434D81">
        <w:tc>
          <w:tcPr>
            <w:tcW w:w="1809" w:type="dxa"/>
          </w:tcPr>
          <w:p w:rsidR="006A5747" w:rsidRPr="00420AD4" w:rsidRDefault="006A5747" w:rsidP="00434D81">
            <w:pPr>
              <w:spacing w:line="264" w:lineRule="auto"/>
            </w:pPr>
            <w:r w:rsidRPr="006A5747">
              <w:rPr>
                <w:rFonts w:hint="eastAsia"/>
                <w:kern w:val="2"/>
              </w:rPr>
              <w:t>CPColor</w:t>
            </w:r>
          </w:p>
        </w:tc>
        <w:tc>
          <w:tcPr>
            <w:tcW w:w="1024" w:type="dxa"/>
          </w:tcPr>
          <w:p w:rsidR="006A5747" w:rsidRPr="00420AD4" w:rsidRDefault="00A91E9B" w:rsidP="00434D81">
            <w:r>
              <w:rPr>
                <w:rFonts w:ascii="Consolas" w:hAnsi="Consolas" w:cs="Consolas"/>
                <w:sz w:val="18"/>
                <w:szCs w:val="18"/>
              </w:rPr>
              <w:t>B</w:t>
            </w:r>
            <w:r>
              <w:rPr>
                <w:rFonts w:ascii="Consolas" w:hAnsi="Consolas" w:cs="Consolas" w:hint="eastAsia"/>
                <w:sz w:val="18"/>
                <w:szCs w:val="18"/>
              </w:rPr>
              <w:t>yte</w:t>
            </w:r>
          </w:p>
        </w:tc>
        <w:tc>
          <w:tcPr>
            <w:tcW w:w="816" w:type="dxa"/>
          </w:tcPr>
          <w:p w:rsidR="006A5747" w:rsidRPr="00420AD4" w:rsidRDefault="006A5747" w:rsidP="00434D81">
            <w:pPr>
              <w:spacing w:line="264" w:lineRule="auto"/>
            </w:pPr>
            <w:r w:rsidRPr="006A5747">
              <w:rPr>
                <w:rFonts w:ascii="Consolas" w:hAnsi="Consolas" w:cs="Consolas" w:hint="eastAsia"/>
                <w:sz w:val="18"/>
                <w:szCs w:val="18"/>
              </w:rPr>
              <w:t>N</w:t>
            </w:r>
          </w:p>
        </w:tc>
        <w:tc>
          <w:tcPr>
            <w:tcW w:w="4578" w:type="dxa"/>
          </w:tcPr>
          <w:p w:rsidR="006A5747" w:rsidRDefault="006A5747" w:rsidP="00434D81">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CardType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卡类</w:t>
            </w:r>
          </w:p>
        </w:tc>
      </w:tr>
      <w:tr w:rsidR="00A92FC1" w:rsidRPr="00E00670" w:rsidTr="00434D81">
        <w:tc>
          <w:tcPr>
            <w:tcW w:w="1809" w:type="dxa"/>
            <w:vAlign w:val="center"/>
          </w:tcPr>
          <w:p w:rsidR="00A92FC1" w:rsidRPr="00A92FC1" w:rsidRDefault="00A92FC1">
            <w:pPr>
              <w:rPr>
                <w:rFonts w:ascii="宋体" w:eastAsia="宋体" w:hAnsi="宋体" w:cs="宋体"/>
                <w:b/>
                <w:color w:val="000000"/>
              </w:rPr>
            </w:pPr>
            <w:r w:rsidRPr="00A92FC1">
              <w:rPr>
                <w:rFonts w:hint="eastAsia"/>
                <w:b/>
                <w:color w:val="000000"/>
              </w:rPr>
              <w:t>InTime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rsidP="00434D81">
            <w:pPr>
              <w:rPr>
                <w:rFonts w:ascii="宋体" w:eastAsia="宋体" w:hAnsi="宋体" w:cs="宋体"/>
                <w:color w:val="000000"/>
              </w:rPr>
            </w:pPr>
            <w:r>
              <w:rPr>
                <w:rFonts w:hint="eastAsia"/>
                <w:color w:val="000000"/>
              </w:rPr>
              <w:t>Y</w:t>
            </w:r>
          </w:p>
        </w:tc>
        <w:tc>
          <w:tcPr>
            <w:tcW w:w="4578" w:type="dxa"/>
            <w:vAlign w:val="center"/>
          </w:tcPr>
          <w:p w:rsidR="00A92FC1" w:rsidRDefault="00A92FC1">
            <w:pPr>
              <w:rPr>
                <w:rFonts w:ascii="宋体" w:eastAsia="宋体" w:hAnsi="宋体" w:cs="宋体"/>
                <w:color w:val="000000"/>
              </w:rPr>
            </w:pPr>
            <w:r>
              <w:rPr>
                <w:rFonts w:hint="eastAsia"/>
                <w:color w:val="000000"/>
              </w:rPr>
              <w:t>入场时间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InGateName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入场名称</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OutGateName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出场名称</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lastRenderedPageBreak/>
              <w:t>OutOperator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入场车辆图片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InUser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入场人相图片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出场车辆图片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OutUser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出场人相图片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ZJPic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证件图片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收费金额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Balance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余额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YSJE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应收金额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SFGate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中央收费口名</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OvertimeSymbol</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超时标志</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OvertimeSFTime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OvertimeSFJE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CarparkNO</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车场编号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BigSmall</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大小标志</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FreeReason</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免费原因</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StayTime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停车时间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StationID</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YHAddress</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优惠场所</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YHType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优惠方式</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Temp1</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Temp2</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lastRenderedPageBreak/>
              <w:t>Temp3</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Temp4</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Temp5</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732989" w:rsidRPr="00E00670" w:rsidTr="006C59AD">
        <w:tc>
          <w:tcPr>
            <w:tcW w:w="1809" w:type="dxa"/>
          </w:tcPr>
          <w:p w:rsidR="00732989" w:rsidRPr="00680EC0" w:rsidRDefault="00732989" w:rsidP="006C59AD">
            <w:pPr>
              <w:spacing w:line="264" w:lineRule="auto"/>
              <w:rPr>
                <w:kern w:val="2"/>
              </w:rPr>
            </w:pPr>
            <w:r w:rsidRPr="00680EC0">
              <w:rPr>
                <w:kern w:val="2"/>
              </w:rPr>
              <w:t>UserNO</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680EC0" w:rsidRDefault="00732989" w:rsidP="006C59AD">
            <w:pPr>
              <w:spacing w:line="264" w:lineRule="auto"/>
              <w:rPr>
                <w:kern w:val="2"/>
              </w:rPr>
            </w:pPr>
            <w:r w:rsidRPr="00680EC0">
              <w:rPr>
                <w:kern w:val="2"/>
              </w:rPr>
              <w:t>UserName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361FE0" w:rsidRDefault="00732989" w:rsidP="006C59AD">
            <w:pPr>
              <w:spacing w:line="264" w:lineRule="auto"/>
              <w:rPr>
                <w:b/>
                <w:kern w:val="2"/>
              </w:rPr>
            </w:pPr>
            <w:r>
              <w:rPr>
                <w:rFonts w:ascii="新宋体" w:hAnsi="新宋体" w:cs="新宋体"/>
                <w:color w:val="000000"/>
                <w:sz w:val="19"/>
                <w:szCs w:val="19"/>
                <w:highlight w:val="white"/>
              </w:rPr>
              <w:t>DeptName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932D89" w:rsidRDefault="00732989" w:rsidP="006C59AD">
            <w:pPr>
              <w:spacing w:line="264" w:lineRule="auto"/>
              <w:rPr>
                <w:b/>
                <w:kern w:val="2"/>
              </w:rPr>
            </w:pPr>
            <w:r>
              <w:rPr>
                <w:rFonts w:ascii="新宋体" w:hAnsi="新宋体" w:cs="新宋体"/>
                <w:color w:val="000000"/>
                <w:sz w:val="19"/>
                <w:szCs w:val="19"/>
                <w:highlight w:val="white"/>
              </w:rPr>
              <w:t>ChineseName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32989" w:rsidRDefault="00732989"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732989" w:rsidRDefault="00732989" w:rsidP="006C59AD">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050B3B" w:rsidRPr="00E00670" w:rsidTr="006C59AD">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6C59AD">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D36120" w:rsidRPr="00E00670" w:rsidTr="006C59AD">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D36120" w:rsidRPr="00E00670" w:rsidTr="006C59AD">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6C59AD">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6C59AD">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6C59AD">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F342F3" w:rsidRPr="00E00670" w:rsidTr="006C59AD">
        <w:tc>
          <w:tcPr>
            <w:tcW w:w="1809" w:type="dxa"/>
          </w:tcPr>
          <w:p w:rsidR="00F342F3" w:rsidRPr="00D36120" w:rsidRDefault="00F342F3"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IsUnlicensed</w:t>
            </w:r>
          </w:p>
        </w:tc>
        <w:tc>
          <w:tcPr>
            <w:tcW w:w="1024" w:type="dxa"/>
          </w:tcPr>
          <w:p w:rsidR="00F342F3" w:rsidRDefault="00F342F3"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F342F3" w:rsidRDefault="00F342F3"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Pr="00C122DC" w:rsidRDefault="00F342F3" w:rsidP="008E4C97">
            <w:pPr>
              <w:spacing w:line="264" w:lineRule="auto"/>
              <w:rPr>
                <w:rFonts w:ascii="Consolas" w:hAnsi="Consolas" w:cs="Consolas"/>
                <w:sz w:val="18"/>
                <w:szCs w:val="18"/>
              </w:rPr>
            </w:pPr>
            <w:r w:rsidRPr="00F342F3">
              <w:rPr>
                <w:rFonts w:ascii="Consolas" w:hAnsi="Consolas" w:cs="Consolas" w:hint="eastAsia"/>
                <w:sz w:val="18"/>
                <w:szCs w:val="18"/>
              </w:rPr>
              <w:t>是否是无牌车记录</w:t>
            </w:r>
          </w:p>
        </w:tc>
      </w:tr>
      <w:tr w:rsidR="00902BCB" w:rsidRPr="00E00670" w:rsidTr="006C59AD">
        <w:tc>
          <w:tcPr>
            <w:tcW w:w="1809" w:type="dxa"/>
          </w:tcPr>
          <w:p w:rsidR="00902BCB" w:rsidRPr="00F342F3" w:rsidRDefault="00902BCB" w:rsidP="008E4C97">
            <w:pPr>
              <w:spacing w:line="264" w:lineRule="auto"/>
              <w:rPr>
                <w:rFonts w:ascii="新宋体" w:hAnsi="新宋体" w:cs="新宋体"/>
                <w:color w:val="000000"/>
                <w:sz w:val="19"/>
                <w:szCs w:val="19"/>
              </w:rPr>
            </w:pPr>
            <w:r>
              <w:rPr>
                <w:rFonts w:ascii="新宋体" w:hAnsi="新宋体" w:cs="新宋体"/>
                <w:color w:val="000000"/>
                <w:sz w:val="19"/>
                <w:szCs w:val="19"/>
                <w:highlight w:val="white"/>
              </w:rPr>
              <w:t>IsOvertimeCharge</w:t>
            </w:r>
          </w:p>
        </w:tc>
        <w:tc>
          <w:tcPr>
            <w:tcW w:w="1024" w:type="dxa"/>
          </w:tcPr>
          <w:p w:rsidR="00902BCB" w:rsidRDefault="00902BCB" w:rsidP="00F84FF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902BCB" w:rsidRDefault="00902BCB" w:rsidP="00F84FF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Pr="00F342F3" w:rsidRDefault="00902BCB" w:rsidP="008E4C97">
            <w:pPr>
              <w:spacing w:line="264" w:lineRule="auto"/>
              <w:rPr>
                <w:rFonts w:ascii="Consolas" w:hAnsi="Consolas" w:cs="Consolas"/>
                <w:sz w:val="18"/>
                <w:szCs w:val="18"/>
              </w:rPr>
            </w:pPr>
            <w:r>
              <w:rPr>
                <w:rFonts w:ascii="Consolas" w:hAnsi="Consolas" w:cs="Consolas" w:hint="eastAsia"/>
                <w:sz w:val="18"/>
                <w:szCs w:val="18"/>
              </w:rPr>
              <w:t>是否是超时收费记录</w:t>
            </w:r>
          </w:p>
        </w:tc>
      </w:tr>
      <w:tr w:rsidR="00902BCB" w:rsidRPr="00E00670" w:rsidTr="006C59AD">
        <w:tc>
          <w:tcPr>
            <w:tcW w:w="1809" w:type="dxa"/>
          </w:tcPr>
          <w:p w:rsidR="00902BCB" w:rsidRPr="00D36120" w:rsidRDefault="00902BCB"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为按规则参数中指定的临时车计费。</w:t>
            </w:r>
          </w:p>
        </w:tc>
      </w:tr>
      <w:tr w:rsidR="00902BCB" w:rsidRPr="00E00670" w:rsidTr="006C59AD">
        <w:tc>
          <w:tcPr>
            <w:tcW w:w="1809" w:type="dxa"/>
          </w:tcPr>
          <w:p w:rsidR="00902BCB" w:rsidRPr="00C122DC" w:rsidRDefault="00902BCB"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CarColor</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车辆颜色</w:t>
            </w:r>
          </w:p>
        </w:tc>
      </w:tr>
      <w:tr w:rsidR="00902BCB" w:rsidRPr="00E00670" w:rsidTr="006C59AD">
        <w:tc>
          <w:tcPr>
            <w:tcW w:w="1809" w:type="dxa"/>
          </w:tcPr>
          <w:p w:rsidR="00902BCB" w:rsidRPr="00C122DC" w:rsidRDefault="00902BCB"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车辆品牌</w:t>
            </w:r>
          </w:p>
        </w:tc>
      </w:tr>
    </w:tbl>
    <w:p w:rsidR="000D6AE8" w:rsidRDefault="000D6AE8" w:rsidP="000D6AE8">
      <w:pPr>
        <w:pStyle w:val="3"/>
      </w:pPr>
      <w:r>
        <w:rPr>
          <w:rFonts w:hint="eastAsia"/>
        </w:rPr>
        <w:t>获取接口</w:t>
      </w:r>
    </w:p>
    <w:p w:rsidR="000D6AE8" w:rsidRPr="00E47307" w:rsidRDefault="000D6AE8" w:rsidP="000D6AE8">
      <w:pPr>
        <w:rPr>
          <w:b/>
        </w:rPr>
      </w:pPr>
      <w:r w:rsidRPr="00E47307">
        <w:rPr>
          <w:rFonts w:hint="eastAsia"/>
          <w:b/>
        </w:rPr>
        <w:t>url:</w:t>
      </w:r>
    </w:p>
    <w:p w:rsidR="000D6AE8" w:rsidRPr="008510B3" w:rsidRDefault="005446D3"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1"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Get</w:t>
      </w:r>
      <w:r w:rsidR="00350B63" w:rsidRPr="00AD6B27">
        <w:rPr>
          <w:rStyle w:val="af7"/>
        </w:rPr>
        <w:t>CarIn</w:t>
      </w:r>
    </w:p>
    <w:p w:rsidR="000D6AE8" w:rsidRDefault="000D6AE8" w:rsidP="000D6AE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6641C" w:rsidRDefault="0066641C" w:rsidP="0066641C">
      <w:pPr>
        <w:pStyle w:val="4"/>
      </w:pPr>
      <w:r>
        <w:rPr>
          <w:rFonts w:hint="eastAsia"/>
        </w:rPr>
        <w:lastRenderedPageBreak/>
        <w:t>获取接口</w:t>
      </w:r>
      <w:r>
        <w:rPr>
          <w:rFonts w:hint="eastAsia"/>
        </w:rPr>
        <w:t>(</w:t>
      </w:r>
      <w:r>
        <w:rPr>
          <w:rFonts w:hint="eastAsia"/>
        </w:rPr>
        <w:t>根据车牌模糊对比</w:t>
      </w:r>
      <w:r>
        <w:rPr>
          <w:rFonts w:hint="eastAsia"/>
        </w:rPr>
        <w:t>)</w:t>
      </w:r>
    </w:p>
    <w:p w:rsidR="0066641C" w:rsidRPr="00E47307" w:rsidRDefault="0066641C" w:rsidP="0066641C">
      <w:pPr>
        <w:rPr>
          <w:b/>
        </w:rPr>
      </w:pPr>
      <w:r w:rsidRPr="00E47307">
        <w:rPr>
          <w:rFonts w:hint="eastAsia"/>
          <w:b/>
        </w:rPr>
        <w:t>url:</w:t>
      </w:r>
    </w:p>
    <w:p w:rsidR="0066641C" w:rsidRPr="008510B3" w:rsidRDefault="005446D3" w:rsidP="006664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2" w:history="1">
        <w:r w:rsidR="00653271" w:rsidRPr="00506A16">
          <w:rPr>
            <w:rStyle w:val="af7"/>
          </w:rPr>
          <w:t>http://192</w:t>
        </w:r>
      </w:hyperlink>
      <w:r w:rsidR="0066641C">
        <w:rPr>
          <w:rStyle w:val="af7"/>
        </w:rPr>
        <w:t>.168.2.158</w:t>
      </w:r>
      <w:r w:rsidR="0066641C" w:rsidRPr="008510B3">
        <w:rPr>
          <w:rStyle w:val="af7"/>
        </w:rPr>
        <w:t>:9000/ParkAPI/</w:t>
      </w:r>
      <w:r w:rsidR="00814A78" w:rsidRPr="00AD6B27">
        <w:rPr>
          <w:rStyle w:val="af7"/>
          <w:rFonts w:hint="eastAsia"/>
        </w:rPr>
        <w:t>G</w:t>
      </w:r>
      <w:r w:rsidR="00814A78" w:rsidRPr="00AD6B27">
        <w:rPr>
          <w:rStyle w:val="af7"/>
        </w:rPr>
        <w:t>etCarInByCarPlateNumberLike</w:t>
      </w:r>
    </w:p>
    <w:p w:rsidR="00CF1D7B" w:rsidRPr="005879B3" w:rsidRDefault="00CF1D7B" w:rsidP="00CF1D7B">
      <w:pPr>
        <w:rPr>
          <w:b/>
        </w:rPr>
      </w:pPr>
      <w:r w:rsidRPr="00E47307">
        <w:rPr>
          <w:rFonts w:hint="eastAsia"/>
          <w:b/>
        </w:rPr>
        <w:t>请求</w:t>
      </w:r>
      <w:r w:rsidRPr="00E47307">
        <w:rPr>
          <w:b/>
        </w:rPr>
        <w:t>方式</w:t>
      </w:r>
      <w:r w:rsidRPr="00E47307">
        <w:rPr>
          <w:rFonts w:hint="eastAsia"/>
          <w:b/>
        </w:rPr>
        <w:t>：</w:t>
      </w:r>
    </w:p>
    <w:p w:rsidR="00CF1D7B" w:rsidRDefault="00CF1D7B" w:rsidP="00CF1D7B">
      <w:r>
        <w:t>POST</w:t>
      </w:r>
      <w:r>
        <w:t>，</w:t>
      </w:r>
      <w:r>
        <w:t>GET</w:t>
      </w:r>
    </w:p>
    <w:p w:rsidR="00CF1D7B" w:rsidRDefault="00CF1D7B" w:rsidP="00CF1D7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F1D7B" w:rsidTr="006C59AD">
        <w:tc>
          <w:tcPr>
            <w:tcW w:w="1809"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说明</w:t>
            </w:r>
          </w:p>
        </w:tc>
      </w:tr>
      <w:tr w:rsidR="00CF1D7B" w:rsidTr="006C59AD">
        <w:tc>
          <w:tcPr>
            <w:tcW w:w="1809" w:type="dxa"/>
          </w:tcPr>
          <w:p w:rsidR="00CF1D7B" w:rsidRPr="00EC78A7" w:rsidRDefault="00CF1D7B" w:rsidP="006C59AD">
            <w:pPr>
              <w:spacing w:line="264" w:lineRule="auto"/>
              <w:rPr>
                <w:b/>
                <w:kern w:val="2"/>
              </w:rPr>
            </w:pPr>
            <w:r w:rsidRPr="00EC78A7">
              <w:rPr>
                <w:b/>
                <w:kern w:val="2"/>
              </w:rPr>
              <w:t>token</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F1D7B" w:rsidTr="006C59AD">
        <w:tc>
          <w:tcPr>
            <w:tcW w:w="1809" w:type="dxa"/>
          </w:tcPr>
          <w:p w:rsidR="00CF1D7B" w:rsidRPr="00CF1D7B" w:rsidRDefault="00CF1D7B" w:rsidP="006C59AD">
            <w:pPr>
              <w:spacing w:line="264" w:lineRule="auto"/>
              <w:rPr>
                <w:b/>
                <w:kern w:val="2"/>
              </w:rPr>
            </w:pPr>
            <w:r w:rsidRPr="00CF1D7B">
              <w:rPr>
                <w:b/>
                <w:kern w:val="2"/>
              </w:rPr>
              <w:t>CarPlateNumber</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车牌号</w:t>
            </w:r>
          </w:p>
        </w:tc>
      </w:tr>
      <w:tr w:rsidR="00CF1D7B" w:rsidTr="006C59AD">
        <w:tc>
          <w:tcPr>
            <w:tcW w:w="1809" w:type="dxa"/>
          </w:tcPr>
          <w:p w:rsidR="00CF1D7B" w:rsidRPr="00CF1D7B" w:rsidRDefault="00CF1D7B" w:rsidP="006C59AD">
            <w:pPr>
              <w:spacing w:line="264" w:lineRule="auto"/>
              <w:rPr>
                <w:kern w:val="2"/>
              </w:rPr>
            </w:pPr>
            <w:r w:rsidRPr="00CF1D7B">
              <w:rPr>
                <w:kern w:val="2"/>
              </w:rPr>
              <w:t>Precision</w:t>
            </w:r>
          </w:p>
        </w:tc>
        <w:tc>
          <w:tcPr>
            <w:tcW w:w="1024" w:type="dxa"/>
          </w:tcPr>
          <w:p w:rsidR="00CF1D7B" w:rsidRPr="00E00670" w:rsidRDefault="00CF1D7B"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精确度</w:t>
            </w:r>
            <w:r w:rsidR="00D62FF9">
              <w:rPr>
                <w:rFonts w:ascii="Consolas" w:hAnsi="Consolas" w:cs="Consolas" w:hint="eastAsia"/>
                <w:sz w:val="18"/>
                <w:szCs w:val="18"/>
              </w:rPr>
              <w:t>，表示</w:t>
            </w:r>
            <w:r w:rsidR="00C8519F">
              <w:rPr>
                <w:rFonts w:ascii="Consolas" w:hAnsi="Consolas" w:cs="Consolas" w:hint="eastAsia"/>
                <w:sz w:val="18"/>
                <w:szCs w:val="18"/>
              </w:rPr>
              <w:t>表中的</w:t>
            </w:r>
            <w:r w:rsidR="00D62FF9">
              <w:rPr>
                <w:rFonts w:ascii="Consolas" w:hAnsi="Consolas" w:cs="Consolas" w:hint="eastAsia"/>
                <w:sz w:val="18"/>
                <w:szCs w:val="18"/>
              </w:rPr>
              <w:t>车牌号的后</w:t>
            </w:r>
            <w:r w:rsidR="00D62FF9">
              <w:rPr>
                <w:rFonts w:ascii="Consolas" w:hAnsi="Consolas" w:cs="Consolas" w:hint="eastAsia"/>
                <w:sz w:val="18"/>
                <w:szCs w:val="18"/>
              </w:rPr>
              <w:t>6</w:t>
            </w:r>
            <w:r w:rsidR="00D62FF9">
              <w:rPr>
                <w:rFonts w:ascii="Consolas" w:hAnsi="Consolas" w:cs="Consolas" w:hint="eastAsia"/>
                <w:sz w:val="18"/>
                <w:szCs w:val="18"/>
              </w:rPr>
              <w:t>位与给定的车牌号匹配多少位即认为是相同的车牌</w:t>
            </w:r>
            <w:r>
              <w:rPr>
                <w:rFonts w:ascii="Consolas" w:hAnsi="Consolas" w:cs="Consolas" w:hint="eastAsia"/>
                <w:sz w:val="18"/>
                <w:szCs w:val="18"/>
              </w:rPr>
              <w:t>。</w:t>
            </w:r>
            <w:r>
              <w:rPr>
                <w:rFonts w:ascii="Consolas" w:hAnsi="Consolas" w:cs="Consolas" w:hint="eastAsia"/>
                <w:sz w:val="18"/>
                <w:szCs w:val="18"/>
              </w:rPr>
              <w:t>4</w:t>
            </w:r>
            <w:r>
              <w:rPr>
                <w:rFonts w:ascii="Consolas" w:hAnsi="Consolas" w:cs="Consolas" w:hint="eastAsia"/>
                <w:sz w:val="18"/>
                <w:szCs w:val="18"/>
              </w:rPr>
              <w:t>、</w:t>
            </w:r>
            <w:r>
              <w:rPr>
                <w:rFonts w:ascii="Consolas" w:hAnsi="Consolas" w:cs="Consolas" w:hint="eastAsia"/>
                <w:sz w:val="18"/>
                <w:szCs w:val="18"/>
              </w:rPr>
              <w:t>5</w:t>
            </w:r>
            <w:r>
              <w:rPr>
                <w:rFonts w:ascii="Consolas" w:hAnsi="Consolas" w:cs="Consolas" w:hint="eastAsia"/>
                <w:sz w:val="18"/>
                <w:szCs w:val="18"/>
              </w:rPr>
              <w:t>或</w:t>
            </w:r>
            <w:r>
              <w:rPr>
                <w:rFonts w:ascii="Consolas" w:hAnsi="Consolas" w:cs="Consolas" w:hint="eastAsia"/>
                <w:sz w:val="18"/>
                <w:szCs w:val="18"/>
              </w:rPr>
              <w:t>6</w:t>
            </w:r>
            <w:r>
              <w:rPr>
                <w:rFonts w:ascii="Consolas" w:hAnsi="Consolas" w:cs="Consolas" w:hint="eastAsia"/>
                <w:sz w:val="18"/>
                <w:szCs w:val="18"/>
              </w:rPr>
              <w:t>，默认值为</w:t>
            </w:r>
            <w:r>
              <w:rPr>
                <w:rFonts w:ascii="Consolas" w:hAnsi="Consolas" w:cs="Consolas" w:hint="eastAsia"/>
                <w:sz w:val="18"/>
                <w:szCs w:val="18"/>
              </w:rPr>
              <w:t>6</w:t>
            </w:r>
            <w:r>
              <w:rPr>
                <w:rFonts w:ascii="Consolas" w:hAnsi="Consolas" w:cs="Consolas" w:hint="eastAsia"/>
                <w:sz w:val="18"/>
                <w:szCs w:val="18"/>
              </w:rPr>
              <w:t>。</w:t>
            </w:r>
          </w:p>
        </w:tc>
      </w:tr>
      <w:tr w:rsidR="00CF1D7B" w:rsidTr="006C59AD">
        <w:tc>
          <w:tcPr>
            <w:tcW w:w="1809" w:type="dxa"/>
          </w:tcPr>
          <w:p w:rsidR="00CF1D7B" w:rsidRPr="00037BB4" w:rsidRDefault="00CF1D7B" w:rsidP="006C59AD">
            <w:pPr>
              <w:spacing w:line="264" w:lineRule="auto"/>
              <w:rPr>
                <w:kern w:val="2"/>
              </w:rPr>
            </w:pPr>
            <w:r w:rsidRPr="00037BB4">
              <w:rPr>
                <w:kern w:val="2"/>
              </w:rPr>
              <w:t>jsonSearchParam</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p>
        </w:tc>
      </w:tr>
      <w:tr w:rsidR="00CF1D7B" w:rsidTr="006C59AD">
        <w:tc>
          <w:tcPr>
            <w:tcW w:w="1809" w:type="dxa"/>
          </w:tcPr>
          <w:p w:rsidR="00CF1D7B" w:rsidRDefault="00CF1D7B"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F1D7B" w:rsidRPr="00E00670" w:rsidRDefault="00CF1D7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F1D7B" w:rsidRDefault="00CF1D7B" w:rsidP="00CF1D7B">
      <w:pPr>
        <w:rPr>
          <w:b/>
        </w:rPr>
      </w:pPr>
      <w:r>
        <w:rPr>
          <w:rFonts w:hint="eastAsia"/>
          <w:b/>
        </w:rPr>
        <w:t>返回</w:t>
      </w:r>
      <w:r>
        <w:rPr>
          <w:b/>
        </w:rPr>
        <w:t>数据</w:t>
      </w:r>
      <w:r w:rsidRPr="0050700F">
        <w:rPr>
          <w:rFonts w:hint="eastAsia"/>
          <w:b/>
        </w:rPr>
        <w:t>格式</w:t>
      </w:r>
      <w:r>
        <w:rPr>
          <w:rFonts w:hint="eastAsia"/>
          <w:b/>
        </w:rPr>
        <w:t>:</w:t>
      </w:r>
    </w:p>
    <w:p w:rsidR="00CF1D7B" w:rsidRPr="0051022D" w:rsidRDefault="00CF1D7B" w:rsidP="00CF1D7B">
      <w:r>
        <w:t>JSON</w:t>
      </w:r>
    </w:p>
    <w:p w:rsidR="00CF1D7B" w:rsidRDefault="00CF1D7B" w:rsidP="00CF1D7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F1D7B"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说明</w:t>
            </w:r>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F1D7B"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CF1D7B" w:rsidRDefault="00CF1D7B" w:rsidP="00CF1D7B">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CF1D7B" w:rsidRDefault="00CF1D7B" w:rsidP="00CF1D7B">
      <w:pPr>
        <w:rPr>
          <w:b/>
        </w:rPr>
      </w:pPr>
      <w:r>
        <w:rPr>
          <w:rFonts w:hint="eastAsia"/>
          <w:b/>
        </w:rPr>
        <w:t>请求示例：</w:t>
      </w:r>
    </w:p>
    <w:p w:rsidR="00CF1D7B" w:rsidRPr="008510B3" w:rsidRDefault="005446D3"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3" w:history="1">
        <w:r w:rsidR="00AD6B27" w:rsidRPr="006739F4">
          <w:rPr>
            <w:rStyle w:val="af7"/>
          </w:rPr>
          <w:t>http://192.168.2.158:9000/ParkAPI/</w:t>
        </w:r>
        <w:r w:rsidR="00AD6B27" w:rsidRPr="006739F4">
          <w:rPr>
            <w:rStyle w:val="af7"/>
            <w:rFonts w:hint="eastAsia"/>
          </w:rPr>
          <w:t>G</w:t>
        </w:r>
        <w:r w:rsidR="00AD6B27" w:rsidRPr="006739F4">
          <w:rPr>
            <w:rStyle w:val="af7"/>
          </w:rPr>
          <w:t>etCarInByCarPlateNumberLike?token=daa2f13951c447d5b9988f50751bcf4b</w:t>
        </w:r>
        <w:r w:rsidR="00AD6B27" w:rsidRPr="006739F4">
          <w:rPr>
            <w:rStyle w:val="af7"/>
            <w:rFonts w:hint="eastAsia"/>
          </w:rPr>
          <w:t>&amp;</w:t>
        </w:r>
        <w:r w:rsidR="00AD6B27" w:rsidRPr="006739F4">
          <w:rPr>
            <w:rStyle w:val="af7"/>
          </w:rPr>
          <w:t>CarPlateNumber</w:t>
        </w:r>
      </w:hyperlink>
      <w:r w:rsidR="00AD6B27">
        <w:rPr>
          <w:rStyle w:val="af7"/>
          <w:rFonts w:hint="eastAsia"/>
        </w:rPr>
        <w:t>=</w:t>
      </w:r>
      <w:r w:rsidR="00AD6B27">
        <w:rPr>
          <w:rStyle w:val="af7"/>
          <w:rFonts w:hint="eastAsia"/>
        </w:rPr>
        <w:t>粤</w:t>
      </w:r>
      <w:r w:rsidR="00AD6B27">
        <w:rPr>
          <w:rStyle w:val="af7"/>
          <w:rFonts w:hint="eastAsia"/>
        </w:rPr>
        <w:t>A12345&amp;</w:t>
      </w:r>
      <w:r w:rsidR="00AD6B27" w:rsidRPr="00AD6B27">
        <w:rPr>
          <w:rStyle w:val="af7"/>
        </w:rPr>
        <w:t>Precision</w:t>
      </w:r>
      <w:r w:rsidR="00AD6B27">
        <w:rPr>
          <w:rStyle w:val="af7"/>
          <w:rFonts w:hint="eastAsia"/>
        </w:rPr>
        <w:t>=6</w:t>
      </w:r>
    </w:p>
    <w:p w:rsidR="00CF1D7B" w:rsidRDefault="00CF1D7B" w:rsidP="00CF1D7B">
      <w:pPr>
        <w:rPr>
          <w:b/>
        </w:rPr>
      </w:pPr>
      <w:r>
        <w:rPr>
          <w:rFonts w:hint="eastAsia"/>
          <w:b/>
        </w:rPr>
        <w:t>成功回复示例</w:t>
      </w:r>
      <w:r>
        <w:rPr>
          <w:rFonts w:hint="eastAsia"/>
          <w:b/>
        </w:rPr>
        <w:t>:</w:t>
      </w:r>
    </w:p>
    <w:p w:rsidR="00CF1D7B" w:rsidRPr="007F1246" w:rsidRDefault="00896267"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rsidR="00143F64">
        <w:t>“</w:t>
      </w:r>
      <w:r w:rsidRPr="00896267">
        <w:t>rcode</w:t>
      </w:r>
      <w:r w:rsidR="00143F64">
        <w:t>”</w:t>
      </w:r>
      <w:r w:rsidRPr="00896267">
        <w:t>:</w:t>
      </w:r>
      <w:r w:rsidR="00143F64">
        <w:t>”</w:t>
      </w:r>
      <w:r w:rsidRPr="00896267">
        <w:t>200</w:t>
      </w:r>
      <w:r w:rsidR="00143F64">
        <w:t>”</w:t>
      </w:r>
      <w:r w:rsidRPr="00896267">
        <w:t>,</w:t>
      </w:r>
      <w:r w:rsidR="00143F64">
        <w:t>”</w:t>
      </w:r>
      <w:r w:rsidRPr="00896267">
        <w:t>msg</w:t>
      </w:r>
      <w:r w:rsidR="00143F64">
        <w:t>”</w:t>
      </w:r>
      <w:r w:rsidRPr="00896267">
        <w:t>:</w:t>
      </w:r>
      <w:r w:rsidR="00143F64">
        <w:t>”</w:t>
      </w:r>
      <w:r w:rsidRPr="00896267">
        <w:t>OK</w:t>
      </w:r>
      <w:r w:rsidR="00143F64">
        <w:t>”</w:t>
      </w:r>
      <w:r w:rsidRPr="00896267">
        <w:t>,</w:t>
      </w:r>
      <w:r w:rsidR="00143F64">
        <w:t>”</w:t>
      </w:r>
      <w:r w:rsidRPr="00896267">
        <w:t>data</w:t>
      </w:r>
      <w:r w:rsidR="00143F64">
        <w:t>”</w:t>
      </w:r>
      <w:r w:rsidRPr="00896267">
        <w:t>:[]}</w:t>
      </w:r>
      <w:r w:rsidR="00CF1D7B" w:rsidRPr="0069679C">
        <w:rPr>
          <w:rFonts w:hint="eastAsia"/>
        </w:rPr>
        <w:t xml:space="preserve"> </w:t>
      </w:r>
    </w:p>
    <w:p w:rsidR="00CF1D7B" w:rsidRDefault="00CF1D7B" w:rsidP="00CF1D7B">
      <w:pPr>
        <w:rPr>
          <w:b/>
        </w:rPr>
      </w:pPr>
      <w:r>
        <w:rPr>
          <w:rFonts w:hint="eastAsia"/>
          <w:b/>
        </w:rPr>
        <w:t>失败回复示例</w:t>
      </w:r>
      <w:r>
        <w:rPr>
          <w:rFonts w:hint="eastAsia"/>
          <w:b/>
        </w:rPr>
        <w:t>:</w:t>
      </w:r>
    </w:p>
    <w:p w:rsidR="00CF1D7B" w:rsidRPr="007F1246" w:rsidRDefault="00CF1D7B"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72B22" w:rsidRPr="008F22E4" w:rsidRDefault="00B72B22" w:rsidP="00B72B22">
      <w:pPr>
        <w:pStyle w:val="4"/>
        <w:rPr>
          <w:strike/>
          <w:color w:val="D9D9D9" w:themeColor="background1" w:themeShade="D9"/>
        </w:rPr>
      </w:pPr>
      <w:r w:rsidRPr="008F22E4">
        <w:rPr>
          <w:rFonts w:hint="eastAsia"/>
          <w:strike/>
          <w:color w:val="D9D9D9" w:themeColor="background1" w:themeShade="D9"/>
        </w:rPr>
        <w:t>获取场内车辆报表接口</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url:</w:t>
      </w:r>
    </w:p>
    <w:p w:rsidR="00B72B22" w:rsidRPr="008F22E4" w:rsidRDefault="005446D3"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strike/>
          <w:color w:val="D9D9D9" w:themeColor="background1" w:themeShade="D9"/>
        </w:rPr>
      </w:pPr>
      <w:hyperlink r:id="rId534" w:history="1">
        <w:r w:rsidR="00B72B22" w:rsidRPr="008F22E4">
          <w:rPr>
            <w:rStyle w:val="af7"/>
            <w:strike/>
            <w:color w:val="D9D9D9" w:themeColor="background1" w:themeShade="D9"/>
          </w:rPr>
          <w:t>http://192</w:t>
        </w:r>
      </w:hyperlink>
      <w:r w:rsidR="00B72B22" w:rsidRPr="008F22E4">
        <w:rPr>
          <w:rStyle w:val="af7"/>
          <w:strike/>
          <w:color w:val="D9D9D9" w:themeColor="background1" w:themeShade="D9"/>
        </w:rPr>
        <w:t>.168.2.158:9000/ParkAPI/</w:t>
      </w:r>
      <w:r w:rsidR="00616E21" w:rsidRPr="008F22E4">
        <w:rPr>
          <w:rStyle w:val="af7"/>
          <w:strike/>
          <w:color w:val="D9D9D9" w:themeColor="background1" w:themeShade="D9"/>
        </w:rPr>
        <w:t>GetCarInSummaryInfo</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请求</w:t>
      </w:r>
      <w:r w:rsidRPr="008F22E4">
        <w:rPr>
          <w:b/>
          <w:strike/>
          <w:color w:val="D9D9D9" w:themeColor="background1" w:themeShade="D9"/>
        </w:rPr>
        <w:t>方式</w:t>
      </w:r>
      <w:r w:rsidRPr="008F22E4">
        <w:rPr>
          <w:rFonts w:hint="eastAsia"/>
          <w:b/>
          <w:strike/>
          <w:color w:val="D9D9D9" w:themeColor="background1" w:themeShade="D9"/>
        </w:rPr>
        <w:t>：</w:t>
      </w:r>
    </w:p>
    <w:p w:rsidR="00B72B22" w:rsidRPr="008F22E4" w:rsidRDefault="00B72B22" w:rsidP="00B72B22">
      <w:pPr>
        <w:rPr>
          <w:strike/>
          <w:color w:val="D9D9D9" w:themeColor="background1" w:themeShade="D9"/>
        </w:rPr>
      </w:pPr>
      <w:r w:rsidRPr="008F22E4">
        <w:rPr>
          <w:strike/>
          <w:color w:val="D9D9D9" w:themeColor="background1" w:themeShade="D9"/>
        </w:rPr>
        <w:t>POST</w:t>
      </w:r>
      <w:r w:rsidRPr="008F22E4">
        <w:rPr>
          <w:strike/>
          <w:color w:val="D9D9D9" w:themeColor="background1" w:themeShade="D9"/>
        </w:rPr>
        <w:t>，</w:t>
      </w:r>
      <w:r w:rsidRPr="008F22E4">
        <w:rPr>
          <w:strike/>
          <w:color w:val="D9D9D9" w:themeColor="background1" w:themeShade="D9"/>
        </w:rPr>
        <w:t>GET</w:t>
      </w:r>
    </w:p>
    <w:p w:rsidR="00B72B22" w:rsidRPr="008F22E4" w:rsidRDefault="00B72B22" w:rsidP="00B72B22">
      <w:pPr>
        <w:rPr>
          <w:strike/>
          <w:color w:val="D9D9D9" w:themeColor="background1" w:themeShade="D9"/>
        </w:rPr>
      </w:pPr>
      <w:r w:rsidRPr="008F22E4">
        <w:rPr>
          <w:rFonts w:hint="eastAsia"/>
          <w:b/>
          <w:strike/>
          <w:color w:val="D9D9D9" w:themeColor="background1" w:themeShade="D9"/>
        </w:rPr>
        <w:t>请求</w:t>
      </w:r>
      <w:r w:rsidRPr="008F22E4">
        <w:rPr>
          <w:b/>
          <w:strike/>
          <w:color w:val="D9D9D9" w:themeColor="background1" w:themeShade="D9"/>
        </w:rPr>
        <w:t>参数</w:t>
      </w:r>
      <w:r w:rsidRPr="008F22E4">
        <w:rPr>
          <w:rFonts w:hint="eastAsia"/>
          <w:b/>
          <w:strike/>
          <w:color w:val="D9D9D9" w:themeColor="background1" w:themeShade="D9"/>
        </w:rPr>
        <w:t>:</w:t>
      </w:r>
      <w:r w:rsidRPr="008F22E4">
        <w:rPr>
          <w:rFonts w:hint="eastAsia"/>
          <w:strike/>
          <w:color w:val="D9D9D9" w:themeColor="background1" w:themeShade="D9"/>
        </w:rPr>
        <w:t xml:space="preserve"> </w:t>
      </w:r>
      <w:r w:rsidRPr="008F22E4">
        <w:rPr>
          <w:rFonts w:hint="eastAsia"/>
          <w:strike/>
          <w:color w:val="D9D9D9" w:themeColor="background1" w:themeShade="D9"/>
        </w:rPr>
        <w:t>鉴权参数</w:t>
      </w:r>
      <w:r w:rsidRPr="008F22E4">
        <w:rPr>
          <w:strike/>
          <w:color w:val="D9D9D9" w:themeColor="background1" w:themeShade="D9"/>
        </w:rPr>
        <w:t xml:space="preserve"> </w:t>
      </w:r>
      <w:r w:rsidRPr="008F22E4">
        <w:rPr>
          <w:rFonts w:hint="eastAsia"/>
          <w:strike/>
          <w:color w:val="D9D9D9" w:themeColor="background1" w:themeShade="D9"/>
        </w:rPr>
        <w:t>并</w:t>
      </w:r>
      <w:r w:rsidRPr="008F22E4">
        <w:rPr>
          <w:strike/>
          <w:color w:val="D9D9D9" w:themeColor="background1" w:themeShade="D9"/>
        </w:rPr>
        <w:t>带上以下参数</w:t>
      </w:r>
      <w:r w:rsidRPr="008F22E4">
        <w:rPr>
          <w:rFonts w:hint="eastAsia"/>
          <w:strike/>
          <w:color w:val="D9D9D9" w:themeColor="background1" w:themeShade="D9"/>
        </w:rPr>
        <w:t>（粗体</w:t>
      </w:r>
      <w:r w:rsidRPr="008F22E4">
        <w:rPr>
          <w:strike/>
          <w:color w:val="D9D9D9" w:themeColor="background1" w:themeShade="D9"/>
        </w:rP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2B22" w:rsidRPr="008F22E4" w:rsidTr="004957CA">
        <w:tc>
          <w:tcPr>
            <w:tcW w:w="1809" w:type="dxa"/>
            <w:shd w:val="clear" w:color="auto" w:fill="B8CCE4"/>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参数</w:t>
            </w:r>
          </w:p>
        </w:tc>
        <w:tc>
          <w:tcPr>
            <w:tcW w:w="1024" w:type="dxa"/>
            <w:shd w:val="clear" w:color="auto" w:fill="B8CCE4"/>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类型</w:t>
            </w:r>
          </w:p>
        </w:tc>
        <w:tc>
          <w:tcPr>
            <w:tcW w:w="816" w:type="dxa"/>
            <w:shd w:val="clear" w:color="auto" w:fill="B8CCE4"/>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必填</w:t>
            </w:r>
          </w:p>
        </w:tc>
        <w:tc>
          <w:tcPr>
            <w:tcW w:w="5106" w:type="dxa"/>
            <w:shd w:val="clear" w:color="auto" w:fill="B8CCE4"/>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说明</w:t>
            </w:r>
          </w:p>
        </w:tc>
      </w:tr>
      <w:tr w:rsidR="00B72B22" w:rsidRPr="008F22E4" w:rsidTr="004957CA">
        <w:tc>
          <w:tcPr>
            <w:tcW w:w="1809" w:type="dxa"/>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参数</w:t>
            </w:r>
          </w:p>
        </w:tc>
        <w:tc>
          <w:tcPr>
            <w:tcW w:w="1024" w:type="dxa"/>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类型</w:t>
            </w:r>
          </w:p>
        </w:tc>
        <w:tc>
          <w:tcPr>
            <w:tcW w:w="816" w:type="dxa"/>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必填</w:t>
            </w:r>
          </w:p>
        </w:tc>
        <w:tc>
          <w:tcPr>
            <w:tcW w:w="5106" w:type="dxa"/>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说明</w:t>
            </w:r>
          </w:p>
        </w:tc>
      </w:tr>
      <w:tr w:rsidR="00B72B22" w:rsidRPr="008F22E4" w:rsidTr="004957CA">
        <w:tc>
          <w:tcPr>
            <w:tcW w:w="1809" w:type="dxa"/>
          </w:tcPr>
          <w:p w:rsidR="00B72B22" w:rsidRPr="008F22E4" w:rsidRDefault="00B72B22" w:rsidP="004957CA">
            <w:pPr>
              <w:spacing w:line="264" w:lineRule="auto"/>
              <w:rPr>
                <w:b/>
                <w:strike/>
                <w:color w:val="D9D9D9" w:themeColor="background1" w:themeShade="D9"/>
                <w:kern w:val="2"/>
              </w:rPr>
            </w:pPr>
            <w:r w:rsidRPr="008F22E4">
              <w:rPr>
                <w:b/>
                <w:strike/>
                <w:color w:val="D9D9D9" w:themeColor="background1" w:themeShade="D9"/>
                <w:kern w:val="2"/>
              </w:rPr>
              <w:t>token</w:t>
            </w:r>
          </w:p>
        </w:tc>
        <w:tc>
          <w:tcPr>
            <w:tcW w:w="1024"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String</w:t>
            </w:r>
          </w:p>
        </w:tc>
        <w:tc>
          <w:tcPr>
            <w:tcW w:w="81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Y</w:t>
            </w:r>
          </w:p>
        </w:tc>
        <w:tc>
          <w:tcPr>
            <w:tcW w:w="510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用户登录时候获取的</w:t>
            </w:r>
            <w:r w:rsidRPr="008F22E4">
              <w:rPr>
                <w:rFonts w:ascii="Consolas" w:hAnsi="Consolas" w:cs="Consolas" w:hint="eastAsia"/>
                <w:strike/>
                <w:color w:val="D9D9D9" w:themeColor="background1" w:themeShade="D9"/>
                <w:sz w:val="18"/>
                <w:szCs w:val="18"/>
              </w:rPr>
              <w:t>token</w:t>
            </w:r>
            <w:r w:rsidRPr="008F22E4">
              <w:rPr>
                <w:rFonts w:ascii="Consolas" w:hAnsi="Consolas" w:cs="Consolas" w:hint="eastAsia"/>
                <w:strike/>
                <w:color w:val="D9D9D9" w:themeColor="background1" w:themeShade="D9"/>
                <w:sz w:val="18"/>
                <w:szCs w:val="18"/>
              </w:rPr>
              <w:t>值</w:t>
            </w:r>
          </w:p>
        </w:tc>
      </w:tr>
      <w:tr w:rsidR="00B72B22" w:rsidRPr="008F22E4" w:rsidTr="004957CA">
        <w:tc>
          <w:tcPr>
            <w:tcW w:w="1809" w:type="dxa"/>
          </w:tcPr>
          <w:p w:rsidR="00B72B22" w:rsidRPr="008F22E4" w:rsidRDefault="00B72B22" w:rsidP="004957CA">
            <w:pPr>
              <w:spacing w:line="264" w:lineRule="auto"/>
              <w:rPr>
                <w:strike/>
                <w:color w:val="D9D9D9" w:themeColor="background1" w:themeShade="D9"/>
                <w:kern w:val="2"/>
              </w:rPr>
            </w:pPr>
            <w:r w:rsidRPr="008F22E4">
              <w:rPr>
                <w:rFonts w:hint="eastAsia"/>
                <w:strike/>
                <w:color w:val="D9D9D9" w:themeColor="background1" w:themeShade="D9"/>
                <w:kern w:val="2"/>
              </w:rPr>
              <w:t>jsonModel</w:t>
            </w:r>
          </w:p>
        </w:tc>
        <w:tc>
          <w:tcPr>
            <w:tcW w:w="1024"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S</w:t>
            </w:r>
            <w:r w:rsidRPr="008F22E4">
              <w:rPr>
                <w:rFonts w:ascii="Consolas" w:hAnsi="Consolas" w:cs="Consolas" w:hint="eastAsia"/>
                <w:strike/>
                <w:color w:val="D9D9D9" w:themeColor="background1" w:themeShade="D9"/>
                <w:sz w:val="18"/>
                <w:szCs w:val="18"/>
              </w:rPr>
              <w:t>tring</w:t>
            </w:r>
          </w:p>
        </w:tc>
        <w:tc>
          <w:tcPr>
            <w:tcW w:w="81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结构与数据的</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结构基本一致。查询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内各个字段间的逻辑关系为与关系。</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对于需要按范围查询的字段，可修改查询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结构，增加两个字段，字段名分别为需要查询的字段名后加</w:t>
            </w:r>
            <w:r w:rsidRPr="008F22E4">
              <w:rPr>
                <w:rFonts w:ascii="Consolas" w:hAnsi="Consolas" w:cs="Consolas" w:hint="eastAsia"/>
                <w:strike/>
                <w:color w:val="D9D9D9" w:themeColor="background1" w:themeShade="D9"/>
                <w:sz w:val="18"/>
                <w:szCs w:val="18"/>
              </w:rPr>
              <w:t>_start</w:t>
            </w:r>
            <w:r w:rsidRPr="008F22E4">
              <w:rPr>
                <w:rFonts w:ascii="Consolas" w:hAnsi="Consolas" w:cs="Consolas" w:hint="eastAsia"/>
                <w:strike/>
                <w:color w:val="D9D9D9" w:themeColor="background1" w:themeShade="D9"/>
                <w:sz w:val="18"/>
                <w:szCs w:val="18"/>
              </w:rPr>
              <w:t>和</w:t>
            </w:r>
            <w:r w:rsidRPr="008F22E4">
              <w:rPr>
                <w:rFonts w:ascii="Consolas" w:hAnsi="Consolas" w:cs="Consolas" w:hint="eastAsia"/>
                <w:strike/>
                <w:color w:val="D9D9D9" w:themeColor="background1" w:themeShade="D9"/>
                <w:sz w:val="18"/>
                <w:szCs w:val="18"/>
              </w:rPr>
              <w:t>_end(</w:t>
            </w:r>
            <w:r w:rsidRPr="008F22E4">
              <w:rPr>
                <w:rFonts w:ascii="Consolas" w:hAnsi="Consolas" w:cs="Consolas" w:hint="eastAsia"/>
                <w:strike/>
                <w:color w:val="D9D9D9" w:themeColor="background1" w:themeShade="D9"/>
                <w:sz w:val="18"/>
                <w:szCs w:val="18"/>
              </w:rPr>
              <w:t>不分大小写</w:t>
            </w:r>
            <w:r w:rsidRPr="008F22E4">
              <w:rPr>
                <w:rFonts w:ascii="Consolas" w:hAnsi="Consolas" w:cs="Consolas" w:hint="eastAsia"/>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，并在新增的字段中设置查询的值。对于后加</w:t>
            </w:r>
            <w:r w:rsidRPr="008F22E4">
              <w:rPr>
                <w:rFonts w:ascii="Consolas" w:hAnsi="Consolas" w:cs="Consolas" w:hint="eastAsia"/>
                <w:strike/>
                <w:color w:val="D9D9D9" w:themeColor="background1" w:themeShade="D9"/>
                <w:sz w:val="18"/>
                <w:szCs w:val="18"/>
              </w:rPr>
              <w:t>_start</w:t>
            </w:r>
            <w:r w:rsidRPr="008F22E4">
              <w:rPr>
                <w:rFonts w:ascii="Consolas" w:hAnsi="Consolas" w:cs="Consolas" w:hint="eastAsia"/>
                <w:strike/>
                <w:color w:val="D9D9D9" w:themeColor="background1" w:themeShade="D9"/>
                <w:sz w:val="18"/>
                <w:szCs w:val="18"/>
              </w:rPr>
              <w:t>的字段服务器采用</w:t>
            </w:r>
            <w:r w:rsidRPr="008F22E4">
              <w:rPr>
                <w:rFonts w:ascii="Consolas" w:hAnsi="Consolas" w:cs="Consolas" w:hint="eastAsia"/>
                <w:strike/>
                <w:color w:val="D9D9D9" w:themeColor="background1" w:themeShade="D9"/>
                <w:sz w:val="18"/>
                <w:szCs w:val="18"/>
              </w:rPr>
              <w:t>&gt;=</w:t>
            </w:r>
            <w:r w:rsidRPr="008F22E4">
              <w:rPr>
                <w:rFonts w:ascii="Consolas" w:hAnsi="Consolas" w:cs="Consolas" w:hint="eastAsia"/>
                <w:strike/>
                <w:color w:val="D9D9D9" w:themeColor="background1" w:themeShade="D9"/>
                <w:sz w:val="18"/>
                <w:szCs w:val="18"/>
              </w:rPr>
              <w:t>比较符，对于后加</w:t>
            </w:r>
            <w:r w:rsidRPr="008F22E4">
              <w:rPr>
                <w:rFonts w:ascii="Consolas" w:hAnsi="Consolas" w:cs="Consolas" w:hint="eastAsia"/>
                <w:strike/>
                <w:color w:val="D9D9D9" w:themeColor="background1" w:themeShade="D9"/>
                <w:sz w:val="18"/>
                <w:szCs w:val="18"/>
              </w:rPr>
              <w:t>_end</w:t>
            </w:r>
            <w:r w:rsidRPr="008F22E4">
              <w:rPr>
                <w:rFonts w:ascii="Consolas" w:hAnsi="Consolas" w:cs="Consolas" w:hint="eastAsia"/>
                <w:strike/>
                <w:color w:val="D9D9D9" w:themeColor="background1" w:themeShade="D9"/>
                <w:sz w:val="18"/>
                <w:szCs w:val="18"/>
              </w:rPr>
              <w:t>的字段服务器采用</w:t>
            </w:r>
            <w:r w:rsidRPr="008F22E4">
              <w:rPr>
                <w:rFonts w:ascii="Consolas" w:hAnsi="Consolas" w:cs="Consolas" w:hint="eastAsia"/>
                <w:strike/>
                <w:color w:val="D9D9D9" w:themeColor="background1" w:themeShade="D9"/>
                <w:sz w:val="18"/>
                <w:szCs w:val="18"/>
              </w:rPr>
              <w:t>&lt;</w:t>
            </w:r>
            <w:r w:rsidRPr="008F22E4">
              <w:rPr>
                <w:rFonts w:ascii="Consolas" w:hAnsi="Consolas" w:cs="Consolas" w:hint="eastAsia"/>
                <w:strike/>
                <w:color w:val="D9D9D9" w:themeColor="background1" w:themeShade="D9"/>
                <w:sz w:val="18"/>
                <w:szCs w:val="18"/>
              </w:rPr>
              <w:t>比较符。</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对于查询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中字段值为空</w:t>
            </w:r>
            <w:r w:rsidRPr="008F22E4">
              <w:rPr>
                <w:rFonts w:ascii="Consolas" w:hAnsi="Consolas" w:cs="Consolas" w:hint="eastAsia"/>
                <w:strike/>
                <w:color w:val="D9D9D9" w:themeColor="background1" w:themeShade="D9"/>
                <w:sz w:val="18"/>
                <w:szCs w:val="18"/>
              </w:rPr>
              <w:t>(null)</w:t>
            </w:r>
            <w:r w:rsidRPr="008F22E4">
              <w:rPr>
                <w:rFonts w:ascii="Consolas" w:hAnsi="Consolas" w:cs="Consolas" w:hint="eastAsia"/>
                <w:strike/>
                <w:color w:val="D9D9D9" w:themeColor="background1" w:themeShade="D9"/>
                <w:sz w:val="18"/>
                <w:szCs w:val="18"/>
              </w:rPr>
              <w:t>的字段，服务器将忽略。</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例如，查询生日在</w:t>
            </w:r>
            <w:r w:rsidRPr="008F22E4">
              <w:rPr>
                <w:rFonts w:ascii="Consolas" w:hAnsi="Consolas" w:cs="Consolas" w:hint="eastAsia"/>
                <w:strike/>
                <w:color w:val="D9D9D9" w:themeColor="background1" w:themeShade="D9"/>
                <w:sz w:val="18"/>
                <w:szCs w:val="18"/>
              </w:rPr>
              <w:t>90</w:t>
            </w:r>
            <w:r w:rsidRPr="008F22E4">
              <w:rPr>
                <w:rFonts w:ascii="Consolas" w:hAnsi="Consolas" w:cs="Consolas" w:hint="eastAsia"/>
                <w:strike/>
                <w:color w:val="D9D9D9" w:themeColor="background1" w:themeShade="D9"/>
                <w:sz w:val="18"/>
                <w:szCs w:val="18"/>
              </w:rPr>
              <w:t>年代范围内的</w:t>
            </w:r>
            <w:r w:rsidRPr="008F22E4">
              <w:rPr>
                <w:rFonts w:ascii="Consolas" w:hAnsi="Consolas" w:cs="Consolas" w:hint="eastAsia"/>
                <w:strike/>
                <w:color w:val="D9D9D9" w:themeColor="background1" w:themeShade="D9"/>
                <w:sz w:val="18"/>
                <w:szCs w:val="18"/>
              </w:rPr>
              <w:t>JSON</w:t>
            </w:r>
            <w:r w:rsidRPr="008F22E4">
              <w:rPr>
                <w:rFonts w:ascii="Consolas" w:hAnsi="Consolas" w:cs="Consolas" w:hint="eastAsia"/>
                <w:strike/>
                <w:color w:val="D9D9D9" w:themeColor="background1" w:themeShade="D9"/>
                <w:sz w:val="18"/>
                <w:szCs w:val="18"/>
              </w:rPr>
              <w:t>如下：</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BirthDate_Start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1990</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BirthDate_End</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2000</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如果同时指定了</w:t>
            </w:r>
            <w:r w:rsidRPr="008F22E4">
              <w:rPr>
                <w:rFonts w:hint="eastAsia"/>
                <w:strike/>
                <w:color w:val="D9D9D9" w:themeColor="background1" w:themeShade="D9"/>
                <w:kern w:val="2"/>
              </w:rPr>
              <w:t>jsonModel</w:t>
            </w:r>
            <w:r w:rsidRPr="008F22E4">
              <w:rPr>
                <w:rFonts w:hint="eastAsia"/>
                <w:strike/>
                <w:color w:val="D9D9D9" w:themeColor="background1" w:themeShade="D9"/>
                <w:kern w:val="2"/>
              </w:rPr>
              <w:t>和</w:t>
            </w:r>
            <w:r w:rsidRPr="008F22E4">
              <w:rPr>
                <w:strike/>
                <w:color w:val="D9D9D9" w:themeColor="background1" w:themeShade="D9"/>
                <w:kern w:val="2"/>
              </w:rPr>
              <w:t>jsonSearchParam</w:t>
            </w:r>
            <w:r w:rsidRPr="008F22E4">
              <w:rPr>
                <w:rFonts w:hint="eastAsia"/>
                <w:strike/>
                <w:color w:val="D9D9D9" w:themeColor="background1" w:themeShade="D9"/>
                <w:kern w:val="2"/>
              </w:rPr>
              <w:t>，则两组条件都有效，两组条件间是逻辑与的关系。</w:t>
            </w:r>
          </w:p>
        </w:tc>
      </w:tr>
      <w:tr w:rsidR="00B72B22" w:rsidRPr="008F22E4" w:rsidTr="004957CA">
        <w:tc>
          <w:tcPr>
            <w:tcW w:w="1809" w:type="dxa"/>
          </w:tcPr>
          <w:p w:rsidR="00B72B22" w:rsidRPr="008F22E4" w:rsidRDefault="00B72B22" w:rsidP="004957CA">
            <w:pPr>
              <w:spacing w:line="264" w:lineRule="auto"/>
              <w:rPr>
                <w:strike/>
                <w:color w:val="D9D9D9" w:themeColor="background1" w:themeShade="D9"/>
                <w:kern w:val="2"/>
              </w:rPr>
            </w:pPr>
            <w:r w:rsidRPr="008F22E4">
              <w:rPr>
                <w:strike/>
                <w:color w:val="D9D9D9" w:themeColor="background1" w:themeShade="D9"/>
                <w:kern w:val="2"/>
              </w:rPr>
              <w:t>jsonSearchParam</w:t>
            </w:r>
          </w:p>
        </w:tc>
        <w:tc>
          <w:tcPr>
            <w:tcW w:w="1024"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String</w:t>
            </w:r>
          </w:p>
        </w:tc>
        <w:tc>
          <w:tcPr>
            <w:tcW w:w="81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查询条件。参考</w:t>
            </w:r>
            <w:hyperlink w:anchor="_数据查询条件结构" w:history="1">
              <w:r w:rsidRPr="008F22E4">
                <w:rPr>
                  <w:rStyle w:val="af7"/>
                  <w:rFonts w:ascii="Consolas" w:hAnsi="Consolas" w:cs="Consolas" w:hint="eastAsia"/>
                  <w:strike/>
                  <w:color w:val="D9D9D9" w:themeColor="background1" w:themeShade="D9"/>
                  <w:sz w:val="18"/>
                  <w:szCs w:val="18"/>
                </w:rPr>
                <w:t>《</w:t>
              </w:r>
              <w:r w:rsidRPr="008F22E4">
                <w:rPr>
                  <w:rStyle w:val="af7"/>
                  <w:rFonts w:hint="eastAsia"/>
                  <w:strike/>
                  <w:color w:val="D9D9D9" w:themeColor="background1" w:themeShade="D9"/>
                </w:rPr>
                <w:t>数据查询条件结构</w:t>
              </w:r>
              <w:r w:rsidRPr="008F22E4">
                <w:rPr>
                  <w:rStyle w:val="af7"/>
                  <w:rFonts w:ascii="Consolas" w:hAnsi="Consolas" w:cs="Consolas" w:hint="eastAsia"/>
                  <w:strike/>
                  <w:color w:val="D9D9D9" w:themeColor="background1" w:themeShade="D9"/>
                  <w:sz w:val="18"/>
                  <w:szCs w:val="18"/>
                </w:rPr>
                <w:t>》</w:t>
              </w:r>
            </w:hyperlink>
            <w:r w:rsidRPr="008F22E4">
              <w:rPr>
                <w:rFonts w:ascii="Consolas" w:hAnsi="Consolas" w:cs="Consolas" w:hint="eastAsia"/>
                <w:strike/>
                <w:color w:val="D9D9D9" w:themeColor="background1" w:themeShade="D9"/>
                <w:sz w:val="18"/>
                <w:szCs w:val="18"/>
              </w:rPr>
              <w:t>一节。</w:t>
            </w:r>
            <w:r w:rsidRPr="008F22E4">
              <w:rPr>
                <w:rFonts w:ascii="Consolas" w:hAnsi="Consolas" w:cs="Consolas" w:hint="eastAsia"/>
                <w:strike/>
                <w:color w:val="D9D9D9" w:themeColor="background1" w:themeShade="D9"/>
                <w:sz w:val="18"/>
                <w:szCs w:val="18"/>
              </w:rPr>
              <w:t xml:space="preserve"> </w:t>
            </w:r>
            <w:r w:rsidRPr="008F22E4">
              <w:rPr>
                <w:rFonts w:ascii="Consolas" w:hAnsi="Consolas" w:cs="Consolas" w:hint="eastAsia"/>
                <w:strike/>
                <w:color w:val="D9D9D9" w:themeColor="background1" w:themeShade="D9"/>
                <w:sz w:val="18"/>
                <w:szCs w:val="18"/>
              </w:rPr>
              <w:t>如果同时指定了</w:t>
            </w:r>
            <w:r w:rsidRPr="008F22E4">
              <w:rPr>
                <w:rFonts w:hint="eastAsia"/>
                <w:strike/>
                <w:color w:val="D9D9D9" w:themeColor="background1" w:themeShade="D9"/>
                <w:kern w:val="2"/>
              </w:rPr>
              <w:t>jsonModel</w:t>
            </w:r>
            <w:r w:rsidRPr="008F22E4">
              <w:rPr>
                <w:rFonts w:hint="eastAsia"/>
                <w:strike/>
                <w:color w:val="D9D9D9" w:themeColor="background1" w:themeShade="D9"/>
                <w:kern w:val="2"/>
              </w:rPr>
              <w:t>和</w:t>
            </w:r>
            <w:r w:rsidRPr="008F22E4">
              <w:rPr>
                <w:strike/>
                <w:color w:val="D9D9D9" w:themeColor="background1" w:themeShade="D9"/>
                <w:kern w:val="2"/>
              </w:rPr>
              <w:t>jsonSearchParam</w:t>
            </w:r>
            <w:r w:rsidRPr="008F22E4">
              <w:rPr>
                <w:rFonts w:hint="eastAsia"/>
                <w:strike/>
                <w:color w:val="D9D9D9" w:themeColor="background1" w:themeShade="D9"/>
                <w:kern w:val="2"/>
              </w:rPr>
              <w:t>，则两组条件都有效，两组条件间是逻辑与的关系。</w:t>
            </w:r>
          </w:p>
        </w:tc>
      </w:tr>
      <w:tr w:rsidR="00B72B22" w:rsidRPr="008F22E4" w:rsidTr="004957CA">
        <w:tc>
          <w:tcPr>
            <w:tcW w:w="1809" w:type="dxa"/>
          </w:tcPr>
          <w:p w:rsidR="00B72B22" w:rsidRPr="008F22E4" w:rsidRDefault="00B72B22" w:rsidP="004957CA">
            <w:pPr>
              <w:spacing w:line="264" w:lineRule="auto"/>
              <w:rPr>
                <w:rFonts w:ascii="新宋体" w:hAnsi="新宋体" w:cs="新宋体"/>
                <w:strike/>
                <w:color w:val="D9D9D9" w:themeColor="background1" w:themeShade="D9"/>
                <w:sz w:val="19"/>
                <w:szCs w:val="19"/>
                <w:highlight w:val="white"/>
              </w:rPr>
            </w:pPr>
            <w:r w:rsidRPr="008F22E4">
              <w:rPr>
                <w:rFonts w:ascii="新宋体" w:hAnsi="新宋体" w:cs="新宋体"/>
                <w:strike/>
                <w:color w:val="D9D9D9" w:themeColor="background1" w:themeShade="D9"/>
                <w:sz w:val="19"/>
                <w:szCs w:val="19"/>
                <w:highlight w:val="white"/>
              </w:rPr>
              <w:t>C</w:t>
            </w:r>
            <w:r w:rsidRPr="008F22E4">
              <w:rPr>
                <w:rFonts w:ascii="新宋体" w:hAnsi="新宋体" w:cs="新宋体" w:hint="eastAsia"/>
                <w:strike/>
                <w:color w:val="D9D9D9" w:themeColor="background1" w:themeShade="D9"/>
                <w:sz w:val="19"/>
                <w:szCs w:val="19"/>
                <w:highlight w:val="white"/>
              </w:rPr>
              <w:t>allBack</w:t>
            </w:r>
          </w:p>
        </w:tc>
        <w:tc>
          <w:tcPr>
            <w:tcW w:w="1024"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S</w:t>
            </w:r>
            <w:r w:rsidRPr="008F22E4">
              <w:rPr>
                <w:rFonts w:ascii="Consolas" w:hAnsi="Consolas" w:cs="Consolas" w:hint="eastAsia"/>
                <w:strike/>
                <w:color w:val="D9D9D9" w:themeColor="background1" w:themeShade="D9"/>
                <w:sz w:val="18"/>
                <w:szCs w:val="18"/>
              </w:rPr>
              <w:t>tring</w:t>
            </w:r>
          </w:p>
        </w:tc>
        <w:tc>
          <w:tcPr>
            <w:tcW w:w="81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是否使用</w:t>
            </w:r>
            <w:r w:rsidRPr="008F22E4">
              <w:rPr>
                <w:rFonts w:ascii="Consolas" w:hAnsi="Consolas" w:cs="Consolas" w:hint="eastAsia"/>
                <w:strike/>
                <w:color w:val="D9D9D9" w:themeColor="background1" w:themeShade="D9"/>
                <w:sz w:val="18"/>
                <w:szCs w:val="18"/>
              </w:rPr>
              <w:t>JSONP</w:t>
            </w:r>
            <w:r w:rsidRPr="008F22E4">
              <w:rPr>
                <w:rFonts w:ascii="Consolas" w:hAnsi="Consolas" w:cs="Consolas" w:hint="eastAsia"/>
                <w:strike/>
                <w:color w:val="D9D9D9" w:themeColor="background1" w:themeShade="D9"/>
                <w:sz w:val="18"/>
                <w:szCs w:val="18"/>
              </w:rPr>
              <w:t>方式。关于</w:t>
            </w:r>
            <w:r w:rsidRPr="008F22E4">
              <w:rPr>
                <w:rFonts w:ascii="Consolas" w:hAnsi="Consolas" w:cs="Consolas" w:hint="eastAsia"/>
                <w:strike/>
                <w:color w:val="D9D9D9" w:themeColor="background1" w:themeShade="D9"/>
                <w:sz w:val="18"/>
                <w:szCs w:val="18"/>
              </w:rPr>
              <w:t>JSONP</w:t>
            </w:r>
            <w:r w:rsidRPr="008F22E4">
              <w:rPr>
                <w:rFonts w:ascii="Consolas" w:hAnsi="Consolas" w:cs="Consolas" w:hint="eastAsia"/>
                <w:strike/>
                <w:color w:val="D9D9D9" w:themeColor="background1" w:themeShade="D9"/>
                <w:sz w:val="18"/>
                <w:szCs w:val="18"/>
              </w:rPr>
              <w:t>方式请参考</w:t>
            </w:r>
            <w:hyperlink w:anchor="_Javascript跨域访问" w:history="1">
              <w:r w:rsidRPr="008F22E4">
                <w:rPr>
                  <w:rStyle w:val="af7"/>
                  <w:rFonts w:ascii="Consolas" w:hAnsi="Consolas" w:cs="Consolas" w:hint="eastAsia"/>
                  <w:strike/>
                  <w:color w:val="D9D9D9" w:themeColor="background1" w:themeShade="D9"/>
                  <w:sz w:val="18"/>
                  <w:szCs w:val="18"/>
                </w:rPr>
                <w:t>Javascript</w:t>
              </w:r>
              <w:r w:rsidRPr="008F22E4">
                <w:rPr>
                  <w:rStyle w:val="af7"/>
                  <w:rFonts w:ascii="Consolas" w:hAnsi="Consolas" w:cs="Consolas" w:hint="eastAsia"/>
                  <w:strike/>
                  <w:color w:val="D9D9D9" w:themeColor="background1" w:themeShade="D9"/>
                  <w:sz w:val="18"/>
                  <w:szCs w:val="18"/>
                </w:rPr>
                <w:t>跨域访问</w:t>
              </w:r>
            </w:hyperlink>
            <w:r w:rsidRPr="008F22E4">
              <w:rPr>
                <w:rFonts w:ascii="Consolas" w:hAnsi="Consolas" w:cs="Consolas" w:hint="eastAsia"/>
                <w:strike/>
                <w:color w:val="D9D9D9" w:themeColor="background1" w:themeShade="D9"/>
                <w:sz w:val="18"/>
                <w:szCs w:val="18"/>
              </w:rPr>
              <w:t>一节。</w:t>
            </w:r>
          </w:p>
        </w:tc>
      </w:tr>
    </w:tbl>
    <w:p w:rsidR="00B72B22" w:rsidRPr="008F22E4" w:rsidRDefault="00B72B22" w:rsidP="00B72B22">
      <w:pPr>
        <w:rPr>
          <w:b/>
          <w:strike/>
          <w:color w:val="D9D9D9" w:themeColor="background1" w:themeShade="D9"/>
        </w:rPr>
      </w:pPr>
      <w:r w:rsidRPr="008F22E4">
        <w:rPr>
          <w:rFonts w:hint="eastAsia"/>
          <w:b/>
          <w:strike/>
          <w:color w:val="D9D9D9" w:themeColor="background1" w:themeShade="D9"/>
        </w:rPr>
        <w:t>返回</w:t>
      </w:r>
      <w:r w:rsidRPr="008F22E4">
        <w:rPr>
          <w:b/>
          <w:strike/>
          <w:color w:val="D9D9D9" w:themeColor="background1" w:themeShade="D9"/>
        </w:rPr>
        <w:t>数据</w:t>
      </w:r>
      <w:r w:rsidRPr="008F22E4">
        <w:rPr>
          <w:rFonts w:hint="eastAsia"/>
          <w:b/>
          <w:strike/>
          <w:color w:val="D9D9D9" w:themeColor="background1" w:themeShade="D9"/>
        </w:rPr>
        <w:t>格式</w:t>
      </w:r>
      <w:r w:rsidRPr="008F22E4">
        <w:rPr>
          <w:rFonts w:hint="eastAsia"/>
          <w:b/>
          <w:strike/>
          <w:color w:val="D9D9D9" w:themeColor="background1" w:themeShade="D9"/>
        </w:rPr>
        <w:t>:</w:t>
      </w:r>
    </w:p>
    <w:p w:rsidR="00B72B22" w:rsidRPr="008F22E4" w:rsidRDefault="00B72B22" w:rsidP="00B72B22">
      <w:pPr>
        <w:rPr>
          <w:strike/>
          <w:color w:val="D9D9D9" w:themeColor="background1" w:themeShade="D9"/>
        </w:rPr>
      </w:pPr>
      <w:r w:rsidRPr="008F22E4">
        <w:rPr>
          <w:strike/>
          <w:color w:val="D9D9D9" w:themeColor="background1" w:themeShade="D9"/>
        </w:rPr>
        <w:t>JSON</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2B22" w:rsidRPr="008F22E4" w:rsidTr="004957C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2B22" w:rsidRPr="008F22E4" w:rsidRDefault="00B72B22"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2B22" w:rsidRPr="008F22E4" w:rsidRDefault="00B72B22"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2B22" w:rsidRPr="008F22E4" w:rsidRDefault="00B72B22"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2B22" w:rsidRPr="008F22E4" w:rsidRDefault="00B72B22"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说明</w:t>
            </w:r>
          </w:p>
        </w:tc>
      </w:tr>
      <w:tr w:rsidR="00B72B22"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b/>
                <w:strike/>
                <w:color w:val="D9D9D9" w:themeColor="background1" w:themeShade="D9"/>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2B22" w:rsidRPr="008F22E4" w:rsidRDefault="00591CBA"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参考</w:t>
            </w:r>
            <w:hyperlink w:anchor="_错误码列表" w:history="1">
              <w:r w:rsidRPr="008F22E4">
                <w:rPr>
                  <w:rStyle w:val="af7"/>
                  <w:rFonts w:ascii="Consolas" w:hAnsi="Consolas" w:cs="Consolas" w:hint="eastAsia"/>
                  <w:strike/>
                  <w:color w:val="D9D9D9" w:themeColor="background1" w:themeShade="D9"/>
                  <w:kern w:val="2"/>
                  <w:sz w:val="18"/>
                  <w:szCs w:val="18"/>
                </w:rPr>
                <w:t>错误码列表</w:t>
              </w:r>
            </w:hyperlink>
          </w:p>
        </w:tc>
      </w:tr>
      <w:tr w:rsidR="00B72B22"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b/>
                <w:strike/>
                <w:color w:val="D9D9D9" w:themeColor="background1" w:themeShade="D9"/>
                <w:kern w:val="2"/>
              </w:rPr>
            </w:pPr>
            <w:r w:rsidRPr="008F22E4">
              <w:rPr>
                <w:b/>
                <w:strike/>
                <w:color w:val="D9D9D9" w:themeColor="background1" w:themeShade="D9"/>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错误信息</w:t>
            </w:r>
          </w:p>
        </w:tc>
      </w:tr>
      <w:tr w:rsidR="0090770A"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90770A" w:rsidRPr="008F22E4" w:rsidRDefault="0090770A" w:rsidP="004957CA">
            <w:pPr>
              <w:spacing w:line="264" w:lineRule="auto"/>
              <w:rPr>
                <w:b/>
                <w:strike/>
                <w:color w:val="D9D9D9" w:themeColor="background1" w:themeShade="D9"/>
                <w:kern w:val="2"/>
              </w:rPr>
            </w:pPr>
            <w:r w:rsidRPr="008F22E4">
              <w:rPr>
                <w:rFonts w:hint="eastAsia"/>
                <w:strike/>
                <w:color w:val="D9D9D9" w:themeColor="background1" w:themeShade="D9"/>
              </w:rPr>
              <w:t>data</w:t>
            </w:r>
          </w:p>
        </w:tc>
        <w:tc>
          <w:tcPr>
            <w:tcW w:w="1670" w:type="dxa"/>
            <w:tcBorders>
              <w:top w:val="single" w:sz="4" w:space="0" w:color="auto"/>
              <w:left w:val="single" w:sz="4" w:space="0" w:color="auto"/>
              <w:bottom w:val="single" w:sz="4" w:space="0" w:color="auto"/>
              <w:right w:val="single" w:sz="4" w:space="0" w:color="auto"/>
            </w:tcBorders>
            <w:hideMark/>
          </w:tcPr>
          <w:p w:rsidR="0090770A" w:rsidRPr="008F22E4" w:rsidRDefault="0090770A"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90770A" w:rsidRPr="008F22E4" w:rsidRDefault="0090770A"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0770A" w:rsidRPr="008F22E4" w:rsidRDefault="007D1A35"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场内各类型车辆数量汇总。结构参考下面的说明。</w:t>
            </w:r>
          </w:p>
        </w:tc>
      </w:tr>
    </w:tbl>
    <w:p w:rsidR="007D1A35" w:rsidRPr="008F22E4" w:rsidRDefault="007D1A35" w:rsidP="00B72B22">
      <w:pPr>
        <w:rPr>
          <w:strike/>
          <w:color w:val="D9D9D9" w:themeColor="background1" w:themeShade="D9"/>
        </w:rPr>
      </w:pPr>
    </w:p>
    <w:p w:rsidR="00011A6B" w:rsidRPr="008F22E4" w:rsidRDefault="00C53F21" w:rsidP="00B72B22">
      <w:pPr>
        <w:rPr>
          <w:strike/>
          <w:color w:val="D9D9D9" w:themeColor="background1" w:themeShade="D9"/>
        </w:rPr>
      </w:pPr>
      <w:r w:rsidRPr="008F22E4">
        <w:rPr>
          <w:strike/>
          <w:color w:val="D9D9D9" w:themeColor="background1" w:themeShade="D9"/>
        </w:rPr>
        <w:t>D</w:t>
      </w:r>
      <w:r w:rsidR="00B72B22" w:rsidRPr="008F22E4">
        <w:rPr>
          <w:rFonts w:hint="eastAsia"/>
          <w:strike/>
          <w:color w:val="D9D9D9" w:themeColor="background1" w:themeShade="D9"/>
        </w:rPr>
        <w:t>ata</w:t>
      </w:r>
      <w:r w:rsidR="00B72B22" w:rsidRPr="008F22E4">
        <w:rPr>
          <w:rFonts w:hint="eastAsia"/>
          <w:b/>
          <w:strike/>
          <w:color w:val="D9D9D9" w:themeColor="background1" w:themeShade="D9"/>
        </w:rPr>
        <w:t>中的数据：</w:t>
      </w:r>
      <w:r w:rsidR="00AB2695" w:rsidRPr="008F22E4">
        <w:rPr>
          <w:rFonts w:hint="eastAsia"/>
          <w:strike/>
          <w:color w:val="D9D9D9" w:themeColor="background1" w:themeShade="D9"/>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B2695" w:rsidRPr="008F22E4"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B2695" w:rsidRPr="008F22E4" w:rsidRDefault="00AB2695"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B2695" w:rsidRPr="008F22E4" w:rsidRDefault="00AB2695"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B2695" w:rsidRPr="008F22E4" w:rsidRDefault="00AB2695"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B2695" w:rsidRPr="008F22E4" w:rsidRDefault="00AB2695"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说明</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strike/>
                <w:color w:val="D9D9D9" w:themeColor="background1" w:themeShade="D9"/>
              </w:rPr>
            </w:pPr>
            <w:r w:rsidRPr="008F22E4">
              <w:rPr>
                <w:rFonts w:ascii="新宋体" w:hAnsi="新宋体" w:cs="新宋体"/>
                <w:strike/>
                <w:color w:val="D9D9D9" w:themeColor="background1" w:themeShade="D9"/>
                <w:sz w:val="19"/>
                <w:szCs w:val="19"/>
                <w:highlight w:val="white"/>
              </w:rPr>
              <w:t>MthCount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月卡车数量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新宋体" w:hAnsi="新宋体" w:cs="新宋体"/>
                <w:strike/>
                <w:color w:val="D9D9D9" w:themeColor="background1" w:themeShade="D9"/>
                <w:sz w:val="19"/>
                <w:szCs w:val="19"/>
                <w:highlight w:val="white"/>
              </w:rPr>
            </w:pPr>
            <w:r w:rsidRPr="008F22E4">
              <w:rPr>
                <w:rFonts w:ascii="新宋体" w:hAnsi="新宋体" w:cs="新宋体" w:hint="eastAsia"/>
                <w:strike/>
                <w:color w:val="D9D9D9" w:themeColor="background1" w:themeShade="D9"/>
                <w:sz w:val="19"/>
                <w:szCs w:val="19"/>
                <w:highlight w:val="white"/>
              </w:rPr>
              <w:t>MtpCount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月临车数量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TmpCount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临时车数量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TfrCount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临免车数量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宋体" w:eastAsia="宋体" w:hAnsi="宋体" w:cs="宋体"/>
                <w:b/>
                <w:strike/>
                <w:color w:val="D9D9D9" w:themeColor="background1" w:themeShade="D9"/>
              </w:rPr>
            </w:pPr>
            <w:r w:rsidRPr="008F22E4">
              <w:rPr>
                <w:rFonts w:ascii="新宋体" w:hAnsi="新宋体" w:cs="新宋体"/>
                <w:strike/>
                <w:color w:val="D9D9D9" w:themeColor="background1" w:themeShade="D9"/>
                <w:sz w:val="19"/>
                <w:szCs w:val="19"/>
                <w:highlight w:val="white"/>
              </w:rPr>
              <w:t>StrCount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储值车数量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OptCount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人工开闸数量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FreCount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免费车数量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TotalCount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车辆总数</w:t>
            </w:r>
          </w:p>
        </w:tc>
      </w:tr>
    </w:tbl>
    <w:p w:rsidR="00AB2695" w:rsidRPr="008F22E4" w:rsidRDefault="00AB2695" w:rsidP="00B72B22">
      <w:pPr>
        <w:rPr>
          <w:b/>
          <w:strike/>
          <w:color w:val="D9D9D9" w:themeColor="background1" w:themeShade="D9"/>
        </w:rPr>
      </w:pP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请求示例：</w:t>
      </w:r>
    </w:p>
    <w:p w:rsidR="00B72B22" w:rsidRPr="008F22E4" w:rsidRDefault="005446D3"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strike/>
          <w:color w:val="D9D9D9" w:themeColor="background1" w:themeShade="D9"/>
        </w:rPr>
      </w:pPr>
      <w:hyperlink r:id="rId535" w:history="1">
        <w:r w:rsidR="00ED78F1" w:rsidRPr="008F22E4">
          <w:rPr>
            <w:rStyle w:val="af7"/>
            <w:strike/>
            <w:color w:val="D9D9D9" w:themeColor="background1" w:themeShade="D9"/>
          </w:rPr>
          <w:t>http://192.168.2.158:9000/ParkAPI/</w:t>
        </w:r>
      </w:hyperlink>
      <w:r w:rsidR="00616E21" w:rsidRPr="008F22E4">
        <w:rPr>
          <w:rStyle w:val="af7"/>
          <w:strike/>
          <w:color w:val="D9D9D9" w:themeColor="background1" w:themeShade="D9"/>
        </w:rPr>
        <w:t>GetCarInSummaryInfo</w:t>
      </w:r>
      <w:r w:rsidR="00ED78F1" w:rsidRPr="008F22E4">
        <w:rPr>
          <w:rStyle w:val="af7"/>
          <w:strike/>
          <w:color w:val="D9D9D9" w:themeColor="background1" w:themeShade="D9"/>
        </w:rPr>
        <w:t>?token=3155f16d1f2d4a63b214cb4e4075a750</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成功回复示例</w:t>
      </w:r>
      <w:r w:rsidRPr="008F22E4">
        <w:rPr>
          <w:rFonts w:hint="eastAsia"/>
          <w:b/>
          <w:strike/>
          <w:color w:val="D9D9D9" w:themeColor="background1" w:themeShade="D9"/>
        </w:rPr>
        <w:t>:</w:t>
      </w:r>
    </w:p>
    <w:p w:rsidR="00B72B22" w:rsidRPr="008F22E4" w:rsidRDefault="00701363"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trike/>
          <w:color w:val="D9D9D9" w:themeColor="background1" w:themeShade="D9"/>
        </w:rPr>
      </w:pP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rcode</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200</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msg</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OK</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data</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MthCount</w:t>
      </w:r>
      <w:r w:rsidR="00143F64" w:rsidRPr="008F22E4">
        <w:rPr>
          <w:strike/>
          <w:color w:val="D9D9D9" w:themeColor="background1" w:themeShade="D9"/>
        </w:rPr>
        <w:t>”</w:t>
      </w:r>
      <w:r w:rsidRPr="008F22E4">
        <w:rPr>
          <w:strike/>
          <w:color w:val="D9D9D9" w:themeColor="background1" w:themeShade="D9"/>
        </w:rPr>
        <w:t>:1,</w:t>
      </w:r>
      <w:r w:rsidR="00143F64" w:rsidRPr="008F22E4">
        <w:rPr>
          <w:strike/>
          <w:color w:val="D9D9D9" w:themeColor="background1" w:themeShade="D9"/>
        </w:rPr>
        <w:t>”</w:t>
      </w:r>
      <w:r w:rsidRPr="008F22E4">
        <w:rPr>
          <w:strike/>
          <w:color w:val="D9D9D9" w:themeColor="background1" w:themeShade="D9"/>
        </w:rPr>
        <w:t>MtpCount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TmpCount</w:t>
      </w:r>
      <w:r w:rsidR="00143F64" w:rsidRPr="008F22E4">
        <w:rPr>
          <w:strike/>
          <w:color w:val="D9D9D9" w:themeColor="background1" w:themeShade="D9"/>
        </w:rPr>
        <w:t>”</w:t>
      </w:r>
      <w:r w:rsidRPr="008F22E4">
        <w:rPr>
          <w:strike/>
          <w:color w:val="D9D9D9" w:themeColor="background1" w:themeShade="D9"/>
        </w:rPr>
        <w:t>:13,</w:t>
      </w:r>
      <w:r w:rsidR="00143F64" w:rsidRPr="008F22E4">
        <w:rPr>
          <w:strike/>
          <w:color w:val="D9D9D9" w:themeColor="background1" w:themeShade="D9"/>
        </w:rPr>
        <w:t>”</w:t>
      </w:r>
      <w:r w:rsidRPr="008F22E4">
        <w:rPr>
          <w:strike/>
          <w:color w:val="D9D9D9" w:themeColor="background1" w:themeShade="D9"/>
        </w:rPr>
        <w:t>TfrCount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StrCount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OptCount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FreCount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TotalCount</w:t>
      </w:r>
      <w:r w:rsidR="00143F64" w:rsidRPr="008F22E4">
        <w:rPr>
          <w:strike/>
          <w:color w:val="D9D9D9" w:themeColor="background1" w:themeShade="D9"/>
        </w:rPr>
        <w:t>”</w:t>
      </w:r>
      <w:r w:rsidRPr="008F22E4">
        <w:rPr>
          <w:strike/>
          <w:color w:val="D9D9D9" w:themeColor="background1" w:themeShade="D9"/>
        </w:rPr>
        <w:t>:14}}</w:t>
      </w:r>
      <w:r w:rsidR="00B72B22" w:rsidRPr="008F22E4">
        <w:rPr>
          <w:rFonts w:hint="eastAsia"/>
          <w:strike/>
          <w:color w:val="D9D9D9" w:themeColor="background1" w:themeShade="D9"/>
        </w:rPr>
        <w:t xml:space="preserve"> </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失败回复示例</w:t>
      </w:r>
      <w:r w:rsidRPr="008F22E4">
        <w:rPr>
          <w:rFonts w:hint="eastAsia"/>
          <w:b/>
          <w:strike/>
          <w:color w:val="D9D9D9" w:themeColor="background1" w:themeShade="D9"/>
        </w:rPr>
        <w:t>:</w:t>
      </w:r>
    </w:p>
    <w:p w:rsidR="00B72B22" w:rsidRPr="008F22E4" w:rsidRDefault="00B72B22"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trike/>
          <w:color w:val="D9D9D9" w:themeColor="background1" w:themeShade="D9"/>
        </w:rPr>
      </w:pPr>
      <w:r w:rsidRPr="008F22E4">
        <w:rPr>
          <w:rFonts w:hint="eastAsia"/>
          <w:strike/>
          <w:color w:val="D9D9D9" w:themeColor="background1" w:themeShade="D9"/>
        </w:rPr>
        <w:t xml:space="preserve"> {</w:t>
      </w:r>
      <w:r w:rsidR="00143F64" w:rsidRPr="008F22E4">
        <w:rPr>
          <w:strike/>
          <w:color w:val="D9D9D9" w:themeColor="background1" w:themeShade="D9"/>
        </w:rPr>
        <w:t>“</w:t>
      </w:r>
      <w:r w:rsidRPr="008F22E4">
        <w:rPr>
          <w:rFonts w:hint="eastAsia"/>
          <w:strike/>
          <w:color w:val="D9D9D9" w:themeColor="background1" w:themeShade="D9"/>
        </w:rPr>
        <w:t>rcode</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40000</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msg</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token</w:t>
      </w:r>
      <w:r w:rsidRPr="008F22E4">
        <w:rPr>
          <w:rFonts w:hint="eastAsia"/>
          <w:strike/>
          <w:color w:val="D9D9D9" w:themeColor="background1" w:themeShade="D9"/>
        </w:rPr>
        <w:t>已经失效</w:t>
      </w:r>
      <w:r w:rsidRPr="008F22E4">
        <w:rPr>
          <w:rFonts w:hint="eastAsia"/>
          <w:strike/>
          <w:color w:val="D9D9D9" w:themeColor="background1" w:themeShade="D9"/>
        </w:rPr>
        <w:t>,</w:t>
      </w:r>
      <w:r w:rsidRPr="008F22E4">
        <w:rPr>
          <w:rFonts w:hint="eastAsia"/>
          <w:strike/>
          <w:color w:val="D9D9D9" w:themeColor="background1" w:themeShade="D9"/>
        </w:rPr>
        <w:t>请重新获取</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data</w:t>
      </w:r>
      <w:r w:rsidR="00143F64" w:rsidRPr="008F22E4">
        <w:rPr>
          <w:strike/>
          <w:color w:val="D9D9D9" w:themeColor="background1" w:themeShade="D9"/>
        </w:rPr>
        <w:t>”</w:t>
      </w:r>
      <w:r w:rsidRPr="008F22E4">
        <w:rPr>
          <w:rFonts w:hint="eastAsia"/>
          <w:strike/>
          <w:color w:val="D9D9D9" w:themeColor="background1" w:themeShade="D9"/>
        </w:rPr>
        <w:t xml:space="preserve">:null} </w:t>
      </w:r>
    </w:p>
    <w:p w:rsidR="00BF043D" w:rsidRDefault="00BF043D" w:rsidP="00BF043D">
      <w:pPr>
        <w:pStyle w:val="4"/>
      </w:pPr>
      <w:r>
        <w:rPr>
          <w:rFonts w:hint="eastAsia"/>
        </w:rPr>
        <w:t>获取场内车辆报表</w:t>
      </w:r>
      <w:r w:rsidR="00EC4E09">
        <w:rPr>
          <w:rFonts w:hint="eastAsia"/>
        </w:rPr>
        <w:t>窗口基本数据</w:t>
      </w:r>
      <w:r>
        <w:rPr>
          <w:rFonts w:hint="eastAsia"/>
        </w:rPr>
        <w:t>接口</w:t>
      </w:r>
    </w:p>
    <w:p w:rsidR="00BF043D" w:rsidRPr="00E47307" w:rsidRDefault="00BF043D" w:rsidP="00BF043D">
      <w:pPr>
        <w:rPr>
          <w:b/>
        </w:rPr>
      </w:pPr>
      <w:r w:rsidRPr="00E47307">
        <w:rPr>
          <w:rFonts w:hint="eastAsia"/>
          <w:b/>
        </w:rPr>
        <w:t>url:</w:t>
      </w:r>
    </w:p>
    <w:p w:rsidR="00BF043D" w:rsidRPr="008510B3" w:rsidRDefault="005446D3" w:rsidP="00BF04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6" w:history="1">
        <w:r w:rsidR="00BF043D" w:rsidRPr="00506A16">
          <w:rPr>
            <w:rStyle w:val="af7"/>
          </w:rPr>
          <w:t>http://192</w:t>
        </w:r>
      </w:hyperlink>
      <w:r w:rsidR="00BF043D">
        <w:rPr>
          <w:rStyle w:val="af7"/>
        </w:rPr>
        <w:t>.168.2.158</w:t>
      </w:r>
      <w:r w:rsidR="00BF043D" w:rsidRPr="008510B3">
        <w:rPr>
          <w:rStyle w:val="af7"/>
        </w:rPr>
        <w:t>:9000/ParkAPI/</w:t>
      </w:r>
      <w:r w:rsidR="00EC4E09" w:rsidRPr="00EC4E09">
        <w:rPr>
          <w:rStyle w:val="af7"/>
        </w:rPr>
        <w:t>GetCarInReportFormData</w:t>
      </w:r>
    </w:p>
    <w:p w:rsidR="00BF043D" w:rsidRPr="005879B3" w:rsidRDefault="00BF043D" w:rsidP="00BF043D">
      <w:pPr>
        <w:rPr>
          <w:b/>
        </w:rPr>
      </w:pPr>
      <w:r w:rsidRPr="00E47307">
        <w:rPr>
          <w:rFonts w:hint="eastAsia"/>
          <w:b/>
        </w:rPr>
        <w:t>请求</w:t>
      </w:r>
      <w:r w:rsidRPr="00E47307">
        <w:rPr>
          <w:b/>
        </w:rPr>
        <w:t>方式</w:t>
      </w:r>
      <w:r w:rsidRPr="00E47307">
        <w:rPr>
          <w:rFonts w:hint="eastAsia"/>
          <w:b/>
        </w:rPr>
        <w:t>：</w:t>
      </w:r>
    </w:p>
    <w:p w:rsidR="00BF043D" w:rsidRDefault="00BF043D" w:rsidP="00BF043D">
      <w:r>
        <w:lastRenderedPageBreak/>
        <w:t>POST</w:t>
      </w:r>
      <w:r>
        <w:t>，</w:t>
      </w:r>
      <w:r>
        <w:t>GET</w:t>
      </w:r>
    </w:p>
    <w:p w:rsidR="00BF043D" w:rsidRDefault="00BF043D" w:rsidP="00BF043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F043D" w:rsidTr="00BF043D">
        <w:tc>
          <w:tcPr>
            <w:tcW w:w="1809" w:type="dxa"/>
            <w:shd w:val="clear" w:color="auto" w:fill="B8CCE4"/>
          </w:tcPr>
          <w:p w:rsidR="00BF043D" w:rsidRDefault="00BF043D" w:rsidP="00BF043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F043D" w:rsidRDefault="00BF043D" w:rsidP="00BF043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F043D" w:rsidRDefault="00BF043D" w:rsidP="00BF043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F043D" w:rsidRDefault="00BF043D" w:rsidP="00BF043D">
            <w:pPr>
              <w:spacing w:line="264" w:lineRule="auto"/>
              <w:rPr>
                <w:rFonts w:ascii="Consolas" w:hAnsi="Consolas" w:cs="Consolas"/>
              </w:rPr>
            </w:pPr>
            <w:r>
              <w:rPr>
                <w:rFonts w:ascii="Consolas" w:hAnsi="Consolas" w:cs="Consolas" w:hint="eastAsia"/>
              </w:rPr>
              <w:t>说明</w:t>
            </w:r>
          </w:p>
        </w:tc>
      </w:tr>
      <w:tr w:rsidR="00BF043D" w:rsidTr="00BF043D">
        <w:tc>
          <w:tcPr>
            <w:tcW w:w="1809" w:type="dxa"/>
          </w:tcPr>
          <w:p w:rsidR="00BF043D" w:rsidRDefault="00BF043D" w:rsidP="00BF043D">
            <w:pPr>
              <w:spacing w:line="264" w:lineRule="auto"/>
              <w:rPr>
                <w:rFonts w:ascii="Consolas" w:hAnsi="Consolas" w:cs="Consolas"/>
              </w:rPr>
            </w:pPr>
            <w:r>
              <w:rPr>
                <w:rFonts w:ascii="Consolas" w:hAnsi="Consolas" w:cs="Consolas" w:hint="eastAsia"/>
              </w:rPr>
              <w:t>参数</w:t>
            </w:r>
          </w:p>
        </w:tc>
        <w:tc>
          <w:tcPr>
            <w:tcW w:w="1024" w:type="dxa"/>
          </w:tcPr>
          <w:p w:rsidR="00BF043D" w:rsidRDefault="00BF043D" w:rsidP="00BF043D">
            <w:pPr>
              <w:spacing w:line="264" w:lineRule="auto"/>
              <w:rPr>
                <w:rFonts w:ascii="Consolas" w:hAnsi="Consolas" w:cs="Consolas"/>
              </w:rPr>
            </w:pPr>
            <w:r>
              <w:rPr>
                <w:rFonts w:ascii="Consolas" w:hAnsi="Consolas" w:cs="Consolas" w:hint="eastAsia"/>
              </w:rPr>
              <w:t>类型</w:t>
            </w:r>
          </w:p>
        </w:tc>
        <w:tc>
          <w:tcPr>
            <w:tcW w:w="816" w:type="dxa"/>
          </w:tcPr>
          <w:p w:rsidR="00BF043D" w:rsidRDefault="00BF043D" w:rsidP="00BF043D">
            <w:pPr>
              <w:spacing w:line="264" w:lineRule="auto"/>
              <w:rPr>
                <w:rFonts w:ascii="Consolas" w:hAnsi="Consolas" w:cs="Consolas"/>
              </w:rPr>
            </w:pPr>
            <w:r>
              <w:rPr>
                <w:rFonts w:ascii="Consolas" w:hAnsi="Consolas" w:cs="Consolas" w:hint="eastAsia"/>
              </w:rPr>
              <w:t>必填</w:t>
            </w:r>
          </w:p>
        </w:tc>
        <w:tc>
          <w:tcPr>
            <w:tcW w:w="5106" w:type="dxa"/>
          </w:tcPr>
          <w:p w:rsidR="00BF043D" w:rsidRDefault="00BF043D" w:rsidP="00BF043D">
            <w:pPr>
              <w:spacing w:line="264" w:lineRule="auto"/>
              <w:rPr>
                <w:rFonts w:ascii="Consolas" w:hAnsi="Consolas" w:cs="Consolas"/>
              </w:rPr>
            </w:pPr>
            <w:r>
              <w:rPr>
                <w:rFonts w:ascii="Consolas" w:hAnsi="Consolas" w:cs="Consolas" w:hint="eastAsia"/>
              </w:rPr>
              <w:t>说明</w:t>
            </w:r>
          </w:p>
        </w:tc>
      </w:tr>
      <w:tr w:rsidR="00BF043D" w:rsidTr="00BF043D">
        <w:tc>
          <w:tcPr>
            <w:tcW w:w="1809" w:type="dxa"/>
          </w:tcPr>
          <w:p w:rsidR="00BF043D" w:rsidRPr="00EC78A7" w:rsidRDefault="00BF043D" w:rsidP="00BF043D">
            <w:pPr>
              <w:spacing w:line="264" w:lineRule="auto"/>
              <w:rPr>
                <w:b/>
                <w:kern w:val="2"/>
              </w:rPr>
            </w:pPr>
            <w:r w:rsidRPr="00EC78A7">
              <w:rPr>
                <w:b/>
                <w:kern w:val="2"/>
              </w:rPr>
              <w:t>token</w:t>
            </w:r>
          </w:p>
        </w:tc>
        <w:tc>
          <w:tcPr>
            <w:tcW w:w="1024" w:type="dxa"/>
          </w:tcPr>
          <w:p w:rsidR="00BF043D" w:rsidRPr="00E00670" w:rsidRDefault="00BF043D" w:rsidP="00BF043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F043D" w:rsidRPr="00E00670" w:rsidRDefault="00BF043D" w:rsidP="00BF043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F043D" w:rsidRPr="00E00670" w:rsidRDefault="00BF043D" w:rsidP="00BF043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F043D" w:rsidTr="00BF043D">
        <w:tc>
          <w:tcPr>
            <w:tcW w:w="1809" w:type="dxa"/>
          </w:tcPr>
          <w:p w:rsidR="00BF043D" w:rsidRDefault="00BF043D" w:rsidP="00BF043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F043D" w:rsidRPr="00E00670" w:rsidRDefault="00BF043D" w:rsidP="00BF043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F043D" w:rsidRPr="00E00670" w:rsidRDefault="00BF043D"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F043D" w:rsidRDefault="00BF043D" w:rsidP="00BF043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F043D" w:rsidRDefault="00BF043D" w:rsidP="00BF043D">
      <w:pPr>
        <w:rPr>
          <w:b/>
        </w:rPr>
      </w:pPr>
    </w:p>
    <w:p w:rsidR="00BF043D" w:rsidRDefault="00BF043D" w:rsidP="00BF043D">
      <w:pPr>
        <w:rPr>
          <w:b/>
        </w:rPr>
      </w:pPr>
      <w:r>
        <w:rPr>
          <w:rFonts w:hint="eastAsia"/>
          <w:b/>
        </w:rPr>
        <w:t>返回</w:t>
      </w:r>
      <w:r>
        <w:rPr>
          <w:b/>
        </w:rPr>
        <w:t>数据</w:t>
      </w:r>
      <w:r w:rsidRPr="0050700F">
        <w:rPr>
          <w:rFonts w:hint="eastAsia"/>
          <w:b/>
        </w:rPr>
        <w:t>格式</w:t>
      </w:r>
      <w:r>
        <w:rPr>
          <w:rFonts w:hint="eastAsia"/>
          <w:b/>
        </w:rPr>
        <w:t>:</w:t>
      </w:r>
    </w:p>
    <w:p w:rsidR="00BF043D" w:rsidRPr="0051022D" w:rsidRDefault="00BF043D" w:rsidP="00BF043D">
      <w:r>
        <w:t>JSON</w:t>
      </w:r>
    </w:p>
    <w:p w:rsidR="00BF043D" w:rsidRDefault="00BF043D" w:rsidP="00BF043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F043D" w:rsidTr="00BF043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说明</w:t>
            </w:r>
          </w:p>
        </w:tc>
      </w:tr>
      <w:tr w:rsidR="00BF043D" w:rsidTr="00BF043D">
        <w:tc>
          <w:tcPr>
            <w:tcW w:w="152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F043D" w:rsidTr="00BF043D">
        <w:tc>
          <w:tcPr>
            <w:tcW w:w="152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F043D" w:rsidTr="00BF043D">
        <w:tc>
          <w:tcPr>
            <w:tcW w:w="152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F043D" w:rsidRDefault="00BF043D" w:rsidP="00BF043D">
            <w:pPr>
              <w:spacing w:line="264" w:lineRule="auto"/>
              <w:rPr>
                <w:rFonts w:ascii="Consolas" w:hAnsi="Consolas" w:cs="Consolas"/>
                <w:kern w:val="2"/>
                <w:sz w:val="18"/>
                <w:szCs w:val="18"/>
              </w:rPr>
            </w:pPr>
            <w:r>
              <w:rPr>
                <w:rFonts w:ascii="Consolas" w:hAnsi="Consolas" w:cs="Consolas" w:hint="eastAsia"/>
                <w:kern w:val="2"/>
                <w:sz w:val="18"/>
                <w:szCs w:val="18"/>
              </w:rPr>
              <w:t>结构参考下面的说明。</w:t>
            </w:r>
          </w:p>
        </w:tc>
      </w:tr>
    </w:tbl>
    <w:p w:rsidR="00BF043D" w:rsidRDefault="00BF043D" w:rsidP="00BF043D"/>
    <w:p w:rsidR="00BF043D" w:rsidRDefault="00BF043D" w:rsidP="00BF043D">
      <w:r>
        <w:t>D</w:t>
      </w:r>
      <w:r>
        <w:rPr>
          <w:rFonts w:hint="eastAsia"/>
        </w:rPr>
        <w:t>ata</w:t>
      </w:r>
      <w:r>
        <w:rPr>
          <w:rFonts w:hint="eastAsia"/>
          <w:b/>
        </w:rPr>
        <w:t>中的数据：</w:t>
      </w:r>
      <w:r>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F043D" w:rsidTr="00BF043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说明</w:t>
            </w:r>
          </w:p>
        </w:tc>
      </w:tr>
      <w:tr w:rsidR="001162AA" w:rsidTr="00BF043D">
        <w:tc>
          <w:tcPr>
            <w:tcW w:w="1526" w:type="dxa"/>
            <w:tcBorders>
              <w:top w:val="single" w:sz="4" w:space="0" w:color="auto"/>
              <w:left w:val="single" w:sz="4" w:space="0" w:color="auto"/>
              <w:bottom w:val="single" w:sz="4" w:space="0" w:color="auto"/>
              <w:right w:val="single" w:sz="4" w:space="0" w:color="auto"/>
            </w:tcBorders>
          </w:tcPr>
          <w:p w:rsidR="001162AA" w:rsidRPr="001162AA" w:rsidRDefault="001162AA" w:rsidP="00BF043D">
            <w:pPr>
              <w:spacing w:line="264" w:lineRule="auto"/>
              <w:rPr>
                <w:b/>
              </w:rPr>
            </w:pPr>
            <w:r w:rsidRPr="001162AA">
              <w:rPr>
                <w:rFonts w:ascii="新宋体" w:hAnsi="新宋体" w:cs="新宋体"/>
                <w:b/>
                <w:color w:val="000000"/>
                <w:sz w:val="19"/>
                <w:szCs w:val="19"/>
              </w:rPr>
              <w:t>StartTime</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hint="eastAsia"/>
                <w:kern w:val="2"/>
                <w:sz w:val="18"/>
                <w:szCs w:val="18"/>
              </w:rPr>
              <w:t>服务器当前日期</w:t>
            </w:r>
          </w:p>
        </w:tc>
      </w:tr>
      <w:tr w:rsidR="001162AA" w:rsidTr="00BF043D">
        <w:tc>
          <w:tcPr>
            <w:tcW w:w="1526" w:type="dxa"/>
            <w:tcBorders>
              <w:top w:val="single" w:sz="4" w:space="0" w:color="auto"/>
              <w:left w:val="single" w:sz="4" w:space="0" w:color="auto"/>
              <w:bottom w:val="single" w:sz="4" w:space="0" w:color="auto"/>
              <w:right w:val="single" w:sz="4" w:space="0" w:color="auto"/>
            </w:tcBorders>
          </w:tcPr>
          <w:p w:rsidR="001162AA" w:rsidRPr="001162AA" w:rsidRDefault="001162AA" w:rsidP="00BF043D">
            <w:pPr>
              <w:spacing w:line="264" w:lineRule="auto"/>
              <w:rPr>
                <w:rFonts w:ascii="新宋体" w:hAnsi="新宋体" w:cs="新宋体"/>
                <w:b/>
                <w:color w:val="000000"/>
                <w:sz w:val="19"/>
                <w:szCs w:val="19"/>
                <w:highlight w:val="white"/>
              </w:rPr>
            </w:pPr>
            <w:r w:rsidRPr="001162AA">
              <w:rPr>
                <w:rFonts w:ascii="新宋体" w:hAnsi="新宋体" w:cs="新宋体"/>
                <w:b/>
                <w:color w:val="000000"/>
                <w:sz w:val="19"/>
                <w:szCs w:val="19"/>
              </w:rPr>
              <w:t>EndTime</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hint="eastAsia"/>
                <w:kern w:val="2"/>
                <w:sz w:val="18"/>
                <w:szCs w:val="18"/>
              </w:rPr>
              <w:t>服务器当前日期</w:t>
            </w:r>
          </w:p>
        </w:tc>
      </w:tr>
      <w:tr w:rsidR="001162AA" w:rsidTr="00BF043D">
        <w:tc>
          <w:tcPr>
            <w:tcW w:w="1526" w:type="dxa"/>
            <w:tcBorders>
              <w:top w:val="single" w:sz="4" w:space="0" w:color="auto"/>
              <w:left w:val="single" w:sz="4" w:space="0" w:color="auto"/>
              <w:bottom w:val="single" w:sz="4" w:space="0" w:color="auto"/>
              <w:right w:val="single" w:sz="4" w:space="0" w:color="auto"/>
            </w:tcBorders>
            <w:vAlign w:val="center"/>
          </w:tcPr>
          <w:p w:rsidR="001162AA" w:rsidRPr="001162AA" w:rsidRDefault="001162AA" w:rsidP="00BF043D">
            <w:pPr>
              <w:rPr>
                <w:rFonts w:ascii="宋体" w:eastAsia="宋体" w:hAnsi="宋体" w:cs="宋体"/>
                <w:b/>
                <w:color w:val="000000"/>
              </w:rPr>
            </w:pPr>
            <w:r w:rsidRPr="001162AA">
              <w:rPr>
                <w:rFonts w:ascii="新宋体" w:hAnsi="新宋体" w:cs="新宋体"/>
                <w:b/>
                <w:color w:val="000000"/>
                <w:sz w:val="19"/>
                <w:szCs w:val="19"/>
              </w:rPr>
              <w:t>Fields</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sidRPr="001162AA">
              <w:rPr>
                <w:rFonts w:ascii="Consolas" w:hAnsi="Consolas" w:cs="Consolas" w:hint="eastAsia"/>
                <w:kern w:val="2"/>
                <w:sz w:val="18"/>
                <w:szCs w:val="18"/>
              </w:rPr>
              <w:t>报表查询条件</w:t>
            </w:r>
            <w:r>
              <w:rPr>
                <w:rFonts w:ascii="Consolas" w:hAnsi="Consolas" w:cs="Consolas" w:hint="eastAsia"/>
                <w:kern w:val="2"/>
                <w:sz w:val="18"/>
                <w:szCs w:val="18"/>
              </w:rPr>
              <w:t>列表。结构参考</w:t>
            </w:r>
            <w:hyperlink w:anchor="_Model结构_18" w:history="1">
              <w:r w:rsidRPr="001162AA">
                <w:rPr>
                  <w:rStyle w:val="af7"/>
                  <w:rFonts w:ascii="Consolas" w:hAnsi="Consolas" w:cs="Consolas" w:hint="eastAsia"/>
                  <w:kern w:val="2"/>
                  <w:sz w:val="18"/>
                  <w:szCs w:val="18"/>
                </w:rPr>
                <w:t>报表查询条件数据结构</w:t>
              </w:r>
            </w:hyperlink>
          </w:p>
        </w:tc>
      </w:tr>
      <w:tr w:rsidR="001162AA" w:rsidTr="00BF043D">
        <w:tc>
          <w:tcPr>
            <w:tcW w:w="1526" w:type="dxa"/>
            <w:tcBorders>
              <w:top w:val="single" w:sz="4" w:space="0" w:color="auto"/>
              <w:left w:val="single" w:sz="4" w:space="0" w:color="auto"/>
              <w:bottom w:val="single" w:sz="4" w:space="0" w:color="auto"/>
              <w:right w:val="single" w:sz="4" w:space="0" w:color="auto"/>
            </w:tcBorders>
            <w:vAlign w:val="center"/>
          </w:tcPr>
          <w:p w:rsidR="001162AA" w:rsidRDefault="001162AA" w:rsidP="00BF043D">
            <w:pPr>
              <w:rPr>
                <w:rFonts w:ascii="新宋体" w:hAnsi="新宋体" w:cs="新宋体"/>
                <w:color w:val="000000"/>
                <w:sz w:val="19"/>
                <w:szCs w:val="19"/>
                <w:highlight w:val="white"/>
              </w:rPr>
            </w:pPr>
            <w:r w:rsidRPr="001162AA">
              <w:t>SavedPlans</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F605C8" w:rsidP="00BF043D">
            <w:pPr>
              <w:spacing w:line="264" w:lineRule="auto"/>
              <w:rPr>
                <w:rFonts w:ascii="Consolas" w:hAnsi="Consolas" w:cs="Consolas"/>
                <w:kern w:val="2"/>
                <w:sz w:val="18"/>
                <w:szCs w:val="18"/>
              </w:rPr>
            </w:pPr>
            <w:r>
              <w:rPr>
                <w:rFonts w:ascii="Consolas" w:hAnsi="Consolas" w:cs="Consolas" w:hint="eastAsia"/>
                <w:kern w:val="2"/>
                <w:sz w:val="18"/>
                <w:szCs w:val="18"/>
              </w:rPr>
              <w:t>已保存的查询方案组成的键值对对象。键为方案名称；值为查询方案记录组成的数组，数组元素结构参考</w:t>
            </w:r>
            <w:hyperlink w:anchor="_Model结构_18" w:history="1">
              <w:r>
                <w:rPr>
                  <w:rStyle w:val="af7"/>
                  <w:rFonts w:ascii="Consolas" w:hAnsi="Consolas" w:cs="Consolas" w:hint="eastAsia"/>
                  <w:kern w:val="2"/>
                  <w:sz w:val="18"/>
                  <w:szCs w:val="18"/>
                </w:rPr>
                <w:t>报表查</w:t>
              </w:r>
              <w:r w:rsidRPr="00F605C8">
                <w:rPr>
                  <w:rStyle w:val="af7"/>
                  <w:rFonts w:ascii="Consolas" w:hAnsi="Consolas" w:cs="Consolas" w:hint="eastAsia"/>
                  <w:kern w:val="2"/>
                  <w:sz w:val="18"/>
                  <w:szCs w:val="18"/>
                </w:rPr>
                <w:t>询方案数据结构</w:t>
              </w:r>
            </w:hyperlink>
            <w:r>
              <w:rPr>
                <w:rFonts w:ascii="Consolas" w:hAnsi="Consolas" w:cs="Consolas" w:hint="eastAsia"/>
                <w:kern w:val="2"/>
                <w:sz w:val="18"/>
                <w:szCs w:val="18"/>
              </w:rPr>
              <w:t>。</w:t>
            </w:r>
          </w:p>
        </w:tc>
      </w:tr>
      <w:tr w:rsidR="001162AA" w:rsidTr="00BF043D">
        <w:tc>
          <w:tcPr>
            <w:tcW w:w="1526" w:type="dxa"/>
            <w:tcBorders>
              <w:top w:val="single" w:sz="4" w:space="0" w:color="auto"/>
              <w:left w:val="single" w:sz="4" w:space="0" w:color="auto"/>
              <w:bottom w:val="single" w:sz="4" w:space="0" w:color="auto"/>
              <w:right w:val="single" w:sz="4" w:space="0" w:color="auto"/>
            </w:tcBorders>
            <w:vAlign w:val="center"/>
          </w:tcPr>
          <w:p w:rsidR="001162AA" w:rsidRPr="00A92FC1" w:rsidRDefault="001162AA" w:rsidP="00BF043D">
            <w:pPr>
              <w:rPr>
                <w:rFonts w:ascii="宋体" w:eastAsia="宋体" w:hAnsi="宋体" w:cs="宋体"/>
                <w:b/>
                <w:color w:val="000000"/>
              </w:rPr>
            </w:pPr>
            <w:r w:rsidRPr="001162AA">
              <w:rPr>
                <w:rFonts w:ascii="新宋体" w:hAnsi="新宋体" w:cs="新宋体"/>
                <w:color w:val="000000"/>
                <w:sz w:val="19"/>
                <w:szCs w:val="19"/>
              </w:rPr>
              <w:t>Operators</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r w:rsidR="002918FF">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F605C8" w:rsidP="00E8242F">
            <w:pPr>
              <w:spacing w:line="264" w:lineRule="auto"/>
              <w:rPr>
                <w:rFonts w:ascii="Consolas" w:hAnsi="Consolas" w:cs="Consolas"/>
                <w:kern w:val="2"/>
                <w:sz w:val="18"/>
                <w:szCs w:val="18"/>
              </w:rPr>
            </w:pPr>
            <w:r>
              <w:rPr>
                <w:rFonts w:ascii="Consolas" w:hAnsi="Consolas" w:cs="Consolas" w:hint="eastAsia"/>
                <w:kern w:val="2"/>
                <w:sz w:val="18"/>
                <w:szCs w:val="18"/>
              </w:rPr>
              <w:t>比较关系组成的键值对对象</w:t>
            </w:r>
            <w:r w:rsidR="00E8242F">
              <w:rPr>
                <w:rFonts w:ascii="Consolas" w:hAnsi="Consolas" w:cs="Consolas" w:hint="eastAsia"/>
                <w:kern w:val="2"/>
                <w:sz w:val="18"/>
                <w:szCs w:val="18"/>
              </w:rPr>
              <w:t>数组</w:t>
            </w:r>
            <w:r>
              <w:rPr>
                <w:rFonts w:ascii="Consolas" w:hAnsi="Consolas" w:cs="Consolas" w:hint="eastAsia"/>
                <w:kern w:val="2"/>
                <w:sz w:val="18"/>
                <w:szCs w:val="18"/>
              </w:rPr>
              <w:t>。</w:t>
            </w:r>
            <w:r w:rsidR="00E8242F">
              <w:rPr>
                <w:rFonts w:ascii="Consolas" w:hAnsi="Consolas" w:cs="Consolas" w:hint="eastAsia"/>
                <w:kern w:val="2"/>
                <w:sz w:val="18"/>
                <w:szCs w:val="18"/>
              </w:rPr>
              <w:t>数组元素的结构参考下面的说明。</w:t>
            </w:r>
          </w:p>
        </w:tc>
      </w:tr>
    </w:tbl>
    <w:p w:rsidR="00BF043D" w:rsidRDefault="00BF043D" w:rsidP="00BF043D">
      <w:pPr>
        <w:rPr>
          <w:b/>
        </w:rPr>
      </w:pPr>
    </w:p>
    <w:p w:rsidR="00E8242F" w:rsidRDefault="00E8242F" w:rsidP="00BF043D">
      <w:r w:rsidRPr="00E8242F">
        <w:t>Operators</w:t>
      </w:r>
      <w:r>
        <w:rPr>
          <w:rFonts w:hint="eastAsia"/>
          <w:b/>
        </w:rPr>
        <w:t>中的数据：</w:t>
      </w:r>
      <w:r>
        <w:rPr>
          <w:rFonts w:hint="eastAsia"/>
        </w:rPr>
        <w:t>操作符代号及描述。结构如下表：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8242F"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说明</w:t>
            </w:r>
          </w:p>
        </w:tc>
      </w:tr>
      <w:tr w:rsidR="00E8242F" w:rsidTr="006B59FB">
        <w:tc>
          <w:tcPr>
            <w:tcW w:w="1526" w:type="dxa"/>
            <w:tcBorders>
              <w:top w:val="single" w:sz="4" w:space="0" w:color="auto"/>
              <w:left w:val="single" w:sz="4" w:space="0" w:color="auto"/>
              <w:bottom w:val="single" w:sz="4" w:space="0" w:color="auto"/>
              <w:right w:val="single" w:sz="4" w:space="0" w:color="auto"/>
            </w:tcBorders>
          </w:tcPr>
          <w:p w:rsidR="00E8242F" w:rsidRPr="001162AA" w:rsidRDefault="00E8242F" w:rsidP="006B59FB">
            <w:pPr>
              <w:spacing w:line="264" w:lineRule="auto"/>
              <w:rPr>
                <w:b/>
              </w:rPr>
            </w:pPr>
            <w:r>
              <w:rPr>
                <w:rFonts w:ascii="新宋体" w:hAnsi="新宋体" w:cs="新宋体" w:hint="eastAsia"/>
                <w:b/>
                <w:color w:val="000000"/>
                <w:sz w:val="19"/>
                <w:szCs w:val="19"/>
              </w:rPr>
              <w:t>Key</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操作符代号</w:t>
            </w:r>
          </w:p>
        </w:tc>
      </w:tr>
      <w:tr w:rsidR="00E8242F" w:rsidTr="006B59FB">
        <w:tc>
          <w:tcPr>
            <w:tcW w:w="1526" w:type="dxa"/>
            <w:tcBorders>
              <w:top w:val="single" w:sz="4" w:space="0" w:color="auto"/>
              <w:left w:val="single" w:sz="4" w:space="0" w:color="auto"/>
              <w:bottom w:val="single" w:sz="4" w:space="0" w:color="auto"/>
              <w:right w:val="single" w:sz="4" w:space="0" w:color="auto"/>
            </w:tcBorders>
          </w:tcPr>
          <w:p w:rsidR="00E8242F" w:rsidRPr="001162AA" w:rsidRDefault="00E8242F" w:rsidP="006B59FB">
            <w:pPr>
              <w:spacing w:line="264" w:lineRule="auto"/>
              <w:rPr>
                <w:rFonts w:ascii="新宋体" w:hAnsi="新宋体" w:cs="新宋体"/>
                <w:b/>
                <w:color w:val="000000"/>
                <w:sz w:val="19"/>
                <w:szCs w:val="19"/>
                <w:highlight w:val="white"/>
              </w:rPr>
            </w:pPr>
            <w:r>
              <w:rPr>
                <w:rFonts w:ascii="新宋体" w:hAnsi="新宋体" w:cs="新宋体" w:hint="eastAsia"/>
                <w:b/>
                <w:color w:val="000000"/>
                <w:sz w:val="19"/>
                <w:szCs w:val="19"/>
              </w:rPr>
              <w:t>Value</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操作符描述</w:t>
            </w:r>
          </w:p>
        </w:tc>
      </w:tr>
    </w:tbl>
    <w:p w:rsidR="00E8242F" w:rsidRDefault="00E8242F" w:rsidP="00BF043D">
      <w:pPr>
        <w:rPr>
          <w:b/>
        </w:rPr>
      </w:pPr>
    </w:p>
    <w:p w:rsidR="00BF043D" w:rsidRDefault="00BF043D" w:rsidP="00BF043D">
      <w:pPr>
        <w:rPr>
          <w:b/>
        </w:rPr>
      </w:pPr>
      <w:r>
        <w:rPr>
          <w:rFonts w:hint="eastAsia"/>
          <w:b/>
        </w:rPr>
        <w:t>请求示例：</w:t>
      </w:r>
    </w:p>
    <w:p w:rsidR="00BF043D" w:rsidRPr="008510B3" w:rsidRDefault="005446D3" w:rsidP="00BF04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7" w:history="1">
        <w:r w:rsidR="00BF043D" w:rsidRPr="00E61694">
          <w:rPr>
            <w:rStyle w:val="af7"/>
          </w:rPr>
          <w:t>http://192.168.2.158:9000/ParkAPI/</w:t>
        </w:r>
      </w:hyperlink>
      <w:r w:rsidR="00906700" w:rsidRPr="00906700">
        <w:rPr>
          <w:rStyle w:val="af7"/>
        </w:rPr>
        <w:t>GetCarInReportFormData?token=ec41e5b401b64068b5c7d29c3525bc9b</w:t>
      </w:r>
    </w:p>
    <w:p w:rsidR="00BF043D" w:rsidRDefault="00BF043D" w:rsidP="00BF043D">
      <w:pPr>
        <w:rPr>
          <w:b/>
        </w:rPr>
      </w:pPr>
      <w:r>
        <w:rPr>
          <w:rFonts w:hint="eastAsia"/>
          <w:b/>
        </w:rPr>
        <w:t>成功回复示例</w:t>
      </w:r>
      <w:r>
        <w:rPr>
          <w:rFonts w:hint="eastAsia"/>
          <w:b/>
        </w:rPr>
        <w:t>:</w:t>
      </w:r>
    </w:p>
    <w:p w:rsidR="00BF043D" w:rsidRPr="007F1246" w:rsidRDefault="00C90BB1" w:rsidP="00BF04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90BB1">
        <w:rPr>
          <w:rFonts w:hint="eastAsia"/>
        </w:rPr>
        <w:t>{"rcode":"200","msg":"OK","data":{"StartTime":"2017-04-20","EndTime":"2017-04-20","Fields":[{"Window":"GetCarIn","SaveName":"</w:t>
      </w:r>
      <w:r w:rsidRPr="00C90BB1">
        <w:rPr>
          <w:rFonts w:hint="eastAsia"/>
        </w:rPr>
        <w:t>默认</w:t>
      </w:r>
      <w:r w:rsidRPr="00C90BB1">
        <w:rPr>
          <w:rFonts w:hint="eastAsia"/>
        </w:rPr>
        <w:t>","ShowField_CN":"</w:t>
      </w:r>
      <w:r w:rsidRPr="00C90BB1">
        <w:rPr>
          <w:rFonts w:hint="eastAsia"/>
        </w:rPr>
        <w:t>车辆编号</w:t>
      </w:r>
      <w:r w:rsidRPr="00C90BB1">
        <w:rPr>
          <w:rFonts w:hint="eastAsia"/>
        </w:rPr>
        <w:t>","ShowField_EN":"Card NO","RealField":"CardNO","OP":0,"DataType":"s","Selected":0,"CurrentShow":0,"ID":12},{"Window":"GetCarIn","SaveName":"</w:t>
      </w:r>
      <w:r w:rsidRPr="00C90BB1">
        <w:rPr>
          <w:rFonts w:hint="eastAsia"/>
        </w:rPr>
        <w:t>默认</w:t>
      </w:r>
      <w:r w:rsidRPr="00C90BB1">
        <w:rPr>
          <w:rFonts w:hint="eastAsia"/>
        </w:rPr>
        <w:t>","ShowField_CN":"</w:t>
      </w:r>
      <w:r w:rsidRPr="00C90BB1">
        <w:rPr>
          <w:rFonts w:hint="eastAsia"/>
        </w:rPr>
        <w:t>车牌号</w:t>
      </w:r>
      <w:r w:rsidRPr="00C90BB1">
        <w:rPr>
          <w:rFonts w:hint="eastAsia"/>
        </w:rPr>
        <w:t>","ShowField_EN":"Vehicle No","RealField":"CPH","OP":0,"DataType":"s","Selected":0,"CurrentShow":0,"ID":13},{"Window":"GetCarIn","SaveName":"</w:t>
      </w:r>
      <w:r w:rsidRPr="00C90BB1">
        <w:rPr>
          <w:rFonts w:hint="eastAsia"/>
        </w:rPr>
        <w:t>默认</w:t>
      </w:r>
      <w:r w:rsidRPr="00C90BB1">
        <w:rPr>
          <w:rFonts w:hint="eastAsia"/>
        </w:rPr>
        <w:t>","ShowField_CN":"</w:t>
      </w:r>
      <w:r w:rsidRPr="00C90BB1">
        <w:rPr>
          <w:rFonts w:hint="eastAsia"/>
        </w:rPr>
        <w:t>车辆类型</w:t>
      </w:r>
      <w:r w:rsidRPr="00C90BB1">
        <w:rPr>
          <w:rFonts w:hint="eastAsia"/>
        </w:rPr>
        <w:t>","ShowField_EN":"Card Type","RealField":"CardType","OP":0,"DataType":"s","Selected":0,"CurrentShow":0,"ID":14},{"Window":"GetCarIn","SaveName":"</w:t>
      </w:r>
      <w:r w:rsidRPr="00C90BB1">
        <w:rPr>
          <w:rFonts w:hint="eastAsia"/>
        </w:rPr>
        <w:t>默认</w:t>
      </w:r>
      <w:r w:rsidRPr="00C90BB1">
        <w:rPr>
          <w:rFonts w:hint="eastAsia"/>
        </w:rPr>
        <w:t>","ShowField_CN":"</w:t>
      </w:r>
      <w:r w:rsidRPr="00C90BB1">
        <w:rPr>
          <w:rFonts w:hint="eastAsia"/>
        </w:rPr>
        <w:t>入场车道</w:t>
      </w:r>
      <w:r w:rsidRPr="00C90BB1">
        <w:rPr>
          <w:rFonts w:hint="eastAsia"/>
        </w:rPr>
        <w:t>","ShowField_EN":"Entry Name","RealField":"InGateName","OP":0,"DataType":"s","Selected":0,"CurrentShow":0,"ID":15},{"Window":"GetCarIn","SaveName":"</w:t>
      </w:r>
      <w:r w:rsidRPr="00C90BB1">
        <w:rPr>
          <w:rFonts w:hint="eastAsia"/>
        </w:rPr>
        <w:t>默认</w:t>
      </w:r>
      <w:r w:rsidRPr="00C90BB1">
        <w:rPr>
          <w:rFonts w:hint="eastAsia"/>
        </w:rPr>
        <w:t>","ShowField_CN":"</w:t>
      </w:r>
      <w:r w:rsidRPr="00C90BB1">
        <w:rPr>
          <w:rFonts w:hint="eastAsia"/>
        </w:rPr>
        <w:t>入场操作员</w:t>
      </w:r>
      <w:r w:rsidRPr="00C90BB1">
        <w:rPr>
          <w:rFonts w:hint="eastAsia"/>
        </w:rPr>
        <w:t>","ShowField_EN":"Entry Operator","RealField":"InOperator","OP":0,"DataType":"s","Selected":0,"CurrentShow":0,"ID":16},{"Window":"GetCarIn","SaveName":"</w:t>
      </w:r>
      <w:r w:rsidRPr="00C90BB1">
        <w:rPr>
          <w:rFonts w:hint="eastAsia"/>
        </w:rPr>
        <w:t>默认</w:t>
      </w:r>
      <w:r w:rsidRPr="00C90BB1">
        <w:rPr>
          <w:rFonts w:hint="eastAsia"/>
        </w:rPr>
        <w:t>","ShowField_CN":"</w:t>
      </w:r>
      <w:r w:rsidRPr="00C90BB1">
        <w:rPr>
          <w:rFonts w:hint="eastAsia"/>
        </w:rPr>
        <w:t>人员编号</w:t>
      </w:r>
      <w:r w:rsidRPr="00C90BB1">
        <w:rPr>
          <w:rFonts w:hint="eastAsia"/>
        </w:rPr>
        <w:t>","ShowField_EN":"User NO","RealField":"UserNO","OP":0,"DataType":"s","Selected":0,"CurrentShow":0,"ID":17},{"Window":"GetCarIn","SaveName":"</w:t>
      </w:r>
      <w:r w:rsidRPr="00C90BB1">
        <w:rPr>
          <w:rFonts w:hint="eastAsia"/>
        </w:rPr>
        <w:t>默认</w:t>
      </w:r>
      <w:r w:rsidRPr="00C90BB1">
        <w:rPr>
          <w:rFonts w:hint="eastAsia"/>
        </w:rPr>
        <w:t>","ShowField_CN":"</w:t>
      </w:r>
      <w:r w:rsidRPr="00C90BB1">
        <w:rPr>
          <w:rFonts w:hint="eastAsia"/>
        </w:rPr>
        <w:t>人员姓名</w:t>
      </w:r>
      <w:r w:rsidRPr="00C90BB1">
        <w:rPr>
          <w:rFonts w:hint="eastAsia"/>
        </w:rPr>
        <w:t>","ShowField_EN":"User Name","RealField":"UserName","OP":0,"DataType":"s","Selected":0,"CurrentShow":0,"ID":18}],"SavedPlans":{"123":[{"QueryTable":"GetCarIn","SchId":0,"SchName":"123","FieldName":"CPH","Operators":1,"Selectvalues":"</w:t>
      </w:r>
      <w:r w:rsidRPr="00C90BB1">
        <w:rPr>
          <w:rFonts w:hint="eastAsia"/>
        </w:rPr>
        <w:t>粤</w:t>
      </w:r>
      <w:r w:rsidRPr="00C90BB1">
        <w:rPr>
          <w:rFonts w:hint="eastAsia"/>
        </w:rPr>
        <w:t>T45678","startime":"2016-12-29 00:00:00","endtime":"2016-12-29 00:00:00","ID":2}],"dfsfds":[{"QueryTable":"GetCarIn","SchId":0,"SchName":"dfsfds","FieldName":"InOperator","Operators":0,"Selectvalues":"</w:t>
      </w:r>
      <w:r w:rsidRPr="00C90BB1">
        <w:rPr>
          <w:rFonts w:hint="eastAsia"/>
        </w:rPr>
        <w:t>管理员</w:t>
      </w:r>
      <w:r w:rsidRPr="00C90BB1">
        <w:rPr>
          <w:rFonts w:hint="eastAsia"/>
        </w:rPr>
        <w:t>","startime":"2016-12-29 00:00:00","endtime":"2016-12-29 00:00:00","ID":1}]},"Operators":[{"Key":0,"Value":"</w:t>
      </w:r>
      <w:r w:rsidRPr="00C90BB1">
        <w:rPr>
          <w:rFonts w:hint="eastAsia"/>
        </w:rPr>
        <w:t>等于</w:t>
      </w:r>
      <w:r w:rsidRPr="00C90BB1">
        <w:rPr>
          <w:rFonts w:hint="eastAsia"/>
        </w:rPr>
        <w:t>"},{"Key":1,"Value":"</w:t>
      </w:r>
      <w:r w:rsidRPr="00C90BB1">
        <w:rPr>
          <w:rFonts w:hint="eastAsia"/>
        </w:rPr>
        <w:t>包含</w:t>
      </w:r>
      <w:r w:rsidRPr="00C90BB1">
        <w:rPr>
          <w:rFonts w:hint="eastAsia"/>
        </w:rPr>
        <w:t>"},{"Key":2,"Value":"</w:t>
      </w:r>
      <w:r w:rsidRPr="00C90BB1">
        <w:rPr>
          <w:rFonts w:hint="eastAsia"/>
        </w:rPr>
        <w:t>小于</w:t>
      </w:r>
      <w:r w:rsidRPr="00C90BB1">
        <w:rPr>
          <w:rFonts w:hint="eastAsia"/>
        </w:rPr>
        <w:t>"},{"Key":3,"Value":"</w:t>
      </w:r>
      <w:r w:rsidRPr="00C90BB1">
        <w:rPr>
          <w:rFonts w:hint="eastAsia"/>
        </w:rPr>
        <w:t>大于</w:t>
      </w:r>
      <w:r w:rsidRPr="00C90BB1">
        <w:rPr>
          <w:rFonts w:hint="eastAsia"/>
        </w:rPr>
        <w:lastRenderedPageBreak/>
        <w:t>"},{"Key":4,"Value":"</w:t>
      </w:r>
      <w:r w:rsidRPr="00C90BB1">
        <w:rPr>
          <w:rFonts w:hint="eastAsia"/>
        </w:rPr>
        <w:t>小于或等于</w:t>
      </w:r>
      <w:r w:rsidRPr="00C90BB1">
        <w:rPr>
          <w:rFonts w:hint="eastAsia"/>
        </w:rPr>
        <w:t>"},{"Key":5,"Value":"</w:t>
      </w:r>
      <w:r w:rsidRPr="00C90BB1">
        <w:rPr>
          <w:rFonts w:hint="eastAsia"/>
        </w:rPr>
        <w:t>大于或等于</w:t>
      </w:r>
      <w:r w:rsidRPr="00C90BB1">
        <w:rPr>
          <w:rFonts w:hint="eastAsia"/>
        </w:rPr>
        <w:t>"},{"Key":6,"Value":"</w:t>
      </w:r>
      <w:r w:rsidRPr="00C90BB1">
        <w:rPr>
          <w:rFonts w:hint="eastAsia"/>
        </w:rPr>
        <w:t>不等于</w:t>
      </w:r>
      <w:r w:rsidRPr="00C90BB1">
        <w:rPr>
          <w:rFonts w:hint="eastAsia"/>
        </w:rPr>
        <w:t>"}]}}</w:t>
      </w:r>
      <w:r w:rsidR="00BF043D" w:rsidRPr="0069679C">
        <w:rPr>
          <w:rFonts w:hint="eastAsia"/>
        </w:rPr>
        <w:t xml:space="preserve"> </w:t>
      </w:r>
    </w:p>
    <w:p w:rsidR="00BF043D" w:rsidRDefault="00BF043D" w:rsidP="00BF043D">
      <w:pPr>
        <w:rPr>
          <w:b/>
        </w:rPr>
      </w:pPr>
      <w:r>
        <w:rPr>
          <w:rFonts w:hint="eastAsia"/>
          <w:b/>
        </w:rPr>
        <w:t>失败回复示例</w:t>
      </w:r>
      <w:r>
        <w:rPr>
          <w:rFonts w:hint="eastAsia"/>
          <w:b/>
        </w:rPr>
        <w:t>:</w:t>
      </w:r>
    </w:p>
    <w:p w:rsidR="00BF043D" w:rsidRPr="007F1246" w:rsidRDefault="00BF043D" w:rsidP="00BF04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EC4E09" w:rsidRDefault="00EC4E09" w:rsidP="00EC4E09">
      <w:pPr>
        <w:pStyle w:val="4"/>
      </w:pPr>
      <w:r>
        <w:rPr>
          <w:rFonts w:hint="eastAsia"/>
        </w:rPr>
        <w:t>获取场内车辆报表接口</w:t>
      </w:r>
    </w:p>
    <w:p w:rsidR="00EC4E09" w:rsidRPr="00E47307" w:rsidRDefault="00EC4E09" w:rsidP="00EC4E09">
      <w:pPr>
        <w:rPr>
          <w:b/>
        </w:rPr>
      </w:pPr>
      <w:r w:rsidRPr="00E47307">
        <w:rPr>
          <w:rFonts w:hint="eastAsia"/>
          <w:b/>
        </w:rPr>
        <w:t>url:</w:t>
      </w:r>
    </w:p>
    <w:p w:rsidR="00EC4E09" w:rsidRPr="008510B3" w:rsidRDefault="005446D3" w:rsidP="00EC4E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8" w:history="1">
        <w:r w:rsidR="00EC4E09" w:rsidRPr="00506A16">
          <w:rPr>
            <w:rStyle w:val="af7"/>
          </w:rPr>
          <w:t>http://192</w:t>
        </w:r>
      </w:hyperlink>
      <w:r w:rsidR="00EC4E09">
        <w:rPr>
          <w:rStyle w:val="af7"/>
        </w:rPr>
        <w:t>.168.2.158</w:t>
      </w:r>
      <w:r w:rsidR="00EC4E09" w:rsidRPr="008510B3">
        <w:rPr>
          <w:rStyle w:val="af7"/>
        </w:rPr>
        <w:t>:9000/ParkAPI/</w:t>
      </w:r>
      <w:r w:rsidR="00EC4E09" w:rsidRPr="00BF043D">
        <w:rPr>
          <w:rStyle w:val="af7"/>
        </w:rPr>
        <w:t>GetCarInReport</w:t>
      </w:r>
    </w:p>
    <w:p w:rsidR="00EC4E09" w:rsidRPr="005879B3" w:rsidRDefault="00EC4E09" w:rsidP="00EC4E09">
      <w:pPr>
        <w:rPr>
          <w:b/>
        </w:rPr>
      </w:pPr>
      <w:r w:rsidRPr="00E47307">
        <w:rPr>
          <w:rFonts w:hint="eastAsia"/>
          <w:b/>
        </w:rPr>
        <w:t>请求</w:t>
      </w:r>
      <w:r w:rsidRPr="00E47307">
        <w:rPr>
          <w:b/>
        </w:rPr>
        <w:t>方式</w:t>
      </w:r>
      <w:r w:rsidRPr="00E47307">
        <w:rPr>
          <w:rFonts w:hint="eastAsia"/>
          <w:b/>
        </w:rPr>
        <w:t>：</w:t>
      </w:r>
    </w:p>
    <w:p w:rsidR="00EC4E09" w:rsidRDefault="00EC4E09" w:rsidP="00EC4E09">
      <w:r>
        <w:t>POST</w:t>
      </w:r>
      <w:r>
        <w:t>，</w:t>
      </w:r>
      <w:r>
        <w:t>GET</w:t>
      </w:r>
    </w:p>
    <w:p w:rsidR="00EC4E09" w:rsidRDefault="00EC4E09" w:rsidP="00EC4E0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C4E09" w:rsidTr="006B59FB">
        <w:tc>
          <w:tcPr>
            <w:tcW w:w="1809" w:type="dxa"/>
            <w:shd w:val="clear" w:color="auto" w:fill="B8CCE4"/>
          </w:tcPr>
          <w:p w:rsidR="00EC4E09" w:rsidRDefault="00EC4E09" w:rsidP="006B59F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C4E09" w:rsidRDefault="00EC4E09" w:rsidP="006B59F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C4E09" w:rsidRDefault="00EC4E09" w:rsidP="006B59F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C4E09" w:rsidRDefault="00EC4E09" w:rsidP="006B59FB">
            <w:pPr>
              <w:spacing w:line="264" w:lineRule="auto"/>
              <w:rPr>
                <w:rFonts w:ascii="Consolas" w:hAnsi="Consolas" w:cs="Consolas"/>
              </w:rPr>
            </w:pPr>
            <w:r>
              <w:rPr>
                <w:rFonts w:ascii="Consolas" w:hAnsi="Consolas" w:cs="Consolas" w:hint="eastAsia"/>
              </w:rPr>
              <w:t>说明</w:t>
            </w:r>
          </w:p>
        </w:tc>
      </w:tr>
      <w:tr w:rsidR="00EC4E09" w:rsidTr="006B59FB">
        <w:tc>
          <w:tcPr>
            <w:tcW w:w="1809" w:type="dxa"/>
          </w:tcPr>
          <w:p w:rsidR="00EC4E09" w:rsidRDefault="00EC4E09" w:rsidP="006B59FB">
            <w:pPr>
              <w:spacing w:line="264" w:lineRule="auto"/>
              <w:rPr>
                <w:rFonts w:ascii="Consolas" w:hAnsi="Consolas" w:cs="Consolas"/>
              </w:rPr>
            </w:pPr>
            <w:r>
              <w:rPr>
                <w:rFonts w:ascii="Consolas" w:hAnsi="Consolas" w:cs="Consolas" w:hint="eastAsia"/>
              </w:rPr>
              <w:t>参数</w:t>
            </w:r>
          </w:p>
        </w:tc>
        <w:tc>
          <w:tcPr>
            <w:tcW w:w="1024" w:type="dxa"/>
          </w:tcPr>
          <w:p w:rsidR="00EC4E09" w:rsidRDefault="00EC4E09" w:rsidP="006B59FB">
            <w:pPr>
              <w:spacing w:line="264" w:lineRule="auto"/>
              <w:rPr>
                <w:rFonts w:ascii="Consolas" w:hAnsi="Consolas" w:cs="Consolas"/>
              </w:rPr>
            </w:pPr>
            <w:r>
              <w:rPr>
                <w:rFonts w:ascii="Consolas" w:hAnsi="Consolas" w:cs="Consolas" w:hint="eastAsia"/>
              </w:rPr>
              <w:t>类型</w:t>
            </w:r>
          </w:p>
        </w:tc>
        <w:tc>
          <w:tcPr>
            <w:tcW w:w="816" w:type="dxa"/>
          </w:tcPr>
          <w:p w:rsidR="00EC4E09" w:rsidRDefault="00EC4E09" w:rsidP="006B59FB">
            <w:pPr>
              <w:spacing w:line="264" w:lineRule="auto"/>
              <w:rPr>
                <w:rFonts w:ascii="Consolas" w:hAnsi="Consolas" w:cs="Consolas"/>
              </w:rPr>
            </w:pPr>
            <w:r>
              <w:rPr>
                <w:rFonts w:ascii="Consolas" w:hAnsi="Consolas" w:cs="Consolas" w:hint="eastAsia"/>
              </w:rPr>
              <w:t>必填</w:t>
            </w:r>
          </w:p>
        </w:tc>
        <w:tc>
          <w:tcPr>
            <w:tcW w:w="5106" w:type="dxa"/>
          </w:tcPr>
          <w:p w:rsidR="00EC4E09" w:rsidRDefault="00EC4E09" w:rsidP="006B59FB">
            <w:pPr>
              <w:spacing w:line="264" w:lineRule="auto"/>
              <w:rPr>
                <w:rFonts w:ascii="Consolas" w:hAnsi="Consolas" w:cs="Consolas"/>
              </w:rPr>
            </w:pPr>
            <w:r>
              <w:rPr>
                <w:rFonts w:ascii="Consolas" w:hAnsi="Consolas" w:cs="Consolas" w:hint="eastAsia"/>
              </w:rPr>
              <w:t>说明</w:t>
            </w:r>
          </w:p>
        </w:tc>
      </w:tr>
      <w:tr w:rsidR="00EC4E09" w:rsidTr="006B59FB">
        <w:tc>
          <w:tcPr>
            <w:tcW w:w="1809" w:type="dxa"/>
          </w:tcPr>
          <w:p w:rsidR="00EC4E09" w:rsidRPr="00EC78A7" w:rsidRDefault="00EC4E09" w:rsidP="006B59FB">
            <w:pPr>
              <w:spacing w:line="264" w:lineRule="auto"/>
              <w:rPr>
                <w:b/>
                <w:kern w:val="2"/>
              </w:rPr>
            </w:pPr>
            <w:r w:rsidRPr="00EC78A7">
              <w:rPr>
                <w:b/>
                <w:kern w:val="2"/>
              </w:rPr>
              <w:t>token</w:t>
            </w:r>
          </w:p>
        </w:tc>
        <w:tc>
          <w:tcPr>
            <w:tcW w:w="1024" w:type="dxa"/>
          </w:tcPr>
          <w:p w:rsidR="00EC4E09" w:rsidRPr="00E00670" w:rsidRDefault="00EC4E09" w:rsidP="006B59F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C4E09" w:rsidRPr="00E00670" w:rsidRDefault="00EC4E09" w:rsidP="006B59F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C4E09" w:rsidRPr="00E00670" w:rsidRDefault="00EC4E09" w:rsidP="006B59F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C4E09" w:rsidTr="006B59FB">
        <w:tc>
          <w:tcPr>
            <w:tcW w:w="1809" w:type="dxa"/>
          </w:tcPr>
          <w:p w:rsidR="00EC4E09" w:rsidRPr="009E4E4F" w:rsidRDefault="00EC4E09" w:rsidP="006B59FB">
            <w:pPr>
              <w:spacing w:line="264" w:lineRule="auto"/>
              <w:rPr>
                <w:b/>
                <w:kern w:val="2"/>
              </w:rPr>
            </w:pPr>
            <w:r w:rsidRPr="009E4E4F">
              <w:rPr>
                <w:rFonts w:hint="eastAsia"/>
                <w:b/>
                <w:kern w:val="2"/>
              </w:rPr>
              <w:t>jsonModel</w:t>
            </w:r>
          </w:p>
        </w:tc>
        <w:tc>
          <w:tcPr>
            <w:tcW w:w="1024" w:type="dxa"/>
          </w:tcPr>
          <w:p w:rsidR="00EC4E09" w:rsidRPr="00E00670" w:rsidRDefault="00EC4E09"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。数据结构参考下面的说明。</w:t>
            </w:r>
          </w:p>
        </w:tc>
      </w:tr>
      <w:tr w:rsidR="00EC4E09" w:rsidTr="006B59FB">
        <w:tc>
          <w:tcPr>
            <w:tcW w:w="1809" w:type="dxa"/>
          </w:tcPr>
          <w:p w:rsidR="00EC4E09" w:rsidRDefault="00EC4E09" w:rsidP="006B59F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C4E09" w:rsidRPr="00E00670" w:rsidRDefault="00EC4E09"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C4E09" w:rsidRPr="00E00670"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C4E09" w:rsidRDefault="00EC4E09" w:rsidP="00EC4E09">
      <w:pPr>
        <w:rPr>
          <w:b/>
        </w:rPr>
      </w:pPr>
    </w:p>
    <w:p w:rsidR="00EC4E09" w:rsidRDefault="00EC4E09" w:rsidP="00EC4E09">
      <w:pPr>
        <w:rPr>
          <w:b/>
          <w:kern w:val="2"/>
        </w:rPr>
      </w:pPr>
      <w:r w:rsidRPr="00BF043D">
        <w:rPr>
          <w:rFonts w:hint="eastAsia"/>
          <w:b/>
          <w:kern w:val="2"/>
        </w:rPr>
        <w:t>jsonModel</w:t>
      </w:r>
      <w:r w:rsidRPr="00BF043D">
        <w:rPr>
          <w:rFonts w:hint="eastAsia"/>
          <w:b/>
          <w:kern w:val="2"/>
        </w:rPr>
        <w:t>数据结构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C4E09"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说明</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sidRPr="002F5772">
              <w:rPr>
                <w:b/>
                <w:kern w:val="2"/>
              </w:rPr>
              <w:t>StartTime</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开始时间。</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b/>
                <w:kern w:val="2"/>
              </w:rPr>
            </w:pPr>
            <w:r w:rsidRPr="002F5772">
              <w:rPr>
                <w:b/>
                <w:kern w:val="2"/>
              </w:rPr>
              <w:t>EndTime</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结束时间。</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Pr="00037BB4" w:rsidRDefault="00EC4E09" w:rsidP="006B59FB">
            <w:pPr>
              <w:spacing w:line="264" w:lineRule="auto"/>
              <w:rPr>
                <w:kern w:val="2"/>
              </w:rPr>
            </w:pPr>
            <w:r>
              <w:rPr>
                <w:rFonts w:hint="eastAsia"/>
                <w:kern w:val="2"/>
              </w:rPr>
              <w:t>PageSize</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kern w:val="2"/>
              </w:rPr>
            </w:pPr>
            <w:r>
              <w:rPr>
                <w:rFonts w:hint="eastAsia"/>
                <w:kern w:val="2"/>
              </w:rPr>
              <w:t>Page</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kern w:val="2"/>
              </w:rPr>
            </w:pPr>
            <w:r>
              <w:rPr>
                <w:rFonts w:ascii="新宋体" w:hAnsi="新宋体" w:cs="新宋体"/>
                <w:color w:val="000000"/>
                <w:sz w:val="19"/>
                <w:szCs w:val="19"/>
                <w:highlight w:val="white"/>
              </w:rPr>
              <w:t>Conditions</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其它字段条件列表。数据结构参考下面的说明。</w:t>
            </w:r>
          </w:p>
        </w:tc>
      </w:tr>
    </w:tbl>
    <w:p w:rsidR="00EC4E09" w:rsidRDefault="00EC4E09" w:rsidP="00EC4E09">
      <w:pPr>
        <w:rPr>
          <w:b/>
          <w:kern w:val="2"/>
        </w:rPr>
      </w:pPr>
    </w:p>
    <w:p w:rsidR="00EC4E09" w:rsidRDefault="00EC4E09" w:rsidP="00EC4E09">
      <w:pPr>
        <w:rPr>
          <w:b/>
          <w:kern w:val="2"/>
        </w:rPr>
      </w:pPr>
      <w:r w:rsidRPr="002F5772">
        <w:rPr>
          <w:b/>
          <w:kern w:val="2"/>
        </w:rPr>
        <w:t>Conditions</w:t>
      </w:r>
      <w:r w:rsidRPr="00BF043D">
        <w:rPr>
          <w:rFonts w:hint="eastAsia"/>
          <w:b/>
          <w:kern w:val="2"/>
        </w:rPr>
        <w:t>数据结构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C4E09"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说明</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sidRPr="002F5772">
              <w:rPr>
                <w:b/>
                <w:kern w:val="2"/>
              </w:rPr>
              <w:lastRenderedPageBreak/>
              <w:t>Selected</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是否已选中</w:t>
            </w:r>
            <w:r>
              <w:rPr>
                <w:rFonts w:ascii="Consolas" w:hAnsi="Consolas" w:cs="Consolas" w:hint="eastAsia"/>
                <w:kern w:val="2"/>
                <w:sz w:val="18"/>
                <w:szCs w:val="18"/>
              </w:rPr>
              <w:t>(</w:t>
            </w:r>
            <w:r>
              <w:rPr>
                <w:rFonts w:ascii="Consolas" w:hAnsi="Consolas" w:cs="Consolas" w:hint="eastAsia"/>
                <w:kern w:val="2"/>
                <w:sz w:val="18"/>
                <w:szCs w:val="18"/>
              </w:rPr>
              <w:t>选中才有效</w:t>
            </w:r>
            <w:r>
              <w:rPr>
                <w:rFonts w:ascii="Consolas" w:hAnsi="Consolas" w:cs="Consolas" w:hint="eastAsia"/>
                <w:kern w:val="2"/>
                <w:sz w:val="18"/>
                <w:szCs w:val="18"/>
              </w:rPr>
              <w:t>)</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Pr="002F5772" w:rsidRDefault="00EC4E09" w:rsidP="006B59FB">
            <w:pPr>
              <w:spacing w:line="264" w:lineRule="auto"/>
              <w:rPr>
                <w:b/>
                <w:kern w:val="2"/>
              </w:rPr>
            </w:pPr>
            <w:r w:rsidRPr="002F5772">
              <w:rPr>
                <w:b/>
                <w:kern w:val="2"/>
              </w:rPr>
              <w:t>RealField</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r w:rsidRPr="006D5933">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真实字段名。</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Pr="002F5772" w:rsidRDefault="00EC4E09" w:rsidP="006B59FB">
            <w:pPr>
              <w:spacing w:line="264" w:lineRule="auto"/>
              <w:rPr>
                <w:b/>
                <w:kern w:val="2"/>
              </w:rPr>
            </w:pPr>
            <w:r w:rsidRPr="002F5772">
              <w:rPr>
                <w:b/>
                <w:kern w:val="2"/>
              </w:rPr>
              <w:t>OP</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对比类型。</w:t>
            </w:r>
            <w:r>
              <w:rPr>
                <w:rFonts w:ascii="Consolas" w:hAnsi="Consolas" w:cs="Consolas" w:hint="eastAsia"/>
                <w:sz w:val="18"/>
                <w:szCs w:val="18"/>
              </w:rPr>
              <w:t xml:space="preserve">0 </w:t>
            </w:r>
            <w:r>
              <w:rPr>
                <w:rFonts w:ascii="Consolas" w:hAnsi="Consolas" w:cs="Consolas" w:hint="eastAsia"/>
                <w:sz w:val="18"/>
                <w:szCs w:val="18"/>
              </w:rPr>
              <w:t>等于，</w:t>
            </w:r>
            <w:r>
              <w:rPr>
                <w:rFonts w:ascii="Consolas" w:hAnsi="Consolas" w:cs="Consolas" w:hint="eastAsia"/>
                <w:sz w:val="18"/>
                <w:szCs w:val="18"/>
              </w:rPr>
              <w:t xml:space="preserve">1 </w:t>
            </w:r>
            <w:r>
              <w:rPr>
                <w:rFonts w:ascii="Consolas" w:hAnsi="Consolas" w:cs="Consolas" w:hint="eastAsia"/>
                <w:sz w:val="18"/>
                <w:szCs w:val="18"/>
              </w:rPr>
              <w:t>包含，</w:t>
            </w:r>
            <w:r>
              <w:rPr>
                <w:rFonts w:ascii="Consolas" w:hAnsi="Consolas" w:cs="Consolas" w:hint="eastAsia"/>
                <w:sz w:val="18"/>
                <w:szCs w:val="18"/>
              </w:rPr>
              <w:t xml:space="preserve">2 </w:t>
            </w:r>
            <w:r>
              <w:rPr>
                <w:rFonts w:ascii="Consolas" w:hAnsi="Consolas" w:cs="Consolas" w:hint="eastAsia"/>
                <w:sz w:val="18"/>
                <w:szCs w:val="18"/>
              </w:rPr>
              <w:t>小于，</w:t>
            </w:r>
            <w:r>
              <w:rPr>
                <w:rFonts w:ascii="Consolas" w:hAnsi="Consolas" w:cs="Consolas" w:hint="eastAsia"/>
                <w:sz w:val="18"/>
                <w:szCs w:val="18"/>
              </w:rPr>
              <w:t xml:space="preserve">3 </w:t>
            </w:r>
            <w:r>
              <w:rPr>
                <w:rFonts w:ascii="Consolas" w:hAnsi="Consolas" w:cs="Consolas" w:hint="eastAsia"/>
                <w:sz w:val="18"/>
                <w:szCs w:val="18"/>
              </w:rPr>
              <w:t>大于，</w:t>
            </w:r>
            <w:r>
              <w:rPr>
                <w:rFonts w:ascii="Consolas" w:hAnsi="Consolas" w:cs="Consolas" w:hint="eastAsia"/>
                <w:sz w:val="18"/>
                <w:szCs w:val="18"/>
              </w:rPr>
              <w:t xml:space="preserve">4 </w:t>
            </w:r>
            <w:r>
              <w:rPr>
                <w:rFonts w:ascii="Consolas" w:hAnsi="Consolas" w:cs="Consolas" w:hint="eastAsia"/>
                <w:sz w:val="18"/>
                <w:szCs w:val="18"/>
              </w:rPr>
              <w:t>小于或等于，</w:t>
            </w:r>
            <w:r>
              <w:rPr>
                <w:rFonts w:ascii="Consolas" w:hAnsi="Consolas" w:cs="Consolas" w:hint="eastAsia"/>
                <w:sz w:val="18"/>
                <w:szCs w:val="18"/>
              </w:rPr>
              <w:t xml:space="preserve">5 </w:t>
            </w:r>
            <w:r>
              <w:rPr>
                <w:rFonts w:ascii="Consolas" w:hAnsi="Consolas" w:cs="Consolas" w:hint="eastAsia"/>
                <w:sz w:val="18"/>
                <w:szCs w:val="18"/>
              </w:rPr>
              <w:t>大于或等于，</w:t>
            </w:r>
            <w:r>
              <w:rPr>
                <w:rFonts w:ascii="Consolas" w:hAnsi="Consolas" w:cs="Consolas" w:hint="eastAsia"/>
                <w:sz w:val="18"/>
                <w:szCs w:val="18"/>
              </w:rPr>
              <w:t xml:space="preserve">6 </w:t>
            </w:r>
            <w:r>
              <w:rPr>
                <w:rFonts w:ascii="Consolas" w:hAnsi="Consolas" w:cs="Consolas" w:hint="eastAsia"/>
                <w:sz w:val="18"/>
                <w:szCs w:val="18"/>
              </w:rPr>
              <w:t>不等于。</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kern w:val="2"/>
              </w:rPr>
            </w:pPr>
            <w:r w:rsidRPr="002F5772">
              <w:rPr>
                <w:rFonts w:ascii="新宋体" w:hAnsi="新宋体" w:cs="新宋体"/>
                <w:color w:val="000000"/>
                <w:sz w:val="19"/>
                <w:szCs w:val="19"/>
              </w:rPr>
              <w:t>SearchValue</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查询值</w:t>
            </w:r>
          </w:p>
        </w:tc>
      </w:tr>
    </w:tbl>
    <w:p w:rsidR="00EC4E09" w:rsidRPr="00BF043D" w:rsidRDefault="00EC4E09" w:rsidP="00EC4E09">
      <w:pPr>
        <w:rPr>
          <w:b/>
        </w:rPr>
      </w:pPr>
    </w:p>
    <w:p w:rsidR="00EC4E09" w:rsidRDefault="00EC4E09" w:rsidP="00EC4E09">
      <w:pPr>
        <w:rPr>
          <w:b/>
        </w:rPr>
      </w:pPr>
    </w:p>
    <w:p w:rsidR="00EC4E09" w:rsidRDefault="00EC4E09" w:rsidP="00EC4E09">
      <w:pPr>
        <w:rPr>
          <w:b/>
        </w:rPr>
      </w:pPr>
      <w:r>
        <w:rPr>
          <w:rFonts w:hint="eastAsia"/>
          <w:b/>
        </w:rPr>
        <w:t>返回</w:t>
      </w:r>
      <w:r>
        <w:rPr>
          <w:b/>
        </w:rPr>
        <w:t>数据</w:t>
      </w:r>
      <w:r w:rsidRPr="0050700F">
        <w:rPr>
          <w:rFonts w:hint="eastAsia"/>
          <w:b/>
        </w:rPr>
        <w:t>格式</w:t>
      </w:r>
      <w:r>
        <w:rPr>
          <w:rFonts w:hint="eastAsia"/>
          <w:b/>
        </w:rPr>
        <w:t>:</w:t>
      </w:r>
    </w:p>
    <w:p w:rsidR="00EC4E09" w:rsidRPr="0051022D" w:rsidRDefault="00EC4E09" w:rsidP="00EC4E09">
      <w:r>
        <w:t>JSON</w:t>
      </w:r>
    </w:p>
    <w:p w:rsidR="00EC4E09" w:rsidRDefault="00EC4E09" w:rsidP="00EC4E0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C4E09"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说明</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sidRPr="007D1A35">
              <w:rPr>
                <w:rFonts w:ascii="Consolas" w:hAnsi="Consolas" w:cs="Consolas" w:hint="eastAsia"/>
                <w:kern w:val="2"/>
                <w:sz w:val="18"/>
                <w:szCs w:val="18"/>
              </w:rPr>
              <w:t>场内各类型车辆数量汇总</w:t>
            </w:r>
            <w:r>
              <w:rPr>
                <w:rFonts w:ascii="Consolas" w:hAnsi="Consolas" w:cs="Consolas" w:hint="eastAsia"/>
                <w:kern w:val="2"/>
                <w:sz w:val="18"/>
                <w:szCs w:val="18"/>
              </w:rPr>
              <w:t>。结构参考下面的说明。</w:t>
            </w:r>
          </w:p>
        </w:tc>
      </w:tr>
    </w:tbl>
    <w:p w:rsidR="00EC4E09" w:rsidRDefault="00EC4E09" w:rsidP="00EC4E09"/>
    <w:p w:rsidR="00EC4E09" w:rsidRDefault="00EC4E09" w:rsidP="00EC4E09">
      <w:r>
        <w:t>D</w:t>
      </w:r>
      <w:r>
        <w:rPr>
          <w:rFonts w:hint="eastAsia"/>
        </w:rPr>
        <w:t>ata</w:t>
      </w:r>
      <w:r>
        <w:rPr>
          <w:rFonts w:hint="eastAsia"/>
          <w:b/>
        </w:rPr>
        <w:t>中的数据：</w:t>
      </w:r>
      <w:r>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C4E09"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说明</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Pr="00420AD4" w:rsidRDefault="00EC4E09" w:rsidP="006B59FB">
            <w:pPr>
              <w:spacing w:line="264" w:lineRule="auto"/>
            </w:pPr>
            <w:r>
              <w:rPr>
                <w:rFonts w:ascii="新宋体" w:hAnsi="新宋体" w:cs="新宋体"/>
                <w:color w:val="000000"/>
                <w:sz w:val="19"/>
                <w:szCs w:val="19"/>
                <w:highlight w:val="white"/>
              </w:rPr>
              <w:t>MthCount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月卡车数量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新宋体" w:hAnsi="新宋体" w:cs="新宋体"/>
                <w:color w:val="000000"/>
                <w:sz w:val="19"/>
                <w:szCs w:val="19"/>
                <w:highlight w:val="white"/>
              </w:rPr>
            </w:pPr>
            <w:r>
              <w:rPr>
                <w:rFonts w:ascii="新宋体" w:hAnsi="新宋体" w:cs="新宋体" w:hint="eastAsia"/>
                <w:color w:val="000000"/>
                <w:sz w:val="19"/>
                <w:szCs w:val="19"/>
                <w:highlight w:val="white"/>
              </w:rPr>
              <w:t>MtpCount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月临车数量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宋体" w:eastAsia="宋体" w:hAnsi="宋体" w:cs="宋体"/>
                <w:color w:val="000000"/>
              </w:rPr>
            </w:pPr>
            <w:r>
              <w:rPr>
                <w:rFonts w:ascii="新宋体" w:hAnsi="新宋体" w:cs="新宋体"/>
                <w:color w:val="000000"/>
                <w:sz w:val="19"/>
                <w:szCs w:val="19"/>
                <w:highlight w:val="white"/>
              </w:rPr>
              <w:t>TmpCount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临时车数量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新宋体" w:hAnsi="新宋体" w:cs="新宋体"/>
                <w:color w:val="000000"/>
                <w:sz w:val="19"/>
                <w:szCs w:val="19"/>
                <w:highlight w:val="white"/>
              </w:rPr>
            </w:pPr>
            <w:r w:rsidRPr="00F95CC8">
              <w:t>TfrCount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临免车数量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Pr="00A92FC1" w:rsidRDefault="00EC4E09" w:rsidP="006B59FB">
            <w:pPr>
              <w:rPr>
                <w:rFonts w:ascii="宋体" w:eastAsia="宋体" w:hAnsi="宋体" w:cs="宋体"/>
                <w:b/>
                <w:color w:val="000000"/>
              </w:rPr>
            </w:pPr>
            <w:r>
              <w:rPr>
                <w:rFonts w:ascii="新宋体" w:hAnsi="新宋体" w:cs="新宋体"/>
                <w:color w:val="000000"/>
                <w:sz w:val="19"/>
                <w:szCs w:val="19"/>
                <w:highlight w:val="white"/>
              </w:rPr>
              <w:t>StrCount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储值车数量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新宋体" w:hAnsi="新宋体" w:cs="新宋体"/>
                <w:color w:val="000000"/>
                <w:sz w:val="19"/>
                <w:szCs w:val="19"/>
                <w:highlight w:val="white"/>
              </w:rPr>
            </w:pPr>
            <w:r w:rsidRPr="00F95CC8">
              <w:t>OptCount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人工开闸数量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宋体" w:eastAsia="宋体" w:hAnsi="宋体" w:cs="宋体"/>
                <w:color w:val="000000"/>
              </w:rPr>
            </w:pPr>
            <w:r>
              <w:rPr>
                <w:rFonts w:ascii="新宋体" w:hAnsi="新宋体" w:cs="新宋体"/>
                <w:color w:val="000000"/>
                <w:sz w:val="19"/>
                <w:szCs w:val="19"/>
                <w:highlight w:val="white"/>
              </w:rPr>
              <w:t>FreCount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免费车数量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宋体" w:eastAsia="宋体" w:hAnsi="宋体" w:cs="宋体"/>
                <w:color w:val="000000"/>
              </w:rPr>
            </w:pPr>
            <w:r>
              <w:rPr>
                <w:rFonts w:ascii="新宋体" w:hAnsi="新宋体" w:cs="新宋体"/>
                <w:color w:val="000000"/>
                <w:sz w:val="19"/>
                <w:szCs w:val="19"/>
                <w:highlight w:val="white"/>
              </w:rPr>
              <w:t>TotalCount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车辆总数</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新宋体" w:hAnsi="新宋体" w:cs="新宋体"/>
                <w:color w:val="000000"/>
                <w:sz w:val="19"/>
                <w:szCs w:val="19"/>
                <w:highlight w:val="white"/>
              </w:rPr>
            </w:pPr>
            <w:r>
              <w:rPr>
                <w:rFonts w:ascii="新宋体" w:hAnsi="新宋体" w:cs="新宋体"/>
                <w:color w:val="000000"/>
                <w:sz w:val="19"/>
                <w:szCs w:val="19"/>
                <w:highlight w:val="white"/>
              </w:rPr>
              <w:t>InRecords</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场内车辆详细信息。数据结构参考</w:t>
            </w:r>
            <w:hyperlink w:anchor="_Model结构_16" w:history="1">
              <w:r w:rsidRPr="002D1388">
                <w:rPr>
                  <w:rStyle w:val="af7"/>
                  <w:rFonts w:ascii="Consolas" w:hAnsi="Consolas" w:cs="Consolas" w:hint="eastAsia"/>
                  <w:kern w:val="2"/>
                  <w:sz w:val="18"/>
                  <w:szCs w:val="18"/>
                </w:rPr>
                <w:t>进场记录</w:t>
              </w:r>
              <w:r w:rsidRPr="002D1388">
                <w:rPr>
                  <w:rStyle w:val="af7"/>
                  <w:rFonts w:ascii="Consolas" w:hAnsi="Consolas" w:cs="Consolas" w:hint="eastAsia"/>
                  <w:kern w:val="2"/>
                  <w:sz w:val="18"/>
                  <w:szCs w:val="18"/>
                </w:rPr>
                <w:t>Model</w:t>
              </w:r>
              <w:r w:rsidRPr="002D1388">
                <w:rPr>
                  <w:rStyle w:val="af7"/>
                  <w:rFonts w:ascii="Consolas" w:hAnsi="Consolas" w:cs="Consolas" w:hint="eastAsia"/>
                  <w:kern w:val="2"/>
                  <w:sz w:val="18"/>
                  <w:szCs w:val="18"/>
                </w:rPr>
                <w:t>结构</w:t>
              </w:r>
            </w:hyperlink>
            <w:r>
              <w:rPr>
                <w:rFonts w:ascii="Consolas" w:hAnsi="Consolas" w:cs="Consolas" w:hint="eastAsia"/>
                <w:kern w:val="2"/>
                <w:sz w:val="18"/>
                <w:szCs w:val="18"/>
              </w:rPr>
              <w:t>。</w:t>
            </w:r>
          </w:p>
        </w:tc>
      </w:tr>
    </w:tbl>
    <w:p w:rsidR="00EC4E09" w:rsidRDefault="00EC4E09" w:rsidP="00EC4E09">
      <w:pPr>
        <w:rPr>
          <w:b/>
        </w:rPr>
      </w:pPr>
    </w:p>
    <w:p w:rsidR="00EC4E09" w:rsidRDefault="00EC4E09" w:rsidP="00EC4E09">
      <w:pPr>
        <w:rPr>
          <w:b/>
        </w:rPr>
      </w:pPr>
      <w:r>
        <w:rPr>
          <w:rFonts w:hint="eastAsia"/>
          <w:b/>
        </w:rPr>
        <w:t>请求示例：</w:t>
      </w:r>
    </w:p>
    <w:p w:rsidR="00EC4E09" w:rsidRPr="008510B3" w:rsidRDefault="005446D3" w:rsidP="00EC4E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9" w:history="1">
        <w:r w:rsidR="00EC4E09" w:rsidRPr="00E61694">
          <w:rPr>
            <w:rStyle w:val="af7"/>
          </w:rPr>
          <w:t>http://192.168.2.158:9000/ParkAPI/</w:t>
        </w:r>
      </w:hyperlink>
      <w:r w:rsidR="00EC4E09" w:rsidRPr="005F5DA0">
        <w:rPr>
          <w:rStyle w:val="af7"/>
        </w:rPr>
        <w:t>GetCarInReport?token=4fcd6b17332b4af9b8b3aaba2871b4b0&amp;jsonModel={"StartTime":"2017-01-10","EndTime":"2017-04-10 23:59:59","Page":1,"PageSize":1,"Conditions":[{"Selected":1,"RealField":"CardType","OP":1,"SearchValue":"StrA"}]}</w:t>
      </w:r>
    </w:p>
    <w:p w:rsidR="00EC4E09" w:rsidRDefault="00EC4E09" w:rsidP="00EC4E09">
      <w:pPr>
        <w:rPr>
          <w:b/>
        </w:rPr>
      </w:pPr>
      <w:r>
        <w:rPr>
          <w:rFonts w:hint="eastAsia"/>
          <w:b/>
        </w:rPr>
        <w:t>成功回复示例</w:t>
      </w:r>
      <w:r>
        <w:rPr>
          <w:rFonts w:hint="eastAsia"/>
          <w:b/>
        </w:rPr>
        <w:t>:</w:t>
      </w:r>
    </w:p>
    <w:p w:rsidR="00EC4E09" w:rsidRPr="007F1246" w:rsidRDefault="00EC4E09" w:rsidP="00EC4E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5F5DA0">
        <w:rPr>
          <w:rFonts w:hint="eastAsia"/>
        </w:rPr>
        <w:t>{"TotalRows":3,"PageIndex":1,"PageSize":1,"rcode":"200","msg":"OK","data":{"InRecords":[{"UserNO":"A00011","UserName":"","DeptId":0,"DeptName":"","ChineseName":"</w:t>
      </w:r>
      <w:r w:rsidRPr="005F5DA0">
        <w:rPr>
          <w:rFonts w:hint="eastAsia"/>
        </w:rPr>
        <w:t>储值车</w:t>
      </w:r>
      <w:r w:rsidRPr="005F5DA0">
        <w:rPr>
          <w:rFonts w:hint="eastAsia"/>
        </w:rPr>
        <w:t>A","StationName":"6","CarparkNOInStation":1,"CardNO":"88000014","CPH":"</w:t>
      </w:r>
      <w:r w:rsidRPr="005F5DA0">
        <w:rPr>
          <w:rFonts w:hint="eastAsia"/>
        </w:rPr>
        <w:t>湘</w:t>
      </w:r>
      <w:r w:rsidRPr="005F5DA0">
        <w:rPr>
          <w:rFonts w:hint="eastAsia"/>
        </w:rPr>
        <w:t>Q45678","CardType":"StrA","InTime":"2017-03-24 15:44:23","OutTime":"2017-03-24 15:44:23","InGateName":"</w:t>
      </w:r>
      <w:r w:rsidRPr="005F5DA0">
        <w:rPr>
          <w:rFonts w:hint="eastAsia"/>
        </w:rPr>
        <w:t>入口车道</w:t>
      </w:r>
      <w:r w:rsidRPr="005F5DA0">
        <w:rPr>
          <w:rFonts w:hint="eastAsia"/>
        </w:rPr>
        <w:t>21","InOperatorCard":"888888","OutOperatorCard":"","InOperator":"</w:t>
      </w:r>
      <w:r w:rsidRPr="005F5DA0">
        <w:rPr>
          <w:rFonts w:hint="eastAsia"/>
        </w:rPr>
        <w:t>管理员</w:t>
      </w:r>
      <w:r w:rsidRPr="005F5DA0">
        <w:rPr>
          <w:rFonts w:hint="eastAsia"/>
        </w:rPr>
        <w:t>","OutOperator":"","InPic":"CaptureImage\\6\\20170324\\88000014170324154423in542a62d0-bc40-4b6e-9465-</w:t>
      </w:r>
      <w:r w:rsidRPr="005F5DA0">
        <w:t>2134bb51c5ef.jpg","InUser":"","SFJE":0.0000,"Balance":0.0000,"YSJE":0.0000,"SFOperatorCard":"","SFGate":"","OvertimeSFJE":0.0000,"CarparkNO":1,"BigSmall":0,"StationID":6,"YHJE":0.0000,"OnlineState_In":0,"OnlineState_Out":0,"IsFreeOut":false,"IsCentralCharge":false,"IsAsMtp":false,"IsUnlicensed":false,"AsMtpType":0,"ID":618}],"MthCount":0,"MtpCount":0,"TmpCount":0,"TfrCount":0,"StrCount":3,"OptCount":0,"FreCount":0,"TotalCount":3}}</w:t>
      </w:r>
      <w:r w:rsidRPr="0069679C">
        <w:rPr>
          <w:rFonts w:hint="eastAsia"/>
        </w:rPr>
        <w:t xml:space="preserve"> </w:t>
      </w:r>
    </w:p>
    <w:p w:rsidR="00EC4E09" w:rsidRDefault="00EC4E09" w:rsidP="00EC4E09">
      <w:pPr>
        <w:rPr>
          <w:b/>
        </w:rPr>
      </w:pPr>
      <w:r>
        <w:rPr>
          <w:rFonts w:hint="eastAsia"/>
          <w:b/>
        </w:rPr>
        <w:t>失败回复示例</w:t>
      </w:r>
      <w:r>
        <w:rPr>
          <w:rFonts w:hint="eastAsia"/>
          <w:b/>
        </w:rPr>
        <w:t>:</w:t>
      </w:r>
    </w:p>
    <w:p w:rsidR="00EC4E09" w:rsidRPr="007F1246" w:rsidRDefault="00EC4E09" w:rsidP="00EC4E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72B22" w:rsidRDefault="00B72B22" w:rsidP="00B72B22"/>
    <w:p w:rsidR="000E52B4" w:rsidRDefault="000E52B4" w:rsidP="000E52B4">
      <w:pPr>
        <w:pStyle w:val="3"/>
      </w:pPr>
      <w:r>
        <w:rPr>
          <w:rFonts w:hint="eastAsia"/>
        </w:rPr>
        <w:t>按</w:t>
      </w:r>
      <w:r>
        <w:rPr>
          <w:rFonts w:hint="eastAsia"/>
        </w:rPr>
        <w:t>ID</w:t>
      </w:r>
      <w:r>
        <w:rPr>
          <w:rFonts w:hint="eastAsia"/>
        </w:rPr>
        <w:t>获取接口</w:t>
      </w:r>
    </w:p>
    <w:p w:rsidR="000E52B4" w:rsidRPr="00E47307" w:rsidRDefault="000E52B4" w:rsidP="000E52B4">
      <w:pPr>
        <w:rPr>
          <w:b/>
        </w:rPr>
      </w:pPr>
      <w:r w:rsidRPr="00E47307">
        <w:rPr>
          <w:rFonts w:hint="eastAsia"/>
          <w:b/>
        </w:rPr>
        <w:t>url:</w:t>
      </w:r>
    </w:p>
    <w:p w:rsidR="000E52B4" w:rsidRPr="008510B3" w:rsidRDefault="005446D3" w:rsidP="000E52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0" w:history="1">
        <w:r w:rsidR="000E52B4" w:rsidRPr="00506A16">
          <w:rPr>
            <w:rStyle w:val="af7"/>
          </w:rPr>
          <w:t>http://192</w:t>
        </w:r>
      </w:hyperlink>
      <w:r w:rsidR="000E52B4">
        <w:rPr>
          <w:rStyle w:val="af7"/>
        </w:rPr>
        <w:t>.168.2.158</w:t>
      </w:r>
      <w:r w:rsidR="000E52B4" w:rsidRPr="008510B3">
        <w:rPr>
          <w:rStyle w:val="af7"/>
        </w:rPr>
        <w:t>:9000/ParkAPI/</w:t>
      </w:r>
      <w:r w:rsidR="000E52B4" w:rsidRPr="000E52B4">
        <w:rPr>
          <w:rStyle w:val="af7"/>
        </w:rPr>
        <w:t>Get</w:t>
      </w:r>
      <w:r w:rsidR="00350B63" w:rsidRPr="00AD6B27">
        <w:rPr>
          <w:rStyle w:val="af7"/>
        </w:rPr>
        <w:t>CarIn</w:t>
      </w:r>
      <w:r w:rsidR="000E52B4">
        <w:rPr>
          <w:rStyle w:val="af7"/>
          <w:rFonts w:hint="eastAsia"/>
        </w:rPr>
        <w:t>ByID</w:t>
      </w:r>
    </w:p>
    <w:p w:rsidR="000E52B4" w:rsidRDefault="000E52B4" w:rsidP="000E52B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0E52B4" w:rsidRDefault="000E52B4" w:rsidP="000E52B4">
      <w:pPr>
        <w:pStyle w:val="3"/>
      </w:pPr>
      <w:r>
        <w:rPr>
          <w:rFonts w:hint="eastAsia"/>
        </w:rPr>
        <w:t>按</w:t>
      </w:r>
      <w:r>
        <w:rPr>
          <w:rFonts w:hint="eastAsia"/>
        </w:rPr>
        <w:t>ID</w:t>
      </w:r>
      <w:r>
        <w:rPr>
          <w:rFonts w:hint="eastAsia"/>
        </w:rPr>
        <w:t>列表获取接口</w:t>
      </w:r>
    </w:p>
    <w:p w:rsidR="000E52B4" w:rsidRPr="00E47307" w:rsidRDefault="000E52B4" w:rsidP="000E52B4">
      <w:pPr>
        <w:rPr>
          <w:b/>
        </w:rPr>
      </w:pPr>
      <w:r w:rsidRPr="00E47307">
        <w:rPr>
          <w:rFonts w:hint="eastAsia"/>
          <w:b/>
        </w:rPr>
        <w:t>url:</w:t>
      </w:r>
    </w:p>
    <w:p w:rsidR="000E52B4" w:rsidRPr="008510B3" w:rsidRDefault="005446D3" w:rsidP="000E52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1" w:history="1">
        <w:r w:rsidR="000E52B4" w:rsidRPr="00506A16">
          <w:rPr>
            <w:rStyle w:val="af7"/>
          </w:rPr>
          <w:t>http://192</w:t>
        </w:r>
      </w:hyperlink>
      <w:r w:rsidR="000E52B4">
        <w:rPr>
          <w:rStyle w:val="af7"/>
        </w:rPr>
        <w:t>.168.2.158</w:t>
      </w:r>
      <w:r w:rsidR="000E52B4" w:rsidRPr="008510B3">
        <w:rPr>
          <w:rStyle w:val="af7"/>
        </w:rPr>
        <w:t>:9000/ParkAPI/</w:t>
      </w:r>
      <w:r w:rsidR="000E52B4" w:rsidRPr="000E52B4">
        <w:rPr>
          <w:rStyle w:val="af7"/>
        </w:rPr>
        <w:t>Get</w:t>
      </w:r>
      <w:r w:rsidR="007F261C">
        <w:rPr>
          <w:rStyle w:val="af7"/>
        </w:rPr>
        <w:t>CarIn</w:t>
      </w:r>
      <w:r w:rsidR="000E52B4">
        <w:rPr>
          <w:rStyle w:val="af7"/>
          <w:rFonts w:hint="eastAsia"/>
        </w:rPr>
        <w:t>ByIDList</w:t>
      </w:r>
    </w:p>
    <w:p w:rsidR="007A5F27" w:rsidRDefault="000E52B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2"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CarIn</w:t>
      </w:r>
      <w:r w:rsidR="007A5F27">
        <w:rPr>
          <w:rStyle w:val="af7"/>
          <w:rFonts w:hint="eastAsia"/>
        </w:rPr>
        <w:t>Distinct</w:t>
      </w:r>
    </w:p>
    <w:p w:rsidR="0066641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0D6AE8" w:rsidRDefault="000D6AE8" w:rsidP="000D6AE8">
      <w:pPr>
        <w:pStyle w:val="3"/>
      </w:pPr>
      <w:r>
        <w:rPr>
          <w:rFonts w:hint="eastAsia"/>
        </w:rPr>
        <w:lastRenderedPageBreak/>
        <w:t>添加接口</w:t>
      </w:r>
    </w:p>
    <w:p w:rsidR="000D6AE8" w:rsidRPr="00E47307" w:rsidRDefault="000D6AE8" w:rsidP="000D6AE8">
      <w:pPr>
        <w:rPr>
          <w:b/>
        </w:rPr>
      </w:pPr>
      <w:r w:rsidRPr="00E47307">
        <w:rPr>
          <w:rFonts w:hint="eastAsia"/>
          <w:b/>
        </w:rPr>
        <w:t>url:</w:t>
      </w:r>
    </w:p>
    <w:p w:rsidR="000D6AE8" w:rsidRPr="008510B3" w:rsidRDefault="005446D3"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3"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Add</w:t>
      </w:r>
      <w:r w:rsidR="00350B63">
        <w:rPr>
          <w:rStyle w:val="af7"/>
        </w:rPr>
        <w:t>CarIn</w:t>
      </w:r>
    </w:p>
    <w:p w:rsidR="008200FF" w:rsidRDefault="000D6AE8"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906CEE" w:rsidRDefault="00906CEE" w:rsidP="00906CEE">
      <w:pPr>
        <w:pStyle w:val="4"/>
      </w:pPr>
      <w:r>
        <w:rPr>
          <w:rFonts w:hint="eastAsia"/>
        </w:rPr>
        <w:t>进场接口</w:t>
      </w:r>
    </w:p>
    <w:p w:rsidR="00906CEE" w:rsidRDefault="00906CEE" w:rsidP="00906CEE">
      <w:r>
        <w:rPr>
          <w:rFonts w:hint="eastAsia"/>
        </w:rPr>
        <w:t>添加接口只添加记录，不进行车场业务规则的处理，因此增加此接口处理车辆进场的记录。</w:t>
      </w:r>
    </w:p>
    <w:p w:rsidR="00117E5E" w:rsidRPr="00E47307" w:rsidRDefault="00117E5E" w:rsidP="00117E5E">
      <w:pPr>
        <w:rPr>
          <w:b/>
        </w:rPr>
      </w:pPr>
      <w:r w:rsidRPr="00E47307">
        <w:rPr>
          <w:rFonts w:hint="eastAsia"/>
          <w:b/>
        </w:rPr>
        <w:t>url:</w:t>
      </w:r>
    </w:p>
    <w:p w:rsidR="00056F01" w:rsidRPr="00117E5E" w:rsidRDefault="005446D3" w:rsidP="00117E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4" w:history="1">
        <w:r w:rsidR="00117E5E" w:rsidRPr="00506A16">
          <w:rPr>
            <w:rStyle w:val="af7"/>
          </w:rPr>
          <w:t>http://192</w:t>
        </w:r>
      </w:hyperlink>
      <w:r w:rsidR="00117E5E">
        <w:rPr>
          <w:rStyle w:val="af7"/>
        </w:rPr>
        <w:t>.168.2.158</w:t>
      </w:r>
      <w:r w:rsidR="00117E5E" w:rsidRPr="008510B3">
        <w:rPr>
          <w:rStyle w:val="af7"/>
        </w:rPr>
        <w:t>:9000/ParkAPI/</w:t>
      </w:r>
      <w:r w:rsidR="00117E5E">
        <w:rPr>
          <w:rStyle w:val="af7"/>
          <w:rFonts w:hint="eastAsia"/>
        </w:rPr>
        <w:t>Set</w:t>
      </w:r>
      <w:r w:rsidR="00117E5E">
        <w:rPr>
          <w:rStyle w:val="af7"/>
        </w:rPr>
        <w:t>CarIn</w:t>
      </w:r>
    </w:p>
    <w:p w:rsidR="00056F01" w:rsidRPr="005879B3" w:rsidRDefault="00056F01" w:rsidP="00056F01">
      <w:pPr>
        <w:rPr>
          <w:b/>
        </w:rPr>
      </w:pPr>
      <w:r w:rsidRPr="00E47307">
        <w:rPr>
          <w:rFonts w:hint="eastAsia"/>
          <w:b/>
        </w:rPr>
        <w:t>请求</w:t>
      </w:r>
      <w:r w:rsidRPr="00E47307">
        <w:rPr>
          <w:b/>
        </w:rPr>
        <w:t>方式</w:t>
      </w:r>
      <w:r w:rsidRPr="00E47307">
        <w:rPr>
          <w:rFonts w:hint="eastAsia"/>
          <w:b/>
        </w:rPr>
        <w:t>：</w:t>
      </w:r>
    </w:p>
    <w:p w:rsidR="00056F01" w:rsidRDefault="00056F01" w:rsidP="00056F01">
      <w:r>
        <w:t>POST</w:t>
      </w:r>
      <w:r>
        <w:t>，</w:t>
      </w:r>
      <w:r>
        <w:t>GET</w:t>
      </w:r>
    </w:p>
    <w:p w:rsidR="00056F01" w:rsidRDefault="00056F01" w:rsidP="00056F0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56F01" w:rsidTr="00BB5406">
        <w:tc>
          <w:tcPr>
            <w:tcW w:w="1809"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说明</w:t>
            </w:r>
          </w:p>
        </w:tc>
      </w:tr>
      <w:tr w:rsidR="00056F01" w:rsidTr="00BB5406">
        <w:tc>
          <w:tcPr>
            <w:tcW w:w="1809" w:type="dxa"/>
          </w:tcPr>
          <w:p w:rsidR="00056F01" w:rsidRPr="00EC78A7" w:rsidRDefault="00056F01" w:rsidP="00BB5406">
            <w:pPr>
              <w:spacing w:line="264" w:lineRule="auto"/>
              <w:rPr>
                <w:b/>
                <w:kern w:val="2"/>
              </w:rPr>
            </w:pPr>
            <w:r w:rsidRPr="00EC78A7">
              <w:rPr>
                <w:b/>
                <w:kern w:val="2"/>
              </w:rPr>
              <w:t>token</w:t>
            </w:r>
          </w:p>
        </w:tc>
        <w:tc>
          <w:tcPr>
            <w:tcW w:w="1024"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56F01" w:rsidRPr="00E00670" w:rsidRDefault="00056F01"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56F01" w:rsidTr="00BB5406">
        <w:tc>
          <w:tcPr>
            <w:tcW w:w="1809" w:type="dxa"/>
          </w:tcPr>
          <w:p w:rsidR="00056F01" w:rsidRPr="00CF1D7B" w:rsidRDefault="0038692E" w:rsidP="00056F01">
            <w:pPr>
              <w:spacing w:line="264" w:lineRule="auto"/>
              <w:rPr>
                <w:b/>
                <w:kern w:val="2"/>
              </w:rPr>
            </w:pPr>
            <w:r w:rsidRPr="0038692E">
              <w:rPr>
                <w:b/>
                <w:kern w:val="2"/>
              </w:rPr>
              <w:t>CPH</w:t>
            </w:r>
          </w:p>
        </w:tc>
        <w:tc>
          <w:tcPr>
            <w:tcW w:w="1024"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56F01" w:rsidRPr="00E00670" w:rsidRDefault="00056F01"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56F01" w:rsidRDefault="0038692E" w:rsidP="00BB5406">
            <w:pPr>
              <w:spacing w:line="264" w:lineRule="auto"/>
              <w:rPr>
                <w:rFonts w:ascii="Consolas" w:hAnsi="Consolas" w:cs="Consolas"/>
                <w:sz w:val="18"/>
                <w:szCs w:val="18"/>
              </w:rPr>
            </w:pPr>
            <w:r>
              <w:rPr>
                <w:rFonts w:ascii="Consolas" w:hAnsi="Consolas" w:cs="Consolas" w:hint="eastAsia"/>
                <w:sz w:val="18"/>
                <w:szCs w:val="18"/>
              </w:rPr>
              <w:t>车牌号</w:t>
            </w:r>
          </w:p>
        </w:tc>
      </w:tr>
      <w:tr w:rsidR="0038692E" w:rsidTr="00BB5406">
        <w:tc>
          <w:tcPr>
            <w:tcW w:w="1809" w:type="dxa"/>
          </w:tcPr>
          <w:p w:rsidR="0038692E" w:rsidRPr="00056F01" w:rsidRDefault="0038692E" w:rsidP="00B46D1B">
            <w:pPr>
              <w:spacing w:line="264" w:lineRule="auto"/>
              <w:rPr>
                <w:b/>
                <w:kern w:val="2"/>
              </w:rPr>
            </w:pPr>
            <w:r w:rsidRPr="0038692E">
              <w:rPr>
                <w:b/>
                <w:kern w:val="2"/>
              </w:rPr>
              <w:t>CtrlNumber</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车道机号</w:t>
            </w:r>
          </w:p>
        </w:tc>
      </w:tr>
      <w:tr w:rsidR="0038692E" w:rsidTr="00BB5406">
        <w:tc>
          <w:tcPr>
            <w:tcW w:w="1809" w:type="dxa"/>
          </w:tcPr>
          <w:p w:rsidR="0038692E" w:rsidRPr="00056F01" w:rsidRDefault="0038692E" w:rsidP="00B46D1B">
            <w:pPr>
              <w:spacing w:line="264" w:lineRule="auto"/>
              <w:rPr>
                <w:b/>
                <w:kern w:val="2"/>
              </w:rPr>
            </w:pPr>
            <w:r w:rsidRPr="0038692E">
              <w:rPr>
                <w:b/>
                <w:kern w:val="2"/>
              </w:rPr>
              <w:t>StationId</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工作站编号</w:t>
            </w:r>
          </w:p>
        </w:tc>
      </w:tr>
      <w:tr w:rsidR="0038692E" w:rsidTr="00BB5406">
        <w:tc>
          <w:tcPr>
            <w:tcW w:w="1809" w:type="dxa"/>
          </w:tcPr>
          <w:p w:rsidR="0038692E" w:rsidRPr="0038692E" w:rsidRDefault="0038692E" w:rsidP="00056F01">
            <w:pPr>
              <w:spacing w:line="264" w:lineRule="auto"/>
              <w:rPr>
                <w:kern w:val="2"/>
              </w:rPr>
            </w:pPr>
            <w:r w:rsidRPr="0038692E">
              <w:rPr>
                <w:kern w:val="2"/>
              </w:rPr>
              <w:t>CPColor</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536D3F">
            <w:pPr>
              <w:spacing w:line="264" w:lineRule="auto"/>
              <w:rPr>
                <w:rFonts w:ascii="Consolas" w:hAnsi="Consolas" w:cs="Consolas"/>
                <w:sz w:val="18"/>
                <w:szCs w:val="18"/>
              </w:rPr>
            </w:pPr>
            <w:r>
              <w:rPr>
                <w:rFonts w:ascii="Consolas" w:hAnsi="Consolas" w:cs="Consolas" w:hint="eastAsia"/>
                <w:sz w:val="18"/>
                <w:szCs w:val="18"/>
              </w:rPr>
              <w:t>车牌颜色。</w:t>
            </w:r>
            <w:r w:rsidR="00536D3F">
              <w:rPr>
                <w:rFonts w:ascii="Consolas" w:hAnsi="Consolas" w:cs="Consolas" w:hint="eastAsia"/>
                <w:sz w:val="18"/>
                <w:szCs w:val="18"/>
              </w:rPr>
              <w:t>1</w:t>
            </w:r>
            <w:r w:rsidRPr="0038692E">
              <w:rPr>
                <w:rFonts w:ascii="Consolas" w:hAnsi="Consolas" w:cs="Consolas" w:hint="eastAsia"/>
                <w:sz w:val="18"/>
                <w:szCs w:val="18"/>
              </w:rPr>
              <w:t>为蓝色，</w:t>
            </w:r>
            <w:r w:rsidR="00536D3F">
              <w:rPr>
                <w:rFonts w:ascii="Consolas" w:hAnsi="Consolas" w:cs="Consolas" w:hint="eastAsia"/>
                <w:sz w:val="18"/>
                <w:szCs w:val="18"/>
              </w:rPr>
              <w:t>2</w:t>
            </w:r>
            <w:r w:rsidRPr="0038692E">
              <w:rPr>
                <w:rFonts w:ascii="Consolas" w:hAnsi="Consolas" w:cs="Consolas" w:hint="eastAsia"/>
                <w:sz w:val="18"/>
                <w:szCs w:val="18"/>
              </w:rPr>
              <w:t>为黄色，</w:t>
            </w:r>
            <w:r w:rsidR="00536D3F">
              <w:rPr>
                <w:rFonts w:ascii="Consolas" w:hAnsi="Consolas" w:cs="Consolas" w:hint="eastAsia"/>
                <w:sz w:val="18"/>
                <w:szCs w:val="18"/>
              </w:rPr>
              <w:t>3</w:t>
            </w:r>
            <w:r w:rsidRPr="0038692E">
              <w:rPr>
                <w:rFonts w:ascii="Consolas" w:hAnsi="Consolas" w:cs="Consolas" w:hint="eastAsia"/>
                <w:sz w:val="18"/>
                <w:szCs w:val="18"/>
              </w:rPr>
              <w:t>为白色，</w:t>
            </w:r>
            <w:r w:rsidR="00536D3F">
              <w:rPr>
                <w:rFonts w:ascii="Consolas" w:hAnsi="Consolas" w:cs="Consolas" w:hint="eastAsia"/>
                <w:sz w:val="18"/>
                <w:szCs w:val="18"/>
              </w:rPr>
              <w:t>4</w:t>
            </w:r>
            <w:r w:rsidRPr="0038692E">
              <w:rPr>
                <w:rFonts w:ascii="Consolas" w:hAnsi="Consolas" w:cs="Consolas" w:hint="eastAsia"/>
                <w:sz w:val="18"/>
                <w:szCs w:val="18"/>
              </w:rPr>
              <w:t>为黑色，</w:t>
            </w:r>
            <w:r w:rsidR="00536D3F">
              <w:rPr>
                <w:rFonts w:ascii="Consolas" w:hAnsi="Consolas" w:cs="Consolas" w:hint="eastAsia"/>
                <w:sz w:val="18"/>
                <w:szCs w:val="18"/>
              </w:rPr>
              <w:t>0</w:t>
            </w:r>
            <w:r w:rsidRPr="0038692E">
              <w:rPr>
                <w:rFonts w:ascii="Consolas" w:hAnsi="Consolas" w:cs="Consolas" w:hint="eastAsia"/>
                <w:sz w:val="18"/>
                <w:szCs w:val="18"/>
              </w:rPr>
              <w:t>为未识别</w:t>
            </w:r>
          </w:p>
        </w:tc>
      </w:tr>
      <w:tr w:rsidR="0038692E" w:rsidTr="00BB5406">
        <w:tc>
          <w:tcPr>
            <w:tcW w:w="1809" w:type="dxa"/>
          </w:tcPr>
          <w:p w:rsidR="0038692E" w:rsidRPr="0038692E" w:rsidRDefault="0038692E" w:rsidP="00056F01">
            <w:pPr>
              <w:spacing w:line="264" w:lineRule="auto"/>
              <w:rPr>
                <w:kern w:val="2"/>
              </w:rPr>
            </w:pPr>
            <w:r w:rsidRPr="0038692E">
              <w:rPr>
                <w:kern w:val="2"/>
              </w:rPr>
              <w:t>Reserved</w:t>
            </w:r>
          </w:p>
        </w:tc>
        <w:tc>
          <w:tcPr>
            <w:tcW w:w="1024" w:type="dxa"/>
          </w:tcPr>
          <w:p w:rsidR="0038692E" w:rsidRPr="00E00670" w:rsidRDefault="003A7D80"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备用字段</w:t>
            </w:r>
          </w:p>
        </w:tc>
      </w:tr>
      <w:tr w:rsidR="0038692E" w:rsidTr="00BB5406">
        <w:tc>
          <w:tcPr>
            <w:tcW w:w="1809" w:type="dxa"/>
          </w:tcPr>
          <w:p w:rsidR="0038692E" w:rsidRDefault="0038692E"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38692E" w:rsidRPr="00E00670" w:rsidRDefault="003A7D80"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692E" w:rsidRPr="00E00670"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56F01" w:rsidRDefault="00056F01" w:rsidP="00056F01">
      <w:pPr>
        <w:rPr>
          <w:b/>
        </w:rPr>
      </w:pPr>
      <w:r>
        <w:rPr>
          <w:rFonts w:hint="eastAsia"/>
          <w:b/>
        </w:rPr>
        <w:t>返回</w:t>
      </w:r>
      <w:r>
        <w:rPr>
          <w:b/>
        </w:rPr>
        <w:t>数据</w:t>
      </w:r>
      <w:r w:rsidRPr="0050700F">
        <w:rPr>
          <w:rFonts w:hint="eastAsia"/>
          <w:b/>
        </w:rPr>
        <w:t>格式</w:t>
      </w:r>
      <w:r>
        <w:rPr>
          <w:rFonts w:hint="eastAsia"/>
          <w:b/>
        </w:rPr>
        <w:t>:</w:t>
      </w:r>
    </w:p>
    <w:p w:rsidR="00056F01" w:rsidRPr="0051022D" w:rsidRDefault="00056F01" w:rsidP="00056F01">
      <w:r>
        <w:t>JSON</w:t>
      </w:r>
    </w:p>
    <w:p w:rsidR="00056F01" w:rsidRDefault="00056F01" w:rsidP="00056F0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56F01"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说明</w:t>
            </w:r>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56F01"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b/>
                <w:kern w:val="2"/>
              </w:rPr>
            </w:pPr>
            <w:r>
              <w:rPr>
                <w:rFonts w:hint="eastAsia"/>
              </w:rPr>
              <w:lastRenderedPageBreak/>
              <w:t>data</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591A0B" w:rsidP="00BB540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56F01" w:rsidRDefault="00F90BF1" w:rsidP="00BB5406">
            <w:pPr>
              <w:spacing w:line="264" w:lineRule="auto"/>
              <w:rPr>
                <w:rFonts w:ascii="Consolas" w:hAnsi="Consolas" w:cs="Consolas"/>
                <w:kern w:val="2"/>
                <w:sz w:val="18"/>
                <w:szCs w:val="18"/>
              </w:rPr>
            </w:pPr>
            <w:r>
              <w:rPr>
                <w:rFonts w:ascii="Consolas" w:hAnsi="Consolas" w:cs="Consolas" w:hint="eastAsia"/>
                <w:kern w:val="2"/>
                <w:sz w:val="18"/>
                <w:szCs w:val="18"/>
              </w:rPr>
              <w:t>不同的错误码返回的数据不同，请参考后续说明。</w:t>
            </w:r>
          </w:p>
        </w:tc>
      </w:tr>
    </w:tbl>
    <w:p w:rsidR="00591A0B" w:rsidRDefault="00591A0B" w:rsidP="00056F01"/>
    <w:p w:rsidR="00056F01" w:rsidRDefault="00056F01" w:rsidP="00056F01">
      <w:pPr>
        <w:rPr>
          <w:b/>
        </w:rPr>
      </w:pPr>
      <w:r w:rsidRPr="00860F6C">
        <w:rPr>
          <w:rFonts w:hint="eastAsia"/>
          <w:b/>
        </w:rPr>
        <w:t>data</w:t>
      </w:r>
      <w:r w:rsidRPr="00860F6C">
        <w:rPr>
          <w:rFonts w:hint="eastAsia"/>
          <w:b/>
        </w:rPr>
        <w:t>中</w:t>
      </w:r>
      <w:r>
        <w:rPr>
          <w:rFonts w:hint="eastAsia"/>
          <w:b/>
        </w:rPr>
        <w:t>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91A0B" w:rsidTr="00B46D1B">
        <w:tc>
          <w:tcPr>
            <w:tcW w:w="1809"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说明</w:t>
            </w:r>
          </w:p>
        </w:tc>
      </w:tr>
      <w:tr w:rsidR="006141CA" w:rsidTr="00B46D1B">
        <w:tc>
          <w:tcPr>
            <w:tcW w:w="1809" w:type="dxa"/>
          </w:tcPr>
          <w:p w:rsidR="006141CA" w:rsidRPr="00CF1D7B" w:rsidRDefault="006141CA" w:rsidP="00015893">
            <w:pPr>
              <w:spacing w:line="264" w:lineRule="auto"/>
              <w:rPr>
                <w:b/>
                <w:kern w:val="2"/>
              </w:rPr>
            </w:pPr>
            <w:r w:rsidRPr="0038692E">
              <w:rPr>
                <w:b/>
                <w:kern w:val="2"/>
              </w:rPr>
              <w:t>CPH</w:t>
            </w:r>
          </w:p>
        </w:tc>
        <w:tc>
          <w:tcPr>
            <w:tcW w:w="1024" w:type="dxa"/>
          </w:tcPr>
          <w:p w:rsidR="006141CA" w:rsidRPr="00E00670" w:rsidRDefault="006141CA"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Pr="00E00670"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6141CA" w:rsidTr="00B46D1B">
        <w:tc>
          <w:tcPr>
            <w:tcW w:w="1809" w:type="dxa"/>
          </w:tcPr>
          <w:p w:rsidR="006141CA" w:rsidRPr="00056F01" w:rsidRDefault="006141CA" w:rsidP="00015893">
            <w:pPr>
              <w:spacing w:line="264" w:lineRule="auto"/>
              <w:rPr>
                <w:b/>
                <w:kern w:val="2"/>
              </w:rPr>
            </w:pPr>
            <w:r w:rsidRPr="0038692E">
              <w:rPr>
                <w:b/>
                <w:kern w:val="2"/>
              </w:rPr>
              <w:t>CtrlNumber</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6141CA" w:rsidTr="00B46D1B">
        <w:tc>
          <w:tcPr>
            <w:tcW w:w="1809" w:type="dxa"/>
          </w:tcPr>
          <w:p w:rsidR="006141CA" w:rsidRPr="00056F01" w:rsidRDefault="006141CA" w:rsidP="00015893">
            <w:pPr>
              <w:spacing w:line="264" w:lineRule="auto"/>
              <w:rPr>
                <w:b/>
                <w:kern w:val="2"/>
              </w:rPr>
            </w:pPr>
            <w:r w:rsidRPr="0038692E">
              <w:rPr>
                <w:b/>
                <w:kern w:val="2"/>
              </w:rPr>
              <w:t>StationId</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6141CA" w:rsidTr="00B46D1B">
        <w:tc>
          <w:tcPr>
            <w:tcW w:w="1809" w:type="dxa"/>
          </w:tcPr>
          <w:p w:rsidR="006141CA" w:rsidRPr="0038692E" w:rsidRDefault="006141CA" w:rsidP="00015893">
            <w:pPr>
              <w:spacing w:line="264" w:lineRule="auto"/>
              <w:rPr>
                <w:kern w:val="2"/>
              </w:rPr>
            </w:pPr>
            <w:r w:rsidRPr="0038692E">
              <w:rPr>
                <w:kern w:val="2"/>
              </w:rPr>
              <w:t>CPColor</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6141CA" w:rsidTr="00B46D1B">
        <w:tc>
          <w:tcPr>
            <w:tcW w:w="1809" w:type="dxa"/>
          </w:tcPr>
          <w:p w:rsidR="006141CA" w:rsidRPr="0038692E" w:rsidRDefault="006141CA" w:rsidP="00015893">
            <w:pPr>
              <w:spacing w:line="264" w:lineRule="auto"/>
              <w:rPr>
                <w:kern w:val="2"/>
              </w:rPr>
            </w:pPr>
            <w:r w:rsidRPr="0038692E">
              <w:rPr>
                <w:kern w:val="2"/>
              </w:rPr>
              <w:t>Reserved</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6141CA" w:rsidTr="00B46D1B">
        <w:tc>
          <w:tcPr>
            <w:tcW w:w="1809" w:type="dxa"/>
          </w:tcPr>
          <w:p w:rsidR="006141CA" w:rsidRPr="006141CA" w:rsidRDefault="006141CA" w:rsidP="00CF2C13">
            <w:pPr>
              <w:spacing w:line="264" w:lineRule="auto"/>
              <w:rPr>
                <w:kern w:val="2"/>
              </w:rPr>
            </w:pPr>
            <w:r w:rsidRPr="006141CA">
              <w:rPr>
                <w:kern w:val="2"/>
              </w:rPr>
              <w:t>InOutName</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0F7120" w:rsidP="00CF2C13">
            <w:pPr>
              <w:spacing w:line="264" w:lineRule="auto"/>
              <w:rPr>
                <w:rFonts w:ascii="Consolas" w:hAnsi="Consolas" w:cs="Consolas"/>
                <w:sz w:val="18"/>
                <w:szCs w:val="18"/>
              </w:rPr>
            </w:pPr>
            <w:r>
              <w:rPr>
                <w:rFonts w:ascii="Consolas" w:hAnsi="Consolas" w:cs="Consolas" w:hint="eastAsia"/>
                <w:sz w:val="18"/>
                <w:szCs w:val="18"/>
              </w:rPr>
              <w:t>车道名称</w:t>
            </w:r>
          </w:p>
        </w:tc>
      </w:tr>
      <w:tr w:rsidR="006141CA" w:rsidTr="00B46D1B">
        <w:tc>
          <w:tcPr>
            <w:tcW w:w="1809" w:type="dxa"/>
          </w:tcPr>
          <w:p w:rsidR="006141CA" w:rsidRPr="006141CA" w:rsidRDefault="006141CA" w:rsidP="00CF2C13">
            <w:pPr>
              <w:spacing w:line="264" w:lineRule="auto"/>
              <w:rPr>
                <w:kern w:val="2"/>
              </w:rPr>
            </w:pPr>
            <w:r w:rsidRPr="006141CA">
              <w:rPr>
                <w:kern w:val="2"/>
              </w:rPr>
              <w:t>BlackReason</w:t>
            </w:r>
          </w:p>
        </w:tc>
        <w:tc>
          <w:tcPr>
            <w:tcW w:w="1024" w:type="dxa"/>
          </w:tcPr>
          <w:p w:rsidR="006141CA" w:rsidRDefault="006141CA"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0F7120" w:rsidP="00CF2C13">
            <w:pPr>
              <w:spacing w:line="264" w:lineRule="auto"/>
              <w:rPr>
                <w:rFonts w:ascii="Consolas" w:hAnsi="Consolas" w:cs="Consolas"/>
                <w:sz w:val="18"/>
                <w:szCs w:val="18"/>
              </w:rPr>
            </w:pPr>
            <w:r>
              <w:rPr>
                <w:rFonts w:ascii="Consolas" w:hAnsi="Consolas" w:cs="Consolas" w:hint="eastAsia"/>
                <w:sz w:val="18"/>
                <w:szCs w:val="18"/>
              </w:rPr>
              <w:t>黑名单原因</w:t>
            </w:r>
          </w:p>
        </w:tc>
      </w:tr>
      <w:tr w:rsidR="006141CA" w:rsidTr="00B46D1B">
        <w:tc>
          <w:tcPr>
            <w:tcW w:w="1809" w:type="dxa"/>
          </w:tcPr>
          <w:p w:rsidR="006141CA" w:rsidRPr="00591A0B" w:rsidRDefault="006141CA" w:rsidP="00CF2C13">
            <w:pPr>
              <w:spacing w:line="264" w:lineRule="auto"/>
              <w:rPr>
                <w:kern w:val="2"/>
              </w:rPr>
            </w:pPr>
            <w:r w:rsidRPr="00591A0B">
              <w:rPr>
                <w:kern w:val="2"/>
              </w:rPr>
              <w:t>UserNO</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用户编号</w:t>
            </w:r>
          </w:p>
        </w:tc>
      </w:tr>
      <w:tr w:rsidR="006141CA" w:rsidTr="00B46D1B">
        <w:tc>
          <w:tcPr>
            <w:tcW w:w="1809" w:type="dxa"/>
          </w:tcPr>
          <w:p w:rsidR="006141CA" w:rsidRPr="00591A0B" w:rsidRDefault="006141CA" w:rsidP="00CF2C13">
            <w:pPr>
              <w:spacing w:line="264" w:lineRule="auto"/>
              <w:rPr>
                <w:kern w:val="2"/>
              </w:rPr>
            </w:pPr>
            <w:r w:rsidRPr="00591A0B">
              <w:rPr>
                <w:kern w:val="2"/>
              </w:rPr>
              <w:t>UserName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用户名称</w:t>
            </w:r>
          </w:p>
        </w:tc>
      </w:tr>
      <w:tr w:rsidR="006141CA" w:rsidTr="00B46D1B">
        <w:tc>
          <w:tcPr>
            <w:tcW w:w="1809" w:type="dxa"/>
          </w:tcPr>
          <w:p w:rsidR="006141CA" w:rsidRPr="00591A0B" w:rsidRDefault="006141CA" w:rsidP="00CF2C13">
            <w:pPr>
              <w:spacing w:line="264" w:lineRule="auto"/>
              <w:rPr>
                <w:kern w:val="2"/>
              </w:rPr>
            </w:pPr>
            <w:r w:rsidRPr="00591A0B">
              <w:rPr>
                <w:kern w:val="2"/>
              </w:rPr>
              <w:t>DeptName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部门名称</w:t>
            </w:r>
          </w:p>
        </w:tc>
      </w:tr>
      <w:tr w:rsidR="006141CA" w:rsidTr="00B46D1B">
        <w:tc>
          <w:tcPr>
            <w:tcW w:w="1809" w:type="dxa"/>
          </w:tcPr>
          <w:p w:rsidR="006141CA" w:rsidRPr="00591A0B" w:rsidRDefault="006141CA" w:rsidP="00CF2C13">
            <w:pPr>
              <w:spacing w:line="264" w:lineRule="auto"/>
              <w:rPr>
                <w:kern w:val="2"/>
              </w:rPr>
            </w:pPr>
            <w:r w:rsidRPr="00591A0B">
              <w:rPr>
                <w:kern w:val="2"/>
              </w:rPr>
              <w:t>Balance</w:t>
            </w:r>
          </w:p>
        </w:tc>
        <w:tc>
          <w:tcPr>
            <w:tcW w:w="1024" w:type="dxa"/>
          </w:tcPr>
          <w:p w:rsidR="006141CA" w:rsidRDefault="006141CA" w:rsidP="00CF2C13">
            <w:r>
              <w:rPr>
                <w:rFonts w:ascii="Consolas" w:hAnsi="Consolas" w:cs="Consolas" w:hint="eastAsia"/>
                <w:sz w:val="18"/>
                <w:szCs w:val="18"/>
              </w:rPr>
              <w:t>decimal</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余额</w:t>
            </w:r>
          </w:p>
        </w:tc>
      </w:tr>
      <w:tr w:rsidR="006141CA" w:rsidTr="00B46D1B">
        <w:tc>
          <w:tcPr>
            <w:tcW w:w="1809" w:type="dxa"/>
          </w:tcPr>
          <w:p w:rsidR="006141CA" w:rsidRPr="00591A0B" w:rsidRDefault="006141CA" w:rsidP="00CF2C13">
            <w:pPr>
              <w:spacing w:line="264" w:lineRule="auto"/>
              <w:rPr>
                <w:kern w:val="2"/>
              </w:rPr>
            </w:pPr>
            <w:r w:rsidRPr="00591A0B">
              <w:rPr>
                <w:kern w:val="2"/>
              </w:rPr>
              <w:t>CarValidEndDate</w:t>
            </w:r>
          </w:p>
        </w:tc>
        <w:tc>
          <w:tcPr>
            <w:tcW w:w="1024" w:type="dxa"/>
          </w:tcPr>
          <w:p w:rsidR="006141CA" w:rsidRDefault="006141CA" w:rsidP="00CF2C13">
            <w:r>
              <w:rPr>
                <w:rFonts w:ascii="Consolas" w:hAnsi="Consolas" w:cs="Consolas"/>
                <w:sz w:val="18"/>
                <w:szCs w:val="18"/>
              </w:rPr>
              <w:t>D</w:t>
            </w:r>
            <w:r>
              <w:rPr>
                <w:rFonts w:ascii="Consolas" w:hAnsi="Consolas" w:cs="Consolas" w:hint="eastAsia"/>
                <w:sz w:val="18"/>
                <w:szCs w:val="18"/>
              </w:rPr>
              <w:t>atetime</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有效期结束日</w:t>
            </w:r>
          </w:p>
        </w:tc>
      </w:tr>
      <w:tr w:rsidR="006141CA" w:rsidTr="00B46D1B">
        <w:tc>
          <w:tcPr>
            <w:tcW w:w="1809" w:type="dxa"/>
          </w:tcPr>
          <w:p w:rsidR="006141CA" w:rsidRPr="00591A0B" w:rsidRDefault="006141CA" w:rsidP="00CF2C13">
            <w:pPr>
              <w:spacing w:line="264" w:lineRule="auto"/>
              <w:rPr>
                <w:kern w:val="2"/>
              </w:rPr>
            </w:pPr>
            <w:r w:rsidRPr="00451762">
              <w:rPr>
                <w:kern w:val="2"/>
              </w:rPr>
              <w:t>RemainingDays</w:t>
            </w:r>
          </w:p>
        </w:tc>
        <w:tc>
          <w:tcPr>
            <w:tcW w:w="1024" w:type="dxa"/>
          </w:tcPr>
          <w:p w:rsidR="006141CA" w:rsidRDefault="006141CA" w:rsidP="00CF2C1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剩余有效天数</w:t>
            </w:r>
          </w:p>
        </w:tc>
      </w:tr>
      <w:tr w:rsidR="006141CA" w:rsidTr="00B46D1B">
        <w:tc>
          <w:tcPr>
            <w:tcW w:w="1809" w:type="dxa"/>
          </w:tcPr>
          <w:p w:rsidR="006141CA" w:rsidRPr="00591A0B" w:rsidRDefault="006141CA" w:rsidP="00CF2C13">
            <w:pPr>
              <w:spacing w:line="264" w:lineRule="auto"/>
              <w:rPr>
                <w:kern w:val="2"/>
              </w:rPr>
            </w:pPr>
            <w:r w:rsidRPr="00591A0B">
              <w:rPr>
                <w:kern w:val="2"/>
              </w:rPr>
              <w:t>CarPlace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车位</w:t>
            </w:r>
          </w:p>
        </w:tc>
      </w:tr>
      <w:tr w:rsidR="006141CA" w:rsidTr="00B46D1B">
        <w:tc>
          <w:tcPr>
            <w:tcW w:w="1809" w:type="dxa"/>
          </w:tcPr>
          <w:p w:rsidR="006141CA" w:rsidRPr="006141CA" w:rsidRDefault="006141CA" w:rsidP="00CF2C13">
            <w:pPr>
              <w:spacing w:line="264" w:lineRule="auto"/>
              <w:rPr>
                <w:kern w:val="2"/>
              </w:rPr>
            </w:pPr>
            <w:r w:rsidRPr="006141CA">
              <w:rPr>
                <w:kern w:val="2"/>
              </w:rPr>
              <w:t>PersonalPlaceCount</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6141CA" w:rsidP="00CF2C13">
            <w:pPr>
              <w:spacing w:line="264" w:lineRule="auto"/>
              <w:rPr>
                <w:rFonts w:ascii="Consolas" w:hAnsi="Consolas" w:cs="Consolas"/>
                <w:sz w:val="18"/>
                <w:szCs w:val="18"/>
              </w:rPr>
            </w:pPr>
            <w:r>
              <w:rPr>
                <w:rFonts w:ascii="Consolas" w:hAnsi="Consolas" w:cs="Consolas" w:hint="eastAsia"/>
                <w:sz w:val="18"/>
                <w:szCs w:val="18"/>
              </w:rPr>
              <w:t>个人车位数量</w:t>
            </w:r>
          </w:p>
        </w:tc>
      </w:tr>
      <w:tr w:rsidR="006141CA" w:rsidTr="00B46D1B">
        <w:tc>
          <w:tcPr>
            <w:tcW w:w="1809" w:type="dxa"/>
          </w:tcPr>
          <w:p w:rsidR="006141CA" w:rsidRPr="006141CA" w:rsidRDefault="006141CA" w:rsidP="00CF2C13">
            <w:pPr>
              <w:spacing w:line="264" w:lineRule="auto"/>
              <w:rPr>
                <w:kern w:val="2"/>
              </w:rPr>
            </w:pPr>
            <w:r w:rsidRPr="006141CA">
              <w:rPr>
                <w:kern w:val="2"/>
              </w:rPr>
              <w:t>RemainingPlaceCount</w:t>
            </w:r>
          </w:p>
        </w:tc>
        <w:tc>
          <w:tcPr>
            <w:tcW w:w="1024" w:type="dxa"/>
          </w:tcPr>
          <w:p w:rsidR="006141CA" w:rsidRDefault="006141CA" w:rsidP="00CF2C1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剩余车位数</w:t>
            </w:r>
          </w:p>
        </w:tc>
      </w:tr>
      <w:tr w:rsidR="006141CA" w:rsidTr="00B46D1B">
        <w:tc>
          <w:tcPr>
            <w:tcW w:w="1809" w:type="dxa"/>
          </w:tcPr>
          <w:p w:rsidR="006141CA" w:rsidRPr="006141CA" w:rsidRDefault="006141CA" w:rsidP="00CF2C13">
            <w:pPr>
              <w:spacing w:line="264" w:lineRule="auto"/>
              <w:rPr>
                <w:kern w:val="2"/>
              </w:rPr>
            </w:pPr>
            <w:r w:rsidRPr="006141CA">
              <w:rPr>
                <w:kern w:val="2"/>
              </w:rPr>
              <w:t>OpenMode</w:t>
            </w:r>
          </w:p>
        </w:tc>
        <w:tc>
          <w:tcPr>
            <w:tcW w:w="1024" w:type="dxa"/>
          </w:tcPr>
          <w:p w:rsidR="006141CA" w:rsidRPr="00E00670" w:rsidRDefault="006141CA" w:rsidP="00CF2C1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6141CA" w:rsidP="00CF2C1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6141CA" w:rsidTr="00B46D1B">
        <w:tc>
          <w:tcPr>
            <w:tcW w:w="1809" w:type="dxa"/>
          </w:tcPr>
          <w:p w:rsidR="006141CA" w:rsidRPr="006141CA" w:rsidRDefault="006141CA" w:rsidP="00CF2C13">
            <w:pPr>
              <w:spacing w:line="264" w:lineRule="auto"/>
              <w:rPr>
                <w:kern w:val="2"/>
              </w:rPr>
            </w:pPr>
            <w:r w:rsidRPr="006141CA">
              <w:rPr>
                <w:kern w:val="2"/>
              </w:rPr>
              <w:t>CardNO</w:t>
            </w:r>
          </w:p>
        </w:tc>
        <w:tc>
          <w:tcPr>
            <w:tcW w:w="1024" w:type="dxa"/>
          </w:tcPr>
          <w:p w:rsidR="006141CA" w:rsidRPr="00E00670" w:rsidRDefault="006141CA" w:rsidP="00CF2C1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车辆编号</w:t>
            </w:r>
          </w:p>
        </w:tc>
      </w:tr>
      <w:tr w:rsidR="006141CA" w:rsidTr="00B46D1B">
        <w:tc>
          <w:tcPr>
            <w:tcW w:w="1809" w:type="dxa"/>
          </w:tcPr>
          <w:p w:rsidR="006141CA" w:rsidRPr="006141CA" w:rsidRDefault="006141CA" w:rsidP="00CF2C13">
            <w:pPr>
              <w:spacing w:line="264" w:lineRule="auto"/>
              <w:rPr>
                <w:kern w:val="2"/>
              </w:rPr>
            </w:pPr>
            <w:r w:rsidRPr="006141CA">
              <w:rPr>
                <w:kern w:val="2"/>
              </w:rPr>
              <w:t>CardType</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车辆卡类</w:t>
            </w:r>
          </w:p>
        </w:tc>
      </w:tr>
      <w:tr w:rsidR="006141CA" w:rsidTr="00B46D1B">
        <w:tc>
          <w:tcPr>
            <w:tcW w:w="1809" w:type="dxa"/>
          </w:tcPr>
          <w:p w:rsidR="006141CA" w:rsidRPr="006141CA" w:rsidRDefault="006141CA" w:rsidP="00CF2C13">
            <w:pPr>
              <w:spacing w:line="264" w:lineRule="auto"/>
              <w:rPr>
                <w:kern w:val="2"/>
              </w:rPr>
            </w:pPr>
            <w:r w:rsidRPr="006141CA">
              <w:rPr>
                <w:kern w:val="2"/>
              </w:rPr>
              <w:t>ImageName</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图片名称</w:t>
            </w:r>
          </w:p>
        </w:tc>
      </w:tr>
      <w:tr w:rsidR="006141CA" w:rsidTr="00B46D1B">
        <w:tc>
          <w:tcPr>
            <w:tcW w:w="1809" w:type="dxa"/>
          </w:tcPr>
          <w:p w:rsidR="006141CA" w:rsidRPr="006141CA" w:rsidRDefault="006141CA" w:rsidP="00CF2C13">
            <w:pPr>
              <w:spacing w:line="264" w:lineRule="auto"/>
              <w:rPr>
                <w:kern w:val="2"/>
              </w:rPr>
            </w:pPr>
            <w:r w:rsidRPr="006141CA">
              <w:rPr>
                <w:kern w:val="2"/>
              </w:rPr>
              <w:t>Image</w:t>
            </w:r>
            <w:r w:rsidRPr="006141CA">
              <w:rPr>
                <w:rFonts w:hint="eastAsia"/>
                <w:kern w:val="2"/>
              </w:rPr>
              <w:t>Path</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6141CA" w:rsidTr="00B46D1B">
        <w:tc>
          <w:tcPr>
            <w:tcW w:w="1809" w:type="dxa"/>
          </w:tcPr>
          <w:p w:rsidR="006141CA" w:rsidRPr="006141CA" w:rsidRDefault="006141CA" w:rsidP="00015893">
            <w:pPr>
              <w:spacing w:line="264" w:lineRule="auto"/>
              <w:rPr>
                <w:kern w:val="2"/>
              </w:rPr>
            </w:pPr>
            <w:r w:rsidRPr="006141CA">
              <w:rPr>
                <w:kern w:val="2"/>
              </w:rPr>
              <w:lastRenderedPageBreak/>
              <w:t>InTime</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591A0B" w:rsidRDefault="00591A0B" w:rsidP="00056F01">
      <w:pPr>
        <w:rPr>
          <w:b/>
        </w:rPr>
      </w:pPr>
    </w:p>
    <w:p w:rsidR="00056F01" w:rsidRDefault="00056F01" w:rsidP="00056F01">
      <w:pPr>
        <w:rPr>
          <w:b/>
        </w:rPr>
      </w:pPr>
      <w:r>
        <w:rPr>
          <w:rFonts w:hint="eastAsia"/>
          <w:b/>
        </w:rPr>
        <w:t>请求示例：</w:t>
      </w:r>
    </w:p>
    <w:p w:rsidR="00056F01" w:rsidRPr="008510B3" w:rsidRDefault="005446D3"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5" w:history="1">
        <w:r w:rsidR="00B60ACE" w:rsidRPr="00C92F9A">
          <w:rPr>
            <w:rStyle w:val="af7"/>
          </w:rPr>
          <w:t>http://192</w:t>
        </w:r>
      </w:hyperlink>
      <w:r w:rsidR="0064282C" w:rsidRPr="0035271B">
        <w:rPr>
          <w:rStyle w:val="af7"/>
        </w:rPr>
        <w:t>.168.2.158:9000/ParkAPI/</w:t>
      </w:r>
      <w:r w:rsidR="00601A26">
        <w:rPr>
          <w:rStyle w:val="af7"/>
          <w:rFonts w:hint="eastAsia"/>
        </w:rPr>
        <w:t>SetCarIn</w:t>
      </w:r>
      <w:r w:rsidR="0064282C" w:rsidRPr="0035271B">
        <w:rPr>
          <w:rStyle w:val="af7"/>
          <w:rFonts w:hint="eastAsia"/>
        </w:rPr>
        <w:t>?token=5338443d63c</w:t>
      </w:r>
      <w:r w:rsidR="00F628C5">
        <w:rPr>
          <w:rStyle w:val="af7"/>
          <w:rFonts w:hint="eastAsia"/>
        </w:rPr>
        <w:t>14b15affc278ae40cd57d&amp;</w:t>
      </w:r>
      <w:r w:rsidR="003765BF" w:rsidRPr="003765BF">
        <w:rPr>
          <w:rStyle w:val="af7"/>
          <w:rFonts w:hint="eastAsia"/>
        </w:rPr>
        <w:t>CPH=</w:t>
      </w:r>
      <w:r w:rsidR="003765BF" w:rsidRPr="003765BF">
        <w:rPr>
          <w:rStyle w:val="af7"/>
          <w:rFonts w:hint="eastAsia"/>
        </w:rPr>
        <w:t>粤</w:t>
      </w:r>
      <w:r w:rsidR="003765BF" w:rsidRPr="003765BF">
        <w:rPr>
          <w:rStyle w:val="af7"/>
          <w:rFonts w:hint="eastAsia"/>
        </w:rPr>
        <w:t>A12345&amp;CtrlNumber=3&amp;StationId=1</w:t>
      </w:r>
    </w:p>
    <w:p w:rsidR="00056F01" w:rsidRDefault="00056F01" w:rsidP="00056F01">
      <w:pPr>
        <w:rPr>
          <w:b/>
        </w:rPr>
      </w:pPr>
      <w:r>
        <w:rPr>
          <w:rFonts w:hint="eastAsia"/>
          <w:b/>
        </w:rPr>
        <w:t>成功回复示例</w:t>
      </w:r>
      <w:r>
        <w:rPr>
          <w:rFonts w:hint="eastAsia"/>
          <w:b/>
        </w:rPr>
        <w:t>:</w:t>
      </w:r>
    </w:p>
    <w:p w:rsidR="00056F01" w:rsidRPr="007F1246" w:rsidRDefault="00A35442"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35442">
        <w:rPr>
          <w:rFonts w:hint="eastAsia"/>
        </w:rPr>
        <w:t>{"rcode":"200","msg":"OK","data":{"CPH":"</w:t>
      </w:r>
      <w:r w:rsidRPr="00A35442">
        <w:rPr>
          <w:rFonts w:hint="eastAsia"/>
        </w:rPr>
        <w:t>粤</w:t>
      </w:r>
      <w:r w:rsidRPr="00A35442">
        <w:rPr>
          <w:rFonts w:hint="eastAsia"/>
        </w:rPr>
        <w:t>B33221","CtrlNumber":5,"StationId":3,"CPColor":null,"Reserved":null,"InOutName":"</w:t>
      </w:r>
      <w:r w:rsidRPr="00A35442">
        <w:rPr>
          <w:rFonts w:hint="eastAsia"/>
        </w:rPr>
        <w:t>入口车道</w:t>
      </w:r>
      <w:r w:rsidRPr="00A35442">
        <w:rPr>
          <w:rFonts w:hint="eastAsia"/>
        </w:rPr>
        <w:t>5","RemainingPlaceCount":985,"OpenMode":0,"CardNO":"37BB2905","CardType":"TmpA","ImageName":"37BB2905170315145035in3141cc5e-8fec-</w:t>
      </w:r>
      <w:r w:rsidRPr="00A35442">
        <w:t>438a-8e36-ba160c31f1ee.jpg","ImagePath":"CaptureImage\\3\\20170315\\37BB2905170315145035in3141cc5e-8fec-438a-8e36-ba160c31f1ee.jpg","InTime":"2017-03-15 14:50:35"}}</w:t>
      </w:r>
      <w:r w:rsidR="00056F01" w:rsidRPr="0069679C">
        <w:rPr>
          <w:rFonts w:hint="eastAsia"/>
        </w:rPr>
        <w:t xml:space="preserve"> </w:t>
      </w:r>
    </w:p>
    <w:p w:rsidR="00056F01" w:rsidRDefault="00056F01" w:rsidP="00056F01">
      <w:pPr>
        <w:rPr>
          <w:b/>
        </w:rPr>
      </w:pPr>
      <w:r>
        <w:rPr>
          <w:rFonts w:hint="eastAsia"/>
          <w:b/>
        </w:rPr>
        <w:t>失败回复示例</w:t>
      </w:r>
      <w:r>
        <w:rPr>
          <w:rFonts w:hint="eastAsia"/>
          <w:b/>
        </w:rPr>
        <w:t>:</w:t>
      </w:r>
    </w:p>
    <w:p w:rsidR="00056F01" w:rsidRPr="007F1246" w:rsidRDefault="00056F01"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A35442" w:rsidRPr="00A35442">
        <w:rPr>
          <w:rFonts w:hint="eastAsia"/>
        </w:rPr>
        <w:t>{"rcode":"40027","msg":"Need confirm to open gate.","data":{"CPH":"</w:t>
      </w:r>
      <w:r w:rsidR="00A35442" w:rsidRPr="00A35442">
        <w:rPr>
          <w:rFonts w:hint="eastAsia"/>
        </w:rPr>
        <w:t>粤</w:t>
      </w:r>
      <w:r w:rsidR="00A35442" w:rsidRPr="00A35442">
        <w:rPr>
          <w:rFonts w:hint="eastAsia"/>
        </w:rPr>
        <w:t>A33221","CtrlNumber":5,"StationId":3,"CPColor":null,"Reserved":null,"InOutName":"</w:t>
      </w:r>
      <w:r w:rsidR="00A35442" w:rsidRPr="00A35442">
        <w:rPr>
          <w:rFonts w:hint="eastAsia"/>
        </w:rPr>
        <w:t>入口车道</w:t>
      </w:r>
      <w:r w:rsidR="00A35442" w:rsidRPr="00A35442">
        <w:rPr>
          <w:rFonts w:hint="eastAsia"/>
        </w:rPr>
        <w:t>5","RemainingPlaceCount":987,"OpenMode":1,"CardNO":"37B84DC5","CardType":"TmpA"}}</w:t>
      </w:r>
      <w:r w:rsidRPr="00B5638D">
        <w:rPr>
          <w:rFonts w:hint="eastAsia"/>
        </w:rPr>
        <w:t xml:space="preserve"> </w:t>
      </w:r>
    </w:p>
    <w:p w:rsidR="008E4C97" w:rsidRDefault="008E4C97" w:rsidP="00056F01">
      <w:pPr>
        <w:rPr>
          <w:b/>
        </w:rPr>
      </w:pPr>
    </w:p>
    <w:p w:rsidR="008E4C97" w:rsidRDefault="008E4C97" w:rsidP="008E4C97">
      <w:pPr>
        <w:rPr>
          <w:b/>
        </w:rPr>
      </w:pPr>
      <w:r>
        <w:rPr>
          <w:rFonts w:hint="eastAsia"/>
          <w:b/>
        </w:rPr>
        <w:t>此接口可能返回的错误码说明</w:t>
      </w:r>
      <w:r w:rsidRPr="003765BF">
        <w:rPr>
          <w:rFonts w:hint="eastAsia"/>
          <w:b/>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8E4C97" w:rsidTr="008E4C97">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E4C97" w:rsidRDefault="008E4C97" w:rsidP="008E4C97">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8E4C97" w:rsidRDefault="008E4C97" w:rsidP="008E4C97">
            <w:pPr>
              <w:spacing w:line="264" w:lineRule="auto"/>
              <w:rPr>
                <w:rFonts w:ascii="Consolas" w:hAnsi="Consolas" w:cs="Consolas"/>
                <w:kern w:val="2"/>
              </w:rPr>
            </w:pPr>
            <w:r>
              <w:rPr>
                <w:rFonts w:ascii="Consolas" w:hAnsi="Consolas" w:cs="Consolas" w:hint="eastAsia"/>
                <w:kern w:val="2"/>
              </w:rPr>
              <w:t>说明</w:t>
            </w:r>
          </w:p>
        </w:tc>
      </w:tr>
      <w:tr w:rsidR="008E4C97" w:rsidTr="008E4C97">
        <w:tc>
          <w:tcPr>
            <w:tcW w:w="1526" w:type="dxa"/>
            <w:tcBorders>
              <w:top w:val="single" w:sz="4" w:space="0" w:color="auto"/>
              <w:left w:val="single" w:sz="4" w:space="0" w:color="auto"/>
              <w:bottom w:val="single" w:sz="4" w:space="0" w:color="auto"/>
              <w:right w:val="single" w:sz="4" w:space="0" w:color="auto"/>
            </w:tcBorders>
            <w:hideMark/>
          </w:tcPr>
          <w:p w:rsidR="008E4C97" w:rsidRPr="003765BF" w:rsidRDefault="008E4C97" w:rsidP="008E4C97">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8E4C97" w:rsidRDefault="008E4C97" w:rsidP="008E4C97">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8E4C97" w:rsidTr="008E4C97">
        <w:tc>
          <w:tcPr>
            <w:tcW w:w="1526" w:type="dxa"/>
            <w:tcBorders>
              <w:top w:val="single" w:sz="4" w:space="0" w:color="auto"/>
              <w:left w:val="single" w:sz="4" w:space="0" w:color="auto"/>
              <w:bottom w:val="single" w:sz="4" w:space="0" w:color="auto"/>
              <w:right w:val="single" w:sz="4" w:space="0" w:color="auto"/>
            </w:tcBorders>
            <w:hideMark/>
          </w:tcPr>
          <w:p w:rsidR="008E4C97" w:rsidRDefault="008E4C97" w:rsidP="008E4C97">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8E4C97" w:rsidRDefault="008E4C97" w:rsidP="008E4C97">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8E4C97" w:rsidTr="008E4C97">
        <w:tc>
          <w:tcPr>
            <w:tcW w:w="1526" w:type="dxa"/>
            <w:tcBorders>
              <w:top w:val="single" w:sz="4" w:space="0" w:color="auto"/>
              <w:left w:val="single" w:sz="4" w:space="0" w:color="auto"/>
              <w:bottom w:val="single" w:sz="4" w:space="0" w:color="auto"/>
              <w:right w:val="single" w:sz="4" w:space="0" w:color="auto"/>
            </w:tcBorders>
            <w:hideMark/>
          </w:tcPr>
          <w:p w:rsidR="008E4C97" w:rsidRDefault="008E4C97" w:rsidP="008E4C97">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8E4C97" w:rsidRDefault="008E4C97" w:rsidP="008E4C97">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b/>
                <w:kern w:val="2"/>
              </w:rPr>
            </w:pPr>
            <w:r>
              <w:rPr>
                <w:rFonts w:ascii="新宋体" w:hAnsi="新宋体" w:cs="新宋体"/>
                <w:color w:val="A31515"/>
                <w:sz w:val="19"/>
                <w:szCs w:val="19"/>
                <w:highlight w:val="white"/>
              </w:rPr>
              <w:t>40000</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b/>
                <w:kern w:val="2"/>
              </w:rPr>
            </w:pPr>
            <w:r>
              <w:rPr>
                <w:rFonts w:ascii="新宋体" w:hAnsi="新宋体" w:cs="新宋体"/>
                <w:color w:val="A31515"/>
                <w:sz w:val="19"/>
                <w:szCs w:val="19"/>
                <w:highlight w:val="white"/>
              </w:rPr>
              <w:t>40001</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lastRenderedPageBreak/>
              <w:t>4000</w:t>
            </w:r>
            <w:r>
              <w:rPr>
                <w:rFonts w:ascii="新宋体" w:hAnsi="新宋体" w:cs="新宋体" w:hint="eastAsia"/>
                <w:color w:val="A31515"/>
                <w:sz w:val="19"/>
                <w:szCs w:val="19"/>
                <w:highlight w:val="white"/>
              </w:rPr>
              <w:t>8</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10</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个人车位已满</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16</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17</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40026</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rPr>
              <w:t>临时车</w:t>
            </w:r>
            <w:r w:rsidRPr="00C47B92">
              <w:rPr>
                <w:rFonts w:ascii="新宋体" w:hAnsi="新宋体" w:cs="新宋体" w:hint="eastAsia"/>
                <w:color w:val="A31515"/>
                <w:sz w:val="19"/>
                <w:szCs w:val="19"/>
              </w:rPr>
              <w:t>禁止进入小车场</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7229"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7229"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40032</w:t>
            </w:r>
          </w:p>
        </w:tc>
        <w:tc>
          <w:tcPr>
            <w:tcW w:w="7229"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7229"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bl>
    <w:p w:rsidR="008E4C97" w:rsidRDefault="008E4C97" w:rsidP="00056F01">
      <w:pPr>
        <w:rPr>
          <w:b/>
        </w:rPr>
      </w:pPr>
    </w:p>
    <w:p w:rsidR="00056F01" w:rsidRDefault="003765BF" w:rsidP="00056F01">
      <w:pPr>
        <w:rPr>
          <w:b/>
        </w:rPr>
      </w:pPr>
      <w:r w:rsidRPr="003765BF">
        <w:rPr>
          <w:rFonts w:hint="eastAsia"/>
          <w:b/>
        </w:rPr>
        <w:t>关于几个特殊的</w:t>
      </w:r>
      <w:r w:rsidRPr="003765BF">
        <w:rPr>
          <w:rFonts w:hint="eastAsia"/>
          <w:b/>
        </w:rPr>
        <w:t>rcode</w:t>
      </w:r>
      <w:r w:rsidR="00071B9A">
        <w:rPr>
          <w:rFonts w:hint="eastAsia"/>
          <w:b/>
        </w:rPr>
        <w:t>(</w:t>
      </w:r>
      <w:r w:rsidR="00071B9A">
        <w:rPr>
          <w:rFonts w:hint="eastAsia"/>
          <w:b/>
        </w:rPr>
        <w:t>仍然可进场</w:t>
      </w:r>
      <w:r w:rsidR="00071B9A">
        <w:rPr>
          <w:rFonts w:hint="eastAsia"/>
          <w:b/>
        </w:rPr>
        <w:t>)</w:t>
      </w:r>
      <w:r w:rsidRPr="003765BF">
        <w:rPr>
          <w:rFonts w:hint="eastAsia"/>
          <w:b/>
        </w:rPr>
        <w:t>的说明：</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3765BF" w:rsidTr="003765B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765BF" w:rsidRDefault="003765BF" w:rsidP="00B46D1B">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3765BF" w:rsidRDefault="003765BF" w:rsidP="00B46D1B">
            <w:pPr>
              <w:spacing w:line="264" w:lineRule="auto"/>
              <w:rPr>
                <w:rFonts w:ascii="Consolas" w:hAnsi="Consolas" w:cs="Consolas"/>
                <w:kern w:val="2"/>
              </w:rPr>
            </w:pPr>
            <w:r>
              <w:rPr>
                <w:rFonts w:ascii="Consolas" w:hAnsi="Consolas" w:cs="Consolas" w:hint="eastAsia"/>
                <w:kern w:val="2"/>
              </w:rPr>
              <w:t>说明</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Pr="003765BF" w:rsidRDefault="003765BF" w:rsidP="00B46D1B">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bl>
    <w:p w:rsidR="00C930F5" w:rsidRDefault="00C930F5" w:rsidP="00C930F5">
      <w:pPr>
        <w:pStyle w:val="4"/>
      </w:pPr>
      <w:r>
        <w:rPr>
          <w:rFonts w:hint="eastAsia"/>
        </w:rPr>
        <w:t>已确认进场接口</w:t>
      </w:r>
    </w:p>
    <w:p w:rsidR="00C930F5" w:rsidRDefault="00C930F5" w:rsidP="00C930F5">
      <w:r>
        <w:rPr>
          <w:rFonts w:hint="eastAsia"/>
        </w:rPr>
        <w:t>进场接口可能会因为开闸方式为“确认开闸”而进场失败，此时需要再调用此接口才能入场。</w:t>
      </w:r>
    </w:p>
    <w:p w:rsidR="00C930F5" w:rsidRPr="00E47307" w:rsidRDefault="00C930F5" w:rsidP="00C930F5">
      <w:pPr>
        <w:rPr>
          <w:b/>
        </w:rPr>
      </w:pPr>
      <w:r w:rsidRPr="00E47307">
        <w:rPr>
          <w:rFonts w:hint="eastAsia"/>
          <w:b/>
        </w:rPr>
        <w:t>url:</w:t>
      </w:r>
    </w:p>
    <w:p w:rsidR="00C930F5" w:rsidRPr="00117E5E" w:rsidRDefault="005446D3"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6" w:history="1">
        <w:r w:rsidR="00C930F5" w:rsidRPr="00506A16">
          <w:rPr>
            <w:rStyle w:val="af7"/>
          </w:rPr>
          <w:t>http://192</w:t>
        </w:r>
      </w:hyperlink>
      <w:r w:rsidR="00C930F5">
        <w:rPr>
          <w:rStyle w:val="af7"/>
        </w:rPr>
        <w:t>.168.2.158</w:t>
      </w:r>
      <w:r w:rsidR="00C930F5" w:rsidRPr="008510B3">
        <w:rPr>
          <w:rStyle w:val="af7"/>
        </w:rPr>
        <w:t>:9000/ParkAPI/</w:t>
      </w:r>
      <w:r w:rsidR="00C930F5" w:rsidRPr="00C930F5">
        <w:rPr>
          <w:rStyle w:val="af7"/>
        </w:rPr>
        <w:t>SetCarInConfirmed</w:t>
      </w:r>
    </w:p>
    <w:p w:rsidR="00C930F5" w:rsidRPr="005879B3" w:rsidRDefault="00C930F5" w:rsidP="00C930F5">
      <w:pPr>
        <w:rPr>
          <w:b/>
        </w:rPr>
      </w:pPr>
      <w:r w:rsidRPr="00E47307">
        <w:rPr>
          <w:rFonts w:hint="eastAsia"/>
          <w:b/>
        </w:rPr>
        <w:t>请求</w:t>
      </w:r>
      <w:r w:rsidRPr="00E47307">
        <w:rPr>
          <w:b/>
        </w:rPr>
        <w:t>方式</w:t>
      </w:r>
      <w:r w:rsidRPr="00E47307">
        <w:rPr>
          <w:rFonts w:hint="eastAsia"/>
          <w:b/>
        </w:rPr>
        <w:t>：</w:t>
      </w:r>
    </w:p>
    <w:p w:rsidR="00C930F5" w:rsidRDefault="00C930F5" w:rsidP="00C930F5">
      <w:r>
        <w:t>POST</w:t>
      </w:r>
      <w:r>
        <w:t>，</w:t>
      </w:r>
      <w:r>
        <w:t>GET</w:t>
      </w:r>
    </w:p>
    <w:p w:rsidR="00C930F5" w:rsidRDefault="00C930F5" w:rsidP="00C930F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930F5" w:rsidTr="00015893">
        <w:tc>
          <w:tcPr>
            <w:tcW w:w="1809"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说明</w:t>
            </w:r>
          </w:p>
        </w:tc>
      </w:tr>
      <w:tr w:rsidR="00C930F5" w:rsidTr="00015893">
        <w:tc>
          <w:tcPr>
            <w:tcW w:w="1809" w:type="dxa"/>
          </w:tcPr>
          <w:p w:rsidR="00C930F5" w:rsidRPr="00EC78A7" w:rsidRDefault="00C930F5" w:rsidP="00015893">
            <w:pPr>
              <w:spacing w:line="264" w:lineRule="auto"/>
              <w:rPr>
                <w:b/>
                <w:kern w:val="2"/>
              </w:rPr>
            </w:pPr>
            <w:r w:rsidRPr="00EC78A7">
              <w:rPr>
                <w:b/>
                <w:kern w:val="2"/>
              </w:rPr>
              <w:t>token</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930F5" w:rsidTr="00015893">
        <w:tc>
          <w:tcPr>
            <w:tcW w:w="1809" w:type="dxa"/>
          </w:tcPr>
          <w:p w:rsidR="00C930F5" w:rsidRPr="00CF1D7B" w:rsidRDefault="00C930F5" w:rsidP="00015893">
            <w:pPr>
              <w:spacing w:line="264" w:lineRule="auto"/>
              <w:rPr>
                <w:b/>
                <w:kern w:val="2"/>
              </w:rPr>
            </w:pPr>
            <w:r w:rsidRPr="0038692E">
              <w:rPr>
                <w:b/>
                <w:kern w:val="2"/>
              </w:rPr>
              <w:t>CPH</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C930F5" w:rsidTr="00015893">
        <w:tc>
          <w:tcPr>
            <w:tcW w:w="1809" w:type="dxa"/>
          </w:tcPr>
          <w:p w:rsidR="00C930F5" w:rsidRPr="0038692E" w:rsidRDefault="00C930F5" w:rsidP="00015893">
            <w:pPr>
              <w:spacing w:line="264" w:lineRule="auto"/>
              <w:rPr>
                <w:b/>
                <w:kern w:val="2"/>
              </w:rPr>
            </w:pPr>
            <w:r w:rsidRPr="00C930F5">
              <w:rPr>
                <w:b/>
                <w:kern w:val="2"/>
              </w:rPr>
              <w:t>CPHConfirmed</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已确认车牌号</w:t>
            </w:r>
          </w:p>
        </w:tc>
      </w:tr>
      <w:tr w:rsidR="00C930F5" w:rsidTr="00015893">
        <w:tc>
          <w:tcPr>
            <w:tcW w:w="1809" w:type="dxa"/>
          </w:tcPr>
          <w:p w:rsidR="00C930F5" w:rsidRPr="00056F01" w:rsidRDefault="00C930F5" w:rsidP="00015893">
            <w:pPr>
              <w:spacing w:line="264" w:lineRule="auto"/>
              <w:rPr>
                <w:b/>
                <w:kern w:val="2"/>
              </w:rPr>
            </w:pPr>
            <w:r w:rsidRPr="0038692E">
              <w:rPr>
                <w:b/>
                <w:kern w:val="2"/>
              </w:rPr>
              <w:t>CtrlNumber</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C930F5" w:rsidTr="00015893">
        <w:tc>
          <w:tcPr>
            <w:tcW w:w="1809" w:type="dxa"/>
          </w:tcPr>
          <w:p w:rsidR="00C930F5" w:rsidRPr="00056F01" w:rsidRDefault="00C930F5" w:rsidP="00015893">
            <w:pPr>
              <w:spacing w:line="264" w:lineRule="auto"/>
              <w:rPr>
                <w:b/>
                <w:kern w:val="2"/>
              </w:rPr>
            </w:pPr>
            <w:r w:rsidRPr="0038692E">
              <w:rPr>
                <w:b/>
                <w:kern w:val="2"/>
              </w:rPr>
              <w:t>StationId</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C930F5" w:rsidTr="00015893">
        <w:tc>
          <w:tcPr>
            <w:tcW w:w="1809" w:type="dxa"/>
          </w:tcPr>
          <w:p w:rsidR="00C930F5" w:rsidRPr="0038692E" w:rsidRDefault="00C930F5" w:rsidP="00015893">
            <w:pPr>
              <w:spacing w:line="264" w:lineRule="auto"/>
              <w:rPr>
                <w:kern w:val="2"/>
              </w:rPr>
            </w:pPr>
            <w:r w:rsidRPr="0038692E">
              <w:rPr>
                <w:kern w:val="2"/>
              </w:rPr>
              <w:t>CPColor</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车牌颜色。</w:t>
            </w:r>
            <w:r w:rsidR="00536D3F">
              <w:rPr>
                <w:rFonts w:ascii="Consolas" w:hAnsi="Consolas" w:cs="Consolas" w:hint="eastAsia"/>
                <w:sz w:val="18"/>
                <w:szCs w:val="18"/>
              </w:rPr>
              <w:t>1</w:t>
            </w:r>
            <w:r w:rsidR="00536D3F" w:rsidRPr="0038692E">
              <w:rPr>
                <w:rFonts w:ascii="Consolas" w:hAnsi="Consolas" w:cs="Consolas" w:hint="eastAsia"/>
                <w:sz w:val="18"/>
                <w:szCs w:val="18"/>
              </w:rPr>
              <w:t>为蓝色，</w:t>
            </w:r>
            <w:r w:rsidR="00536D3F">
              <w:rPr>
                <w:rFonts w:ascii="Consolas" w:hAnsi="Consolas" w:cs="Consolas" w:hint="eastAsia"/>
                <w:sz w:val="18"/>
                <w:szCs w:val="18"/>
              </w:rPr>
              <w:t>2</w:t>
            </w:r>
            <w:r w:rsidR="00536D3F" w:rsidRPr="0038692E">
              <w:rPr>
                <w:rFonts w:ascii="Consolas" w:hAnsi="Consolas" w:cs="Consolas" w:hint="eastAsia"/>
                <w:sz w:val="18"/>
                <w:szCs w:val="18"/>
              </w:rPr>
              <w:t>为黄色，</w:t>
            </w:r>
            <w:r w:rsidR="00536D3F">
              <w:rPr>
                <w:rFonts w:ascii="Consolas" w:hAnsi="Consolas" w:cs="Consolas" w:hint="eastAsia"/>
                <w:sz w:val="18"/>
                <w:szCs w:val="18"/>
              </w:rPr>
              <w:t>3</w:t>
            </w:r>
            <w:r w:rsidR="00536D3F" w:rsidRPr="0038692E">
              <w:rPr>
                <w:rFonts w:ascii="Consolas" w:hAnsi="Consolas" w:cs="Consolas" w:hint="eastAsia"/>
                <w:sz w:val="18"/>
                <w:szCs w:val="18"/>
              </w:rPr>
              <w:t>为白色，</w:t>
            </w:r>
            <w:r w:rsidR="00536D3F">
              <w:rPr>
                <w:rFonts w:ascii="Consolas" w:hAnsi="Consolas" w:cs="Consolas" w:hint="eastAsia"/>
                <w:sz w:val="18"/>
                <w:szCs w:val="18"/>
              </w:rPr>
              <w:t>4</w:t>
            </w:r>
            <w:r w:rsidR="00536D3F" w:rsidRPr="0038692E">
              <w:rPr>
                <w:rFonts w:ascii="Consolas" w:hAnsi="Consolas" w:cs="Consolas" w:hint="eastAsia"/>
                <w:sz w:val="18"/>
                <w:szCs w:val="18"/>
              </w:rPr>
              <w:t>为黑色，</w:t>
            </w:r>
            <w:r w:rsidR="00536D3F">
              <w:rPr>
                <w:rFonts w:ascii="Consolas" w:hAnsi="Consolas" w:cs="Consolas" w:hint="eastAsia"/>
                <w:sz w:val="18"/>
                <w:szCs w:val="18"/>
              </w:rPr>
              <w:t>0</w:t>
            </w:r>
            <w:r w:rsidR="00536D3F" w:rsidRPr="0038692E">
              <w:rPr>
                <w:rFonts w:ascii="Consolas" w:hAnsi="Consolas" w:cs="Consolas" w:hint="eastAsia"/>
                <w:sz w:val="18"/>
                <w:szCs w:val="18"/>
              </w:rPr>
              <w:t>为未识别</w:t>
            </w:r>
          </w:p>
        </w:tc>
      </w:tr>
      <w:tr w:rsidR="00C930F5" w:rsidTr="00015893">
        <w:tc>
          <w:tcPr>
            <w:tcW w:w="1809" w:type="dxa"/>
          </w:tcPr>
          <w:p w:rsidR="00C930F5" w:rsidRPr="0038692E" w:rsidRDefault="00C930F5" w:rsidP="00015893">
            <w:pPr>
              <w:spacing w:line="264" w:lineRule="auto"/>
              <w:rPr>
                <w:kern w:val="2"/>
              </w:rPr>
            </w:pPr>
            <w:r w:rsidRPr="0038692E">
              <w:rPr>
                <w:kern w:val="2"/>
              </w:rPr>
              <w:t>Reserved</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C930F5" w:rsidTr="00015893">
        <w:tc>
          <w:tcPr>
            <w:tcW w:w="1809" w:type="dxa"/>
          </w:tcPr>
          <w:p w:rsidR="00C930F5" w:rsidRDefault="00C930F5" w:rsidP="0001589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930F5" w:rsidRDefault="00C930F5" w:rsidP="00C930F5">
      <w:pPr>
        <w:rPr>
          <w:b/>
        </w:rPr>
      </w:pPr>
      <w:r>
        <w:rPr>
          <w:rFonts w:hint="eastAsia"/>
          <w:b/>
        </w:rPr>
        <w:t>返回</w:t>
      </w:r>
      <w:r>
        <w:rPr>
          <w:b/>
        </w:rPr>
        <w:t>数据</w:t>
      </w:r>
      <w:r w:rsidRPr="0050700F">
        <w:rPr>
          <w:rFonts w:hint="eastAsia"/>
          <w:b/>
        </w:rPr>
        <w:t>格式</w:t>
      </w:r>
      <w:r>
        <w:rPr>
          <w:rFonts w:hint="eastAsia"/>
          <w:b/>
        </w:rPr>
        <w:t>:</w:t>
      </w:r>
    </w:p>
    <w:p w:rsidR="00C930F5" w:rsidRPr="0051022D" w:rsidRDefault="00C930F5" w:rsidP="00C930F5">
      <w:r>
        <w:t>JSON</w:t>
      </w:r>
    </w:p>
    <w:p w:rsidR="00C930F5" w:rsidRDefault="00C930F5" w:rsidP="00C930F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930F5"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说明</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不同的错误码返回的数据不同，请参考后续说明。</w:t>
            </w:r>
          </w:p>
        </w:tc>
      </w:tr>
    </w:tbl>
    <w:p w:rsidR="00C930F5" w:rsidRDefault="00C930F5" w:rsidP="00C930F5"/>
    <w:p w:rsidR="00C930F5" w:rsidRDefault="00C930F5" w:rsidP="00C930F5">
      <w:pPr>
        <w:rPr>
          <w:b/>
        </w:rPr>
      </w:pPr>
      <w:r w:rsidRPr="00860F6C">
        <w:rPr>
          <w:rFonts w:hint="eastAsia"/>
          <w:b/>
        </w:rPr>
        <w:t>data</w:t>
      </w:r>
      <w:r w:rsidRPr="00860F6C">
        <w:rPr>
          <w:rFonts w:hint="eastAsia"/>
          <w:b/>
        </w:rPr>
        <w:t>中</w:t>
      </w:r>
      <w:r>
        <w:rPr>
          <w:rFonts w:hint="eastAsia"/>
          <w:b/>
        </w:rPr>
        <w:t>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930F5" w:rsidTr="00015893">
        <w:tc>
          <w:tcPr>
            <w:tcW w:w="1809"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说明</w:t>
            </w:r>
          </w:p>
        </w:tc>
      </w:tr>
      <w:tr w:rsidR="000F7120" w:rsidTr="00015893">
        <w:tc>
          <w:tcPr>
            <w:tcW w:w="1809" w:type="dxa"/>
          </w:tcPr>
          <w:p w:rsidR="000F7120" w:rsidRPr="00CF1D7B" w:rsidRDefault="000F7120" w:rsidP="00015893">
            <w:pPr>
              <w:spacing w:line="264" w:lineRule="auto"/>
              <w:rPr>
                <w:b/>
                <w:kern w:val="2"/>
              </w:rPr>
            </w:pPr>
            <w:r w:rsidRPr="0038692E">
              <w:rPr>
                <w:b/>
                <w:kern w:val="2"/>
              </w:rPr>
              <w:t>CPH</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0F7120" w:rsidTr="00015893">
        <w:tc>
          <w:tcPr>
            <w:tcW w:w="1809" w:type="dxa"/>
          </w:tcPr>
          <w:p w:rsidR="000F7120" w:rsidRPr="0038692E" w:rsidRDefault="000F7120" w:rsidP="00015893">
            <w:pPr>
              <w:spacing w:line="264" w:lineRule="auto"/>
              <w:rPr>
                <w:b/>
                <w:kern w:val="2"/>
              </w:rPr>
            </w:pPr>
            <w:r w:rsidRPr="00C930F5">
              <w:rPr>
                <w:b/>
                <w:kern w:val="2"/>
              </w:rPr>
              <w:t>CPHConfirmed</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已确认车牌号</w:t>
            </w:r>
          </w:p>
        </w:tc>
      </w:tr>
      <w:tr w:rsidR="000F7120" w:rsidTr="00015893">
        <w:tc>
          <w:tcPr>
            <w:tcW w:w="1809" w:type="dxa"/>
          </w:tcPr>
          <w:p w:rsidR="000F7120" w:rsidRPr="00056F01" w:rsidRDefault="000F7120" w:rsidP="00015893">
            <w:pPr>
              <w:spacing w:line="264" w:lineRule="auto"/>
              <w:rPr>
                <w:b/>
                <w:kern w:val="2"/>
              </w:rPr>
            </w:pPr>
            <w:r w:rsidRPr="0038692E">
              <w:rPr>
                <w:b/>
                <w:kern w:val="2"/>
              </w:rPr>
              <w:lastRenderedPageBreak/>
              <w:t>CtrlNumber</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0F7120" w:rsidTr="00015893">
        <w:tc>
          <w:tcPr>
            <w:tcW w:w="1809" w:type="dxa"/>
          </w:tcPr>
          <w:p w:rsidR="000F7120" w:rsidRPr="0038692E" w:rsidRDefault="000F7120" w:rsidP="00015893">
            <w:pPr>
              <w:spacing w:line="264" w:lineRule="auto"/>
              <w:rPr>
                <w:b/>
                <w:kern w:val="2"/>
              </w:rPr>
            </w:pPr>
            <w:r w:rsidRPr="00C930F5">
              <w:rPr>
                <w:b/>
                <w:kern w:val="2"/>
              </w:rPr>
              <w:t>CtrlNumberConfirmed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已确认车道机号</w:t>
            </w:r>
          </w:p>
        </w:tc>
      </w:tr>
      <w:tr w:rsidR="000F7120" w:rsidTr="00015893">
        <w:tc>
          <w:tcPr>
            <w:tcW w:w="1809" w:type="dxa"/>
          </w:tcPr>
          <w:p w:rsidR="000F7120" w:rsidRPr="00056F01" w:rsidRDefault="000F7120" w:rsidP="00015893">
            <w:pPr>
              <w:spacing w:line="264" w:lineRule="auto"/>
              <w:rPr>
                <w:b/>
                <w:kern w:val="2"/>
              </w:rPr>
            </w:pPr>
            <w:r w:rsidRPr="0038692E">
              <w:rPr>
                <w:b/>
                <w:kern w:val="2"/>
              </w:rPr>
              <w:t>StationId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0F7120" w:rsidTr="00015893">
        <w:tc>
          <w:tcPr>
            <w:tcW w:w="1809" w:type="dxa"/>
          </w:tcPr>
          <w:p w:rsidR="000F7120" w:rsidRPr="0038692E" w:rsidRDefault="000F7120" w:rsidP="00015893">
            <w:pPr>
              <w:spacing w:line="264" w:lineRule="auto"/>
              <w:rPr>
                <w:kern w:val="2"/>
              </w:rPr>
            </w:pPr>
            <w:r w:rsidRPr="0038692E">
              <w:rPr>
                <w:kern w:val="2"/>
              </w:rPr>
              <w:t>CPColor</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0F7120" w:rsidTr="00015893">
        <w:tc>
          <w:tcPr>
            <w:tcW w:w="1809" w:type="dxa"/>
          </w:tcPr>
          <w:p w:rsidR="000F7120" w:rsidRPr="0038692E" w:rsidRDefault="000F7120" w:rsidP="00015893">
            <w:pPr>
              <w:spacing w:line="264" w:lineRule="auto"/>
              <w:rPr>
                <w:kern w:val="2"/>
              </w:rPr>
            </w:pPr>
            <w:r w:rsidRPr="0038692E">
              <w:rPr>
                <w:kern w:val="2"/>
              </w:rPr>
              <w:t>Reserved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0F7120" w:rsidTr="00015893">
        <w:tc>
          <w:tcPr>
            <w:tcW w:w="1809" w:type="dxa"/>
          </w:tcPr>
          <w:p w:rsidR="000F7120" w:rsidRPr="006141CA" w:rsidRDefault="000F7120" w:rsidP="00015893">
            <w:pPr>
              <w:spacing w:line="264" w:lineRule="auto"/>
              <w:rPr>
                <w:kern w:val="2"/>
              </w:rPr>
            </w:pPr>
            <w:r w:rsidRPr="006141CA">
              <w:rPr>
                <w:kern w:val="2"/>
              </w:rPr>
              <w:t>InOutName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车道名称</w:t>
            </w:r>
          </w:p>
        </w:tc>
      </w:tr>
      <w:tr w:rsidR="000F7120" w:rsidTr="00015893">
        <w:tc>
          <w:tcPr>
            <w:tcW w:w="1809" w:type="dxa"/>
          </w:tcPr>
          <w:p w:rsidR="000F7120" w:rsidRPr="00591A0B" w:rsidRDefault="000F7120" w:rsidP="00015893">
            <w:pPr>
              <w:spacing w:line="264" w:lineRule="auto"/>
              <w:rPr>
                <w:kern w:val="2"/>
              </w:rPr>
            </w:pPr>
            <w:r w:rsidRPr="00591A0B">
              <w:rPr>
                <w:kern w:val="2"/>
              </w:rPr>
              <w:t>UserNO</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用户编号</w:t>
            </w:r>
          </w:p>
        </w:tc>
      </w:tr>
      <w:tr w:rsidR="000F7120" w:rsidTr="00015893">
        <w:tc>
          <w:tcPr>
            <w:tcW w:w="1809" w:type="dxa"/>
          </w:tcPr>
          <w:p w:rsidR="000F7120" w:rsidRPr="00591A0B" w:rsidRDefault="000F7120" w:rsidP="00015893">
            <w:pPr>
              <w:spacing w:line="264" w:lineRule="auto"/>
              <w:rPr>
                <w:kern w:val="2"/>
              </w:rPr>
            </w:pPr>
            <w:r w:rsidRPr="00591A0B">
              <w:rPr>
                <w:kern w:val="2"/>
              </w:rPr>
              <w:t>UserName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用户名称</w:t>
            </w:r>
          </w:p>
        </w:tc>
      </w:tr>
      <w:tr w:rsidR="000F7120" w:rsidTr="00015893">
        <w:tc>
          <w:tcPr>
            <w:tcW w:w="1809" w:type="dxa"/>
          </w:tcPr>
          <w:p w:rsidR="000F7120" w:rsidRPr="00591A0B" w:rsidRDefault="000F7120" w:rsidP="00015893">
            <w:pPr>
              <w:spacing w:line="264" w:lineRule="auto"/>
              <w:rPr>
                <w:kern w:val="2"/>
              </w:rPr>
            </w:pPr>
            <w:r w:rsidRPr="00591A0B">
              <w:rPr>
                <w:kern w:val="2"/>
              </w:rPr>
              <w:t>DeptName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部门名称</w:t>
            </w:r>
          </w:p>
        </w:tc>
      </w:tr>
      <w:tr w:rsidR="000F7120" w:rsidTr="00015893">
        <w:tc>
          <w:tcPr>
            <w:tcW w:w="1809" w:type="dxa"/>
          </w:tcPr>
          <w:p w:rsidR="000F7120" w:rsidRPr="00591A0B" w:rsidRDefault="000F7120" w:rsidP="00015893">
            <w:pPr>
              <w:spacing w:line="264" w:lineRule="auto"/>
              <w:rPr>
                <w:kern w:val="2"/>
              </w:rPr>
            </w:pPr>
            <w:r w:rsidRPr="00591A0B">
              <w:rPr>
                <w:kern w:val="2"/>
              </w:rPr>
              <w:t>Balance</w:t>
            </w:r>
          </w:p>
        </w:tc>
        <w:tc>
          <w:tcPr>
            <w:tcW w:w="1024" w:type="dxa"/>
          </w:tcPr>
          <w:p w:rsidR="000F7120" w:rsidRDefault="000F7120" w:rsidP="00015893">
            <w:r>
              <w:rPr>
                <w:rFonts w:ascii="Consolas" w:hAnsi="Consolas" w:cs="Consolas" w:hint="eastAsia"/>
                <w:sz w:val="18"/>
                <w:szCs w:val="18"/>
              </w:rPr>
              <w:t>decimal</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余额</w:t>
            </w:r>
          </w:p>
        </w:tc>
      </w:tr>
      <w:tr w:rsidR="000F7120" w:rsidTr="00015893">
        <w:tc>
          <w:tcPr>
            <w:tcW w:w="1809" w:type="dxa"/>
          </w:tcPr>
          <w:p w:rsidR="000F7120" w:rsidRPr="00591A0B" w:rsidRDefault="000F7120" w:rsidP="00015893">
            <w:pPr>
              <w:spacing w:line="264" w:lineRule="auto"/>
              <w:rPr>
                <w:kern w:val="2"/>
              </w:rPr>
            </w:pPr>
            <w:r w:rsidRPr="00591A0B">
              <w:rPr>
                <w:kern w:val="2"/>
              </w:rPr>
              <w:t>CarValidEndDate</w:t>
            </w:r>
          </w:p>
        </w:tc>
        <w:tc>
          <w:tcPr>
            <w:tcW w:w="1024" w:type="dxa"/>
          </w:tcPr>
          <w:p w:rsidR="000F7120" w:rsidRDefault="000F7120" w:rsidP="00015893">
            <w:r>
              <w:rPr>
                <w:rFonts w:ascii="Consolas" w:hAnsi="Consolas" w:cs="Consolas"/>
                <w:sz w:val="18"/>
                <w:szCs w:val="18"/>
              </w:rPr>
              <w:t>D</w:t>
            </w:r>
            <w:r>
              <w:rPr>
                <w:rFonts w:ascii="Consolas" w:hAnsi="Consolas" w:cs="Consolas" w:hint="eastAsia"/>
                <w:sz w:val="18"/>
                <w:szCs w:val="18"/>
              </w:rPr>
              <w:t>atetime</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有效期结束日</w:t>
            </w:r>
          </w:p>
        </w:tc>
      </w:tr>
      <w:tr w:rsidR="000F7120" w:rsidTr="00015893">
        <w:tc>
          <w:tcPr>
            <w:tcW w:w="1809" w:type="dxa"/>
          </w:tcPr>
          <w:p w:rsidR="000F7120" w:rsidRPr="00591A0B" w:rsidRDefault="000F7120" w:rsidP="00015893">
            <w:pPr>
              <w:spacing w:line="264" w:lineRule="auto"/>
              <w:rPr>
                <w:kern w:val="2"/>
              </w:rPr>
            </w:pPr>
            <w:r w:rsidRPr="00451762">
              <w:rPr>
                <w:kern w:val="2"/>
              </w:rPr>
              <w:t>RemainingDays</w:t>
            </w:r>
          </w:p>
        </w:tc>
        <w:tc>
          <w:tcPr>
            <w:tcW w:w="1024" w:type="dxa"/>
          </w:tcPr>
          <w:p w:rsidR="000F7120" w:rsidRDefault="000F7120"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剩余有效天数</w:t>
            </w:r>
          </w:p>
        </w:tc>
      </w:tr>
      <w:tr w:rsidR="000F7120" w:rsidTr="00015893">
        <w:tc>
          <w:tcPr>
            <w:tcW w:w="1809" w:type="dxa"/>
          </w:tcPr>
          <w:p w:rsidR="000F7120" w:rsidRPr="00591A0B" w:rsidRDefault="000F7120" w:rsidP="00015893">
            <w:pPr>
              <w:spacing w:line="264" w:lineRule="auto"/>
              <w:rPr>
                <w:kern w:val="2"/>
              </w:rPr>
            </w:pPr>
            <w:r w:rsidRPr="00591A0B">
              <w:rPr>
                <w:kern w:val="2"/>
              </w:rPr>
              <w:t>CarPlace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车位</w:t>
            </w:r>
          </w:p>
        </w:tc>
      </w:tr>
      <w:tr w:rsidR="000F7120" w:rsidTr="00015893">
        <w:tc>
          <w:tcPr>
            <w:tcW w:w="1809" w:type="dxa"/>
          </w:tcPr>
          <w:p w:rsidR="000F7120" w:rsidRPr="006141CA" w:rsidRDefault="000F7120" w:rsidP="00015893">
            <w:pPr>
              <w:spacing w:line="264" w:lineRule="auto"/>
              <w:rPr>
                <w:kern w:val="2"/>
              </w:rPr>
            </w:pPr>
            <w:r w:rsidRPr="006141CA">
              <w:rPr>
                <w:kern w:val="2"/>
              </w:rPr>
              <w:t>PersonalPlaceCount</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个人车位数量</w:t>
            </w:r>
          </w:p>
        </w:tc>
      </w:tr>
      <w:tr w:rsidR="000F7120" w:rsidTr="00015893">
        <w:tc>
          <w:tcPr>
            <w:tcW w:w="1809" w:type="dxa"/>
          </w:tcPr>
          <w:p w:rsidR="000F7120" w:rsidRPr="006141CA" w:rsidRDefault="000F7120" w:rsidP="00015893">
            <w:pPr>
              <w:spacing w:line="264" w:lineRule="auto"/>
              <w:rPr>
                <w:kern w:val="2"/>
              </w:rPr>
            </w:pPr>
            <w:r w:rsidRPr="006141CA">
              <w:rPr>
                <w:kern w:val="2"/>
              </w:rPr>
              <w:t>RemainingPlaceCount</w:t>
            </w:r>
          </w:p>
        </w:tc>
        <w:tc>
          <w:tcPr>
            <w:tcW w:w="1024" w:type="dxa"/>
          </w:tcPr>
          <w:p w:rsidR="000F7120" w:rsidRDefault="000F7120"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剩余车位数</w:t>
            </w:r>
          </w:p>
        </w:tc>
      </w:tr>
      <w:tr w:rsidR="000F7120" w:rsidTr="00015893">
        <w:tc>
          <w:tcPr>
            <w:tcW w:w="1809" w:type="dxa"/>
          </w:tcPr>
          <w:p w:rsidR="000F7120" w:rsidRPr="006141CA" w:rsidRDefault="000F7120" w:rsidP="00015893">
            <w:pPr>
              <w:spacing w:line="264" w:lineRule="auto"/>
              <w:rPr>
                <w:kern w:val="2"/>
              </w:rPr>
            </w:pPr>
            <w:r w:rsidRPr="006141CA">
              <w:rPr>
                <w:kern w:val="2"/>
              </w:rPr>
              <w:t>OpenMode</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0F7120" w:rsidTr="00015893">
        <w:tc>
          <w:tcPr>
            <w:tcW w:w="1809" w:type="dxa"/>
          </w:tcPr>
          <w:p w:rsidR="000F7120" w:rsidRPr="006141CA" w:rsidRDefault="000F7120" w:rsidP="00015893">
            <w:pPr>
              <w:spacing w:line="264" w:lineRule="auto"/>
              <w:rPr>
                <w:kern w:val="2"/>
              </w:rPr>
            </w:pPr>
            <w:r w:rsidRPr="006141CA">
              <w:rPr>
                <w:kern w:val="2"/>
              </w:rPr>
              <w:t>CardNO</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0F7120" w:rsidTr="00015893">
        <w:tc>
          <w:tcPr>
            <w:tcW w:w="1809" w:type="dxa"/>
          </w:tcPr>
          <w:p w:rsidR="000F7120" w:rsidRPr="006141CA" w:rsidRDefault="000F7120" w:rsidP="00015893">
            <w:pPr>
              <w:spacing w:line="264" w:lineRule="auto"/>
              <w:rPr>
                <w:kern w:val="2"/>
              </w:rPr>
            </w:pPr>
            <w:r w:rsidRPr="006141CA">
              <w:rPr>
                <w:kern w:val="2"/>
              </w:rPr>
              <w:t>CardType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0F7120" w:rsidTr="00015893">
        <w:tc>
          <w:tcPr>
            <w:tcW w:w="1809" w:type="dxa"/>
          </w:tcPr>
          <w:p w:rsidR="000F7120" w:rsidRPr="006141CA" w:rsidRDefault="000F7120" w:rsidP="00015893">
            <w:pPr>
              <w:spacing w:line="264" w:lineRule="auto"/>
              <w:rPr>
                <w:kern w:val="2"/>
              </w:rPr>
            </w:pPr>
            <w:r w:rsidRPr="006141CA">
              <w:rPr>
                <w:kern w:val="2"/>
              </w:rPr>
              <w:t>ImageName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图片名称</w:t>
            </w:r>
          </w:p>
        </w:tc>
      </w:tr>
      <w:tr w:rsidR="000F7120" w:rsidTr="00015893">
        <w:tc>
          <w:tcPr>
            <w:tcW w:w="1809" w:type="dxa"/>
          </w:tcPr>
          <w:p w:rsidR="000F7120" w:rsidRPr="006141CA" w:rsidRDefault="000F7120" w:rsidP="00015893">
            <w:pPr>
              <w:spacing w:line="264" w:lineRule="auto"/>
              <w:rPr>
                <w:kern w:val="2"/>
              </w:rPr>
            </w:pPr>
            <w:r w:rsidRPr="006141CA">
              <w:rPr>
                <w:kern w:val="2"/>
              </w:rPr>
              <w:t>Image</w:t>
            </w:r>
            <w:r w:rsidRPr="006141CA">
              <w:rPr>
                <w:rFonts w:hint="eastAsia"/>
                <w:kern w:val="2"/>
              </w:rPr>
              <w:t>Path</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0F7120" w:rsidTr="00015893">
        <w:tc>
          <w:tcPr>
            <w:tcW w:w="1809" w:type="dxa"/>
          </w:tcPr>
          <w:p w:rsidR="000F7120" w:rsidRPr="006141CA" w:rsidRDefault="000F7120" w:rsidP="00015893">
            <w:pPr>
              <w:spacing w:line="264" w:lineRule="auto"/>
              <w:rPr>
                <w:kern w:val="2"/>
              </w:rPr>
            </w:pPr>
            <w:r w:rsidRPr="006141CA">
              <w:rPr>
                <w:kern w:val="2"/>
              </w:rPr>
              <w:t>InTime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C930F5" w:rsidRDefault="00C930F5" w:rsidP="00C930F5">
      <w:pPr>
        <w:rPr>
          <w:b/>
        </w:rPr>
      </w:pPr>
    </w:p>
    <w:p w:rsidR="00C930F5" w:rsidRDefault="00C930F5" w:rsidP="00C930F5">
      <w:pPr>
        <w:rPr>
          <w:b/>
        </w:rPr>
      </w:pPr>
      <w:r>
        <w:rPr>
          <w:rFonts w:hint="eastAsia"/>
          <w:b/>
        </w:rPr>
        <w:t>请求示例：</w:t>
      </w:r>
    </w:p>
    <w:p w:rsidR="00C930F5" w:rsidRPr="008510B3" w:rsidRDefault="005446D3"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7" w:history="1">
        <w:r w:rsidR="00C930F5" w:rsidRPr="00C92F9A">
          <w:rPr>
            <w:rStyle w:val="af7"/>
          </w:rPr>
          <w:t>http://192</w:t>
        </w:r>
      </w:hyperlink>
      <w:r w:rsidR="00C930F5" w:rsidRPr="0035271B">
        <w:rPr>
          <w:rStyle w:val="af7"/>
        </w:rPr>
        <w:t>.168.2.158:9000/ParkAPI/</w:t>
      </w:r>
      <w:r w:rsidR="00C930F5">
        <w:rPr>
          <w:rStyle w:val="af7"/>
          <w:rFonts w:hint="eastAsia"/>
        </w:rPr>
        <w:t>SetCarIn</w:t>
      </w:r>
      <w:r w:rsidR="00C930F5" w:rsidRPr="0035271B">
        <w:rPr>
          <w:rStyle w:val="af7"/>
          <w:rFonts w:hint="eastAsia"/>
        </w:rPr>
        <w:t>?token=5338443d63c</w:t>
      </w:r>
      <w:r w:rsidR="00C930F5">
        <w:rPr>
          <w:rStyle w:val="af7"/>
          <w:rFonts w:hint="eastAsia"/>
        </w:rPr>
        <w:t>14b15affc278ae40cd57d&amp;</w:t>
      </w:r>
      <w:r w:rsidR="00C930F5" w:rsidRPr="003765BF">
        <w:rPr>
          <w:rStyle w:val="af7"/>
          <w:rFonts w:hint="eastAsia"/>
        </w:rPr>
        <w:t>CPH=</w:t>
      </w:r>
      <w:r w:rsidR="00C930F5" w:rsidRPr="003765BF">
        <w:rPr>
          <w:rStyle w:val="af7"/>
          <w:rFonts w:hint="eastAsia"/>
        </w:rPr>
        <w:t>粤</w:t>
      </w:r>
      <w:r w:rsidR="00C930F5" w:rsidRPr="003765BF">
        <w:rPr>
          <w:rStyle w:val="af7"/>
          <w:rFonts w:hint="eastAsia"/>
        </w:rPr>
        <w:t>A12345&amp;CtrlNumber=3&amp;StationId=1</w:t>
      </w:r>
    </w:p>
    <w:p w:rsidR="00C930F5" w:rsidRDefault="00C930F5" w:rsidP="00C930F5">
      <w:pPr>
        <w:rPr>
          <w:b/>
        </w:rPr>
      </w:pPr>
      <w:r>
        <w:rPr>
          <w:rFonts w:hint="eastAsia"/>
          <w:b/>
        </w:rPr>
        <w:lastRenderedPageBreak/>
        <w:t>成功回复示例</w:t>
      </w:r>
      <w:r>
        <w:rPr>
          <w:rFonts w:hint="eastAsia"/>
          <w:b/>
        </w:rPr>
        <w:t>:</w:t>
      </w:r>
    </w:p>
    <w:p w:rsidR="00C930F5" w:rsidRPr="007F1246" w:rsidRDefault="00C930F5"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35442">
        <w:rPr>
          <w:rFonts w:hint="eastAsia"/>
        </w:rPr>
        <w:t>{"rcode":"200","msg":"OK","data":{"CPH":"</w:t>
      </w:r>
      <w:r w:rsidRPr="00A35442">
        <w:rPr>
          <w:rFonts w:hint="eastAsia"/>
        </w:rPr>
        <w:t>粤</w:t>
      </w:r>
      <w:r w:rsidRPr="00A35442">
        <w:rPr>
          <w:rFonts w:hint="eastAsia"/>
        </w:rPr>
        <w:t>B33221","CtrlNumber":5,"StationId":3,"CPColor":null,"Reserved":null,"InOutName":"</w:t>
      </w:r>
      <w:r w:rsidRPr="00A35442">
        <w:rPr>
          <w:rFonts w:hint="eastAsia"/>
        </w:rPr>
        <w:t>入口车道</w:t>
      </w:r>
      <w:r w:rsidRPr="00A35442">
        <w:rPr>
          <w:rFonts w:hint="eastAsia"/>
        </w:rPr>
        <w:t>5","RemainingPlaceCount":985,"OpenMode":0,"CardNO":"37BB2905","CardType":"TmpA","ImageName":"37BB2905170315145035in3141cc5e-8fec-</w:t>
      </w:r>
      <w:r w:rsidRPr="00A35442">
        <w:t>438a-8e36-ba160c31f1ee.jpg","ImagePath":"CaptureImage\\3\\20170315\\37BB2905170315145035in3141cc5e-8fec-438a-8e36-ba160c31f1ee.jpg","InTime":"2017-03-15 14:50:35"}}</w:t>
      </w:r>
      <w:r w:rsidRPr="0069679C">
        <w:rPr>
          <w:rFonts w:hint="eastAsia"/>
        </w:rPr>
        <w:t xml:space="preserve"> </w:t>
      </w:r>
    </w:p>
    <w:p w:rsidR="00C930F5" w:rsidRDefault="00C930F5" w:rsidP="00C930F5">
      <w:pPr>
        <w:rPr>
          <w:b/>
        </w:rPr>
      </w:pPr>
      <w:r>
        <w:rPr>
          <w:rFonts w:hint="eastAsia"/>
          <w:b/>
        </w:rPr>
        <w:t>失败回复示例</w:t>
      </w:r>
      <w:r>
        <w:rPr>
          <w:rFonts w:hint="eastAsia"/>
          <w:b/>
        </w:rPr>
        <w:t>:</w:t>
      </w:r>
    </w:p>
    <w:p w:rsidR="00C930F5" w:rsidRPr="007F1246" w:rsidRDefault="00C930F5"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Pr="00A35442">
        <w:rPr>
          <w:rFonts w:hint="eastAsia"/>
        </w:rPr>
        <w:t>{"rcode":"40027","msg":"Need confirm to open gate.","data":{"CPH":"</w:t>
      </w:r>
      <w:r w:rsidRPr="00A35442">
        <w:rPr>
          <w:rFonts w:hint="eastAsia"/>
        </w:rPr>
        <w:t>粤</w:t>
      </w:r>
      <w:r w:rsidRPr="00A35442">
        <w:rPr>
          <w:rFonts w:hint="eastAsia"/>
        </w:rPr>
        <w:t>A33221","CtrlNumber":5,"StationId":3,"CPColor":null,"Reserved":null,"InOutName":"</w:t>
      </w:r>
      <w:r w:rsidRPr="00A35442">
        <w:rPr>
          <w:rFonts w:hint="eastAsia"/>
        </w:rPr>
        <w:t>入口车道</w:t>
      </w:r>
      <w:r w:rsidRPr="00A35442">
        <w:rPr>
          <w:rFonts w:hint="eastAsia"/>
        </w:rPr>
        <w:t>5","RemainingPlaceCount":987,"OpenMode":1,"CardNO":"37B84DC5","CardType":"TmpA"}}</w:t>
      </w:r>
      <w:r w:rsidRPr="00B5638D">
        <w:rPr>
          <w:rFonts w:hint="eastAsia"/>
        </w:rPr>
        <w:t xml:space="preserve"> </w:t>
      </w:r>
    </w:p>
    <w:p w:rsidR="00D42157" w:rsidRDefault="00D42157" w:rsidP="00D42157">
      <w:pPr>
        <w:rPr>
          <w:b/>
        </w:rPr>
      </w:pPr>
    </w:p>
    <w:p w:rsidR="00D42157" w:rsidRDefault="00D42157" w:rsidP="00D42157">
      <w:pPr>
        <w:rPr>
          <w:b/>
        </w:rPr>
      </w:pPr>
      <w:r>
        <w:rPr>
          <w:rFonts w:hint="eastAsia"/>
          <w:b/>
        </w:rPr>
        <w:t>此接口可能返回的错误码说明</w:t>
      </w:r>
      <w:r w:rsidRPr="003765BF">
        <w:rPr>
          <w:rFonts w:hint="eastAsia"/>
          <w:b/>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D42157"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42157" w:rsidRDefault="00D42157" w:rsidP="00F314EB">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D42157" w:rsidRDefault="00D42157" w:rsidP="00F314EB">
            <w:pPr>
              <w:spacing w:line="264" w:lineRule="auto"/>
              <w:rPr>
                <w:rFonts w:ascii="Consolas" w:hAnsi="Consolas" w:cs="Consolas"/>
                <w:kern w:val="2"/>
              </w:rPr>
            </w:pPr>
            <w:r>
              <w:rPr>
                <w:rFonts w:ascii="Consolas" w:hAnsi="Consolas" w:cs="Consolas" w:hint="eastAsia"/>
                <w:kern w:val="2"/>
              </w:rPr>
              <w:t>说明</w:t>
            </w:r>
          </w:p>
        </w:tc>
      </w:tr>
      <w:tr w:rsidR="00D42157" w:rsidTr="00F314EB">
        <w:tc>
          <w:tcPr>
            <w:tcW w:w="1526" w:type="dxa"/>
            <w:tcBorders>
              <w:top w:val="single" w:sz="4" w:space="0" w:color="auto"/>
              <w:left w:val="single" w:sz="4" w:space="0" w:color="auto"/>
              <w:bottom w:val="single" w:sz="4" w:space="0" w:color="auto"/>
              <w:right w:val="single" w:sz="4" w:space="0" w:color="auto"/>
            </w:tcBorders>
            <w:hideMark/>
          </w:tcPr>
          <w:p w:rsidR="00D42157" w:rsidRPr="003765BF" w:rsidRDefault="00D42157" w:rsidP="00F314EB">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D42157" w:rsidRDefault="00D42157" w:rsidP="00F314EB">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D42157" w:rsidTr="00F314EB">
        <w:tc>
          <w:tcPr>
            <w:tcW w:w="1526" w:type="dxa"/>
            <w:tcBorders>
              <w:top w:val="single" w:sz="4" w:space="0" w:color="auto"/>
              <w:left w:val="single" w:sz="4" w:space="0" w:color="auto"/>
              <w:bottom w:val="single" w:sz="4" w:space="0" w:color="auto"/>
              <w:right w:val="single" w:sz="4" w:space="0" w:color="auto"/>
            </w:tcBorders>
            <w:hideMark/>
          </w:tcPr>
          <w:p w:rsidR="00D42157" w:rsidRDefault="00D42157" w:rsidP="00F314EB">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D42157" w:rsidRDefault="00D42157" w:rsidP="00F314E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D42157" w:rsidTr="00F314EB">
        <w:tc>
          <w:tcPr>
            <w:tcW w:w="1526" w:type="dxa"/>
            <w:tcBorders>
              <w:top w:val="single" w:sz="4" w:space="0" w:color="auto"/>
              <w:left w:val="single" w:sz="4" w:space="0" w:color="auto"/>
              <w:bottom w:val="single" w:sz="4" w:space="0" w:color="auto"/>
              <w:right w:val="single" w:sz="4" w:space="0" w:color="auto"/>
            </w:tcBorders>
            <w:hideMark/>
          </w:tcPr>
          <w:p w:rsidR="00D42157" w:rsidRDefault="00D42157" w:rsidP="00F314EB">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b/>
                <w:kern w:val="2"/>
              </w:rPr>
            </w:pPr>
            <w:r>
              <w:rPr>
                <w:rFonts w:ascii="新宋体" w:hAnsi="新宋体" w:cs="新宋体"/>
                <w:color w:val="A31515"/>
                <w:sz w:val="19"/>
                <w:szCs w:val="19"/>
                <w:highlight w:val="white"/>
              </w:rPr>
              <w:t>40000</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b/>
                <w:kern w:val="2"/>
              </w:rPr>
            </w:pPr>
            <w:r>
              <w:rPr>
                <w:rFonts w:ascii="新宋体" w:hAnsi="新宋体" w:cs="新宋体"/>
                <w:color w:val="A31515"/>
                <w:sz w:val="19"/>
                <w:szCs w:val="19"/>
                <w:highlight w:val="white"/>
              </w:rPr>
              <w:t>40001</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Pr="003C5487" w:rsidRDefault="00D42157"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7229" w:type="dxa"/>
            <w:tcBorders>
              <w:top w:val="single" w:sz="4" w:space="0" w:color="auto"/>
              <w:left w:val="single" w:sz="4" w:space="0" w:color="auto"/>
              <w:bottom w:val="single" w:sz="4" w:space="0" w:color="auto"/>
              <w:right w:val="single" w:sz="4" w:space="0" w:color="auto"/>
            </w:tcBorders>
          </w:tcPr>
          <w:p w:rsidR="00D42157" w:rsidRPr="003C5487" w:rsidRDefault="00D42157"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A17960" w:rsidTr="00F314EB">
        <w:tc>
          <w:tcPr>
            <w:tcW w:w="1526" w:type="dxa"/>
            <w:tcBorders>
              <w:top w:val="single" w:sz="4" w:space="0" w:color="auto"/>
              <w:left w:val="single" w:sz="4" w:space="0" w:color="auto"/>
              <w:bottom w:val="single" w:sz="4" w:space="0" w:color="auto"/>
              <w:right w:val="single" w:sz="4" w:space="0" w:color="auto"/>
            </w:tcBorders>
          </w:tcPr>
          <w:p w:rsidR="00A17960" w:rsidRPr="003C5487" w:rsidRDefault="00A17960" w:rsidP="00F314EB">
            <w:pPr>
              <w:spacing w:line="264" w:lineRule="auto"/>
              <w:rPr>
                <w:rFonts w:ascii="新宋体" w:hAnsi="新宋体" w:cs="新宋体"/>
                <w:color w:val="A31515"/>
                <w:sz w:val="19"/>
                <w:szCs w:val="19"/>
                <w:highlight w:val="white"/>
              </w:rPr>
            </w:pPr>
          </w:p>
        </w:tc>
        <w:tc>
          <w:tcPr>
            <w:tcW w:w="7229" w:type="dxa"/>
            <w:tcBorders>
              <w:top w:val="single" w:sz="4" w:space="0" w:color="auto"/>
              <w:left w:val="single" w:sz="4" w:space="0" w:color="auto"/>
              <w:bottom w:val="single" w:sz="4" w:space="0" w:color="auto"/>
              <w:right w:val="single" w:sz="4" w:space="0" w:color="auto"/>
            </w:tcBorders>
          </w:tcPr>
          <w:p w:rsidR="00A17960" w:rsidRDefault="00A17960" w:rsidP="00F314EB">
            <w:pPr>
              <w:spacing w:line="264" w:lineRule="auto"/>
              <w:rPr>
                <w:rFonts w:ascii="新宋体" w:hAnsi="新宋体" w:cs="新宋体"/>
                <w:color w:val="A31515"/>
                <w:sz w:val="19"/>
                <w:szCs w:val="19"/>
                <w:highlight w:val="white"/>
              </w:rPr>
            </w:pPr>
          </w:p>
        </w:tc>
      </w:tr>
    </w:tbl>
    <w:p w:rsidR="00D42157" w:rsidRDefault="00D42157" w:rsidP="00C930F5">
      <w:pPr>
        <w:rPr>
          <w:b/>
        </w:rPr>
      </w:pPr>
    </w:p>
    <w:p w:rsidR="00C930F5" w:rsidRDefault="00C930F5" w:rsidP="00C930F5">
      <w:pPr>
        <w:rPr>
          <w:b/>
        </w:rPr>
      </w:pPr>
      <w:r w:rsidRPr="003765BF">
        <w:rPr>
          <w:rFonts w:hint="eastAsia"/>
          <w:b/>
        </w:rPr>
        <w:t>关于几个特殊的</w:t>
      </w:r>
      <w:r w:rsidRPr="003765BF">
        <w:rPr>
          <w:rFonts w:hint="eastAsia"/>
          <w:b/>
        </w:rPr>
        <w:t>rcode</w:t>
      </w:r>
      <w:r>
        <w:rPr>
          <w:rFonts w:hint="eastAsia"/>
          <w:b/>
        </w:rPr>
        <w:t>(</w:t>
      </w:r>
      <w:r>
        <w:rPr>
          <w:rFonts w:hint="eastAsia"/>
          <w:b/>
        </w:rPr>
        <w:t>仍然可进场</w:t>
      </w:r>
      <w:r>
        <w:rPr>
          <w:rFonts w:hint="eastAsia"/>
          <w:b/>
        </w:rPr>
        <w:t>)</w:t>
      </w:r>
      <w:r w:rsidRPr="003765BF">
        <w:rPr>
          <w:rFonts w:hint="eastAsia"/>
          <w:b/>
        </w:rPr>
        <w:t>的说明：</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C930F5"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说明</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Pr="003765BF" w:rsidRDefault="00C930F5" w:rsidP="00015893">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b/>
                <w:kern w:val="2"/>
              </w:rPr>
              <w:lastRenderedPageBreak/>
              <w:t>-1</w:t>
            </w:r>
          </w:p>
        </w:tc>
        <w:tc>
          <w:tcPr>
            <w:tcW w:w="7229" w:type="dxa"/>
            <w:tcBorders>
              <w:top w:val="single" w:sz="4" w:space="0" w:color="auto"/>
              <w:left w:val="single" w:sz="4" w:space="0" w:color="auto"/>
              <w:bottom w:val="single" w:sz="4" w:space="0" w:color="auto"/>
              <w:right w:val="single" w:sz="4" w:space="0" w:color="auto"/>
            </w:tcBorders>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bl>
    <w:p w:rsidR="00C930F5" w:rsidRDefault="00C930F5" w:rsidP="00C930F5"/>
    <w:p w:rsidR="005540E4" w:rsidRDefault="005540E4" w:rsidP="005540E4">
      <w:pPr>
        <w:pStyle w:val="4"/>
      </w:pPr>
      <w:r>
        <w:rPr>
          <w:rFonts w:hint="eastAsia"/>
        </w:rPr>
        <w:t>无牌车进场接口</w:t>
      </w:r>
    </w:p>
    <w:p w:rsidR="005540E4" w:rsidRPr="00E47307" w:rsidRDefault="005540E4" w:rsidP="005540E4">
      <w:pPr>
        <w:rPr>
          <w:b/>
        </w:rPr>
      </w:pPr>
      <w:r w:rsidRPr="00E47307">
        <w:rPr>
          <w:rFonts w:hint="eastAsia"/>
          <w:b/>
        </w:rPr>
        <w:t>url:</w:t>
      </w:r>
    </w:p>
    <w:p w:rsidR="005540E4" w:rsidRPr="00117E5E" w:rsidRDefault="005446D3"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8" w:history="1">
        <w:r w:rsidR="005540E4" w:rsidRPr="00506A16">
          <w:rPr>
            <w:rStyle w:val="af7"/>
          </w:rPr>
          <w:t>http://192</w:t>
        </w:r>
      </w:hyperlink>
      <w:r w:rsidR="005540E4">
        <w:rPr>
          <w:rStyle w:val="af7"/>
        </w:rPr>
        <w:t>.168.2.158</w:t>
      </w:r>
      <w:r w:rsidR="005540E4" w:rsidRPr="008510B3">
        <w:rPr>
          <w:rStyle w:val="af7"/>
        </w:rPr>
        <w:t>:9000/ParkAPI/</w:t>
      </w:r>
      <w:r w:rsidR="00616EAC" w:rsidRPr="00616EAC">
        <w:rPr>
          <w:rStyle w:val="af7"/>
        </w:rPr>
        <w:t>SetCarInWithoutCPH</w:t>
      </w:r>
    </w:p>
    <w:p w:rsidR="005540E4" w:rsidRPr="005879B3" w:rsidRDefault="005540E4" w:rsidP="005540E4">
      <w:pPr>
        <w:rPr>
          <w:b/>
        </w:rPr>
      </w:pPr>
      <w:r w:rsidRPr="00E47307">
        <w:rPr>
          <w:rFonts w:hint="eastAsia"/>
          <w:b/>
        </w:rPr>
        <w:t>请求</w:t>
      </w:r>
      <w:r w:rsidRPr="00E47307">
        <w:rPr>
          <w:b/>
        </w:rPr>
        <w:t>方式</w:t>
      </w:r>
      <w:r w:rsidRPr="00E47307">
        <w:rPr>
          <w:rFonts w:hint="eastAsia"/>
          <w:b/>
        </w:rPr>
        <w:t>：</w:t>
      </w:r>
    </w:p>
    <w:p w:rsidR="005540E4" w:rsidRDefault="005540E4" w:rsidP="005540E4">
      <w:r>
        <w:t>POST</w:t>
      </w:r>
      <w:r>
        <w:t>，</w:t>
      </w:r>
      <w:r>
        <w:t>GET</w:t>
      </w:r>
    </w:p>
    <w:p w:rsidR="005540E4" w:rsidRDefault="005540E4" w:rsidP="005540E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540E4" w:rsidTr="009730A6">
        <w:tc>
          <w:tcPr>
            <w:tcW w:w="1809"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说明</w:t>
            </w:r>
          </w:p>
        </w:tc>
      </w:tr>
      <w:tr w:rsidR="005540E4" w:rsidTr="009730A6">
        <w:tc>
          <w:tcPr>
            <w:tcW w:w="1809" w:type="dxa"/>
          </w:tcPr>
          <w:p w:rsidR="005540E4" w:rsidRPr="00EC78A7" w:rsidRDefault="005540E4" w:rsidP="009730A6">
            <w:pPr>
              <w:spacing w:line="264" w:lineRule="auto"/>
              <w:rPr>
                <w:b/>
                <w:kern w:val="2"/>
              </w:rPr>
            </w:pPr>
            <w:r w:rsidRPr="00EC78A7">
              <w:rPr>
                <w:b/>
                <w:kern w:val="2"/>
              </w:rPr>
              <w:t>token</w:t>
            </w:r>
          </w:p>
        </w:tc>
        <w:tc>
          <w:tcPr>
            <w:tcW w:w="1024" w:type="dxa"/>
          </w:tcPr>
          <w:p w:rsidR="005540E4" w:rsidRPr="00E00670" w:rsidRDefault="005540E4" w:rsidP="009730A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540E4" w:rsidRPr="00E00670" w:rsidRDefault="005540E4" w:rsidP="009730A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540E4" w:rsidRPr="00E00670" w:rsidRDefault="005540E4" w:rsidP="009730A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16EAC" w:rsidTr="009730A6">
        <w:tc>
          <w:tcPr>
            <w:tcW w:w="1809" w:type="dxa"/>
          </w:tcPr>
          <w:p w:rsidR="00616EAC" w:rsidRPr="00056F01" w:rsidRDefault="00616EAC" w:rsidP="009730A6">
            <w:pPr>
              <w:spacing w:line="264" w:lineRule="auto"/>
              <w:rPr>
                <w:b/>
                <w:kern w:val="2"/>
              </w:rPr>
            </w:pPr>
            <w:r w:rsidRPr="0038692E">
              <w:rPr>
                <w:b/>
                <w:kern w:val="2"/>
              </w:rPr>
              <w:t>CtrlNumber</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车道机号</w:t>
            </w:r>
          </w:p>
        </w:tc>
      </w:tr>
      <w:tr w:rsidR="00616EAC" w:rsidTr="009730A6">
        <w:tc>
          <w:tcPr>
            <w:tcW w:w="1809" w:type="dxa"/>
          </w:tcPr>
          <w:p w:rsidR="00616EAC" w:rsidRPr="00056F01" w:rsidRDefault="00616EAC" w:rsidP="009730A6">
            <w:pPr>
              <w:spacing w:line="264" w:lineRule="auto"/>
              <w:rPr>
                <w:b/>
                <w:kern w:val="2"/>
              </w:rPr>
            </w:pPr>
            <w:r w:rsidRPr="0038692E">
              <w:rPr>
                <w:b/>
                <w:kern w:val="2"/>
              </w:rPr>
              <w:t>StationId</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工作站编号</w:t>
            </w:r>
          </w:p>
        </w:tc>
      </w:tr>
      <w:tr w:rsidR="00616EAC" w:rsidTr="009730A6">
        <w:tc>
          <w:tcPr>
            <w:tcW w:w="1809" w:type="dxa"/>
          </w:tcPr>
          <w:p w:rsidR="00616EAC" w:rsidRPr="00616EAC" w:rsidRDefault="00616EAC" w:rsidP="009730A6">
            <w:pPr>
              <w:spacing w:line="264" w:lineRule="auto"/>
              <w:rPr>
                <w:kern w:val="2"/>
              </w:rPr>
            </w:pPr>
            <w:r w:rsidRPr="00616EAC">
              <w:rPr>
                <w:kern w:val="2"/>
              </w:rPr>
              <w:t>CPH</w:t>
            </w:r>
          </w:p>
        </w:tc>
        <w:tc>
          <w:tcPr>
            <w:tcW w:w="1024" w:type="dxa"/>
          </w:tcPr>
          <w:p w:rsidR="00616EAC" w:rsidRPr="00E00670" w:rsidRDefault="00616EAC" w:rsidP="00616E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车牌号</w:t>
            </w:r>
          </w:p>
        </w:tc>
      </w:tr>
      <w:tr w:rsidR="00616EAC" w:rsidTr="009730A6">
        <w:tc>
          <w:tcPr>
            <w:tcW w:w="1809" w:type="dxa"/>
          </w:tcPr>
          <w:p w:rsidR="00616EAC" w:rsidRPr="0038692E" w:rsidRDefault="00616EAC" w:rsidP="009730A6">
            <w:pPr>
              <w:spacing w:line="264" w:lineRule="auto"/>
              <w:rPr>
                <w:kern w:val="2"/>
              </w:rPr>
            </w:pPr>
            <w:r w:rsidRPr="00616EAC">
              <w:rPr>
                <w:kern w:val="2"/>
              </w:rPr>
              <w:t>CarBrand</w:t>
            </w:r>
          </w:p>
        </w:tc>
        <w:tc>
          <w:tcPr>
            <w:tcW w:w="1024" w:type="dxa"/>
          </w:tcPr>
          <w:p w:rsidR="00616EAC" w:rsidRPr="00E00670" w:rsidRDefault="00616EAC" w:rsidP="00616E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616EAC">
            <w:pPr>
              <w:spacing w:line="264" w:lineRule="auto"/>
              <w:rPr>
                <w:rFonts w:ascii="Consolas" w:hAnsi="Consolas" w:cs="Consolas"/>
                <w:sz w:val="18"/>
                <w:szCs w:val="18"/>
              </w:rPr>
            </w:pPr>
            <w:r>
              <w:rPr>
                <w:rFonts w:ascii="Consolas" w:hAnsi="Consolas" w:cs="Consolas" w:hint="eastAsia"/>
                <w:sz w:val="18"/>
                <w:szCs w:val="18"/>
              </w:rPr>
              <w:t>车牌品牌</w:t>
            </w:r>
          </w:p>
        </w:tc>
      </w:tr>
      <w:tr w:rsidR="00616EAC" w:rsidTr="009730A6">
        <w:tc>
          <w:tcPr>
            <w:tcW w:w="1809" w:type="dxa"/>
          </w:tcPr>
          <w:p w:rsidR="00616EAC" w:rsidRDefault="00616EAC">
            <w:r w:rsidRPr="00CB0D30">
              <w:rPr>
                <w:rFonts w:ascii="新宋体" w:hAnsi="新宋体" w:cs="新宋体"/>
                <w:color w:val="000000"/>
                <w:sz w:val="19"/>
                <w:szCs w:val="19"/>
                <w:highlight w:val="white"/>
              </w:rPr>
              <w:t>CarColor</w:t>
            </w:r>
          </w:p>
        </w:tc>
        <w:tc>
          <w:tcPr>
            <w:tcW w:w="1024" w:type="dxa"/>
          </w:tcPr>
          <w:p w:rsidR="00616EAC" w:rsidRDefault="00616EAC">
            <w:r w:rsidRPr="00E00670">
              <w:rPr>
                <w:rFonts w:ascii="Consolas" w:hAnsi="Consolas" w:cs="Consolas" w:hint="eastAsia"/>
                <w:sz w:val="18"/>
                <w:szCs w:val="18"/>
              </w:rPr>
              <w:t>String</w:t>
            </w:r>
          </w:p>
        </w:tc>
        <w:tc>
          <w:tcPr>
            <w:tcW w:w="816" w:type="dxa"/>
          </w:tcPr>
          <w:p w:rsidR="00616EAC" w:rsidRDefault="00616EAC">
            <w:r>
              <w:rPr>
                <w:rFonts w:ascii="Consolas" w:hAnsi="Consolas" w:cs="Consolas" w:hint="eastAsia"/>
                <w:sz w:val="18"/>
                <w:szCs w:val="18"/>
              </w:rPr>
              <w:t>N</w:t>
            </w:r>
          </w:p>
        </w:tc>
        <w:tc>
          <w:tcPr>
            <w:tcW w:w="5106" w:type="dxa"/>
          </w:tcPr>
          <w:p w:rsidR="00616EAC" w:rsidRDefault="00616EAC">
            <w:r>
              <w:rPr>
                <w:rFonts w:ascii="新宋体" w:hAnsi="新宋体" w:cs="新宋体" w:hint="eastAsia"/>
                <w:color w:val="000000"/>
                <w:sz w:val="19"/>
                <w:szCs w:val="19"/>
              </w:rPr>
              <w:t>车辆颜色</w:t>
            </w:r>
          </w:p>
        </w:tc>
      </w:tr>
      <w:tr w:rsidR="00616EAC" w:rsidTr="009730A6">
        <w:tc>
          <w:tcPr>
            <w:tcW w:w="1809" w:type="dxa"/>
          </w:tcPr>
          <w:p w:rsidR="00616EAC" w:rsidRPr="0038692E" w:rsidRDefault="00616EAC" w:rsidP="009730A6">
            <w:pPr>
              <w:spacing w:line="264" w:lineRule="auto"/>
              <w:rPr>
                <w:kern w:val="2"/>
              </w:rPr>
            </w:pPr>
            <w:r w:rsidRPr="0038692E">
              <w:rPr>
                <w:kern w:val="2"/>
              </w:rPr>
              <w:t>Reserved</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备用字段</w:t>
            </w:r>
          </w:p>
        </w:tc>
      </w:tr>
      <w:tr w:rsidR="00616EAC" w:rsidTr="009730A6">
        <w:tc>
          <w:tcPr>
            <w:tcW w:w="1809" w:type="dxa"/>
          </w:tcPr>
          <w:p w:rsidR="00616EAC" w:rsidRDefault="00616EAC" w:rsidP="009730A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6EAC" w:rsidRPr="00E00670"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540E4" w:rsidRDefault="005540E4" w:rsidP="005540E4">
      <w:pPr>
        <w:rPr>
          <w:b/>
        </w:rPr>
      </w:pPr>
      <w:r>
        <w:rPr>
          <w:rFonts w:hint="eastAsia"/>
          <w:b/>
        </w:rPr>
        <w:t>返回</w:t>
      </w:r>
      <w:r>
        <w:rPr>
          <w:b/>
        </w:rPr>
        <w:t>数据</w:t>
      </w:r>
      <w:r w:rsidRPr="0050700F">
        <w:rPr>
          <w:rFonts w:hint="eastAsia"/>
          <w:b/>
        </w:rPr>
        <w:t>格式</w:t>
      </w:r>
      <w:r>
        <w:rPr>
          <w:rFonts w:hint="eastAsia"/>
          <w:b/>
        </w:rPr>
        <w:t>:</w:t>
      </w:r>
    </w:p>
    <w:p w:rsidR="005540E4" w:rsidRPr="0051022D" w:rsidRDefault="005540E4" w:rsidP="005540E4">
      <w:r>
        <w:t>JSON</w:t>
      </w:r>
    </w:p>
    <w:p w:rsidR="005540E4" w:rsidRDefault="005540E4" w:rsidP="005540E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540E4" w:rsidTr="009730A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说明</w:t>
            </w:r>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J</w:t>
            </w:r>
            <w:r>
              <w:rPr>
                <w:rFonts w:ascii="Consolas" w:hAnsi="Consolas" w:cs="Consolas" w:hint="eastAsia"/>
                <w:kern w:val="2"/>
                <w:sz w:val="18"/>
                <w:szCs w:val="18"/>
              </w:rPr>
              <w:t>son</w:t>
            </w:r>
            <w:r>
              <w:rPr>
                <w:rFonts w:ascii="Consolas" w:hAnsi="Consolas" w:cs="Consolas" w:hint="eastAsia"/>
                <w:kern w:val="2"/>
                <w:sz w:val="18"/>
                <w:szCs w:val="18"/>
              </w:rPr>
              <w:t>对象</w:t>
            </w:r>
          </w:p>
        </w:tc>
      </w:tr>
    </w:tbl>
    <w:p w:rsidR="005540E4" w:rsidRDefault="005540E4" w:rsidP="005540E4"/>
    <w:p w:rsidR="005540E4" w:rsidRDefault="005540E4" w:rsidP="005540E4">
      <w:pPr>
        <w:rPr>
          <w:b/>
        </w:rPr>
      </w:pPr>
      <w:r>
        <w:rPr>
          <w:rFonts w:hint="eastAsia"/>
        </w:rPr>
        <w:t>data</w:t>
      </w:r>
      <w:r>
        <w:rPr>
          <w:rFonts w:hint="eastAsia"/>
          <w:b/>
        </w:rPr>
        <w:t>中的数据：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540E4" w:rsidTr="009730A6">
        <w:tc>
          <w:tcPr>
            <w:tcW w:w="1809"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说明</w:t>
            </w:r>
          </w:p>
        </w:tc>
      </w:tr>
      <w:tr w:rsidR="007526D2" w:rsidTr="009730A6">
        <w:tc>
          <w:tcPr>
            <w:tcW w:w="1809" w:type="dxa"/>
          </w:tcPr>
          <w:p w:rsidR="007526D2" w:rsidRPr="00056F01" w:rsidRDefault="007526D2" w:rsidP="00015893">
            <w:pPr>
              <w:spacing w:line="264" w:lineRule="auto"/>
              <w:rPr>
                <w:b/>
                <w:kern w:val="2"/>
              </w:rPr>
            </w:pPr>
            <w:r w:rsidRPr="0038692E">
              <w:rPr>
                <w:b/>
                <w:kern w:val="2"/>
              </w:rPr>
              <w:t>CtrlNumber</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7526D2" w:rsidTr="009730A6">
        <w:tc>
          <w:tcPr>
            <w:tcW w:w="1809" w:type="dxa"/>
          </w:tcPr>
          <w:p w:rsidR="007526D2" w:rsidRPr="00056F01" w:rsidRDefault="007526D2" w:rsidP="00015893">
            <w:pPr>
              <w:spacing w:line="264" w:lineRule="auto"/>
              <w:rPr>
                <w:b/>
                <w:kern w:val="2"/>
              </w:rPr>
            </w:pPr>
            <w:r w:rsidRPr="0038692E">
              <w:rPr>
                <w:b/>
                <w:kern w:val="2"/>
              </w:rPr>
              <w:t>StationId</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7526D2" w:rsidTr="009730A6">
        <w:tc>
          <w:tcPr>
            <w:tcW w:w="1809" w:type="dxa"/>
          </w:tcPr>
          <w:p w:rsidR="007526D2" w:rsidRPr="00616EAC" w:rsidRDefault="007526D2" w:rsidP="00015893">
            <w:pPr>
              <w:spacing w:line="264" w:lineRule="auto"/>
              <w:rPr>
                <w:kern w:val="2"/>
              </w:rPr>
            </w:pPr>
            <w:r w:rsidRPr="00616EAC">
              <w:rPr>
                <w:kern w:val="2"/>
              </w:rPr>
              <w:t>CPH</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7526D2" w:rsidTr="009730A6">
        <w:tc>
          <w:tcPr>
            <w:tcW w:w="1809" w:type="dxa"/>
          </w:tcPr>
          <w:p w:rsidR="007526D2" w:rsidRPr="0038692E" w:rsidRDefault="007526D2" w:rsidP="00015893">
            <w:pPr>
              <w:spacing w:line="264" w:lineRule="auto"/>
              <w:rPr>
                <w:kern w:val="2"/>
              </w:rPr>
            </w:pPr>
            <w:r w:rsidRPr="00616EAC">
              <w:rPr>
                <w:kern w:val="2"/>
              </w:rPr>
              <w:t>CarBrand</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车牌品牌</w:t>
            </w:r>
          </w:p>
        </w:tc>
      </w:tr>
      <w:tr w:rsidR="007526D2" w:rsidTr="009730A6">
        <w:tc>
          <w:tcPr>
            <w:tcW w:w="1809" w:type="dxa"/>
          </w:tcPr>
          <w:p w:rsidR="007526D2" w:rsidRDefault="007526D2" w:rsidP="00015893">
            <w:r w:rsidRPr="00CB0D30">
              <w:rPr>
                <w:rFonts w:ascii="新宋体" w:hAnsi="新宋体" w:cs="新宋体"/>
                <w:color w:val="000000"/>
                <w:sz w:val="19"/>
                <w:szCs w:val="19"/>
                <w:highlight w:val="white"/>
              </w:rPr>
              <w:t>CarColor</w:t>
            </w:r>
          </w:p>
        </w:tc>
        <w:tc>
          <w:tcPr>
            <w:tcW w:w="1024" w:type="dxa"/>
          </w:tcPr>
          <w:p w:rsidR="007526D2" w:rsidRDefault="007526D2" w:rsidP="00015893">
            <w:r w:rsidRPr="00E00670">
              <w:rPr>
                <w:rFonts w:ascii="Consolas" w:hAnsi="Consolas" w:cs="Consolas" w:hint="eastAsia"/>
                <w:sz w:val="18"/>
                <w:szCs w:val="18"/>
              </w:rPr>
              <w:t>String</w:t>
            </w:r>
          </w:p>
        </w:tc>
        <w:tc>
          <w:tcPr>
            <w:tcW w:w="816" w:type="dxa"/>
          </w:tcPr>
          <w:p w:rsidR="007526D2" w:rsidRDefault="007526D2" w:rsidP="00015893">
            <w:r>
              <w:rPr>
                <w:rFonts w:ascii="Consolas" w:hAnsi="Consolas" w:cs="Consolas" w:hint="eastAsia"/>
                <w:sz w:val="18"/>
                <w:szCs w:val="18"/>
              </w:rPr>
              <w:t>N</w:t>
            </w:r>
          </w:p>
        </w:tc>
        <w:tc>
          <w:tcPr>
            <w:tcW w:w="5106" w:type="dxa"/>
          </w:tcPr>
          <w:p w:rsidR="007526D2" w:rsidRDefault="007526D2" w:rsidP="00015893">
            <w:r>
              <w:rPr>
                <w:rFonts w:ascii="新宋体" w:hAnsi="新宋体" w:cs="新宋体" w:hint="eastAsia"/>
                <w:color w:val="000000"/>
                <w:sz w:val="19"/>
                <w:szCs w:val="19"/>
              </w:rPr>
              <w:t>车辆颜色</w:t>
            </w:r>
          </w:p>
        </w:tc>
      </w:tr>
      <w:tr w:rsidR="007526D2" w:rsidTr="009730A6">
        <w:tc>
          <w:tcPr>
            <w:tcW w:w="1809" w:type="dxa"/>
          </w:tcPr>
          <w:p w:rsidR="007526D2" w:rsidRPr="0038692E" w:rsidRDefault="007526D2" w:rsidP="00015893">
            <w:pPr>
              <w:spacing w:line="264" w:lineRule="auto"/>
              <w:rPr>
                <w:kern w:val="2"/>
              </w:rPr>
            </w:pPr>
            <w:r w:rsidRPr="0038692E">
              <w:rPr>
                <w:kern w:val="2"/>
              </w:rPr>
              <w:t>Reserved</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7526D2" w:rsidTr="009730A6">
        <w:tc>
          <w:tcPr>
            <w:tcW w:w="1809" w:type="dxa"/>
          </w:tcPr>
          <w:p w:rsidR="007526D2" w:rsidRPr="006141CA" w:rsidRDefault="007526D2" w:rsidP="00015893">
            <w:pPr>
              <w:spacing w:line="264" w:lineRule="auto"/>
              <w:rPr>
                <w:kern w:val="2"/>
              </w:rPr>
            </w:pPr>
            <w:r w:rsidRPr="006141CA">
              <w:rPr>
                <w:kern w:val="2"/>
              </w:rPr>
              <w:t>InOutName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Pr="00E00670" w:rsidRDefault="007526D2" w:rsidP="00015893">
            <w:pPr>
              <w:spacing w:line="264" w:lineRule="auto"/>
              <w:rPr>
                <w:rFonts w:ascii="Consolas" w:hAnsi="Consolas" w:cs="Consolas"/>
                <w:sz w:val="18"/>
                <w:szCs w:val="18"/>
              </w:rPr>
            </w:pPr>
            <w:r>
              <w:rPr>
                <w:rFonts w:ascii="Consolas" w:hAnsi="Consolas" w:cs="Consolas" w:hint="eastAsia"/>
                <w:sz w:val="18"/>
                <w:szCs w:val="18"/>
              </w:rPr>
              <w:t>车道名称</w:t>
            </w:r>
          </w:p>
        </w:tc>
      </w:tr>
      <w:tr w:rsidR="007526D2" w:rsidTr="009730A6">
        <w:tc>
          <w:tcPr>
            <w:tcW w:w="1809" w:type="dxa"/>
          </w:tcPr>
          <w:p w:rsidR="007526D2" w:rsidRPr="006141CA" w:rsidRDefault="007526D2" w:rsidP="00015893">
            <w:pPr>
              <w:spacing w:line="264" w:lineRule="auto"/>
              <w:rPr>
                <w:kern w:val="2"/>
              </w:rPr>
            </w:pPr>
            <w:r w:rsidRPr="006141CA">
              <w:rPr>
                <w:kern w:val="2"/>
              </w:rPr>
              <w:t>RemainingPlaceCount</w:t>
            </w:r>
          </w:p>
        </w:tc>
        <w:tc>
          <w:tcPr>
            <w:tcW w:w="1024" w:type="dxa"/>
          </w:tcPr>
          <w:p w:rsidR="007526D2" w:rsidRDefault="007526D2"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剩余车位数</w:t>
            </w:r>
          </w:p>
        </w:tc>
      </w:tr>
      <w:tr w:rsidR="007526D2" w:rsidTr="009730A6">
        <w:tc>
          <w:tcPr>
            <w:tcW w:w="1809" w:type="dxa"/>
          </w:tcPr>
          <w:p w:rsidR="007526D2" w:rsidRPr="006141CA" w:rsidRDefault="007526D2" w:rsidP="00015893">
            <w:pPr>
              <w:spacing w:line="264" w:lineRule="auto"/>
              <w:rPr>
                <w:kern w:val="2"/>
              </w:rPr>
            </w:pPr>
            <w:r w:rsidRPr="006141CA">
              <w:rPr>
                <w:kern w:val="2"/>
              </w:rPr>
              <w:t>OpenMode</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Pr="00E00670" w:rsidRDefault="007526D2" w:rsidP="0001589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7526D2" w:rsidTr="009730A6">
        <w:tc>
          <w:tcPr>
            <w:tcW w:w="1809" w:type="dxa"/>
          </w:tcPr>
          <w:p w:rsidR="007526D2" w:rsidRPr="006141CA" w:rsidRDefault="007526D2" w:rsidP="00015893">
            <w:pPr>
              <w:spacing w:line="264" w:lineRule="auto"/>
              <w:rPr>
                <w:kern w:val="2"/>
              </w:rPr>
            </w:pPr>
            <w:r w:rsidRPr="006141CA">
              <w:rPr>
                <w:kern w:val="2"/>
              </w:rPr>
              <w:t>CardNO</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7526D2" w:rsidTr="009730A6">
        <w:tc>
          <w:tcPr>
            <w:tcW w:w="1809" w:type="dxa"/>
          </w:tcPr>
          <w:p w:rsidR="007526D2" w:rsidRPr="006141CA" w:rsidRDefault="007526D2" w:rsidP="00015893">
            <w:pPr>
              <w:spacing w:line="264" w:lineRule="auto"/>
              <w:rPr>
                <w:kern w:val="2"/>
              </w:rPr>
            </w:pPr>
            <w:r w:rsidRPr="006141CA">
              <w:rPr>
                <w:kern w:val="2"/>
              </w:rPr>
              <w:t>CardType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7526D2" w:rsidTr="009730A6">
        <w:tc>
          <w:tcPr>
            <w:tcW w:w="1809" w:type="dxa"/>
          </w:tcPr>
          <w:p w:rsidR="007526D2" w:rsidRPr="006141CA" w:rsidRDefault="007526D2" w:rsidP="00015893">
            <w:pPr>
              <w:spacing w:line="264" w:lineRule="auto"/>
              <w:rPr>
                <w:kern w:val="2"/>
              </w:rPr>
            </w:pPr>
            <w:r w:rsidRPr="006141CA">
              <w:rPr>
                <w:kern w:val="2"/>
              </w:rPr>
              <w:t>ImageName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图片名称</w:t>
            </w:r>
          </w:p>
        </w:tc>
      </w:tr>
      <w:tr w:rsidR="007526D2" w:rsidTr="009730A6">
        <w:tc>
          <w:tcPr>
            <w:tcW w:w="1809" w:type="dxa"/>
          </w:tcPr>
          <w:p w:rsidR="007526D2" w:rsidRPr="006141CA" w:rsidRDefault="007526D2" w:rsidP="00015893">
            <w:pPr>
              <w:spacing w:line="264" w:lineRule="auto"/>
              <w:rPr>
                <w:kern w:val="2"/>
              </w:rPr>
            </w:pPr>
            <w:r w:rsidRPr="006141CA">
              <w:rPr>
                <w:kern w:val="2"/>
              </w:rPr>
              <w:t>Image</w:t>
            </w:r>
            <w:r w:rsidRPr="006141CA">
              <w:rPr>
                <w:rFonts w:hint="eastAsia"/>
                <w:kern w:val="2"/>
              </w:rPr>
              <w:t>Path</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7526D2" w:rsidTr="009730A6">
        <w:tc>
          <w:tcPr>
            <w:tcW w:w="1809" w:type="dxa"/>
          </w:tcPr>
          <w:p w:rsidR="007526D2" w:rsidRPr="006141CA" w:rsidRDefault="007526D2" w:rsidP="00015893">
            <w:pPr>
              <w:spacing w:line="264" w:lineRule="auto"/>
              <w:rPr>
                <w:kern w:val="2"/>
              </w:rPr>
            </w:pPr>
            <w:r w:rsidRPr="006141CA">
              <w:rPr>
                <w:kern w:val="2"/>
              </w:rPr>
              <w:t>InTime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5540E4" w:rsidRDefault="005540E4" w:rsidP="005540E4">
      <w:pPr>
        <w:rPr>
          <w:b/>
        </w:rPr>
      </w:pPr>
    </w:p>
    <w:p w:rsidR="005540E4" w:rsidRDefault="005540E4" w:rsidP="005540E4">
      <w:pPr>
        <w:rPr>
          <w:b/>
        </w:rPr>
      </w:pPr>
      <w:r>
        <w:rPr>
          <w:rFonts w:hint="eastAsia"/>
          <w:b/>
        </w:rPr>
        <w:t>请求示例：</w:t>
      </w:r>
    </w:p>
    <w:p w:rsidR="005540E4" w:rsidRPr="008510B3" w:rsidRDefault="005446D3"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9" w:history="1">
        <w:r w:rsidR="005540E4" w:rsidRPr="00C92F9A">
          <w:rPr>
            <w:rStyle w:val="af7"/>
          </w:rPr>
          <w:t>http://192</w:t>
        </w:r>
      </w:hyperlink>
      <w:r w:rsidR="005540E4" w:rsidRPr="0035271B">
        <w:rPr>
          <w:rStyle w:val="af7"/>
        </w:rPr>
        <w:t>.168.2.158:9000/ParkAPI/</w:t>
      </w:r>
      <w:r w:rsidR="0053387B" w:rsidRPr="0053387B">
        <w:rPr>
          <w:rStyle w:val="af7"/>
        </w:rPr>
        <w:t>SetCarInWithoutCPH?token=b6018e51fe16417fb959f3a3383fccc7&amp;CtrlNumber=3&amp;StationId=2</w:t>
      </w:r>
    </w:p>
    <w:p w:rsidR="005540E4" w:rsidRDefault="005540E4" w:rsidP="005540E4">
      <w:pPr>
        <w:rPr>
          <w:b/>
        </w:rPr>
      </w:pPr>
      <w:r>
        <w:rPr>
          <w:rFonts w:hint="eastAsia"/>
          <w:b/>
        </w:rPr>
        <w:t>成功回复示例</w:t>
      </w:r>
      <w:r>
        <w:rPr>
          <w:rFonts w:hint="eastAsia"/>
          <w:b/>
        </w:rPr>
        <w:t>:</w:t>
      </w:r>
    </w:p>
    <w:p w:rsidR="005540E4" w:rsidRPr="007F1246" w:rsidRDefault="0053387B" w:rsidP="005338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{"rcode":"200","msg":"OK","data":{"OpenMode":0,"CardNO":"31A80703","CardType":"TmpA","ImageName":"31A80703inef657a69-f221-4638-9e91-6d53d8ce4d47.jpg","CPH":"","InTime":"2017-03-03</w:t>
      </w:r>
      <w:r w:rsidR="00947A5E">
        <w:rPr>
          <w:rFonts w:hint="eastAsia"/>
        </w:rPr>
        <w:t xml:space="preserve"> </w:t>
      </w:r>
      <w:r>
        <w:t>10:00:28"}}</w:t>
      </w:r>
    </w:p>
    <w:p w:rsidR="005540E4" w:rsidRDefault="005540E4" w:rsidP="005540E4">
      <w:pPr>
        <w:rPr>
          <w:b/>
        </w:rPr>
      </w:pPr>
      <w:r>
        <w:rPr>
          <w:rFonts w:hint="eastAsia"/>
          <w:b/>
        </w:rPr>
        <w:t>失败回复示例</w:t>
      </w:r>
      <w:r>
        <w:rPr>
          <w:rFonts w:hint="eastAsia"/>
          <w:b/>
        </w:rPr>
        <w:t>:</w:t>
      </w:r>
    </w:p>
    <w:p w:rsidR="005540E4" w:rsidRPr="007F1246" w:rsidRDefault="005540E4"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A17960" w:rsidRDefault="00A17960" w:rsidP="00A17960">
      <w:pPr>
        <w:rPr>
          <w:b/>
        </w:rPr>
      </w:pPr>
    </w:p>
    <w:p w:rsidR="00A17960" w:rsidRDefault="00A17960" w:rsidP="00A17960">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63536F" w:rsidTr="0063536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3536F" w:rsidRDefault="0063536F" w:rsidP="00F314EB">
            <w:pPr>
              <w:spacing w:line="264" w:lineRule="auto"/>
              <w:rPr>
                <w:rFonts w:ascii="Consolas" w:hAnsi="Consolas" w:cs="Consolas"/>
                <w:kern w:val="2"/>
              </w:rPr>
            </w:pPr>
            <w:r>
              <w:rPr>
                <w:rFonts w:hint="eastAsia"/>
                <w:b/>
                <w:kern w:val="2"/>
              </w:rPr>
              <w:lastRenderedPageBreak/>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63536F" w:rsidRDefault="0063536F" w:rsidP="00F314EB">
            <w:pPr>
              <w:spacing w:line="264" w:lineRule="auto"/>
              <w:rPr>
                <w:rFonts w:ascii="Consolas" w:hAnsi="Consolas" w:cs="Consolas"/>
                <w:kern w:val="2"/>
              </w:rPr>
            </w:pPr>
            <w:r>
              <w:rPr>
                <w:rFonts w:ascii="Consolas" w:hAnsi="Consolas" w:cs="Consolas" w:hint="eastAsia"/>
                <w:kern w:val="2"/>
              </w:rPr>
              <w:t>说明</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16</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17</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40026</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rPr>
              <w:t>临时车</w:t>
            </w:r>
            <w:r w:rsidRPr="00C47B92">
              <w:rPr>
                <w:rFonts w:ascii="新宋体" w:hAnsi="新宋体" w:cs="新宋体" w:hint="eastAsia"/>
                <w:color w:val="A31515"/>
                <w:sz w:val="19"/>
                <w:szCs w:val="19"/>
              </w:rPr>
              <w:t>禁止进入小车场</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6804"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6804"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40032</w:t>
            </w:r>
          </w:p>
        </w:tc>
        <w:tc>
          <w:tcPr>
            <w:tcW w:w="6804"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6804"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bl>
    <w:p w:rsidR="00542C8C" w:rsidRDefault="00542C8C" w:rsidP="00542C8C">
      <w:pPr>
        <w:pStyle w:val="4"/>
      </w:pPr>
      <w:r>
        <w:rPr>
          <w:rFonts w:hint="eastAsia"/>
        </w:rPr>
        <w:t>离线进场接口</w:t>
      </w:r>
    </w:p>
    <w:p w:rsidR="00542C8C" w:rsidRPr="00E47307" w:rsidRDefault="00542C8C" w:rsidP="00542C8C">
      <w:pPr>
        <w:rPr>
          <w:b/>
        </w:rPr>
      </w:pPr>
      <w:r w:rsidRPr="00E47307">
        <w:rPr>
          <w:rFonts w:hint="eastAsia"/>
          <w:b/>
        </w:rPr>
        <w:t>url:</w:t>
      </w:r>
    </w:p>
    <w:p w:rsidR="00542C8C" w:rsidRPr="00117E5E" w:rsidRDefault="005446D3" w:rsidP="00542C8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0" w:history="1">
        <w:r w:rsidR="00542C8C" w:rsidRPr="00506A16">
          <w:rPr>
            <w:rStyle w:val="af7"/>
          </w:rPr>
          <w:t>http://192</w:t>
        </w:r>
      </w:hyperlink>
      <w:r w:rsidR="00542C8C">
        <w:rPr>
          <w:rStyle w:val="af7"/>
        </w:rPr>
        <w:t>.168.2.158</w:t>
      </w:r>
      <w:r w:rsidR="00542C8C" w:rsidRPr="008510B3">
        <w:rPr>
          <w:rStyle w:val="af7"/>
        </w:rPr>
        <w:t>:9000/ParkAPI/</w:t>
      </w:r>
      <w:r w:rsidR="00542C8C" w:rsidRPr="00542C8C">
        <w:rPr>
          <w:rStyle w:val="af7"/>
        </w:rPr>
        <w:t>SetCarInOffline</w:t>
      </w:r>
    </w:p>
    <w:p w:rsidR="00542C8C" w:rsidRPr="005879B3" w:rsidRDefault="00542C8C" w:rsidP="00542C8C">
      <w:pPr>
        <w:rPr>
          <w:b/>
        </w:rPr>
      </w:pPr>
      <w:r w:rsidRPr="00E47307">
        <w:rPr>
          <w:rFonts w:hint="eastAsia"/>
          <w:b/>
        </w:rPr>
        <w:t>请求</w:t>
      </w:r>
      <w:r w:rsidRPr="00E47307">
        <w:rPr>
          <w:b/>
        </w:rPr>
        <w:t>方式</w:t>
      </w:r>
      <w:r w:rsidRPr="00E47307">
        <w:rPr>
          <w:rFonts w:hint="eastAsia"/>
          <w:b/>
        </w:rPr>
        <w:t>：</w:t>
      </w:r>
    </w:p>
    <w:p w:rsidR="00542C8C" w:rsidRDefault="00542C8C" w:rsidP="00542C8C">
      <w:r>
        <w:t>POST</w:t>
      </w:r>
      <w:r>
        <w:t>，</w:t>
      </w:r>
      <w:r>
        <w:t>GET</w:t>
      </w:r>
    </w:p>
    <w:p w:rsidR="00542C8C" w:rsidRDefault="00542C8C" w:rsidP="00542C8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42C8C" w:rsidTr="00542C8C">
        <w:tc>
          <w:tcPr>
            <w:tcW w:w="1809" w:type="dxa"/>
            <w:shd w:val="clear" w:color="auto" w:fill="B8CCE4"/>
          </w:tcPr>
          <w:p w:rsidR="00542C8C" w:rsidRDefault="00542C8C" w:rsidP="00542C8C">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42C8C" w:rsidRDefault="00542C8C" w:rsidP="00542C8C">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42C8C" w:rsidRDefault="00542C8C" w:rsidP="00542C8C">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42C8C" w:rsidRDefault="00542C8C" w:rsidP="00542C8C">
            <w:pPr>
              <w:spacing w:line="264" w:lineRule="auto"/>
              <w:rPr>
                <w:rFonts w:ascii="Consolas" w:hAnsi="Consolas" w:cs="Consolas"/>
              </w:rPr>
            </w:pPr>
            <w:r>
              <w:rPr>
                <w:rFonts w:ascii="Consolas" w:hAnsi="Consolas" w:cs="Consolas" w:hint="eastAsia"/>
              </w:rPr>
              <w:t>说明</w:t>
            </w:r>
          </w:p>
        </w:tc>
      </w:tr>
      <w:tr w:rsidR="00542C8C" w:rsidTr="00542C8C">
        <w:tc>
          <w:tcPr>
            <w:tcW w:w="1809" w:type="dxa"/>
          </w:tcPr>
          <w:p w:rsidR="00542C8C" w:rsidRPr="00EC78A7" w:rsidRDefault="00542C8C" w:rsidP="00542C8C">
            <w:pPr>
              <w:spacing w:line="264" w:lineRule="auto"/>
              <w:rPr>
                <w:b/>
                <w:kern w:val="2"/>
              </w:rPr>
            </w:pPr>
            <w:r w:rsidRPr="00EC78A7">
              <w:rPr>
                <w:b/>
                <w:kern w:val="2"/>
              </w:rPr>
              <w:t>token</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42C8C" w:rsidRPr="00E00670" w:rsidRDefault="00542C8C" w:rsidP="00542C8C">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42C8C" w:rsidTr="00542C8C">
        <w:tc>
          <w:tcPr>
            <w:tcW w:w="1809" w:type="dxa"/>
          </w:tcPr>
          <w:p w:rsidR="00542C8C" w:rsidRPr="00056F01" w:rsidRDefault="00542C8C" w:rsidP="00542C8C">
            <w:pPr>
              <w:spacing w:line="264" w:lineRule="auto"/>
              <w:rPr>
                <w:b/>
                <w:kern w:val="2"/>
              </w:rPr>
            </w:pPr>
            <w:r w:rsidRPr="0038692E">
              <w:rPr>
                <w:b/>
                <w:kern w:val="2"/>
              </w:rPr>
              <w:t>StationId</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工作站编号</w:t>
            </w:r>
          </w:p>
        </w:tc>
      </w:tr>
      <w:tr w:rsidR="00542C8C" w:rsidTr="00542C8C">
        <w:tc>
          <w:tcPr>
            <w:tcW w:w="1809" w:type="dxa"/>
          </w:tcPr>
          <w:p w:rsidR="00542C8C" w:rsidRPr="00056F01" w:rsidRDefault="00542C8C" w:rsidP="00542C8C">
            <w:pPr>
              <w:spacing w:line="264" w:lineRule="auto"/>
              <w:rPr>
                <w:b/>
                <w:kern w:val="2"/>
              </w:rPr>
            </w:pPr>
            <w:r w:rsidRPr="0038692E">
              <w:rPr>
                <w:b/>
                <w:kern w:val="2"/>
              </w:rPr>
              <w:t>CtrlNumber</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车道机号</w:t>
            </w:r>
          </w:p>
        </w:tc>
      </w:tr>
      <w:tr w:rsidR="00542C8C" w:rsidTr="00542C8C">
        <w:tc>
          <w:tcPr>
            <w:tcW w:w="1809" w:type="dxa"/>
          </w:tcPr>
          <w:p w:rsidR="00542C8C" w:rsidRPr="00056F01" w:rsidRDefault="00542C8C" w:rsidP="00542C8C">
            <w:pPr>
              <w:spacing w:line="264" w:lineRule="auto"/>
              <w:rPr>
                <w:b/>
                <w:kern w:val="2"/>
              </w:rPr>
            </w:pPr>
            <w:r w:rsidRPr="00542C8C">
              <w:rPr>
                <w:b/>
                <w:kern w:val="2"/>
              </w:rPr>
              <w:t>CardNO</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车辆编号</w:t>
            </w:r>
          </w:p>
        </w:tc>
      </w:tr>
      <w:tr w:rsidR="00542C8C" w:rsidTr="00542C8C">
        <w:tc>
          <w:tcPr>
            <w:tcW w:w="1809" w:type="dxa"/>
          </w:tcPr>
          <w:p w:rsidR="00542C8C" w:rsidRPr="00542C8C" w:rsidRDefault="00542C8C" w:rsidP="00542C8C">
            <w:pPr>
              <w:spacing w:line="264" w:lineRule="auto"/>
              <w:rPr>
                <w:b/>
                <w:kern w:val="2"/>
              </w:rPr>
            </w:pPr>
            <w:r w:rsidRPr="00542C8C">
              <w:rPr>
                <w:b/>
                <w:kern w:val="2"/>
              </w:rPr>
              <w:t>CPH</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车牌号</w:t>
            </w:r>
          </w:p>
        </w:tc>
      </w:tr>
      <w:tr w:rsidR="00542C8C" w:rsidTr="00542C8C">
        <w:tc>
          <w:tcPr>
            <w:tcW w:w="1809" w:type="dxa"/>
          </w:tcPr>
          <w:p w:rsidR="00542C8C" w:rsidRPr="00542C8C" w:rsidRDefault="00542C8C" w:rsidP="00542C8C">
            <w:pPr>
              <w:spacing w:line="264" w:lineRule="auto"/>
              <w:rPr>
                <w:b/>
                <w:kern w:val="2"/>
              </w:rPr>
            </w:pPr>
            <w:r w:rsidRPr="00542C8C">
              <w:rPr>
                <w:b/>
                <w:kern w:val="2"/>
              </w:rPr>
              <w:lastRenderedPageBreak/>
              <w:t>CardType</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车辆类型</w:t>
            </w:r>
          </w:p>
        </w:tc>
      </w:tr>
      <w:tr w:rsidR="00542C8C" w:rsidTr="00542C8C">
        <w:tc>
          <w:tcPr>
            <w:tcW w:w="1809" w:type="dxa"/>
          </w:tcPr>
          <w:p w:rsidR="00542C8C" w:rsidRPr="00542C8C" w:rsidRDefault="00542C8C" w:rsidP="00542C8C">
            <w:pPr>
              <w:spacing w:line="264" w:lineRule="auto"/>
              <w:rPr>
                <w:b/>
                <w:kern w:val="2"/>
              </w:rPr>
            </w:pPr>
            <w:r w:rsidRPr="00542C8C">
              <w:rPr>
                <w:b/>
                <w:kern w:val="2"/>
              </w:rPr>
              <w:t>InTime</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入场时间。如：</w:t>
            </w:r>
            <w:r>
              <w:rPr>
                <w:rFonts w:ascii="Consolas" w:hAnsi="Consolas" w:cs="Consolas" w:hint="eastAsia"/>
                <w:sz w:val="18"/>
                <w:szCs w:val="18"/>
              </w:rPr>
              <w:t>20170506113128</w:t>
            </w:r>
          </w:p>
        </w:tc>
      </w:tr>
      <w:tr w:rsidR="00542C8C" w:rsidTr="00542C8C">
        <w:tc>
          <w:tcPr>
            <w:tcW w:w="1809" w:type="dxa"/>
          </w:tcPr>
          <w:p w:rsidR="00542C8C" w:rsidRPr="00542C8C" w:rsidRDefault="00542C8C" w:rsidP="00542C8C">
            <w:pPr>
              <w:spacing w:line="264" w:lineRule="auto"/>
              <w:rPr>
                <w:kern w:val="2"/>
              </w:rPr>
            </w:pPr>
            <w:r w:rsidRPr="00542C8C">
              <w:rPr>
                <w:kern w:val="2"/>
              </w:rPr>
              <w:t>OnlineState</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hint="eastAsia"/>
                <w:sz w:val="18"/>
                <w:szCs w:val="18"/>
              </w:rPr>
              <w:t>byte</w:t>
            </w:r>
          </w:p>
        </w:tc>
        <w:tc>
          <w:tcPr>
            <w:tcW w:w="81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在线状态。</w:t>
            </w:r>
            <w:r>
              <w:rPr>
                <w:rFonts w:ascii="Consolas" w:hAnsi="Consolas" w:cs="Consolas" w:hint="eastAsia"/>
                <w:sz w:val="18"/>
                <w:szCs w:val="18"/>
              </w:rPr>
              <w:t>1</w:t>
            </w:r>
            <w:r>
              <w:rPr>
                <w:rFonts w:ascii="Consolas" w:hAnsi="Consolas" w:cs="Consolas" w:hint="eastAsia"/>
                <w:sz w:val="18"/>
                <w:szCs w:val="18"/>
              </w:rPr>
              <w:t>为在线获取的离线记录；</w:t>
            </w:r>
            <w:r>
              <w:rPr>
                <w:rFonts w:ascii="Consolas" w:hAnsi="Consolas" w:cs="Consolas" w:hint="eastAsia"/>
                <w:sz w:val="18"/>
                <w:szCs w:val="18"/>
              </w:rPr>
              <w:t>2</w:t>
            </w:r>
            <w:r>
              <w:rPr>
                <w:rFonts w:ascii="Consolas" w:hAnsi="Consolas" w:cs="Consolas" w:hint="eastAsia"/>
                <w:sz w:val="18"/>
                <w:szCs w:val="18"/>
              </w:rPr>
              <w:t>为</w:t>
            </w:r>
            <w:r>
              <w:rPr>
                <w:rFonts w:ascii="Consolas" w:hAnsi="Consolas" w:cs="Consolas" w:hint="eastAsia"/>
                <w:sz w:val="18"/>
                <w:szCs w:val="18"/>
              </w:rPr>
              <w:t>U</w:t>
            </w:r>
            <w:r>
              <w:rPr>
                <w:rFonts w:ascii="Consolas" w:hAnsi="Consolas" w:cs="Consolas" w:hint="eastAsia"/>
                <w:sz w:val="18"/>
                <w:szCs w:val="18"/>
              </w:rPr>
              <w:t>盘获取到的离线记录。默认</w:t>
            </w:r>
            <w:r>
              <w:rPr>
                <w:rFonts w:ascii="Consolas" w:hAnsi="Consolas" w:cs="Consolas" w:hint="eastAsia"/>
                <w:sz w:val="18"/>
                <w:szCs w:val="18"/>
              </w:rPr>
              <w:t>1</w:t>
            </w:r>
            <w:r>
              <w:rPr>
                <w:rFonts w:ascii="Consolas" w:hAnsi="Consolas" w:cs="Consolas" w:hint="eastAsia"/>
                <w:sz w:val="18"/>
                <w:szCs w:val="18"/>
              </w:rPr>
              <w:t>。</w:t>
            </w:r>
          </w:p>
        </w:tc>
      </w:tr>
      <w:tr w:rsidR="00542C8C" w:rsidTr="00542C8C">
        <w:tc>
          <w:tcPr>
            <w:tcW w:w="1809" w:type="dxa"/>
          </w:tcPr>
          <w:p w:rsidR="00542C8C" w:rsidRDefault="00542C8C" w:rsidP="00542C8C">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P</w:t>
            </w:r>
            <w:r w:rsidRPr="00CB0D30">
              <w:rPr>
                <w:rFonts w:ascii="新宋体" w:hAnsi="新宋体" w:cs="新宋体"/>
                <w:color w:val="000000"/>
                <w:sz w:val="19"/>
                <w:szCs w:val="19"/>
                <w:highlight w:val="white"/>
              </w:rPr>
              <w:t>Color</w:t>
            </w:r>
          </w:p>
        </w:tc>
        <w:tc>
          <w:tcPr>
            <w:tcW w:w="1024" w:type="dxa"/>
          </w:tcPr>
          <w:p w:rsidR="00542C8C" w:rsidRDefault="00542C8C" w:rsidP="00542C8C">
            <w:r>
              <w:rPr>
                <w:rFonts w:ascii="Consolas" w:hAnsi="Consolas" w:cs="Consolas" w:hint="eastAsia"/>
                <w:sz w:val="18"/>
                <w:szCs w:val="18"/>
              </w:rPr>
              <w:t>byte</w:t>
            </w:r>
          </w:p>
        </w:tc>
        <w:tc>
          <w:tcPr>
            <w:tcW w:w="816" w:type="dxa"/>
          </w:tcPr>
          <w:p w:rsidR="00542C8C" w:rsidRDefault="00542C8C" w:rsidP="00542C8C">
            <w:r>
              <w:rPr>
                <w:rFonts w:ascii="Consolas" w:hAnsi="Consolas" w:cs="Consolas" w:hint="eastAsia"/>
                <w:sz w:val="18"/>
                <w:szCs w:val="18"/>
              </w:rPr>
              <w:t>N</w:t>
            </w:r>
          </w:p>
        </w:tc>
        <w:tc>
          <w:tcPr>
            <w:tcW w:w="5106" w:type="dxa"/>
          </w:tcPr>
          <w:p w:rsidR="00542C8C" w:rsidRDefault="00542C8C" w:rsidP="00542C8C">
            <w:r>
              <w:rPr>
                <w:rFonts w:ascii="新宋体" w:hAnsi="新宋体" w:cs="新宋体" w:hint="eastAsia"/>
                <w:color w:val="000000"/>
                <w:sz w:val="19"/>
                <w:szCs w:val="19"/>
              </w:rPr>
              <w:t>车牌颜色</w:t>
            </w:r>
          </w:p>
        </w:tc>
      </w:tr>
      <w:tr w:rsidR="00542C8C" w:rsidTr="00542C8C">
        <w:tc>
          <w:tcPr>
            <w:tcW w:w="1809" w:type="dxa"/>
          </w:tcPr>
          <w:p w:rsidR="00542C8C" w:rsidRPr="0038692E" w:rsidRDefault="00542C8C" w:rsidP="00542C8C">
            <w:pPr>
              <w:spacing w:line="264" w:lineRule="auto"/>
              <w:rPr>
                <w:kern w:val="2"/>
              </w:rPr>
            </w:pPr>
            <w:r w:rsidRPr="0038692E">
              <w:rPr>
                <w:kern w:val="2"/>
              </w:rPr>
              <w:t>Reserved</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备用字段</w:t>
            </w:r>
          </w:p>
        </w:tc>
      </w:tr>
      <w:tr w:rsidR="00542C8C" w:rsidTr="00542C8C">
        <w:tc>
          <w:tcPr>
            <w:tcW w:w="1809" w:type="dxa"/>
          </w:tcPr>
          <w:p w:rsidR="00542C8C" w:rsidRDefault="00542C8C" w:rsidP="00542C8C">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42C8C" w:rsidRPr="00E00670" w:rsidRDefault="00542C8C" w:rsidP="00542C8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42C8C" w:rsidRDefault="00542C8C" w:rsidP="00542C8C">
      <w:pPr>
        <w:rPr>
          <w:b/>
        </w:rPr>
      </w:pPr>
      <w:r>
        <w:rPr>
          <w:rFonts w:hint="eastAsia"/>
          <w:b/>
        </w:rPr>
        <w:t>返回</w:t>
      </w:r>
      <w:r>
        <w:rPr>
          <w:b/>
        </w:rPr>
        <w:t>数据</w:t>
      </w:r>
      <w:r w:rsidRPr="0050700F">
        <w:rPr>
          <w:rFonts w:hint="eastAsia"/>
          <w:b/>
        </w:rPr>
        <w:t>格式</w:t>
      </w:r>
      <w:r>
        <w:rPr>
          <w:rFonts w:hint="eastAsia"/>
          <w:b/>
        </w:rPr>
        <w:t>:</w:t>
      </w:r>
    </w:p>
    <w:p w:rsidR="00542C8C" w:rsidRPr="0051022D" w:rsidRDefault="00542C8C" w:rsidP="00542C8C">
      <w:r>
        <w:t>JSON</w:t>
      </w:r>
    </w:p>
    <w:p w:rsidR="00542C8C" w:rsidRDefault="00542C8C" w:rsidP="00542C8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42C8C" w:rsidTr="00542C8C">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42C8C" w:rsidRDefault="00542C8C" w:rsidP="00542C8C">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42C8C" w:rsidRDefault="00542C8C" w:rsidP="00542C8C">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42C8C" w:rsidRDefault="00542C8C" w:rsidP="00542C8C">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42C8C" w:rsidRDefault="00542C8C" w:rsidP="00542C8C">
            <w:pPr>
              <w:spacing w:line="264" w:lineRule="auto"/>
              <w:rPr>
                <w:rFonts w:ascii="Consolas" w:hAnsi="Consolas" w:cs="Consolas"/>
                <w:kern w:val="2"/>
              </w:rPr>
            </w:pPr>
            <w:r>
              <w:rPr>
                <w:rFonts w:ascii="Consolas" w:hAnsi="Consolas" w:cs="Consolas" w:hint="eastAsia"/>
                <w:kern w:val="2"/>
              </w:rPr>
              <w:t>说明</w:t>
            </w:r>
          </w:p>
        </w:tc>
      </w:tr>
      <w:tr w:rsidR="00542C8C" w:rsidTr="00542C8C">
        <w:tc>
          <w:tcPr>
            <w:tcW w:w="1526"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42C8C" w:rsidTr="00542C8C">
        <w:tc>
          <w:tcPr>
            <w:tcW w:w="1526"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42C8C" w:rsidTr="00542C8C">
        <w:tc>
          <w:tcPr>
            <w:tcW w:w="1526"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542C8C" w:rsidRDefault="00542C8C" w:rsidP="00542C8C">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rFonts w:ascii="Consolas" w:hAnsi="Consolas" w:cs="Consolas"/>
                <w:kern w:val="2"/>
                <w:sz w:val="18"/>
                <w:szCs w:val="18"/>
              </w:rPr>
            </w:pPr>
            <w:r>
              <w:rPr>
                <w:rFonts w:ascii="Consolas" w:hAnsi="Consolas" w:cs="Consolas"/>
                <w:kern w:val="2"/>
                <w:sz w:val="18"/>
                <w:szCs w:val="18"/>
              </w:rPr>
              <w:t>J</w:t>
            </w:r>
            <w:r>
              <w:rPr>
                <w:rFonts w:ascii="Consolas" w:hAnsi="Consolas" w:cs="Consolas" w:hint="eastAsia"/>
                <w:kern w:val="2"/>
                <w:sz w:val="18"/>
                <w:szCs w:val="18"/>
              </w:rPr>
              <w:t>son</w:t>
            </w:r>
            <w:r>
              <w:rPr>
                <w:rFonts w:ascii="Consolas" w:hAnsi="Consolas" w:cs="Consolas" w:hint="eastAsia"/>
                <w:kern w:val="2"/>
                <w:sz w:val="18"/>
                <w:szCs w:val="18"/>
              </w:rPr>
              <w:t>对象</w:t>
            </w:r>
          </w:p>
        </w:tc>
      </w:tr>
    </w:tbl>
    <w:p w:rsidR="00542C8C" w:rsidRDefault="00542C8C" w:rsidP="00542C8C"/>
    <w:p w:rsidR="00542C8C" w:rsidRDefault="00542C8C" w:rsidP="00542C8C">
      <w:pPr>
        <w:rPr>
          <w:b/>
        </w:rPr>
      </w:pPr>
      <w:r>
        <w:rPr>
          <w:rFonts w:hint="eastAsia"/>
        </w:rPr>
        <w:t>data</w:t>
      </w:r>
      <w:r>
        <w:rPr>
          <w:rFonts w:hint="eastAsia"/>
          <w:b/>
        </w:rPr>
        <w:t>中的数据：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42C8C" w:rsidTr="00542C8C">
        <w:tc>
          <w:tcPr>
            <w:tcW w:w="1809" w:type="dxa"/>
            <w:shd w:val="clear" w:color="auto" w:fill="B8CCE4"/>
          </w:tcPr>
          <w:p w:rsidR="00542C8C" w:rsidRDefault="00542C8C" w:rsidP="00542C8C">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42C8C" w:rsidRDefault="00542C8C" w:rsidP="00542C8C">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42C8C" w:rsidRDefault="00542C8C" w:rsidP="00542C8C">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42C8C" w:rsidRDefault="00542C8C" w:rsidP="00542C8C">
            <w:pPr>
              <w:spacing w:line="264" w:lineRule="auto"/>
              <w:rPr>
                <w:rFonts w:ascii="Consolas" w:hAnsi="Consolas" w:cs="Consolas"/>
              </w:rPr>
            </w:pPr>
            <w:r>
              <w:rPr>
                <w:rFonts w:ascii="Consolas" w:hAnsi="Consolas" w:cs="Consolas" w:hint="eastAsia"/>
              </w:rPr>
              <w:t>说明</w:t>
            </w:r>
          </w:p>
        </w:tc>
      </w:tr>
      <w:tr w:rsidR="00542C8C" w:rsidTr="00542C8C">
        <w:tc>
          <w:tcPr>
            <w:tcW w:w="1809" w:type="dxa"/>
          </w:tcPr>
          <w:p w:rsidR="00542C8C" w:rsidRPr="00056F01" w:rsidRDefault="00542C8C" w:rsidP="00542C8C">
            <w:pPr>
              <w:spacing w:line="264" w:lineRule="auto"/>
              <w:rPr>
                <w:b/>
                <w:kern w:val="2"/>
              </w:rPr>
            </w:pPr>
            <w:r w:rsidRPr="0038692E">
              <w:rPr>
                <w:b/>
                <w:kern w:val="2"/>
              </w:rPr>
              <w:t>CtrlNumber</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车道机号</w:t>
            </w:r>
          </w:p>
        </w:tc>
      </w:tr>
      <w:tr w:rsidR="00542C8C" w:rsidTr="00542C8C">
        <w:tc>
          <w:tcPr>
            <w:tcW w:w="1809" w:type="dxa"/>
          </w:tcPr>
          <w:p w:rsidR="00542C8C" w:rsidRPr="00056F01" w:rsidRDefault="00542C8C" w:rsidP="00542C8C">
            <w:pPr>
              <w:spacing w:line="264" w:lineRule="auto"/>
              <w:rPr>
                <w:b/>
                <w:kern w:val="2"/>
              </w:rPr>
            </w:pPr>
            <w:r w:rsidRPr="0038692E">
              <w:rPr>
                <w:b/>
                <w:kern w:val="2"/>
              </w:rPr>
              <w:t>StationId</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工作站编号</w:t>
            </w:r>
          </w:p>
        </w:tc>
      </w:tr>
      <w:tr w:rsidR="00542C8C" w:rsidTr="00542C8C">
        <w:tc>
          <w:tcPr>
            <w:tcW w:w="1809" w:type="dxa"/>
          </w:tcPr>
          <w:p w:rsidR="00542C8C" w:rsidRPr="00616EAC" w:rsidRDefault="00542C8C" w:rsidP="00542C8C">
            <w:pPr>
              <w:spacing w:line="264" w:lineRule="auto"/>
              <w:rPr>
                <w:kern w:val="2"/>
              </w:rPr>
            </w:pPr>
            <w:r w:rsidRPr="00616EAC">
              <w:rPr>
                <w:kern w:val="2"/>
              </w:rPr>
              <w:t>CPH</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车牌号</w:t>
            </w:r>
          </w:p>
        </w:tc>
      </w:tr>
      <w:tr w:rsidR="00542C8C" w:rsidTr="00542C8C">
        <w:tc>
          <w:tcPr>
            <w:tcW w:w="1809" w:type="dxa"/>
          </w:tcPr>
          <w:p w:rsidR="00542C8C" w:rsidRPr="0038692E" w:rsidRDefault="00542C8C" w:rsidP="00542C8C">
            <w:pPr>
              <w:spacing w:line="264" w:lineRule="auto"/>
              <w:rPr>
                <w:kern w:val="2"/>
              </w:rPr>
            </w:pPr>
            <w:r w:rsidRPr="00616EAC">
              <w:rPr>
                <w:kern w:val="2"/>
              </w:rPr>
              <w:t>CarBrand</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车牌品牌</w:t>
            </w:r>
          </w:p>
        </w:tc>
      </w:tr>
      <w:tr w:rsidR="00542C8C" w:rsidTr="00542C8C">
        <w:tc>
          <w:tcPr>
            <w:tcW w:w="1809" w:type="dxa"/>
          </w:tcPr>
          <w:p w:rsidR="00542C8C" w:rsidRDefault="00542C8C" w:rsidP="00542C8C">
            <w:r w:rsidRPr="00CB0D30">
              <w:rPr>
                <w:rFonts w:ascii="新宋体" w:hAnsi="新宋体" w:cs="新宋体"/>
                <w:color w:val="000000"/>
                <w:sz w:val="19"/>
                <w:szCs w:val="19"/>
                <w:highlight w:val="white"/>
              </w:rPr>
              <w:t>CarColor</w:t>
            </w:r>
          </w:p>
        </w:tc>
        <w:tc>
          <w:tcPr>
            <w:tcW w:w="1024" w:type="dxa"/>
          </w:tcPr>
          <w:p w:rsidR="00542C8C" w:rsidRDefault="00542C8C" w:rsidP="00542C8C">
            <w:r w:rsidRPr="00E00670">
              <w:rPr>
                <w:rFonts w:ascii="Consolas" w:hAnsi="Consolas" w:cs="Consolas" w:hint="eastAsia"/>
                <w:sz w:val="18"/>
                <w:szCs w:val="18"/>
              </w:rPr>
              <w:t>String</w:t>
            </w:r>
          </w:p>
        </w:tc>
        <w:tc>
          <w:tcPr>
            <w:tcW w:w="816" w:type="dxa"/>
          </w:tcPr>
          <w:p w:rsidR="00542C8C" w:rsidRDefault="00542C8C" w:rsidP="00542C8C">
            <w:r>
              <w:rPr>
                <w:rFonts w:ascii="Consolas" w:hAnsi="Consolas" w:cs="Consolas" w:hint="eastAsia"/>
                <w:sz w:val="18"/>
                <w:szCs w:val="18"/>
              </w:rPr>
              <w:t>N</w:t>
            </w:r>
          </w:p>
        </w:tc>
        <w:tc>
          <w:tcPr>
            <w:tcW w:w="5106" w:type="dxa"/>
          </w:tcPr>
          <w:p w:rsidR="00542C8C" w:rsidRDefault="00542C8C" w:rsidP="00542C8C">
            <w:r>
              <w:rPr>
                <w:rFonts w:ascii="新宋体" w:hAnsi="新宋体" w:cs="新宋体" w:hint="eastAsia"/>
                <w:color w:val="000000"/>
                <w:sz w:val="19"/>
                <w:szCs w:val="19"/>
              </w:rPr>
              <w:t>车辆颜色</w:t>
            </w:r>
          </w:p>
        </w:tc>
      </w:tr>
      <w:tr w:rsidR="00542C8C" w:rsidTr="00542C8C">
        <w:tc>
          <w:tcPr>
            <w:tcW w:w="1809" w:type="dxa"/>
          </w:tcPr>
          <w:p w:rsidR="00542C8C" w:rsidRPr="0038692E" w:rsidRDefault="00542C8C" w:rsidP="00542C8C">
            <w:pPr>
              <w:spacing w:line="264" w:lineRule="auto"/>
              <w:rPr>
                <w:kern w:val="2"/>
              </w:rPr>
            </w:pPr>
            <w:r w:rsidRPr="0038692E">
              <w:rPr>
                <w:kern w:val="2"/>
              </w:rPr>
              <w:t>Reserved</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备用字段</w:t>
            </w:r>
          </w:p>
        </w:tc>
      </w:tr>
      <w:tr w:rsidR="00542C8C" w:rsidTr="00542C8C">
        <w:tc>
          <w:tcPr>
            <w:tcW w:w="1809" w:type="dxa"/>
          </w:tcPr>
          <w:p w:rsidR="00542C8C" w:rsidRPr="006141CA" w:rsidRDefault="00542C8C" w:rsidP="00542C8C">
            <w:pPr>
              <w:spacing w:line="264" w:lineRule="auto"/>
              <w:rPr>
                <w:kern w:val="2"/>
              </w:rPr>
            </w:pPr>
            <w:r w:rsidRPr="006141CA">
              <w:rPr>
                <w:kern w:val="2"/>
              </w:rPr>
              <w:t>InOutName</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42C8C" w:rsidRDefault="00542C8C" w:rsidP="00542C8C">
            <w:r w:rsidRPr="00704C26">
              <w:rPr>
                <w:rFonts w:ascii="Consolas" w:hAnsi="Consolas" w:cs="Consolas" w:hint="eastAsia"/>
                <w:sz w:val="18"/>
                <w:szCs w:val="18"/>
              </w:rPr>
              <w:t>N</w:t>
            </w:r>
          </w:p>
        </w:tc>
        <w:tc>
          <w:tcPr>
            <w:tcW w:w="5106" w:type="dxa"/>
          </w:tcPr>
          <w:p w:rsidR="00542C8C" w:rsidRPr="00E00670" w:rsidRDefault="00542C8C" w:rsidP="00542C8C">
            <w:pPr>
              <w:spacing w:line="264" w:lineRule="auto"/>
              <w:rPr>
                <w:rFonts w:ascii="Consolas" w:hAnsi="Consolas" w:cs="Consolas"/>
                <w:sz w:val="18"/>
                <w:szCs w:val="18"/>
              </w:rPr>
            </w:pPr>
            <w:r>
              <w:rPr>
                <w:rFonts w:ascii="Consolas" w:hAnsi="Consolas" w:cs="Consolas" w:hint="eastAsia"/>
                <w:sz w:val="18"/>
                <w:szCs w:val="18"/>
              </w:rPr>
              <w:t>车道名称</w:t>
            </w:r>
          </w:p>
        </w:tc>
      </w:tr>
      <w:tr w:rsidR="00542C8C" w:rsidTr="00542C8C">
        <w:tc>
          <w:tcPr>
            <w:tcW w:w="1809" w:type="dxa"/>
          </w:tcPr>
          <w:p w:rsidR="00542C8C" w:rsidRPr="006141CA" w:rsidRDefault="00542C8C" w:rsidP="00542C8C">
            <w:pPr>
              <w:spacing w:line="264" w:lineRule="auto"/>
              <w:rPr>
                <w:kern w:val="2"/>
              </w:rPr>
            </w:pPr>
            <w:r w:rsidRPr="006141CA">
              <w:rPr>
                <w:kern w:val="2"/>
              </w:rPr>
              <w:t>RemainingPlaceCount</w:t>
            </w:r>
          </w:p>
        </w:tc>
        <w:tc>
          <w:tcPr>
            <w:tcW w:w="1024" w:type="dxa"/>
          </w:tcPr>
          <w:p w:rsidR="00542C8C" w:rsidRDefault="00542C8C" w:rsidP="00542C8C">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42C8C" w:rsidRDefault="00542C8C" w:rsidP="00542C8C">
            <w:r w:rsidRPr="00704C26">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剩余车位数</w:t>
            </w:r>
          </w:p>
        </w:tc>
      </w:tr>
      <w:tr w:rsidR="00542C8C" w:rsidTr="00542C8C">
        <w:tc>
          <w:tcPr>
            <w:tcW w:w="1809" w:type="dxa"/>
          </w:tcPr>
          <w:p w:rsidR="00542C8C" w:rsidRPr="006141CA" w:rsidRDefault="00542C8C" w:rsidP="00542C8C">
            <w:pPr>
              <w:spacing w:line="264" w:lineRule="auto"/>
              <w:rPr>
                <w:kern w:val="2"/>
              </w:rPr>
            </w:pPr>
            <w:r w:rsidRPr="006141CA">
              <w:rPr>
                <w:kern w:val="2"/>
              </w:rPr>
              <w:t>OpenMode</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Default="00542C8C" w:rsidP="00542C8C">
            <w:r w:rsidRPr="00704C26">
              <w:rPr>
                <w:rFonts w:ascii="Consolas" w:hAnsi="Consolas" w:cs="Consolas" w:hint="eastAsia"/>
                <w:sz w:val="18"/>
                <w:szCs w:val="18"/>
              </w:rPr>
              <w:t>N</w:t>
            </w:r>
          </w:p>
        </w:tc>
        <w:tc>
          <w:tcPr>
            <w:tcW w:w="5106" w:type="dxa"/>
          </w:tcPr>
          <w:p w:rsidR="00542C8C" w:rsidRPr="00E00670" w:rsidRDefault="00542C8C" w:rsidP="00542C8C">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542C8C" w:rsidTr="00542C8C">
        <w:tc>
          <w:tcPr>
            <w:tcW w:w="1809" w:type="dxa"/>
          </w:tcPr>
          <w:p w:rsidR="00542C8C" w:rsidRPr="006141CA" w:rsidRDefault="00542C8C" w:rsidP="00542C8C">
            <w:pPr>
              <w:spacing w:line="264" w:lineRule="auto"/>
              <w:rPr>
                <w:kern w:val="2"/>
              </w:rPr>
            </w:pPr>
            <w:r w:rsidRPr="006141CA">
              <w:rPr>
                <w:kern w:val="2"/>
              </w:rPr>
              <w:lastRenderedPageBreak/>
              <w:t>CardNO</w:t>
            </w:r>
          </w:p>
        </w:tc>
        <w:tc>
          <w:tcPr>
            <w:tcW w:w="1024" w:type="dxa"/>
          </w:tcPr>
          <w:p w:rsidR="00542C8C" w:rsidRPr="00E00670" w:rsidRDefault="00542C8C" w:rsidP="00542C8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42C8C" w:rsidRDefault="00542C8C" w:rsidP="00542C8C">
            <w:r w:rsidRPr="00704C26">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车辆编号</w:t>
            </w:r>
          </w:p>
        </w:tc>
      </w:tr>
      <w:tr w:rsidR="00542C8C" w:rsidTr="00542C8C">
        <w:tc>
          <w:tcPr>
            <w:tcW w:w="1809" w:type="dxa"/>
          </w:tcPr>
          <w:p w:rsidR="00542C8C" w:rsidRPr="006141CA" w:rsidRDefault="00542C8C" w:rsidP="00542C8C">
            <w:pPr>
              <w:spacing w:line="264" w:lineRule="auto"/>
              <w:rPr>
                <w:kern w:val="2"/>
              </w:rPr>
            </w:pPr>
            <w:r w:rsidRPr="006141CA">
              <w:rPr>
                <w:kern w:val="2"/>
              </w:rPr>
              <w:t>CardType</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42C8C" w:rsidRDefault="00542C8C" w:rsidP="00542C8C">
            <w:r w:rsidRPr="00704C26">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车辆卡类</w:t>
            </w:r>
          </w:p>
        </w:tc>
      </w:tr>
      <w:tr w:rsidR="00542C8C" w:rsidTr="00542C8C">
        <w:tc>
          <w:tcPr>
            <w:tcW w:w="1809" w:type="dxa"/>
          </w:tcPr>
          <w:p w:rsidR="00542C8C" w:rsidRPr="006141CA" w:rsidRDefault="00542C8C" w:rsidP="00542C8C">
            <w:pPr>
              <w:spacing w:line="264" w:lineRule="auto"/>
              <w:rPr>
                <w:kern w:val="2"/>
              </w:rPr>
            </w:pPr>
            <w:r w:rsidRPr="006141CA">
              <w:rPr>
                <w:kern w:val="2"/>
              </w:rPr>
              <w:t>InTime</w:t>
            </w:r>
          </w:p>
        </w:tc>
        <w:tc>
          <w:tcPr>
            <w:tcW w:w="1024" w:type="dxa"/>
          </w:tcPr>
          <w:p w:rsidR="00542C8C" w:rsidRPr="00E00670" w:rsidRDefault="00542C8C" w:rsidP="00542C8C">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42C8C" w:rsidRDefault="00542C8C" w:rsidP="00542C8C">
            <w:r w:rsidRPr="00704C26">
              <w:rPr>
                <w:rFonts w:ascii="Consolas" w:hAnsi="Consolas" w:cs="Consolas" w:hint="eastAsia"/>
                <w:sz w:val="18"/>
                <w:szCs w:val="18"/>
              </w:rPr>
              <w:t>N</w:t>
            </w:r>
          </w:p>
        </w:tc>
        <w:tc>
          <w:tcPr>
            <w:tcW w:w="5106" w:type="dxa"/>
          </w:tcPr>
          <w:p w:rsidR="00542C8C" w:rsidRDefault="00542C8C" w:rsidP="00542C8C">
            <w:pPr>
              <w:spacing w:line="264" w:lineRule="auto"/>
              <w:rPr>
                <w:rFonts w:ascii="Consolas" w:hAnsi="Consolas" w:cs="Consolas"/>
                <w:sz w:val="18"/>
                <w:szCs w:val="18"/>
              </w:rPr>
            </w:pPr>
            <w:r>
              <w:rPr>
                <w:rFonts w:ascii="Consolas" w:hAnsi="Consolas" w:cs="Consolas" w:hint="eastAsia"/>
                <w:sz w:val="18"/>
                <w:szCs w:val="18"/>
              </w:rPr>
              <w:t>进场时间</w:t>
            </w:r>
          </w:p>
        </w:tc>
      </w:tr>
    </w:tbl>
    <w:p w:rsidR="00542C8C" w:rsidRDefault="00542C8C" w:rsidP="00542C8C">
      <w:pPr>
        <w:rPr>
          <w:b/>
        </w:rPr>
      </w:pPr>
    </w:p>
    <w:p w:rsidR="00542C8C" w:rsidRDefault="00542C8C" w:rsidP="00542C8C">
      <w:pPr>
        <w:rPr>
          <w:b/>
        </w:rPr>
      </w:pPr>
      <w:r>
        <w:rPr>
          <w:rFonts w:hint="eastAsia"/>
          <w:b/>
        </w:rPr>
        <w:t>请求示例：</w:t>
      </w:r>
    </w:p>
    <w:p w:rsidR="00542C8C" w:rsidRPr="008510B3" w:rsidRDefault="005446D3" w:rsidP="00542C8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1" w:history="1">
        <w:r w:rsidR="00542C8C" w:rsidRPr="00C92F9A">
          <w:rPr>
            <w:rStyle w:val="af7"/>
          </w:rPr>
          <w:t>http://192</w:t>
        </w:r>
      </w:hyperlink>
      <w:r w:rsidR="00542C8C" w:rsidRPr="0035271B">
        <w:rPr>
          <w:rStyle w:val="af7"/>
        </w:rPr>
        <w:t>.168.2.158:9000/ParkAPI/</w:t>
      </w:r>
      <w:r w:rsidR="00542C8C" w:rsidRPr="0053387B">
        <w:rPr>
          <w:rStyle w:val="af7"/>
        </w:rPr>
        <w:t>SetCarInWithoutCPH?token=b6018e51fe16417fb959f3a3383fccc7&amp;CtrlNumber=3&amp;StationId=2</w:t>
      </w:r>
    </w:p>
    <w:p w:rsidR="00542C8C" w:rsidRDefault="00542C8C" w:rsidP="00542C8C">
      <w:pPr>
        <w:rPr>
          <w:b/>
        </w:rPr>
      </w:pPr>
      <w:r>
        <w:rPr>
          <w:rFonts w:hint="eastAsia"/>
          <w:b/>
        </w:rPr>
        <w:t>成功回复示例</w:t>
      </w:r>
      <w:r>
        <w:rPr>
          <w:rFonts w:hint="eastAsia"/>
          <w:b/>
        </w:rPr>
        <w:t>:</w:t>
      </w:r>
    </w:p>
    <w:p w:rsidR="00542C8C" w:rsidRPr="007F1246" w:rsidRDefault="00542C8C" w:rsidP="00542C8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{"rcode":"200","msg":"OK","data":{"OpenMode":0,"CardNO":"31A80703","CardType":"TmpA","ImageName":"31A80703inef657a69-f221-4638-9e91-6d53d8ce4d47.jpg","CPH":"","InTime":"2017-03-03</w:t>
      </w:r>
      <w:r>
        <w:rPr>
          <w:rFonts w:hint="eastAsia"/>
        </w:rPr>
        <w:t xml:space="preserve"> </w:t>
      </w:r>
      <w:r>
        <w:t>10:00:28"}}</w:t>
      </w:r>
    </w:p>
    <w:p w:rsidR="00542C8C" w:rsidRDefault="00542C8C" w:rsidP="00542C8C">
      <w:pPr>
        <w:rPr>
          <w:b/>
        </w:rPr>
      </w:pPr>
      <w:r>
        <w:rPr>
          <w:rFonts w:hint="eastAsia"/>
          <w:b/>
        </w:rPr>
        <w:t>失败回复示例</w:t>
      </w:r>
      <w:r>
        <w:rPr>
          <w:rFonts w:hint="eastAsia"/>
          <w:b/>
        </w:rPr>
        <w:t>:</w:t>
      </w:r>
    </w:p>
    <w:p w:rsidR="00542C8C" w:rsidRPr="007F1246" w:rsidRDefault="00542C8C" w:rsidP="00542C8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542C8C" w:rsidRDefault="00542C8C" w:rsidP="00542C8C">
      <w:pPr>
        <w:rPr>
          <w:b/>
        </w:rPr>
      </w:pPr>
    </w:p>
    <w:p w:rsidR="00542C8C" w:rsidRDefault="00542C8C" w:rsidP="00542C8C">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542C8C" w:rsidTr="00542C8C">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42C8C" w:rsidRDefault="00542C8C" w:rsidP="00542C8C">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542C8C" w:rsidRDefault="00542C8C" w:rsidP="00542C8C">
            <w:pPr>
              <w:spacing w:line="264" w:lineRule="auto"/>
              <w:rPr>
                <w:rFonts w:ascii="Consolas" w:hAnsi="Consolas" w:cs="Consolas"/>
                <w:kern w:val="2"/>
              </w:rPr>
            </w:pPr>
            <w:r>
              <w:rPr>
                <w:rFonts w:ascii="Consolas" w:hAnsi="Consolas" w:cs="Consolas" w:hint="eastAsia"/>
                <w:kern w:val="2"/>
              </w:rPr>
              <w:t>说明</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6804"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16</w:t>
            </w:r>
          </w:p>
        </w:tc>
        <w:tc>
          <w:tcPr>
            <w:tcW w:w="6804"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17</w:t>
            </w:r>
          </w:p>
        </w:tc>
        <w:tc>
          <w:tcPr>
            <w:tcW w:w="6804"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6804" w:type="dxa"/>
            <w:tcBorders>
              <w:top w:val="single" w:sz="4" w:space="0" w:color="auto"/>
              <w:left w:val="single" w:sz="4" w:space="0" w:color="auto"/>
              <w:bottom w:val="single" w:sz="4" w:space="0" w:color="auto"/>
              <w:right w:val="single" w:sz="4" w:space="0" w:color="auto"/>
            </w:tcBorders>
          </w:tcPr>
          <w:p w:rsidR="00542C8C" w:rsidRPr="003C5487" w:rsidRDefault="00542C8C" w:rsidP="00542C8C">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color w:val="A31515"/>
                <w:sz w:val="19"/>
                <w:szCs w:val="19"/>
              </w:rPr>
              <w:t>40026</w:t>
            </w:r>
          </w:p>
        </w:tc>
        <w:tc>
          <w:tcPr>
            <w:tcW w:w="6804" w:type="dxa"/>
            <w:tcBorders>
              <w:top w:val="single" w:sz="4" w:space="0" w:color="auto"/>
              <w:left w:val="single" w:sz="4" w:space="0" w:color="auto"/>
              <w:bottom w:val="single" w:sz="4" w:space="0" w:color="auto"/>
              <w:right w:val="single" w:sz="4" w:space="0" w:color="auto"/>
            </w:tcBorders>
          </w:tcPr>
          <w:p w:rsidR="00542C8C" w:rsidRDefault="00542C8C" w:rsidP="00542C8C">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rPr>
              <w:t>临时车</w:t>
            </w:r>
            <w:r w:rsidRPr="00C47B92">
              <w:rPr>
                <w:rFonts w:ascii="新宋体" w:hAnsi="新宋体" w:cs="新宋体" w:hint="eastAsia"/>
                <w:color w:val="A31515"/>
                <w:sz w:val="19"/>
                <w:szCs w:val="19"/>
              </w:rPr>
              <w:t>禁止进入小车场</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6804"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6804"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color w:val="A31515"/>
                <w:sz w:val="19"/>
                <w:szCs w:val="19"/>
              </w:rPr>
              <w:lastRenderedPageBreak/>
              <w:t>40032</w:t>
            </w:r>
          </w:p>
        </w:tc>
        <w:tc>
          <w:tcPr>
            <w:tcW w:w="6804"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542C8C" w:rsidTr="00542C8C">
        <w:tc>
          <w:tcPr>
            <w:tcW w:w="1526"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6804" w:type="dxa"/>
            <w:tcBorders>
              <w:top w:val="single" w:sz="4" w:space="0" w:color="auto"/>
              <w:left w:val="single" w:sz="4" w:space="0" w:color="auto"/>
              <w:bottom w:val="single" w:sz="4" w:space="0" w:color="auto"/>
              <w:right w:val="single" w:sz="4" w:space="0" w:color="auto"/>
            </w:tcBorders>
          </w:tcPr>
          <w:p w:rsidR="00542C8C" w:rsidRPr="00C47B92" w:rsidRDefault="00542C8C" w:rsidP="00542C8C">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bl>
    <w:p w:rsidR="003765BF" w:rsidRPr="003765BF" w:rsidRDefault="003765BF" w:rsidP="00056F01">
      <w:pPr>
        <w:rPr>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CarIn</w:t>
      </w:r>
      <w:r w:rsidR="008200FF">
        <w:rPr>
          <w:rStyle w:val="af7"/>
          <w:rFonts w:hint="eastAsia"/>
        </w:rPr>
        <w:t>List</w:t>
      </w:r>
    </w:p>
    <w:p w:rsidR="000D6AE8"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0D6AE8" w:rsidRDefault="000D6AE8" w:rsidP="000D6AE8">
      <w:pPr>
        <w:pStyle w:val="3"/>
      </w:pPr>
      <w:r>
        <w:rPr>
          <w:rFonts w:hint="eastAsia"/>
        </w:rPr>
        <w:t>修改接口</w:t>
      </w:r>
    </w:p>
    <w:p w:rsidR="000D6AE8" w:rsidRPr="00E47307" w:rsidRDefault="000D6AE8" w:rsidP="000D6AE8">
      <w:pPr>
        <w:rPr>
          <w:b/>
        </w:rPr>
      </w:pPr>
      <w:r w:rsidRPr="00E47307">
        <w:rPr>
          <w:rFonts w:hint="eastAsia"/>
          <w:b/>
        </w:rPr>
        <w:t>url:</w:t>
      </w:r>
    </w:p>
    <w:p w:rsidR="000D6AE8" w:rsidRPr="008510B3" w:rsidRDefault="005446D3"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3"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Update</w:t>
      </w:r>
      <w:r w:rsidR="00350B63">
        <w:rPr>
          <w:rStyle w:val="af7"/>
        </w:rPr>
        <w:t>CarIn</w:t>
      </w:r>
    </w:p>
    <w:p w:rsidR="007B2EA8" w:rsidRDefault="000D6AE8"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CarIn</w:t>
      </w:r>
      <w:r w:rsidR="007B2EA8">
        <w:rPr>
          <w:rStyle w:val="af7"/>
          <w:rFonts w:hint="eastAsia"/>
        </w:rPr>
        <w:t>List</w:t>
      </w:r>
    </w:p>
    <w:p w:rsidR="000D6AE8"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178B8" w:rsidRDefault="005178B8" w:rsidP="005178B8">
      <w:pPr>
        <w:pStyle w:val="3"/>
      </w:pPr>
      <w:r>
        <w:rPr>
          <w:rFonts w:hint="eastAsia"/>
        </w:rPr>
        <w:t>修改场内记录车牌号接口</w:t>
      </w:r>
    </w:p>
    <w:p w:rsidR="005178B8" w:rsidRPr="00E47307" w:rsidRDefault="005178B8" w:rsidP="005178B8">
      <w:pPr>
        <w:rPr>
          <w:b/>
        </w:rPr>
      </w:pPr>
      <w:r w:rsidRPr="00E47307">
        <w:rPr>
          <w:rFonts w:hint="eastAsia"/>
          <w:b/>
        </w:rPr>
        <w:t>url:</w:t>
      </w:r>
    </w:p>
    <w:p w:rsidR="005178B8" w:rsidRPr="00117E5E" w:rsidRDefault="005446D3" w:rsidP="00517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5" w:history="1">
        <w:r w:rsidR="005178B8" w:rsidRPr="00506A16">
          <w:rPr>
            <w:rStyle w:val="af7"/>
          </w:rPr>
          <w:t>http://192</w:t>
        </w:r>
      </w:hyperlink>
      <w:r w:rsidR="005178B8">
        <w:rPr>
          <w:rStyle w:val="af7"/>
        </w:rPr>
        <w:t>.168.2.158</w:t>
      </w:r>
      <w:r w:rsidR="005178B8" w:rsidRPr="008510B3">
        <w:rPr>
          <w:rStyle w:val="af7"/>
        </w:rPr>
        <w:t>:9000/ParkAPI/</w:t>
      </w:r>
      <w:r w:rsidR="005178B8" w:rsidRPr="005178B8">
        <w:rPr>
          <w:rStyle w:val="af7"/>
        </w:rPr>
        <w:t>ChangeCarPlateNumberInPark</w:t>
      </w:r>
    </w:p>
    <w:p w:rsidR="005178B8" w:rsidRPr="005879B3" w:rsidRDefault="005178B8" w:rsidP="005178B8">
      <w:pPr>
        <w:rPr>
          <w:b/>
        </w:rPr>
      </w:pPr>
      <w:r w:rsidRPr="00E47307">
        <w:rPr>
          <w:rFonts w:hint="eastAsia"/>
          <w:b/>
        </w:rPr>
        <w:t>请求</w:t>
      </w:r>
      <w:r w:rsidRPr="00E47307">
        <w:rPr>
          <w:b/>
        </w:rPr>
        <w:t>方式</w:t>
      </w:r>
      <w:r w:rsidRPr="00E47307">
        <w:rPr>
          <w:rFonts w:hint="eastAsia"/>
          <w:b/>
        </w:rPr>
        <w:t>：</w:t>
      </w:r>
    </w:p>
    <w:p w:rsidR="005178B8" w:rsidRDefault="005178B8" w:rsidP="005178B8">
      <w:r>
        <w:t>POST</w:t>
      </w:r>
      <w:r>
        <w:t>，</w:t>
      </w:r>
      <w:r>
        <w:t>GET</w:t>
      </w:r>
    </w:p>
    <w:p w:rsidR="005178B8" w:rsidRDefault="005178B8" w:rsidP="005178B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178B8" w:rsidTr="007C0363">
        <w:tc>
          <w:tcPr>
            <w:tcW w:w="1809" w:type="dxa"/>
            <w:shd w:val="clear" w:color="auto" w:fill="B8CCE4"/>
          </w:tcPr>
          <w:p w:rsidR="005178B8" w:rsidRDefault="005178B8" w:rsidP="007C036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178B8" w:rsidRDefault="005178B8" w:rsidP="007C036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178B8" w:rsidRDefault="005178B8" w:rsidP="007C036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178B8" w:rsidRDefault="005178B8" w:rsidP="007C0363">
            <w:pPr>
              <w:spacing w:line="264" w:lineRule="auto"/>
              <w:rPr>
                <w:rFonts w:ascii="Consolas" w:hAnsi="Consolas" w:cs="Consolas"/>
              </w:rPr>
            </w:pPr>
            <w:r>
              <w:rPr>
                <w:rFonts w:ascii="Consolas" w:hAnsi="Consolas" w:cs="Consolas" w:hint="eastAsia"/>
              </w:rPr>
              <w:t>说明</w:t>
            </w:r>
          </w:p>
        </w:tc>
      </w:tr>
      <w:tr w:rsidR="005178B8" w:rsidTr="007C0363">
        <w:tc>
          <w:tcPr>
            <w:tcW w:w="1809" w:type="dxa"/>
          </w:tcPr>
          <w:p w:rsidR="005178B8" w:rsidRPr="00EC78A7" w:rsidRDefault="005178B8" w:rsidP="007C0363">
            <w:pPr>
              <w:spacing w:line="264" w:lineRule="auto"/>
              <w:rPr>
                <w:b/>
                <w:kern w:val="2"/>
              </w:rPr>
            </w:pPr>
            <w:r w:rsidRPr="00EC78A7">
              <w:rPr>
                <w:b/>
                <w:kern w:val="2"/>
              </w:rPr>
              <w:t>token</w:t>
            </w:r>
          </w:p>
        </w:tc>
        <w:tc>
          <w:tcPr>
            <w:tcW w:w="1024" w:type="dxa"/>
          </w:tcPr>
          <w:p w:rsidR="005178B8" w:rsidRPr="00E00670" w:rsidRDefault="005178B8" w:rsidP="007C036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178B8" w:rsidRPr="00E00670" w:rsidRDefault="005178B8" w:rsidP="007C036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178B8" w:rsidRPr="00E00670" w:rsidRDefault="005178B8" w:rsidP="007C036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178B8" w:rsidTr="007C0363">
        <w:tc>
          <w:tcPr>
            <w:tcW w:w="1809" w:type="dxa"/>
          </w:tcPr>
          <w:p w:rsidR="005178B8" w:rsidRPr="00056F01" w:rsidRDefault="005178B8" w:rsidP="007C0363">
            <w:pPr>
              <w:spacing w:line="264" w:lineRule="auto"/>
              <w:rPr>
                <w:b/>
                <w:kern w:val="2"/>
              </w:rPr>
            </w:pPr>
            <w:r w:rsidRPr="005178B8">
              <w:rPr>
                <w:b/>
                <w:kern w:val="2"/>
              </w:rPr>
              <w:t>OldCarNo</w:t>
            </w:r>
          </w:p>
        </w:tc>
        <w:tc>
          <w:tcPr>
            <w:tcW w:w="1024" w:type="dxa"/>
          </w:tcPr>
          <w:p w:rsidR="005178B8" w:rsidRPr="00E00670" w:rsidRDefault="00DF40BF" w:rsidP="007C036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178B8" w:rsidRDefault="005178B8" w:rsidP="007C036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178B8" w:rsidRDefault="005178B8" w:rsidP="007C0363">
            <w:pPr>
              <w:spacing w:line="264" w:lineRule="auto"/>
              <w:rPr>
                <w:rFonts w:ascii="Consolas" w:hAnsi="Consolas" w:cs="Consolas"/>
                <w:sz w:val="18"/>
                <w:szCs w:val="18"/>
              </w:rPr>
            </w:pPr>
            <w:r>
              <w:rPr>
                <w:rFonts w:ascii="Consolas" w:hAnsi="Consolas" w:cs="Consolas" w:hint="eastAsia"/>
                <w:sz w:val="18"/>
                <w:szCs w:val="18"/>
              </w:rPr>
              <w:t>原车牌号</w:t>
            </w:r>
          </w:p>
        </w:tc>
      </w:tr>
      <w:tr w:rsidR="005178B8" w:rsidTr="007C0363">
        <w:tc>
          <w:tcPr>
            <w:tcW w:w="1809" w:type="dxa"/>
          </w:tcPr>
          <w:p w:rsidR="005178B8" w:rsidRPr="00056F01" w:rsidRDefault="005178B8" w:rsidP="007C0363">
            <w:pPr>
              <w:spacing w:line="264" w:lineRule="auto"/>
              <w:rPr>
                <w:b/>
                <w:kern w:val="2"/>
              </w:rPr>
            </w:pPr>
            <w:r w:rsidRPr="005178B8">
              <w:rPr>
                <w:b/>
                <w:kern w:val="2"/>
              </w:rPr>
              <w:t>NewCarNo</w:t>
            </w:r>
          </w:p>
        </w:tc>
        <w:tc>
          <w:tcPr>
            <w:tcW w:w="1024" w:type="dxa"/>
          </w:tcPr>
          <w:p w:rsidR="005178B8" w:rsidRPr="00E00670" w:rsidRDefault="00DF40BF" w:rsidP="007C036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178B8" w:rsidRDefault="005178B8" w:rsidP="007C036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178B8" w:rsidRDefault="005178B8" w:rsidP="007C0363">
            <w:pPr>
              <w:spacing w:line="264" w:lineRule="auto"/>
              <w:rPr>
                <w:rFonts w:ascii="Consolas" w:hAnsi="Consolas" w:cs="Consolas"/>
                <w:sz w:val="18"/>
                <w:szCs w:val="18"/>
              </w:rPr>
            </w:pPr>
            <w:r>
              <w:rPr>
                <w:rFonts w:ascii="Consolas" w:hAnsi="Consolas" w:cs="Consolas" w:hint="eastAsia"/>
                <w:sz w:val="18"/>
                <w:szCs w:val="18"/>
              </w:rPr>
              <w:t>新车牌号</w:t>
            </w:r>
          </w:p>
        </w:tc>
      </w:tr>
      <w:tr w:rsidR="005178B8" w:rsidTr="007C0363">
        <w:tc>
          <w:tcPr>
            <w:tcW w:w="1809" w:type="dxa"/>
          </w:tcPr>
          <w:p w:rsidR="005178B8" w:rsidRDefault="005178B8" w:rsidP="007C036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178B8" w:rsidRPr="00E00670" w:rsidRDefault="005178B8" w:rsidP="007C036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78B8" w:rsidRPr="00E00670" w:rsidRDefault="005178B8" w:rsidP="007C036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178B8" w:rsidRDefault="005178B8" w:rsidP="007C036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178B8" w:rsidRDefault="005178B8" w:rsidP="005178B8">
      <w:pPr>
        <w:rPr>
          <w:b/>
        </w:rPr>
      </w:pPr>
      <w:r>
        <w:rPr>
          <w:rFonts w:hint="eastAsia"/>
          <w:b/>
        </w:rPr>
        <w:t>返回</w:t>
      </w:r>
      <w:r>
        <w:rPr>
          <w:b/>
        </w:rPr>
        <w:t>数据</w:t>
      </w:r>
      <w:r w:rsidRPr="0050700F">
        <w:rPr>
          <w:rFonts w:hint="eastAsia"/>
          <w:b/>
        </w:rPr>
        <w:t>格式</w:t>
      </w:r>
      <w:r>
        <w:rPr>
          <w:rFonts w:hint="eastAsia"/>
          <w:b/>
        </w:rPr>
        <w:t>:</w:t>
      </w:r>
    </w:p>
    <w:p w:rsidR="005178B8" w:rsidRPr="0051022D" w:rsidRDefault="005178B8" w:rsidP="005178B8">
      <w:r>
        <w:t>JSON</w:t>
      </w:r>
    </w:p>
    <w:p w:rsidR="005178B8" w:rsidRDefault="005178B8" w:rsidP="005178B8">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178B8" w:rsidTr="007C036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178B8" w:rsidRDefault="005178B8" w:rsidP="007C036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178B8" w:rsidRDefault="005178B8" w:rsidP="007C036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178B8" w:rsidRDefault="005178B8" w:rsidP="007C036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178B8" w:rsidRDefault="005178B8" w:rsidP="007C0363">
            <w:pPr>
              <w:spacing w:line="264" w:lineRule="auto"/>
              <w:rPr>
                <w:rFonts w:ascii="Consolas" w:hAnsi="Consolas" w:cs="Consolas"/>
                <w:kern w:val="2"/>
              </w:rPr>
            </w:pPr>
            <w:r>
              <w:rPr>
                <w:rFonts w:ascii="Consolas" w:hAnsi="Consolas" w:cs="Consolas" w:hint="eastAsia"/>
                <w:kern w:val="2"/>
              </w:rPr>
              <w:t>说明</w:t>
            </w:r>
          </w:p>
        </w:tc>
      </w:tr>
      <w:tr w:rsidR="005178B8" w:rsidTr="007C0363">
        <w:tc>
          <w:tcPr>
            <w:tcW w:w="1526"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178B8" w:rsidTr="007C0363">
        <w:tc>
          <w:tcPr>
            <w:tcW w:w="1526"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178B8" w:rsidTr="007C0363">
        <w:tc>
          <w:tcPr>
            <w:tcW w:w="1526"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5178B8" w:rsidRDefault="005178B8" w:rsidP="007C036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178B8" w:rsidRDefault="005178B8" w:rsidP="007C036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5178B8" w:rsidRDefault="005178B8" w:rsidP="005178B8">
      <w:pPr>
        <w:rPr>
          <w:b/>
        </w:rPr>
      </w:pPr>
      <w:r>
        <w:rPr>
          <w:b/>
        </w:rPr>
        <w:t xml:space="preserve"> </w:t>
      </w:r>
    </w:p>
    <w:p w:rsidR="005178B8" w:rsidRDefault="005178B8" w:rsidP="005178B8">
      <w:pPr>
        <w:rPr>
          <w:b/>
        </w:rPr>
      </w:pPr>
      <w:r>
        <w:rPr>
          <w:rFonts w:hint="eastAsia"/>
          <w:b/>
        </w:rPr>
        <w:t>请求示例：</w:t>
      </w:r>
    </w:p>
    <w:p w:rsidR="005178B8" w:rsidRPr="008510B3" w:rsidRDefault="005446D3" w:rsidP="00517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6" w:history="1">
        <w:r w:rsidR="005178B8" w:rsidRPr="00C92F9A">
          <w:rPr>
            <w:rStyle w:val="af7"/>
          </w:rPr>
          <w:t>http://192</w:t>
        </w:r>
      </w:hyperlink>
      <w:r w:rsidR="005178B8" w:rsidRPr="0035271B">
        <w:rPr>
          <w:rStyle w:val="af7"/>
        </w:rPr>
        <w:t>.168.2.158:9000/ParkAPI/</w:t>
      </w:r>
      <w:r w:rsidR="005178B8" w:rsidRPr="005178B8">
        <w:rPr>
          <w:rStyle w:val="af7"/>
        </w:rPr>
        <w:t>ChangeCarPlateNumberInPark</w:t>
      </w:r>
      <w:r w:rsidR="005178B8" w:rsidRPr="0053387B">
        <w:rPr>
          <w:rStyle w:val="af7"/>
        </w:rPr>
        <w:t>?token=b6018e51fe16417fb959f3a3383fccc7&amp;</w:t>
      </w:r>
      <w:r w:rsidR="005178B8" w:rsidRPr="005178B8">
        <w:rPr>
          <w:rStyle w:val="af7"/>
        </w:rPr>
        <w:t>OldCarNo</w:t>
      </w:r>
      <w:r w:rsidR="005178B8" w:rsidRPr="0053387B">
        <w:rPr>
          <w:rStyle w:val="af7"/>
        </w:rPr>
        <w:t>=</w:t>
      </w:r>
      <w:r w:rsidR="005178B8">
        <w:rPr>
          <w:rStyle w:val="af7"/>
          <w:rFonts w:hint="eastAsia"/>
        </w:rPr>
        <w:t>粤</w:t>
      </w:r>
      <w:r w:rsidR="005178B8">
        <w:rPr>
          <w:rStyle w:val="af7"/>
          <w:rFonts w:hint="eastAsia"/>
        </w:rPr>
        <w:t>B12345</w:t>
      </w:r>
      <w:r w:rsidR="005178B8" w:rsidRPr="0053387B">
        <w:rPr>
          <w:rStyle w:val="af7"/>
        </w:rPr>
        <w:t>&amp;</w:t>
      </w:r>
      <w:r w:rsidR="005178B8" w:rsidRPr="005178B8">
        <w:rPr>
          <w:rStyle w:val="af7"/>
        </w:rPr>
        <w:t>NewCarNo</w:t>
      </w:r>
      <w:r w:rsidR="005178B8" w:rsidRPr="0053387B">
        <w:rPr>
          <w:rStyle w:val="af7"/>
        </w:rPr>
        <w:t>=</w:t>
      </w:r>
      <w:r w:rsidR="005178B8">
        <w:rPr>
          <w:rStyle w:val="af7"/>
          <w:rFonts w:hint="eastAsia"/>
        </w:rPr>
        <w:t>粤</w:t>
      </w:r>
      <w:r w:rsidR="005178B8">
        <w:rPr>
          <w:rStyle w:val="af7"/>
          <w:rFonts w:hint="eastAsia"/>
        </w:rPr>
        <w:t>A12345</w:t>
      </w:r>
    </w:p>
    <w:p w:rsidR="005178B8" w:rsidRDefault="005178B8" w:rsidP="005178B8">
      <w:pPr>
        <w:rPr>
          <w:b/>
        </w:rPr>
      </w:pPr>
      <w:r>
        <w:rPr>
          <w:rFonts w:hint="eastAsia"/>
          <w:b/>
        </w:rPr>
        <w:t>成功回复示例</w:t>
      </w:r>
      <w:r>
        <w:rPr>
          <w:rFonts w:hint="eastAsia"/>
          <w:b/>
        </w:rPr>
        <w:t>:</w:t>
      </w:r>
    </w:p>
    <w:p w:rsidR="005178B8" w:rsidRPr="007F1246" w:rsidRDefault="005178B8" w:rsidP="00517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{"rcode":"200","msg":"OK","data":</w:t>
      </w:r>
      <w:r>
        <w:rPr>
          <w:rFonts w:hint="eastAsia"/>
        </w:rPr>
        <w:t xml:space="preserve">1} </w:t>
      </w:r>
    </w:p>
    <w:p w:rsidR="005178B8" w:rsidRDefault="005178B8" w:rsidP="005178B8">
      <w:pPr>
        <w:rPr>
          <w:b/>
        </w:rPr>
      </w:pPr>
      <w:r>
        <w:rPr>
          <w:rFonts w:hint="eastAsia"/>
          <w:b/>
        </w:rPr>
        <w:t>失败回复示例</w:t>
      </w:r>
      <w:r>
        <w:rPr>
          <w:rFonts w:hint="eastAsia"/>
          <w:b/>
        </w:rPr>
        <w:t>:</w:t>
      </w:r>
    </w:p>
    <w:p w:rsidR="005178B8" w:rsidRPr="007F1246" w:rsidRDefault="005178B8" w:rsidP="00517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EF78AD" w:rsidRDefault="00EF78AD" w:rsidP="00761EE8">
      <w:pPr>
        <w:rPr>
          <w:b/>
        </w:rPr>
      </w:pPr>
    </w:p>
    <w:p w:rsidR="00761EE8" w:rsidRDefault="00761EE8" w:rsidP="00761EE8">
      <w:pPr>
        <w:rPr>
          <w:b/>
        </w:rPr>
      </w:pPr>
      <w:r>
        <w:rPr>
          <w:rFonts w:hint="eastAsia"/>
          <w:b/>
        </w:rPr>
        <w:t>特殊错误码说明：</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402"/>
        <w:gridCol w:w="3544"/>
      </w:tblGrid>
      <w:tr w:rsidR="00761EE8" w:rsidTr="00761EE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61EE8" w:rsidRDefault="00761EE8" w:rsidP="007C0363">
            <w:pPr>
              <w:spacing w:line="264" w:lineRule="auto"/>
              <w:rPr>
                <w:rFonts w:ascii="Consolas" w:hAnsi="Consolas" w:cs="Consolas"/>
                <w:kern w:val="2"/>
              </w:rPr>
            </w:pPr>
            <w:r>
              <w:rPr>
                <w:rFonts w:ascii="Consolas" w:hAnsi="Consolas" w:cs="Consolas" w:hint="eastAsia"/>
                <w:kern w:val="2"/>
              </w:rPr>
              <w:t>参数</w:t>
            </w:r>
          </w:p>
        </w:tc>
        <w:tc>
          <w:tcPr>
            <w:tcW w:w="3402" w:type="dxa"/>
            <w:tcBorders>
              <w:top w:val="single" w:sz="4" w:space="0" w:color="auto"/>
              <w:left w:val="single" w:sz="4" w:space="0" w:color="auto"/>
              <w:bottom w:val="single" w:sz="4" w:space="0" w:color="auto"/>
              <w:right w:val="single" w:sz="4" w:space="0" w:color="auto"/>
            </w:tcBorders>
            <w:shd w:val="clear" w:color="auto" w:fill="B8CCE4"/>
            <w:hideMark/>
          </w:tcPr>
          <w:p w:rsidR="00761EE8" w:rsidRDefault="00761EE8" w:rsidP="007C0363">
            <w:pPr>
              <w:spacing w:line="264" w:lineRule="auto"/>
              <w:rPr>
                <w:rFonts w:ascii="Consolas" w:hAnsi="Consolas" w:cs="Consolas"/>
                <w:kern w:val="2"/>
              </w:rPr>
            </w:pPr>
            <w:r>
              <w:rPr>
                <w:rFonts w:ascii="Consolas" w:hAnsi="Consolas" w:cs="Consolas" w:hint="eastAsia"/>
                <w:kern w:val="2"/>
              </w:rPr>
              <w:t>说明</w:t>
            </w:r>
          </w:p>
        </w:tc>
        <w:tc>
          <w:tcPr>
            <w:tcW w:w="3544" w:type="dxa"/>
            <w:tcBorders>
              <w:top w:val="single" w:sz="4" w:space="0" w:color="auto"/>
              <w:left w:val="single" w:sz="4" w:space="0" w:color="auto"/>
              <w:bottom w:val="single" w:sz="4" w:space="0" w:color="auto"/>
              <w:right w:val="single" w:sz="4" w:space="0" w:color="auto"/>
            </w:tcBorders>
            <w:shd w:val="clear" w:color="auto" w:fill="B8CCE4"/>
            <w:hideMark/>
          </w:tcPr>
          <w:p w:rsidR="00761EE8" w:rsidRDefault="00761EE8" w:rsidP="007C0363">
            <w:pPr>
              <w:spacing w:line="264" w:lineRule="auto"/>
              <w:rPr>
                <w:rFonts w:ascii="Consolas" w:hAnsi="Consolas" w:cs="Consolas"/>
                <w:kern w:val="2"/>
              </w:rPr>
            </w:pPr>
            <w:r>
              <w:rPr>
                <w:rFonts w:ascii="Consolas" w:hAnsi="Consolas" w:cs="Consolas"/>
                <w:kern w:val="2"/>
              </w:rPr>
              <w:t>data</w:t>
            </w:r>
            <w:r>
              <w:rPr>
                <w:rFonts w:ascii="Consolas" w:hAnsi="Consolas" w:cs="Consolas" w:hint="eastAsia"/>
                <w:kern w:val="2"/>
              </w:rPr>
              <w:t>字段中的数据</w:t>
            </w:r>
          </w:p>
        </w:tc>
      </w:tr>
      <w:tr w:rsidR="00761EE8" w:rsidTr="00761EE8">
        <w:tc>
          <w:tcPr>
            <w:tcW w:w="1526" w:type="dxa"/>
            <w:tcBorders>
              <w:top w:val="single" w:sz="4" w:space="0" w:color="auto"/>
              <w:left w:val="single" w:sz="4" w:space="0" w:color="auto"/>
              <w:bottom w:val="single" w:sz="4" w:space="0" w:color="auto"/>
              <w:right w:val="single" w:sz="4" w:space="0" w:color="auto"/>
            </w:tcBorders>
            <w:hideMark/>
          </w:tcPr>
          <w:p w:rsidR="00761EE8" w:rsidRDefault="00761EE8" w:rsidP="00761EE8">
            <w:pPr>
              <w:spacing w:line="264" w:lineRule="auto"/>
              <w:rPr>
                <w:rFonts w:ascii="Consolas" w:hAnsi="Consolas" w:cs="Consolas"/>
                <w:kern w:val="2"/>
                <w:sz w:val="18"/>
                <w:szCs w:val="18"/>
              </w:rPr>
            </w:pPr>
            <w:r>
              <w:rPr>
                <w:rFonts w:hint="eastAsia"/>
                <w:b/>
                <w:kern w:val="2"/>
              </w:rPr>
              <w:t>40065</w:t>
            </w:r>
          </w:p>
        </w:tc>
        <w:tc>
          <w:tcPr>
            <w:tcW w:w="3402" w:type="dxa"/>
            <w:tcBorders>
              <w:top w:val="single" w:sz="4" w:space="0" w:color="auto"/>
              <w:left w:val="single" w:sz="4" w:space="0" w:color="auto"/>
              <w:bottom w:val="single" w:sz="4" w:space="0" w:color="auto"/>
              <w:right w:val="single" w:sz="4" w:space="0" w:color="auto"/>
            </w:tcBorders>
          </w:tcPr>
          <w:p w:rsidR="00761EE8" w:rsidRDefault="00761EE8" w:rsidP="007C0363">
            <w:pPr>
              <w:spacing w:line="264" w:lineRule="auto"/>
              <w:rPr>
                <w:rFonts w:ascii="Consolas" w:hAnsi="Consolas" w:cs="Consolas"/>
                <w:kern w:val="2"/>
                <w:sz w:val="18"/>
                <w:szCs w:val="18"/>
              </w:rPr>
            </w:pPr>
            <w:r w:rsidRPr="00761EE8">
              <w:rPr>
                <w:rFonts w:ascii="Consolas" w:hAnsi="Consolas" w:cs="Consolas" w:hint="eastAsia"/>
                <w:kern w:val="2"/>
                <w:sz w:val="18"/>
                <w:szCs w:val="18"/>
              </w:rPr>
              <w:t>不能把车牌号改为场内车辆的车牌号</w:t>
            </w:r>
          </w:p>
        </w:tc>
        <w:tc>
          <w:tcPr>
            <w:tcW w:w="3544" w:type="dxa"/>
            <w:tcBorders>
              <w:top w:val="single" w:sz="4" w:space="0" w:color="auto"/>
              <w:left w:val="single" w:sz="4" w:space="0" w:color="auto"/>
              <w:bottom w:val="single" w:sz="4" w:space="0" w:color="auto"/>
              <w:right w:val="single" w:sz="4" w:space="0" w:color="auto"/>
            </w:tcBorders>
          </w:tcPr>
          <w:p w:rsidR="00761EE8" w:rsidRDefault="00761EE8" w:rsidP="007C0363">
            <w:pPr>
              <w:spacing w:line="264" w:lineRule="auto"/>
              <w:rPr>
                <w:rFonts w:ascii="Consolas" w:hAnsi="Consolas" w:cs="Consolas"/>
                <w:kern w:val="2"/>
                <w:sz w:val="18"/>
                <w:szCs w:val="18"/>
              </w:rPr>
            </w:pPr>
            <w:r>
              <w:rPr>
                <w:rFonts w:ascii="Consolas" w:hAnsi="Consolas" w:cs="Consolas" w:hint="eastAsia"/>
                <w:kern w:val="2"/>
                <w:sz w:val="18"/>
                <w:szCs w:val="18"/>
              </w:rPr>
              <w:t>场内记录列表。列表元素的结构参考</w:t>
            </w:r>
            <w:hyperlink w:anchor="_Model结构_16" w:history="1">
              <w:r w:rsidRPr="00340C7E">
                <w:rPr>
                  <w:rStyle w:val="af7"/>
                  <w:rFonts w:ascii="Consolas" w:hAnsi="Consolas" w:cs="Consolas" w:hint="eastAsia"/>
                  <w:kern w:val="2"/>
                  <w:sz w:val="18"/>
                  <w:szCs w:val="18"/>
                </w:rPr>
                <w:t>进场记录</w:t>
              </w:r>
              <w:r w:rsidRPr="00340C7E">
                <w:rPr>
                  <w:rStyle w:val="af7"/>
                  <w:rFonts w:ascii="Consolas" w:hAnsi="Consolas" w:cs="Consolas" w:hint="eastAsia"/>
                  <w:kern w:val="2"/>
                  <w:sz w:val="18"/>
                  <w:szCs w:val="18"/>
                </w:rPr>
                <w:t>Model</w:t>
              </w:r>
              <w:r w:rsidRPr="00340C7E">
                <w:rPr>
                  <w:rStyle w:val="af7"/>
                  <w:rFonts w:ascii="Consolas" w:hAnsi="Consolas" w:cs="Consolas" w:hint="eastAsia"/>
                  <w:kern w:val="2"/>
                  <w:sz w:val="18"/>
                  <w:szCs w:val="18"/>
                </w:rPr>
                <w:t>结构</w:t>
              </w:r>
            </w:hyperlink>
          </w:p>
        </w:tc>
      </w:tr>
    </w:tbl>
    <w:p w:rsidR="00761EE8" w:rsidRDefault="00761EE8" w:rsidP="00761EE8"/>
    <w:p w:rsidR="000D6AE8" w:rsidRPr="00B5638D" w:rsidRDefault="000D6AE8" w:rsidP="000D6AE8">
      <w:pPr>
        <w:pStyle w:val="3"/>
      </w:pPr>
      <w:r>
        <w:rPr>
          <w:rFonts w:hint="eastAsia"/>
        </w:rPr>
        <w:t>删除接口</w:t>
      </w:r>
    </w:p>
    <w:p w:rsidR="000D6AE8" w:rsidRPr="00E47307" w:rsidRDefault="000D6AE8" w:rsidP="000D6AE8">
      <w:pPr>
        <w:rPr>
          <w:b/>
        </w:rPr>
      </w:pPr>
      <w:r w:rsidRPr="00E47307">
        <w:rPr>
          <w:rFonts w:hint="eastAsia"/>
          <w:b/>
        </w:rPr>
        <w:t>url:</w:t>
      </w:r>
    </w:p>
    <w:p w:rsidR="000D6AE8" w:rsidRPr="008510B3" w:rsidRDefault="005446D3"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7"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Delete</w:t>
      </w:r>
      <w:r w:rsidR="00350B63">
        <w:rPr>
          <w:rStyle w:val="af7"/>
        </w:rPr>
        <w:t>CarIn</w:t>
      </w:r>
    </w:p>
    <w:p w:rsidR="000D6AE8" w:rsidRDefault="000D6AE8" w:rsidP="000D6AE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0D6AE8" w:rsidRDefault="000D6AE8" w:rsidP="000D6AE8">
      <w:pPr>
        <w:pStyle w:val="3"/>
      </w:pPr>
      <w:r>
        <w:rPr>
          <w:rFonts w:hint="eastAsia"/>
        </w:rPr>
        <w:t>修改个别字段接口</w:t>
      </w:r>
    </w:p>
    <w:p w:rsidR="000D6AE8" w:rsidRPr="00E47307" w:rsidRDefault="000D6AE8" w:rsidP="000D6AE8">
      <w:pPr>
        <w:rPr>
          <w:b/>
        </w:rPr>
      </w:pPr>
      <w:r w:rsidRPr="00E47307">
        <w:rPr>
          <w:rFonts w:hint="eastAsia"/>
          <w:b/>
        </w:rPr>
        <w:t>url:</w:t>
      </w:r>
    </w:p>
    <w:p w:rsidR="000D6AE8" w:rsidRPr="008510B3" w:rsidRDefault="005446D3"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8"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Update</w:t>
      </w:r>
      <w:r w:rsidR="00350B63">
        <w:rPr>
          <w:rStyle w:val="af7"/>
        </w:rPr>
        <w:t>CarIn</w:t>
      </w:r>
      <w:r w:rsidR="000D6AE8">
        <w:rPr>
          <w:rStyle w:val="af7"/>
          <w:rFonts w:hint="eastAsia"/>
        </w:rPr>
        <w:t>Fields</w:t>
      </w:r>
    </w:p>
    <w:p w:rsidR="000D6AE8" w:rsidRDefault="000D6AE8" w:rsidP="000D6AE8">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0D6AE8" w:rsidRPr="00B5638D" w:rsidRDefault="000D6AE8" w:rsidP="000D6AE8">
      <w:pPr>
        <w:pStyle w:val="3"/>
      </w:pPr>
      <w:r>
        <w:rPr>
          <w:rFonts w:hint="eastAsia"/>
        </w:rPr>
        <w:t>按条件删除接口</w:t>
      </w:r>
    </w:p>
    <w:p w:rsidR="000D6AE8" w:rsidRPr="00E47307" w:rsidRDefault="000D6AE8" w:rsidP="000D6AE8">
      <w:pPr>
        <w:rPr>
          <w:b/>
        </w:rPr>
      </w:pPr>
      <w:r w:rsidRPr="00E47307">
        <w:rPr>
          <w:rFonts w:hint="eastAsia"/>
          <w:b/>
        </w:rPr>
        <w:t>url:</w:t>
      </w:r>
    </w:p>
    <w:p w:rsidR="000D6AE8" w:rsidRPr="008510B3" w:rsidRDefault="005446D3"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9"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Delete</w:t>
      </w:r>
      <w:r w:rsidR="00350B63">
        <w:rPr>
          <w:rStyle w:val="af7"/>
        </w:rPr>
        <w:t>CarIn</w:t>
      </w:r>
      <w:r w:rsidR="000D6AE8">
        <w:rPr>
          <w:rStyle w:val="af7"/>
          <w:rFonts w:hint="eastAsia"/>
        </w:rPr>
        <w:t>By</w:t>
      </w:r>
    </w:p>
    <w:p w:rsidR="000D6AE8" w:rsidRDefault="000D6AE8" w:rsidP="000D6AE8">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2148A" w:rsidRPr="00B5638D" w:rsidRDefault="00B2148A" w:rsidP="00B2148A">
      <w:pPr>
        <w:pStyle w:val="3"/>
      </w:pPr>
      <w:r>
        <w:rPr>
          <w:rFonts w:hint="eastAsia"/>
        </w:rPr>
        <w:t>按</w:t>
      </w:r>
      <w:r>
        <w:rPr>
          <w:rFonts w:hint="eastAsia"/>
        </w:rPr>
        <w:t>ID</w:t>
      </w:r>
      <w:r>
        <w:rPr>
          <w:rFonts w:hint="eastAsia"/>
        </w:rPr>
        <w:t>删除接口</w:t>
      </w:r>
    </w:p>
    <w:p w:rsidR="00B2148A" w:rsidRPr="00E47307" w:rsidRDefault="00B2148A" w:rsidP="00B2148A">
      <w:pPr>
        <w:rPr>
          <w:b/>
        </w:rPr>
      </w:pPr>
      <w:r w:rsidRPr="00E47307">
        <w:rPr>
          <w:rFonts w:hint="eastAsia"/>
          <w:b/>
        </w:rPr>
        <w:t>url:</w:t>
      </w:r>
    </w:p>
    <w:p w:rsidR="00B2148A" w:rsidRPr="008510B3" w:rsidRDefault="005446D3" w:rsidP="00B214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0" w:history="1">
        <w:r w:rsidR="00B2148A" w:rsidRPr="00506A16">
          <w:rPr>
            <w:rStyle w:val="af7"/>
          </w:rPr>
          <w:t>http://192</w:t>
        </w:r>
      </w:hyperlink>
      <w:r w:rsidR="00B2148A">
        <w:rPr>
          <w:rStyle w:val="af7"/>
        </w:rPr>
        <w:t>.168.2.158</w:t>
      </w:r>
      <w:r w:rsidR="00B2148A" w:rsidRPr="008510B3">
        <w:rPr>
          <w:rStyle w:val="af7"/>
        </w:rPr>
        <w:t>:9000/ParkAPI/</w:t>
      </w:r>
      <w:r w:rsidR="00B2148A">
        <w:rPr>
          <w:rStyle w:val="af7"/>
          <w:rFonts w:hint="eastAsia"/>
        </w:rPr>
        <w:t>Delete</w:t>
      </w:r>
      <w:r w:rsidR="00350B63">
        <w:rPr>
          <w:rStyle w:val="af7"/>
        </w:rPr>
        <w:t>CarIn</w:t>
      </w:r>
      <w:r w:rsidR="00B2148A">
        <w:rPr>
          <w:rStyle w:val="af7"/>
          <w:rFonts w:hint="eastAsia"/>
        </w:rPr>
        <w:t>ByID</w:t>
      </w:r>
    </w:p>
    <w:p w:rsidR="00B2148A" w:rsidRDefault="00B2148A" w:rsidP="00B2148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2148A" w:rsidRPr="00B5638D" w:rsidRDefault="00B2148A" w:rsidP="00B2148A">
      <w:pPr>
        <w:pStyle w:val="3"/>
      </w:pPr>
      <w:r>
        <w:rPr>
          <w:rFonts w:hint="eastAsia"/>
        </w:rPr>
        <w:t>按</w:t>
      </w:r>
      <w:r>
        <w:rPr>
          <w:rFonts w:hint="eastAsia"/>
        </w:rPr>
        <w:t>ID</w:t>
      </w:r>
      <w:r>
        <w:rPr>
          <w:rFonts w:hint="eastAsia"/>
        </w:rPr>
        <w:t>列表删除接口</w:t>
      </w:r>
    </w:p>
    <w:p w:rsidR="00B2148A" w:rsidRPr="00E47307" w:rsidRDefault="00B2148A" w:rsidP="00B2148A">
      <w:pPr>
        <w:rPr>
          <w:b/>
        </w:rPr>
      </w:pPr>
      <w:r w:rsidRPr="00E47307">
        <w:rPr>
          <w:rFonts w:hint="eastAsia"/>
          <w:b/>
        </w:rPr>
        <w:t>url:</w:t>
      </w:r>
    </w:p>
    <w:p w:rsidR="00B2148A" w:rsidRPr="008510B3" w:rsidRDefault="005446D3" w:rsidP="00B214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1" w:history="1">
        <w:r w:rsidR="00B2148A" w:rsidRPr="00506A16">
          <w:rPr>
            <w:rStyle w:val="af7"/>
          </w:rPr>
          <w:t>http://192</w:t>
        </w:r>
      </w:hyperlink>
      <w:r w:rsidR="00B2148A">
        <w:rPr>
          <w:rStyle w:val="af7"/>
        </w:rPr>
        <w:t>.168.2.158</w:t>
      </w:r>
      <w:r w:rsidR="00B2148A" w:rsidRPr="008510B3">
        <w:rPr>
          <w:rStyle w:val="af7"/>
        </w:rPr>
        <w:t>:9000/ParkAPI/</w:t>
      </w:r>
      <w:r w:rsidR="00B2148A">
        <w:rPr>
          <w:rStyle w:val="af7"/>
          <w:rFonts w:hint="eastAsia"/>
        </w:rPr>
        <w:t>Delete</w:t>
      </w:r>
      <w:r w:rsidR="00350B63">
        <w:rPr>
          <w:rStyle w:val="af7"/>
        </w:rPr>
        <w:t>CarIn</w:t>
      </w:r>
      <w:r w:rsidR="00B2148A">
        <w:rPr>
          <w:rStyle w:val="af7"/>
          <w:rFonts w:hint="eastAsia"/>
        </w:rPr>
        <w:t>ByIDList</w:t>
      </w:r>
    </w:p>
    <w:p w:rsidR="00C31D86" w:rsidRDefault="00B2148A"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CarIn</w:t>
      </w:r>
    </w:p>
    <w:p w:rsidR="00B2148A"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74AC4" w:rsidRDefault="00C74AC4" w:rsidP="00C74AC4">
      <w:pPr>
        <w:pStyle w:val="2"/>
      </w:pPr>
      <w:r>
        <w:rPr>
          <w:rFonts w:hint="eastAsia"/>
        </w:rPr>
        <w:t>出场记录接口</w:t>
      </w:r>
    </w:p>
    <w:p w:rsidR="00C74AC4" w:rsidRPr="008615A8" w:rsidRDefault="00C74AC4" w:rsidP="00C74AC4">
      <w:r>
        <w:rPr>
          <w:rFonts w:hint="eastAsia"/>
        </w:rPr>
        <w:t>保存识别或刷卡等验证时的信息。</w:t>
      </w:r>
    </w:p>
    <w:p w:rsidR="00C74AC4" w:rsidRDefault="00C74AC4" w:rsidP="00C74AC4">
      <w:pPr>
        <w:pStyle w:val="3"/>
      </w:pPr>
      <w:bookmarkStart w:id="38" w:name="_Model结构_12"/>
      <w:bookmarkEnd w:id="38"/>
      <w:r>
        <w:rPr>
          <w:rFonts w:hint="eastAsia"/>
        </w:rPr>
        <w:t>Model</w:t>
      </w:r>
      <w:r>
        <w:rPr>
          <w:rFonts w:hint="eastAsia"/>
        </w:rPr>
        <w:t>结构</w:t>
      </w:r>
    </w:p>
    <w:p w:rsidR="00C74AC4" w:rsidRPr="00D657B3" w:rsidRDefault="00C74AC4" w:rsidP="00C74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74AC4" w:rsidTr="00434D81">
        <w:tc>
          <w:tcPr>
            <w:tcW w:w="1809"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说明</w:t>
            </w:r>
          </w:p>
        </w:tc>
      </w:tr>
      <w:tr w:rsidR="00C74AC4" w:rsidRPr="00E00670" w:rsidTr="00434D81">
        <w:tc>
          <w:tcPr>
            <w:tcW w:w="1809" w:type="dxa"/>
          </w:tcPr>
          <w:p w:rsidR="00C74AC4" w:rsidRPr="00EC78A7" w:rsidRDefault="00C74AC4" w:rsidP="00434D81">
            <w:pPr>
              <w:spacing w:line="264" w:lineRule="auto"/>
              <w:rPr>
                <w:b/>
                <w:kern w:val="2"/>
              </w:rPr>
            </w:pPr>
            <w:r w:rsidRPr="00EC78A7">
              <w:rPr>
                <w:b/>
                <w:kern w:val="2"/>
              </w:rPr>
              <w:t>ID</w:t>
            </w:r>
          </w:p>
        </w:tc>
        <w:tc>
          <w:tcPr>
            <w:tcW w:w="1024" w:type="dxa"/>
          </w:tcPr>
          <w:p w:rsidR="00C74AC4" w:rsidRPr="00E00670" w:rsidRDefault="00C74AC4"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74AC4" w:rsidRDefault="00C74AC4"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4AC4" w:rsidRPr="00E00670" w:rsidRDefault="00C74AC4" w:rsidP="00B16E44">
            <w:pPr>
              <w:rPr>
                <w:rFonts w:ascii="Consolas" w:hAnsi="Consolas" w:cs="Consolas"/>
                <w:sz w:val="18"/>
                <w:szCs w:val="18"/>
              </w:rPr>
            </w:pPr>
            <w:r>
              <w:rPr>
                <w:rFonts w:ascii="Consolas" w:hAnsi="Consolas" w:cs="Consolas" w:hint="eastAsia"/>
                <w:sz w:val="18"/>
                <w:szCs w:val="18"/>
              </w:rPr>
              <w:t>自增长唯一标识</w:t>
            </w:r>
            <w:r w:rsidR="00645192">
              <w:rPr>
                <w:rFonts w:ascii="Consolas" w:hAnsi="Consolas" w:cs="Consolas" w:hint="eastAsia"/>
                <w:sz w:val="18"/>
                <w:szCs w:val="18"/>
              </w:rPr>
              <w:t>。新增时复用为在线状态</w:t>
            </w:r>
            <w:r w:rsidR="00A34A3C">
              <w:rPr>
                <w:rFonts w:ascii="Consolas" w:hAnsi="Consolas" w:cs="Consolas" w:hint="eastAsia"/>
                <w:sz w:val="18"/>
                <w:szCs w:val="18"/>
              </w:rPr>
              <w:t>及收费标识：最低</w:t>
            </w:r>
            <w:r w:rsidR="00A34A3C">
              <w:rPr>
                <w:rFonts w:ascii="Consolas" w:hAnsi="Consolas" w:cs="Consolas" w:hint="eastAsia"/>
                <w:sz w:val="18"/>
                <w:szCs w:val="18"/>
              </w:rPr>
              <w:t>7</w:t>
            </w:r>
            <w:r w:rsidR="00A34A3C">
              <w:rPr>
                <w:rFonts w:ascii="Consolas" w:hAnsi="Consolas" w:cs="Consolas" w:hint="eastAsia"/>
                <w:sz w:val="18"/>
                <w:szCs w:val="18"/>
              </w:rPr>
              <w:t>位为收费标识，第</w:t>
            </w:r>
            <w:r w:rsidR="00A34A3C">
              <w:rPr>
                <w:rFonts w:ascii="Consolas" w:hAnsi="Consolas" w:cs="Consolas" w:hint="eastAsia"/>
                <w:sz w:val="18"/>
                <w:szCs w:val="18"/>
              </w:rPr>
              <w:t>8</w:t>
            </w:r>
            <w:r w:rsidR="00A34A3C">
              <w:rPr>
                <w:rFonts w:ascii="Consolas" w:hAnsi="Consolas" w:cs="Consolas" w:hint="eastAsia"/>
                <w:sz w:val="18"/>
                <w:szCs w:val="18"/>
              </w:rPr>
              <w:t>位表示是否</w:t>
            </w:r>
            <w:r w:rsidR="00563693">
              <w:rPr>
                <w:rFonts w:ascii="Consolas" w:hAnsi="Consolas" w:cs="Consolas" w:hint="eastAsia"/>
                <w:sz w:val="18"/>
                <w:szCs w:val="18"/>
              </w:rPr>
              <w:t>是</w:t>
            </w:r>
            <w:r w:rsidR="008F3789">
              <w:rPr>
                <w:rFonts w:ascii="Consolas" w:hAnsi="Consolas" w:cs="Consolas" w:hint="eastAsia"/>
                <w:sz w:val="18"/>
                <w:szCs w:val="18"/>
              </w:rPr>
              <w:t>脱机</w:t>
            </w:r>
            <w:r w:rsidR="00563693">
              <w:rPr>
                <w:rFonts w:ascii="Consolas" w:hAnsi="Consolas" w:cs="Consolas" w:hint="eastAsia"/>
                <w:sz w:val="18"/>
                <w:szCs w:val="18"/>
              </w:rPr>
              <w:t>记录</w:t>
            </w:r>
            <w:r w:rsidR="00A34A3C">
              <w:rPr>
                <w:rFonts w:ascii="Consolas" w:hAnsi="Consolas" w:cs="Consolas" w:hint="eastAsia"/>
                <w:sz w:val="18"/>
                <w:szCs w:val="18"/>
              </w:rPr>
              <w:t>(</w:t>
            </w:r>
            <w:r w:rsidR="00B16E44">
              <w:rPr>
                <w:rFonts w:ascii="Consolas" w:hAnsi="Consolas" w:cs="Consolas" w:hint="eastAsia"/>
                <w:sz w:val="18"/>
                <w:szCs w:val="18"/>
              </w:rPr>
              <w:t>1</w:t>
            </w:r>
            <w:r w:rsidR="00B16E44">
              <w:rPr>
                <w:rFonts w:ascii="Consolas" w:hAnsi="Consolas" w:cs="Consolas" w:hint="eastAsia"/>
                <w:sz w:val="18"/>
                <w:szCs w:val="18"/>
              </w:rPr>
              <w:t>为脱机记录</w:t>
            </w:r>
            <w:r w:rsidR="00A34A3C">
              <w:rPr>
                <w:rFonts w:ascii="Consolas" w:hAnsi="Consolas" w:cs="Consolas" w:hint="eastAsia"/>
                <w:sz w:val="18"/>
                <w:szCs w:val="18"/>
              </w:rPr>
              <w:t>)</w:t>
            </w:r>
          </w:p>
        </w:tc>
      </w:tr>
      <w:tr w:rsidR="00E428B9" w:rsidRPr="00E00670" w:rsidTr="00434D81">
        <w:tc>
          <w:tcPr>
            <w:tcW w:w="1809" w:type="dxa"/>
            <w:vAlign w:val="center"/>
          </w:tcPr>
          <w:p w:rsidR="00E428B9" w:rsidRDefault="00E428B9">
            <w:pPr>
              <w:rPr>
                <w:rFonts w:ascii="宋体" w:eastAsia="宋体" w:hAnsi="宋体" w:cs="宋体"/>
                <w:color w:val="000000"/>
              </w:rPr>
            </w:pPr>
            <w:r w:rsidRPr="00226980">
              <w:rPr>
                <w:rFonts w:hint="eastAsia"/>
                <w:kern w:val="2"/>
              </w:rPr>
              <w:t>InID</w:t>
            </w:r>
          </w:p>
        </w:tc>
        <w:tc>
          <w:tcPr>
            <w:tcW w:w="1024" w:type="dxa"/>
            <w:vAlign w:val="center"/>
          </w:tcPr>
          <w:p w:rsidR="00E428B9" w:rsidRPr="00824373" w:rsidRDefault="00E428B9">
            <w:pPr>
              <w:rPr>
                <w:rFonts w:ascii="Consolas" w:hAnsi="Consolas" w:cs="Consolas"/>
                <w:sz w:val="18"/>
                <w:szCs w:val="18"/>
              </w:rPr>
            </w:pPr>
            <w:r w:rsidRPr="00824373">
              <w:rPr>
                <w:rFonts w:ascii="Consolas" w:hAnsi="Consolas" w:cs="Consolas" w:hint="eastAsia"/>
                <w:sz w:val="18"/>
                <w:szCs w:val="18"/>
              </w:rPr>
              <w:t>long</w:t>
            </w:r>
          </w:p>
        </w:tc>
        <w:tc>
          <w:tcPr>
            <w:tcW w:w="816" w:type="dxa"/>
            <w:vAlign w:val="center"/>
          </w:tcPr>
          <w:p w:rsidR="00E428B9" w:rsidRPr="00824373" w:rsidRDefault="00E428B9"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428B9" w:rsidRPr="00824373" w:rsidRDefault="00E428B9">
            <w:pPr>
              <w:rPr>
                <w:rFonts w:ascii="Consolas" w:hAnsi="Consolas" w:cs="Consolas"/>
                <w:sz w:val="18"/>
                <w:szCs w:val="18"/>
              </w:rPr>
            </w:pPr>
            <w:r w:rsidRPr="00824373">
              <w:rPr>
                <w:rFonts w:ascii="Consolas" w:hAnsi="Consolas" w:cs="Consolas" w:hint="eastAsia"/>
                <w:sz w:val="18"/>
                <w:szCs w:val="18"/>
              </w:rPr>
              <w:t>入场</w:t>
            </w:r>
            <w:r w:rsidRPr="00824373">
              <w:rPr>
                <w:rFonts w:ascii="Consolas" w:hAnsi="Consolas" w:cs="Consolas" w:hint="eastAsia"/>
                <w:sz w:val="18"/>
                <w:szCs w:val="18"/>
              </w:rPr>
              <w:t>ID</w:t>
            </w:r>
          </w:p>
        </w:tc>
      </w:tr>
      <w:tr w:rsidR="00002CDD" w:rsidRPr="00E00670" w:rsidTr="00434D81">
        <w:tc>
          <w:tcPr>
            <w:tcW w:w="1809" w:type="dxa"/>
            <w:vAlign w:val="center"/>
          </w:tcPr>
          <w:p w:rsidR="00002CDD" w:rsidRPr="00226980" w:rsidRDefault="00002CDD" w:rsidP="00434D81">
            <w:pPr>
              <w:rPr>
                <w:rFonts w:ascii="宋体" w:eastAsia="宋体" w:hAnsi="宋体" w:cs="宋体"/>
                <w:b/>
                <w:color w:val="000000"/>
              </w:rPr>
            </w:pPr>
            <w:r w:rsidRPr="00226980">
              <w:rPr>
                <w:rFonts w:hint="eastAsia"/>
                <w:b/>
                <w:kern w:val="2"/>
              </w:rPr>
              <w:t>CardNO</w:t>
            </w:r>
          </w:p>
        </w:tc>
        <w:tc>
          <w:tcPr>
            <w:tcW w:w="1024"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002CDD" w:rsidRPr="00824373" w:rsidRDefault="00002CDD"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卡号</w:t>
            </w:r>
          </w:p>
        </w:tc>
      </w:tr>
      <w:tr w:rsidR="00C74AC4" w:rsidRPr="00E00670" w:rsidTr="00434D81">
        <w:tc>
          <w:tcPr>
            <w:tcW w:w="1809" w:type="dxa"/>
            <w:vAlign w:val="center"/>
          </w:tcPr>
          <w:p w:rsidR="00C74AC4" w:rsidRPr="00226980" w:rsidRDefault="00C74AC4" w:rsidP="00434D81">
            <w:pPr>
              <w:rPr>
                <w:kern w:val="2"/>
              </w:rPr>
            </w:pPr>
            <w:r w:rsidRPr="00226980">
              <w:rPr>
                <w:rFonts w:hint="eastAsia"/>
                <w:kern w:val="2"/>
              </w:rPr>
              <w:t>CPH</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车牌</w:t>
            </w:r>
          </w:p>
        </w:tc>
      </w:tr>
      <w:tr w:rsidR="00824373" w:rsidRPr="00E00670" w:rsidTr="00434D81">
        <w:tc>
          <w:tcPr>
            <w:tcW w:w="1809" w:type="dxa"/>
          </w:tcPr>
          <w:p w:rsidR="00824373" w:rsidRPr="00226980" w:rsidRDefault="00824373" w:rsidP="00434D81">
            <w:pPr>
              <w:spacing w:line="264" w:lineRule="auto"/>
              <w:rPr>
                <w:kern w:val="2"/>
              </w:rPr>
            </w:pPr>
            <w:r w:rsidRPr="006A5747">
              <w:rPr>
                <w:rFonts w:hint="eastAsia"/>
                <w:kern w:val="2"/>
              </w:rPr>
              <w:t>CPColor</w:t>
            </w:r>
          </w:p>
        </w:tc>
        <w:tc>
          <w:tcPr>
            <w:tcW w:w="1024" w:type="dxa"/>
          </w:tcPr>
          <w:p w:rsidR="00824373" w:rsidRPr="00824373" w:rsidRDefault="00A91E9B" w:rsidP="00434D81">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yte</w:t>
            </w:r>
          </w:p>
        </w:tc>
        <w:tc>
          <w:tcPr>
            <w:tcW w:w="816" w:type="dxa"/>
          </w:tcPr>
          <w:p w:rsidR="00824373" w:rsidRPr="00824373" w:rsidRDefault="00824373" w:rsidP="00434D81">
            <w:pPr>
              <w:spacing w:line="264" w:lineRule="auto"/>
              <w:rPr>
                <w:rFonts w:ascii="Consolas" w:hAnsi="Consolas" w:cs="Consolas"/>
                <w:sz w:val="18"/>
                <w:szCs w:val="18"/>
              </w:rPr>
            </w:pPr>
            <w:r w:rsidRPr="006A5747">
              <w:rPr>
                <w:rFonts w:ascii="Consolas" w:hAnsi="Consolas" w:cs="Consolas" w:hint="eastAsia"/>
                <w:sz w:val="18"/>
                <w:szCs w:val="18"/>
              </w:rPr>
              <w:t>N</w:t>
            </w:r>
          </w:p>
        </w:tc>
        <w:tc>
          <w:tcPr>
            <w:tcW w:w="4578" w:type="dxa"/>
          </w:tcPr>
          <w:p w:rsidR="00824373" w:rsidRPr="00824373" w:rsidRDefault="00824373" w:rsidP="00434D81">
            <w:pPr>
              <w:rPr>
                <w:rFonts w:ascii="Consolas" w:hAnsi="Consolas" w:cs="Consolas"/>
                <w:sz w:val="18"/>
                <w:szCs w:val="18"/>
              </w:rPr>
            </w:pPr>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C74AC4" w:rsidRPr="00E00670" w:rsidTr="00434D81">
        <w:tc>
          <w:tcPr>
            <w:tcW w:w="1809" w:type="dxa"/>
            <w:vAlign w:val="center"/>
          </w:tcPr>
          <w:p w:rsidR="00C74AC4" w:rsidRPr="00226980" w:rsidRDefault="00C74AC4" w:rsidP="00434D81">
            <w:pPr>
              <w:rPr>
                <w:kern w:val="2"/>
              </w:rPr>
            </w:pPr>
            <w:r w:rsidRPr="00226980">
              <w:rPr>
                <w:rFonts w:hint="eastAsia"/>
                <w:kern w:val="2"/>
              </w:rPr>
              <w:t>CardType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卡类</w:t>
            </w:r>
          </w:p>
        </w:tc>
      </w:tr>
      <w:tr w:rsidR="00C74AC4" w:rsidRPr="00E00670" w:rsidTr="00434D81">
        <w:tc>
          <w:tcPr>
            <w:tcW w:w="1809" w:type="dxa"/>
            <w:vAlign w:val="center"/>
          </w:tcPr>
          <w:p w:rsidR="00C74AC4" w:rsidRPr="00226980" w:rsidRDefault="00C74AC4" w:rsidP="00434D81">
            <w:pPr>
              <w:rPr>
                <w:b/>
                <w:kern w:val="2"/>
              </w:rPr>
            </w:pPr>
            <w:r w:rsidRPr="00226980">
              <w:rPr>
                <w:rFonts w:hint="eastAsia"/>
                <w:b/>
                <w:kern w:val="2"/>
              </w:rPr>
              <w:lastRenderedPageBreak/>
              <w:t>InTime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入场时间</w:t>
            </w:r>
          </w:p>
        </w:tc>
      </w:tr>
      <w:tr w:rsidR="00002CDD" w:rsidRPr="00E00670" w:rsidTr="00434D81">
        <w:tc>
          <w:tcPr>
            <w:tcW w:w="1809" w:type="dxa"/>
            <w:vAlign w:val="center"/>
          </w:tcPr>
          <w:p w:rsidR="00002CDD" w:rsidRPr="00226980" w:rsidRDefault="00002CDD" w:rsidP="00434D81">
            <w:pPr>
              <w:rPr>
                <w:b/>
                <w:kern w:val="2"/>
              </w:rPr>
            </w:pPr>
            <w:r w:rsidRPr="00226980">
              <w:rPr>
                <w:rFonts w:hint="eastAsia"/>
                <w:b/>
                <w:kern w:val="2"/>
              </w:rPr>
              <w:t>OutTime</w:t>
            </w:r>
          </w:p>
        </w:tc>
        <w:tc>
          <w:tcPr>
            <w:tcW w:w="1024"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002CDD" w:rsidRPr="00824373" w:rsidRDefault="00002CDD"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出场时间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InGateName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入场名称</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OutGateName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出场名称</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入场车辆图片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InUser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入场人相图片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出场车辆图片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OutUser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出场人相图片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ZJPic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证件图片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收费金额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Balance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余额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YSJE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应收金额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SFGate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中央收费口名</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OvertimeSymbol</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超时标志</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OvertimeSFTime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OvertimeSFJE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CarparkNO</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车场编号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BigSmall</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大小标志</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FreeReason</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免费原因</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StayTime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停车时间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lastRenderedPageBreak/>
              <w:t>StationID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YHAddress</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优惠场所</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YHType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优惠方式</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Temp1</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Temp2</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Temp3</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Temp4</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Temp5</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653271" w:rsidRPr="00E00670" w:rsidTr="00434D81">
        <w:tc>
          <w:tcPr>
            <w:tcW w:w="1809" w:type="dxa"/>
            <w:vAlign w:val="center"/>
          </w:tcPr>
          <w:p w:rsidR="00653271" w:rsidRPr="00226980" w:rsidRDefault="00653271" w:rsidP="00226980">
            <w:pPr>
              <w:spacing w:line="264" w:lineRule="auto"/>
              <w:rPr>
                <w:kern w:val="2"/>
              </w:rPr>
            </w:pPr>
            <w:r w:rsidRPr="00653271">
              <w:rPr>
                <w:kern w:val="2"/>
              </w:rPr>
              <w:t>PayType</w:t>
            </w:r>
          </w:p>
        </w:tc>
        <w:tc>
          <w:tcPr>
            <w:tcW w:w="1024" w:type="dxa"/>
            <w:vAlign w:val="center"/>
          </w:tcPr>
          <w:p w:rsidR="00653271" w:rsidRPr="00824373" w:rsidRDefault="00653271" w:rsidP="00434D81">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vAlign w:val="center"/>
          </w:tcPr>
          <w:p w:rsidR="00653271" w:rsidRPr="00824373" w:rsidRDefault="00653271" w:rsidP="00824373">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653271" w:rsidRPr="00824373" w:rsidRDefault="00653271" w:rsidP="00434D81">
            <w:pPr>
              <w:rPr>
                <w:rFonts w:ascii="Consolas" w:hAnsi="Consolas" w:cs="Consolas"/>
                <w:sz w:val="18"/>
                <w:szCs w:val="18"/>
              </w:rPr>
            </w:pPr>
            <w:r w:rsidRPr="00653271">
              <w:rPr>
                <w:rFonts w:ascii="Consolas" w:hAnsi="Consolas" w:cs="Consolas" w:hint="eastAsia"/>
                <w:sz w:val="18"/>
                <w:szCs w:val="18"/>
              </w:rPr>
              <w:t>支付方式。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AE57F8" w:rsidRPr="00E00670" w:rsidTr="00434D81">
        <w:tc>
          <w:tcPr>
            <w:tcW w:w="1809" w:type="dxa"/>
            <w:vAlign w:val="center"/>
          </w:tcPr>
          <w:p w:rsidR="00AE57F8" w:rsidRPr="005511FA" w:rsidRDefault="00AE57F8" w:rsidP="00226980">
            <w:pPr>
              <w:spacing w:line="264" w:lineRule="auto"/>
              <w:rPr>
                <w:strike/>
                <w:color w:val="BFBFBF" w:themeColor="background1" w:themeShade="BF"/>
                <w:kern w:val="2"/>
              </w:rPr>
            </w:pPr>
            <w:r w:rsidRPr="005511FA">
              <w:rPr>
                <w:rFonts w:ascii="新宋体" w:hAnsi="新宋体" w:cs="新宋体"/>
                <w:strike/>
                <w:color w:val="BFBFBF" w:themeColor="background1" w:themeShade="BF"/>
                <w:sz w:val="19"/>
                <w:szCs w:val="19"/>
                <w:highlight w:val="white"/>
              </w:rPr>
              <w:t>PayTypeCaption</w:t>
            </w:r>
          </w:p>
        </w:tc>
        <w:tc>
          <w:tcPr>
            <w:tcW w:w="1024" w:type="dxa"/>
            <w:vAlign w:val="center"/>
          </w:tcPr>
          <w:p w:rsidR="00AE57F8" w:rsidRPr="005511FA" w:rsidRDefault="00AE57F8" w:rsidP="00434D81">
            <w:pPr>
              <w:rPr>
                <w:rFonts w:ascii="Consolas" w:hAnsi="Consolas" w:cs="Consolas"/>
                <w:strike/>
                <w:color w:val="BFBFBF" w:themeColor="background1" w:themeShade="BF"/>
                <w:sz w:val="18"/>
                <w:szCs w:val="18"/>
              </w:rPr>
            </w:pPr>
            <w:r w:rsidRPr="005511FA">
              <w:rPr>
                <w:rFonts w:ascii="Consolas" w:hAnsi="Consolas" w:cs="Consolas"/>
                <w:strike/>
                <w:color w:val="BFBFBF" w:themeColor="background1" w:themeShade="BF"/>
                <w:sz w:val="18"/>
                <w:szCs w:val="18"/>
              </w:rPr>
              <w:t>S</w:t>
            </w:r>
            <w:r w:rsidRPr="005511FA">
              <w:rPr>
                <w:rFonts w:ascii="Consolas" w:hAnsi="Consolas" w:cs="Consolas" w:hint="eastAsia"/>
                <w:strike/>
                <w:color w:val="BFBFBF" w:themeColor="background1" w:themeShade="BF"/>
                <w:sz w:val="18"/>
                <w:szCs w:val="18"/>
              </w:rPr>
              <w:t>tring</w:t>
            </w:r>
          </w:p>
        </w:tc>
        <w:tc>
          <w:tcPr>
            <w:tcW w:w="816" w:type="dxa"/>
            <w:vAlign w:val="center"/>
          </w:tcPr>
          <w:p w:rsidR="00AE57F8" w:rsidRPr="005511FA" w:rsidRDefault="00AE57F8" w:rsidP="00824373">
            <w:pPr>
              <w:spacing w:line="264" w:lineRule="auto"/>
              <w:rPr>
                <w:rFonts w:ascii="Consolas" w:hAnsi="Consolas" w:cs="Consolas"/>
                <w:strike/>
                <w:color w:val="BFBFBF" w:themeColor="background1" w:themeShade="BF"/>
                <w:sz w:val="18"/>
                <w:szCs w:val="18"/>
              </w:rPr>
            </w:pPr>
            <w:r w:rsidRPr="005511FA">
              <w:rPr>
                <w:rFonts w:ascii="Consolas" w:hAnsi="Consolas" w:cs="Consolas" w:hint="eastAsia"/>
                <w:strike/>
                <w:color w:val="BFBFBF" w:themeColor="background1" w:themeShade="BF"/>
                <w:sz w:val="18"/>
                <w:szCs w:val="18"/>
              </w:rPr>
              <w:t>N</w:t>
            </w:r>
          </w:p>
        </w:tc>
        <w:tc>
          <w:tcPr>
            <w:tcW w:w="4578" w:type="dxa"/>
            <w:vAlign w:val="center"/>
          </w:tcPr>
          <w:p w:rsidR="00AE57F8" w:rsidRPr="005511FA" w:rsidRDefault="00AE57F8" w:rsidP="00434D81">
            <w:pPr>
              <w:rPr>
                <w:rFonts w:ascii="Consolas" w:hAnsi="Consolas" w:cs="Consolas"/>
                <w:strike/>
                <w:color w:val="BFBFBF" w:themeColor="background1" w:themeShade="BF"/>
                <w:sz w:val="18"/>
                <w:szCs w:val="18"/>
              </w:rPr>
            </w:pPr>
            <w:r w:rsidRPr="005511FA">
              <w:rPr>
                <w:rFonts w:ascii="Consolas" w:hAnsi="Consolas" w:cs="Consolas" w:hint="eastAsia"/>
                <w:strike/>
                <w:color w:val="BFBFBF" w:themeColor="background1" w:themeShade="BF"/>
                <w:sz w:val="18"/>
                <w:szCs w:val="18"/>
              </w:rPr>
              <w:t>中文支付方式。</w:t>
            </w:r>
          </w:p>
        </w:tc>
      </w:tr>
      <w:tr w:rsidR="00761B9E" w:rsidRPr="00E00670" w:rsidTr="006C59AD">
        <w:tc>
          <w:tcPr>
            <w:tcW w:w="1809" w:type="dxa"/>
          </w:tcPr>
          <w:p w:rsidR="00761B9E" w:rsidRPr="00680EC0" w:rsidRDefault="00761B9E" w:rsidP="006C59AD">
            <w:pPr>
              <w:spacing w:line="264" w:lineRule="auto"/>
              <w:rPr>
                <w:kern w:val="2"/>
              </w:rPr>
            </w:pPr>
            <w:r w:rsidRPr="00680EC0">
              <w:rPr>
                <w:kern w:val="2"/>
              </w:rPr>
              <w:t>UserNO</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680EC0" w:rsidRDefault="00761B9E" w:rsidP="006C59AD">
            <w:pPr>
              <w:spacing w:line="264" w:lineRule="auto"/>
              <w:rPr>
                <w:kern w:val="2"/>
              </w:rPr>
            </w:pPr>
            <w:r w:rsidRPr="00680EC0">
              <w:rPr>
                <w:kern w:val="2"/>
              </w:rPr>
              <w:t>UserName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761B9E" w:rsidRDefault="00761B9E" w:rsidP="006C59AD">
            <w:pPr>
              <w:spacing w:line="264" w:lineRule="auto"/>
              <w:rPr>
                <w:kern w:val="2"/>
              </w:rPr>
            </w:pPr>
            <w:r w:rsidRPr="00761B9E">
              <w:rPr>
                <w:kern w:val="2"/>
              </w:rPr>
              <w:t>DeptName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761B9E" w:rsidRDefault="00761B9E" w:rsidP="006C59AD">
            <w:pPr>
              <w:spacing w:line="264" w:lineRule="auto"/>
              <w:rPr>
                <w:kern w:val="2"/>
              </w:rPr>
            </w:pPr>
            <w:r w:rsidRPr="00761B9E">
              <w:rPr>
                <w:kern w:val="2"/>
              </w:rPr>
              <w:t>ChineseName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Default="00761B9E" w:rsidP="006C59AD">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5C1E9F">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D36120" w:rsidRPr="00E00670" w:rsidTr="005C1E9F">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D36120" w:rsidRPr="00E00670" w:rsidTr="005C1E9F">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4D2E8A">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370098" w:rsidRPr="00E00670" w:rsidTr="005C1E9F">
        <w:tc>
          <w:tcPr>
            <w:tcW w:w="1809" w:type="dxa"/>
          </w:tcPr>
          <w:p w:rsidR="00370098" w:rsidRPr="00D36120" w:rsidRDefault="00370098"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IsUnlicensed</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Pr="00C122DC" w:rsidRDefault="00370098" w:rsidP="008E4C97">
            <w:pPr>
              <w:spacing w:line="264" w:lineRule="auto"/>
              <w:rPr>
                <w:rFonts w:ascii="Consolas" w:hAnsi="Consolas" w:cs="Consolas"/>
                <w:sz w:val="18"/>
                <w:szCs w:val="18"/>
              </w:rPr>
            </w:pPr>
            <w:r w:rsidRPr="00F342F3">
              <w:rPr>
                <w:rFonts w:ascii="Consolas" w:hAnsi="Consolas" w:cs="Consolas" w:hint="eastAsia"/>
                <w:sz w:val="18"/>
                <w:szCs w:val="18"/>
              </w:rPr>
              <w:t>是否是无牌车记录</w:t>
            </w:r>
          </w:p>
        </w:tc>
      </w:tr>
      <w:tr w:rsidR="00902BCB" w:rsidRPr="00E00670" w:rsidTr="005C1E9F">
        <w:tc>
          <w:tcPr>
            <w:tcW w:w="1809" w:type="dxa"/>
          </w:tcPr>
          <w:p w:rsidR="00902BCB" w:rsidRPr="00F342F3" w:rsidRDefault="00902BCB" w:rsidP="00F84FFF">
            <w:pPr>
              <w:spacing w:line="264" w:lineRule="auto"/>
              <w:rPr>
                <w:rFonts w:ascii="新宋体" w:hAnsi="新宋体" w:cs="新宋体"/>
                <w:color w:val="000000"/>
                <w:sz w:val="19"/>
                <w:szCs w:val="19"/>
              </w:rPr>
            </w:pPr>
            <w:r>
              <w:rPr>
                <w:rFonts w:ascii="新宋体" w:hAnsi="新宋体" w:cs="新宋体"/>
                <w:color w:val="000000"/>
                <w:sz w:val="19"/>
                <w:szCs w:val="19"/>
                <w:highlight w:val="white"/>
              </w:rPr>
              <w:t>IsOvertimeCharge</w:t>
            </w:r>
          </w:p>
        </w:tc>
        <w:tc>
          <w:tcPr>
            <w:tcW w:w="1024" w:type="dxa"/>
          </w:tcPr>
          <w:p w:rsidR="00902BCB" w:rsidRDefault="00902BCB" w:rsidP="00F84FF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902BCB" w:rsidRDefault="00902BCB" w:rsidP="00F84FF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Pr="00F342F3" w:rsidRDefault="00902BCB" w:rsidP="00F84FFF">
            <w:pPr>
              <w:spacing w:line="264" w:lineRule="auto"/>
              <w:rPr>
                <w:rFonts w:ascii="Consolas" w:hAnsi="Consolas" w:cs="Consolas"/>
                <w:sz w:val="18"/>
                <w:szCs w:val="18"/>
              </w:rPr>
            </w:pPr>
            <w:r>
              <w:rPr>
                <w:rFonts w:ascii="Consolas" w:hAnsi="Consolas" w:cs="Consolas" w:hint="eastAsia"/>
                <w:sz w:val="18"/>
                <w:szCs w:val="18"/>
              </w:rPr>
              <w:t>是否是超时收费记录</w:t>
            </w:r>
          </w:p>
        </w:tc>
      </w:tr>
      <w:tr w:rsidR="00902BCB" w:rsidRPr="00E00670" w:rsidTr="005C1E9F">
        <w:tc>
          <w:tcPr>
            <w:tcW w:w="1809" w:type="dxa"/>
          </w:tcPr>
          <w:p w:rsidR="00902BCB" w:rsidRPr="00D36120" w:rsidRDefault="00902BCB"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w:t>
            </w:r>
            <w:r w:rsidRPr="00C122DC">
              <w:rPr>
                <w:rFonts w:ascii="Consolas" w:hAnsi="Consolas" w:cs="Consolas" w:hint="eastAsia"/>
                <w:sz w:val="18"/>
                <w:szCs w:val="18"/>
              </w:rPr>
              <w:lastRenderedPageBreak/>
              <w:t>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为按规则参数中指定的临时车计费。</w:t>
            </w:r>
          </w:p>
        </w:tc>
      </w:tr>
      <w:tr w:rsidR="00902BCB" w:rsidRPr="00E00670" w:rsidTr="005C1E9F">
        <w:tc>
          <w:tcPr>
            <w:tcW w:w="1809" w:type="dxa"/>
          </w:tcPr>
          <w:p w:rsidR="00902BCB" w:rsidRPr="00C122DC" w:rsidRDefault="00902BCB"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lastRenderedPageBreak/>
              <w:t>CarColor</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车辆颜色</w:t>
            </w:r>
          </w:p>
        </w:tc>
      </w:tr>
      <w:tr w:rsidR="00902BCB" w:rsidRPr="00E00670" w:rsidTr="005C1E9F">
        <w:tc>
          <w:tcPr>
            <w:tcW w:w="1809" w:type="dxa"/>
          </w:tcPr>
          <w:p w:rsidR="00902BCB" w:rsidRPr="00C122DC" w:rsidRDefault="00902BCB"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车辆品牌</w:t>
            </w:r>
          </w:p>
        </w:tc>
      </w:tr>
      <w:tr w:rsidR="00902BCB" w:rsidRPr="00E00670" w:rsidTr="005C1E9F">
        <w:tc>
          <w:tcPr>
            <w:tcW w:w="1809" w:type="dxa"/>
          </w:tcPr>
          <w:p w:rsidR="00902BCB" w:rsidRPr="00F342F3" w:rsidRDefault="00902BCB" w:rsidP="008E4C97">
            <w:pPr>
              <w:spacing w:line="264" w:lineRule="auto"/>
              <w:rPr>
                <w:rFonts w:ascii="新宋体" w:hAnsi="新宋体" w:cs="新宋体"/>
                <w:color w:val="000000"/>
                <w:sz w:val="19"/>
                <w:szCs w:val="19"/>
              </w:rPr>
            </w:pPr>
            <w:r>
              <w:rPr>
                <w:rFonts w:ascii="新宋体" w:hAnsi="新宋体" w:cs="新宋体"/>
                <w:color w:val="000000"/>
                <w:sz w:val="19"/>
                <w:szCs w:val="19"/>
                <w:highlight w:val="white"/>
              </w:rPr>
              <w:t>DiscountInfo</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由</w:t>
            </w:r>
            <w:r>
              <w:rPr>
                <w:rFonts w:ascii="Consolas" w:hAnsi="Consolas" w:cs="Consolas" w:hint="eastAsia"/>
                <w:sz w:val="18"/>
                <w:szCs w:val="18"/>
              </w:rPr>
              <w:t>YHAddress</w:t>
            </w:r>
            <w:r>
              <w:rPr>
                <w:rFonts w:ascii="Consolas" w:hAnsi="Consolas" w:cs="Consolas" w:hint="eastAsia"/>
                <w:sz w:val="18"/>
                <w:szCs w:val="18"/>
              </w:rPr>
              <w:t>、</w:t>
            </w:r>
            <w:r>
              <w:rPr>
                <w:rFonts w:ascii="Consolas" w:hAnsi="Consolas" w:cs="Consolas" w:hint="eastAsia"/>
                <w:sz w:val="18"/>
                <w:szCs w:val="18"/>
              </w:rPr>
              <w:t>YHJE</w:t>
            </w:r>
            <w:r>
              <w:rPr>
                <w:rFonts w:ascii="Consolas" w:hAnsi="Consolas" w:cs="Consolas" w:hint="eastAsia"/>
                <w:sz w:val="18"/>
                <w:szCs w:val="18"/>
              </w:rPr>
              <w:t>、</w:t>
            </w:r>
            <w:r>
              <w:rPr>
                <w:rFonts w:ascii="Consolas" w:hAnsi="Consolas" w:cs="Consolas" w:hint="eastAsia"/>
                <w:sz w:val="18"/>
                <w:szCs w:val="18"/>
              </w:rPr>
              <w:t>YHType</w:t>
            </w:r>
            <w:r>
              <w:rPr>
                <w:rFonts w:ascii="Consolas" w:hAnsi="Consolas" w:cs="Consolas" w:hint="eastAsia"/>
                <w:sz w:val="18"/>
                <w:szCs w:val="18"/>
              </w:rPr>
              <w:t>组成的优惠描述信息。只读字段。</w:t>
            </w:r>
          </w:p>
        </w:tc>
      </w:tr>
    </w:tbl>
    <w:p w:rsidR="00C74AC4" w:rsidRDefault="00C74AC4" w:rsidP="00C74AC4">
      <w:pPr>
        <w:pStyle w:val="3"/>
      </w:pPr>
      <w:r>
        <w:rPr>
          <w:rFonts w:hint="eastAsia"/>
        </w:rPr>
        <w:t>获取接口</w:t>
      </w:r>
    </w:p>
    <w:p w:rsidR="00C74AC4" w:rsidRPr="00E47307" w:rsidRDefault="00C74AC4" w:rsidP="00C74AC4">
      <w:pPr>
        <w:rPr>
          <w:b/>
        </w:rPr>
      </w:pPr>
      <w:r w:rsidRPr="00E47307">
        <w:rPr>
          <w:rFonts w:hint="eastAsia"/>
          <w:b/>
        </w:rPr>
        <w:t>url:</w:t>
      </w:r>
    </w:p>
    <w:p w:rsidR="00C74AC4" w:rsidRPr="008510B3" w:rsidRDefault="005446D3"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3"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Get</w:t>
      </w:r>
      <w:r w:rsidR="002921F4">
        <w:rPr>
          <w:rStyle w:val="af7"/>
          <w:rFonts w:hint="eastAsia"/>
        </w:rPr>
        <w:t>CarOut</w:t>
      </w:r>
    </w:p>
    <w:p w:rsidR="00C74AC4" w:rsidRDefault="00C74AC4" w:rsidP="00C74AC4">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A1B3D" w:rsidRPr="008F22E4" w:rsidRDefault="000A1B3D" w:rsidP="000A1B3D">
      <w:pPr>
        <w:pStyle w:val="4"/>
        <w:rPr>
          <w:strike/>
          <w:color w:val="D9D9D9" w:themeColor="background1" w:themeShade="D9"/>
        </w:rPr>
      </w:pPr>
      <w:r w:rsidRPr="008F22E4">
        <w:rPr>
          <w:rFonts w:hint="eastAsia"/>
          <w:strike/>
          <w:color w:val="D9D9D9" w:themeColor="background1" w:themeShade="D9"/>
        </w:rPr>
        <w:t>获取车辆收费报表接口</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url:</w:t>
      </w:r>
    </w:p>
    <w:p w:rsidR="000A1B3D" w:rsidRPr="008F22E4" w:rsidRDefault="005446D3"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strike/>
          <w:color w:val="D9D9D9" w:themeColor="background1" w:themeShade="D9"/>
        </w:rPr>
      </w:pPr>
      <w:hyperlink r:id="rId564" w:history="1">
        <w:r w:rsidR="000A1B3D" w:rsidRPr="008F22E4">
          <w:rPr>
            <w:rStyle w:val="af7"/>
            <w:strike/>
            <w:color w:val="D9D9D9" w:themeColor="background1" w:themeShade="D9"/>
          </w:rPr>
          <w:t>http://192</w:t>
        </w:r>
      </w:hyperlink>
      <w:r w:rsidR="000A1B3D" w:rsidRPr="008F22E4">
        <w:rPr>
          <w:rStyle w:val="af7"/>
          <w:strike/>
          <w:color w:val="D9D9D9" w:themeColor="background1" w:themeShade="D9"/>
        </w:rPr>
        <w:t>.168.2.158:9000/ParkAPI/</w:t>
      </w:r>
      <w:r w:rsidR="00617447" w:rsidRPr="008F22E4">
        <w:rPr>
          <w:rStyle w:val="af7"/>
          <w:strike/>
          <w:color w:val="D9D9D9" w:themeColor="background1" w:themeShade="D9"/>
        </w:rPr>
        <w:t>GetCarOutSummaryInfo</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请求</w:t>
      </w:r>
      <w:r w:rsidRPr="008F22E4">
        <w:rPr>
          <w:b/>
          <w:strike/>
          <w:color w:val="D9D9D9" w:themeColor="background1" w:themeShade="D9"/>
        </w:rPr>
        <w:t>方式</w:t>
      </w:r>
      <w:r w:rsidRPr="008F22E4">
        <w:rPr>
          <w:rFonts w:hint="eastAsia"/>
          <w:b/>
          <w:strike/>
          <w:color w:val="D9D9D9" w:themeColor="background1" w:themeShade="D9"/>
        </w:rPr>
        <w:t>：</w:t>
      </w:r>
    </w:p>
    <w:p w:rsidR="000A1B3D" w:rsidRPr="008F22E4" w:rsidRDefault="000A1B3D" w:rsidP="000A1B3D">
      <w:pPr>
        <w:rPr>
          <w:strike/>
          <w:color w:val="D9D9D9" w:themeColor="background1" w:themeShade="D9"/>
        </w:rPr>
      </w:pPr>
      <w:r w:rsidRPr="008F22E4">
        <w:rPr>
          <w:strike/>
          <w:color w:val="D9D9D9" w:themeColor="background1" w:themeShade="D9"/>
        </w:rPr>
        <w:t>POST</w:t>
      </w:r>
      <w:r w:rsidRPr="008F22E4">
        <w:rPr>
          <w:strike/>
          <w:color w:val="D9D9D9" w:themeColor="background1" w:themeShade="D9"/>
        </w:rPr>
        <w:t>，</w:t>
      </w:r>
      <w:r w:rsidRPr="008F22E4">
        <w:rPr>
          <w:strike/>
          <w:color w:val="D9D9D9" w:themeColor="background1" w:themeShade="D9"/>
        </w:rPr>
        <w:t>GET</w:t>
      </w:r>
    </w:p>
    <w:p w:rsidR="000A1B3D" w:rsidRPr="008F22E4" w:rsidRDefault="000A1B3D" w:rsidP="000A1B3D">
      <w:pPr>
        <w:rPr>
          <w:strike/>
          <w:color w:val="D9D9D9" w:themeColor="background1" w:themeShade="D9"/>
        </w:rPr>
      </w:pPr>
      <w:r w:rsidRPr="008F22E4">
        <w:rPr>
          <w:rFonts w:hint="eastAsia"/>
          <w:b/>
          <w:strike/>
          <w:color w:val="D9D9D9" w:themeColor="background1" w:themeShade="D9"/>
        </w:rPr>
        <w:t>请求</w:t>
      </w:r>
      <w:r w:rsidRPr="008F22E4">
        <w:rPr>
          <w:b/>
          <w:strike/>
          <w:color w:val="D9D9D9" w:themeColor="background1" w:themeShade="D9"/>
        </w:rPr>
        <w:t>参数</w:t>
      </w:r>
      <w:r w:rsidRPr="008F22E4">
        <w:rPr>
          <w:rFonts w:hint="eastAsia"/>
          <w:b/>
          <w:strike/>
          <w:color w:val="D9D9D9" w:themeColor="background1" w:themeShade="D9"/>
        </w:rPr>
        <w:t>:</w:t>
      </w:r>
      <w:r w:rsidRPr="008F22E4">
        <w:rPr>
          <w:rFonts w:hint="eastAsia"/>
          <w:strike/>
          <w:color w:val="D9D9D9" w:themeColor="background1" w:themeShade="D9"/>
        </w:rPr>
        <w:t xml:space="preserve"> </w:t>
      </w:r>
      <w:r w:rsidRPr="008F22E4">
        <w:rPr>
          <w:rFonts w:hint="eastAsia"/>
          <w:strike/>
          <w:color w:val="D9D9D9" w:themeColor="background1" w:themeShade="D9"/>
        </w:rPr>
        <w:t>鉴权参数</w:t>
      </w:r>
      <w:r w:rsidRPr="008F22E4">
        <w:rPr>
          <w:strike/>
          <w:color w:val="D9D9D9" w:themeColor="background1" w:themeShade="D9"/>
        </w:rPr>
        <w:t xml:space="preserve"> </w:t>
      </w:r>
      <w:r w:rsidRPr="008F22E4">
        <w:rPr>
          <w:rFonts w:hint="eastAsia"/>
          <w:strike/>
          <w:color w:val="D9D9D9" w:themeColor="background1" w:themeShade="D9"/>
        </w:rPr>
        <w:t>并</w:t>
      </w:r>
      <w:r w:rsidRPr="008F22E4">
        <w:rPr>
          <w:strike/>
          <w:color w:val="D9D9D9" w:themeColor="background1" w:themeShade="D9"/>
        </w:rPr>
        <w:t>带上以下参数</w:t>
      </w:r>
      <w:r w:rsidRPr="008F22E4">
        <w:rPr>
          <w:rFonts w:hint="eastAsia"/>
          <w:strike/>
          <w:color w:val="D9D9D9" w:themeColor="background1" w:themeShade="D9"/>
        </w:rPr>
        <w:t>（粗体</w:t>
      </w:r>
      <w:r w:rsidRPr="008F22E4">
        <w:rPr>
          <w:strike/>
          <w:color w:val="D9D9D9" w:themeColor="background1" w:themeShade="D9"/>
        </w:rP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A1B3D" w:rsidRPr="008F22E4" w:rsidTr="004957CA">
        <w:tc>
          <w:tcPr>
            <w:tcW w:w="1809" w:type="dxa"/>
            <w:shd w:val="clear" w:color="auto" w:fill="B8CCE4"/>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参数</w:t>
            </w:r>
          </w:p>
        </w:tc>
        <w:tc>
          <w:tcPr>
            <w:tcW w:w="1024" w:type="dxa"/>
            <w:shd w:val="clear" w:color="auto" w:fill="B8CCE4"/>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类型</w:t>
            </w:r>
          </w:p>
        </w:tc>
        <w:tc>
          <w:tcPr>
            <w:tcW w:w="816" w:type="dxa"/>
            <w:shd w:val="clear" w:color="auto" w:fill="B8CCE4"/>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必填</w:t>
            </w:r>
          </w:p>
        </w:tc>
        <w:tc>
          <w:tcPr>
            <w:tcW w:w="5106" w:type="dxa"/>
            <w:shd w:val="clear" w:color="auto" w:fill="B8CCE4"/>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说明</w:t>
            </w:r>
          </w:p>
        </w:tc>
      </w:tr>
      <w:tr w:rsidR="000A1B3D" w:rsidRPr="008F22E4" w:rsidTr="004957CA">
        <w:tc>
          <w:tcPr>
            <w:tcW w:w="1809" w:type="dxa"/>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参数</w:t>
            </w:r>
          </w:p>
        </w:tc>
        <w:tc>
          <w:tcPr>
            <w:tcW w:w="1024" w:type="dxa"/>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类型</w:t>
            </w:r>
          </w:p>
        </w:tc>
        <w:tc>
          <w:tcPr>
            <w:tcW w:w="816" w:type="dxa"/>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必填</w:t>
            </w:r>
          </w:p>
        </w:tc>
        <w:tc>
          <w:tcPr>
            <w:tcW w:w="5106" w:type="dxa"/>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说明</w:t>
            </w:r>
          </w:p>
        </w:tc>
      </w:tr>
      <w:tr w:rsidR="000A1B3D" w:rsidRPr="008F22E4" w:rsidTr="004957CA">
        <w:tc>
          <w:tcPr>
            <w:tcW w:w="1809" w:type="dxa"/>
          </w:tcPr>
          <w:p w:rsidR="000A1B3D" w:rsidRPr="008F22E4" w:rsidRDefault="000A1B3D" w:rsidP="004957CA">
            <w:pPr>
              <w:spacing w:line="264" w:lineRule="auto"/>
              <w:rPr>
                <w:b/>
                <w:strike/>
                <w:color w:val="D9D9D9" w:themeColor="background1" w:themeShade="D9"/>
                <w:kern w:val="2"/>
              </w:rPr>
            </w:pPr>
            <w:r w:rsidRPr="008F22E4">
              <w:rPr>
                <w:b/>
                <w:strike/>
                <w:color w:val="D9D9D9" w:themeColor="background1" w:themeShade="D9"/>
                <w:kern w:val="2"/>
              </w:rPr>
              <w:t>token</w:t>
            </w:r>
          </w:p>
        </w:tc>
        <w:tc>
          <w:tcPr>
            <w:tcW w:w="1024"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String</w:t>
            </w:r>
          </w:p>
        </w:tc>
        <w:tc>
          <w:tcPr>
            <w:tcW w:w="81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Y</w:t>
            </w:r>
          </w:p>
        </w:tc>
        <w:tc>
          <w:tcPr>
            <w:tcW w:w="510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用户登录时候获取的</w:t>
            </w:r>
            <w:r w:rsidRPr="008F22E4">
              <w:rPr>
                <w:rFonts w:ascii="Consolas" w:hAnsi="Consolas" w:cs="Consolas" w:hint="eastAsia"/>
                <w:strike/>
                <w:color w:val="D9D9D9" w:themeColor="background1" w:themeShade="D9"/>
                <w:sz w:val="18"/>
                <w:szCs w:val="18"/>
              </w:rPr>
              <w:t>token</w:t>
            </w:r>
            <w:r w:rsidRPr="008F22E4">
              <w:rPr>
                <w:rFonts w:ascii="Consolas" w:hAnsi="Consolas" w:cs="Consolas" w:hint="eastAsia"/>
                <w:strike/>
                <w:color w:val="D9D9D9" w:themeColor="background1" w:themeShade="D9"/>
                <w:sz w:val="18"/>
                <w:szCs w:val="18"/>
              </w:rPr>
              <w:t>值</w:t>
            </w:r>
          </w:p>
        </w:tc>
      </w:tr>
      <w:tr w:rsidR="000A1B3D" w:rsidRPr="008F22E4" w:rsidTr="004957CA">
        <w:tc>
          <w:tcPr>
            <w:tcW w:w="1809" w:type="dxa"/>
          </w:tcPr>
          <w:p w:rsidR="000A1B3D" w:rsidRPr="008F22E4" w:rsidRDefault="000A1B3D" w:rsidP="004957CA">
            <w:pPr>
              <w:spacing w:line="264" w:lineRule="auto"/>
              <w:rPr>
                <w:strike/>
                <w:color w:val="D9D9D9" w:themeColor="background1" w:themeShade="D9"/>
                <w:kern w:val="2"/>
              </w:rPr>
            </w:pPr>
            <w:r w:rsidRPr="008F22E4">
              <w:rPr>
                <w:rFonts w:hint="eastAsia"/>
                <w:strike/>
                <w:color w:val="D9D9D9" w:themeColor="background1" w:themeShade="D9"/>
                <w:kern w:val="2"/>
              </w:rPr>
              <w:t>jsonModel</w:t>
            </w:r>
          </w:p>
        </w:tc>
        <w:tc>
          <w:tcPr>
            <w:tcW w:w="1024"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S</w:t>
            </w:r>
            <w:r w:rsidRPr="008F22E4">
              <w:rPr>
                <w:rFonts w:ascii="Consolas" w:hAnsi="Consolas" w:cs="Consolas" w:hint="eastAsia"/>
                <w:strike/>
                <w:color w:val="D9D9D9" w:themeColor="background1" w:themeShade="D9"/>
                <w:sz w:val="18"/>
                <w:szCs w:val="18"/>
              </w:rPr>
              <w:t>tring</w:t>
            </w:r>
          </w:p>
        </w:tc>
        <w:tc>
          <w:tcPr>
            <w:tcW w:w="81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结构与数据的</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结构基本一致。查询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内各个字段间的逻辑关系为与关系。</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对于需要按范围查询的字段，可修改查询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结构，增加两个字段，字段名分别为需要查询的字段名后加</w:t>
            </w:r>
            <w:r w:rsidRPr="008F22E4">
              <w:rPr>
                <w:rFonts w:ascii="Consolas" w:hAnsi="Consolas" w:cs="Consolas" w:hint="eastAsia"/>
                <w:strike/>
                <w:color w:val="D9D9D9" w:themeColor="background1" w:themeShade="D9"/>
                <w:sz w:val="18"/>
                <w:szCs w:val="18"/>
              </w:rPr>
              <w:t>_start</w:t>
            </w:r>
            <w:r w:rsidRPr="008F22E4">
              <w:rPr>
                <w:rFonts w:ascii="Consolas" w:hAnsi="Consolas" w:cs="Consolas" w:hint="eastAsia"/>
                <w:strike/>
                <w:color w:val="D9D9D9" w:themeColor="background1" w:themeShade="D9"/>
                <w:sz w:val="18"/>
                <w:szCs w:val="18"/>
              </w:rPr>
              <w:t>和</w:t>
            </w:r>
            <w:r w:rsidRPr="008F22E4">
              <w:rPr>
                <w:rFonts w:ascii="Consolas" w:hAnsi="Consolas" w:cs="Consolas" w:hint="eastAsia"/>
                <w:strike/>
                <w:color w:val="D9D9D9" w:themeColor="background1" w:themeShade="D9"/>
                <w:sz w:val="18"/>
                <w:szCs w:val="18"/>
              </w:rPr>
              <w:t>_end(</w:t>
            </w:r>
            <w:r w:rsidRPr="008F22E4">
              <w:rPr>
                <w:rFonts w:ascii="Consolas" w:hAnsi="Consolas" w:cs="Consolas" w:hint="eastAsia"/>
                <w:strike/>
                <w:color w:val="D9D9D9" w:themeColor="background1" w:themeShade="D9"/>
                <w:sz w:val="18"/>
                <w:szCs w:val="18"/>
              </w:rPr>
              <w:t>不分大小写</w:t>
            </w:r>
            <w:r w:rsidRPr="008F22E4">
              <w:rPr>
                <w:rFonts w:ascii="Consolas" w:hAnsi="Consolas" w:cs="Consolas" w:hint="eastAsia"/>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，并在新增的字段中设置查询的值。对于后加</w:t>
            </w:r>
            <w:r w:rsidRPr="008F22E4">
              <w:rPr>
                <w:rFonts w:ascii="Consolas" w:hAnsi="Consolas" w:cs="Consolas" w:hint="eastAsia"/>
                <w:strike/>
                <w:color w:val="D9D9D9" w:themeColor="background1" w:themeShade="D9"/>
                <w:sz w:val="18"/>
                <w:szCs w:val="18"/>
              </w:rPr>
              <w:t>_start</w:t>
            </w:r>
            <w:r w:rsidRPr="008F22E4">
              <w:rPr>
                <w:rFonts w:ascii="Consolas" w:hAnsi="Consolas" w:cs="Consolas" w:hint="eastAsia"/>
                <w:strike/>
                <w:color w:val="D9D9D9" w:themeColor="background1" w:themeShade="D9"/>
                <w:sz w:val="18"/>
                <w:szCs w:val="18"/>
              </w:rPr>
              <w:t>的字段服务器采用</w:t>
            </w:r>
            <w:r w:rsidRPr="008F22E4">
              <w:rPr>
                <w:rFonts w:ascii="Consolas" w:hAnsi="Consolas" w:cs="Consolas" w:hint="eastAsia"/>
                <w:strike/>
                <w:color w:val="D9D9D9" w:themeColor="background1" w:themeShade="D9"/>
                <w:sz w:val="18"/>
                <w:szCs w:val="18"/>
              </w:rPr>
              <w:t>&gt;=</w:t>
            </w:r>
            <w:r w:rsidRPr="008F22E4">
              <w:rPr>
                <w:rFonts w:ascii="Consolas" w:hAnsi="Consolas" w:cs="Consolas" w:hint="eastAsia"/>
                <w:strike/>
                <w:color w:val="D9D9D9" w:themeColor="background1" w:themeShade="D9"/>
                <w:sz w:val="18"/>
                <w:szCs w:val="18"/>
              </w:rPr>
              <w:t>比较符，对于后加</w:t>
            </w:r>
            <w:r w:rsidRPr="008F22E4">
              <w:rPr>
                <w:rFonts w:ascii="Consolas" w:hAnsi="Consolas" w:cs="Consolas" w:hint="eastAsia"/>
                <w:strike/>
                <w:color w:val="D9D9D9" w:themeColor="background1" w:themeShade="D9"/>
                <w:sz w:val="18"/>
                <w:szCs w:val="18"/>
              </w:rPr>
              <w:t>_end</w:t>
            </w:r>
            <w:r w:rsidRPr="008F22E4">
              <w:rPr>
                <w:rFonts w:ascii="Consolas" w:hAnsi="Consolas" w:cs="Consolas" w:hint="eastAsia"/>
                <w:strike/>
                <w:color w:val="D9D9D9" w:themeColor="background1" w:themeShade="D9"/>
                <w:sz w:val="18"/>
                <w:szCs w:val="18"/>
              </w:rPr>
              <w:t>的字段服务器采用</w:t>
            </w:r>
            <w:r w:rsidRPr="008F22E4">
              <w:rPr>
                <w:rFonts w:ascii="Consolas" w:hAnsi="Consolas" w:cs="Consolas" w:hint="eastAsia"/>
                <w:strike/>
                <w:color w:val="D9D9D9" w:themeColor="background1" w:themeShade="D9"/>
                <w:sz w:val="18"/>
                <w:szCs w:val="18"/>
              </w:rPr>
              <w:t>&lt;</w:t>
            </w:r>
            <w:r w:rsidRPr="008F22E4">
              <w:rPr>
                <w:rFonts w:ascii="Consolas" w:hAnsi="Consolas" w:cs="Consolas" w:hint="eastAsia"/>
                <w:strike/>
                <w:color w:val="D9D9D9" w:themeColor="background1" w:themeShade="D9"/>
                <w:sz w:val="18"/>
                <w:szCs w:val="18"/>
              </w:rPr>
              <w:t>比较符。</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对于查询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中字段值为空</w:t>
            </w:r>
            <w:r w:rsidRPr="008F22E4">
              <w:rPr>
                <w:rFonts w:ascii="Consolas" w:hAnsi="Consolas" w:cs="Consolas" w:hint="eastAsia"/>
                <w:strike/>
                <w:color w:val="D9D9D9" w:themeColor="background1" w:themeShade="D9"/>
                <w:sz w:val="18"/>
                <w:szCs w:val="18"/>
              </w:rPr>
              <w:t>(null)</w:t>
            </w:r>
            <w:r w:rsidRPr="008F22E4">
              <w:rPr>
                <w:rFonts w:ascii="Consolas" w:hAnsi="Consolas" w:cs="Consolas" w:hint="eastAsia"/>
                <w:strike/>
                <w:color w:val="D9D9D9" w:themeColor="background1" w:themeShade="D9"/>
                <w:sz w:val="18"/>
                <w:szCs w:val="18"/>
              </w:rPr>
              <w:t>的字段，服务器将忽略。</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例如，查询生日在</w:t>
            </w:r>
            <w:r w:rsidRPr="008F22E4">
              <w:rPr>
                <w:rFonts w:ascii="Consolas" w:hAnsi="Consolas" w:cs="Consolas" w:hint="eastAsia"/>
                <w:strike/>
                <w:color w:val="D9D9D9" w:themeColor="background1" w:themeShade="D9"/>
                <w:sz w:val="18"/>
                <w:szCs w:val="18"/>
              </w:rPr>
              <w:t>90</w:t>
            </w:r>
            <w:r w:rsidRPr="008F22E4">
              <w:rPr>
                <w:rFonts w:ascii="Consolas" w:hAnsi="Consolas" w:cs="Consolas" w:hint="eastAsia"/>
                <w:strike/>
                <w:color w:val="D9D9D9" w:themeColor="background1" w:themeShade="D9"/>
                <w:sz w:val="18"/>
                <w:szCs w:val="18"/>
              </w:rPr>
              <w:t>年代范围内的</w:t>
            </w:r>
            <w:r w:rsidRPr="008F22E4">
              <w:rPr>
                <w:rFonts w:ascii="Consolas" w:hAnsi="Consolas" w:cs="Consolas" w:hint="eastAsia"/>
                <w:strike/>
                <w:color w:val="D9D9D9" w:themeColor="background1" w:themeShade="D9"/>
                <w:sz w:val="18"/>
                <w:szCs w:val="18"/>
              </w:rPr>
              <w:t>JSON</w:t>
            </w:r>
            <w:r w:rsidRPr="008F22E4">
              <w:rPr>
                <w:rFonts w:ascii="Consolas" w:hAnsi="Consolas" w:cs="Consolas" w:hint="eastAsia"/>
                <w:strike/>
                <w:color w:val="D9D9D9" w:themeColor="background1" w:themeShade="D9"/>
                <w:sz w:val="18"/>
                <w:szCs w:val="18"/>
              </w:rPr>
              <w:t>如下：</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BirthDate_Start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1990</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BirthDate_End</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2000</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lastRenderedPageBreak/>
              <w:t>如果同时指定了</w:t>
            </w:r>
            <w:r w:rsidRPr="008F22E4">
              <w:rPr>
                <w:rFonts w:hint="eastAsia"/>
                <w:strike/>
                <w:color w:val="D9D9D9" w:themeColor="background1" w:themeShade="D9"/>
                <w:kern w:val="2"/>
              </w:rPr>
              <w:t>jsonModel</w:t>
            </w:r>
            <w:r w:rsidRPr="008F22E4">
              <w:rPr>
                <w:rFonts w:hint="eastAsia"/>
                <w:strike/>
                <w:color w:val="D9D9D9" w:themeColor="background1" w:themeShade="D9"/>
                <w:kern w:val="2"/>
              </w:rPr>
              <w:t>和</w:t>
            </w:r>
            <w:r w:rsidRPr="008F22E4">
              <w:rPr>
                <w:strike/>
                <w:color w:val="D9D9D9" w:themeColor="background1" w:themeShade="D9"/>
                <w:kern w:val="2"/>
              </w:rPr>
              <w:t>jsonSearchParam</w:t>
            </w:r>
            <w:r w:rsidRPr="008F22E4">
              <w:rPr>
                <w:rFonts w:hint="eastAsia"/>
                <w:strike/>
                <w:color w:val="D9D9D9" w:themeColor="background1" w:themeShade="D9"/>
                <w:kern w:val="2"/>
              </w:rPr>
              <w:t>，则两组条件都有效，两组条件间是逻辑与的关系。</w:t>
            </w:r>
          </w:p>
        </w:tc>
      </w:tr>
      <w:tr w:rsidR="000A1B3D" w:rsidRPr="008F22E4" w:rsidTr="004957CA">
        <w:tc>
          <w:tcPr>
            <w:tcW w:w="1809" w:type="dxa"/>
          </w:tcPr>
          <w:p w:rsidR="000A1B3D" w:rsidRPr="008F22E4" w:rsidRDefault="000A1B3D" w:rsidP="004957CA">
            <w:pPr>
              <w:spacing w:line="264" w:lineRule="auto"/>
              <w:rPr>
                <w:strike/>
                <w:color w:val="D9D9D9" w:themeColor="background1" w:themeShade="D9"/>
                <w:kern w:val="2"/>
              </w:rPr>
            </w:pPr>
            <w:r w:rsidRPr="008F22E4">
              <w:rPr>
                <w:strike/>
                <w:color w:val="D9D9D9" w:themeColor="background1" w:themeShade="D9"/>
                <w:kern w:val="2"/>
              </w:rPr>
              <w:lastRenderedPageBreak/>
              <w:t>jsonSearchParam</w:t>
            </w:r>
          </w:p>
        </w:tc>
        <w:tc>
          <w:tcPr>
            <w:tcW w:w="1024"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String</w:t>
            </w:r>
          </w:p>
        </w:tc>
        <w:tc>
          <w:tcPr>
            <w:tcW w:w="81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查询条件。参考</w:t>
            </w:r>
            <w:hyperlink w:anchor="_数据查询条件结构" w:history="1">
              <w:r w:rsidRPr="008F22E4">
                <w:rPr>
                  <w:rStyle w:val="af7"/>
                  <w:rFonts w:ascii="Consolas" w:hAnsi="Consolas" w:cs="Consolas" w:hint="eastAsia"/>
                  <w:strike/>
                  <w:color w:val="D9D9D9" w:themeColor="background1" w:themeShade="D9"/>
                  <w:sz w:val="18"/>
                  <w:szCs w:val="18"/>
                </w:rPr>
                <w:t>《</w:t>
              </w:r>
              <w:r w:rsidRPr="008F22E4">
                <w:rPr>
                  <w:rStyle w:val="af7"/>
                  <w:rFonts w:hint="eastAsia"/>
                  <w:strike/>
                  <w:color w:val="D9D9D9" w:themeColor="background1" w:themeShade="D9"/>
                </w:rPr>
                <w:t>数据查询条件结构</w:t>
              </w:r>
              <w:r w:rsidRPr="008F22E4">
                <w:rPr>
                  <w:rStyle w:val="af7"/>
                  <w:rFonts w:ascii="Consolas" w:hAnsi="Consolas" w:cs="Consolas" w:hint="eastAsia"/>
                  <w:strike/>
                  <w:color w:val="D9D9D9" w:themeColor="background1" w:themeShade="D9"/>
                  <w:sz w:val="18"/>
                  <w:szCs w:val="18"/>
                </w:rPr>
                <w:t>》</w:t>
              </w:r>
            </w:hyperlink>
            <w:r w:rsidRPr="008F22E4">
              <w:rPr>
                <w:rFonts w:ascii="Consolas" w:hAnsi="Consolas" w:cs="Consolas" w:hint="eastAsia"/>
                <w:strike/>
                <w:color w:val="D9D9D9" w:themeColor="background1" w:themeShade="D9"/>
                <w:sz w:val="18"/>
                <w:szCs w:val="18"/>
              </w:rPr>
              <w:t>一节。</w:t>
            </w:r>
            <w:r w:rsidRPr="008F22E4">
              <w:rPr>
                <w:rFonts w:ascii="Consolas" w:hAnsi="Consolas" w:cs="Consolas" w:hint="eastAsia"/>
                <w:strike/>
                <w:color w:val="D9D9D9" w:themeColor="background1" w:themeShade="D9"/>
                <w:sz w:val="18"/>
                <w:szCs w:val="18"/>
              </w:rPr>
              <w:t xml:space="preserve"> </w:t>
            </w:r>
            <w:r w:rsidRPr="008F22E4">
              <w:rPr>
                <w:rFonts w:ascii="Consolas" w:hAnsi="Consolas" w:cs="Consolas" w:hint="eastAsia"/>
                <w:strike/>
                <w:color w:val="D9D9D9" w:themeColor="background1" w:themeShade="D9"/>
                <w:sz w:val="18"/>
                <w:szCs w:val="18"/>
              </w:rPr>
              <w:t>如果同时指定了</w:t>
            </w:r>
            <w:r w:rsidRPr="008F22E4">
              <w:rPr>
                <w:rFonts w:hint="eastAsia"/>
                <w:strike/>
                <w:color w:val="D9D9D9" w:themeColor="background1" w:themeShade="D9"/>
                <w:kern w:val="2"/>
              </w:rPr>
              <w:t>jsonModel</w:t>
            </w:r>
            <w:r w:rsidRPr="008F22E4">
              <w:rPr>
                <w:rFonts w:hint="eastAsia"/>
                <w:strike/>
                <w:color w:val="D9D9D9" w:themeColor="background1" w:themeShade="D9"/>
                <w:kern w:val="2"/>
              </w:rPr>
              <w:t>和</w:t>
            </w:r>
            <w:r w:rsidRPr="008F22E4">
              <w:rPr>
                <w:strike/>
                <w:color w:val="D9D9D9" w:themeColor="background1" w:themeShade="D9"/>
                <w:kern w:val="2"/>
              </w:rPr>
              <w:t>jsonSearchParam</w:t>
            </w:r>
            <w:r w:rsidRPr="008F22E4">
              <w:rPr>
                <w:rFonts w:hint="eastAsia"/>
                <w:strike/>
                <w:color w:val="D9D9D9" w:themeColor="background1" w:themeShade="D9"/>
                <w:kern w:val="2"/>
              </w:rPr>
              <w:t>，则两组条件都有效，两组条件间是逻辑与的关系。</w:t>
            </w:r>
          </w:p>
        </w:tc>
      </w:tr>
      <w:tr w:rsidR="000A1B3D" w:rsidRPr="008F22E4" w:rsidTr="004957CA">
        <w:tc>
          <w:tcPr>
            <w:tcW w:w="1809" w:type="dxa"/>
          </w:tcPr>
          <w:p w:rsidR="000A1B3D" w:rsidRPr="008F22E4" w:rsidRDefault="000A1B3D" w:rsidP="004957CA">
            <w:pPr>
              <w:spacing w:line="264" w:lineRule="auto"/>
              <w:rPr>
                <w:rFonts w:ascii="新宋体" w:hAnsi="新宋体" w:cs="新宋体"/>
                <w:strike/>
                <w:color w:val="D9D9D9" w:themeColor="background1" w:themeShade="D9"/>
                <w:sz w:val="19"/>
                <w:szCs w:val="19"/>
                <w:highlight w:val="white"/>
              </w:rPr>
            </w:pPr>
            <w:r w:rsidRPr="008F22E4">
              <w:rPr>
                <w:rFonts w:ascii="新宋体" w:hAnsi="新宋体" w:cs="新宋体"/>
                <w:strike/>
                <w:color w:val="D9D9D9" w:themeColor="background1" w:themeShade="D9"/>
                <w:sz w:val="19"/>
                <w:szCs w:val="19"/>
                <w:highlight w:val="white"/>
              </w:rPr>
              <w:t>C</w:t>
            </w:r>
            <w:r w:rsidRPr="008F22E4">
              <w:rPr>
                <w:rFonts w:ascii="新宋体" w:hAnsi="新宋体" w:cs="新宋体" w:hint="eastAsia"/>
                <w:strike/>
                <w:color w:val="D9D9D9" w:themeColor="background1" w:themeShade="D9"/>
                <w:sz w:val="19"/>
                <w:szCs w:val="19"/>
                <w:highlight w:val="white"/>
              </w:rPr>
              <w:t>allBack</w:t>
            </w:r>
          </w:p>
        </w:tc>
        <w:tc>
          <w:tcPr>
            <w:tcW w:w="1024"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S</w:t>
            </w:r>
            <w:r w:rsidRPr="008F22E4">
              <w:rPr>
                <w:rFonts w:ascii="Consolas" w:hAnsi="Consolas" w:cs="Consolas" w:hint="eastAsia"/>
                <w:strike/>
                <w:color w:val="D9D9D9" w:themeColor="background1" w:themeShade="D9"/>
                <w:sz w:val="18"/>
                <w:szCs w:val="18"/>
              </w:rPr>
              <w:t>tring</w:t>
            </w:r>
          </w:p>
        </w:tc>
        <w:tc>
          <w:tcPr>
            <w:tcW w:w="81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是否使用</w:t>
            </w:r>
            <w:r w:rsidRPr="008F22E4">
              <w:rPr>
                <w:rFonts w:ascii="Consolas" w:hAnsi="Consolas" w:cs="Consolas" w:hint="eastAsia"/>
                <w:strike/>
                <w:color w:val="D9D9D9" w:themeColor="background1" w:themeShade="D9"/>
                <w:sz w:val="18"/>
                <w:szCs w:val="18"/>
              </w:rPr>
              <w:t>JSONP</w:t>
            </w:r>
            <w:r w:rsidRPr="008F22E4">
              <w:rPr>
                <w:rFonts w:ascii="Consolas" w:hAnsi="Consolas" w:cs="Consolas" w:hint="eastAsia"/>
                <w:strike/>
                <w:color w:val="D9D9D9" w:themeColor="background1" w:themeShade="D9"/>
                <w:sz w:val="18"/>
                <w:szCs w:val="18"/>
              </w:rPr>
              <w:t>方式。关于</w:t>
            </w:r>
            <w:r w:rsidRPr="008F22E4">
              <w:rPr>
                <w:rFonts w:ascii="Consolas" w:hAnsi="Consolas" w:cs="Consolas" w:hint="eastAsia"/>
                <w:strike/>
                <w:color w:val="D9D9D9" w:themeColor="background1" w:themeShade="D9"/>
                <w:sz w:val="18"/>
                <w:szCs w:val="18"/>
              </w:rPr>
              <w:t>JSONP</w:t>
            </w:r>
            <w:r w:rsidRPr="008F22E4">
              <w:rPr>
                <w:rFonts w:ascii="Consolas" w:hAnsi="Consolas" w:cs="Consolas" w:hint="eastAsia"/>
                <w:strike/>
                <w:color w:val="D9D9D9" w:themeColor="background1" w:themeShade="D9"/>
                <w:sz w:val="18"/>
                <w:szCs w:val="18"/>
              </w:rPr>
              <w:t>方式请参考</w:t>
            </w:r>
            <w:hyperlink w:anchor="_Javascript跨域访问" w:history="1">
              <w:r w:rsidRPr="008F22E4">
                <w:rPr>
                  <w:rStyle w:val="af7"/>
                  <w:rFonts w:ascii="Consolas" w:hAnsi="Consolas" w:cs="Consolas" w:hint="eastAsia"/>
                  <w:strike/>
                  <w:color w:val="D9D9D9" w:themeColor="background1" w:themeShade="D9"/>
                  <w:sz w:val="18"/>
                  <w:szCs w:val="18"/>
                </w:rPr>
                <w:t>Javascript</w:t>
              </w:r>
              <w:r w:rsidRPr="008F22E4">
                <w:rPr>
                  <w:rStyle w:val="af7"/>
                  <w:rFonts w:ascii="Consolas" w:hAnsi="Consolas" w:cs="Consolas" w:hint="eastAsia"/>
                  <w:strike/>
                  <w:color w:val="D9D9D9" w:themeColor="background1" w:themeShade="D9"/>
                  <w:sz w:val="18"/>
                  <w:szCs w:val="18"/>
                </w:rPr>
                <w:t>跨域访问</w:t>
              </w:r>
            </w:hyperlink>
            <w:r w:rsidRPr="008F22E4">
              <w:rPr>
                <w:rFonts w:ascii="Consolas" w:hAnsi="Consolas" w:cs="Consolas" w:hint="eastAsia"/>
                <w:strike/>
                <w:color w:val="D9D9D9" w:themeColor="background1" w:themeShade="D9"/>
                <w:sz w:val="18"/>
                <w:szCs w:val="18"/>
              </w:rPr>
              <w:t>一节。</w:t>
            </w:r>
          </w:p>
        </w:tc>
      </w:tr>
    </w:tbl>
    <w:p w:rsidR="000A1B3D" w:rsidRPr="008F22E4" w:rsidRDefault="000A1B3D" w:rsidP="000A1B3D">
      <w:pPr>
        <w:rPr>
          <w:b/>
          <w:strike/>
          <w:color w:val="D9D9D9" w:themeColor="background1" w:themeShade="D9"/>
        </w:rPr>
      </w:pPr>
      <w:r w:rsidRPr="008F22E4">
        <w:rPr>
          <w:rFonts w:hint="eastAsia"/>
          <w:b/>
          <w:strike/>
          <w:color w:val="D9D9D9" w:themeColor="background1" w:themeShade="D9"/>
        </w:rPr>
        <w:t>返回</w:t>
      </w:r>
      <w:r w:rsidRPr="008F22E4">
        <w:rPr>
          <w:b/>
          <w:strike/>
          <w:color w:val="D9D9D9" w:themeColor="background1" w:themeShade="D9"/>
        </w:rPr>
        <w:t>数据</w:t>
      </w:r>
      <w:r w:rsidRPr="008F22E4">
        <w:rPr>
          <w:rFonts w:hint="eastAsia"/>
          <w:b/>
          <w:strike/>
          <w:color w:val="D9D9D9" w:themeColor="background1" w:themeShade="D9"/>
        </w:rPr>
        <w:t>格式</w:t>
      </w:r>
      <w:r w:rsidRPr="008F22E4">
        <w:rPr>
          <w:rFonts w:hint="eastAsia"/>
          <w:b/>
          <w:strike/>
          <w:color w:val="D9D9D9" w:themeColor="background1" w:themeShade="D9"/>
        </w:rPr>
        <w:t>:</w:t>
      </w:r>
    </w:p>
    <w:p w:rsidR="000A1B3D" w:rsidRPr="008F22E4" w:rsidRDefault="000A1B3D" w:rsidP="000A1B3D">
      <w:pPr>
        <w:rPr>
          <w:strike/>
          <w:color w:val="D9D9D9" w:themeColor="background1" w:themeShade="D9"/>
        </w:rPr>
      </w:pPr>
      <w:r w:rsidRPr="008F22E4">
        <w:rPr>
          <w:strike/>
          <w:color w:val="D9D9D9" w:themeColor="background1" w:themeShade="D9"/>
        </w:rPr>
        <w:t>JSON</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A1B3D" w:rsidRPr="008F22E4" w:rsidTr="004957C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A1B3D" w:rsidRPr="008F22E4" w:rsidRDefault="000A1B3D"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A1B3D" w:rsidRPr="008F22E4" w:rsidRDefault="000A1B3D"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A1B3D" w:rsidRPr="008F22E4" w:rsidRDefault="000A1B3D"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A1B3D" w:rsidRPr="008F22E4" w:rsidRDefault="000A1B3D"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说明</w:t>
            </w:r>
          </w:p>
        </w:tc>
      </w:tr>
      <w:tr w:rsidR="000A1B3D"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b/>
                <w:strike/>
                <w:color w:val="D9D9D9" w:themeColor="background1" w:themeShade="D9"/>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A1B3D" w:rsidRPr="008F22E4" w:rsidRDefault="00591CBA"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参考</w:t>
            </w:r>
            <w:hyperlink w:anchor="_错误码列表" w:history="1">
              <w:r w:rsidRPr="008F22E4">
                <w:rPr>
                  <w:rStyle w:val="af7"/>
                  <w:rFonts w:ascii="Consolas" w:hAnsi="Consolas" w:cs="Consolas" w:hint="eastAsia"/>
                  <w:strike/>
                  <w:color w:val="D9D9D9" w:themeColor="background1" w:themeShade="D9"/>
                  <w:kern w:val="2"/>
                  <w:sz w:val="18"/>
                  <w:szCs w:val="18"/>
                </w:rPr>
                <w:t>错误码列表</w:t>
              </w:r>
            </w:hyperlink>
          </w:p>
        </w:tc>
      </w:tr>
      <w:tr w:rsidR="000A1B3D"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b/>
                <w:strike/>
                <w:color w:val="D9D9D9" w:themeColor="background1" w:themeShade="D9"/>
                <w:kern w:val="2"/>
              </w:rPr>
            </w:pPr>
            <w:r w:rsidRPr="008F22E4">
              <w:rPr>
                <w:b/>
                <w:strike/>
                <w:color w:val="D9D9D9" w:themeColor="background1" w:themeShade="D9"/>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错误信息</w:t>
            </w:r>
          </w:p>
        </w:tc>
      </w:tr>
      <w:tr w:rsidR="000A1B3D"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b/>
                <w:strike/>
                <w:color w:val="D9D9D9" w:themeColor="background1" w:themeShade="D9"/>
                <w:kern w:val="2"/>
              </w:rPr>
            </w:pPr>
            <w:r w:rsidRPr="008F22E4">
              <w:rPr>
                <w:rFonts w:hint="eastAsia"/>
                <w:strike/>
                <w:color w:val="D9D9D9" w:themeColor="background1" w:themeShade="D9"/>
              </w:rPr>
              <w:t>data</w:t>
            </w:r>
          </w:p>
        </w:tc>
        <w:tc>
          <w:tcPr>
            <w:tcW w:w="1670"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A1B3D" w:rsidRPr="008F22E4" w:rsidRDefault="00E14DB6" w:rsidP="007567FC">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车辆收费汇总</w:t>
            </w:r>
            <w:r w:rsidR="007567FC" w:rsidRPr="008F22E4">
              <w:rPr>
                <w:rFonts w:ascii="Consolas" w:hAnsi="Consolas" w:cs="Consolas" w:hint="eastAsia"/>
                <w:strike/>
                <w:color w:val="D9D9D9" w:themeColor="background1" w:themeShade="D9"/>
                <w:kern w:val="2"/>
                <w:sz w:val="18"/>
                <w:szCs w:val="18"/>
              </w:rPr>
              <w:t>信息</w:t>
            </w:r>
            <w:r w:rsidRPr="008F22E4">
              <w:rPr>
                <w:rFonts w:ascii="Consolas" w:hAnsi="Consolas" w:cs="Consolas" w:hint="eastAsia"/>
                <w:strike/>
                <w:color w:val="D9D9D9" w:themeColor="background1" w:themeShade="D9"/>
                <w:kern w:val="2"/>
                <w:sz w:val="18"/>
                <w:szCs w:val="18"/>
              </w:rPr>
              <w:t>。结构参考下面的说明。</w:t>
            </w:r>
          </w:p>
        </w:tc>
      </w:tr>
    </w:tbl>
    <w:p w:rsidR="00E14DB6" w:rsidRPr="008F22E4" w:rsidRDefault="00E14DB6" w:rsidP="000A1B3D">
      <w:pPr>
        <w:rPr>
          <w:strike/>
          <w:color w:val="D9D9D9" w:themeColor="background1" w:themeShade="D9"/>
        </w:rPr>
      </w:pPr>
    </w:p>
    <w:p w:rsidR="000A1B3D" w:rsidRPr="008F22E4" w:rsidRDefault="00C53F21" w:rsidP="000A1B3D">
      <w:pPr>
        <w:rPr>
          <w:strike/>
          <w:color w:val="D9D9D9" w:themeColor="background1" w:themeShade="D9"/>
        </w:rPr>
      </w:pPr>
      <w:r w:rsidRPr="008F22E4">
        <w:rPr>
          <w:strike/>
          <w:color w:val="D9D9D9" w:themeColor="background1" w:themeShade="D9"/>
        </w:rPr>
        <w:t>D</w:t>
      </w:r>
      <w:r w:rsidR="000A1B3D" w:rsidRPr="008F22E4">
        <w:rPr>
          <w:rFonts w:hint="eastAsia"/>
          <w:strike/>
          <w:color w:val="D9D9D9" w:themeColor="background1" w:themeShade="D9"/>
        </w:rPr>
        <w:t>ata</w:t>
      </w:r>
      <w:r w:rsidR="000A1B3D" w:rsidRPr="008F22E4">
        <w:rPr>
          <w:rFonts w:hint="eastAsia"/>
          <w:b/>
          <w:strike/>
          <w:color w:val="D9D9D9" w:themeColor="background1" w:themeShade="D9"/>
        </w:rPr>
        <w:t>中的数据：</w:t>
      </w:r>
      <w:r w:rsidR="000A1B3D" w:rsidRPr="008F22E4">
        <w:rPr>
          <w:rFonts w:hint="eastAsia"/>
          <w:strike/>
          <w:color w:val="D9D9D9" w:themeColor="background1" w:themeShade="D9"/>
        </w:rPr>
        <w:t>参考数据</w:t>
      </w:r>
      <w:r w:rsidR="000A1B3D" w:rsidRPr="008F22E4">
        <w:rPr>
          <w:rFonts w:hint="eastAsia"/>
          <w:strike/>
          <w:color w:val="D9D9D9" w:themeColor="background1" w:themeShade="D9"/>
        </w:rPr>
        <w:t>Model</w:t>
      </w:r>
      <w:r w:rsidR="000A1B3D" w:rsidRPr="008F22E4">
        <w:rPr>
          <w:rFonts w:hint="eastAsia"/>
          <w:strike/>
          <w:color w:val="D9D9D9" w:themeColor="background1" w:themeShade="D9"/>
        </w:rPr>
        <w:t>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387"/>
        <w:gridCol w:w="666"/>
        <w:gridCol w:w="4898"/>
      </w:tblGrid>
      <w:tr w:rsidR="00E14DB6" w:rsidRPr="008F22E4" w:rsidTr="00475CFD">
        <w:tc>
          <w:tcPr>
            <w:tcW w:w="1809" w:type="dxa"/>
            <w:tcBorders>
              <w:top w:val="single" w:sz="4" w:space="0" w:color="auto"/>
              <w:left w:val="single" w:sz="4" w:space="0" w:color="auto"/>
              <w:bottom w:val="single" w:sz="4" w:space="0" w:color="auto"/>
              <w:right w:val="single" w:sz="4" w:space="0" w:color="auto"/>
            </w:tcBorders>
            <w:shd w:val="clear" w:color="auto" w:fill="B8CCE4"/>
            <w:hideMark/>
          </w:tcPr>
          <w:p w:rsidR="00E14DB6" w:rsidRPr="008F22E4" w:rsidRDefault="00E14DB6"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参数</w:t>
            </w:r>
          </w:p>
        </w:tc>
        <w:tc>
          <w:tcPr>
            <w:tcW w:w="1387" w:type="dxa"/>
            <w:tcBorders>
              <w:top w:val="single" w:sz="4" w:space="0" w:color="auto"/>
              <w:left w:val="single" w:sz="4" w:space="0" w:color="auto"/>
              <w:bottom w:val="single" w:sz="4" w:space="0" w:color="auto"/>
              <w:right w:val="single" w:sz="4" w:space="0" w:color="auto"/>
            </w:tcBorders>
            <w:shd w:val="clear" w:color="auto" w:fill="B8CCE4"/>
            <w:hideMark/>
          </w:tcPr>
          <w:p w:rsidR="00E14DB6" w:rsidRPr="008F22E4" w:rsidRDefault="00E14DB6"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14DB6" w:rsidRPr="008F22E4" w:rsidRDefault="00E14DB6"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14DB6" w:rsidRPr="008F22E4" w:rsidRDefault="00E14DB6"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说明</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strike/>
                <w:color w:val="D9D9D9" w:themeColor="background1" w:themeShade="D9"/>
              </w:rPr>
            </w:pPr>
            <w:r w:rsidRPr="008F22E4">
              <w:rPr>
                <w:rFonts w:ascii="新宋体" w:hAnsi="新宋体" w:cs="新宋体"/>
                <w:strike/>
                <w:color w:val="D9D9D9" w:themeColor="background1" w:themeShade="D9"/>
                <w:sz w:val="19"/>
                <w:szCs w:val="19"/>
                <w:highlight w:val="white"/>
              </w:rPr>
              <w:t>MthCount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月卡车数量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新宋体" w:hAnsi="新宋体" w:cs="新宋体"/>
                <w:strike/>
                <w:color w:val="D9D9D9" w:themeColor="background1" w:themeShade="D9"/>
                <w:sz w:val="19"/>
                <w:szCs w:val="19"/>
                <w:highlight w:val="white"/>
              </w:rPr>
            </w:pPr>
            <w:r w:rsidRPr="008F22E4">
              <w:rPr>
                <w:rFonts w:ascii="新宋体" w:hAnsi="新宋体" w:cs="新宋体" w:hint="eastAsia"/>
                <w:strike/>
                <w:color w:val="D9D9D9" w:themeColor="background1" w:themeShade="D9"/>
                <w:sz w:val="19"/>
                <w:szCs w:val="19"/>
                <w:highlight w:val="white"/>
              </w:rPr>
              <w:t>MtpCount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月临车数量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8F22E4" w:rsidRDefault="00E14DB6"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TmpCount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临时车数量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8F22E4" w:rsidRDefault="00E14DB6"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TfrCount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临免车数量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8F22E4" w:rsidRDefault="00E14DB6" w:rsidP="00594ECB">
            <w:pPr>
              <w:rPr>
                <w:rFonts w:ascii="宋体" w:eastAsia="宋体" w:hAnsi="宋体" w:cs="宋体"/>
                <w:b/>
                <w:strike/>
                <w:color w:val="D9D9D9" w:themeColor="background1" w:themeShade="D9"/>
              </w:rPr>
            </w:pPr>
            <w:r w:rsidRPr="008F22E4">
              <w:rPr>
                <w:rFonts w:ascii="新宋体" w:hAnsi="新宋体" w:cs="新宋体"/>
                <w:strike/>
                <w:color w:val="D9D9D9" w:themeColor="background1" w:themeShade="D9"/>
                <w:sz w:val="19"/>
                <w:szCs w:val="19"/>
                <w:highlight w:val="white"/>
              </w:rPr>
              <w:t>StrCount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储值车数量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8F22E4" w:rsidRDefault="00E14DB6"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OptCount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其它开闸数量</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rFonts w:ascii="新宋体" w:hAnsi="新宋体" w:cs="新宋体"/>
                <w:strike/>
                <w:color w:val="D9D9D9" w:themeColor="background1" w:themeShade="D9"/>
                <w:sz w:val="19"/>
                <w:szCs w:val="19"/>
                <w:highlight w:val="white"/>
              </w:rPr>
            </w:pPr>
            <w:r w:rsidRPr="008F22E4">
              <w:rPr>
                <w:rFonts w:hint="eastAsia"/>
                <w:strike/>
                <w:color w:val="D9D9D9" w:themeColor="background1" w:themeShade="D9"/>
              </w:rPr>
              <w:t>Per</w:t>
            </w:r>
            <w:r w:rsidRPr="008F22E4">
              <w:rPr>
                <w:strike/>
                <w:color w:val="D9D9D9" w:themeColor="background1" w:themeShade="D9"/>
              </w:rPr>
              <w:t>Count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人工开闸数量</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FreCount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免费车数量</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TotalCount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车辆总数</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收费总金额</w:t>
            </w:r>
          </w:p>
        </w:tc>
      </w:tr>
      <w:tr w:rsidR="00E10253"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0253" w:rsidRPr="008F22E4" w:rsidRDefault="00E10253" w:rsidP="00594ECB">
            <w:pPr>
              <w:rPr>
                <w:strike/>
                <w:color w:val="D9D9D9" w:themeColor="background1" w:themeShade="D9"/>
              </w:rPr>
            </w:pPr>
            <w:r w:rsidRPr="008F22E4">
              <w:rPr>
                <w:rFonts w:ascii="新宋体" w:hAnsi="新宋体" w:cs="新宋体"/>
                <w:strike/>
                <w:color w:val="D9D9D9" w:themeColor="background1" w:themeShade="D9"/>
                <w:sz w:val="19"/>
                <w:szCs w:val="19"/>
                <w:highlight w:val="white"/>
              </w:rPr>
              <w:t>TotalOTSFJE</w:t>
            </w:r>
          </w:p>
        </w:tc>
        <w:tc>
          <w:tcPr>
            <w:tcW w:w="1387" w:type="dxa"/>
            <w:tcBorders>
              <w:top w:val="single" w:sz="4" w:space="0" w:color="auto"/>
              <w:left w:val="single" w:sz="4" w:space="0" w:color="auto"/>
              <w:bottom w:val="single" w:sz="4" w:space="0" w:color="auto"/>
              <w:right w:val="single" w:sz="4" w:space="0" w:color="auto"/>
            </w:tcBorders>
          </w:tcPr>
          <w:p w:rsidR="00E10253" w:rsidRPr="008F22E4" w:rsidRDefault="00E10253"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E10253" w:rsidRPr="008F22E4" w:rsidRDefault="00E10253"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0253" w:rsidRPr="008F22E4" w:rsidRDefault="00E10253"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超时收费总金额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lastRenderedPageBreak/>
              <w:t>TotalYSJE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应收总金额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t>TotalDiscount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优惠总金额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t>TotalCash</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现金总金额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t>TotalAliPay</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支付宝总金额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t>TotalWeChat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微信总金额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strike/>
                <w:color w:val="D9D9D9" w:themeColor="background1" w:themeShade="D9"/>
                <w:sz w:val="19"/>
                <w:szCs w:val="19"/>
                <w:highlight w:val="white"/>
              </w:rPr>
              <w:t>ATypeTotalSFJE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A</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B</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B</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C</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C</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D</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E</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E</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F</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F</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G</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G</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H</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H</w:t>
            </w:r>
            <w:r w:rsidRPr="008F22E4">
              <w:rPr>
                <w:rFonts w:ascii="Consolas" w:hAnsi="Consolas" w:cs="Consolas" w:hint="eastAsia"/>
                <w:strike/>
                <w:color w:val="D9D9D9" w:themeColor="background1" w:themeShade="D9"/>
                <w:kern w:val="2"/>
                <w:sz w:val="18"/>
                <w:szCs w:val="18"/>
              </w:rPr>
              <w:t>类车收费总金额</w:t>
            </w:r>
          </w:p>
        </w:tc>
      </w:tr>
    </w:tbl>
    <w:p w:rsidR="00E14DB6" w:rsidRPr="008F22E4" w:rsidRDefault="00E14DB6" w:rsidP="000A1B3D">
      <w:pPr>
        <w:rPr>
          <w:b/>
          <w:strike/>
          <w:color w:val="D9D9D9" w:themeColor="background1" w:themeShade="D9"/>
        </w:rPr>
      </w:pP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请求示例：</w:t>
      </w:r>
    </w:p>
    <w:p w:rsidR="000A1B3D" w:rsidRPr="008F22E4" w:rsidRDefault="005446D3"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strike/>
          <w:color w:val="D9D9D9" w:themeColor="background1" w:themeShade="D9"/>
        </w:rPr>
      </w:pPr>
      <w:hyperlink r:id="rId565" w:history="1">
        <w:r w:rsidR="000A1B3D" w:rsidRPr="008F22E4">
          <w:rPr>
            <w:rStyle w:val="af7"/>
            <w:strike/>
            <w:color w:val="D9D9D9" w:themeColor="background1" w:themeShade="D9"/>
          </w:rPr>
          <w:t>http://192.168.2.158:9000/ParkAPI/</w:t>
        </w:r>
      </w:hyperlink>
      <w:r w:rsidR="00617447" w:rsidRPr="008F22E4">
        <w:rPr>
          <w:rStyle w:val="af7"/>
          <w:strike/>
          <w:color w:val="D9D9D9" w:themeColor="background1" w:themeShade="D9"/>
        </w:rPr>
        <w:t>GetCarOutSummaryInfo</w:t>
      </w:r>
      <w:r w:rsidR="00AB538C" w:rsidRPr="008F22E4">
        <w:rPr>
          <w:rStyle w:val="af7"/>
          <w:strike/>
          <w:color w:val="D9D9D9" w:themeColor="background1" w:themeShade="D9"/>
        </w:rPr>
        <w:t>?token=3155f16d1f2d4a63b214cb4e4075a750&amp;jsonModel={</w:t>
      </w:r>
      <w:r w:rsidR="00143F64" w:rsidRPr="008F22E4">
        <w:rPr>
          <w:rStyle w:val="af7"/>
          <w:strike/>
          <w:color w:val="D9D9D9" w:themeColor="background1" w:themeShade="D9"/>
        </w:rPr>
        <w:t>“</w:t>
      </w:r>
      <w:r w:rsidR="00AB538C" w:rsidRPr="008F22E4">
        <w:rPr>
          <w:rStyle w:val="af7"/>
          <w:strike/>
          <w:color w:val="D9D9D9" w:themeColor="background1" w:themeShade="D9"/>
        </w:rPr>
        <w:t>OutTime</w:t>
      </w:r>
      <w:r w:rsidR="00F95CC8" w:rsidRPr="008F22E4">
        <w:rPr>
          <w:rFonts w:hint="eastAsia"/>
          <w:strike/>
          <w:color w:val="D9D9D9" w:themeColor="background1" w:themeShade="D9"/>
        </w:rPr>
        <w:t>_</w:t>
      </w:r>
      <w:r w:rsidR="00F95CC8" w:rsidRPr="008F22E4">
        <w:rPr>
          <w:rStyle w:val="af7"/>
          <w:strike/>
          <w:color w:val="D9D9D9" w:themeColor="background1" w:themeShade="D9"/>
        </w:rPr>
        <w:t xml:space="preserve">Start </w:t>
      </w:r>
      <w:r w:rsidR="00143F64" w:rsidRPr="008F22E4">
        <w:rPr>
          <w:rStyle w:val="af7"/>
          <w:strike/>
          <w:color w:val="D9D9D9" w:themeColor="background1" w:themeShade="D9"/>
        </w:rPr>
        <w:t>“</w:t>
      </w:r>
      <w:r w:rsidR="00AB538C" w:rsidRPr="008F22E4">
        <w:rPr>
          <w:rStyle w:val="af7"/>
          <w:strike/>
          <w:color w:val="D9D9D9" w:themeColor="background1" w:themeShade="D9"/>
        </w:rPr>
        <w:t>:</w:t>
      </w:r>
      <w:r w:rsidR="00143F64" w:rsidRPr="008F22E4">
        <w:rPr>
          <w:rStyle w:val="af7"/>
          <w:strike/>
          <w:color w:val="D9D9D9" w:themeColor="background1" w:themeShade="D9"/>
        </w:rPr>
        <w:t>”</w:t>
      </w:r>
      <w:r w:rsidR="00AB538C" w:rsidRPr="008F22E4">
        <w:rPr>
          <w:rStyle w:val="af7"/>
          <w:strike/>
          <w:color w:val="D9D9D9" w:themeColor="background1" w:themeShade="D9"/>
        </w:rPr>
        <w:t>2016-07-4 11:10:40</w:t>
      </w:r>
      <w:r w:rsidR="00143F64" w:rsidRPr="008F22E4">
        <w:rPr>
          <w:rStyle w:val="af7"/>
          <w:strike/>
          <w:color w:val="D9D9D9" w:themeColor="background1" w:themeShade="D9"/>
        </w:rPr>
        <w:t>”</w:t>
      </w:r>
      <w:r w:rsidR="00AB538C" w:rsidRPr="008F22E4">
        <w:rPr>
          <w:rStyle w:val="af7"/>
          <w:strike/>
          <w:color w:val="D9D9D9" w:themeColor="background1" w:themeShade="D9"/>
        </w:rPr>
        <w:t>}</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成功回复示例</w:t>
      </w:r>
      <w:r w:rsidRPr="008F22E4">
        <w:rPr>
          <w:rFonts w:hint="eastAsia"/>
          <w:b/>
          <w:strike/>
          <w:color w:val="D9D9D9" w:themeColor="background1" w:themeShade="D9"/>
        </w:rPr>
        <w:t>:</w:t>
      </w:r>
    </w:p>
    <w:p w:rsidR="000A1B3D" w:rsidRPr="008F22E4" w:rsidRDefault="00982643"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trike/>
          <w:color w:val="D9D9D9" w:themeColor="background1" w:themeShade="D9"/>
        </w:rPr>
      </w:pP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rcode</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200</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msg</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OK</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data</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MthCount</w:t>
      </w:r>
      <w:r w:rsidR="00143F64" w:rsidRPr="008F22E4">
        <w:rPr>
          <w:strike/>
          <w:color w:val="D9D9D9" w:themeColor="background1" w:themeShade="D9"/>
        </w:rPr>
        <w:t>”</w:t>
      </w:r>
      <w:r w:rsidRPr="008F22E4">
        <w:rPr>
          <w:strike/>
          <w:color w:val="D9D9D9" w:themeColor="background1" w:themeShade="D9"/>
        </w:rPr>
        <w:t>:9,</w:t>
      </w:r>
      <w:r w:rsidR="00143F64" w:rsidRPr="008F22E4">
        <w:rPr>
          <w:strike/>
          <w:color w:val="D9D9D9" w:themeColor="background1" w:themeShade="D9"/>
        </w:rPr>
        <w:t>”</w:t>
      </w:r>
      <w:r w:rsidRPr="008F22E4">
        <w:rPr>
          <w:strike/>
          <w:color w:val="D9D9D9" w:themeColor="background1" w:themeShade="D9"/>
        </w:rPr>
        <w:t>MtpCount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TmpCount</w:t>
      </w:r>
      <w:r w:rsidR="00143F64" w:rsidRPr="008F22E4">
        <w:rPr>
          <w:strike/>
          <w:color w:val="D9D9D9" w:themeColor="background1" w:themeShade="D9"/>
        </w:rPr>
        <w:t>”</w:t>
      </w:r>
      <w:r w:rsidRPr="008F22E4">
        <w:rPr>
          <w:strike/>
          <w:color w:val="D9D9D9" w:themeColor="background1" w:themeShade="D9"/>
        </w:rPr>
        <w:t>:126,</w:t>
      </w:r>
      <w:r w:rsidR="00143F64" w:rsidRPr="008F22E4">
        <w:rPr>
          <w:strike/>
          <w:color w:val="D9D9D9" w:themeColor="background1" w:themeShade="D9"/>
        </w:rPr>
        <w:t>”</w:t>
      </w:r>
      <w:r w:rsidRPr="008F22E4">
        <w:rPr>
          <w:strike/>
          <w:color w:val="D9D9D9" w:themeColor="background1" w:themeShade="D9"/>
        </w:rPr>
        <w:t>TfrCount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StrCount</w:t>
      </w:r>
      <w:r w:rsidR="00143F64" w:rsidRPr="008F22E4">
        <w:rPr>
          <w:strike/>
          <w:color w:val="D9D9D9" w:themeColor="background1" w:themeShade="D9"/>
        </w:rPr>
        <w:t>”</w:t>
      </w:r>
      <w:r w:rsidRPr="008F22E4">
        <w:rPr>
          <w:strike/>
          <w:color w:val="D9D9D9" w:themeColor="background1" w:themeShade="D9"/>
        </w:rPr>
        <w:t>:1,</w:t>
      </w:r>
      <w:r w:rsidR="00143F64" w:rsidRPr="008F22E4">
        <w:rPr>
          <w:strike/>
          <w:color w:val="D9D9D9" w:themeColor="background1" w:themeShade="D9"/>
        </w:rPr>
        <w:t>”</w:t>
      </w:r>
      <w:r w:rsidRPr="008F22E4">
        <w:rPr>
          <w:strike/>
          <w:color w:val="D9D9D9" w:themeColor="background1" w:themeShade="D9"/>
        </w:rPr>
        <w:t>OptCount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FreCount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TotalCount</w:t>
      </w:r>
      <w:r w:rsidR="00143F64" w:rsidRPr="008F22E4">
        <w:rPr>
          <w:strike/>
          <w:color w:val="D9D9D9" w:themeColor="background1" w:themeShade="D9"/>
        </w:rPr>
        <w:t>”</w:t>
      </w:r>
      <w:r w:rsidRPr="008F22E4">
        <w:rPr>
          <w:strike/>
          <w:color w:val="D9D9D9" w:themeColor="background1" w:themeShade="D9"/>
        </w:rPr>
        <w:t>:136,</w:t>
      </w:r>
      <w:r w:rsidR="00143F64" w:rsidRPr="008F22E4">
        <w:rPr>
          <w:strike/>
          <w:color w:val="D9D9D9" w:themeColor="background1" w:themeShade="D9"/>
        </w:rPr>
        <w:t>”</w:t>
      </w:r>
      <w:r w:rsidRPr="008F22E4">
        <w:rPr>
          <w:strike/>
          <w:color w:val="D9D9D9" w:themeColor="background1" w:themeShade="D9"/>
        </w:rPr>
        <w:t>TotalSFJE</w:t>
      </w:r>
      <w:r w:rsidR="00143F64" w:rsidRPr="008F22E4">
        <w:rPr>
          <w:strike/>
          <w:color w:val="D9D9D9" w:themeColor="background1" w:themeShade="D9"/>
        </w:rPr>
        <w:t>”</w:t>
      </w:r>
      <w:r w:rsidRPr="008F22E4">
        <w:rPr>
          <w:strike/>
          <w:color w:val="D9D9D9" w:themeColor="background1" w:themeShade="D9"/>
        </w:rPr>
        <w:t>:255.0,</w:t>
      </w:r>
      <w:r w:rsidR="00143F64" w:rsidRPr="008F22E4">
        <w:rPr>
          <w:strike/>
          <w:color w:val="D9D9D9" w:themeColor="background1" w:themeShade="D9"/>
        </w:rPr>
        <w:t>”</w:t>
      </w:r>
      <w:r w:rsidRPr="008F22E4">
        <w:rPr>
          <w:strike/>
          <w:color w:val="D9D9D9" w:themeColor="background1" w:themeShade="D9"/>
        </w:rPr>
        <w:t>TotalYSJE</w:t>
      </w:r>
      <w:r w:rsidR="00143F64" w:rsidRPr="008F22E4">
        <w:rPr>
          <w:strike/>
          <w:color w:val="D9D9D9" w:themeColor="background1" w:themeShade="D9"/>
        </w:rPr>
        <w:t>”</w:t>
      </w:r>
      <w:r w:rsidRPr="008F22E4">
        <w:rPr>
          <w:strike/>
          <w:color w:val="D9D9D9" w:themeColor="background1" w:themeShade="D9"/>
        </w:rPr>
        <w:t>:255.0,</w:t>
      </w:r>
      <w:r w:rsidR="00143F64" w:rsidRPr="008F22E4">
        <w:rPr>
          <w:strike/>
          <w:color w:val="D9D9D9" w:themeColor="background1" w:themeShade="D9"/>
        </w:rPr>
        <w:t>”</w:t>
      </w:r>
      <w:r w:rsidRPr="008F22E4">
        <w:rPr>
          <w:strike/>
          <w:color w:val="D9D9D9" w:themeColor="background1" w:themeShade="D9"/>
        </w:rPr>
        <w:t>TotalDiscount</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TotalCash</w:t>
      </w:r>
      <w:r w:rsidR="00143F64" w:rsidRPr="008F22E4">
        <w:rPr>
          <w:strike/>
          <w:color w:val="D9D9D9" w:themeColor="background1" w:themeShade="D9"/>
        </w:rPr>
        <w:t>”</w:t>
      </w:r>
      <w:r w:rsidRPr="008F22E4">
        <w:rPr>
          <w:strike/>
          <w:color w:val="D9D9D9" w:themeColor="background1" w:themeShade="D9"/>
        </w:rPr>
        <w:t>:255.0,</w:t>
      </w:r>
      <w:r w:rsidR="00143F64" w:rsidRPr="008F22E4">
        <w:rPr>
          <w:strike/>
          <w:color w:val="D9D9D9" w:themeColor="background1" w:themeShade="D9"/>
        </w:rPr>
        <w:t>”</w:t>
      </w:r>
      <w:r w:rsidRPr="008F22E4">
        <w:rPr>
          <w:strike/>
          <w:color w:val="D9D9D9" w:themeColor="background1" w:themeShade="D9"/>
        </w:rPr>
        <w:t>TotalAliPay</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TotalWeChat</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A</w:t>
      </w:r>
      <w:r w:rsidR="00C53F21" w:rsidRPr="008F22E4">
        <w:rPr>
          <w:strike/>
          <w:color w:val="D9D9D9" w:themeColor="background1" w:themeShade="D9"/>
        </w:rPr>
        <w:t>t</w:t>
      </w:r>
      <w:r w:rsidRPr="008F22E4">
        <w:rPr>
          <w:strike/>
          <w:color w:val="D9D9D9" w:themeColor="background1" w:themeShade="D9"/>
        </w:rPr>
        <w:t>ypeTotalSFJE</w:t>
      </w:r>
      <w:r w:rsidR="00143F64" w:rsidRPr="008F22E4">
        <w:rPr>
          <w:strike/>
          <w:color w:val="D9D9D9" w:themeColor="background1" w:themeShade="D9"/>
        </w:rPr>
        <w:t>”</w:t>
      </w:r>
      <w:r w:rsidRPr="008F22E4">
        <w:rPr>
          <w:strike/>
          <w:color w:val="D9D9D9" w:themeColor="background1" w:themeShade="D9"/>
        </w:rPr>
        <w:t>:255.0,</w:t>
      </w:r>
      <w:r w:rsidR="00143F64" w:rsidRPr="008F22E4">
        <w:rPr>
          <w:strike/>
          <w:color w:val="D9D9D9" w:themeColor="background1" w:themeShade="D9"/>
        </w:rPr>
        <w:t>”</w:t>
      </w:r>
      <w:r w:rsidRPr="008F22E4">
        <w:rPr>
          <w:strike/>
          <w:color w:val="D9D9D9" w:themeColor="background1" w:themeShade="D9"/>
        </w:rPr>
        <w:t>BTypeTotalSFJE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CTypeTotalSFJE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DTypeTotalSFJE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E</w:t>
      </w:r>
      <w:r w:rsidR="00C53F21" w:rsidRPr="008F22E4">
        <w:rPr>
          <w:strike/>
          <w:color w:val="D9D9D9" w:themeColor="background1" w:themeShade="D9"/>
        </w:rPr>
        <w:t>t</w:t>
      </w:r>
      <w:r w:rsidRPr="008F22E4">
        <w:rPr>
          <w:strike/>
          <w:color w:val="D9D9D9" w:themeColor="background1" w:themeShade="D9"/>
        </w:rPr>
        <w: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FTypeTotalSFJE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GTypeTotalSFJE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HTypeTotalSFJE</w:t>
      </w:r>
      <w:r w:rsidR="00143F64" w:rsidRPr="008F22E4">
        <w:rPr>
          <w:strike/>
          <w:color w:val="D9D9D9" w:themeColor="background1" w:themeShade="D9"/>
        </w:rPr>
        <w:t>”</w:t>
      </w:r>
      <w:r w:rsidRPr="008F22E4">
        <w:rPr>
          <w:strike/>
          <w:color w:val="D9D9D9" w:themeColor="background1" w:themeShade="D9"/>
        </w:rPr>
        <w:t>:0.0}}</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失败回复示例</w:t>
      </w:r>
      <w:r w:rsidRPr="008F22E4">
        <w:rPr>
          <w:rFonts w:hint="eastAsia"/>
          <w:b/>
          <w:strike/>
          <w:color w:val="D9D9D9" w:themeColor="background1" w:themeShade="D9"/>
        </w:rPr>
        <w:t>:</w:t>
      </w:r>
    </w:p>
    <w:p w:rsidR="000A1B3D" w:rsidRPr="008F22E4" w:rsidRDefault="000A1B3D"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trike/>
          <w:color w:val="D9D9D9" w:themeColor="background1" w:themeShade="D9"/>
        </w:rPr>
      </w:pPr>
      <w:r w:rsidRPr="008F22E4">
        <w:rPr>
          <w:rFonts w:hint="eastAsia"/>
          <w:strike/>
          <w:color w:val="D9D9D9" w:themeColor="background1" w:themeShade="D9"/>
        </w:rPr>
        <w:t xml:space="preserve"> {</w:t>
      </w:r>
      <w:r w:rsidR="00143F64" w:rsidRPr="008F22E4">
        <w:rPr>
          <w:strike/>
          <w:color w:val="D9D9D9" w:themeColor="background1" w:themeShade="D9"/>
        </w:rPr>
        <w:t>“</w:t>
      </w:r>
      <w:r w:rsidRPr="008F22E4">
        <w:rPr>
          <w:rFonts w:hint="eastAsia"/>
          <w:strike/>
          <w:color w:val="D9D9D9" w:themeColor="background1" w:themeShade="D9"/>
        </w:rPr>
        <w:t>rcode</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40000</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msg</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token</w:t>
      </w:r>
      <w:r w:rsidRPr="008F22E4">
        <w:rPr>
          <w:rFonts w:hint="eastAsia"/>
          <w:strike/>
          <w:color w:val="D9D9D9" w:themeColor="background1" w:themeShade="D9"/>
        </w:rPr>
        <w:t>已经失效</w:t>
      </w:r>
      <w:r w:rsidRPr="008F22E4">
        <w:rPr>
          <w:rFonts w:hint="eastAsia"/>
          <w:strike/>
          <w:color w:val="D9D9D9" w:themeColor="background1" w:themeShade="D9"/>
        </w:rPr>
        <w:t>,</w:t>
      </w:r>
      <w:r w:rsidRPr="008F22E4">
        <w:rPr>
          <w:rFonts w:hint="eastAsia"/>
          <w:strike/>
          <w:color w:val="D9D9D9" w:themeColor="background1" w:themeShade="D9"/>
        </w:rPr>
        <w:t>请重新获取</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data</w:t>
      </w:r>
      <w:r w:rsidR="00143F64" w:rsidRPr="008F22E4">
        <w:rPr>
          <w:strike/>
          <w:color w:val="D9D9D9" w:themeColor="background1" w:themeShade="D9"/>
        </w:rPr>
        <w:t>”</w:t>
      </w:r>
      <w:r w:rsidRPr="008F22E4">
        <w:rPr>
          <w:rFonts w:hint="eastAsia"/>
          <w:strike/>
          <w:color w:val="D9D9D9" w:themeColor="background1" w:themeShade="D9"/>
        </w:rPr>
        <w:t xml:space="preserve">:null} </w:t>
      </w:r>
    </w:p>
    <w:p w:rsidR="00224412" w:rsidRDefault="00224412" w:rsidP="00224412">
      <w:pPr>
        <w:pStyle w:val="4"/>
      </w:pPr>
      <w:r>
        <w:rPr>
          <w:rFonts w:hint="eastAsia"/>
        </w:rPr>
        <w:t>获取车辆收费报表窗口基本数据接口</w:t>
      </w:r>
    </w:p>
    <w:p w:rsidR="00224412" w:rsidRPr="00E47307" w:rsidRDefault="00224412" w:rsidP="00224412">
      <w:pPr>
        <w:rPr>
          <w:b/>
        </w:rPr>
      </w:pPr>
      <w:r w:rsidRPr="00E47307">
        <w:rPr>
          <w:rFonts w:hint="eastAsia"/>
          <w:b/>
        </w:rPr>
        <w:t>url:</w:t>
      </w:r>
    </w:p>
    <w:p w:rsidR="00224412" w:rsidRPr="008510B3" w:rsidRDefault="005446D3" w:rsidP="002244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6" w:history="1">
        <w:r w:rsidR="00224412" w:rsidRPr="00506A16">
          <w:rPr>
            <w:rStyle w:val="af7"/>
          </w:rPr>
          <w:t>http://192</w:t>
        </w:r>
      </w:hyperlink>
      <w:r w:rsidR="00224412">
        <w:rPr>
          <w:rStyle w:val="af7"/>
        </w:rPr>
        <w:t>.168.2.158</w:t>
      </w:r>
      <w:r w:rsidR="00224412" w:rsidRPr="008510B3">
        <w:rPr>
          <w:rStyle w:val="af7"/>
        </w:rPr>
        <w:t>:9000/ParkAPI/</w:t>
      </w:r>
      <w:r w:rsidR="00224412" w:rsidRPr="00EC4E09">
        <w:rPr>
          <w:rStyle w:val="af7"/>
        </w:rPr>
        <w:t>GetCar</w:t>
      </w:r>
      <w:r w:rsidR="00224412">
        <w:rPr>
          <w:rStyle w:val="af7"/>
          <w:rFonts w:hint="eastAsia"/>
        </w:rPr>
        <w:t>Out</w:t>
      </w:r>
      <w:r w:rsidR="00224412" w:rsidRPr="00EC4E09">
        <w:rPr>
          <w:rStyle w:val="af7"/>
        </w:rPr>
        <w:t>ReportFormData</w:t>
      </w:r>
    </w:p>
    <w:p w:rsidR="00224412" w:rsidRPr="005879B3" w:rsidRDefault="00224412" w:rsidP="00224412">
      <w:pPr>
        <w:rPr>
          <w:b/>
        </w:rPr>
      </w:pPr>
      <w:r w:rsidRPr="00E47307">
        <w:rPr>
          <w:rFonts w:hint="eastAsia"/>
          <w:b/>
        </w:rPr>
        <w:t>请求</w:t>
      </w:r>
      <w:r w:rsidRPr="00E47307">
        <w:rPr>
          <w:b/>
        </w:rPr>
        <w:t>方式</w:t>
      </w:r>
      <w:r w:rsidRPr="00E47307">
        <w:rPr>
          <w:rFonts w:hint="eastAsia"/>
          <w:b/>
        </w:rPr>
        <w:t>：</w:t>
      </w:r>
    </w:p>
    <w:p w:rsidR="00224412" w:rsidRDefault="00224412" w:rsidP="00224412">
      <w:r>
        <w:lastRenderedPageBreak/>
        <w:t>POST</w:t>
      </w:r>
      <w:r>
        <w:t>，</w:t>
      </w:r>
      <w:r>
        <w:t>GET</w:t>
      </w:r>
    </w:p>
    <w:p w:rsidR="00224412" w:rsidRDefault="00224412" w:rsidP="0022441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24412" w:rsidTr="006B59FB">
        <w:tc>
          <w:tcPr>
            <w:tcW w:w="1809" w:type="dxa"/>
            <w:shd w:val="clear" w:color="auto" w:fill="B8CCE4"/>
          </w:tcPr>
          <w:p w:rsidR="00224412" w:rsidRDefault="00224412" w:rsidP="006B59F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24412" w:rsidRDefault="00224412" w:rsidP="006B59F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24412" w:rsidRDefault="00224412" w:rsidP="006B59F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24412" w:rsidRDefault="00224412" w:rsidP="006B59FB">
            <w:pPr>
              <w:spacing w:line="264" w:lineRule="auto"/>
              <w:rPr>
                <w:rFonts w:ascii="Consolas" w:hAnsi="Consolas" w:cs="Consolas"/>
              </w:rPr>
            </w:pPr>
            <w:r>
              <w:rPr>
                <w:rFonts w:ascii="Consolas" w:hAnsi="Consolas" w:cs="Consolas" w:hint="eastAsia"/>
              </w:rPr>
              <w:t>说明</w:t>
            </w:r>
          </w:p>
        </w:tc>
      </w:tr>
      <w:tr w:rsidR="00224412" w:rsidTr="006B59FB">
        <w:tc>
          <w:tcPr>
            <w:tcW w:w="1809" w:type="dxa"/>
          </w:tcPr>
          <w:p w:rsidR="00224412" w:rsidRDefault="00224412" w:rsidP="006B59FB">
            <w:pPr>
              <w:spacing w:line="264" w:lineRule="auto"/>
              <w:rPr>
                <w:rFonts w:ascii="Consolas" w:hAnsi="Consolas" w:cs="Consolas"/>
              </w:rPr>
            </w:pPr>
            <w:r>
              <w:rPr>
                <w:rFonts w:ascii="Consolas" w:hAnsi="Consolas" w:cs="Consolas" w:hint="eastAsia"/>
              </w:rPr>
              <w:t>参数</w:t>
            </w:r>
          </w:p>
        </w:tc>
        <w:tc>
          <w:tcPr>
            <w:tcW w:w="1024" w:type="dxa"/>
          </w:tcPr>
          <w:p w:rsidR="00224412" w:rsidRDefault="00224412" w:rsidP="006B59FB">
            <w:pPr>
              <w:spacing w:line="264" w:lineRule="auto"/>
              <w:rPr>
                <w:rFonts w:ascii="Consolas" w:hAnsi="Consolas" w:cs="Consolas"/>
              </w:rPr>
            </w:pPr>
            <w:r>
              <w:rPr>
                <w:rFonts w:ascii="Consolas" w:hAnsi="Consolas" w:cs="Consolas" w:hint="eastAsia"/>
              </w:rPr>
              <w:t>类型</w:t>
            </w:r>
          </w:p>
        </w:tc>
        <w:tc>
          <w:tcPr>
            <w:tcW w:w="816" w:type="dxa"/>
          </w:tcPr>
          <w:p w:rsidR="00224412" w:rsidRDefault="00224412" w:rsidP="006B59FB">
            <w:pPr>
              <w:spacing w:line="264" w:lineRule="auto"/>
              <w:rPr>
                <w:rFonts w:ascii="Consolas" w:hAnsi="Consolas" w:cs="Consolas"/>
              </w:rPr>
            </w:pPr>
            <w:r>
              <w:rPr>
                <w:rFonts w:ascii="Consolas" w:hAnsi="Consolas" w:cs="Consolas" w:hint="eastAsia"/>
              </w:rPr>
              <w:t>必填</w:t>
            </w:r>
          </w:p>
        </w:tc>
        <w:tc>
          <w:tcPr>
            <w:tcW w:w="5106" w:type="dxa"/>
          </w:tcPr>
          <w:p w:rsidR="00224412" w:rsidRDefault="00224412" w:rsidP="006B59FB">
            <w:pPr>
              <w:spacing w:line="264" w:lineRule="auto"/>
              <w:rPr>
                <w:rFonts w:ascii="Consolas" w:hAnsi="Consolas" w:cs="Consolas"/>
              </w:rPr>
            </w:pPr>
            <w:r>
              <w:rPr>
                <w:rFonts w:ascii="Consolas" w:hAnsi="Consolas" w:cs="Consolas" w:hint="eastAsia"/>
              </w:rPr>
              <w:t>说明</w:t>
            </w:r>
          </w:p>
        </w:tc>
      </w:tr>
      <w:tr w:rsidR="00224412" w:rsidTr="006B59FB">
        <w:tc>
          <w:tcPr>
            <w:tcW w:w="1809" w:type="dxa"/>
          </w:tcPr>
          <w:p w:rsidR="00224412" w:rsidRPr="00EC78A7" w:rsidRDefault="00224412" w:rsidP="006B59FB">
            <w:pPr>
              <w:spacing w:line="264" w:lineRule="auto"/>
              <w:rPr>
                <w:b/>
                <w:kern w:val="2"/>
              </w:rPr>
            </w:pPr>
            <w:r w:rsidRPr="00EC78A7">
              <w:rPr>
                <w:b/>
                <w:kern w:val="2"/>
              </w:rPr>
              <w:t>token</w:t>
            </w:r>
          </w:p>
        </w:tc>
        <w:tc>
          <w:tcPr>
            <w:tcW w:w="1024" w:type="dxa"/>
          </w:tcPr>
          <w:p w:rsidR="00224412" w:rsidRPr="00E00670" w:rsidRDefault="00224412" w:rsidP="006B59F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24412" w:rsidRPr="00E00670" w:rsidRDefault="00224412" w:rsidP="006B59F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24412" w:rsidRPr="00E00670" w:rsidRDefault="00224412" w:rsidP="006B59F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24412" w:rsidTr="006B59FB">
        <w:tc>
          <w:tcPr>
            <w:tcW w:w="1809" w:type="dxa"/>
          </w:tcPr>
          <w:p w:rsidR="00224412" w:rsidRDefault="00224412" w:rsidP="006B59F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24412" w:rsidRPr="00E00670" w:rsidRDefault="00224412"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24412" w:rsidRPr="00E00670" w:rsidRDefault="00224412" w:rsidP="006B59F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24412" w:rsidRDefault="00224412" w:rsidP="006B59F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24412" w:rsidRDefault="00224412" w:rsidP="00224412">
      <w:pPr>
        <w:rPr>
          <w:b/>
        </w:rPr>
      </w:pPr>
    </w:p>
    <w:p w:rsidR="00224412" w:rsidRDefault="00224412" w:rsidP="00224412">
      <w:pPr>
        <w:rPr>
          <w:b/>
        </w:rPr>
      </w:pPr>
      <w:r>
        <w:rPr>
          <w:rFonts w:hint="eastAsia"/>
          <w:b/>
        </w:rPr>
        <w:t>返回</w:t>
      </w:r>
      <w:r>
        <w:rPr>
          <w:b/>
        </w:rPr>
        <w:t>数据</w:t>
      </w:r>
      <w:r w:rsidRPr="0050700F">
        <w:rPr>
          <w:rFonts w:hint="eastAsia"/>
          <w:b/>
        </w:rPr>
        <w:t>格式</w:t>
      </w:r>
      <w:r>
        <w:rPr>
          <w:rFonts w:hint="eastAsia"/>
          <w:b/>
        </w:rPr>
        <w:t>:</w:t>
      </w:r>
    </w:p>
    <w:p w:rsidR="00224412" w:rsidRPr="0051022D" w:rsidRDefault="00224412" w:rsidP="00224412">
      <w:r>
        <w:t>JSON</w:t>
      </w:r>
    </w:p>
    <w:p w:rsidR="00224412" w:rsidRDefault="00224412" w:rsidP="0022441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24412"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说明</w:t>
            </w:r>
          </w:p>
        </w:tc>
      </w:tr>
      <w:tr w:rsidR="00224412" w:rsidTr="006B59FB">
        <w:tc>
          <w:tcPr>
            <w:tcW w:w="152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24412" w:rsidTr="006B59FB">
        <w:tc>
          <w:tcPr>
            <w:tcW w:w="152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24412" w:rsidTr="006B59FB">
        <w:tc>
          <w:tcPr>
            <w:tcW w:w="152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结构参考下面的说明。</w:t>
            </w:r>
          </w:p>
        </w:tc>
      </w:tr>
    </w:tbl>
    <w:p w:rsidR="00224412" w:rsidRDefault="00224412" w:rsidP="00224412"/>
    <w:p w:rsidR="00224412" w:rsidRDefault="00224412" w:rsidP="00224412">
      <w:r>
        <w:t>D</w:t>
      </w:r>
      <w:r>
        <w:rPr>
          <w:rFonts w:hint="eastAsia"/>
        </w:rPr>
        <w:t>ata</w:t>
      </w:r>
      <w:r>
        <w:rPr>
          <w:rFonts w:hint="eastAsia"/>
          <w:b/>
        </w:rPr>
        <w:t>中的数据：</w:t>
      </w:r>
      <w:r>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24412"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说明</w:t>
            </w:r>
          </w:p>
        </w:tc>
      </w:tr>
      <w:tr w:rsidR="00224412" w:rsidTr="006B59FB">
        <w:tc>
          <w:tcPr>
            <w:tcW w:w="1526" w:type="dxa"/>
            <w:tcBorders>
              <w:top w:val="single" w:sz="4" w:space="0" w:color="auto"/>
              <w:left w:val="single" w:sz="4" w:space="0" w:color="auto"/>
              <w:bottom w:val="single" w:sz="4" w:space="0" w:color="auto"/>
              <w:right w:val="single" w:sz="4" w:space="0" w:color="auto"/>
            </w:tcBorders>
          </w:tcPr>
          <w:p w:rsidR="00224412" w:rsidRPr="001162AA" w:rsidRDefault="00224412" w:rsidP="006B59FB">
            <w:pPr>
              <w:spacing w:line="264" w:lineRule="auto"/>
              <w:rPr>
                <w:b/>
              </w:rPr>
            </w:pPr>
            <w:r w:rsidRPr="001162AA">
              <w:rPr>
                <w:rFonts w:ascii="新宋体" w:hAnsi="新宋体" w:cs="新宋体"/>
                <w:b/>
                <w:color w:val="000000"/>
                <w:sz w:val="19"/>
                <w:szCs w:val="19"/>
              </w:rPr>
              <w:t>StartTime</w:t>
            </w:r>
          </w:p>
        </w:tc>
        <w:tc>
          <w:tcPr>
            <w:tcW w:w="1670" w:type="dxa"/>
            <w:tcBorders>
              <w:top w:val="single" w:sz="4" w:space="0" w:color="auto"/>
              <w:left w:val="single" w:sz="4" w:space="0" w:color="auto"/>
              <w:bottom w:val="single" w:sz="4" w:space="0" w:color="auto"/>
              <w:right w:val="single" w:sz="4" w:space="0" w:color="auto"/>
            </w:tcBorders>
          </w:tcPr>
          <w:p w:rsidR="00224412" w:rsidRDefault="00224412" w:rsidP="006B59FB">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224412" w:rsidRDefault="00224412"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服务器当前日期</w:t>
            </w:r>
          </w:p>
        </w:tc>
      </w:tr>
      <w:tr w:rsidR="00224412" w:rsidTr="006B59FB">
        <w:tc>
          <w:tcPr>
            <w:tcW w:w="1526" w:type="dxa"/>
            <w:tcBorders>
              <w:top w:val="single" w:sz="4" w:space="0" w:color="auto"/>
              <w:left w:val="single" w:sz="4" w:space="0" w:color="auto"/>
              <w:bottom w:val="single" w:sz="4" w:space="0" w:color="auto"/>
              <w:right w:val="single" w:sz="4" w:space="0" w:color="auto"/>
            </w:tcBorders>
          </w:tcPr>
          <w:p w:rsidR="00224412" w:rsidRPr="001162AA" w:rsidRDefault="00224412" w:rsidP="006B59FB">
            <w:pPr>
              <w:spacing w:line="264" w:lineRule="auto"/>
              <w:rPr>
                <w:rFonts w:ascii="新宋体" w:hAnsi="新宋体" w:cs="新宋体"/>
                <w:b/>
                <w:color w:val="000000"/>
                <w:sz w:val="19"/>
                <w:szCs w:val="19"/>
                <w:highlight w:val="white"/>
              </w:rPr>
            </w:pPr>
            <w:r w:rsidRPr="001162AA">
              <w:rPr>
                <w:rFonts w:ascii="新宋体" w:hAnsi="新宋体" w:cs="新宋体"/>
                <w:b/>
                <w:color w:val="000000"/>
                <w:sz w:val="19"/>
                <w:szCs w:val="19"/>
              </w:rPr>
              <w:t>EndTime</w:t>
            </w:r>
          </w:p>
        </w:tc>
        <w:tc>
          <w:tcPr>
            <w:tcW w:w="1670" w:type="dxa"/>
            <w:tcBorders>
              <w:top w:val="single" w:sz="4" w:space="0" w:color="auto"/>
              <w:left w:val="single" w:sz="4" w:space="0" w:color="auto"/>
              <w:bottom w:val="single" w:sz="4" w:space="0" w:color="auto"/>
              <w:right w:val="single" w:sz="4" w:space="0" w:color="auto"/>
            </w:tcBorders>
          </w:tcPr>
          <w:p w:rsidR="00224412" w:rsidRDefault="00224412" w:rsidP="006B59FB">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224412" w:rsidRDefault="00224412"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服务器当前日期</w:t>
            </w:r>
          </w:p>
        </w:tc>
      </w:tr>
      <w:tr w:rsidR="00224412" w:rsidTr="006B59FB">
        <w:tc>
          <w:tcPr>
            <w:tcW w:w="1526" w:type="dxa"/>
            <w:tcBorders>
              <w:top w:val="single" w:sz="4" w:space="0" w:color="auto"/>
              <w:left w:val="single" w:sz="4" w:space="0" w:color="auto"/>
              <w:bottom w:val="single" w:sz="4" w:space="0" w:color="auto"/>
              <w:right w:val="single" w:sz="4" w:space="0" w:color="auto"/>
            </w:tcBorders>
            <w:vAlign w:val="center"/>
          </w:tcPr>
          <w:p w:rsidR="00224412" w:rsidRPr="001162AA" w:rsidRDefault="00224412" w:rsidP="006B59FB">
            <w:pPr>
              <w:rPr>
                <w:rFonts w:ascii="宋体" w:eastAsia="宋体" w:hAnsi="宋体" w:cs="宋体"/>
                <w:b/>
                <w:color w:val="000000"/>
              </w:rPr>
            </w:pPr>
            <w:r w:rsidRPr="001162AA">
              <w:rPr>
                <w:rFonts w:ascii="新宋体" w:hAnsi="新宋体" w:cs="新宋体"/>
                <w:b/>
                <w:color w:val="000000"/>
                <w:sz w:val="19"/>
                <w:szCs w:val="19"/>
              </w:rPr>
              <w:t>Fields</w:t>
            </w:r>
          </w:p>
        </w:tc>
        <w:tc>
          <w:tcPr>
            <w:tcW w:w="1670"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224412" w:rsidRDefault="00224412"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sidRPr="001162AA">
              <w:rPr>
                <w:rFonts w:ascii="Consolas" w:hAnsi="Consolas" w:cs="Consolas" w:hint="eastAsia"/>
                <w:kern w:val="2"/>
                <w:sz w:val="18"/>
                <w:szCs w:val="18"/>
              </w:rPr>
              <w:t>报表查询条件</w:t>
            </w:r>
            <w:r>
              <w:rPr>
                <w:rFonts w:ascii="Consolas" w:hAnsi="Consolas" w:cs="Consolas" w:hint="eastAsia"/>
                <w:kern w:val="2"/>
                <w:sz w:val="18"/>
                <w:szCs w:val="18"/>
              </w:rPr>
              <w:t>列表。结构参考</w:t>
            </w:r>
            <w:hyperlink w:anchor="_Model结构_18" w:history="1">
              <w:r w:rsidRPr="001162AA">
                <w:rPr>
                  <w:rStyle w:val="af7"/>
                  <w:rFonts w:ascii="Consolas" w:hAnsi="Consolas" w:cs="Consolas" w:hint="eastAsia"/>
                  <w:kern w:val="2"/>
                  <w:sz w:val="18"/>
                  <w:szCs w:val="18"/>
                </w:rPr>
                <w:t>报表查询条件数据结构</w:t>
              </w:r>
            </w:hyperlink>
          </w:p>
        </w:tc>
      </w:tr>
      <w:tr w:rsidR="00224412" w:rsidTr="006B59FB">
        <w:tc>
          <w:tcPr>
            <w:tcW w:w="1526" w:type="dxa"/>
            <w:tcBorders>
              <w:top w:val="single" w:sz="4" w:space="0" w:color="auto"/>
              <w:left w:val="single" w:sz="4" w:space="0" w:color="auto"/>
              <w:bottom w:val="single" w:sz="4" w:space="0" w:color="auto"/>
              <w:right w:val="single" w:sz="4" w:space="0" w:color="auto"/>
            </w:tcBorders>
            <w:vAlign w:val="center"/>
          </w:tcPr>
          <w:p w:rsidR="00224412" w:rsidRDefault="00224412" w:rsidP="006B59FB">
            <w:pPr>
              <w:rPr>
                <w:rFonts w:ascii="新宋体" w:hAnsi="新宋体" w:cs="新宋体"/>
                <w:color w:val="000000"/>
                <w:sz w:val="19"/>
                <w:szCs w:val="19"/>
                <w:highlight w:val="white"/>
              </w:rPr>
            </w:pPr>
            <w:r w:rsidRPr="001162AA">
              <w:t>SavedPlans</w:t>
            </w:r>
          </w:p>
        </w:tc>
        <w:tc>
          <w:tcPr>
            <w:tcW w:w="1670"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224412" w:rsidRDefault="00224412"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已保存的查询方案组成的键值对对象。键为方案名称；值为查询方案记录组成的数组，数组元素结构参考</w:t>
            </w:r>
            <w:hyperlink w:anchor="_Model结构_18" w:history="1">
              <w:r>
                <w:rPr>
                  <w:rStyle w:val="af7"/>
                  <w:rFonts w:ascii="Consolas" w:hAnsi="Consolas" w:cs="Consolas" w:hint="eastAsia"/>
                  <w:kern w:val="2"/>
                  <w:sz w:val="18"/>
                  <w:szCs w:val="18"/>
                </w:rPr>
                <w:t>报表查</w:t>
              </w:r>
              <w:r w:rsidRPr="00F605C8">
                <w:rPr>
                  <w:rStyle w:val="af7"/>
                  <w:rFonts w:ascii="Consolas" w:hAnsi="Consolas" w:cs="Consolas" w:hint="eastAsia"/>
                  <w:kern w:val="2"/>
                  <w:sz w:val="18"/>
                  <w:szCs w:val="18"/>
                </w:rPr>
                <w:t>询方案数据结构</w:t>
              </w:r>
            </w:hyperlink>
            <w:r>
              <w:rPr>
                <w:rFonts w:ascii="Consolas" w:hAnsi="Consolas" w:cs="Consolas" w:hint="eastAsia"/>
                <w:kern w:val="2"/>
                <w:sz w:val="18"/>
                <w:szCs w:val="18"/>
              </w:rPr>
              <w:t>。</w:t>
            </w:r>
          </w:p>
        </w:tc>
      </w:tr>
      <w:tr w:rsidR="00E8242F" w:rsidTr="006B59FB">
        <w:tc>
          <w:tcPr>
            <w:tcW w:w="1526" w:type="dxa"/>
            <w:tcBorders>
              <w:top w:val="single" w:sz="4" w:space="0" w:color="auto"/>
              <w:left w:val="single" w:sz="4" w:space="0" w:color="auto"/>
              <w:bottom w:val="single" w:sz="4" w:space="0" w:color="auto"/>
              <w:right w:val="single" w:sz="4" w:space="0" w:color="auto"/>
            </w:tcBorders>
            <w:vAlign w:val="center"/>
          </w:tcPr>
          <w:p w:rsidR="00E8242F" w:rsidRPr="00A92FC1" w:rsidRDefault="00E8242F" w:rsidP="006B59FB">
            <w:pPr>
              <w:rPr>
                <w:rFonts w:ascii="宋体" w:eastAsia="宋体" w:hAnsi="宋体" w:cs="宋体"/>
                <w:b/>
                <w:color w:val="000000"/>
              </w:rPr>
            </w:pPr>
            <w:r w:rsidRPr="001162AA">
              <w:rPr>
                <w:rFonts w:ascii="新宋体" w:hAnsi="新宋体" w:cs="新宋体"/>
                <w:color w:val="000000"/>
                <w:sz w:val="19"/>
                <w:szCs w:val="19"/>
              </w:rPr>
              <w:t>Operators</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比较关系组成的键值对对象数组。数组元素的结构参考下面的说明。</w:t>
            </w:r>
          </w:p>
        </w:tc>
      </w:tr>
    </w:tbl>
    <w:p w:rsidR="00594A40" w:rsidRDefault="00594A40" w:rsidP="00E8242F"/>
    <w:p w:rsidR="00E8242F" w:rsidRDefault="00E8242F" w:rsidP="00E8242F">
      <w:r w:rsidRPr="00E8242F">
        <w:t>Operators</w:t>
      </w:r>
      <w:r>
        <w:rPr>
          <w:rFonts w:hint="eastAsia"/>
          <w:b/>
        </w:rPr>
        <w:t>中的数据：</w:t>
      </w:r>
      <w:r>
        <w:rPr>
          <w:rFonts w:hint="eastAsia"/>
        </w:rPr>
        <w:t>操作符代号及描述。结构如下表：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8242F"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说明</w:t>
            </w:r>
          </w:p>
        </w:tc>
      </w:tr>
      <w:tr w:rsidR="00E8242F" w:rsidTr="006B59FB">
        <w:tc>
          <w:tcPr>
            <w:tcW w:w="1526" w:type="dxa"/>
            <w:tcBorders>
              <w:top w:val="single" w:sz="4" w:space="0" w:color="auto"/>
              <w:left w:val="single" w:sz="4" w:space="0" w:color="auto"/>
              <w:bottom w:val="single" w:sz="4" w:space="0" w:color="auto"/>
              <w:right w:val="single" w:sz="4" w:space="0" w:color="auto"/>
            </w:tcBorders>
          </w:tcPr>
          <w:p w:rsidR="00E8242F" w:rsidRPr="001162AA" w:rsidRDefault="00E8242F" w:rsidP="006B59FB">
            <w:pPr>
              <w:spacing w:line="264" w:lineRule="auto"/>
              <w:rPr>
                <w:b/>
              </w:rPr>
            </w:pPr>
            <w:r>
              <w:rPr>
                <w:rFonts w:ascii="新宋体" w:hAnsi="新宋体" w:cs="新宋体" w:hint="eastAsia"/>
                <w:b/>
                <w:color w:val="000000"/>
                <w:sz w:val="19"/>
                <w:szCs w:val="19"/>
              </w:rPr>
              <w:t>Key</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操作符代号</w:t>
            </w:r>
          </w:p>
        </w:tc>
      </w:tr>
      <w:tr w:rsidR="00E8242F" w:rsidTr="006B59FB">
        <w:tc>
          <w:tcPr>
            <w:tcW w:w="1526" w:type="dxa"/>
            <w:tcBorders>
              <w:top w:val="single" w:sz="4" w:space="0" w:color="auto"/>
              <w:left w:val="single" w:sz="4" w:space="0" w:color="auto"/>
              <w:bottom w:val="single" w:sz="4" w:space="0" w:color="auto"/>
              <w:right w:val="single" w:sz="4" w:space="0" w:color="auto"/>
            </w:tcBorders>
          </w:tcPr>
          <w:p w:rsidR="00E8242F" w:rsidRPr="001162AA" w:rsidRDefault="00E8242F" w:rsidP="006B59FB">
            <w:pPr>
              <w:spacing w:line="264" w:lineRule="auto"/>
              <w:rPr>
                <w:rFonts w:ascii="新宋体" w:hAnsi="新宋体" w:cs="新宋体"/>
                <w:b/>
                <w:color w:val="000000"/>
                <w:sz w:val="19"/>
                <w:szCs w:val="19"/>
                <w:highlight w:val="white"/>
              </w:rPr>
            </w:pPr>
            <w:r>
              <w:rPr>
                <w:rFonts w:ascii="新宋体" w:hAnsi="新宋体" w:cs="新宋体" w:hint="eastAsia"/>
                <w:b/>
                <w:color w:val="000000"/>
                <w:sz w:val="19"/>
                <w:szCs w:val="19"/>
              </w:rPr>
              <w:t>Value</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操作符描述</w:t>
            </w:r>
          </w:p>
        </w:tc>
      </w:tr>
    </w:tbl>
    <w:p w:rsidR="00224412" w:rsidRDefault="00224412" w:rsidP="00224412">
      <w:pPr>
        <w:rPr>
          <w:b/>
        </w:rPr>
      </w:pPr>
    </w:p>
    <w:p w:rsidR="00224412" w:rsidRDefault="00224412" w:rsidP="00224412">
      <w:pPr>
        <w:rPr>
          <w:b/>
        </w:rPr>
      </w:pPr>
      <w:r>
        <w:rPr>
          <w:rFonts w:hint="eastAsia"/>
          <w:b/>
        </w:rPr>
        <w:t>请求示例：</w:t>
      </w:r>
    </w:p>
    <w:p w:rsidR="00224412" w:rsidRPr="008510B3" w:rsidRDefault="005446D3" w:rsidP="002244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7" w:history="1">
        <w:r w:rsidR="00224412" w:rsidRPr="00E61694">
          <w:rPr>
            <w:rStyle w:val="af7"/>
          </w:rPr>
          <w:t>http://192.168.2.158:9000/ParkAPI/</w:t>
        </w:r>
      </w:hyperlink>
      <w:r w:rsidR="00224412" w:rsidRPr="00224412">
        <w:rPr>
          <w:rStyle w:val="af7"/>
        </w:rPr>
        <w:t>GetCarOutReportFormData</w:t>
      </w:r>
      <w:r w:rsidR="00224412" w:rsidRPr="00906700">
        <w:rPr>
          <w:rStyle w:val="af7"/>
        </w:rPr>
        <w:t>?token=ec41e5b401b64068b5c7d29c3525bc9b</w:t>
      </w:r>
    </w:p>
    <w:p w:rsidR="00224412" w:rsidRDefault="00224412" w:rsidP="00224412">
      <w:pPr>
        <w:rPr>
          <w:b/>
        </w:rPr>
      </w:pPr>
      <w:r>
        <w:rPr>
          <w:rFonts w:hint="eastAsia"/>
          <w:b/>
        </w:rPr>
        <w:t>成功回复示例</w:t>
      </w:r>
      <w:r>
        <w:rPr>
          <w:rFonts w:hint="eastAsia"/>
          <w:b/>
        </w:rPr>
        <w:t>:</w:t>
      </w:r>
    </w:p>
    <w:p w:rsidR="00224412" w:rsidRPr="007F1246" w:rsidRDefault="001F0AE3" w:rsidP="002244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F0AE3">
        <w:rPr>
          <w:rFonts w:hint="eastAsia"/>
        </w:rPr>
        <w:t>{"rcode":"200","msg":"OK","data":{"StartTime":"2017-04-20","EndTime":"2017-04-20","Fields":[{"Window":"GetCarOut","SaveName":"</w:t>
      </w:r>
      <w:r w:rsidRPr="001F0AE3">
        <w:rPr>
          <w:rFonts w:hint="eastAsia"/>
        </w:rPr>
        <w:t>默认</w:t>
      </w:r>
      <w:r w:rsidRPr="001F0AE3">
        <w:rPr>
          <w:rFonts w:hint="eastAsia"/>
        </w:rPr>
        <w:t>","ShowField_CN":"</w:t>
      </w:r>
      <w:r w:rsidRPr="001F0AE3">
        <w:rPr>
          <w:rFonts w:hint="eastAsia"/>
        </w:rPr>
        <w:t>车辆编号</w:t>
      </w:r>
      <w:r w:rsidRPr="001F0AE3">
        <w:rPr>
          <w:rFonts w:hint="eastAsia"/>
        </w:rPr>
        <w:t>","ShowField_EN":"Card NO","RealField":"CardNO","OP":0,"DataType":"s","Selected":0,"CurrentShow":0,"ID":1},{"Window":"GetCarOut","SaveName":"</w:t>
      </w:r>
      <w:r w:rsidRPr="001F0AE3">
        <w:rPr>
          <w:rFonts w:hint="eastAsia"/>
        </w:rPr>
        <w:t>默认</w:t>
      </w:r>
      <w:r w:rsidRPr="001F0AE3">
        <w:rPr>
          <w:rFonts w:hint="eastAsia"/>
        </w:rPr>
        <w:t>","ShowField_CN":"</w:t>
      </w:r>
      <w:r w:rsidRPr="001F0AE3">
        <w:rPr>
          <w:rFonts w:hint="eastAsia"/>
        </w:rPr>
        <w:t>车牌号</w:t>
      </w:r>
      <w:r w:rsidRPr="001F0AE3">
        <w:rPr>
          <w:rFonts w:hint="eastAsia"/>
        </w:rPr>
        <w:t>","ShowField_EN":"Vehicle No","RealField":"CPH","OP":0,"DataType":"s","Selected":0,"CurrentShow":0,"ID":2},{"Window":"GetCarOut","SaveName":"</w:t>
      </w:r>
      <w:r w:rsidRPr="001F0AE3">
        <w:rPr>
          <w:rFonts w:hint="eastAsia"/>
        </w:rPr>
        <w:t>默认</w:t>
      </w:r>
      <w:r w:rsidRPr="001F0AE3">
        <w:rPr>
          <w:rFonts w:hint="eastAsia"/>
        </w:rPr>
        <w:t>","ShowField_CN":"</w:t>
      </w:r>
      <w:r w:rsidRPr="001F0AE3">
        <w:rPr>
          <w:rFonts w:hint="eastAsia"/>
        </w:rPr>
        <w:t>车辆类型</w:t>
      </w:r>
      <w:r w:rsidRPr="001F0AE3">
        <w:rPr>
          <w:rFonts w:hint="eastAsia"/>
        </w:rPr>
        <w:t>","ShowField_EN":"Card Type","RealField":"CardType","OP":0,"DataType":"s","Selected":0,"CurrentShow":0,"ID":3},{"Window":"GetCarOut","SaveName":"</w:t>
      </w:r>
      <w:r w:rsidRPr="001F0AE3">
        <w:rPr>
          <w:rFonts w:hint="eastAsia"/>
        </w:rPr>
        <w:t>默认</w:t>
      </w:r>
      <w:r w:rsidRPr="001F0AE3">
        <w:rPr>
          <w:rFonts w:hint="eastAsia"/>
        </w:rPr>
        <w:t>","ShowField_CN":"</w:t>
      </w:r>
      <w:r w:rsidRPr="001F0AE3">
        <w:rPr>
          <w:rFonts w:hint="eastAsia"/>
        </w:rPr>
        <w:t>入场车道</w:t>
      </w:r>
      <w:r w:rsidRPr="001F0AE3">
        <w:rPr>
          <w:rFonts w:hint="eastAsia"/>
        </w:rPr>
        <w:t>","ShowField_EN":"Entry Name","RealField":"InGateName","OP":0,"DataType":"s","Selected":0,"CurrentShow":0,"ID":4},{"Window":"GetCarOut","SaveName":"</w:t>
      </w:r>
      <w:r w:rsidRPr="001F0AE3">
        <w:rPr>
          <w:rFonts w:hint="eastAsia"/>
        </w:rPr>
        <w:t>默认</w:t>
      </w:r>
      <w:r w:rsidRPr="001F0AE3">
        <w:rPr>
          <w:rFonts w:hint="eastAsia"/>
        </w:rPr>
        <w:t>","ShowField_CN":"</w:t>
      </w:r>
      <w:r w:rsidRPr="001F0AE3">
        <w:rPr>
          <w:rFonts w:hint="eastAsia"/>
        </w:rPr>
        <w:t>出场车道</w:t>
      </w:r>
      <w:r w:rsidRPr="001F0AE3">
        <w:rPr>
          <w:rFonts w:hint="eastAsia"/>
        </w:rPr>
        <w:t>","ShowField_EN":"Exit Name","RealField":"OutGateName","OP":0,"DataType":"s","Selected":0,"CurrentShow":0,"ID":5},{"Window":"GetCarOut","SaveName":"</w:t>
      </w:r>
      <w:r w:rsidRPr="001F0AE3">
        <w:rPr>
          <w:rFonts w:hint="eastAsia"/>
        </w:rPr>
        <w:t>默认</w:t>
      </w:r>
      <w:r w:rsidRPr="001F0AE3">
        <w:rPr>
          <w:rFonts w:hint="eastAsia"/>
        </w:rPr>
        <w:t>","ShowField_CN":"</w:t>
      </w:r>
      <w:r w:rsidRPr="001F0AE3">
        <w:rPr>
          <w:rFonts w:hint="eastAsia"/>
        </w:rPr>
        <w:t>入场操作员</w:t>
      </w:r>
      <w:r w:rsidRPr="001F0AE3">
        <w:rPr>
          <w:rFonts w:hint="eastAsia"/>
        </w:rPr>
        <w:t>","ShowField_EN":"Entry Operator","RealField":"InOperator","OP":0,"DataType":"s","Selected":0,"CurrentShow":0,"ID":6},{"Window":"GetCarOut","SaveName":"</w:t>
      </w:r>
      <w:r w:rsidRPr="001F0AE3">
        <w:rPr>
          <w:rFonts w:hint="eastAsia"/>
        </w:rPr>
        <w:t>默认</w:t>
      </w:r>
      <w:r w:rsidRPr="001F0AE3">
        <w:rPr>
          <w:rFonts w:hint="eastAsia"/>
        </w:rPr>
        <w:t>","ShowField_CN":"</w:t>
      </w:r>
      <w:r w:rsidRPr="001F0AE3">
        <w:rPr>
          <w:rFonts w:hint="eastAsia"/>
        </w:rPr>
        <w:t>出场操作员</w:t>
      </w:r>
      <w:r w:rsidRPr="001F0AE3">
        <w:rPr>
          <w:rFonts w:hint="eastAsia"/>
        </w:rPr>
        <w:t>","ShowField_EN":"Exit Operator","RealField":"OutOperator","OP":0,"DataType":"s","Selected":0,"CurrentShow":0,"ID":7},{"Window":"GetCarOut","SaveName":"</w:t>
      </w:r>
      <w:r w:rsidRPr="001F0AE3">
        <w:rPr>
          <w:rFonts w:hint="eastAsia"/>
        </w:rPr>
        <w:t>默认</w:t>
      </w:r>
      <w:r w:rsidRPr="001F0AE3">
        <w:rPr>
          <w:rFonts w:hint="eastAsia"/>
        </w:rPr>
        <w:t>","ShowField_CN":"</w:t>
      </w:r>
      <w:r w:rsidRPr="001F0AE3">
        <w:rPr>
          <w:rFonts w:hint="eastAsia"/>
        </w:rPr>
        <w:t>收费金额</w:t>
      </w:r>
      <w:r w:rsidRPr="001F0AE3">
        <w:rPr>
          <w:rFonts w:hint="eastAsia"/>
        </w:rPr>
        <w:t>","ShowField_EN":"Money","RealField":"SFJE","OP":0,"DataType":"i","Selected":0,"CurrentShow":0,"ID":8},{"Window":"GetCarOut","SaveName":"</w:t>
      </w:r>
      <w:r w:rsidRPr="001F0AE3">
        <w:rPr>
          <w:rFonts w:hint="eastAsia"/>
        </w:rPr>
        <w:t>默认</w:t>
      </w:r>
      <w:r w:rsidRPr="001F0AE3">
        <w:rPr>
          <w:rFonts w:hint="eastAsia"/>
        </w:rPr>
        <w:t>","ShowField_CN":"</w:t>
      </w:r>
      <w:r w:rsidRPr="001F0AE3">
        <w:rPr>
          <w:rFonts w:hint="eastAsia"/>
        </w:rPr>
        <w:t>应收金额</w:t>
      </w:r>
      <w:r w:rsidRPr="001F0AE3">
        <w:rPr>
          <w:rFonts w:hint="eastAsia"/>
        </w:rPr>
        <w:t>","ShowField_EN":"Money Receivable","RealField":"YSJE","OP":0,"DataType":"i","Selected":0,"CurrentShow":0,"ID":9},{"Window":"GetCarOut","SaveName":"</w:t>
      </w:r>
      <w:r w:rsidRPr="001F0AE3">
        <w:rPr>
          <w:rFonts w:hint="eastAsia"/>
        </w:rPr>
        <w:t>默认</w:t>
      </w:r>
      <w:r w:rsidRPr="001F0AE3">
        <w:rPr>
          <w:rFonts w:hint="eastAsia"/>
        </w:rPr>
        <w:t>","ShowField_CN":"</w:t>
      </w:r>
      <w:r w:rsidRPr="001F0AE3">
        <w:rPr>
          <w:rFonts w:hint="eastAsia"/>
        </w:rPr>
        <w:t>免费原因</w:t>
      </w:r>
      <w:r w:rsidRPr="001F0AE3">
        <w:rPr>
          <w:rFonts w:hint="eastAsia"/>
        </w:rPr>
        <w:t>","ShowField_EN":"Free Reason","RealField":"FreeReason","OP":0,"DataType":"s","Selected":0,"CurrentShow":0,"ID"</w:t>
      </w:r>
      <w:r w:rsidRPr="001F0AE3">
        <w:rPr>
          <w:rFonts w:hint="eastAsia"/>
        </w:rPr>
        <w:lastRenderedPageBreak/>
        <w:t>:10},{"Window":"GetCarOut","SaveName":"</w:t>
      </w:r>
      <w:r w:rsidRPr="001F0AE3">
        <w:rPr>
          <w:rFonts w:hint="eastAsia"/>
        </w:rPr>
        <w:t>默认</w:t>
      </w:r>
      <w:r w:rsidRPr="001F0AE3">
        <w:rPr>
          <w:rFonts w:hint="eastAsia"/>
        </w:rPr>
        <w:t>","ShowField_CN":"</w:t>
      </w:r>
      <w:r w:rsidRPr="001F0AE3">
        <w:rPr>
          <w:rFonts w:hint="eastAsia"/>
        </w:rPr>
        <w:t>消费场所</w:t>
      </w:r>
      <w:r w:rsidRPr="001F0AE3">
        <w:rPr>
          <w:rFonts w:hint="eastAsia"/>
        </w:rPr>
        <w:t>","ShowField_EN":"SF Gate","RealField":"SFGate","OP":0,"DataType":"s","Selected":0,"CurrentShow":0,"ID":11}],"SavedPlans":{},"Operators":[{"Key":0,"Value":"</w:t>
      </w:r>
      <w:r w:rsidRPr="001F0AE3">
        <w:rPr>
          <w:rFonts w:hint="eastAsia"/>
        </w:rPr>
        <w:t>等于</w:t>
      </w:r>
      <w:r w:rsidRPr="001F0AE3">
        <w:rPr>
          <w:rFonts w:hint="eastAsia"/>
        </w:rPr>
        <w:t>"},{"Key":1,"Value":"</w:t>
      </w:r>
      <w:r w:rsidRPr="001F0AE3">
        <w:rPr>
          <w:rFonts w:hint="eastAsia"/>
        </w:rPr>
        <w:t>包含</w:t>
      </w:r>
      <w:r w:rsidRPr="001F0AE3">
        <w:rPr>
          <w:rFonts w:hint="eastAsia"/>
        </w:rPr>
        <w:t>"},{"Key":2,"Value":"</w:t>
      </w:r>
      <w:r w:rsidRPr="001F0AE3">
        <w:rPr>
          <w:rFonts w:hint="eastAsia"/>
        </w:rPr>
        <w:t>小于</w:t>
      </w:r>
      <w:r w:rsidRPr="001F0AE3">
        <w:rPr>
          <w:rFonts w:hint="eastAsia"/>
        </w:rPr>
        <w:t>"},{"Key":3,"Value":"</w:t>
      </w:r>
      <w:r w:rsidRPr="001F0AE3">
        <w:rPr>
          <w:rFonts w:hint="eastAsia"/>
        </w:rPr>
        <w:t>大于</w:t>
      </w:r>
      <w:r w:rsidRPr="001F0AE3">
        <w:rPr>
          <w:rFonts w:hint="eastAsia"/>
        </w:rPr>
        <w:t>"},{"Key":4,"Value":"</w:t>
      </w:r>
      <w:r w:rsidRPr="001F0AE3">
        <w:rPr>
          <w:rFonts w:hint="eastAsia"/>
        </w:rPr>
        <w:t>小于或等于</w:t>
      </w:r>
      <w:r w:rsidRPr="001F0AE3">
        <w:rPr>
          <w:rFonts w:hint="eastAsia"/>
        </w:rPr>
        <w:t>"},{"Key":5,"Value":"</w:t>
      </w:r>
      <w:r w:rsidRPr="001F0AE3">
        <w:rPr>
          <w:rFonts w:hint="eastAsia"/>
        </w:rPr>
        <w:t>大于或等于</w:t>
      </w:r>
      <w:r w:rsidRPr="001F0AE3">
        <w:rPr>
          <w:rFonts w:hint="eastAsia"/>
        </w:rPr>
        <w:t>"},{"Key":6,"Value":"</w:t>
      </w:r>
      <w:r w:rsidRPr="001F0AE3">
        <w:rPr>
          <w:rFonts w:hint="eastAsia"/>
        </w:rPr>
        <w:t>不等于</w:t>
      </w:r>
      <w:r w:rsidRPr="001F0AE3">
        <w:rPr>
          <w:rFonts w:hint="eastAsia"/>
        </w:rPr>
        <w:t>"}]}}</w:t>
      </w:r>
      <w:r w:rsidR="00224412" w:rsidRPr="0069679C">
        <w:rPr>
          <w:rFonts w:hint="eastAsia"/>
        </w:rPr>
        <w:t xml:space="preserve"> </w:t>
      </w:r>
    </w:p>
    <w:p w:rsidR="00224412" w:rsidRDefault="00224412" w:rsidP="00224412">
      <w:pPr>
        <w:rPr>
          <w:b/>
        </w:rPr>
      </w:pPr>
      <w:r>
        <w:rPr>
          <w:rFonts w:hint="eastAsia"/>
          <w:b/>
        </w:rPr>
        <w:t>失败回复示例</w:t>
      </w:r>
      <w:r>
        <w:rPr>
          <w:rFonts w:hint="eastAsia"/>
          <w:b/>
        </w:rPr>
        <w:t>:</w:t>
      </w:r>
    </w:p>
    <w:p w:rsidR="00224412" w:rsidRPr="007F1246" w:rsidRDefault="00224412" w:rsidP="002244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224412" w:rsidRDefault="00224412" w:rsidP="00224412"/>
    <w:p w:rsidR="002E49ED" w:rsidRDefault="002E49ED" w:rsidP="002E49ED">
      <w:pPr>
        <w:pStyle w:val="4"/>
      </w:pPr>
      <w:r>
        <w:rPr>
          <w:rFonts w:hint="eastAsia"/>
        </w:rPr>
        <w:t>获取车辆收费报表接口</w:t>
      </w:r>
    </w:p>
    <w:p w:rsidR="002E49ED" w:rsidRPr="00E47307" w:rsidRDefault="002E49ED" w:rsidP="002E49ED">
      <w:pPr>
        <w:rPr>
          <w:b/>
        </w:rPr>
      </w:pPr>
      <w:r w:rsidRPr="00E47307">
        <w:rPr>
          <w:rFonts w:hint="eastAsia"/>
          <w:b/>
        </w:rPr>
        <w:t>url:</w:t>
      </w:r>
    </w:p>
    <w:p w:rsidR="002E49ED" w:rsidRPr="008510B3" w:rsidRDefault="005446D3" w:rsidP="002E49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8" w:history="1">
        <w:r w:rsidR="002E49ED" w:rsidRPr="00506A16">
          <w:rPr>
            <w:rStyle w:val="af7"/>
          </w:rPr>
          <w:t>http://192</w:t>
        </w:r>
      </w:hyperlink>
      <w:r w:rsidR="002E49ED">
        <w:rPr>
          <w:rStyle w:val="af7"/>
        </w:rPr>
        <w:t>.168.2.158</w:t>
      </w:r>
      <w:r w:rsidR="002E49ED" w:rsidRPr="008510B3">
        <w:rPr>
          <w:rStyle w:val="af7"/>
        </w:rPr>
        <w:t>:9000/ParkAPI/</w:t>
      </w:r>
      <w:r w:rsidR="002E49ED" w:rsidRPr="00BF043D">
        <w:rPr>
          <w:rStyle w:val="af7"/>
        </w:rPr>
        <w:t>GetCar</w:t>
      </w:r>
      <w:r w:rsidR="002E49ED">
        <w:rPr>
          <w:rStyle w:val="af7"/>
          <w:rFonts w:hint="eastAsia"/>
        </w:rPr>
        <w:t>Out</w:t>
      </w:r>
      <w:r w:rsidR="002E49ED" w:rsidRPr="00BF043D">
        <w:rPr>
          <w:rStyle w:val="af7"/>
        </w:rPr>
        <w:t>Report</w:t>
      </w:r>
    </w:p>
    <w:p w:rsidR="002E49ED" w:rsidRPr="005879B3" w:rsidRDefault="002E49ED" w:rsidP="002E49ED">
      <w:pPr>
        <w:rPr>
          <w:b/>
        </w:rPr>
      </w:pPr>
      <w:r w:rsidRPr="00E47307">
        <w:rPr>
          <w:rFonts w:hint="eastAsia"/>
          <w:b/>
        </w:rPr>
        <w:t>请求</w:t>
      </w:r>
      <w:r w:rsidRPr="00E47307">
        <w:rPr>
          <w:b/>
        </w:rPr>
        <w:t>方式</w:t>
      </w:r>
      <w:r w:rsidRPr="00E47307">
        <w:rPr>
          <w:rFonts w:hint="eastAsia"/>
          <w:b/>
        </w:rPr>
        <w:t>：</w:t>
      </w:r>
    </w:p>
    <w:p w:rsidR="002E49ED" w:rsidRDefault="002E49ED" w:rsidP="002E49ED">
      <w:r>
        <w:t>POST</w:t>
      </w:r>
      <w:r>
        <w:t>，</w:t>
      </w:r>
      <w:r>
        <w:t>GET</w:t>
      </w:r>
    </w:p>
    <w:p w:rsidR="002E49ED" w:rsidRDefault="002E49ED" w:rsidP="002E49E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E49ED" w:rsidTr="008F77AE">
        <w:tc>
          <w:tcPr>
            <w:tcW w:w="1809" w:type="dxa"/>
            <w:shd w:val="clear" w:color="auto" w:fill="B8CCE4"/>
          </w:tcPr>
          <w:p w:rsidR="002E49ED" w:rsidRDefault="002E49ED" w:rsidP="008F77AE">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E49ED" w:rsidRDefault="002E49ED" w:rsidP="008F77AE">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E49ED" w:rsidRDefault="002E49ED" w:rsidP="008F77AE">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E49ED" w:rsidRDefault="002E49ED" w:rsidP="008F77AE">
            <w:pPr>
              <w:spacing w:line="264" w:lineRule="auto"/>
              <w:rPr>
                <w:rFonts w:ascii="Consolas" w:hAnsi="Consolas" w:cs="Consolas"/>
              </w:rPr>
            </w:pPr>
            <w:r>
              <w:rPr>
                <w:rFonts w:ascii="Consolas" w:hAnsi="Consolas" w:cs="Consolas" w:hint="eastAsia"/>
              </w:rPr>
              <w:t>说明</w:t>
            </w:r>
          </w:p>
        </w:tc>
      </w:tr>
      <w:tr w:rsidR="002E49ED" w:rsidTr="008F77AE">
        <w:tc>
          <w:tcPr>
            <w:tcW w:w="1809" w:type="dxa"/>
          </w:tcPr>
          <w:p w:rsidR="002E49ED" w:rsidRDefault="002E49ED" w:rsidP="008F77AE">
            <w:pPr>
              <w:spacing w:line="264" w:lineRule="auto"/>
              <w:rPr>
                <w:rFonts w:ascii="Consolas" w:hAnsi="Consolas" w:cs="Consolas"/>
              </w:rPr>
            </w:pPr>
            <w:r>
              <w:rPr>
                <w:rFonts w:ascii="Consolas" w:hAnsi="Consolas" w:cs="Consolas" w:hint="eastAsia"/>
              </w:rPr>
              <w:t>参数</w:t>
            </w:r>
          </w:p>
        </w:tc>
        <w:tc>
          <w:tcPr>
            <w:tcW w:w="1024" w:type="dxa"/>
          </w:tcPr>
          <w:p w:rsidR="002E49ED" w:rsidRDefault="002E49ED" w:rsidP="008F77AE">
            <w:pPr>
              <w:spacing w:line="264" w:lineRule="auto"/>
              <w:rPr>
                <w:rFonts w:ascii="Consolas" w:hAnsi="Consolas" w:cs="Consolas"/>
              </w:rPr>
            </w:pPr>
            <w:r>
              <w:rPr>
                <w:rFonts w:ascii="Consolas" w:hAnsi="Consolas" w:cs="Consolas" w:hint="eastAsia"/>
              </w:rPr>
              <w:t>类型</w:t>
            </w:r>
          </w:p>
        </w:tc>
        <w:tc>
          <w:tcPr>
            <w:tcW w:w="816" w:type="dxa"/>
          </w:tcPr>
          <w:p w:rsidR="002E49ED" w:rsidRDefault="002E49ED" w:rsidP="008F77AE">
            <w:pPr>
              <w:spacing w:line="264" w:lineRule="auto"/>
              <w:rPr>
                <w:rFonts w:ascii="Consolas" w:hAnsi="Consolas" w:cs="Consolas"/>
              </w:rPr>
            </w:pPr>
            <w:r>
              <w:rPr>
                <w:rFonts w:ascii="Consolas" w:hAnsi="Consolas" w:cs="Consolas" w:hint="eastAsia"/>
              </w:rPr>
              <w:t>必填</w:t>
            </w:r>
          </w:p>
        </w:tc>
        <w:tc>
          <w:tcPr>
            <w:tcW w:w="5106" w:type="dxa"/>
          </w:tcPr>
          <w:p w:rsidR="002E49ED" w:rsidRDefault="002E49ED" w:rsidP="008F77AE">
            <w:pPr>
              <w:spacing w:line="264" w:lineRule="auto"/>
              <w:rPr>
                <w:rFonts w:ascii="Consolas" w:hAnsi="Consolas" w:cs="Consolas"/>
              </w:rPr>
            </w:pPr>
            <w:r>
              <w:rPr>
                <w:rFonts w:ascii="Consolas" w:hAnsi="Consolas" w:cs="Consolas" w:hint="eastAsia"/>
              </w:rPr>
              <w:t>说明</w:t>
            </w:r>
          </w:p>
        </w:tc>
      </w:tr>
      <w:tr w:rsidR="002E49ED" w:rsidTr="008F77AE">
        <w:tc>
          <w:tcPr>
            <w:tcW w:w="1809" w:type="dxa"/>
          </w:tcPr>
          <w:p w:rsidR="002E49ED" w:rsidRPr="00EC78A7" w:rsidRDefault="002E49ED" w:rsidP="008F77AE">
            <w:pPr>
              <w:spacing w:line="264" w:lineRule="auto"/>
              <w:rPr>
                <w:b/>
                <w:kern w:val="2"/>
              </w:rPr>
            </w:pPr>
            <w:r w:rsidRPr="00EC78A7">
              <w:rPr>
                <w:b/>
                <w:kern w:val="2"/>
              </w:rPr>
              <w:t>token</w:t>
            </w:r>
          </w:p>
        </w:tc>
        <w:tc>
          <w:tcPr>
            <w:tcW w:w="1024" w:type="dxa"/>
          </w:tcPr>
          <w:p w:rsidR="002E49ED" w:rsidRPr="00E00670" w:rsidRDefault="002E49ED" w:rsidP="008F77AE">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E49ED" w:rsidRPr="00E00670" w:rsidRDefault="002E49ED" w:rsidP="008F77AE">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E49ED" w:rsidRPr="00E00670" w:rsidRDefault="002E49ED" w:rsidP="008F77AE">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E49ED" w:rsidTr="008F77AE">
        <w:tc>
          <w:tcPr>
            <w:tcW w:w="1809" w:type="dxa"/>
          </w:tcPr>
          <w:p w:rsidR="002E49ED" w:rsidRPr="009E4E4F" w:rsidRDefault="002E49ED" w:rsidP="008F77AE">
            <w:pPr>
              <w:spacing w:line="264" w:lineRule="auto"/>
              <w:rPr>
                <w:b/>
                <w:kern w:val="2"/>
              </w:rPr>
            </w:pPr>
            <w:r w:rsidRPr="009E4E4F">
              <w:rPr>
                <w:rFonts w:hint="eastAsia"/>
                <w:b/>
                <w:kern w:val="2"/>
              </w:rPr>
              <w:t>jsonModel</w:t>
            </w:r>
          </w:p>
        </w:tc>
        <w:tc>
          <w:tcPr>
            <w:tcW w:w="1024" w:type="dxa"/>
          </w:tcPr>
          <w:p w:rsidR="002E49ED" w:rsidRPr="00E00670" w:rsidRDefault="002E49ED" w:rsidP="008F77AE">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。数据结构参考下面的说明。</w:t>
            </w:r>
          </w:p>
        </w:tc>
      </w:tr>
      <w:tr w:rsidR="002E49ED" w:rsidTr="008F77AE">
        <w:tc>
          <w:tcPr>
            <w:tcW w:w="1809" w:type="dxa"/>
          </w:tcPr>
          <w:p w:rsidR="002E49ED" w:rsidRDefault="002E49ED" w:rsidP="008F77AE">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E49ED" w:rsidRPr="00E00670" w:rsidRDefault="002E49ED" w:rsidP="008F77AE">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E49ED" w:rsidRPr="00E00670"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E49ED" w:rsidRDefault="002E49ED" w:rsidP="002E49ED">
      <w:pPr>
        <w:rPr>
          <w:b/>
        </w:rPr>
      </w:pPr>
    </w:p>
    <w:p w:rsidR="002E49ED" w:rsidRDefault="002E49ED" w:rsidP="002E49ED">
      <w:pPr>
        <w:rPr>
          <w:b/>
          <w:kern w:val="2"/>
        </w:rPr>
      </w:pPr>
      <w:r w:rsidRPr="00BF043D">
        <w:rPr>
          <w:rFonts w:hint="eastAsia"/>
          <w:b/>
          <w:kern w:val="2"/>
        </w:rPr>
        <w:t>jsonModel</w:t>
      </w:r>
      <w:r w:rsidRPr="00BF043D">
        <w:rPr>
          <w:rFonts w:hint="eastAsia"/>
          <w:b/>
          <w:kern w:val="2"/>
        </w:rPr>
        <w:t>数据结构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49ED" w:rsidTr="008F77AE">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说明</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sidRPr="002F5772">
              <w:rPr>
                <w:b/>
                <w:kern w:val="2"/>
              </w:rPr>
              <w:t>StartTime</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开始时间。</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b/>
                <w:kern w:val="2"/>
              </w:rPr>
            </w:pPr>
            <w:r w:rsidRPr="002F5772">
              <w:rPr>
                <w:b/>
                <w:kern w:val="2"/>
              </w:rPr>
              <w:t>EndTime</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结束时间。</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Pr="00037BB4" w:rsidRDefault="002E49ED" w:rsidP="008F77AE">
            <w:pPr>
              <w:spacing w:line="264" w:lineRule="auto"/>
              <w:rPr>
                <w:kern w:val="2"/>
              </w:rPr>
            </w:pPr>
            <w:r>
              <w:rPr>
                <w:rFonts w:hint="eastAsia"/>
                <w:kern w:val="2"/>
              </w:rPr>
              <w:t>PageSize</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2E49ED" w:rsidTr="008F77AE">
        <w:tc>
          <w:tcPr>
            <w:tcW w:w="152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kern w:val="2"/>
              </w:rPr>
            </w:pPr>
            <w:r>
              <w:rPr>
                <w:rFonts w:hint="eastAsia"/>
                <w:kern w:val="2"/>
              </w:rPr>
              <w:t>Page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2E49ED" w:rsidTr="008F77AE">
        <w:tc>
          <w:tcPr>
            <w:tcW w:w="152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kern w:val="2"/>
              </w:rPr>
            </w:pPr>
            <w:r>
              <w:rPr>
                <w:rFonts w:ascii="新宋体" w:hAnsi="新宋体" w:cs="新宋体"/>
                <w:color w:val="000000"/>
                <w:sz w:val="19"/>
                <w:szCs w:val="19"/>
                <w:highlight w:val="white"/>
              </w:rPr>
              <w:lastRenderedPageBreak/>
              <w:t>Conditions</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其它字段条件列表。数据结构参考下面的说明。</w:t>
            </w:r>
          </w:p>
        </w:tc>
      </w:tr>
    </w:tbl>
    <w:p w:rsidR="002E49ED" w:rsidRDefault="002E49ED" w:rsidP="002E49ED">
      <w:pPr>
        <w:rPr>
          <w:b/>
          <w:kern w:val="2"/>
        </w:rPr>
      </w:pPr>
    </w:p>
    <w:p w:rsidR="002E49ED" w:rsidRDefault="002E49ED" w:rsidP="002E49ED">
      <w:pPr>
        <w:rPr>
          <w:b/>
          <w:kern w:val="2"/>
        </w:rPr>
      </w:pPr>
      <w:r w:rsidRPr="002F5772">
        <w:rPr>
          <w:b/>
          <w:kern w:val="2"/>
        </w:rPr>
        <w:t>Conditions</w:t>
      </w:r>
      <w:r w:rsidRPr="00BF043D">
        <w:rPr>
          <w:rFonts w:hint="eastAsia"/>
          <w:b/>
          <w:kern w:val="2"/>
        </w:rPr>
        <w:t>数据结构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49ED" w:rsidTr="008F77AE">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说明</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sidRPr="002F5772">
              <w:rPr>
                <w:b/>
                <w:kern w:val="2"/>
              </w:rPr>
              <w:t>Selected</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是否已选中</w:t>
            </w:r>
            <w:r>
              <w:rPr>
                <w:rFonts w:ascii="Consolas" w:hAnsi="Consolas" w:cs="Consolas" w:hint="eastAsia"/>
                <w:kern w:val="2"/>
                <w:sz w:val="18"/>
                <w:szCs w:val="18"/>
              </w:rPr>
              <w:t>(</w:t>
            </w:r>
            <w:r>
              <w:rPr>
                <w:rFonts w:ascii="Consolas" w:hAnsi="Consolas" w:cs="Consolas" w:hint="eastAsia"/>
                <w:kern w:val="2"/>
                <w:sz w:val="18"/>
                <w:szCs w:val="18"/>
              </w:rPr>
              <w:t>选中才有效</w:t>
            </w:r>
            <w:r>
              <w:rPr>
                <w:rFonts w:ascii="Consolas" w:hAnsi="Consolas" w:cs="Consolas" w:hint="eastAsia"/>
                <w:kern w:val="2"/>
                <w:sz w:val="18"/>
                <w:szCs w:val="18"/>
              </w:rPr>
              <w:t>)</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Pr="002F5772" w:rsidRDefault="002E49ED" w:rsidP="008F77AE">
            <w:pPr>
              <w:spacing w:line="264" w:lineRule="auto"/>
              <w:rPr>
                <w:b/>
                <w:kern w:val="2"/>
              </w:rPr>
            </w:pPr>
            <w:r w:rsidRPr="002F5772">
              <w:rPr>
                <w:b/>
                <w:kern w:val="2"/>
              </w:rPr>
              <w:t>RealField</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r w:rsidRPr="006D5933">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真实字段名。</w:t>
            </w:r>
          </w:p>
        </w:tc>
      </w:tr>
      <w:tr w:rsidR="002E49ED" w:rsidTr="008F77AE">
        <w:tc>
          <w:tcPr>
            <w:tcW w:w="1526" w:type="dxa"/>
            <w:tcBorders>
              <w:top w:val="single" w:sz="4" w:space="0" w:color="auto"/>
              <w:left w:val="single" w:sz="4" w:space="0" w:color="auto"/>
              <w:bottom w:val="single" w:sz="4" w:space="0" w:color="auto"/>
              <w:right w:val="single" w:sz="4" w:space="0" w:color="auto"/>
            </w:tcBorders>
          </w:tcPr>
          <w:p w:rsidR="002E49ED" w:rsidRPr="002F5772" w:rsidRDefault="002E49ED" w:rsidP="008F77AE">
            <w:pPr>
              <w:spacing w:line="264" w:lineRule="auto"/>
              <w:rPr>
                <w:b/>
                <w:kern w:val="2"/>
              </w:rPr>
            </w:pPr>
            <w:r w:rsidRPr="002F5772">
              <w:rPr>
                <w:b/>
                <w:kern w:val="2"/>
              </w:rPr>
              <w:t>OP</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对比类型。</w:t>
            </w:r>
            <w:r>
              <w:rPr>
                <w:rFonts w:ascii="Consolas" w:hAnsi="Consolas" w:cs="Consolas" w:hint="eastAsia"/>
                <w:sz w:val="18"/>
                <w:szCs w:val="18"/>
              </w:rPr>
              <w:t xml:space="preserve">0 </w:t>
            </w:r>
            <w:r>
              <w:rPr>
                <w:rFonts w:ascii="Consolas" w:hAnsi="Consolas" w:cs="Consolas" w:hint="eastAsia"/>
                <w:sz w:val="18"/>
                <w:szCs w:val="18"/>
              </w:rPr>
              <w:t>等于，</w:t>
            </w:r>
            <w:r>
              <w:rPr>
                <w:rFonts w:ascii="Consolas" w:hAnsi="Consolas" w:cs="Consolas" w:hint="eastAsia"/>
                <w:sz w:val="18"/>
                <w:szCs w:val="18"/>
              </w:rPr>
              <w:t xml:space="preserve">1 </w:t>
            </w:r>
            <w:r>
              <w:rPr>
                <w:rFonts w:ascii="Consolas" w:hAnsi="Consolas" w:cs="Consolas" w:hint="eastAsia"/>
                <w:sz w:val="18"/>
                <w:szCs w:val="18"/>
              </w:rPr>
              <w:t>包含，</w:t>
            </w:r>
            <w:r>
              <w:rPr>
                <w:rFonts w:ascii="Consolas" w:hAnsi="Consolas" w:cs="Consolas" w:hint="eastAsia"/>
                <w:sz w:val="18"/>
                <w:szCs w:val="18"/>
              </w:rPr>
              <w:t xml:space="preserve">2 </w:t>
            </w:r>
            <w:r>
              <w:rPr>
                <w:rFonts w:ascii="Consolas" w:hAnsi="Consolas" w:cs="Consolas" w:hint="eastAsia"/>
                <w:sz w:val="18"/>
                <w:szCs w:val="18"/>
              </w:rPr>
              <w:t>小于，</w:t>
            </w:r>
            <w:r>
              <w:rPr>
                <w:rFonts w:ascii="Consolas" w:hAnsi="Consolas" w:cs="Consolas" w:hint="eastAsia"/>
                <w:sz w:val="18"/>
                <w:szCs w:val="18"/>
              </w:rPr>
              <w:t xml:space="preserve">3 </w:t>
            </w:r>
            <w:r>
              <w:rPr>
                <w:rFonts w:ascii="Consolas" w:hAnsi="Consolas" w:cs="Consolas" w:hint="eastAsia"/>
                <w:sz w:val="18"/>
                <w:szCs w:val="18"/>
              </w:rPr>
              <w:t>大于，</w:t>
            </w:r>
            <w:r>
              <w:rPr>
                <w:rFonts w:ascii="Consolas" w:hAnsi="Consolas" w:cs="Consolas" w:hint="eastAsia"/>
                <w:sz w:val="18"/>
                <w:szCs w:val="18"/>
              </w:rPr>
              <w:t xml:space="preserve">4 </w:t>
            </w:r>
            <w:r>
              <w:rPr>
                <w:rFonts w:ascii="Consolas" w:hAnsi="Consolas" w:cs="Consolas" w:hint="eastAsia"/>
                <w:sz w:val="18"/>
                <w:szCs w:val="18"/>
              </w:rPr>
              <w:t>小于或等于，</w:t>
            </w:r>
            <w:r>
              <w:rPr>
                <w:rFonts w:ascii="Consolas" w:hAnsi="Consolas" w:cs="Consolas" w:hint="eastAsia"/>
                <w:sz w:val="18"/>
                <w:szCs w:val="18"/>
              </w:rPr>
              <w:t xml:space="preserve">5 </w:t>
            </w:r>
            <w:r>
              <w:rPr>
                <w:rFonts w:ascii="Consolas" w:hAnsi="Consolas" w:cs="Consolas" w:hint="eastAsia"/>
                <w:sz w:val="18"/>
                <w:szCs w:val="18"/>
              </w:rPr>
              <w:t>大于或等于</w:t>
            </w:r>
            <w:r w:rsidR="001747E9">
              <w:rPr>
                <w:rFonts w:ascii="Consolas" w:hAnsi="Consolas" w:cs="Consolas" w:hint="eastAsia"/>
                <w:sz w:val="18"/>
                <w:szCs w:val="18"/>
              </w:rPr>
              <w:t>，</w:t>
            </w:r>
            <w:r w:rsidR="001747E9">
              <w:rPr>
                <w:rFonts w:ascii="Consolas" w:hAnsi="Consolas" w:cs="Consolas" w:hint="eastAsia"/>
                <w:sz w:val="18"/>
                <w:szCs w:val="18"/>
              </w:rPr>
              <w:t xml:space="preserve">6 </w:t>
            </w:r>
            <w:r w:rsidR="001747E9">
              <w:rPr>
                <w:rFonts w:ascii="Consolas" w:hAnsi="Consolas" w:cs="Consolas" w:hint="eastAsia"/>
                <w:sz w:val="18"/>
                <w:szCs w:val="18"/>
              </w:rPr>
              <w:t>不等于</w:t>
            </w:r>
            <w:r>
              <w:rPr>
                <w:rFonts w:ascii="Consolas" w:hAnsi="Consolas" w:cs="Consolas" w:hint="eastAsia"/>
                <w:sz w:val="18"/>
                <w:szCs w:val="18"/>
              </w:rPr>
              <w:t>。</w:t>
            </w:r>
          </w:p>
        </w:tc>
      </w:tr>
      <w:tr w:rsidR="002E49ED" w:rsidTr="008F77AE">
        <w:tc>
          <w:tcPr>
            <w:tcW w:w="152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kern w:val="2"/>
              </w:rPr>
            </w:pPr>
            <w:r w:rsidRPr="002F5772">
              <w:rPr>
                <w:rFonts w:ascii="新宋体" w:hAnsi="新宋体" w:cs="新宋体"/>
                <w:color w:val="000000"/>
                <w:sz w:val="19"/>
                <w:szCs w:val="19"/>
              </w:rPr>
              <w:t>SearchValue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查询值</w:t>
            </w:r>
          </w:p>
        </w:tc>
      </w:tr>
    </w:tbl>
    <w:p w:rsidR="002E49ED" w:rsidRPr="00BF043D" w:rsidRDefault="002E49ED" w:rsidP="002E49ED">
      <w:pPr>
        <w:rPr>
          <w:b/>
        </w:rPr>
      </w:pPr>
    </w:p>
    <w:p w:rsidR="002E49ED" w:rsidRDefault="002E49ED" w:rsidP="002E49ED">
      <w:pPr>
        <w:rPr>
          <w:b/>
        </w:rPr>
      </w:pPr>
    </w:p>
    <w:p w:rsidR="002E49ED" w:rsidRDefault="002E49ED" w:rsidP="002E49ED">
      <w:pPr>
        <w:rPr>
          <w:b/>
        </w:rPr>
      </w:pPr>
      <w:r>
        <w:rPr>
          <w:rFonts w:hint="eastAsia"/>
          <w:b/>
        </w:rPr>
        <w:t>返回</w:t>
      </w:r>
      <w:r>
        <w:rPr>
          <w:b/>
        </w:rPr>
        <w:t>数据</w:t>
      </w:r>
      <w:r w:rsidRPr="0050700F">
        <w:rPr>
          <w:rFonts w:hint="eastAsia"/>
          <w:b/>
        </w:rPr>
        <w:t>格式</w:t>
      </w:r>
      <w:r>
        <w:rPr>
          <w:rFonts w:hint="eastAsia"/>
          <w:b/>
        </w:rPr>
        <w:t>:</w:t>
      </w:r>
    </w:p>
    <w:p w:rsidR="002E49ED" w:rsidRPr="0051022D" w:rsidRDefault="002E49ED" w:rsidP="002E49ED">
      <w:r>
        <w:t>JSON</w:t>
      </w:r>
    </w:p>
    <w:p w:rsidR="002E49ED" w:rsidRDefault="002E49ED" w:rsidP="002E49E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49ED" w:rsidTr="008F77AE">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说明</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sidRPr="007D1A35">
              <w:rPr>
                <w:rFonts w:ascii="Consolas" w:hAnsi="Consolas" w:cs="Consolas" w:hint="eastAsia"/>
                <w:kern w:val="2"/>
                <w:sz w:val="18"/>
                <w:szCs w:val="18"/>
              </w:rPr>
              <w:t>场内各类型车辆数量汇总</w:t>
            </w:r>
            <w:r>
              <w:rPr>
                <w:rFonts w:ascii="Consolas" w:hAnsi="Consolas" w:cs="Consolas" w:hint="eastAsia"/>
                <w:kern w:val="2"/>
                <w:sz w:val="18"/>
                <w:szCs w:val="18"/>
              </w:rPr>
              <w:t>。结构参考下面的说明。</w:t>
            </w:r>
          </w:p>
        </w:tc>
      </w:tr>
    </w:tbl>
    <w:p w:rsidR="002E49ED" w:rsidRDefault="002E49ED" w:rsidP="002E49ED"/>
    <w:p w:rsidR="002E49ED" w:rsidRDefault="002E49ED" w:rsidP="002E49ED">
      <w:r>
        <w:t>D</w:t>
      </w:r>
      <w:r>
        <w:rPr>
          <w:rFonts w:hint="eastAsia"/>
        </w:rPr>
        <w:t>ata</w:t>
      </w:r>
      <w:r>
        <w:rPr>
          <w:rFonts w:hint="eastAsia"/>
          <w:b/>
        </w:rPr>
        <w:t>中的数据：</w:t>
      </w:r>
      <w:r>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49ED" w:rsidTr="002E49ED">
        <w:tc>
          <w:tcPr>
            <w:tcW w:w="1526" w:type="dxa"/>
            <w:tcBorders>
              <w:top w:val="single" w:sz="4" w:space="0" w:color="auto"/>
              <w:left w:val="single" w:sz="4" w:space="0" w:color="auto"/>
              <w:bottom w:val="single" w:sz="4" w:space="0" w:color="auto"/>
              <w:right w:val="single" w:sz="4" w:space="0" w:color="auto"/>
            </w:tcBorders>
            <w:shd w:val="clear" w:color="auto" w:fill="B8CCE4"/>
            <w:vAlign w:val="center"/>
          </w:tcPr>
          <w:p w:rsidR="002E49ED" w:rsidRPr="002E49ED" w:rsidRDefault="002E49ED" w:rsidP="002E49ED">
            <w:pPr>
              <w:spacing w:line="264" w:lineRule="auto"/>
              <w:rPr>
                <w:rFonts w:ascii="新宋体" w:hAnsi="新宋体" w:cs="新宋体"/>
                <w:color w:val="000000"/>
                <w:sz w:val="19"/>
                <w:szCs w:val="19"/>
                <w:highlight w:val="white"/>
              </w:rPr>
            </w:pPr>
            <w:r w:rsidRPr="002E49ED">
              <w:rPr>
                <w:rFonts w:ascii="Consolas" w:hAnsi="Consolas" w:cs="Consolas" w:hint="eastAsia"/>
                <w:kern w:val="2"/>
                <w:sz w:val="18"/>
                <w:szCs w:val="18"/>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tcPr>
          <w:p w:rsidR="002E49ED" w:rsidRPr="002E49ED" w:rsidRDefault="002E49ED" w:rsidP="008F77AE">
            <w:pPr>
              <w:spacing w:line="264" w:lineRule="auto"/>
              <w:rPr>
                <w:rFonts w:ascii="Consolas" w:hAnsi="Consolas" w:cs="Consolas"/>
                <w:kern w:val="2"/>
                <w:sz w:val="18"/>
                <w:szCs w:val="18"/>
              </w:rPr>
            </w:pPr>
            <w:r w:rsidRPr="002E49ED">
              <w:rPr>
                <w:rFonts w:ascii="Consolas" w:hAnsi="Consolas" w:cs="Consolas" w:hint="eastAsia"/>
                <w:kern w:val="2"/>
                <w:sz w:val="18"/>
                <w:szCs w:val="18"/>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tcPr>
          <w:p w:rsidR="002E49ED" w:rsidRPr="002E49ED" w:rsidRDefault="002E49ED" w:rsidP="008F77AE">
            <w:pPr>
              <w:spacing w:line="264" w:lineRule="auto"/>
              <w:rPr>
                <w:rFonts w:ascii="Consolas" w:hAnsi="Consolas" w:cs="Consolas"/>
                <w:kern w:val="2"/>
                <w:sz w:val="18"/>
                <w:szCs w:val="18"/>
              </w:rPr>
            </w:pPr>
            <w:r w:rsidRPr="002E49ED">
              <w:rPr>
                <w:rFonts w:ascii="Consolas" w:hAnsi="Consolas" w:cs="Consolas" w:hint="eastAsia"/>
                <w:kern w:val="2"/>
                <w:sz w:val="18"/>
                <w:szCs w:val="18"/>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tcPr>
          <w:p w:rsidR="002E49ED" w:rsidRPr="002E49ED" w:rsidRDefault="002E49ED" w:rsidP="008F77AE">
            <w:pPr>
              <w:spacing w:line="264" w:lineRule="auto"/>
              <w:rPr>
                <w:rFonts w:ascii="Consolas" w:hAnsi="Consolas" w:cs="Consolas"/>
                <w:kern w:val="2"/>
                <w:sz w:val="18"/>
                <w:szCs w:val="18"/>
              </w:rPr>
            </w:pPr>
            <w:r w:rsidRPr="002E49ED">
              <w:rPr>
                <w:rFonts w:ascii="Consolas" w:hAnsi="Consolas" w:cs="Consolas" w:hint="eastAsia"/>
                <w:kern w:val="2"/>
                <w:sz w:val="18"/>
                <w:szCs w:val="18"/>
              </w:rPr>
              <w:t>说明</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2E49ED">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MthCount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月卡车数量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2E49ED">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MtpCount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月临车数量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TmpCount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临时车数量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TfrCount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临免车数量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StrCount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储值车数量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OptCount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其它开闸数量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lastRenderedPageBreak/>
              <w:t>Per</w:t>
            </w:r>
            <w:r w:rsidRPr="002E49ED">
              <w:rPr>
                <w:rFonts w:ascii="新宋体" w:hAnsi="新宋体" w:cs="新宋体"/>
                <w:color w:val="000000"/>
                <w:sz w:val="19"/>
                <w:szCs w:val="19"/>
                <w:highlight w:val="white"/>
              </w:rPr>
              <w:t>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人工开闸数量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FreCount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免费车数量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车辆总数</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TotalOTSFJE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超时收费总金额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TotalYSJE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应收总金额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TotalDiscount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优惠总金额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TotalCash</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现金总金额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TotalAliPay</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支付宝总金额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TotalWeChat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微信总金额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ATypeTotalSFJE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A</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B</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B</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C</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C</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D</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D</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E</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E</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F</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F</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G</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G</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H</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H</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Default="002E49ED" w:rsidP="008F77AE">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Out</w:t>
            </w:r>
            <w:r>
              <w:rPr>
                <w:rFonts w:ascii="新宋体" w:hAnsi="新宋体" w:cs="新宋体"/>
                <w:color w:val="000000"/>
                <w:sz w:val="19"/>
                <w:szCs w:val="19"/>
                <w:highlight w:val="white"/>
              </w:rPr>
              <w:t>Records</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场内车辆详细信息。数据结构参考</w:t>
            </w:r>
            <w:hyperlink w:anchor="_Model结构_12" w:history="1">
              <w:r>
                <w:rPr>
                  <w:rStyle w:val="af7"/>
                  <w:rFonts w:ascii="Consolas" w:hAnsi="Consolas" w:cs="Consolas" w:hint="eastAsia"/>
                  <w:kern w:val="2"/>
                  <w:sz w:val="18"/>
                  <w:szCs w:val="18"/>
                </w:rPr>
                <w:t>出</w:t>
              </w:r>
              <w:r w:rsidRPr="002D1388">
                <w:rPr>
                  <w:rStyle w:val="af7"/>
                  <w:rFonts w:ascii="Consolas" w:hAnsi="Consolas" w:cs="Consolas" w:hint="eastAsia"/>
                  <w:kern w:val="2"/>
                  <w:sz w:val="18"/>
                  <w:szCs w:val="18"/>
                </w:rPr>
                <w:t>场记录</w:t>
              </w:r>
              <w:r w:rsidRPr="002D1388">
                <w:rPr>
                  <w:rStyle w:val="af7"/>
                  <w:rFonts w:ascii="Consolas" w:hAnsi="Consolas" w:cs="Consolas" w:hint="eastAsia"/>
                  <w:kern w:val="2"/>
                  <w:sz w:val="18"/>
                  <w:szCs w:val="18"/>
                </w:rPr>
                <w:t>Model</w:t>
              </w:r>
              <w:r w:rsidRPr="002D1388">
                <w:rPr>
                  <w:rStyle w:val="af7"/>
                  <w:rFonts w:ascii="Consolas" w:hAnsi="Consolas" w:cs="Consolas" w:hint="eastAsia"/>
                  <w:kern w:val="2"/>
                  <w:sz w:val="18"/>
                  <w:szCs w:val="18"/>
                </w:rPr>
                <w:t>结构</w:t>
              </w:r>
            </w:hyperlink>
            <w:r>
              <w:rPr>
                <w:rFonts w:ascii="Consolas" w:hAnsi="Consolas" w:cs="Consolas" w:hint="eastAsia"/>
                <w:kern w:val="2"/>
                <w:sz w:val="18"/>
                <w:szCs w:val="18"/>
              </w:rPr>
              <w:t>。</w:t>
            </w:r>
          </w:p>
        </w:tc>
      </w:tr>
    </w:tbl>
    <w:p w:rsidR="002E49ED" w:rsidRDefault="002E49ED" w:rsidP="002E49ED">
      <w:pPr>
        <w:rPr>
          <w:b/>
        </w:rPr>
      </w:pPr>
    </w:p>
    <w:p w:rsidR="002E49ED" w:rsidRDefault="002E49ED" w:rsidP="002E49ED">
      <w:pPr>
        <w:rPr>
          <w:b/>
        </w:rPr>
      </w:pPr>
      <w:r>
        <w:rPr>
          <w:rFonts w:hint="eastAsia"/>
          <w:b/>
        </w:rPr>
        <w:t>请求示例：</w:t>
      </w:r>
    </w:p>
    <w:p w:rsidR="002E49ED" w:rsidRPr="008510B3" w:rsidRDefault="005446D3" w:rsidP="002E49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9" w:history="1">
        <w:r w:rsidR="002E49ED" w:rsidRPr="00E61694">
          <w:rPr>
            <w:rStyle w:val="af7"/>
          </w:rPr>
          <w:t>http://192.168.2.158:9000/ParkAPI/</w:t>
        </w:r>
      </w:hyperlink>
      <w:r w:rsidR="00E47938" w:rsidRPr="00E47938">
        <w:rPr>
          <w:rStyle w:val="af7"/>
        </w:rPr>
        <w:t>GetCarOutReport?token=4fcd6b17332b4af9b8b3aaba2871b4b0&amp;jsonModel={"StartTime":"2017-01-10","EndTime":"2017-04-10 23:59:59","Page":1,"PageSize":1,"Conditions":[{"Selected":1,"RealField":"CardType","OP":1,"SearchValue":"StrA"}]}</w:t>
      </w:r>
    </w:p>
    <w:p w:rsidR="002E49ED" w:rsidRDefault="002E49ED" w:rsidP="002E49ED">
      <w:pPr>
        <w:rPr>
          <w:b/>
        </w:rPr>
      </w:pPr>
      <w:r>
        <w:rPr>
          <w:rFonts w:hint="eastAsia"/>
          <w:b/>
        </w:rPr>
        <w:t>成功回复示例</w:t>
      </w:r>
      <w:r>
        <w:rPr>
          <w:rFonts w:hint="eastAsia"/>
          <w:b/>
        </w:rPr>
        <w:t>:</w:t>
      </w:r>
    </w:p>
    <w:p w:rsidR="002E49ED" w:rsidRPr="007F1246" w:rsidRDefault="00E47938" w:rsidP="002E49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47938">
        <w:rPr>
          <w:rFonts w:hint="eastAsia"/>
        </w:rPr>
        <w:t>{"TotalRows":5,"PageIndex":1,"PageSize":1,"rcode":"200","msg":"OK","data":{"OutRecords":[{"UserNO":"A00007","UserName":"ss","DeptId":0,"DeptName":"","ChineseName":"</w:t>
      </w:r>
      <w:r w:rsidRPr="00E47938">
        <w:rPr>
          <w:rFonts w:hint="eastAsia"/>
        </w:rPr>
        <w:t>储值车</w:t>
      </w:r>
      <w:r w:rsidRPr="00E47938">
        <w:rPr>
          <w:rFonts w:hint="eastAsia"/>
        </w:rPr>
        <w:t>A","StationName":"6","CarparkNOInStation":1,"PayTypeCaption":"</w:t>
      </w:r>
      <w:r w:rsidRPr="00E47938">
        <w:rPr>
          <w:rFonts w:hint="eastAsia"/>
        </w:rPr>
        <w:t>现金</w:t>
      </w:r>
      <w:r w:rsidRPr="00E47938">
        <w:rPr>
          <w:rFonts w:hint="eastAsia"/>
        </w:rPr>
        <w:t>","OutID":-1,"InID":497,"CardNO":"88000007","CPH":"</w:t>
      </w:r>
      <w:r w:rsidRPr="00E47938">
        <w:rPr>
          <w:rFonts w:hint="eastAsia"/>
        </w:rPr>
        <w:t>粤</w:t>
      </w:r>
      <w:r w:rsidRPr="00E47938">
        <w:rPr>
          <w:rFonts w:hint="eastAsia"/>
        </w:rPr>
        <w:t>TT4567","CardType":"StrA","InTime":"2017-03-20 10:10:40","OutTime":"2017-03-24 15:38:33","InGateName":"</w:t>
      </w:r>
      <w:r w:rsidRPr="00E47938">
        <w:rPr>
          <w:rFonts w:hint="eastAsia"/>
        </w:rPr>
        <w:t>入口车道</w:t>
      </w:r>
      <w:r w:rsidRPr="00E47938">
        <w:rPr>
          <w:rFonts w:hint="eastAsia"/>
        </w:rPr>
        <w:t>21","InOperatorCard":"888888","OutOperatorCard":"","InOperator":"</w:t>
      </w:r>
      <w:r w:rsidRPr="00E47938">
        <w:rPr>
          <w:rFonts w:hint="eastAsia"/>
        </w:rPr>
        <w:t>管理员</w:t>
      </w:r>
      <w:r w:rsidRPr="00E47938">
        <w:rPr>
          <w:rFonts w:hint="eastAsia"/>
        </w:rPr>
        <w:t>","OutOperator":"","InPic":"CaptureImage\\6\\20170320\</w:t>
      </w:r>
      <w:r w:rsidRPr="00E47938">
        <w:t>\88000007170320101040in76480976-63fa-413e-982f-64d3f6f800a8.jpg","InUser":"","SFJE":0.0000,"Balance":0.0000,"YSJE":0.0000,"SFOperatorCard":"","SFGate":"","OvertimeSFJE":0.0000,"CarparkNO":1,"BigSmall":1,"StationID":6,"YHJE":0.0000,"OnlineState_In":0,"OnlineState_Out":0,"IsFreeOut":false,"IsCentralCharge":false,"IsAsMtp":false,"IsUnlicensed":false,"AsMtpType":0,"ID":1003}],"MthCount":0,"MtpCount":0,"TmpCount":0,"TfrCount":0,"StrCount":5,"OptCount":0,"PerCount":0,"FreCount":0,"TotalCount":5,"TotalSFJE":0.0000,"TotalOTSFJE":0.0000,"TotalYSJE":0.0000,"TotalDiscount":0.0000,"TotalCash":0.0000,"TotalAliPay":0.0,"TotalWeChat":0.0,"ATypeTotalSFJE":0.0000,"BTypeTotalSFJE":0.0,"CTypeTotalSFJE":0.0,"DTypeTotalSFJE":0.0,"ETypeTotalSFJE":0.0,"FTypeTotalSFJE":0.0,"GTypeTotalSFJE":0.0,"HTypeTotalSFJE":0.0}}</w:t>
      </w:r>
      <w:r w:rsidR="002E49ED" w:rsidRPr="0069679C">
        <w:rPr>
          <w:rFonts w:hint="eastAsia"/>
        </w:rPr>
        <w:t xml:space="preserve"> </w:t>
      </w:r>
    </w:p>
    <w:p w:rsidR="002E49ED" w:rsidRDefault="002E49ED" w:rsidP="002E49ED">
      <w:pPr>
        <w:rPr>
          <w:b/>
        </w:rPr>
      </w:pPr>
      <w:r>
        <w:rPr>
          <w:rFonts w:hint="eastAsia"/>
          <w:b/>
        </w:rPr>
        <w:t>失败回复示例</w:t>
      </w:r>
      <w:r>
        <w:rPr>
          <w:rFonts w:hint="eastAsia"/>
          <w:b/>
        </w:rPr>
        <w:t>:</w:t>
      </w:r>
    </w:p>
    <w:p w:rsidR="002E49ED" w:rsidRPr="007F1246" w:rsidRDefault="002E49ED" w:rsidP="002E49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0A1B3D" w:rsidRDefault="000A1B3D" w:rsidP="00C74AC4">
      <w:pPr>
        <w:rPr>
          <w:rStyle w:val="af7"/>
          <w:b/>
        </w:rPr>
      </w:pPr>
    </w:p>
    <w:p w:rsidR="002921F4" w:rsidRDefault="002921F4" w:rsidP="002921F4">
      <w:pPr>
        <w:pStyle w:val="3"/>
      </w:pPr>
      <w:r>
        <w:rPr>
          <w:rFonts w:hint="eastAsia"/>
        </w:rPr>
        <w:t>按</w:t>
      </w:r>
      <w:r>
        <w:rPr>
          <w:rFonts w:hint="eastAsia"/>
        </w:rPr>
        <w:t>ID</w:t>
      </w:r>
      <w:r>
        <w:rPr>
          <w:rFonts w:hint="eastAsia"/>
        </w:rPr>
        <w:t>获取接口</w:t>
      </w:r>
    </w:p>
    <w:p w:rsidR="002921F4" w:rsidRPr="00E47307" w:rsidRDefault="002921F4" w:rsidP="002921F4">
      <w:pPr>
        <w:rPr>
          <w:b/>
        </w:rPr>
      </w:pPr>
      <w:r w:rsidRPr="00E47307">
        <w:rPr>
          <w:rFonts w:hint="eastAsia"/>
          <w:b/>
        </w:rPr>
        <w:t>url:</w:t>
      </w:r>
    </w:p>
    <w:p w:rsidR="002921F4" w:rsidRPr="008510B3" w:rsidRDefault="005446D3"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0" w:history="1">
        <w:r w:rsidR="002921F4" w:rsidRPr="00506A16">
          <w:rPr>
            <w:rStyle w:val="af7"/>
          </w:rPr>
          <w:t>http://192</w:t>
        </w:r>
      </w:hyperlink>
      <w:r w:rsidR="002921F4">
        <w:rPr>
          <w:rStyle w:val="af7"/>
        </w:rPr>
        <w:t>.168.2.158</w:t>
      </w:r>
      <w:r w:rsidR="002921F4" w:rsidRPr="008510B3">
        <w:rPr>
          <w:rStyle w:val="af7"/>
        </w:rPr>
        <w:t>:9000/ParkAPI/</w:t>
      </w:r>
      <w:r w:rsidR="002921F4" w:rsidRPr="000E52B4">
        <w:rPr>
          <w:rStyle w:val="af7"/>
        </w:rPr>
        <w:t>Get</w:t>
      </w:r>
      <w:r w:rsidR="002921F4">
        <w:rPr>
          <w:rStyle w:val="af7"/>
        </w:rPr>
        <w:t>CarOut</w:t>
      </w:r>
      <w:r w:rsidR="002921F4">
        <w:rPr>
          <w:rStyle w:val="af7"/>
          <w:rFonts w:hint="eastAsia"/>
        </w:rPr>
        <w:t>ByID</w:t>
      </w:r>
    </w:p>
    <w:p w:rsidR="002921F4" w:rsidRDefault="002921F4" w:rsidP="002921F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21F4" w:rsidRDefault="002921F4" w:rsidP="002921F4">
      <w:pPr>
        <w:pStyle w:val="3"/>
      </w:pPr>
      <w:r>
        <w:rPr>
          <w:rFonts w:hint="eastAsia"/>
        </w:rPr>
        <w:t>按</w:t>
      </w:r>
      <w:r>
        <w:rPr>
          <w:rFonts w:hint="eastAsia"/>
        </w:rPr>
        <w:t>ID</w:t>
      </w:r>
      <w:r>
        <w:rPr>
          <w:rFonts w:hint="eastAsia"/>
        </w:rPr>
        <w:t>列表获取接口</w:t>
      </w:r>
    </w:p>
    <w:p w:rsidR="002921F4" w:rsidRPr="00E47307" w:rsidRDefault="002921F4" w:rsidP="002921F4">
      <w:pPr>
        <w:rPr>
          <w:b/>
        </w:rPr>
      </w:pPr>
      <w:r w:rsidRPr="00E47307">
        <w:rPr>
          <w:rFonts w:hint="eastAsia"/>
          <w:b/>
        </w:rPr>
        <w:t>url:</w:t>
      </w:r>
    </w:p>
    <w:p w:rsidR="002921F4" w:rsidRPr="008510B3" w:rsidRDefault="005446D3"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1" w:history="1">
        <w:r w:rsidR="002921F4" w:rsidRPr="00506A16">
          <w:rPr>
            <w:rStyle w:val="af7"/>
          </w:rPr>
          <w:t>http://192</w:t>
        </w:r>
      </w:hyperlink>
      <w:r w:rsidR="002921F4">
        <w:rPr>
          <w:rStyle w:val="af7"/>
        </w:rPr>
        <w:t>.168.2.158</w:t>
      </w:r>
      <w:r w:rsidR="002921F4" w:rsidRPr="008510B3">
        <w:rPr>
          <w:rStyle w:val="af7"/>
        </w:rPr>
        <w:t>:9000/ParkAPI/</w:t>
      </w:r>
      <w:r w:rsidR="002921F4" w:rsidRPr="000E52B4">
        <w:rPr>
          <w:rStyle w:val="af7"/>
        </w:rPr>
        <w:t>Get</w:t>
      </w:r>
      <w:r w:rsidR="00C22626">
        <w:rPr>
          <w:rStyle w:val="af7"/>
          <w:rFonts w:hint="eastAsia"/>
        </w:rPr>
        <w:t>CarOut</w:t>
      </w:r>
      <w:r w:rsidR="002921F4">
        <w:rPr>
          <w:rStyle w:val="af7"/>
          <w:rFonts w:hint="eastAsia"/>
        </w:rPr>
        <w:t>ByIDList</w:t>
      </w:r>
    </w:p>
    <w:p w:rsidR="007A5F27" w:rsidRDefault="002921F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lastRenderedPageBreak/>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2"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CarOut</w:t>
      </w:r>
      <w:r w:rsidR="007A5F27">
        <w:rPr>
          <w:rStyle w:val="af7"/>
          <w:rFonts w:hint="eastAsia"/>
        </w:rPr>
        <w:t>Distinct</w:t>
      </w:r>
    </w:p>
    <w:p w:rsidR="002921F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74AC4" w:rsidRDefault="00C74AC4" w:rsidP="00C74AC4">
      <w:pPr>
        <w:pStyle w:val="3"/>
      </w:pPr>
      <w:r>
        <w:rPr>
          <w:rFonts w:hint="eastAsia"/>
        </w:rPr>
        <w:t>添加接口</w:t>
      </w:r>
    </w:p>
    <w:p w:rsidR="00C74AC4" w:rsidRPr="00E47307" w:rsidRDefault="00C74AC4" w:rsidP="00C74AC4">
      <w:pPr>
        <w:rPr>
          <w:b/>
        </w:rPr>
      </w:pPr>
      <w:r w:rsidRPr="00E47307">
        <w:rPr>
          <w:rFonts w:hint="eastAsia"/>
          <w:b/>
        </w:rPr>
        <w:t>url:</w:t>
      </w:r>
    </w:p>
    <w:p w:rsidR="00C74AC4" w:rsidRPr="008510B3" w:rsidRDefault="005446D3"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3"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Add</w:t>
      </w:r>
      <w:r w:rsidR="002921F4">
        <w:rPr>
          <w:rStyle w:val="af7"/>
        </w:rPr>
        <w:t>CarOut</w:t>
      </w:r>
    </w:p>
    <w:p w:rsidR="008200FF" w:rsidRDefault="00C74AC4"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DC6133" w:rsidRDefault="00DC6133" w:rsidP="00DC6133">
      <w:pPr>
        <w:pStyle w:val="4"/>
      </w:pPr>
      <w:r>
        <w:rPr>
          <w:rFonts w:hint="eastAsia"/>
        </w:rPr>
        <w:t>出场接口</w:t>
      </w:r>
    </w:p>
    <w:p w:rsidR="00DC6133" w:rsidRDefault="00DC6133" w:rsidP="00DC6133">
      <w:r>
        <w:rPr>
          <w:rFonts w:hint="eastAsia"/>
        </w:rPr>
        <w:t>添加接</w:t>
      </w:r>
      <w:r w:rsidR="001C4126">
        <w:rPr>
          <w:rFonts w:hint="eastAsia"/>
        </w:rPr>
        <w:t>口只添加记录，不进行车场业务规则的处理，因此增加此接口处理车辆出</w:t>
      </w:r>
      <w:r>
        <w:rPr>
          <w:rFonts w:hint="eastAsia"/>
        </w:rPr>
        <w:t>场的记录。</w:t>
      </w:r>
    </w:p>
    <w:p w:rsidR="00DC6133" w:rsidRPr="00E47307" w:rsidRDefault="00DC6133" w:rsidP="00DC6133">
      <w:pPr>
        <w:rPr>
          <w:b/>
        </w:rPr>
      </w:pPr>
      <w:r w:rsidRPr="00E47307">
        <w:rPr>
          <w:rFonts w:hint="eastAsia"/>
          <w:b/>
        </w:rPr>
        <w:t>url:</w:t>
      </w:r>
    </w:p>
    <w:p w:rsidR="00DC6133" w:rsidRPr="00117E5E" w:rsidRDefault="005446D3"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4" w:history="1">
        <w:r w:rsidR="00DC6133" w:rsidRPr="00506A16">
          <w:rPr>
            <w:rStyle w:val="af7"/>
          </w:rPr>
          <w:t>http://192</w:t>
        </w:r>
      </w:hyperlink>
      <w:r w:rsidR="00DC6133">
        <w:rPr>
          <w:rStyle w:val="af7"/>
        </w:rPr>
        <w:t>.168.2.158</w:t>
      </w:r>
      <w:r w:rsidR="00DC6133" w:rsidRPr="008510B3">
        <w:rPr>
          <w:rStyle w:val="af7"/>
        </w:rPr>
        <w:t>:9000/ParkAPI/</w:t>
      </w:r>
      <w:r w:rsidR="00DC6133">
        <w:rPr>
          <w:rStyle w:val="af7"/>
          <w:rFonts w:hint="eastAsia"/>
        </w:rPr>
        <w:t>Set</w:t>
      </w:r>
      <w:r w:rsidR="007C65AD">
        <w:rPr>
          <w:rStyle w:val="af7"/>
        </w:rPr>
        <w:t>Car</w:t>
      </w:r>
      <w:r w:rsidR="00601A26">
        <w:rPr>
          <w:rStyle w:val="af7"/>
          <w:rFonts w:hint="eastAsia"/>
        </w:rPr>
        <w:t>Out</w:t>
      </w:r>
    </w:p>
    <w:p w:rsidR="00DC6133" w:rsidRPr="005879B3" w:rsidRDefault="00DC6133" w:rsidP="00DC6133">
      <w:pPr>
        <w:rPr>
          <w:b/>
        </w:rPr>
      </w:pPr>
      <w:r w:rsidRPr="00E47307">
        <w:rPr>
          <w:rFonts w:hint="eastAsia"/>
          <w:b/>
        </w:rPr>
        <w:t>请求</w:t>
      </w:r>
      <w:r w:rsidRPr="00E47307">
        <w:rPr>
          <w:b/>
        </w:rPr>
        <w:t>方式</w:t>
      </w:r>
      <w:r w:rsidRPr="00E47307">
        <w:rPr>
          <w:rFonts w:hint="eastAsia"/>
          <w:b/>
        </w:rPr>
        <w:t>：</w:t>
      </w:r>
    </w:p>
    <w:p w:rsidR="00DC6133" w:rsidRDefault="00DC6133" w:rsidP="00DC6133">
      <w:r>
        <w:t>POST</w:t>
      </w:r>
      <w:r>
        <w:t>，</w:t>
      </w:r>
      <w:r>
        <w:t>GET</w:t>
      </w:r>
    </w:p>
    <w:p w:rsidR="00DC6133" w:rsidRDefault="00DC6133" w:rsidP="00DC613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C6133" w:rsidTr="00BB5406">
        <w:tc>
          <w:tcPr>
            <w:tcW w:w="1809"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说明</w:t>
            </w:r>
          </w:p>
        </w:tc>
      </w:tr>
      <w:tr w:rsidR="00DC6133" w:rsidTr="00BB5406">
        <w:tc>
          <w:tcPr>
            <w:tcW w:w="1809" w:type="dxa"/>
          </w:tcPr>
          <w:p w:rsidR="00DC6133" w:rsidRPr="00EC78A7" w:rsidRDefault="00DC6133" w:rsidP="00BB5406">
            <w:pPr>
              <w:spacing w:line="264" w:lineRule="auto"/>
              <w:rPr>
                <w:b/>
                <w:kern w:val="2"/>
              </w:rPr>
            </w:pPr>
            <w:r w:rsidRPr="00EC78A7">
              <w:rPr>
                <w:b/>
                <w:kern w:val="2"/>
              </w:rPr>
              <w:t>token</w:t>
            </w:r>
          </w:p>
        </w:tc>
        <w:tc>
          <w:tcPr>
            <w:tcW w:w="1024" w:type="dxa"/>
          </w:tcPr>
          <w:p w:rsidR="00DC6133" w:rsidRPr="00E00670" w:rsidRDefault="00DC613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C6133" w:rsidRPr="00E00670" w:rsidRDefault="00DC6133"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C6133" w:rsidRPr="00E00670" w:rsidRDefault="00DC6133"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B49E5" w:rsidTr="00BB5406">
        <w:tc>
          <w:tcPr>
            <w:tcW w:w="1809" w:type="dxa"/>
          </w:tcPr>
          <w:p w:rsidR="00BB49E5" w:rsidRPr="00CF1D7B" w:rsidRDefault="00BB49E5" w:rsidP="002A45C6">
            <w:pPr>
              <w:spacing w:line="264" w:lineRule="auto"/>
              <w:rPr>
                <w:b/>
                <w:kern w:val="2"/>
              </w:rPr>
            </w:pPr>
            <w:r w:rsidRPr="0038692E">
              <w:rPr>
                <w:b/>
                <w:kern w:val="2"/>
              </w:rPr>
              <w:t>CPH</w:t>
            </w:r>
          </w:p>
        </w:tc>
        <w:tc>
          <w:tcPr>
            <w:tcW w:w="1024" w:type="dxa"/>
          </w:tcPr>
          <w:p w:rsidR="00BB49E5" w:rsidRPr="00E00670" w:rsidRDefault="00BB49E5" w:rsidP="002A45C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B49E5" w:rsidRPr="00E00670"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车牌号</w:t>
            </w:r>
          </w:p>
        </w:tc>
      </w:tr>
      <w:tr w:rsidR="00BB49E5" w:rsidTr="00BB5406">
        <w:tc>
          <w:tcPr>
            <w:tcW w:w="1809" w:type="dxa"/>
          </w:tcPr>
          <w:p w:rsidR="00BB49E5" w:rsidRPr="00056F01" w:rsidRDefault="00BB49E5" w:rsidP="002A45C6">
            <w:pPr>
              <w:spacing w:line="264" w:lineRule="auto"/>
              <w:rPr>
                <w:b/>
                <w:kern w:val="2"/>
              </w:rPr>
            </w:pPr>
            <w:r w:rsidRPr="0038692E">
              <w:rPr>
                <w:b/>
                <w:kern w:val="2"/>
              </w:rPr>
              <w:t>CtrlNumber</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车道机号</w:t>
            </w:r>
          </w:p>
        </w:tc>
      </w:tr>
      <w:tr w:rsidR="00BB49E5" w:rsidTr="00BB5406">
        <w:tc>
          <w:tcPr>
            <w:tcW w:w="1809" w:type="dxa"/>
          </w:tcPr>
          <w:p w:rsidR="00BB49E5" w:rsidRPr="00056F01" w:rsidRDefault="00BB49E5" w:rsidP="002A45C6">
            <w:pPr>
              <w:spacing w:line="264" w:lineRule="auto"/>
              <w:rPr>
                <w:b/>
                <w:kern w:val="2"/>
              </w:rPr>
            </w:pPr>
            <w:r w:rsidRPr="0038692E">
              <w:rPr>
                <w:b/>
                <w:kern w:val="2"/>
              </w:rPr>
              <w:t>StationId</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工作站编号</w:t>
            </w:r>
          </w:p>
        </w:tc>
      </w:tr>
      <w:tr w:rsidR="00BB49E5" w:rsidTr="00BB5406">
        <w:tc>
          <w:tcPr>
            <w:tcW w:w="1809" w:type="dxa"/>
          </w:tcPr>
          <w:p w:rsidR="00BB49E5" w:rsidRPr="0038692E" w:rsidRDefault="00BB49E5" w:rsidP="002A45C6">
            <w:pPr>
              <w:spacing w:line="264" w:lineRule="auto"/>
              <w:rPr>
                <w:kern w:val="2"/>
              </w:rPr>
            </w:pPr>
            <w:r w:rsidRPr="0038692E">
              <w:rPr>
                <w:kern w:val="2"/>
              </w:rPr>
              <w:t>CPColor</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车牌颜色。</w:t>
            </w:r>
            <w:r w:rsidR="00536D3F">
              <w:rPr>
                <w:rFonts w:ascii="Consolas" w:hAnsi="Consolas" w:cs="Consolas" w:hint="eastAsia"/>
                <w:sz w:val="18"/>
                <w:szCs w:val="18"/>
              </w:rPr>
              <w:t>1</w:t>
            </w:r>
            <w:r w:rsidR="00536D3F" w:rsidRPr="0038692E">
              <w:rPr>
                <w:rFonts w:ascii="Consolas" w:hAnsi="Consolas" w:cs="Consolas" w:hint="eastAsia"/>
                <w:sz w:val="18"/>
                <w:szCs w:val="18"/>
              </w:rPr>
              <w:t>为蓝色，</w:t>
            </w:r>
            <w:r w:rsidR="00536D3F">
              <w:rPr>
                <w:rFonts w:ascii="Consolas" w:hAnsi="Consolas" w:cs="Consolas" w:hint="eastAsia"/>
                <w:sz w:val="18"/>
                <w:szCs w:val="18"/>
              </w:rPr>
              <w:t>2</w:t>
            </w:r>
            <w:r w:rsidR="00536D3F" w:rsidRPr="0038692E">
              <w:rPr>
                <w:rFonts w:ascii="Consolas" w:hAnsi="Consolas" w:cs="Consolas" w:hint="eastAsia"/>
                <w:sz w:val="18"/>
                <w:szCs w:val="18"/>
              </w:rPr>
              <w:t>为黄色，</w:t>
            </w:r>
            <w:r w:rsidR="00536D3F">
              <w:rPr>
                <w:rFonts w:ascii="Consolas" w:hAnsi="Consolas" w:cs="Consolas" w:hint="eastAsia"/>
                <w:sz w:val="18"/>
                <w:szCs w:val="18"/>
              </w:rPr>
              <w:t>3</w:t>
            </w:r>
            <w:r w:rsidR="00536D3F" w:rsidRPr="0038692E">
              <w:rPr>
                <w:rFonts w:ascii="Consolas" w:hAnsi="Consolas" w:cs="Consolas" w:hint="eastAsia"/>
                <w:sz w:val="18"/>
                <w:szCs w:val="18"/>
              </w:rPr>
              <w:t>为白色，</w:t>
            </w:r>
            <w:r w:rsidR="00536D3F">
              <w:rPr>
                <w:rFonts w:ascii="Consolas" w:hAnsi="Consolas" w:cs="Consolas" w:hint="eastAsia"/>
                <w:sz w:val="18"/>
                <w:szCs w:val="18"/>
              </w:rPr>
              <w:t>4</w:t>
            </w:r>
            <w:r w:rsidR="00536D3F" w:rsidRPr="0038692E">
              <w:rPr>
                <w:rFonts w:ascii="Consolas" w:hAnsi="Consolas" w:cs="Consolas" w:hint="eastAsia"/>
                <w:sz w:val="18"/>
                <w:szCs w:val="18"/>
              </w:rPr>
              <w:t>为黑色，</w:t>
            </w:r>
            <w:r w:rsidR="00536D3F">
              <w:rPr>
                <w:rFonts w:ascii="Consolas" w:hAnsi="Consolas" w:cs="Consolas" w:hint="eastAsia"/>
                <w:sz w:val="18"/>
                <w:szCs w:val="18"/>
              </w:rPr>
              <w:t>0</w:t>
            </w:r>
            <w:r w:rsidR="00536D3F" w:rsidRPr="0038692E">
              <w:rPr>
                <w:rFonts w:ascii="Consolas" w:hAnsi="Consolas" w:cs="Consolas" w:hint="eastAsia"/>
                <w:sz w:val="18"/>
                <w:szCs w:val="18"/>
              </w:rPr>
              <w:t>为未识别</w:t>
            </w:r>
          </w:p>
        </w:tc>
      </w:tr>
      <w:tr w:rsidR="00BB49E5" w:rsidTr="00BB5406">
        <w:tc>
          <w:tcPr>
            <w:tcW w:w="1809" w:type="dxa"/>
          </w:tcPr>
          <w:p w:rsidR="00BB49E5" w:rsidRPr="0038692E" w:rsidRDefault="00BB49E5" w:rsidP="002A45C6">
            <w:pPr>
              <w:spacing w:line="264" w:lineRule="auto"/>
              <w:rPr>
                <w:kern w:val="2"/>
              </w:rPr>
            </w:pPr>
            <w:r w:rsidRPr="0038692E">
              <w:rPr>
                <w:kern w:val="2"/>
              </w:rPr>
              <w:t>Reserved</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备用字段</w:t>
            </w:r>
          </w:p>
        </w:tc>
      </w:tr>
      <w:tr w:rsidR="00DC6133" w:rsidTr="00BB5406">
        <w:tc>
          <w:tcPr>
            <w:tcW w:w="1809" w:type="dxa"/>
          </w:tcPr>
          <w:p w:rsidR="00DC6133" w:rsidRDefault="00DC6133"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C6133" w:rsidRPr="00E00670" w:rsidRDefault="00DC613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C6133" w:rsidRPr="00E00670" w:rsidRDefault="00DC6133"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C6133" w:rsidRDefault="00DC6133"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C6133" w:rsidRDefault="00DC6133" w:rsidP="00DC6133">
      <w:pPr>
        <w:rPr>
          <w:b/>
        </w:rPr>
      </w:pPr>
      <w:r>
        <w:rPr>
          <w:rFonts w:hint="eastAsia"/>
          <w:b/>
        </w:rPr>
        <w:t>返回</w:t>
      </w:r>
      <w:r>
        <w:rPr>
          <w:b/>
        </w:rPr>
        <w:t>数据</w:t>
      </w:r>
      <w:r w:rsidRPr="0050700F">
        <w:rPr>
          <w:rFonts w:hint="eastAsia"/>
          <w:b/>
        </w:rPr>
        <w:t>格式</w:t>
      </w:r>
      <w:r>
        <w:rPr>
          <w:rFonts w:hint="eastAsia"/>
          <w:b/>
        </w:rPr>
        <w:t>:</w:t>
      </w:r>
    </w:p>
    <w:p w:rsidR="00DC6133" w:rsidRPr="0051022D" w:rsidRDefault="00DC6133" w:rsidP="00DC6133">
      <w:r>
        <w:t>JSON</w:t>
      </w:r>
    </w:p>
    <w:p w:rsidR="00DC6133" w:rsidRDefault="00DC6133" w:rsidP="00DC613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C6133"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说明</w:t>
            </w:r>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C6133"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A432FC" w:rsidP="00BB540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C6133" w:rsidRDefault="00A432FC" w:rsidP="00BB5406">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A432FC" w:rsidRDefault="00A432FC" w:rsidP="00DC6133"/>
    <w:p w:rsidR="00DC6133" w:rsidRDefault="00DC6133" w:rsidP="00DC6133">
      <w:r>
        <w:rPr>
          <w:rFonts w:hint="eastAsia"/>
        </w:rPr>
        <w:t>data</w:t>
      </w:r>
      <w:r w:rsidR="00A432FC">
        <w:rPr>
          <w:rFonts w:hint="eastAsia"/>
          <w:b/>
        </w:rPr>
        <w:t>中的数据</w:t>
      </w:r>
      <w:r w:rsidR="00A432FC">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432FC" w:rsidTr="002A45C6">
        <w:tc>
          <w:tcPr>
            <w:tcW w:w="1809"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说明</w:t>
            </w:r>
          </w:p>
        </w:tc>
      </w:tr>
      <w:tr w:rsidR="00B06D43" w:rsidTr="002A45C6">
        <w:tc>
          <w:tcPr>
            <w:tcW w:w="1809" w:type="dxa"/>
          </w:tcPr>
          <w:p w:rsidR="00B06D43" w:rsidRPr="00CF1D7B" w:rsidRDefault="00B06D43" w:rsidP="008E4C97">
            <w:pPr>
              <w:spacing w:line="264" w:lineRule="auto"/>
              <w:rPr>
                <w:b/>
                <w:kern w:val="2"/>
              </w:rPr>
            </w:pPr>
            <w:r w:rsidRPr="0038692E">
              <w:rPr>
                <w:b/>
                <w:kern w:val="2"/>
              </w:rPr>
              <w:t>CPH</w:t>
            </w:r>
          </w:p>
        </w:tc>
        <w:tc>
          <w:tcPr>
            <w:tcW w:w="1024" w:type="dxa"/>
          </w:tcPr>
          <w:p w:rsidR="00B06D43" w:rsidRPr="00E00670" w:rsidRDefault="00B06D43" w:rsidP="008E4C9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Pr="00E00670" w:rsidRDefault="00B06D43"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车牌号</w:t>
            </w:r>
          </w:p>
        </w:tc>
      </w:tr>
      <w:tr w:rsidR="00B06D43" w:rsidTr="002A45C6">
        <w:tc>
          <w:tcPr>
            <w:tcW w:w="1809" w:type="dxa"/>
          </w:tcPr>
          <w:p w:rsidR="00B06D43" w:rsidRPr="00056F01" w:rsidRDefault="00B06D43" w:rsidP="008E4C97">
            <w:pPr>
              <w:spacing w:line="264" w:lineRule="auto"/>
              <w:rPr>
                <w:b/>
                <w:kern w:val="2"/>
              </w:rPr>
            </w:pPr>
            <w:r w:rsidRPr="0038692E">
              <w:rPr>
                <w:b/>
                <w:kern w:val="2"/>
              </w:rPr>
              <w:t>CtrlNumber</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车道机号</w:t>
            </w:r>
          </w:p>
        </w:tc>
      </w:tr>
      <w:tr w:rsidR="00B06D43" w:rsidTr="002A45C6">
        <w:tc>
          <w:tcPr>
            <w:tcW w:w="1809" w:type="dxa"/>
          </w:tcPr>
          <w:p w:rsidR="00B06D43" w:rsidRPr="00056F01" w:rsidRDefault="00B06D43" w:rsidP="008E4C97">
            <w:pPr>
              <w:spacing w:line="264" w:lineRule="auto"/>
              <w:rPr>
                <w:b/>
                <w:kern w:val="2"/>
              </w:rPr>
            </w:pPr>
            <w:r w:rsidRPr="0038692E">
              <w:rPr>
                <w:b/>
                <w:kern w:val="2"/>
              </w:rPr>
              <w:t>StationId</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工作站编号</w:t>
            </w:r>
          </w:p>
        </w:tc>
      </w:tr>
      <w:tr w:rsidR="00B06D43" w:rsidTr="002A45C6">
        <w:tc>
          <w:tcPr>
            <w:tcW w:w="1809" w:type="dxa"/>
          </w:tcPr>
          <w:p w:rsidR="00B06D43" w:rsidRPr="0038692E" w:rsidRDefault="00B06D43" w:rsidP="008E4C97">
            <w:pPr>
              <w:spacing w:line="264" w:lineRule="auto"/>
              <w:rPr>
                <w:kern w:val="2"/>
              </w:rPr>
            </w:pPr>
            <w:r w:rsidRPr="0038692E">
              <w:rPr>
                <w:kern w:val="2"/>
              </w:rPr>
              <w:t>CPColor</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B06D43" w:rsidTr="002A45C6">
        <w:tc>
          <w:tcPr>
            <w:tcW w:w="1809" w:type="dxa"/>
          </w:tcPr>
          <w:p w:rsidR="00B06D43" w:rsidRPr="0038692E" w:rsidRDefault="00B06D43" w:rsidP="008E4C97">
            <w:pPr>
              <w:spacing w:line="264" w:lineRule="auto"/>
              <w:rPr>
                <w:kern w:val="2"/>
              </w:rPr>
            </w:pPr>
            <w:r w:rsidRPr="0038692E">
              <w:rPr>
                <w:kern w:val="2"/>
              </w:rPr>
              <w:t>Reserved</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备用字段</w:t>
            </w:r>
          </w:p>
        </w:tc>
      </w:tr>
      <w:tr w:rsidR="00B06D43" w:rsidTr="002A45C6">
        <w:tc>
          <w:tcPr>
            <w:tcW w:w="1809" w:type="dxa"/>
          </w:tcPr>
          <w:p w:rsidR="00B06D43" w:rsidRPr="006141CA" w:rsidRDefault="00B06D43" w:rsidP="008E4C97">
            <w:pPr>
              <w:spacing w:line="264" w:lineRule="auto"/>
              <w:rPr>
                <w:kern w:val="2"/>
              </w:rPr>
            </w:pPr>
            <w:r w:rsidRPr="006141CA">
              <w:rPr>
                <w:kern w:val="2"/>
              </w:rPr>
              <w:t>InOutName</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Pr="00E00670" w:rsidRDefault="00B06D43" w:rsidP="008E4C97">
            <w:pPr>
              <w:spacing w:line="264" w:lineRule="auto"/>
              <w:rPr>
                <w:rFonts w:ascii="Consolas" w:hAnsi="Consolas" w:cs="Consolas"/>
                <w:sz w:val="18"/>
                <w:szCs w:val="18"/>
              </w:rPr>
            </w:pPr>
            <w:r>
              <w:rPr>
                <w:rFonts w:ascii="Consolas" w:hAnsi="Consolas" w:cs="Consolas" w:hint="eastAsia"/>
                <w:sz w:val="18"/>
                <w:szCs w:val="18"/>
              </w:rPr>
              <w:t>车道名称</w:t>
            </w:r>
          </w:p>
        </w:tc>
      </w:tr>
      <w:tr w:rsidR="00B06D43" w:rsidTr="002A45C6">
        <w:tc>
          <w:tcPr>
            <w:tcW w:w="1809" w:type="dxa"/>
          </w:tcPr>
          <w:p w:rsidR="00B06D43" w:rsidRPr="006141CA" w:rsidRDefault="00B06D43" w:rsidP="008E4C97">
            <w:pPr>
              <w:spacing w:line="264" w:lineRule="auto"/>
              <w:rPr>
                <w:kern w:val="2"/>
              </w:rPr>
            </w:pPr>
            <w:r w:rsidRPr="006141CA">
              <w:rPr>
                <w:kern w:val="2"/>
              </w:rPr>
              <w:t>BlackReason</w:t>
            </w:r>
          </w:p>
        </w:tc>
        <w:tc>
          <w:tcPr>
            <w:tcW w:w="1024" w:type="dxa"/>
          </w:tcPr>
          <w:p w:rsidR="00B06D43" w:rsidRDefault="00B06D43" w:rsidP="008E4C97">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Pr="00E00670" w:rsidRDefault="00B06D43" w:rsidP="008E4C97">
            <w:pPr>
              <w:spacing w:line="264" w:lineRule="auto"/>
              <w:rPr>
                <w:rFonts w:ascii="Consolas" w:hAnsi="Consolas" w:cs="Consolas"/>
                <w:sz w:val="18"/>
                <w:szCs w:val="18"/>
              </w:rPr>
            </w:pPr>
            <w:r>
              <w:rPr>
                <w:rFonts w:ascii="Consolas" w:hAnsi="Consolas" w:cs="Consolas" w:hint="eastAsia"/>
                <w:sz w:val="18"/>
                <w:szCs w:val="18"/>
              </w:rPr>
              <w:t>黑名单原因</w:t>
            </w:r>
          </w:p>
        </w:tc>
      </w:tr>
      <w:tr w:rsidR="00B06D43" w:rsidTr="002A45C6">
        <w:tc>
          <w:tcPr>
            <w:tcW w:w="1809" w:type="dxa"/>
          </w:tcPr>
          <w:p w:rsidR="00B06D43" w:rsidRPr="00591A0B" w:rsidRDefault="00B06D43" w:rsidP="008E4C97">
            <w:pPr>
              <w:spacing w:line="264" w:lineRule="auto"/>
              <w:rPr>
                <w:kern w:val="2"/>
              </w:rPr>
            </w:pPr>
            <w:r w:rsidRPr="00591A0B">
              <w:rPr>
                <w:kern w:val="2"/>
              </w:rPr>
              <w:t>UserNO</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用户编号</w:t>
            </w:r>
          </w:p>
        </w:tc>
      </w:tr>
      <w:tr w:rsidR="00B06D43" w:rsidTr="002A45C6">
        <w:tc>
          <w:tcPr>
            <w:tcW w:w="1809" w:type="dxa"/>
          </w:tcPr>
          <w:p w:rsidR="00B06D43" w:rsidRPr="00591A0B" w:rsidRDefault="00B06D43" w:rsidP="008E4C97">
            <w:pPr>
              <w:spacing w:line="264" w:lineRule="auto"/>
              <w:rPr>
                <w:kern w:val="2"/>
              </w:rPr>
            </w:pPr>
            <w:r w:rsidRPr="00591A0B">
              <w:rPr>
                <w:kern w:val="2"/>
              </w:rPr>
              <w:t>UserName</w:t>
            </w:r>
          </w:p>
        </w:tc>
        <w:tc>
          <w:tcPr>
            <w:tcW w:w="1024" w:type="dxa"/>
          </w:tcPr>
          <w:p w:rsidR="00B06D43" w:rsidRDefault="00B06D43" w:rsidP="008E4C97">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用户名称</w:t>
            </w:r>
          </w:p>
        </w:tc>
      </w:tr>
      <w:tr w:rsidR="00B06D43" w:rsidTr="002A45C6">
        <w:tc>
          <w:tcPr>
            <w:tcW w:w="1809" w:type="dxa"/>
          </w:tcPr>
          <w:p w:rsidR="00B06D43" w:rsidRPr="00591A0B" w:rsidRDefault="00B06D43" w:rsidP="008E4C97">
            <w:pPr>
              <w:spacing w:line="264" w:lineRule="auto"/>
              <w:rPr>
                <w:kern w:val="2"/>
              </w:rPr>
            </w:pPr>
            <w:r w:rsidRPr="00591A0B">
              <w:rPr>
                <w:kern w:val="2"/>
              </w:rPr>
              <w:t>DeptName</w:t>
            </w:r>
          </w:p>
        </w:tc>
        <w:tc>
          <w:tcPr>
            <w:tcW w:w="1024" w:type="dxa"/>
          </w:tcPr>
          <w:p w:rsidR="00B06D43" w:rsidRDefault="00B06D43" w:rsidP="008E4C97">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部门名称</w:t>
            </w:r>
          </w:p>
        </w:tc>
      </w:tr>
      <w:tr w:rsidR="00B06D43" w:rsidTr="002A45C6">
        <w:tc>
          <w:tcPr>
            <w:tcW w:w="1809" w:type="dxa"/>
          </w:tcPr>
          <w:p w:rsidR="00B06D43" w:rsidRPr="00591A0B" w:rsidRDefault="00B06D43" w:rsidP="008E4C97">
            <w:pPr>
              <w:spacing w:line="264" w:lineRule="auto"/>
              <w:rPr>
                <w:kern w:val="2"/>
              </w:rPr>
            </w:pPr>
            <w:r w:rsidRPr="00591A0B">
              <w:rPr>
                <w:kern w:val="2"/>
              </w:rPr>
              <w:t>Balance</w:t>
            </w:r>
          </w:p>
        </w:tc>
        <w:tc>
          <w:tcPr>
            <w:tcW w:w="1024" w:type="dxa"/>
          </w:tcPr>
          <w:p w:rsidR="00B06D43" w:rsidRDefault="00B06D43" w:rsidP="008E4C97">
            <w:r>
              <w:rPr>
                <w:rFonts w:ascii="Consolas" w:hAnsi="Consolas" w:cs="Consolas" w:hint="eastAsia"/>
                <w:sz w:val="18"/>
                <w:szCs w:val="18"/>
              </w:rPr>
              <w:t>decimal</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余额</w:t>
            </w:r>
          </w:p>
        </w:tc>
      </w:tr>
      <w:tr w:rsidR="00B06D43" w:rsidTr="002A45C6">
        <w:tc>
          <w:tcPr>
            <w:tcW w:w="1809" w:type="dxa"/>
          </w:tcPr>
          <w:p w:rsidR="00B06D43" w:rsidRPr="00591A0B" w:rsidRDefault="00B06D43" w:rsidP="008E4C97">
            <w:pPr>
              <w:spacing w:line="264" w:lineRule="auto"/>
              <w:rPr>
                <w:kern w:val="2"/>
              </w:rPr>
            </w:pPr>
            <w:r w:rsidRPr="00591A0B">
              <w:rPr>
                <w:kern w:val="2"/>
              </w:rPr>
              <w:t>CarValidEndDate</w:t>
            </w:r>
          </w:p>
        </w:tc>
        <w:tc>
          <w:tcPr>
            <w:tcW w:w="1024" w:type="dxa"/>
          </w:tcPr>
          <w:p w:rsidR="00B06D43" w:rsidRDefault="00B06D43" w:rsidP="008E4C97">
            <w:r>
              <w:rPr>
                <w:rFonts w:ascii="Consolas" w:hAnsi="Consolas" w:cs="Consolas"/>
                <w:sz w:val="18"/>
                <w:szCs w:val="18"/>
              </w:rPr>
              <w:t>D</w:t>
            </w:r>
            <w:r>
              <w:rPr>
                <w:rFonts w:ascii="Consolas" w:hAnsi="Consolas" w:cs="Consolas" w:hint="eastAsia"/>
                <w:sz w:val="18"/>
                <w:szCs w:val="18"/>
              </w:rPr>
              <w:t>atetime</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有效期结束日</w:t>
            </w:r>
          </w:p>
        </w:tc>
      </w:tr>
      <w:tr w:rsidR="00B06D43" w:rsidTr="002A45C6">
        <w:tc>
          <w:tcPr>
            <w:tcW w:w="1809" w:type="dxa"/>
          </w:tcPr>
          <w:p w:rsidR="00B06D43" w:rsidRPr="00591A0B" w:rsidRDefault="00B06D43" w:rsidP="008E4C97">
            <w:pPr>
              <w:spacing w:line="264" w:lineRule="auto"/>
              <w:rPr>
                <w:kern w:val="2"/>
              </w:rPr>
            </w:pPr>
            <w:r w:rsidRPr="00451762">
              <w:rPr>
                <w:kern w:val="2"/>
              </w:rPr>
              <w:t>RemainingDays</w:t>
            </w:r>
          </w:p>
        </w:tc>
        <w:tc>
          <w:tcPr>
            <w:tcW w:w="1024" w:type="dxa"/>
          </w:tcPr>
          <w:p w:rsidR="00B06D43" w:rsidRDefault="00B06D43" w:rsidP="008E4C97">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剩余有效天数</w:t>
            </w:r>
          </w:p>
        </w:tc>
      </w:tr>
      <w:tr w:rsidR="00B06D43" w:rsidTr="002A45C6">
        <w:tc>
          <w:tcPr>
            <w:tcW w:w="1809" w:type="dxa"/>
          </w:tcPr>
          <w:p w:rsidR="00B06D43" w:rsidRPr="00591A0B" w:rsidRDefault="00B06D43" w:rsidP="008E4C97">
            <w:pPr>
              <w:spacing w:line="264" w:lineRule="auto"/>
              <w:rPr>
                <w:kern w:val="2"/>
              </w:rPr>
            </w:pPr>
            <w:r w:rsidRPr="00591A0B">
              <w:rPr>
                <w:kern w:val="2"/>
              </w:rPr>
              <w:t>CarPlace</w:t>
            </w:r>
          </w:p>
        </w:tc>
        <w:tc>
          <w:tcPr>
            <w:tcW w:w="1024" w:type="dxa"/>
          </w:tcPr>
          <w:p w:rsidR="00B06D43" w:rsidRDefault="00B06D43" w:rsidP="008E4C97">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车位</w:t>
            </w:r>
          </w:p>
        </w:tc>
      </w:tr>
      <w:tr w:rsidR="00B06D43" w:rsidTr="002A45C6">
        <w:tc>
          <w:tcPr>
            <w:tcW w:w="1809" w:type="dxa"/>
          </w:tcPr>
          <w:p w:rsidR="00B06D43" w:rsidRPr="006141CA" w:rsidRDefault="00B06D43" w:rsidP="008E4C97">
            <w:pPr>
              <w:spacing w:line="264" w:lineRule="auto"/>
              <w:rPr>
                <w:kern w:val="2"/>
              </w:rPr>
            </w:pPr>
            <w:r w:rsidRPr="006141CA">
              <w:rPr>
                <w:kern w:val="2"/>
              </w:rPr>
              <w:t>PersonalPlaceCount</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Pr="00E00670" w:rsidRDefault="00B06D43" w:rsidP="008E4C97">
            <w:pPr>
              <w:spacing w:line="264" w:lineRule="auto"/>
              <w:rPr>
                <w:rFonts w:ascii="Consolas" w:hAnsi="Consolas" w:cs="Consolas"/>
                <w:sz w:val="18"/>
                <w:szCs w:val="18"/>
              </w:rPr>
            </w:pPr>
            <w:r>
              <w:rPr>
                <w:rFonts w:ascii="Consolas" w:hAnsi="Consolas" w:cs="Consolas" w:hint="eastAsia"/>
                <w:sz w:val="18"/>
                <w:szCs w:val="18"/>
              </w:rPr>
              <w:t>个人车位数量</w:t>
            </w:r>
          </w:p>
        </w:tc>
      </w:tr>
      <w:tr w:rsidR="00B06D43" w:rsidTr="002A45C6">
        <w:tc>
          <w:tcPr>
            <w:tcW w:w="1809" w:type="dxa"/>
          </w:tcPr>
          <w:p w:rsidR="00B06D43" w:rsidRPr="006141CA" w:rsidRDefault="00B06D43" w:rsidP="008E4C97">
            <w:pPr>
              <w:spacing w:line="264" w:lineRule="auto"/>
              <w:rPr>
                <w:kern w:val="2"/>
              </w:rPr>
            </w:pPr>
            <w:r w:rsidRPr="006141CA">
              <w:rPr>
                <w:kern w:val="2"/>
              </w:rPr>
              <w:t>RemainingPlaceCount</w:t>
            </w:r>
          </w:p>
        </w:tc>
        <w:tc>
          <w:tcPr>
            <w:tcW w:w="1024" w:type="dxa"/>
          </w:tcPr>
          <w:p w:rsidR="00B06D43" w:rsidRDefault="00B06D43" w:rsidP="008E4C97">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剩余车位数</w:t>
            </w:r>
          </w:p>
        </w:tc>
      </w:tr>
      <w:tr w:rsidR="00B06D43" w:rsidTr="002A45C6">
        <w:tc>
          <w:tcPr>
            <w:tcW w:w="1809" w:type="dxa"/>
          </w:tcPr>
          <w:p w:rsidR="00B06D43" w:rsidRPr="006141CA" w:rsidRDefault="00B06D43" w:rsidP="008E4C97">
            <w:pPr>
              <w:spacing w:line="264" w:lineRule="auto"/>
              <w:rPr>
                <w:kern w:val="2"/>
              </w:rPr>
            </w:pPr>
            <w:r w:rsidRPr="006141CA">
              <w:rPr>
                <w:kern w:val="2"/>
              </w:rPr>
              <w:t>OpenMode</w:t>
            </w:r>
          </w:p>
        </w:tc>
        <w:tc>
          <w:tcPr>
            <w:tcW w:w="1024" w:type="dxa"/>
          </w:tcPr>
          <w:p w:rsidR="00B06D43" w:rsidRPr="00E00670" w:rsidRDefault="00B06D43" w:rsidP="008E4C9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Pr="00E00670" w:rsidRDefault="00B06D43" w:rsidP="008E4C97">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B06D43" w:rsidTr="002A45C6">
        <w:tc>
          <w:tcPr>
            <w:tcW w:w="1809" w:type="dxa"/>
          </w:tcPr>
          <w:p w:rsidR="00B06D43" w:rsidRPr="006141CA" w:rsidRDefault="00B06D43" w:rsidP="008E4C97">
            <w:pPr>
              <w:spacing w:line="264" w:lineRule="auto"/>
              <w:rPr>
                <w:kern w:val="2"/>
              </w:rPr>
            </w:pPr>
            <w:r w:rsidRPr="006141CA">
              <w:rPr>
                <w:kern w:val="2"/>
              </w:rPr>
              <w:t>CardNO</w:t>
            </w:r>
          </w:p>
        </w:tc>
        <w:tc>
          <w:tcPr>
            <w:tcW w:w="1024" w:type="dxa"/>
          </w:tcPr>
          <w:p w:rsidR="00B06D43" w:rsidRPr="00E00670" w:rsidRDefault="00B06D43" w:rsidP="008E4C9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车辆编号</w:t>
            </w:r>
          </w:p>
        </w:tc>
      </w:tr>
      <w:tr w:rsidR="00B06D43" w:rsidTr="002A45C6">
        <w:tc>
          <w:tcPr>
            <w:tcW w:w="1809" w:type="dxa"/>
          </w:tcPr>
          <w:p w:rsidR="00B06D43" w:rsidRPr="006141CA" w:rsidRDefault="00B06D43" w:rsidP="008E4C97">
            <w:pPr>
              <w:spacing w:line="264" w:lineRule="auto"/>
              <w:rPr>
                <w:kern w:val="2"/>
              </w:rPr>
            </w:pPr>
            <w:r w:rsidRPr="006141CA">
              <w:rPr>
                <w:kern w:val="2"/>
              </w:rPr>
              <w:lastRenderedPageBreak/>
              <w:t>CardType</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车辆卡类</w:t>
            </w:r>
          </w:p>
        </w:tc>
      </w:tr>
      <w:tr w:rsidR="00B06D43" w:rsidTr="002A45C6">
        <w:tc>
          <w:tcPr>
            <w:tcW w:w="1809" w:type="dxa"/>
          </w:tcPr>
          <w:p w:rsidR="00B06D43" w:rsidRPr="006141CA" w:rsidRDefault="00B06D43" w:rsidP="008E4C97">
            <w:pPr>
              <w:spacing w:line="264" w:lineRule="auto"/>
              <w:rPr>
                <w:kern w:val="2"/>
              </w:rPr>
            </w:pPr>
            <w:r w:rsidRPr="006141CA">
              <w:rPr>
                <w:kern w:val="2"/>
              </w:rPr>
              <w:t>ImageName</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图片名称</w:t>
            </w:r>
          </w:p>
        </w:tc>
      </w:tr>
      <w:tr w:rsidR="00B06D43" w:rsidTr="002A45C6">
        <w:tc>
          <w:tcPr>
            <w:tcW w:w="1809" w:type="dxa"/>
          </w:tcPr>
          <w:p w:rsidR="00B06D43" w:rsidRPr="006141CA" w:rsidRDefault="00B06D43" w:rsidP="008E4C97">
            <w:pPr>
              <w:spacing w:line="264" w:lineRule="auto"/>
              <w:rPr>
                <w:kern w:val="2"/>
              </w:rPr>
            </w:pPr>
            <w:r w:rsidRPr="006141CA">
              <w:rPr>
                <w:kern w:val="2"/>
              </w:rPr>
              <w:t>Image</w:t>
            </w:r>
            <w:r w:rsidRPr="006141CA">
              <w:rPr>
                <w:rFonts w:hint="eastAsia"/>
                <w:kern w:val="2"/>
              </w:rPr>
              <w:t>Path</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B06D43" w:rsidTr="002A45C6">
        <w:tc>
          <w:tcPr>
            <w:tcW w:w="1809" w:type="dxa"/>
          </w:tcPr>
          <w:p w:rsidR="00B06D43" w:rsidRPr="006141CA" w:rsidRDefault="00B06D43" w:rsidP="008E4C97">
            <w:pPr>
              <w:spacing w:line="264" w:lineRule="auto"/>
              <w:rPr>
                <w:kern w:val="2"/>
              </w:rPr>
            </w:pPr>
            <w:r>
              <w:rPr>
                <w:rFonts w:hint="eastAsia"/>
                <w:kern w:val="2"/>
              </w:rPr>
              <w:t>Out</w:t>
            </w:r>
            <w:r w:rsidRPr="006141CA">
              <w:rPr>
                <w:kern w:val="2"/>
              </w:rPr>
              <w:t>Time</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出场时间</w:t>
            </w:r>
          </w:p>
        </w:tc>
      </w:tr>
      <w:tr w:rsidR="004F40F5" w:rsidTr="002A45C6">
        <w:tc>
          <w:tcPr>
            <w:tcW w:w="1809" w:type="dxa"/>
          </w:tcPr>
          <w:p w:rsidR="004F40F5" w:rsidRPr="004F40F5" w:rsidRDefault="004F40F5" w:rsidP="008E4C97">
            <w:pPr>
              <w:spacing w:line="264" w:lineRule="auto"/>
              <w:rPr>
                <w:kern w:val="2"/>
              </w:rPr>
            </w:pPr>
            <w:r w:rsidRPr="004F40F5">
              <w:rPr>
                <w:kern w:val="2"/>
              </w:rPr>
              <w:t>StayTime</w:t>
            </w:r>
          </w:p>
        </w:tc>
        <w:tc>
          <w:tcPr>
            <w:tcW w:w="1024" w:type="dxa"/>
          </w:tcPr>
          <w:p w:rsidR="004F40F5" w:rsidRPr="00E00670" w:rsidRDefault="004F40F5"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F40F5" w:rsidRDefault="004F40F5" w:rsidP="008E4C97">
            <w:r w:rsidRPr="00704C26">
              <w:rPr>
                <w:rFonts w:ascii="Consolas" w:hAnsi="Consolas" w:cs="Consolas" w:hint="eastAsia"/>
                <w:sz w:val="18"/>
                <w:szCs w:val="18"/>
              </w:rPr>
              <w:t>N</w:t>
            </w:r>
          </w:p>
        </w:tc>
        <w:tc>
          <w:tcPr>
            <w:tcW w:w="5106" w:type="dxa"/>
          </w:tcPr>
          <w:p w:rsidR="004F40F5" w:rsidRDefault="004F40F5" w:rsidP="008E4C97">
            <w:pPr>
              <w:spacing w:line="264" w:lineRule="auto"/>
              <w:rPr>
                <w:rFonts w:ascii="Consolas" w:hAnsi="Consolas" w:cs="Consolas"/>
                <w:sz w:val="18"/>
                <w:szCs w:val="18"/>
              </w:rPr>
            </w:pPr>
            <w:r>
              <w:rPr>
                <w:rFonts w:ascii="Consolas" w:hAnsi="Consolas" w:cs="Consolas" w:hint="eastAsia"/>
                <w:sz w:val="18"/>
                <w:szCs w:val="18"/>
              </w:rPr>
              <w:t>在车场内的停留时间</w:t>
            </w:r>
          </w:p>
        </w:tc>
      </w:tr>
      <w:tr w:rsidR="004F40F5" w:rsidTr="002A45C6">
        <w:tc>
          <w:tcPr>
            <w:tcW w:w="1809" w:type="dxa"/>
          </w:tcPr>
          <w:p w:rsidR="004F40F5" w:rsidRPr="00591A0B" w:rsidRDefault="003C32C0" w:rsidP="008E4C97">
            <w:pPr>
              <w:spacing w:line="264" w:lineRule="auto"/>
              <w:rPr>
                <w:kern w:val="2"/>
              </w:rPr>
            </w:pPr>
            <w:r w:rsidRPr="003C32C0">
              <w:rPr>
                <w:kern w:val="2"/>
              </w:rPr>
              <w:t>SimilarCPHInPark</w:t>
            </w:r>
          </w:p>
        </w:tc>
        <w:tc>
          <w:tcPr>
            <w:tcW w:w="1024" w:type="dxa"/>
          </w:tcPr>
          <w:p w:rsidR="004F40F5" w:rsidRDefault="00572F2C" w:rsidP="008E4C97">
            <w:r>
              <w:rPr>
                <w:rFonts w:ascii="Consolas" w:hAnsi="Consolas" w:cs="Consolas"/>
                <w:sz w:val="18"/>
                <w:szCs w:val="18"/>
              </w:rPr>
              <w:t>O</w:t>
            </w:r>
            <w:r>
              <w:rPr>
                <w:rFonts w:ascii="Consolas" w:hAnsi="Consolas" w:cs="Consolas" w:hint="eastAsia"/>
                <w:sz w:val="18"/>
                <w:szCs w:val="18"/>
              </w:rPr>
              <w:t>bject[]</w:t>
            </w:r>
          </w:p>
        </w:tc>
        <w:tc>
          <w:tcPr>
            <w:tcW w:w="816" w:type="dxa"/>
          </w:tcPr>
          <w:p w:rsidR="004F40F5" w:rsidRDefault="004F40F5" w:rsidP="008E4C97">
            <w:r w:rsidRPr="007458CF">
              <w:rPr>
                <w:rFonts w:ascii="Consolas" w:hAnsi="Consolas" w:cs="Consolas" w:hint="eastAsia"/>
                <w:sz w:val="18"/>
                <w:szCs w:val="18"/>
              </w:rPr>
              <w:t>N</w:t>
            </w:r>
          </w:p>
        </w:tc>
        <w:tc>
          <w:tcPr>
            <w:tcW w:w="5106" w:type="dxa"/>
          </w:tcPr>
          <w:p w:rsidR="004F40F5" w:rsidRDefault="00572F2C" w:rsidP="00572F2C">
            <w:pPr>
              <w:spacing w:line="264" w:lineRule="auto"/>
              <w:rPr>
                <w:rFonts w:ascii="Consolas" w:hAnsi="Consolas" w:cs="Consolas"/>
                <w:sz w:val="18"/>
                <w:szCs w:val="18"/>
              </w:rPr>
            </w:pPr>
            <w:r>
              <w:rPr>
                <w:rFonts w:ascii="Consolas" w:hAnsi="Consolas" w:cs="Consolas" w:hint="eastAsia"/>
                <w:sz w:val="18"/>
                <w:szCs w:val="18"/>
              </w:rPr>
              <w:t>场内相似车牌记录的信息对象列表。当按参数</w:t>
            </w:r>
            <w:r>
              <w:rPr>
                <w:rFonts w:ascii="Consolas" w:hAnsi="Consolas" w:cs="Consolas" w:hint="eastAsia"/>
                <w:sz w:val="18"/>
                <w:szCs w:val="18"/>
              </w:rPr>
              <w:t>CPH</w:t>
            </w:r>
            <w:r>
              <w:rPr>
                <w:rFonts w:ascii="Consolas" w:hAnsi="Consolas" w:cs="Consolas" w:hint="eastAsia"/>
                <w:sz w:val="18"/>
                <w:szCs w:val="18"/>
              </w:rPr>
              <w:t>传入的车牌号找不到场内记录时，此字段中保存场内相似车牌记录的对象数组。数组中的对象结构参考下面的说明。</w:t>
            </w:r>
          </w:p>
        </w:tc>
      </w:tr>
      <w:tr w:rsidR="003C32C0" w:rsidTr="002A45C6">
        <w:tc>
          <w:tcPr>
            <w:tcW w:w="1809" w:type="dxa"/>
          </w:tcPr>
          <w:p w:rsidR="003C32C0" w:rsidRPr="00AA1880" w:rsidRDefault="003C32C0" w:rsidP="008E4C97">
            <w:pPr>
              <w:spacing w:line="264" w:lineRule="auto"/>
              <w:rPr>
                <w:kern w:val="2"/>
              </w:rPr>
            </w:pPr>
            <w:r w:rsidRPr="003C32C0">
              <w:rPr>
                <w:kern w:val="2"/>
              </w:rPr>
              <w:t>SimilarCPHIssued</w:t>
            </w:r>
          </w:p>
        </w:tc>
        <w:tc>
          <w:tcPr>
            <w:tcW w:w="1024" w:type="dxa"/>
          </w:tcPr>
          <w:p w:rsidR="003C32C0" w:rsidRDefault="003C32C0" w:rsidP="00F314EB">
            <w:r w:rsidRPr="006C39AE">
              <w:rPr>
                <w:rFonts w:ascii="Consolas" w:hAnsi="Consolas" w:cs="Consolas"/>
                <w:sz w:val="18"/>
                <w:szCs w:val="18"/>
              </w:rPr>
              <w:t>S</w:t>
            </w:r>
            <w:r w:rsidRPr="006C39AE">
              <w:rPr>
                <w:rFonts w:ascii="Consolas" w:hAnsi="Consolas" w:cs="Consolas" w:hint="eastAsia"/>
                <w:sz w:val="18"/>
                <w:szCs w:val="18"/>
              </w:rPr>
              <w:t>tring</w:t>
            </w:r>
            <w:r>
              <w:rPr>
                <w:rFonts w:ascii="Consolas" w:hAnsi="Consolas" w:cs="Consolas" w:hint="eastAsia"/>
                <w:sz w:val="18"/>
                <w:szCs w:val="18"/>
              </w:rPr>
              <w:t>[]</w:t>
            </w:r>
          </w:p>
        </w:tc>
        <w:tc>
          <w:tcPr>
            <w:tcW w:w="816" w:type="dxa"/>
          </w:tcPr>
          <w:p w:rsidR="003C32C0" w:rsidRDefault="003C32C0" w:rsidP="00F314EB">
            <w:r w:rsidRPr="007458CF">
              <w:rPr>
                <w:rFonts w:ascii="Consolas" w:hAnsi="Consolas" w:cs="Consolas" w:hint="eastAsia"/>
                <w:sz w:val="18"/>
                <w:szCs w:val="18"/>
              </w:rPr>
              <w:t>N</w:t>
            </w:r>
          </w:p>
        </w:tc>
        <w:tc>
          <w:tcPr>
            <w:tcW w:w="5106" w:type="dxa"/>
          </w:tcPr>
          <w:p w:rsidR="003C32C0" w:rsidRDefault="003C32C0" w:rsidP="003C32C0">
            <w:pPr>
              <w:spacing w:line="264" w:lineRule="auto"/>
              <w:rPr>
                <w:rFonts w:ascii="Consolas" w:hAnsi="Consolas" w:cs="Consolas"/>
                <w:sz w:val="18"/>
                <w:szCs w:val="18"/>
              </w:rPr>
            </w:pPr>
            <w:r>
              <w:rPr>
                <w:rFonts w:ascii="Consolas" w:hAnsi="Consolas" w:cs="Consolas" w:hint="eastAsia"/>
                <w:sz w:val="18"/>
                <w:szCs w:val="18"/>
              </w:rPr>
              <w:t>发行表类似车牌列表。当按参数</w:t>
            </w:r>
            <w:r>
              <w:rPr>
                <w:rFonts w:ascii="Consolas" w:hAnsi="Consolas" w:cs="Consolas" w:hint="eastAsia"/>
                <w:sz w:val="18"/>
                <w:szCs w:val="18"/>
              </w:rPr>
              <w:t>CPH</w:t>
            </w:r>
            <w:r>
              <w:rPr>
                <w:rFonts w:ascii="Consolas" w:hAnsi="Consolas" w:cs="Consolas" w:hint="eastAsia"/>
                <w:sz w:val="18"/>
                <w:szCs w:val="18"/>
              </w:rPr>
              <w:t>传入的车牌号找不到场内记录时，此字段中保存发行表中相似的车牌的数组。</w:t>
            </w:r>
          </w:p>
        </w:tc>
      </w:tr>
    </w:tbl>
    <w:p w:rsidR="00104DDD" w:rsidRDefault="00104DDD" w:rsidP="00104DDD">
      <w:pPr>
        <w:rPr>
          <w:b/>
        </w:rPr>
      </w:pPr>
    </w:p>
    <w:p w:rsidR="00572F2C" w:rsidRDefault="00572F2C" w:rsidP="00104DDD">
      <w:pPr>
        <w:rPr>
          <w:b/>
        </w:rPr>
      </w:pPr>
      <w:r w:rsidRPr="00572F2C">
        <w:rPr>
          <w:b/>
        </w:rPr>
        <w:t>SimilarCPHInPark</w:t>
      </w:r>
      <w:r>
        <w:rPr>
          <w:rFonts w:hint="eastAsia"/>
          <w:b/>
        </w:rPr>
        <w:t>中的对象结构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72F2C" w:rsidTr="00F314EB">
        <w:tc>
          <w:tcPr>
            <w:tcW w:w="1809" w:type="dxa"/>
            <w:shd w:val="clear" w:color="auto" w:fill="B8CCE4"/>
          </w:tcPr>
          <w:p w:rsidR="00572F2C" w:rsidRDefault="00572F2C"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72F2C" w:rsidRDefault="00572F2C"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72F2C" w:rsidRDefault="00572F2C"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72F2C" w:rsidRDefault="00572F2C" w:rsidP="00F314EB">
            <w:pPr>
              <w:spacing w:line="264" w:lineRule="auto"/>
              <w:rPr>
                <w:rFonts w:ascii="Consolas" w:hAnsi="Consolas" w:cs="Consolas"/>
              </w:rPr>
            </w:pPr>
            <w:r>
              <w:rPr>
                <w:rFonts w:ascii="Consolas" w:hAnsi="Consolas" w:cs="Consolas" w:hint="eastAsia"/>
              </w:rPr>
              <w:t>说明</w:t>
            </w:r>
          </w:p>
        </w:tc>
      </w:tr>
      <w:tr w:rsidR="00572F2C" w:rsidTr="00F314EB">
        <w:tc>
          <w:tcPr>
            <w:tcW w:w="1809" w:type="dxa"/>
          </w:tcPr>
          <w:p w:rsidR="00572F2C" w:rsidRPr="00CF1D7B" w:rsidRDefault="00572F2C" w:rsidP="00F314EB">
            <w:pPr>
              <w:spacing w:line="264" w:lineRule="auto"/>
              <w:rPr>
                <w:b/>
                <w:kern w:val="2"/>
              </w:rPr>
            </w:pPr>
            <w:r w:rsidRPr="0038692E">
              <w:rPr>
                <w:b/>
                <w:kern w:val="2"/>
              </w:rPr>
              <w:t>CPH</w:t>
            </w:r>
          </w:p>
        </w:tc>
        <w:tc>
          <w:tcPr>
            <w:tcW w:w="1024" w:type="dxa"/>
          </w:tcPr>
          <w:p w:rsidR="00572F2C" w:rsidRPr="00E00670" w:rsidRDefault="00572F2C"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72F2C" w:rsidRPr="00E00670" w:rsidRDefault="00572F2C"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72F2C" w:rsidRDefault="00572F2C" w:rsidP="00F314EB">
            <w:pPr>
              <w:spacing w:line="264" w:lineRule="auto"/>
              <w:rPr>
                <w:rFonts w:ascii="Consolas" w:hAnsi="Consolas" w:cs="Consolas"/>
                <w:sz w:val="18"/>
                <w:szCs w:val="18"/>
              </w:rPr>
            </w:pPr>
            <w:r>
              <w:rPr>
                <w:rFonts w:ascii="Consolas" w:hAnsi="Consolas" w:cs="Consolas" w:hint="eastAsia"/>
                <w:sz w:val="18"/>
                <w:szCs w:val="18"/>
              </w:rPr>
              <w:t>车牌号</w:t>
            </w:r>
          </w:p>
        </w:tc>
      </w:tr>
      <w:tr w:rsidR="00572F2C" w:rsidTr="00F314EB">
        <w:tc>
          <w:tcPr>
            <w:tcW w:w="1809" w:type="dxa"/>
          </w:tcPr>
          <w:p w:rsidR="00572F2C" w:rsidRPr="0038692E" w:rsidRDefault="00572F2C" w:rsidP="00F314EB">
            <w:pPr>
              <w:spacing w:line="264" w:lineRule="auto"/>
              <w:rPr>
                <w:kern w:val="2"/>
              </w:rPr>
            </w:pPr>
            <w:r w:rsidRPr="0038692E">
              <w:rPr>
                <w:kern w:val="2"/>
              </w:rPr>
              <w:t>CPColor</w:t>
            </w:r>
          </w:p>
        </w:tc>
        <w:tc>
          <w:tcPr>
            <w:tcW w:w="1024" w:type="dxa"/>
          </w:tcPr>
          <w:p w:rsidR="00572F2C" w:rsidRPr="00E00670" w:rsidRDefault="00572F2C"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72F2C" w:rsidRDefault="00572F2C" w:rsidP="00F314EB">
            <w:r w:rsidRPr="00704C26">
              <w:rPr>
                <w:rFonts w:ascii="Consolas" w:hAnsi="Consolas" w:cs="Consolas" w:hint="eastAsia"/>
                <w:sz w:val="18"/>
                <w:szCs w:val="18"/>
              </w:rPr>
              <w:t>N</w:t>
            </w:r>
          </w:p>
        </w:tc>
        <w:tc>
          <w:tcPr>
            <w:tcW w:w="5106" w:type="dxa"/>
          </w:tcPr>
          <w:p w:rsidR="00572F2C" w:rsidRDefault="00572F2C" w:rsidP="00F314EB">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5E4948" w:rsidTr="00F314EB">
        <w:tc>
          <w:tcPr>
            <w:tcW w:w="1809" w:type="dxa"/>
          </w:tcPr>
          <w:p w:rsidR="005E4948" w:rsidRPr="005E4948" w:rsidRDefault="005E4948" w:rsidP="00F314EB">
            <w:pPr>
              <w:spacing w:line="264" w:lineRule="auto"/>
              <w:rPr>
                <w:kern w:val="2"/>
              </w:rPr>
            </w:pPr>
            <w:r w:rsidRPr="005E4948">
              <w:rPr>
                <w:kern w:val="2"/>
              </w:rPr>
              <w:t>InPic</w:t>
            </w:r>
          </w:p>
        </w:tc>
        <w:tc>
          <w:tcPr>
            <w:tcW w:w="1024" w:type="dxa"/>
          </w:tcPr>
          <w:p w:rsidR="005E4948" w:rsidRPr="00E00670" w:rsidRDefault="005E4948"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4948" w:rsidRPr="00E00670" w:rsidRDefault="005E4948" w:rsidP="00F314EB">
            <w:pPr>
              <w:spacing w:line="264" w:lineRule="auto"/>
              <w:rPr>
                <w:rFonts w:ascii="Consolas" w:hAnsi="Consolas" w:cs="Consolas"/>
                <w:sz w:val="18"/>
                <w:szCs w:val="18"/>
              </w:rPr>
            </w:pPr>
            <w:r w:rsidRPr="00704C26">
              <w:rPr>
                <w:rFonts w:ascii="Consolas" w:hAnsi="Consolas" w:cs="Consolas" w:hint="eastAsia"/>
                <w:sz w:val="18"/>
                <w:szCs w:val="18"/>
              </w:rPr>
              <w:t>N</w:t>
            </w:r>
          </w:p>
        </w:tc>
        <w:tc>
          <w:tcPr>
            <w:tcW w:w="5106" w:type="dxa"/>
          </w:tcPr>
          <w:p w:rsidR="005E4948" w:rsidRDefault="005E4948" w:rsidP="00F314EB">
            <w:pPr>
              <w:spacing w:line="264" w:lineRule="auto"/>
              <w:rPr>
                <w:rFonts w:ascii="Consolas" w:hAnsi="Consolas" w:cs="Consolas"/>
                <w:sz w:val="18"/>
                <w:szCs w:val="18"/>
              </w:rPr>
            </w:pPr>
            <w:r>
              <w:rPr>
                <w:rFonts w:ascii="Consolas" w:hAnsi="Consolas" w:cs="Consolas" w:hint="eastAsia"/>
                <w:sz w:val="18"/>
                <w:szCs w:val="18"/>
              </w:rPr>
              <w:t>入场图片路径</w:t>
            </w:r>
          </w:p>
        </w:tc>
      </w:tr>
    </w:tbl>
    <w:p w:rsidR="00572F2C" w:rsidRDefault="00572F2C" w:rsidP="00104DDD">
      <w:pPr>
        <w:rPr>
          <w:b/>
        </w:rPr>
      </w:pPr>
    </w:p>
    <w:p w:rsidR="00104DDD" w:rsidRDefault="00104DDD" w:rsidP="00104DDD">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104DDD"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04DDD" w:rsidRDefault="00104DDD"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104DDD" w:rsidRDefault="00104DDD" w:rsidP="00F314EB">
            <w:pPr>
              <w:spacing w:line="264" w:lineRule="auto"/>
              <w:rPr>
                <w:rFonts w:ascii="Consolas" w:hAnsi="Consolas" w:cs="Consolas"/>
                <w:kern w:val="2"/>
              </w:rPr>
            </w:pPr>
            <w:r>
              <w:rPr>
                <w:rFonts w:ascii="Consolas" w:hAnsi="Consolas" w:cs="Consolas" w:hint="eastAsia"/>
                <w:kern w:val="2"/>
              </w:rPr>
              <w:t>说明</w:t>
            </w:r>
          </w:p>
        </w:tc>
      </w:tr>
      <w:tr w:rsidR="00104DDD" w:rsidTr="00F314EB">
        <w:tc>
          <w:tcPr>
            <w:tcW w:w="1526" w:type="dxa"/>
            <w:tcBorders>
              <w:top w:val="single" w:sz="4" w:space="0" w:color="auto"/>
              <w:left w:val="single" w:sz="4" w:space="0" w:color="auto"/>
              <w:bottom w:val="single" w:sz="4" w:space="0" w:color="auto"/>
              <w:right w:val="single" w:sz="4" w:space="0" w:color="auto"/>
            </w:tcBorders>
          </w:tcPr>
          <w:p w:rsidR="00104DDD" w:rsidRPr="00071B9A" w:rsidRDefault="00104DDD" w:rsidP="00F314EB">
            <w:pPr>
              <w:spacing w:line="264" w:lineRule="auto"/>
              <w:rPr>
                <w:rFonts w:ascii="Consolas" w:hAnsi="Consolas" w:cs="Consolas"/>
                <w:kern w:val="2"/>
                <w:sz w:val="18"/>
                <w:szCs w:val="18"/>
              </w:rPr>
            </w:pPr>
            <w:r w:rsidRPr="00071B9A">
              <w:rPr>
                <w:rFonts w:ascii="Consolas" w:hAnsi="Consolas" w:cs="Consolas" w:hint="eastAsia"/>
                <w:kern w:val="2"/>
                <w:sz w:val="18"/>
                <w:szCs w:val="18"/>
              </w:rPr>
              <w:t>-3</w:t>
            </w:r>
          </w:p>
        </w:tc>
        <w:tc>
          <w:tcPr>
            <w:tcW w:w="6804" w:type="dxa"/>
            <w:tcBorders>
              <w:top w:val="single" w:sz="4" w:space="0" w:color="auto"/>
              <w:left w:val="single" w:sz="4" w:space="0" w:color="auto"/>
              <w:bottom w:val="single" w:sz="4" w:space="0" w:color="auto"/>
              <w:right w:val="single" w:sz="4" w:space="0" w:color="auto"/>
            </w:tcBorders>
          </w:tcPr>
          <w:p w:rsidR="00104DDD" w:rsidRDefault="00104DDD" w:rsidP="00F314EB">
            <w:pPr>
              <w:spacing w:line="264" w:lineRule="auto"/>
              <w:rPr>
                <w:rFonts w:ascii="Consolas" w:hAnsi="Consolas" w:cs="Consolas"/>
                <w:kern w:val="2"/>
                <w:sz w:val="18"/>
                <w:szCs w:val="18"/>
              </w:rPr>
            </w:pPr>
            <w:r>
              <w:rPr>
                <w:rFonts w:ascii="Consolas" w:hAnsi="Consolas" w:cs="Consolas" w:hint="eastAsia"/>
                <w:kern w:val="2"/>
                <w:sz w:val="18"/>
                <w:szCs w:val="18"/>
              </w:rPr>
              <w:t>重复入场</w:t>
            </w:r>
            <w:r>
              <w:rPr>
                <w:rFonts w:ascii="Consolas" w:hAnsi="Consolas" w:cs="Consolas" w:hint="eastAsia"/>
                <w:kern w:val="2"/>
                <w:sz w:val="18"/>
                <w:szCs w:val="18"/>
              </w:rPr>
              <w:t>(</w:t>
            </w:r>
            <w:r>
              <w:rPr>
                <w:rFonts w:ascii="Consolas" w:hAnsi="Consolas" w:cs="Consolas" w:hint="eastAsia"/>
                <w:kern w:val="2"/>
                <w:sz w:val="18"/>
                <w:szCs w:val="18"/>
              </w:rPr>
              <w:t>仍然可进场</w:t>
            </w:r>
            <w:r>
              <w:rPr>
                <w:rFonts w:ascii="Consolas" w:hAnsi="Consolas" w:cs="Consolas" w:hint="eastAsia"/>
                <w:kern w:val="2"/>
                <w:sz w:val="18"/>
                <w:szCs w:val="18"/>
              </w:rPr>
              <w:t>)</w:t>
            </w:r>
          </w:p>
        </w:tc>
      </w:tr>
      <w:tr w:rsidR="00104DDD" w:rsidTr="00F314EB">
        <w:tc>
          <w:tcPr>
            <w:tcW w:w="1526" w:type="dxa"/>
            <w:tcBorders>
              <w:top w:val="single" w:sz="4" w:space="0" w:color="auto"/>
              <w:left w:val="single" w:sz="4" w:space="0" w:color="auto"/>
              <w:bottom w:val="single" w:sz="4" w:space="0" w:color="auto"/>
              <w:right w:val="single" w:sz="4" w:space="0" w:color="auto"/>
            </w:tcBorders>
          </w:tcPr>
          <w:p w:rsidR="00104DDD" w:rsidRPr="00071B9A" w:rsidRDefault="00104DDD" w:rsidP="00F314E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104DDD" w:rsidRDefault="00104DDD" w:rsidP="00F314E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Pr>
                <w:rFonts w:ascii="Consolas" w:hAnsi="Consolas" w:cs="Consolas" w:hint="eastAsia"/>
                <w:kern w:val="2"/>
                <w:sz w:val="18"/>
                <w:szCs w:val="18"/>
              </w:rPr>
              <w:t>(</w:t>
            </w:r>
            <w:r>
              <w:rPr>
                <w:rFonts w:ascii="Consolas" w:hAnsi="Consolas" w:cs="Consolas" w:hint="eastAsia"/>
                <w:kern w:val="2"/>
                <w:sz w:val="18"/>
                <w:szCs w:val="18"/>
              </w:rPr>
              <w:t>仍然可进场</w:t>
            </w:r>
            <w:r>
              <w:rPr>
                <w:rFonts w:ascii="Consolas" w:hAnsi="Consolas" w:cs="Consolas" w:hint="eastAsia"/>
                <w:kern w:val="2"/>
                <w:sz w:val="18"/>
                <w:szCs w:val="18"/>
              </w:rPr>
              <w:t>)</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lastRenderedPageBreak/>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C47B92" w:rsidRDefault="006901D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C47B92" w:rsidRDefault="006901D9"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6901D9" w:rsidRPr="00C47B92" w:rsidRDefault="006901D9"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A432FC" w:rsidRDefault="00A432FC" w:rsidP="00DC6133">
      <w:pPr>
        <w:rPr>
          <w:b/>
        </w:rPr>
      </w:pPr>
    </w:p>
    <w:p w:rsidR="00DC6133" w:rsidRDefault="00DC6133" w:rsidP="00DC6133">
      <w:pPr>
        <w:rPr>
          <w:b/>
        </w:rPr>
      </w:pPr>
      <w:r>
        <w:rPr>
          <w:rFonts w:hint="eastAsia"/>
          <w:b/>
        </w:rPr>
        <w:t>请求示例：</w:t>
      </w:r>
    </w:p>
    <w:p w:rsidR="00DC6133" w:rsidRPr="008510B3" w:rsidRDefault="005446D3"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5" w:history="1">
        <w:r w:rsidR="00B60ACE" w:rsidRPr="00C92F9A">
          <w:rPr>
            <w:rStyle w:val="af7"/>
          </w:rPr>
          <w:t>http://192</w:t>
        </w:r>
      </w:hyperlink>
      <w:r w:rsidR="00DC6133" w:rsidRPr="0035271B">
        <w:rPr>
          <w:rStyle w:val="af7"/>
        </w:rPr>
        <w:t>.168.2.158:9000/ParkAPI/</w:t>
      </w:r>
      <w:r w:rsidR="00A432FC" w:rsidRPr="00A432FC">
        <w:rPr>
          <w:rStyle w:val="af7"/>
          <w:rFonts w:hint="eastAsia"/>
        </w:rPr>
        <w:t>SetCarOut?token=488e631f43744d66811656a134e7e21b&amp;CtrlNumber=4&amp;StationId=2&amp;CPH=</w:t>
      </w:r>
      <w:r w:rsidR="00A432FC" w:rsidRPr="00A432FC">
        <w:rPr>
          <w:rStyle w:val="af7"/>
          <w:rFonts w:hint="eastAsia"/>
        </w:rPr>
        <w:t>粤</w:t>
      </w:r>
      <w:r w:rsidR="00A432FC" w:rsidRPr="00A432FC">
        <w:rPr>
          <w:rStyle w:val="af7"/>
          <w:rFonts w:hint="eastAsia"/>
        </w:rPr>
        <w:t>A12345</w:t>
      </w:r>
    </w:p>
    <w:p w:rsidR="00DC6133" w:rsidRDefault="00DC6133" w:rsidP="00DC6133">
      <w:pPr>
        <w:rPr>
          <w:b/>
        </w:rPr>
      </w:pPr>
      <w:r>
        <w:rPr>
          <w:rFonts w:hint="eastAsia"/>
          <w:b/>
        </w:rPr>
        <w:t>成功回复示例</w:t>
      </w:r>
      <w:r>
        <w:rPr>
          <w:rFonts w:hint="eastAsia"/>
          <w:b/>
        </w:rPr>
        <w:t>:</w:t>
      </w:r>
    </w:p>
    <w:p w:rsidR="00DC6133" w:rsidRPr="007F1246" w:rsidRDefault="00A432FC"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432FC">
        <w:rPr>
          <w:rFonts w:hint="eastAsia"/>
        </w:rPr>
        <w:t>{"rcode":"200","msg":"OK","data":{"OpenMode":1,"CardNO":"30B90AC3","CardType":"TmpA","ImageName":"30B90AC3</w:t>
      </w:r>
      <w:r w:rsidR="00B00E02">
        <w:rPr>
          <w:rFonts w:hint="eastAsia"/>
        </w:rPr>
        <w:t>out</w:t>
      </w:r>
      <w:r w:rsidRPr="00A432FC">
        <w:rPr>
          <w:rFonts w:hint="eastAsia"/>
        </w:rPr>
        <w:t>cc6c9886-9a57-49e9-86da-018aa40fe460.jpg","CPH":"</w:t>
      </w:r>
      <w:r w:rsidRPr="00A432FC">
        <w:rPr>
          <w:rFonts w:hint="eastAsia"/>
        </w:rPr>
        <w:t>临</w:t>
      </w:r>
      <w:r w:rsidRPr="00A432FC">
        <w:rPr>
          <w:rFonts w:hint="eastAsia"/>
        </w:rPr>
        <w:t>A12345","InTime":"2017-03-03 09:49:24","UserNO":null,"UserName":null,"DeptName":null,"Balance":0.0</w:t>
      </w:r>
      <w:r w:rsidRPr="00A432FC">
        <w:t>,"CarValidEndDate":null,"CarPlace":null,"OutTime":"2017-03-03 09:49:48","SFJE":24.0,"YSJE":24.0,"DiscountSet":null}}</w:t>
      </w:r>
      <w:r w:rsidR="00DC6133" w:rsidRPr="0069679C">
        <w:rPr>
          <w:rFonts w:hint="eastAsia"/>
        </w:rPr>
        <w:t xml:space="preserve"> </w:t>
      </w:r>
    </w:p>
    <w:p w:rsidR="00DC6133" w:rsidRDefault="00DC6133" w:rsidP="00DC6133">
      <w:pPr>
        <w:rPr>
          <w:b/>
        </w:rPr>
      </w:pPr>
      <w:r>
        <w:rPr>
          <w:rFonts w:hint="eastAsia"/>
          <w:b/>
        </w:rPr>
        <w:t>失败回复示例</w:t>
      </w:r>
      <w:r>
        <w:rPr>
          <w:rFonts w:hint="eastAsia"/>
          <w:b/>
        </w:rPr>
        <w:t>:</w:t>
      </w:r>
    </w:p>
    <w:p w:rsidR="00DC6133" w:rsidRPr="007F1246" w:rsidRDefault="00DC6133"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FE28B3" w:rsidRDefault="00FE28B3" w:rsidP="00FE28B3">
      <w:pPr>
        <w:pStyle w:val="4"/>
      </w:pPr>
      <w:r>
        <w:rPr>
          <w:rFonts w:hint="eastAsia"/>
        </w:rPr>
        <w:t>无场内记录出场接口</w:t>
      </w:r>
    </w:p>
    <w:p w:rsidR="00FE28B3" w:rsidRDefault="00FE28B3" w:rsidP="00FE28B3">
      <w:r>
        <w:rPr>
          <w:rFonts w:hint="eastAsia"/>
        </w:rPr>
        <w:t>对于没有场内记录的车辆可通过此接口出场。</w:t>
      </w:r>
    </w:p>
    <w:p w:rsidR="00FE28B3" w:rsidRPr="00E47307" w:rsidRDefault="00FE28B3" w:rsidP="00FE28B3">
      <w:pPr>
        <w:rPr>
          <w:b/>
        </w:rPr>
      </w:pPr>
      <w:r w:rsidRPr="00E47307">
        <w:rPr>
          <w:rFonts w:hint="eastAsia"/>
          <w:b/>
        </w:rPr>
        <w:t>url:</w:t>
      </w:r>
    </w:p>
    <w:p w:rsidR="00FE28B3" w:rsidRPr="00117E5E" w:rsidRDefault="005446D3" w:rsidP="00FE28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6" w:history="1">
        <w:r w:rsidR="00FE28B3" w:rsidRPr="00506A16">
          <w:rPr>
            <w:rStyle w:val="af7"/>
          </w:rPr>
          <w:t>http://192</w:t>
        </w:r>
      </w:hyperlink>
      <w:r w:rsidR="00FE28B3">
        <w:rPr>
          <w:rStyle w:val="af7"/>
        </w:rPr>
        <w:t>.168.2.158</w:t>
      </w:r>
      <w:r w:rsidR="00FE28B3" w:rsidRPr="008510B3">
        <w:rPr>
          <w:rStyle w:val="af7"/>
        </w:rPr>
        <w:t>:9000/ParkAPI/</w:t>
      </w:r>
      <w:r w:rsidR="00FE28B3">
        <w:rPr>
          <w:rStyle w:val="af7"/>
          <w:rFonts w:hint="eastAsia"/>
        </w:rPr>
        <w:t>SetCarOutWithoutEntryRecord</w:t>
      </w:r>
    </w:p>
    <w:p w:rsidR="00FE28B3" w:rsidRPr="005879B3" w:rsidRDefault="00FE28B3" w:rsidP="00FE28B3">
      <w:pPr>
        <w:rPr>
          <w:b/>
        </w:rPr>
      </w:pPr>
      <w:r w:rsidRPr="00E47307">
        <w:rPr>
          <w:rFonts w:hint="eastAsia"/>
          <w:b/>
        </w:rPr>
        <w:t>请求</w:t>
      </w:r>
      <w:r w:rsidRPr="00E47307">
        <w:rPr>
          <w:b/>
        </w:rPr>
        <w:t>方式</w:t>
      </w:r>
      <w:r w:rsidRPr="00E47307">
        <w:rPr>
          <w:rFonts w:hint="eastAsia"/>
          <w:b/>
        </w:rPr>
        <w:t>：</w:t>
      </w:r>
    </w:p>
    <w:p w:rsidR="00FE28B3" w:rsidRDefault="00FE28B3" w:rsidP="00FE28B3">
      <w:r>
        <w:t>POST</w:t>
      </w:r>
      <w:r>
        <w:t>，</w:t>
      </w:r>
      <w:r>
        <w:t>GET</w:t>
      </w:r>
    </w:p>
    <w:p w:rsidR="00FE28B3" w:rsidRDefault="00FE28B3" w:rsidP="00FE28B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E28B3" w:rsidTr="00F314EB">
        <w:tc>
          <w:tcPr>
            <w:tcW w:w="1809"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说明</w:t>
            </w:r>
          </w:p>
        </w:tc>
      </w:tr>
      <w:tr w:rsidR="00FE28B3" w:rsidTr="00F314EB">
        <w:tc>
          <w:tcPr>
            <w:tcW w:w="1809" w:type="dxa"/>
          </w:tcPr>
          <w:p w:rsidR="00FE28B3" w:rsidRPr="00EC78A7" w:rsidRDefault="00FE28B3" w:rsidP="00F314EB">
            <w:pPr>
              <w:spacing w:line="264" w:lineRule="auto"/>
              <w:rPr>
                <w:b/>
                <w:kern w:val="2"/>
              </w:rPr>
            </w:pPr>
            <w:r w:rsidRPr="00EC78A7">
              <w:rPr>
                <w:b/>
                <w:kern w:val="2"/>
              </w:rPr>
              <w:lastRenderedPageBreak/>
              <w:t>token</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E28B3" w:rsidTr="00F314EB">
        <w:tc>
          <w:tcPr>
            <w:tcW w:w="1809" w:type="dxa"/>
          </w:tcPr>
          <w:p w:rsidR="00FE28B3" w:rsidRPr="00CF1D7B" w:rsidRDefault="00FE28B3" w:rsidP="00F314EB">
            <w:pPr>
              <w:spacing w:line="264" w:lineRule="auto"/>
              <w:rPr>
                <w:b/>
                <w:kern w:val="2"/>
              </w:rPr>
            </w:pPr>
            <w:r w:rsidRPr="0038692E">
              <w:rPr>
                <w:b/>
                <w:kern w:val="2"/>
              </w:rPr>
              <w:t>CPH</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车牌号</w:t>
            </w:r>
          </w:p>
        </w:tc>
      </w:tr>
      <w:tr w:rsidR="00FE28B3" w:rsidTr="00F314EB">
        <w:tc>
          <w:tcPr>
            <w:tcW w:w="1809" w:type="dxa"/>
          </w:tcPr>
          <w:p w:rsidR="00FE28B3" w:rsidRPr="00056F01" w:rsidRDefault="00FE28B3" w:rsidP="00F314EB">
            <w:pPr>
              <w:spacing w:line="264" w:lineRule="auto"/>
              <w:rPr>
                <w:b/>
                <w:kern w:val="2"/>
              </w:rPr>
            </w:pPr>
            <w:r w:rsidRPr="0038692E">
              <w:rPr>
                <w:b/>
                <w:kern w:val="2"/>
              </w:rPr>
              <w:t>CtrlNumber</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车道机号</w:t>
            </w:r>
          </w:p>
        </w:tc>
      </w:tr>
      <w:tr w:rsidR="00FE28B3" w:rsidTr="00F314EB">
        <w:tc>
          <w:tcPr>
            <w:tcW w:w="1809" w:type="dxa"/>
          </w:tcPr>
          <w:p w:rsidR="00FE28B3" w:rsidRPr="00056F01" w:rsidRDefault="00FE28B3" w:rsidP="00F314EB">
            <w:pPr>
              <w:spacing w:line="264" w:lineRule="auto"/>
              <w:rPr>
                <w:b/>
                <w:kern w:val="2"/>
              </w:rPr>
            </w:pPr>
            <w:r w:rsidRPr="0038692E">
              <w:rPr>
                <w:b/>
                <w:kern w:val="2"/>
              </w:rPr>
              <w:t>StationId</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工作站编号</w:t>
            </w:r>
          </w:p>
        </w:tc>
      </w:tr>
      <w:tr w:rsidR="00FE28B3" w:rsidTr="00F314EB">
        <w:tc>
          <w:tcPr>
            <w:tcW w:w="1809" w:type="dxa"/>
          </w:tcPr>
          <w:p w:rsidR="00FE28B3" w:rsidRPr="0038692E" w:rsidRDefault="00FE28B3" w:rsidP="00F314EB">
            <w:pPr>
              <w:spacing w:line="264" w:lineRule="auto"/>
              <w:rPr>
                <w:kern w:val="2"/>
              </w:rPr>
            </w:pPr>
            <w:r w:rsidRPr="0038692E">
              <w:rPr>
                <w:kern w:val="2"/>
              </w:rPr>
              <w:t>CPColor</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车牌颜色。</w:t>
            </w:r>
            <w:r w:rsidR="00536D3F">
              <w:rPr>
                <w:rFonts w:ascii="Consolas" w:hAnsi="Consolas" w:cs="Consolas" w:hint="eastAsia"/>
                <w:sz w:val="18"/>
                <w:szCs w:val="18"/>
              </w:rPr>
              <w:t>1</w:t>
            </w:r>
            <w:r w:rsidR="00536D3F" w:rsidRPr="0038692E">
              <w:rPr>
                <w:rFonts w:ascii="Consolas" w:hAnsi="Consolas" w:cs="Consolas" w:hint="eastAsia"/>
                <w:sz w:val="18"/>
                <w:szCs w:val="18"/>
              </w:rPr>
              <w:t>为蓝色，</w:t>
            </w:r>
            <w:r w:rsidR="00536D3F">
              <w:rPr>
                <w:rFonts w:ascii="Consolas" w:hAnsi="Consolas" w:cs="Consolas" w:hint="eastAsia"/>
                <w:sz w:val="18"/>
                <w:szCs w:val="18"/>
              </w:rPr>
              <w:t>2</w:t>
            </w:r>
            <w:r w:rsidR="00536D3F" w:rsidRPr="0038692E">
              <w:rPr>
                <w:rFonts w:ascii="Consolas" w:hAnsi="Consolas" w:cs="Consolas" w:hint="eastAsia"/>
                <w:sz w:val="18"/>
                <w:szCs w:val="18"/>
              </w:rPr>
              <w:t>为黄色，</w:t>
            </w:r>
            <w:r w:rsidR="00536D3F">
              <w:rPr>
                <w:rFonts w:ascii="Consolas" w:hAnsi="Consolas" w:cs="Consolas" w:hint="eastAsia"/>
                <w:sz w:val="18"/>
                <w:szCs w:val="18"/>
              </w:rPr>
              <w:t>3</w:t>
            </w:r>
            <w:r w:rsidR="00536D3F" w:rsidRPr="0038692E">
              <w:rPr>
                <w:rFonts w:ascii="Consolas" w:hAnsi="Consolas" w:cs="Consolas" w:hint="eastAsia"/>
                <w:sz w:val="18"/>
                <w:szCs w:val="18"/>
              </w:rPr>
              <w:t>为白色，</w:t>
            </w:r>
            <w:r w:rsidR="00536D3F">
              <w:rPr>
                <w:rFonts w:ascii="Consolas" w:hAnsi="Consolas" w:cs="Consolas" w:hint="eastAsia"/>
                <w:sz w:val="18"/>
                <w:szCs w:val="18"/>
              </w:rPr>
              <w:t>4</w:t>
            </w:r>
            <w:r w:rsidR="00536D3F" w:rsidRPr="0038692E">
              <w:rPr>
                <w:rFonts w:ascii="Consolas" w:hAnsi="Consolas" w:cs="Consolas" w:hint="eastAsia"/>
                <w:sz w:val="18"/>
                <w:szCs w:val="18"/>
              </w:rPr>
              <w:t>为黑色，</w:t>
            </w:r>
            <w:r w:rsidR="00536D3F">
              <w:rPr>
                <w:rFonts w:ascii="Consolas" w:hAnsi="Consolas" w:cs="Consolas" w:hint="eastAsia"/>
                <w:sz w:val="18"/>
                <w:szCs w:val="18"/>
              </w:rPr>
              <w:t>0</w:t>
            </w:r>
            <w:r w:rsidR="00536D3F" w:rsidRPr="0038692E">
              <w:rPr>
                <w:rFonts w:ascii="Consolas" w:hAnsi="Consolas" w:cs="Consolas" w:hint="eastAsia"/>
                <w:sz w:val="18"/>
                <w:szCs w:val="18"/>
              </w:rPr>
              <w:t>为未识别</w:t>
            </w:r>
          </w:p>
        </w:tc>
      </w:tr>
      <w:tr w:rsidR="00FE28B3" w:rsidTr="00F314EB">
        <w:tc>
          <w:tcPr>
            <w:tcW w:w="1809" w:type="dxa"/>
          </w:tcPr>
          <w:p w:rsidR="00FE28B3" w:rsidRPr="0038692E" w:rsidRDefault="00FE28B3" w:rsidP="00F314EB">
            <w:pPr>
              <w:spacing w:line="264" w:lineRule="auto"/>
              <w:rPr>
                <w:kern w:val="2"/>
              </w:rPr>
            </w:pPr>
            <w:r w:rsidRPr="0038692E">
              <w:rPr>
                <w:kern w:val="2"/>
              </w:rPr>
              <w:t>Reserved</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备用字段</w:t>
            </w:r>
          </w:p>
        </w:tc>
      </w:tr>
      <w:tr w:rsidR="00FE28B3" w:rsidTr="00F314EB">
        <w:tc>
          <w:tcPr>
            <w:tcW w:w="1809" w:type="dxa"/>
          </w:tcPr>
          <w:p w:rsidR="00FE28B3" w:rsidRDefault="00FE28B3" w:rsidP="00F314E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E28B3" w:rsidRDefault="00FE28B3" w:rsidP="00FE28B3">
      <w:pPr>
        <w:rPr>
          <w:b/>
        </w:rPr>
      </w:pPr>
      <w:r>
        <w:rPr>
          <w:rFonts w:hint="eastAsia"/>
          <w:b/>
        </w:rPr>
        <w:t>返回</w:t>
      </w:r>
      <w:r>
        <w:rPr>
          <w:b/>
        </w:rPr>
        <w:t>数据</w:t>
      </w:r>
      <w:r w:rsidRPr="0050700F">
        <w:rPr>
          <w:rFonts w:hint="eastAsia"/>
          <w:b/>
        </w:rPr>
        <w:t>格式</w:t>
      </w:r>
      <w:r>
        <w:rPr>
          <w:rFonts w:hint="eastAsia"/>
          <w:b/>
        </w:rPr>
        <w:t>:</w:t>
      </w:r>
    </w:p>
    <w:p w:rsidR="00FE28B3" w:rsidRPr="0051022D" w:rsidRDefault="00FE28B3" w:rsidP="00FE28B3">
      <w:r>
        <w:t>JSON</w:t>
      </w:r>
    </w:p>
    <w:p w:rsidR="00FE28B3" w:rsidRDefault="00FE28B3" w:rsidP="00FE28B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E28B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说明</w:t>
            </w:r>
          </w:p>
        </w:tc>
      </w:tr>
      <w:tr w:rsidR="00FE28B3" w:rsidTr="00F314EB">
        <w:tc>
          <w:tcPr>
            <w:tcW w:w="152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E28B3" w:rsidTr="00F314EB">
        <w:tc>
          <w:tcPr>
            <w:tcW w:w="152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E28B3" w:rsidTr="00F314EB">
        <w:tc>
          <w:tcPr>
            <w:tcW w:w="152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FE28B3" w:rsidRDefault="00FE28B3" w:rsidP="00FE28B3"/>
    <w:p w:rsidR="00FE28B3" w:rsidRDefault="00FE28B3" w:rsidP="00FE28B3">
      <w:r>
        <w:rPr>
          <w:rFonts w:hint="eastAsia"/>
        </w:rPr>
        <w:t>data</w:t>
      </w:r>
      <w:r>
        <w:rPr>
          <w:rFonts w:hint="eastAsia"/>
          <w:b/>
        </w:rPr>
        <w:t>中的数据</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E28B3" w:rsidTr="00F314EB">
        <w:tc>
          <w:tcPr>
            <w:tcW w:w="1809"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说明</w:t>
            </w:r>
          </w:p>
        </w:tc>
      </w:tr>
      <w:tr w:rsidR="00FE28B3" w:rsidTr="00F314EB">
        <w:tc>
          <w:tcPr>
            <w:tcW w:w="1809" w:type="dxa"/>
          </w:tcPr>
          <w:p w:rsidR="00FE28B3" w:rsidRPr="00CF1D7B" w:rsidRDefault="00FE28B3" w:rsidP="00F314EB">
            <w:pPr>
              <w:spacing w:line="264" w:lineRule="auto"/>
              <w:rPr>
                <w:b/>
                <w:kern w:val="2"/>
              </w:rPr>
            </w:pPr>
            <w:r w:rsidRPr="0038692E">
              <w:rPr>
                <w:b/>
                <w:kern w:val="2"/>
              </w:rPr>
              <w:t>CPH</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车牌号</w:t>
            </w:r>
          </w:p>
        </w:tc>
      </w:tr>
      <w:tr w:rsidR="00FE28B3" w:rsidTr="00F314EB">
        <w:tc>
          <w:tcPr>
            <w:tcW w:w="1809" w:type="dxa"/>
          </w:tcPr>
          <w:p w:rsidR="00FE28B3" w:rsidRPr="00056F01" w:rsidRDefault="00FE28B3" w:rsidP="00F314EB">
            <w:pPr>
              <w:spacing w:line="264" w:lineRule="auto"/>
              <w:rPr>
                <w:b/>
                <w:kern w:val="2"/>
              </w:rPr>
            </w:pPr>
            <w:r w:rsidRPr="0038692E">
              <w:rPr>
                <w:b/>
                <w:kern w:val="2"/>
              </w:rPr>
              <w:t>CtrlNumber</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车道机号</w:t>
            </w:r>
          </w:p>
        </w:tc>
      </w:tr>
      <w:tr w:rsidR="00FE28B3" w:rsidTr="00F314EB">
        <w:tc>
          <w:tcPr>
            <w:tcW w:w="1809" w:type="dxa"/>
          </w:tcPr>
          <w:p w:rsidR="00FE28B3" w:rsidRPr="00056F01" w:rsidRDefault="00FE28B3" w:rsidP="00F314EB">
            <w:pPr>
              <w:spacing w:line="264" w:lineRule="auto"/>
              <w:rPr>
                <w:b/>
                <w:kern w:val="2"/>
              </w:rPr>
            </w:pPr>
            <w:r w:rsidRPr="0038692E">
              <w:rPr>
                <w:b/>
                <w:kern w:val="2"/>
              </w:rPr>
              <w:t>StationId</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工作站编号</w:t>
            </w:r>
          </w:p>
        </w:tc>
      </w:tr>
      <w:tr w:rsidR="00FE28B3" w:rsidTr="00F314EB">
        <w:tc>
          <w:tcPr>
            <w:tcW w:w="1809" w:type="dxa"/>
          </w:tcPr>
          <w:p w:rsidR="00FE28B3" w:rsidRPr="0038692E" w:rsidRDefault="00FE28B3" w:rsidP="00F314EB">
            <w:pPr>
              <w:spacing w:line="264" w:lineRule="auto"/>
              <w:rPr>
                <w:kern w:val="2"/>
              </w:rPr>
            </w:pPr>
            <w:r w:rsidRPr="0038692E">
              <w:rPr>
                <w:kern w:val="2"/>
              </w:rPr>
              <w:t>CPColor</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FE28B3" w:rsidTr="00F314EB">
        <w:tc>
          <w:tcPr>
            <w:tcW w:w="1809" w:type="dxa"/>
          </w:tcPr>
          <w:p w:rsidR="00FE28B3" w:rsidRPr="0038692E" w:rsidRDefault="00FE28B3" w:rsidP="00F314EB">
            <w:pPr>
              <w:spacing w:line="264" w:lineRule="auto"/>
              <w:rPr>
                <w:kern w:val="2"/>
              </w:rPr>
            </w:pPr>
            <w:r w:rsidRPr="0038692E">
              <w:rPr>
                <w:kern w:val="2"/>
              </w:rPr>
              <w:t>Reserved</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备用字段</w:t>
            </w:r>
          </w:p>
        </w:tc>
      </w:tr>
      <w:tr w:rsidR="00FE28B3" w:rsidTr="00F314EB">
        <w:tc>
          <w:tcPr>
            <w:tcW w:w="1809" w:type="dxa"/>
          </w:tcPr>
          <w:p w:rsidR="00FE28B3" w:rsidRPr="006141CA" w:rsidRDefault="00FE28B3" w:rsidP="00F314EB">
            <w:pPr>
              <w:spacing w:line="264" w:lineRule="auto"/>
              <w:rPr>
                <w:kern w:val="2"/>
              </w:rPr>
            </w:pPr>
            <w:r w:rsidRPr="006141CA">
              <w:rPr>
                <w:kern w:val="2"/>
              </w:rPr>
              <w:t>InOutName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车道名称</w:t>
            </w:r>
          </w:p>
        </w:tc>
      </w:tr>
      <w:tr w:rsidR="00FE28B3" w:rsidTr="00F314EB">
        <w:tc>
          <w:tcPr>
            <w:tcW w:w="1809" w:type="dxa"/>
          </w:tcPr>
          <w:p w:rsidR="00FE28B3" w:rsidRPr="006141CA" w:rsidRDefault="00FE28B3" w:rsidP="00F314EB">
            <w:pPr>
              <w:spacing w:line="264" w:lineRule="auto"/>
              <w:rPr>
                <w:kern w:val="2"/>
              </w:rPr>
            </w:pPr>
            <w:r w:rsidRPr="006141CA">
              <w:rPr>
                <w:kern w:val="2"/>
              </w:rPr>
              <w:t>BlackReason</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黑名单原因</w:t>
            </w:r>
          </w:p>
        </w:tc>
      </w:tr>
      <w:tr w:rsidR="00FE28B3" w:rsidTr="00F314EB">
        <w:tc>
          <w:tcPr>
            <w:tcW w:w="1809" w:type="dxa"/>
          </w:tcPr>
          <w:p w:rsidR="00FE28B3" w:rsidRPr="00591A0B" w:rsidRDefault="00FE28B3" w:rsidP="00F314EB">
            <w:pPr>
              <w:spacing w:line="264" w:lineRule="auto"/>
              <w:rPr>
                <w:kern w:val="2"/>
              </w:rPr>
            </w:pPr>
            <w:r w:rsidRPr="00591A0B">
              <w:rPr>
                <w:kern w:val="2"/>
              </w:rPr>
              <w:t>UserNO</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用户编号</w:t>
            </w:r>
          </w:p>
        </w:tc>
      </w:tr>
      <w:tr w:rsidR="00FE28B3" w:rsidTr="00F314EB">
        <w:tc>
          <w:tcPr>
            <w:tcW w:w="1809" w:type="dxa"/>
          </w:tcPr>
          <w:p w:rsidR="00FE28B3" w:rsidRPr="00591A0B" w:rsidRDefault="00FE28B3" w:rsidP="00F314EB">
            <w:pPr>
              <w:spacing w:line="264" w:lineRule="auto"/>
              <w:rPr>
                <w:kern w:val="2"/>
              </w:rPr>
            </w:pPr>
            <w:r w:rsidRPr="00591A0B">
              <w:rPr>
                <w:kern w:val="2"/>
              </w:rPr>
              <w:lastRenderedPageBreak/>
              <w:t>UserName</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用户名称</w:t>
            </w:r>
          </w:p>
        </w:tc>
      </w:tr>
      <w:tr w:rsidR="00FE28B3" w:rsidTr="00F314EB">
        <w:tc>
          <w:tcPr>
            <w:tcW w:w="1809" w:type="dxa"/>
          </w:tcPr>
          <w:p w:rsidR="00FE28B3" w:rsidRPr="00591A0B" w:rsidRDefault="00FE28B3" w:rsidP="00F314EB">
            <w:pPr>
              <w:spacing w:line="264" w:lineRule="auto"/>
              <w:rPr>
                <w:kern w:val="2"/>
              </w:rPr>
            </w:pPr>
            <w:r w:rsidRPr="00591A0B">
              <w:rPr>
                <w:kern w:val="2"/>
              </w:rPr>
              <w:t>DeptName</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部门名称</w:t>
            </w:r>
          </w:p>
        </w:tc>
      </w:tr>
      <w:tr w:rsidR="00FE28B3" w:rsidTr="00F314EB">
        <w:tc>
          <w:tcPr>
            <w:tcW w:w="1809" w:type="dxa"/>
          </w:tcPr>
          <w:p w:rsidR="00FE28B3" w:rsidRPr="00591A0B" w:rsidRDefault="00FE28B3" w:rsidP="00F314EB">
            <w:pPr>
              <w:spacing w:line="264" w:lineRule="auto"/>
              <w:rPr>
                <w:kern w:val="2"/>
              </w:rPr>
            </w:pPr>
            <w:r w:rsidRPr="00591A0B">
              <w:rPr>
                <w:kern w:val="2"/>
              </w:rPr>
              <w:t>Balance</w:t>
            </w:r>
          </w:p>
        </w:tc>
        <w:tc>
          <w:tcPr>
            <w:tcW w:w="1024" w:type="dxa"/>
          </w:tcPr>
          <w:p w:rsidR="00FE28B3" w:rsidRDefault="00FE28B3" w:rsidP="00F314EB">
            <w:r>
              <w:rPr>
                <w:rFonts w:ascii="Consolas" w:hAnsi="Consolas" w:cs="Consolas" w:hint="eastAsia"/>
                <w:sz w:val="18"/>
                <w:szCs w:val="18"/>
              </w:rPr>
              <w:t>decimal</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余额</w:t>
            </w:r>
          </w:p>
        </w:tc>
      </w:tr>
      <w:tr w:rsidR="00FE28B3" w:rsidTr="00F314EB">
        <w:tc>
          <w:tcPr>
            <w:tcW w:w="1809" w:type="dxa"/>
          </w:tcPr>
          <w:p w:rsidR="00FE28B3" w:rsidRPr="00591A0B" w:rsidRDefault="00FE28B3" w:rsidP="00F314EB">
            <w:pPr>
              <w:spacing w:line="264" w:lineRule="auto"/>
              <w:rPr>
                <w:kern w:val="2"/>
              </w:rPr>
            </w:pPr>
            <w:r w:rsidRPr="00591A0B">
              <w:rPr>
                <w:kern w:val="2"/>
              </w:rPr>
              <w:t>CarValidEndDate</w:t>
            </w:r>
          </w:p>
        </w:tc>
        <w:tc>
          <w:tcPr>
            <w:tcW w:w="1024" w:type="dxa"/>
          </w:tcPr>
          <w:p w:rsidR="00FE28B3" w:rsidRDefault="00FE28B3" w:rsidP="00F314EB">
            <w:r>
              <w:rPr>
                <w:rFonts w:ascii="Consolas" w:hAnsi="Consolas" w:cs="Consolas"/>
                <w:sz w:val="18"/>
                <w:szCs w:val="18"/>
              </w:rPr>
              <w:t>D</w:t>
            </w:r>
            <w:r>
              <w:rPr>
                <w:rFonts w:ascii="Consolas" w:hAnsi="Consolas" w:cs="Consolas" w:hint="eastAsia"/>
                <w:sz w:val="18"/>
                <w:szCs w:val="18"/>
              </w:rPr>
              <w:t>atetime</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有效期结束日</w:t>
            </w:r>
          </w:p>
        </w:tc>
      </w:tr>
      <w:tr w:rsidR="00FE28B3" w:rsidTr="00F314EB">
        <w:tc>
          <w:tcPr>
            <w:tcW w:w="1809" w:type="dxa"/>
          </w:tcPr>
          <w:p w:rsidR="00FE28B3" w:rsidRPr="00591A0B" w:rsidRDefault="00FE28B3" w:rsidP="00F314EB">
            <w:pPr>
              <w:spacing w:line="264" w:lineRule="auto"/>
              <w:rPr>
                <w:kern w:val="2"/>
              </w:rPr>
            </w:pPr>
            <w:r w:rsidRPr="00451762">
              <w:rPr>
                <w:kern w:val="2"/>
              </w:rPr>
              <w:t>RemainingDays</w:t>
            </w:r>
          </w:p>
        </w:tc>
        <w:tc>
          <w:tcPr>
            <w:tcW w:w="1024" w:type="dxa"/>
          </w:tcPr>
          <w:p w:rsidR="00FE28B3" w:rsidRDefault="00FE28B3" w:rsidP="00F314EB">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剩余有效天数</w:t>
            </w:r>
          </w:p>
        </w:tc>
      </w:tr>
      <w:tr w:rsidR="00FE28B3" w:rsidTr="00F314EB">
        <w:tc>
          <w:tcPr>
            <w:tcW w:w="1809" w:type="dxa"/>
          </w:tcPr>
          <w:p w:rsidR="00FE28B3" w:rsidRPr="00591A0B" w:rsidRDefault="00FE28B3" w:rsidP="00F314EB">
            <w:pPr>
              <w:spacing w:line="264" w:lineRule="auto"/>
              <w:rPr>
                <w:kern w:val="2"/>
              </w:rPr>
            </w:pPr>
            <w:r w:rsidRPr="00591A0B">
              <w:rPr>
                <w:kern w:val="2"/>
              </w:rPr>
              <w:t>CarPlace</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车位</w:t>
            </w:r>
          </w:p>
        </w:tc>
      </w:tr>
      <w:tr w:rsidR="00FE28B3" w:rsidTr="00F314EB">
        <w:tc>
          <w:tcPr>
            <w:tcW w:w="1809" w:type="dxa"/>
          </w:tcPr>
          <w:p w:rsidR="00FE28B3" w:rsidRPr="006141CA" w:rsidRDefault="00FE28B3" w:rsidP="00F314EB">
            <w:pPr>
              <w:spacing w:line="264" w:lineRule="auto"/>
              <w:rPr>
                <w:kern w:val="2"/>
              </w:rPr>
            </w:pPr>
            <w:r w:rsidRPr="006141CA">
              <w:rPr>
                <w:kern w:val="2"/>
              </w:rPr>
              <w:t>PersonalPlaceCount</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个人车位数量</w:t>
            </w:r>
          </w:p>
        </w:tc>
      </w:tr>
      <w:tr w:rsidR="00FE28B3" w:rsidTr="00F314EB">
        <w:tc>
          <w:tcPr>
            <w:tcW w:w="1809" w:type="dxa"/>
          </w:tcPr>
          <w:p w:rsidR="00FE28B3" w:rsidRPr="006141CA" w:rsidRDefault="00FE28B3" w:rsidP="00F314EB">
            <w:pPr>
              <w:spacing w:line="264" w:lineRule="auto"/>
              <w:rPr>
                <w:kern w:val="2"/>
              </w:rPr>
            </w:pPr>
            <w:r w:rsidRPr="006141CA">
              <w:rPr>
                <w:kern w:val="2"/>
              </w:rPr>
              <w:t>RemainingPlaceCount</w:t>
            </w:r>
          </w:p>
        </w:tc>
        <w:tc>
          <w:tcPr>
            <w:tcW w:w="1024" w:type="dxa"/>
          </w:tcPr>
          <w:p w:rsidR="00FE28B3" w:rsidRDefault="00FE28B3" w:rsidP="00F314EB">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剩余车位数</w:t>
            </w:r>
          </w:p>
        </w:tc>
      </w:tr>
      <w:tr w:rsidR="00FE28B3" w:rsidTr="00F314EB">
        <w:tc>
          <w:tcPr>
            <w:tcW w:w="1809" w:type="dxa"/>
          </w:tcPr>
          <w:p w:rsidR="00FE28B3" w:rsidRPr="006141CA" w:rsidRDefault="00FE28B3" w:rsidP="00F314EB">
            <w:pPr>
              <w:spacing w:line="264" w:lineRule="auto"/>
              <w:rPr>
                <w:kern w:val="2"/>
              </w:rPr>
            </w:pPr>
            <w:r w:rsidRPr="006141CA">
              <w:rPr>
                <w:kern w:val="2"/>
              </w:rPr>
              <w:t>OpenMode</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Pr="00E00670" w:rsidRDefault="00FE28B3" w:rsidP="00F314EB">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FE28B3" w:rsidTr="00F314EB">
        <w:tc>
          <w:tcPr>
            <w:tcW w:w="1809" w:type="dxa"/>
          </w:tcPr>
          <w:p w:rsidR="00FE28B3" w:rsidRPr="006141CA" w:rsidRDefault="00FE28B3" w:rsidP="00F314EB">
            <w:pPr>
              <w:spacing w:line="264" w:lineRule="auto"/>
              <w:rPr>
                <w:kern w:val="2"/>
              </w:rPr>
            </w:pPr>
            <w:r w:rsidRPr="006141CA">
              <w:rPr>
                <w:kern w:val="2"/>
              </w:rPr>
              <w:t>CardNO</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车辆编号</w:t>
            </w:r>
          </w:p>
        </w:tc>
      </w:tr>
      <w:tr w:rsidR="00FE28B3" w:rsidTr="00F314EB">
        <w:tc>
          <w:tcPr>
            <w:tcW w:w="1809" w:type="dxa"/>
          </w:tcPr>
          <w:p w:rsidR="00FE28B3" w:rsidRPr="006141CA" w:rsidRDefault="00FE28B3" w:rsidP="00F314EB">
            <w:pPr>
              <w:spacing w:line="264" w:lineRule="auto"/>
              <w:rPr>
                <w:kern w:val="2"/>
              </w:rPr>
            </w:pPr>
            <w:r w:rsidRPr="006141CA">
              <w:rPr>
                <w:kern w:val="2"/>
              </w:rPr>
              <w:t>CardType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车辆卡类</w:t>
            </w:r>
          </w:p>
        </w:tc>
      </w:tr>
      <w:tr w:rsidR="00FE28B3" w:rsidTr="00F314EB">
        <w:tc>
          <w:tcPr>
            <w:tcW w:w="1809" w:type="dxa"/>
          </w:tcPr>
          <w:p w:rsidR="00FE28B3" w:rsidRPr="006141CA" w:rsidRDefault="00FE28B3" w:rsidP="00F314EB">
            <w:pPr>
              <w:spacing w:line="264" w:lineRule="auto"/>
              <w:rPr>
                <w:kern w:val="2"/>
              </w:rPr>
            </w:pPr>
            <w:r w:rsidRPr="006141CA">
              <w:rPr>
                <w:kern w:val="2"/>
              </w:rPr>
              <w:t>ImageName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图片名称</w:t>
            </w:r>
          </w:p>
        </w:tc>
      </w:tr>
      <w:tr w:rsidR="00FE28B3" w:rsidTr="00F314EB">
        <w:tc>
          <w:tcPr>
            <w:tcW w:w="1809" w:type="dxa"/>
          </w:tcPr>
          <w:p w:rsidR="00FE28B3" w:rsidRPr="006141CA" w:rsidRDefault="00FE28B3" w:rsidP="00F314EB">
            <w:pPr>
              <w:spacing w:line="264" w:lineRule="auto"/>
              <w:rPr>
                <w:kern w:val="2"/>
              </w:rPr>
            </w:pPr>
            <w:r w:rsidRPr="006141CA">
              <w:rPr>
                <w:kern w:val="2"/>
              </w:rPr>
              <w:t>Image</w:t>
            </w:r>
            <w:r w:rsidRPr="006141CA">
              <w:rPr>
                <w:rFonts w:hint="eastAsia"/>
                <w:kern w:val="2"/>
              </w:rPr>
              <w:t>Path</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FE28B3" w:rsidTr="00F314EB">
        <w:tc>
          <w:tcPr>
            <w:tcW w:w="1809" w:type="dxa"/>
          </w:tcPr>
          <w:p w:rsidR="00FE28B3" w:rsidRPr="006141CA" w:rsidRDefault="00FE28B3" w:rsidP="00F314EB">
            <w:pPr>
              <w:spacing w:line="264" w:lineRule="auto"/>
              <w:rPr>
                <w:kern w:val="2"/>
              </w:rPr>
            </w:pPr>
            <w:r>
              <w:rPr>
                <w:rFonts w:hint="eastAsia"/>
                <w:kern w:val="2"/>
              </w:rPr>
              <w:t>Out</w:t>
            </w:r>
            <w:r w:rsidRPr="006141CA">
              <w:rPr>
                <w:kern w:val="2"/>
              </w:rPr>
              <w:t>Time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出场时间</w:t>
            </w:r>
          </w:p>
        </w:tc>
      </w:tr>
      <w:tr w:rsidR="00FE28B3" w:rsidTr="00F314EB">
        <w:tc>
          <w:tcPr>
            <w:tcW w:w="1809" w:type="dxa"/>
          </w:tcPr>
          <w:p w:rsidR="00FE28B3" w:rsidRPr="004F40F5" w:rsidRDefault="00FE28B3" w:rsidP="00F314EB">
            <w:pPr>
              <w:spacing w:line="264" w:lineRule="auto"/>
              <w:rPr>
                <w:kern w:val="2"/>
              </w:rPr>
            </w:pPr>
            <w:r w:rsidRPr="004F40F5">
              <w:rPr>
                <w:kern w:val="2"/>
              </w:rPr>
              <w:t>StayTime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在车场内的停留时间</w:t>
            </w:r>
          </w:p>
        </w:tc>
      </w:tr>
      <w:tr w:rsidR="00FE28B3" w:rsidTr="00F314EB">
        <w:tc>
          <w:tcPr>
            <w:tcW w:w="1809" w:type="dxa"/>
          </w:tcPr>
          <w:p w:rsidR="00FE28B3" w:rsidRPr="00591A0B" w:rsidRDefault="00FE28B3" w:rsidP="00F314EB">
            <w:pPr>
              <w:spacing w:line="264" w:lineRule="auto"/>
              <w:rPr>
                <w:kern w:val="2"/>
              </w:rPr>
            </w:pPr>
            <w:r w:rsidRPr="00AA1880">
              <w:rPr>
                <w:kern w:val="2"/>
              </w:rPr>
              <w:t>SimilarCPHArray</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r>
              <w:rPr>
                <w:rFonts w:ascii="Consolas" w:hAnsi="Consolas" w:cs="Consolas" w:hint="eastAsia"/>
                <w:sz w:val="18"/>
                <w:szCs w:val="18"/>
              </w:rPr>
              <w:t>[]</w:t>
            </w:r>
          </w:p>
        </w:tc>
        <w:tc>
          <w:tcPr>
            <w:tcW w:w="816" w:type="dxa"/>
          </w:tcPr>
          <w:p w:rsidR="00FE28B3" w:rsidRDefault="00FE28B3" w:rsidP="00F314EB">
            <w:r w:rsidRPr="007458CF">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类似车牌列表。当按参数</w:t>
            </w:r>
            <w:r>
              <w:rPr>
                <w:rFonts w:ascii="Consolas" w:hAnsi="Consolas" w:cs="Consolas" w:hint="eastAsia"/>
                <w:sz w:val="18"/>
                <w:szCs w:val="18"/>
              </w:rPr>
              <w:t>CPH</w:t>
            </w:r>
            <w:r>
              <w:rPr>
                <w:rFonts w:ascii="Consolas" w:hAnsi="Consolas" w:cs="Consolas" w:hint="eastAsia"/>
                <w:sz w:val="18"/>
                <w:szCs w:val="18"/>
              </w:rPr>
              <w:t>传入的车牌号找不到场内记录时，此字段中保存场内车辆相似的车牌的数组。</w:t>
            </w:r>
          </w:p>
        </w:tc>
      </w:tr>
    </w:tbl>
    <w:p w:rsidR="00FE28B3" w:rsidRDefault="00FE28B3" w:rsidP="00FE28B3">
      <w:pPr>
        <w:rPr>
          <w:b/>
        </w:rPr>
      </w:pPr>
    </w:p>
    <w:p w:rsidR="00FE28B3" w:rsidRDefault="00FE28B3" w:rsidP="00FE28B3">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FE28B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说明</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071B9A" w:rsidRDefault="00FE28B3" w:rsidP="00F314EB">
            <w:pPr>
              <w:spacing w:line="264" w:lineRule="auto"/>
              <w:rPr>
                <w:rFonts w:ascii="Consolas" w:hAnsi="Consolas" w:cs="Consolas"/>
                <w:kern w:val="2"/>
                <w:sz w:val="18"/>
                <w:szCs w:val="18"/>
              </w:rPr>
            </w:pPr>
            <w:r w:rsidRPr="00071B9A">
              <w:rPr>
                <w:rFonts w:ascii="Consolas" w:hAnsi="Consolas" w:cs="Consolas" w:hint="eastAsia"/>
                <w:kern w:val="2"/>
                <w:sz w:val="18"/>
                <w:szCs w:val="18"/>
              </w:rPr>
              <w:t>-3</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重复入场</w:t>
            </w:r>
            <w:r>
              <w:rPr>
                <w:rFonts w:ascii="Consolas" w:hAnsi="Consolas" w:cs="Consolas" w:hint="eastAsia"/>
                <w:kern w:val="2"/>
                <w:sz w:val="18"/>
                <w:szCs w:val="18"/>
              </w:rPr>
              <w:t>(</w:t>
            </w:r>
            <w:r>
              <w:rPr>
                <w:rFonts w:ascii="Consolas" w:hAnsi="Consolas" w:cs="Consolas" w:hint="eastAsia"/>
                <w:kern w:val="2"/>
                <w:sz w:val="18"/>
                <w:szCs w:val="18"/>
              </w:rPr>
              <w:t>仍然可进场</w:t>
            </w:r>
            <w:r>
              <w:rPr>
                <w:rFonts w:ascii="Consolas" w:hAnsi="Consolas" w:cs="Consolas" w:hint="eastAsia"/>
                <w:kern w:val="2"/>
                <w:sz w:val="18"/>
                <w:szCs w:val="18"/>
              </w:rPr>
              <w:t>)</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071B9A" w:rsidRDefault="00FE28B3" w:rsidP="00F314E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Pr>
                <w:rFonts w:ascii="Consolas" w:hAnsi="Consolas" w:cs="Consolas" w:hint="eastAsia"/>
                <w:kern w:val="2"/>
                <w:sz w:val="18"/>
                <w:szCs w:val="18"/>
              </w:rPr>
              <w:t>(</w:t>
            </w:r>
            <w:r>
              <w:rPr>
                <w:rFonts w:ascii="Consolas" w:hAnsi="Consolas" w:cs="Consolas" w:hint="eastAsia"/>
                <w:kern w:val="2"/>
                <w:sz w:val="18"/>
                <w:szCs w:val="18"/>
              </w:rPr>
              <w:t>仍然可进场</w:t>
            </w:r>
            <w:r>
              <w:rPr>
                <w:rFonts w:ascii="Consolas" w:hAnsi="Consolas" w:cs="Consolas" w:hint="eastAsia"/>
                <w:kern w:val="2"/>
                <w:sz w:val="18"/>
                <w:szCs w:val="18"/>
              </w:rPr>
              <w:t>)</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lastRenderedPageBreak/>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C47B92" w:rsidRDefault="00FE28B3"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C47B92" w:rsidRDefault="00FE28B3"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FE28B3" w:rsidRPr="00C47B92" w:rsidRDefault="00FE28B3"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FE28B3" w:rsidRDefault="00FE28B3" w:rsidP="00FE28B3">
      <w:pPr>
        <w:rPr>
          <w:b/>
        </w:rPr>
      </w:pPr>
    </w:p>
    <w:p w:rsidR="00FE28B3" w:rsidRDefault="00FE28B3" w:rsidP="00FE28B3">
      <w:pPr>
        <w:rPr>
          <w:b/>
        </w:rPr>
      </w:pPr>
      <w:r>
        <w:rPr>
          <w:rFonts w:hint="eastAsia"/>
          <w:b/>
        </w:rPr>
        <w:t>请求示例：</w:t>
      </w:r>
    </w:p>
    <w:p w:rsidR="00FE28B3" w:rsidRPr="008510B3" w:rsidRDefault="005446D3" w:rsidP="00FE28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7" w:history="1">
        <w:r w:rsidR="00FE28B3" w:rsidRPr="00C92F9A">
          <w:rPr>
            <w:rStyle w:val="af7"/>
          </w:rPr>
          <w:t>http://192</w:t>
        </w:r>
      </w:hyperlink>
      <w:r w:rsidR="00FE28B3" w:rsidRPr="0035271B">
        <w:rPr>
          <w:rStyle w:val="af7"/>
        </w:rPr>
        <w:t>.168.2.158:9000/ParkAPI/</w:t>
      </w:r>
      <w:r w:rsidR="00FE28B3" w:rsidRPr="00FE28B3">
        <w:rPr>
          <w:rStyle w:val="af7"/>
          <w:rFonts w:hint="eastAsia"/>
        </w:rPr>
        <w:t>SetCarOutWithoutEntryRecord?token=8f910eb3c74d4f26a3e0cf26a640427d&amp;CPH=</w:t>
      </w:r>
      <w:r w:rsidR="00FE28B3" w:rsidRPr="00FE28B3">
        <w:rPr>
          <w:rStyle w:val="af7"/>
          <w:rFonts w:hint="eastAsia"/>
        </w:rPr>
        <w:t>粤</w:t>
      </w:r>
      <w:r w:rsidR="00FE28B3" w:rsidRPr="00FE28B3">
        <w:rPr>
          <w:rStyle w:val="af7"/>
          <w:rFonts w:hint="eastAsia"/>
        </w:rPr>
        <w:t>B33221&amp;Stationid=3&amp;CtrlNumber=6</w:t>
      </w:r>
    </w:p>
    <w:p w:rsidR="00FE28B3" w:rsidRDefault="00FE28B3" w:rsidP="00FE28B3">
      <w:pPr>
        <w:rPr>
          <w:b/>
        </w:rPr>
      </w:pPr>
      <w:r>
        <w:rPr>
          <w:rFonts w:hint="eastAsia"/>
          <w:b/>
        </w:rPr>
        <w:t>成功回复示例</w:t>
      </w:r>
      <w:r>
        <w:rPr>
          <w:rFonts w:hint="eastAsia"/>
          <w:b/>
        </w:rPr>
        <w:t>:</w:t>
      </w:r>
    </w:p>
    <w:p w:rsidR="00FE28B3" w:rsidRPr="007F1246" w:rsidRDefault="00FE28B3" w:rsidP="00FE28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FE28B3">
        <w:rPr>
          <w:rFonts w:hint="eastAsia"/>
        </w:rPr>
        <w:t>{"rcode":"200","msg":"OK","data":{"CPH":"</w:t>
      </w:r>
      <w:r w:rsidRPr="00FE28B3">
        <w:rPr>
          <w:rFonts w:hint="eastAsia"/>
        </w:rPr>
        <w:t>粤</w:t>
      </w:r>
      <w:r w:rsidRPr="00FE28B3">
        <w:rPr>
          <w:rFonts w:hint="eastAsia"/>
        </w:rPr>
        <w:t>B33221","CtrlNumber":6,"StationId":3,"CPColor":null,"Reserved":null,"InOutName":"</w:t>
      </w:r>
      <w:r w:rsidRPr="00FE28B3">
        <w:rPr>
          <w:rFonts w:hint="eastAsia"/>
        </w:rPr>
        <w:t>出口车道</w:t>
      </w:r>
      <w:r w:rsidRPr="00FE28B3">
        <w:rPr>
          <w:rFonts w:hint="eastAsia"/>
        </w:rPr>
        <w:t>6","OpenMode":0,"CardNO":"3C398E46","CardType":"TmpA","StayTime":"","SFJE":0.0,"YSJE":0.0,"DiscountSet":null,"ImageName":"3C398E4</w:t>
      </w:r>
      <w:r w:rsidRPr="00FE28B3">
        <w:t>6170324142457oute5d57a9a-cfc3-4898-8f2e-88a3e0bea0f0.jpg","ImagePath":"CaptureImage\\3\\20170324\\3C398E46170324142457oute5d57a9a-cfc3-4898-8f2e-88a3e0bea0f0.jpg","InTime":"2017-03-24 14:24:57","OutTime":"2017-03-24 14:24:57","RemainingPlaceCount":979}}</w:t>
      </w:r>
      <w:r w:rsidRPr="0069679C">
        <w:rPr>
          <w:rFonts w:hint="eastAsia"/>
        </w:rPr>
        <w:t xml:space="preserve"> </w:t>
      </w:r>
    </w:p>
    <w:p w:rsidR="00FE28B3" w:rsidRDefault="00FE28B3" w:rsidP="00FE28B3">
      <w:pPr>
        <w:rPr>
          <w:b/>
        </w:rPr>
      </w:pPr>
      <w:r>
        <w:rPr>
          <w:rFonts w:hint="eastAsia"/>
          <w:b/>
        </w:rPr>
        <w:t>失败回复示例</w:t>
      </w:r>
      <w:r>
        <w:rPr>
          <w:rFonts w:hint="eastAsia"/>
          <w:b/>
        </w:rPr>
        <w:t>:</w:t>
      </w:r>
    </w:p>
    <w:p w:rsidR="00FE28B3" w:rsidRPr="007F1246" w:rsidRDefault="00FE28B3" w:rsidP="00FE28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FE28B3" w:rsidRDefault="00FE28B3" w:rsidP="00FE28B3"/>
    <w:p w:rsidR="00A87D26" w:rsidRDefault="00A87D26" w:rsidP="00A87D26">
      <w:pPr>
        <w:pStyle w:val="4"/>
      </w:pPr>
      <w:r>
        <w:rPr>
          <w:rFonts w:hint="eastAsia"/>
        </w:rPr>
        <w:t>无牌车出场接口</w:t>
      </w:r>
    </w:p>
    <w:p w:rsidR="00A87D26" w:rsidRDefault="00A87D26" w:rsidP="00A87D26">
      <w:r>
        <w:rPr>
          <w:rFonts w:hint="eastAsia"/>
        </w:rPr>
        <w:t>添加接口只添加记录，不进行车场业务规则的处理，因此增加此接口处理车辆出场的记录。</w:t>
      </w:r>
    </w:p>
    <w:p w:rsidR="00A87D26" w:rsidRPr="00E47307" w:rsidRDefault="00A87D26" w:rsidP="00A87D26">
      <w:pPr>
        <w:rPr>
          <w:b/>
        </w:rPr>
      </w:pPr>
      <w:r w:rsidRPr="00E47307">
        <w:rPr>
          <w:rFonts w:hint="eastAsia"/>
          <w:b/>
        </w:rPr>
        <w:t>url:</w:t>
      </w:r>
    </w:p>
    <w:p w:rsidR="00A87D26" w:rsidRPr="00117E5E" w:rsidRDefault="005446D3"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8" w:history="1">
        <w:r w:rsidR="00A87D26" w:rsidRPr="00506A16">
          <w:rPr>
            <w:rStyle w:val="af7"/>
          </w:rPr>
          <w:t>http://192</w:t>
        </w:r>
      </w:hyperlink>
      <w:r w:rsidR="00A87D26">
        <w:rPr>
          <w:rStyle w:val="af7"/>
        </w:rPr>
        <w:t>.168.2.158</w:t>
      </w:r>
      <w:r w:rsidR="00A87D26" w:rsidRPr="008510B3">
        <w:rPr>
          <w:rStyle w:val="af7"/>
        </w:rPr>
        <w:t>:9000/ParkAPI/</w:t>
      </w:r>
      <w:r w:rsidR="00A87D26" w:rsidRPr="00A87D26">
        <w:rPr>
          <w:rStyle w:val="af7"/>
        </w:rPr>
        <w:t>SetCarOutWithoutCPH</w:t>
      </w:r>
    </w:p>
    <w:p w:rsidR="00A87D26" w:rsidRPr="005879B3" w:rsidRDefault="00A87D26" w:rsidP="00A87D26">
      <w:pPr>
        <w:rPr>
          <w:b/>
        </w:rPr>
      </w:pPr>
      <w:r w:rsidRPr="00E47307">
        <w:rPr>
          <w:rFonts w:hint="eastAsia"/>
          <w:b/>
        </w:rPr>
        <w:t>请求</w:t>
      </w:r>
      <w:r w:rsidRPr="00E47307">
        <w:rPr>
          <w:b/>
        </w:rPr>
        <w:t>方式</w:t>
      </w:r>
      <w:r w:rsidRPr="00E47307">
        <w:rPr>
          <w:rFonts w:hint="eastAsia"/>
          <w:b/>
        </w:rPr>
        <w:t>：</w:t>
      </w:r>
    </w:p>
    <w:p w:rsidR="00A87D26" w:rsidRDefault="00A87D26" w:rsidP="00A87D26">
      <w:r>
        <w:t>POST</w:t>
      </w:r>
      <w:r>
        <w:t>，</w:t>
      </w:r>
      <w:r>
        <w:t>GET</w:t>
      </w:r>
    </w:p>
    <w:p w:rsidR="00A87D26" w:rsidRDefault="00A87D26" w:rsidP="00A87D2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87D26" w:rsidTr="002A748F">
        <w:tc>
          <w:tcPr>
            <w:tcW w:w="1809"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说明</w:t>
            </w:r>
          </w:p>
        </w:tc>
      </w:tr>
      <w:tr w:rsidR="00A87D26" w:rsidTr="002A748F">
        <w:tc>
          <w:tcPr>
            <w:tcW w:w="1809" w:type="dxa"/>
          </w:tcPr>
          <w:p w:rsidR="00A87D26" w:rsidRPr="00EC78A7" w:rsidRDefault="00A87D26" w:rsidP="002A748F">
            <w:pPr>
              <w:spacing w:line="264" w:lineRule="auto"/>
              <w:rPr>
                <w:b/>
                <w:kern w:val="2"/>
              </w:rPr>
            </w:pPr>
            <w:r w:rsidRPr="00EC78A7">
              <w:rPr>
                <w:b/>
                <w:kern w:val="2"/>
              </w:rPr>
              <w:t>token</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A87D26" w:rsidTr="002A748F">
        <w:tc>
          <w:tcPr>
            <w:tcW w:w="1809" w:type="dxa"/>
          </w:tcPr>
          <w:p w:rsidR="00A87D26" w:rsidRPr="00056F01" w:rsidRDefault="00A87D26" w:rsidP="002A748F">
            <w:pPr>
              <w:spacing w:line="264" w:lineRule="auto"/>
              <w:rPr>
                <w:b/>
                <w:kern w:val="2"/>
              </w:rPr>
            </w:pPr>
            <w:r w:rsidRPr="0038692E">
              <w:rPr>
                <w:b/>
                <w:kern w:val="2"/>
              </w:rPr>
              <w:t>CtrlNumber</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车道机号</w:t>
            </w:r>
          </w:p>
        </w:tc>
      </w:tr>
      <w:tr w:rsidR="00A87D26" w:rsidTr="002A748F">
        <w:tc>
          <w:tcPr>
            <w:tcW w:w="1809" w:type="dxa"/>
          </w:tcPr>
          <w:p w:rsidR="00A87D26" w:rsidRPr="00056F01" w:rsidRDefault="00A87D26" w:rsidP="002A748F">
            <w:pPr>
              <w:spacing w:line="264" w:lineRule="auto"/>
              <w:rPr>
                <w:b/>
                <w:kern w:val="2"/>
              </w:rPr>
            </w:pPr>
            <w:r w:rsidRPr="0038692E">
              <w:rPr>
                <w:b/>
                <w:kern w:val="2"/>
              </w:rPr>
              <w:t>StationId</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工作站编号</w:t>
            </w:r>
          </w:p>
        </w:tc>
      </w:tr>
      <w:tr w:rsidR="00A87D26" w:rsidTr="002A748F">
        <w:tc>
          <w:tcPr>
            <w:tcW w:w="1809" w:type="dxa"/>
          </w:tcPr>
          <w:p w:rsidR="00A87D26" w:rsidRPr="00A87D26" w:rsidRDefault="00A87D26" w:rsidP="002A748F">
            <w:pPr>
              <w:spacing w:line="264" w:lineRule="auto"/>
              <w:rPr>
                <w:b/>
                <w:kern w:val="2"/>
              </w:rPr>
            </w:pPr>
            <w:r w:rsidRPr="00A87D26">
              <w:rPr>
                <w:b/>
                <w:kern w:val="2"/>
              </w:rPr>
              <w:t>CardNO</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车辆编号。由无牌车进场时生成。</w:t>
            </w:r>
          </w:p>
        </w:tc>
      </w:tr>
      <w:tr w:rsidR="00A87D26" w:rsidTr="002A748F">
        <w:tc>
          <w:tcPr>
            <w:tcW w:w="1809" w:type="dxa"/>
          </w:tcPr>
          <w:p w:rsidR="00A87D26" w:rsidRPr="00A87D26" w:rsidRDefault="00A87D26" w:rsidP="002A748F">
            <w:pPr>
              <w:spacing w:line="264" w:lineRule="auto"/>
              <w:rPr>
                <w:b/>
                <w:kern w:val="2"/>
              </w:rPr>
            </w:pPr>
            <w:r w:rsidRPr="00A87D26">
              <w:rPr>
                <w:b/>
                <w:kern w:val="2"/>
              </w:rPr>
              <w:t>CardType</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车辆卡类</w:t>
            </w:r>
            <w:r w:rsidR="00246BD0">
              <w:rPr>
                <w:rFonts w:ascii="Consolas" w:hAnsi="Consolas" w:cs="Consolas" w:hint="eastAsia"/>
                <w:sz w:val="18"/>
                <w:szCs w:val="18"/>
              </w:rPr>
              <w:t>。场内记录的卡类，服务器根据此卡类找场内记录。</w:t>
            </w:r>
          </w:p>
        </w:tc>
      </w:tr>
      <w:tr w:rsidR="00A87D26" w:rsidTr="002A748F">
        <w:tc>
          <w:tcPr>
            <w:tcW w:w="1809" w:type="dxa"/>
          </w:tcPr>
          <w:p w:rsidR="00A87D26" w:rsidRPr="00A87D26" w:rsidRDefault="00A87D26" w:rsidP="002A748F">
            <w:pPr>
              <w:spacing w:line="264" w:lineRule="auto"/>
              <w:rPr>
                <w:b/>
                <w:kern w:val="2"/>
              </w:rPr>
            </w:pPr>
            <w:r w:rsidRPr="00A87D26">
              <w:rPr>
                <w:b/>
                <w:kern w:val="2"/>
              </w:rPr>
              <w:t>InTime</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进场时间。由无牌车进场时生成。</w:t>
            </w:r>
          </w:p>
        </w:tc>
      </w:tr>
      <w:tr w:rsidR="00E34C20" w:rsidTr="002A748F">
        <w:tc>
          <w:tcPr>
            <w:tcW w:w="1809" w:type="dxa"/>
          </w:tcPr>
          <w:p w:rsidR="00E34C20" w:rsidRPr="00E34C20" w:rsidRDefault="00E34C20" w:rsidP="002A748F">
            <w:pPr>
              <w:spacing w:line="264" w:lineRule="auto"/>
              <w:rPr>
                <w:b/>
                <w:kern w:val="2"/>
              </w:rPr>
            </w:pPr>
            <w:r w:rsidRPr="00E34C20">
              <w:rPr>
                <w:b/>
                <w:kern w:val="2"/>
              </w:rPr>
              <w:t>NewCardType</w:t>
            </w:r>
          </w:p>
        </w:tc>
        <w:tc>
          <w:tcPr>
            <w:tcW w:w="1024" w:type="dxa"/>
          </w:tcPr>
          <w:p w:rsidR="00E34C20" w:rsidRDefault="00E34C20" w:rsidP="008E4C97">
            <w:r w:rsidRPr="006E09A8">
              <w:rPr>
                <w:rFonts w:ascii="Consolas" w:hAnsi="Consolas" w:cs="Consolas" w:hint="eastAsia"/>
                <w:sz w:val="18"/>
                <w:szCs w:val="18"/>
              </w:rPr>
              <w:t>String</w:t>
            </w:r>
          </w:p>
        </w:tc>
        <w:tc>
          <w:tcPr>
            <w:tcW w:w="816" w:type="dxa"/>
          </w:tcPr>
          <w:p w:rsidR="00E34C20" w:rsidRDefault="00E34C20" w:rsidP="008E4C97">
            <w:r w:rsidRPr="00C55F31">
              <w:rPr>
                <w:rFonts w:ascii="Consolas" w:hAnsi="Consolas" w:cs="Consolas" w:hint="eastAsia"/>
                <w:sz w:val="18"/>
                <w:szCs w:val="18"/>
              </w:rPr>
              <w:t>Y</w:t>
            </w:r>
          </w:p>
        </w:tc>
        <w:tc>
          <w:tcPr>
            <w:tcW w:w="5106" w:type="dxa"/>
          </w:tcPr>
          <w:p w:rsidR="00E34C20" w:rsidRDefault="00246BD0" w:rsidP="002A748F">
            <w:pPr>
              <w:spacing w:line="264" w:lineRule="auto"/>
              <w:rPr>
                <w:rFonts w:ascii="Consolas" w:hAnsi="Consolas" w:cs="Consolas"/>
                <w:sz w:val="18"/>
                <w:szCs w:val="18"/>
              </w:rPr>
            </w:pPr>
            <w:r>
              <w:rPr>
                <w:rFonts w:ascii="Consolas" w:hAnsi="Consolas" w:cs="Consolas" w:hint="eastAsia"/>
                <w:sz w:val="18"/>
                <w:szCs w:val="18"/>
              </w:rPr>
              <w:t>新的车辆卡类。出场时指定的卡类，服务器根据此卡类计算费用。</w:t>
            </w:r>
          </w:p>
        </w:tc>
      </w:tr>
      <w:tr w:rsidR="00E34C20" w:rsidTr="002A748F">
        <w:tc>
          <w:tcPr>
            <w:tcW w:w="1809" w:type="dxa"/>
          </w:tcPr>
          <w:p w:rsidR="00E34C20" w:rsidRPr="00E34C20" w:rsidRDefault="00E34C20" w:rsidP="002A748F">
            <w:pPr>
              <w:spacing w:line="264" w:lineRule="auto"/>
              <w:rPr>
                <w:b/>
                <w:kern w:val="2"/>
              </w:rPr>
            </w:pPr>
            <w:r w:rsidRPr="00E34C20">
              <w:rPr>
                <w:b/>
                <w:kern w:val="2"/>
              </w:rPr>
              <w:t>YSJE</w:t>
            </w:r>
          </w:p>
        </w:tc>
        <w:tc>
          <w:tcPr>
            <w:tcW w:w="1024" w:type="dxa"/>
          </w:tcPr>
          <w:p w:rsidR="00E34C20" w:rsidRPr="00E00670" w:rsidRDefault="00E34C20"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4C20" w:rsidRDefault="00E34C20"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34C20" w:rsidRDefault="000B076C" w:rsidP="002A748F">
            <w:pPr>
              <w:spacing w:line="264" w:lineRule="auto"/>
              <w:rPr>
                <w:rFonts w:ascii="Consolas" w:hAnsi="Consolas" w:cs="Consolas"/>
                <w:sz w:val="18"/>
                <w:szCs w:val="18"/>
              </w:rPr>
            </w:pPr>
            <w:r>
              <w:rPr>
                <w:rFonts w:ascii="Consolas" w:hAnsi="Consolas" w:cs="Consolas" w:hint="eastAsia"/>
                <w:sz w:val="18"/>
                <w:szCs w:val="18"/>
              </w:rPr>
              <w:t>客户端计算出来的应收金额</w:t>
            </w:r>
          </w:p>
        </w:tc>
      </w:tr>
      <w:tr w:rsidR="00E34C20" w:rsidTr="002A748F">
        <w:tc>
          <w:tcPr>
            <w:tcW w:w="1809" w:type="dxa"/>
          </w:tcPr>
          <w:p w:rsidR="00E34C20" w:rsidRPr="00E34C20" w:rsidRDefault="00E34C20" w:rsidP="002A748F">
            <w:pPr>
              <w:spacing w:line="264" w:lineRule="auto"/>
              <w:rPr>
                <w:b/>
                <w:kern w:val="2"/>
              </w:rPr>
            </w:pPr>
            <w:r w:rsidRPr="00E34C20">
              <w:rPr>
                <w:b/>
                <w:kern w:val="2"/>
              </w:rPr>
              <w:t>SFJE</w:t>
            </w:r>
          </w:p>
        </w:tc>
        <w:tc>
          <w:tcPr>
            <w:tcW w:w="1024" w:type="dxa"/>
          </w:tcPr>
          <w:p w:rsidR="00E34C20" w:rsidRPr="00E00670" w:rsidRDefault="00E34C20"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4C20" w:rsidRDefault="00E34C20"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34C20" w:rsidRDefault="000B076C" w:rsidP="002A748F">
            <w:pPr>
              <w:spacing w:line="264" w:lineRule="auto"/>
              <w:rPr>
                <w:rFonts w:ascii="Consolas" w:hAnsi="Consolas" w:cs="Consolas"/>
                <w:sz w:val="18"/>
                <w:szCs w:val="18"/>
              </w:rPr>
            </w:pPr>
            <w:r>
              <w:rPr>
                <w:rFonts w:ascii="Consolas" w:hAnsi="Consolas" w:cs="Consolas" w:hint="eastAsia"/>
                <w:sz w:val="18"/>
                <w:szCs w:val="18"/>
              </w:rPr>
              <w:t>客户端计算出来的收费金额</w:t>
            </w:r>
          </w:p>
        </w:tc>
      </w:tr>
      <w:tr w:rsidR="000B076C" w:rsidTr="002A748F">
        <w:tc>
          <w:tcPr>
            <w:tcW w:w="1809" w:type="dxa"/>
          </w:tcPr>
          <w:p w:rsidR="000B076C" w:rsidRPr="00EC78A7" w:rsidRDefault="000B076C" w:rsidP="008E4C97">
            <w:pPr>
              <w:spacing w:line="264" w:lineRule="auto"/>
              <w:rPr>
                <w:b/>
                <w:kern w:val="2"/>
              </w:rPr>
            </w:pPr>
            <w:r w:rsidRPr="00F41AEE">
              <w:rPr>
                <w:b/>
                <w:kern w:val="2"/>
              </w:rPr>
              <w:t>PayType</w:t>
            </w:r>
          </w:p>
        </w:tc>
        <w:tc>
          <w:tcPr>
            <w:tcW w:w="1024" w:type="dxa"/>
          </w:tcPr>
          <w:p w:rsidR="000B076C" w:rsidRPr="00E00670" w:rsidRDefault="000B076C"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B076C" w:rsidRDefault="000B076C" w:rsidP="008E4C97">
            <w:r w:rsidRPr="00034F9C">
              <w:rPr>
                <w:rFonts w:ascii="Consolas" w:hAnsi="Consolas" w:cs="Consolas" w:hint="eastAsia"/>
                <w:sz w:val="18"/>
                <w:szCs w:val="18"/>
              </w:rPr>
              <w:t>Y</w:t>
            </w:r>
          </w:p>
        </w:tc>
        <w:tc>
          <w:tcPr>
            <w:tcW w:w="5106" w:type="dxa"/>
          </w:tcPr>
          <w:p w:rsidR="000B076C" w:rsidRDefault="000B076C" w:rsidP="008E4C97">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0B076C" w:rsidTr="002A748F">
        <w:tc>
          <w:tcPr>
            <w:tcW w:w="1809" w:type="dxa"/>
          </w:tcPr>
          <w:p w:rsidR="000B076C" w:rsidRPr="002A748F" w:rsidRDefault="000B076C" w:rsidP="008E4C97">
            <w:pPr>
              <w:spacing w:line="264" w:lineRule="auto"/>
              <w:rPr>
                <w:kern w:val="2"/>
              </w:rPr>
            </w:pPr>
            <w:r w:rsidRPr="002A748F">
              <w:rPr>
                <w:rFonts w:hint="eastAsia"/>
                <w:kern w:val="2"/>
              </w:rPr>
              <w:t>PayCode</w:t>
            </w:r>
          </w:p>
        </w:tc>
        <w:tc>
          <w:tcPr>
            <w:tcW w:w="1024" w:type="dxa"/>
          </w:tcPr>
          <w:p w:rsidR="000B076C" w:rsidRPr="00E00670" w:rsidRDefault="000B076C"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B076C" w:rsidRDefault="000B076C" w:rsidP="008E4C97">
            <w:r>
              <w:rPr>
                <w:rFonts w:ascii="Consolas" w:hAnsi="Consolas" w:cs="Consolas" w:hint="eastAsia"/>
                <w:sz w:val="18"/>
                <w:szCs w:val="18"/>
              </w:rPr>
              <w:t>N</w:t>
            </w:r>
          </w:p>
        </w:tc>
        <w:tc>
          <w:tcPr>
            <w:tcW w:w="5106" w:type="dxa"/>
          </w:tcPr>
          <w:p w:rsidR="000B076C" w:rsidRDefault="000B076C" w:rsidP="008E4C97">
            <w:pPr>
              <w:spacing w:line="264" w:lineRule="auto"/>
              <w:rPr>
                <w:rFonts w:ascii="Consolas" w:hAnsi="Consolas" w:cs="Consolas"/>
                <w:sz w:val="18"/>
                <w:szCs w:val="18"/>
              </w:rPr>
            </w:pPr>
            <w:r>
              <w:rPr>
                <w:rFonts w:ascii="Consolas" w:hAnsi="Consolas" w:cs="Consolas" w:hint="eastAsia"/>
                <w:sz w:val="18"/>
                <w:szCs w:val="18"/>
              </w:rPr>
              <w:t>付款条形码数字</w:t>
            </w:r>
          </w:p>
        </w:tc>
      </w:tr>
      <w:tr w:rsidR="000B076C" w:rsidTr="002A748F">
        <w:tc>
          <w:tcPr>
            <w:tcW w:w="1809" w:type="dxa"/>
          </w:tcPr>
          <w:p w:rsidR="000B076C" w:rsidRPr="002A748F" w:rsidRDefault="000B076C" w:rsidP="008E4C97">
            <w:pPr>
              <w:spacing w:line="264" w:lineRule="auto"/>
              <w:rPr>
                <w:kern w:val="2"/>
              </w:rPr>
            </w:pPr>
            <w:r w:rsidRPr="0084329D">
              <w:rPr>
                <w:kern w:val="2"/>
              </w:rPr>
              <w:t>DiscountSetId</w:t>
            </w:r>
          </w:p>
        </w:tc>
        <w:tc>
          <w:tcPr>
            <w:tcW w:w="1024" w:type="dxa"/>
          </w:tcPr>
          <w:p w:rsidR="000B076C" w:rsidRDefault="000B076C"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B076C" w:rsidRDefault="000B076C" w:rsidP="008E4C97">
            <w:r w:rsidRPr="00E7538E">
              <w:rPr>
                <w:rFonts w:ascii="Consolas" w:hAnsi="Consolas" w:cs="Consolas" w:hint="eastAsia"/>
                <w:sz w:val="18"/>
                <w:szCs w:val="18"/>
              </w:rPr>
              <w:t>N</w:t>
            </w:r>
          </w:p>
        </w:tc>
        <w:tc>
          <w:tcPr>
            <w:tcW w:w="5106" w:type="dxa"/>
          </w:tcPr>
          <w:p w:rsidR="000B076C" w:rsidRDefault="000B076C" w:rsidP="008E4C97">
            <w:pPr>
              <w:spacing w:line="264" w:lineRule="auto"/>
              <w:rPr>
                <w:rFonts w:ascii="Consolas" w:hAnsi="Consolas" w:cs="Consolas"/>
                <w:sz w:val="18"/>
                <w:szCs w:val="18"/>
              </w:rPr>
            </w:pPr>
            <w:r>
              <w:rPr>
                <w:rFonts w:ascii="Consolas" w:hAnsi="Consolas" w:cs="Consolas" w:hint="eastAsia"/>
                <w:sz w:val="18"/>
                <w:szCs w:val="18"/>
              </w:rPr>
              <w:t>优惠记录</w:t>
            </w:r>
            <w:r>
              <w:rPr>
                <w:rFonts w:ascii="Consolas" w:hAnsi="Consolas" w:cs="Consolas" w:hint="eastAsia"/>
                <w:sz w:val="18"/>
                <w:szCs w:val="18"/>
              </w:rPr>
              <w:t>Id</w:t>
            </w:r>
          </w:p>
        </w:tc>
      </w:tr>
      <w:tr w:rsidR="00FB6BAF" w:rsidTr="002A748F">
        <w:tc>
          <w:tcPr>
            <w:tcW w:w="1809" w:type="dxa"/>
          </w:tcPr>
          <w:p w:rsidR="00FB6BAF" w:rsidRPr="0038692E" w:rsidRDefault="00FB6BAF" w:rsidP="002A748F">
            <w:pPr>
              <w:spacing w:line="264" w:lineRule="auto"/>
              <w:rPr>
                <w:kern w:val="2"/>
              </w:rPr>
            </w:pPr>
            <w:r w:rsidRPr="0038692E">
              <w:rPr>
                <w:kern w:val="2"/>
              </w:rPr>
              <w:t>Reserved</w:t>
            </w:r>
          </w:p>
        </w:tc>
        <w:tc>
          <w:tcPr>
            <w:tcW w:w="1024" w:type="dxa"/>
          </w:tcPr>
          <w:p w:rsidR="00FB6BAF" w:rsidRPr="00E00670" w:rsidRDefault="00FB6BA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6BAF" w:rsidRDefault="00FB6BAF"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B6BAF" w:rsidRDefault="00FB6BAF" w:rsidP="002A748F">
            <w:pPr>
              <w:spacing w:line="264" w:lineRule="auto"/>
              <w:rPr>
                <w:rFonts w:ascii="Consolas" w:hAnsi="Consolas" w:cs="Consolas"/>
                <w:sz w:val="18"/>
                <w:szCs w:val="18"/>
              </w:rPr>
            </w:pPr>
            <w:r>
              <w:rPr>
                <w:rFonts w:ascii="Consolas" w:hAnsi="Consolas" w:cs="Consolas" w:hint="eastAsia"/>
                <w:sz w:val="18"/>
                <w:szCs w:val="18"/>
              </w:rPr>
              <w:t>备用字段</w:t>
            </w:r>
          </w:p>
        </w:tc>
      </w:tr>
      <w:tr w:rsidR="00FB6BAF" w:rsidTr="002A748F">
        <w:tc>
          <w:tcPr>
            <w:tcW w:w="1809" w:type="dxa"/>
          </w:tcPr>
          <w:p w:rsidR="00FB6BAF" w:rsidRDefault="00FB6BAF"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B6BAF" w:rsidRPr="00E00670" w:rsidRDefault="00FB6BA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6BAF" w:rsidRPr="00E00670" w:rsidRDefault="00FB6BAF"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B6BAF" w:rsidRDefault="00FB6BAF"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A87D26" w:rsidRDefault="00A87D26" w:rsidP="00A87D26">
      <w:pPr>
        <w:rPr>
          <w:b/>
        </w:rPr>
      </w:pPr>
      <w:r>
        <w:rPr>
          <w:rFonts w:hint="eastAsia"/>
          <w:b/>
        </w:rPr>
        <w:t>返回</w:t>
      </w:r>
      <w:r>
        <w:rPr>
          <w:b/>
        </w:rPr>
        <w:t>数据</w:t>
      </w:r>
      <w:r w:rsidRPr="0050700F">
        <w:rPr>
          <w:rFonts w:hint="eastAsia"/>
          <w:b/>
        </w:rPr>
        <w:t>格式</w:t>
      </w:r>
      <w:r>
        <w:rPr>
          <w:rFonts w:hint="eastAsia"/>
          <w:b/>
        </w:rPr>
        <w:t>:</w:t>
      </w:r>
    </w:p>
    <w:p w:rsidR="00A87D26" w:rsidRPr="0051022D" w:rsidRDefault="00A87D26" w:rsidP="00A87D26">
      <w:r>
        <w:t>JSON</w:t>
      </w:r>
    </w:p>
    <w:p w:rsidR="00A87D26" w:rsidRDefault="00A87D26" w:rsidP="00A87D2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87D26"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说明</w:t>
            </w:r>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b/>
                <w:kern w:val="2"/>
              </w:rPr>
            </w:pPr>
            <w:r>
              <w:rPr>
                <w:rFonts w:hint="eastAsia"/>
              </w:rPr>
              <w:lastRenderedPageBreak/>
              <w:t>data</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A87D26" w:rsidRDefault="00A87D26" w:rsidP="00A87D26"/>
    <w:p w:rsidR="00A87D26" w:rsidRDefault="00A87D26" w:rsidP="00A87D26">
      <w:r>
        <w:rPr>
          <w:rFonts w:hint="eastAsia"/>
        </w:rPr>
        <w:t>data</w:t>
      </w:r>
      <w:r>
        <w:rPr>
          <w:rFonts w:hint="eastAsia"/>
          <w:b/>
        </w:rPr>
        <w:t>中的数据</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87D26" w:rsidTr="002A748F">
        <w:tc>
          <w:tcPr>
            <w:tcW w:w="1809"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说明</w:t>
            </w:r>
          </w:p>
        </w:tc>
      </w:tr>
      <w:tr w:rsidR="00A87D26" w:rsidTr="002A748F">
        <w:tc>
          <w:tcPr>
            <w:tcW w:w="1809" w:type="dxa"/>
          </w:tcPr>
          <w:p w:rsidR="00A87D26" w:rsidRPr="00EC78A7" w:rsidRDefault="00A87D26" w:rsidP="002A748F">
            <w:pPr>
              <w:spacing w:line="264" w:lineRule="auto"/>
              <w:rPr>
                <w:b/>
                <w:kern w:val="2"/>
              </w:rPr>
            </w:pPr>
            <w:r w:rsidRPr="00591A0B">
              <w:rPr>
                <w:b/>
                <w:kern w:val="2"/>
              </w:rPr>
              <w:t>OpenMode</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87D26" w:rsidRPr="00E00670" w:rsidRDefault="00A87D26" w:rsidP="002A748F">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A87D26" w:rsidTr="002A748F">
        <w:tc>
          <w:tcPr>
            <w:tcW w:w="1809" w:type="dxa"/>
          </w:tcPr>
          <w:p w:rsidR="00A87D26" w:rsidRPr="00CF1D7B" w:rsidRDefault="00A87D26" w:rsidP="002A748F">
            <w:pPr>
              <w:spacing w:line="264" w:lineRule="auto"/>
              <w:rPr>
                <w:b/>
                <w:kern w:val="2"/>
              </w:rPr>
            </w:pPr>
            <w:r w:rsidRPr="00591A0B">
              <w:rPr>
                <w:b/>
                <w:kern w:val="2"/>
              </w:rPr>
              <w:t>CardNO</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A87D26" w:rsidTr="002A748F">
        <w:tc>
          <w:tcPr>
            <w:tcW w:w="1809" w:type="dxa"/>
          </w:tcPr>
          <w:p w:rsidR="00A87D26" w:rsidRPr="00056F01" w:rsidRDefault="00A87D26" w:rsidP="002A748F">
            <w:pPr>
              <w:spacing w:line="264" w:lineRule="auto"/>
              <w:rPr>
                <w:b/>
                <w:kern w:val="2"/>
              </w:rPr>
            </w:pPr>
            <w:r w:rsidRPr="00591A0B">
              <w:rPr>
                <w:b/>
                <w:kern w:val="2"/>
              </w:rPr>
              <w:t>CardType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车辆卡类</w:t>
            </w:r>
          </w:p>
        </w:tc>
      </w:tr>
      <w:tr w:rsidR="00A87D26" w:rsidTr="002A748F">
        <w:tc>
          <w:tcPr>
            <w:tcW w:w="1809" w:type="dxa"/>
          </w:tcPr>
          <w:p w:rsidR="00A87D26" w:rsidRPr="00056F01" w:rsidRDefault="00A87D26" w:rsidP="002A748F">
            <w:pPr>
              <w:spacing w:line="264" w:lineRule="auto"/>
              <w:rPr>
                <w:b/>
                <w:kern w:val="2"/>
              </w:rPr>
            </w:pPr>
            <w:r w:rsidRPr="00591A0B">
              <w:rPr>
                <w:b/>
                <w:kern w:val="2"/>
              </w:rPr>
              <w:t>ImageName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图片名称</w:t>
            </w:r>
          </w:p>
        </w:tc>
      </w:tr>
      <w:tr w:rsidR="00A87D26" w:rsidTr="002A748F">
        <w:tc>
          <w:tcPr>
            <w:tcW w:w="1809" w:type="dxa"/>
          </w:tcPr>
          <w:p w:rsidR="00A87D26" w:rsidRPr="00591A0B" w:rsidRDefault="00A87D26" w:rsidP="002A748F">
            <w:pPr>
              <w:spacing w:line="264" w:lineRule="auto"/>
              <w:rPr>
                <w:b/>
                <w:kern w:val="2"/>
              </w:rPr>
            </w:pPr>
            <w:r w:rsidRPr="00591A0B">
              <w:rPr>
                <w:b/>
                <w:kern w:val="2"/>
              </w:rPr>
              <w:t>CPH</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车牌号</w:t>
            </w:r>
          </w:p>
        </w:tc>
      </w:tr>
      <w:tr w:rsidR="00A87D26" w:rsidTr="002A748F">
        <w:tc>
          <w:tcPr>
            <w:tcW w:w="1809" w:type="dxa"/>
          </w:tcPr>
          <w:p w:rsidR="00A87D26" w:rsidRPr="00591A0B" w:rsidRDefault="00A87D26" w:rsidP="002A748F">
            <w:pPr>
              <w:spacing w:line="264" w:lineRule="auto"/>
              <w:rPr>
                <w:b/>
                <w:kern w:val="2"/>
              </w:rPr>
            </w:pPr>
            <w:r w:rsidRPr="00591A0B">
              <w:rPr>
                <w:b/>
                <w:kern w:val="2"/>
              </w:rPr>
              <w:t>InTime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进场时间</w:t>
            </w:r>
          </w:p>
        </w:tc>
      </w:tr>
      <w:tr w:rsidR="00A87D26" w:rsidTr="002A748F">
        <w:tc>
          <w:tcPr>
            <w:tcW w:w="1809" w:type="dxa"/>
          </w:tcPr>
          <w:p w:rsidR="00A87D26" w:rsidRPr="00A432FC" w:rsidRDefault="00A87D26" w:rsidP="002A748F">
            <w:pPr>
              <w:spacing w:line="264" w:lineRule="auto"/>
              <w:rPr>
                <w:b/>
                <w:kern w:val="2"/>
              </w:rPr>
            </w:pPr>
            <w:r w:rsidRPr="00A432FC">
              <w:rPr>
                <w:b/>
                <w:kern w:val="2"/>
              </w:rPr>
              <w:t>OutTime</w:t>
            </w:r>
          </w:p>
        </w:tc>
        <w:tc>
          <w:tcPr>
            <w:tcW w:w="1024" w:type="dxa"/>
          </w:tcPr>
          <w:p w:rsidR="00A87D26" w:rsidRPr="006C39AE" w:rsidRDefault="00A87D26" w:rsidP="002A748F">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出场时间</w:t>
            </w:r>
          </w:p>
        </w:tc>
      </w:tr>
      <w:tr w:rsidR="00A87D26" w:rsidTr="002A748F">
        <w:tc>
          <w:tcPr>
            <w:tcW w:w="1809" w:type="dxa"/>
          </w:tcPr>
          <w:p w:rsidR="00A87D26" w:rsidRPr="00A432FC" w:rsidRDefault="00A87D26" w:rsidP="002A748F">
            <w:pPr>
              <w:spacing w:line="264" w:lineRule="auto"/>
              <w:rPr>
                <w:b/>
                <w:kern w:val="2"/>
              </w:rPr>
            </w:pPr>
            <w:r w:rsidRPr="00A432FC">
              <w:rPr>
                <w:b/>
                <w:kern w:val="2"/>
              </w:rPr>
              <w:t>SFJE</w:t>
            </w:r>
          </w:p>
        </w:tc>
        <w:tc>
          <w:tcPr>
            <w:tcW w:w="1024" w:type="dxa"/>
          </w:tcPr>
          <w:p w:rsidR="00A87D26" w:rsidRPr="006C39AE" w:rsidRDefault="00A87D26" w:rsidP="002A748F">
            <w:pPr>
              <w:rPr>
                <w:rFonts w:ascii="Consolas" w:hAnsi="Consolas" w:cs="Consolas"/>
                <w:sz w:val="18"/>
                <w:szCs w:val="18"/>
              </w:rPr>
            </w:pPr>
            <w:r>
              <w:rPr>
                <w:rFonts w:ascii="Consolas" w:hAnsi="Consolas" w:cs="Consolas" w:hint="eastAsia"/>
                <w:sz w:val="18"/>
                <w:szCs w:val="18"/>
              </w:rPr>
              <w:t>decimal</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实收金额</w:t>
            </w:r>
          </w:p>
        </w:tc>
      </w:tr>
      <w:tr w:rsidR="00A87D26" w:rsidTr="002A748F">
        <w:tc>
          <w:tcPr>
            <w:tcW w:w="1809" w:type="dxa"/>
          </w:tcPr>
          <w:p w:rsidR="00A87D26" w:rsidRPr="00A432FC" w:rsidRDefault="00A87D26" w:rsidP="002A748F">
            <w:pPr>
              <w:spacing w:line="264" w:lineRule="auto"/>
              <w:rPr>
                <w:b/>
                <w:kern w:val="2"/>
              </w:rPr>
            </w:pPr>
            <w:r w:rsidRPr="00A432FC">
              <w:rPr>
                <w:b/>
                <w:kern w:val="2"/>
              </w:rPr>
              <w:t>YSJE</w:t>
            </w:r>
          </w:p>
        </w:tc>
        <w:tc>
          <w:tcPr>
            <w:tcW w:w="1024" w:type="dxa"/>
          </w:tcPr>
          <w:p w:rsidR="00A87D26" w:rsidRPr="006C39AE" w:rsidRDefault="00A87D26" w:rsidP="002A748F">
            <w:pPr>
              <w:rPr>
                <w:rFonts w:ascii="Consolas" w:hAnsi="Consolas" w:cs="Consolas"/>
                <w:sz w:val="18"/>
                <w:szCs w:val="18"/>
              </w:rPr>
            </w:pPr>
            <w:r>
              <w:rPr>
                <w:rFonts w:ascii="Consolas" w:hAnsi="Consolas" w:cs="Consolas" w:hint="eastAsia"/>
                <w:sz w:val="18"/>
                <w:szCs w:val="18"/>
              </w:rPr>
              <w:t>decimal</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应收金额</w:t>
            </w:r>
          </w:p>
        </w:tc>
      </w:tr>
      <w:tr w:rsidR="00A87D26" w:rsidTr="002A748F">
        <w:tc>
          <w:tcPr>
            <w:tcW w:w="1809" w:type="dxa"/>
          </w:tcPr>
          <w:p w:rsidR="00A87D26" w:rsidRPr="00591A0B" w:rsidRDefault="00A87D26" w:rsidP="002A748F">
            <w:pPr>
              <w:spacing w:line="264" w:lineRule="auto"/>
              <w:rPr>
                <w:kern w:val="2"/>
              </w:rPr>
            </w:pPr>
            <w:r w:rsidRPr="00591A0B">
              <w:rPr>
                <w:kern w:val="2"/>
              </w:rPr>
              <w:t>UserNO</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用户编号</w:t>
            </w:r>
          </w:p>
        </w:tc>
      </w:tr>
      <w:tr w:rsidR="00A87D26" w:rsidTr="002A748F">
        <w:tc>
          <w:tcPr>
            <w:tcW w:w="1809" w:type="dxa"/>
          </w:tcPr>
          <w:p w:rsidR="00A87D26" w:rsidRPr="00591A0B" w:rsidRDefault="00A87D26" w:rsidP="002A748F">
            <w:pPr>
              <w:spacing w:line="264" w:lineRule="auto"/>
              <w:rPr>
                <w:kern w:val="2"/>
              </w:rPr>
            </w:pPr>
            <w:r w:rsidRPr="00591A0B">
              <w:rPr>
                <w:kern w:val="2"/>
              </w:rPr>
              <w:t>UserName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用户名称</w:t>
            </w:r>
          </w:p>
        </w:tc>
      </w:tr>
      <w:tr w:rsidR="00A87D26" w:rsidTr="002A748F">
        <w:tc>
          <w:tcPr>
            <w:tcW w:w="1809" w:type="dxa"/>
          </w:tcPr>
          <w:p w:rsidR="00A87D26" w:rsidRPr="00591A0B" w:rsidRDefault="00A87D26" w:rsidP="002A748F">
            <w:pPr>
              <w:spacing w:line="264" w:lineRule="auto"/>
              <w:rPr>
                <w:kern w:val="2"/>
              </w:rPr>
            </w:pPr>
            <w:r w:rsidRPr="00591A0B">
              <w:rPr>
                <w:kern w:val="2"/>
              </w:rPr>
              <w:t>DeptName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部门名称</w:t>
            </w:r>
          </w:p>
        </w:tc>
      </w:tr>
      <w:tr w:rsidR="00A87D26" w:rsidTr="002A748F">
        <w:tc>
          <w:tcPr>
            <w:tcW w:w="1809" w:type="dxa"/>
          </w:tcPr>
          <w:p w:rsidR="00A87D26" w:rsidRPr="00591A0B" w:rsidRDefault="00A87D26" w:rsidP="002A748F">
            <w:pPr>
              <w:spacing w:line="264" w:lineRule="auto"/>
              <w:rPr>
                <w:kern w:val="2"/>
              </w:rPr>
            </w:pPr>
            <w:r w:rsidRPr="00591A0B">
              <w:rPr>
                <w:kern w:val="2"/>
              </w:rPr>
              <w:t>Balance</w:t>
            </w:r>
          </w:p>
        </w:tc>
        <w:tc>
          <w:tcPr>
            <w:tcW w:w="1024" w:type="dxa"/>
          </w:tcPr>
          <w:p w:rsidR="00A87D26" w:rsidRDefault="00A87D26" w:rsidP="002A748F">
            <w:r>
              <w:rPr>
                <w:rFonts w:ascii="Consolas" w:hAnsi="Consolas" w:cs="Consolas" w:hint="eastAsia"/>
                <w:sz w:val="18"/>
                <w:szCs w:val="18"/>
              </w:rPr>
              <w:t>decimal</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余额</w:t>
            </w:r>
          </w:p>
        </w:tc>
      </w:tr>
      <w:tr w:rsidR="00A87D26" w:rsidTr="002A748F">
        <w:tc>
          <w:tcPr>
            <w:tcW w:w="1809" w:type="dxa"/>
          </w:tcPr>
          <w:p w:rsidR="00A87D26" w:rsidRPr="00591A0B" w:rsidRDefault="00A87D26" w:rsidP="002A748F">
            <w:pPr>
              <w:spacing w:line="264" w:lineRule="auto"/>
              <w:rPr>
                <w:kern w:val="2"/>
              </w:rPr>
            </w:pPr>
            <w:r w:rsidRPr="00591A0B">
              <w:rPr>
                <w:kern w:val="2"/>
              </w:rPr>
              <w:t>CarValidEndDate</w:t>
            </w:r>
          </w:p>
        </w:tc>
        <w:tc>
          <w:tcPr>
            <w:tcW w:w="1024" w:type="dxa"/>
          </w:tcPr>
          <w:p w:rsidR="00A87D26" w:rsidRDefault="00A87D26" w:rsidP="002A748F">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有效期结束日</w:t>
            </w:r>
          </w:p>
        </w:tc>
      </w:tr>
      <w:tr w:rsidR="00A87D26" w:rsidTr="002A748F">
        <w:tc>
          <w:tcPr>
            <w:tcW w:w="1809" w:type="dxa"/>
          </w:tcPr>
          <w:p w:rsidR="00A87D26" w:rsidRPr="00591A0B" w:rsidRDefault="00A87D26" w:rsidP="002A748F">
            <w:pPr>
              <w:spacing w:line="264" w:lineRule="auto"/>
              <w:rPr>
                <w:kern w:val="2"/>
              </w:rPr>
            </w:pPr>
            <w:r w:rsidRPr="00591A0B">
              <w:rPr>
                <w:kern w:val="2"/>
              </w:rPr>
              <w:t>CarPlace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车位</w:t>
            </w:r>
          </w:p>
        </w:tc>
      </w:tr>
      <w:tr w:rsidR="00A87D26" w:rsidTr="002A748F">
        <w:tc>
          <w:tcPr>
            <w:tcW w:w="1809" w:type="dxa"/>
          </w:tcPr>
          <w:p w:rsidR="00A87D26" w:rsidRPr="00591A0B" w:rsidRDefault="00A87D26" w:rsidP="002A748F">
            <w:pPr>
              <w:spacing w:line="264" w:lineRule="auto"/>
              <w:rPr>
                <w:kern w:val="2"/>
              </w:rPr>
            </w:pPr>
            <w:r w:rsidRPr="00A432FC">
              <w:rPr>
                <w:kern w:val="2"/>
              </w:rPr>
              <w:t>DiscountSet</w:t>
            </w:r>
          </w:p>
        </w:tc>
        <w:tc>
          <w:tcPr>
            <w:tcW w:w="1024" w:type="dxa"/>
          </w:tcPr>
          <w:p w:rsidR="00A87D26" w:rsidRPr="006C39AE" w:rsidRDefault="00A87D26" w:rsidP="002A748F">
            <w:pPr>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优惠信息。结构请参考</w:t>
            </w:r>
            <w:hyperlink w:anchor="_Model结构_9" w:history="1">
              <w:r w:rsidRPr="00A432FC">
                <w:rPr>
                  <w:rStyle w:val="af7"/>
                  <w:rFonts w:ascii="Consolas" w:hAnsi="Consolas" w:cs="Consolas" w:hint="eastAsia"/>
                  <w:sz w:val="18"/>
                  <w:szCs w:val="18"/>
                </w:rPr>
                <w:t>车牌优惠数据</w:t>
              </w:r>
            </w:hyperlink>
            <w:r>
              <w:rPr>
                <w:rFonts w:ascii="Consolas" w:hAnsi="Consolas" w:cs="Consolas" w:hint="eastAsia"/>
                <w:sz w:val="18"/>
                <w:szCs w:val="18"/>
              </w:rPr>
              <w:t>结构。其中</w:t>
            </w:r>
            <w:r w:rsidRPr="00A432FC">
              <w:rPr>
                <w:rFonts w:ascii="Consolas" w:hAnsi="Consolas" w:cs="Consolas"/>
                <w:sz w:val="18"/>
                <w:szCs w:val="18"/>
              </w:rPr>
              <w:t>DeptId</w:t>
            </w:r>
            <w:r>
              <w:rPr>
                <w:rFonts w:ascii="Consolas" w:hAnsi="Consolas" w:cs="Consolas" w:hint="eastAsia"/>
                <w:sz w:val="18"/>
                <w:szCs w:val="18"/>
              </w:rPr>
              <w:t>大于或等于</w:t>
            </w:r>
            <w:r>
              <w:rPr>
                <w:rFonts w:ascii="Consolas" w:hAnsi="Consolas" w:cs="Consolas" w:hint="eastAsia"/>
                <w:sz w:val="18"/>
                <w:szCs w:val="18"/>
              </w:rPr>
              <w:t>0</w:t>
            </w:r>
            <w:r>
              <w:rPr>
                <w:rFonts w:ascii="Consolas" w:hAnsi="Consolas" w:cs="Consolas" w:hint="eastAsia"/>
                <w:sz w:val="18"/>
                <w:szCs w:val="18"/>
              </w:rPr>
              <w:t>表示是车牌优惠，否则是优惠方式表中的优惠。</w:t>
            </w:r>
          </w:p>
        </w:tc>
      </w:tr>
    </w:tbl>
    <w:p w:rsidR="00A87D26" w:rsidRDefault="00A87D26" w:rsidP="00A87D26">
      <w:pPr>
        <w:rPr>
          <w:b/>
        </w:rPr>
      </w:pPr>
    </w:p>
    <w:p w:rsidR="00A87D26" w:rsidRDefault="00A87D26" w:rsidP="00A87D26">
      <w:pPr>
        <w:rPr>
          <w:b/>
        </w:rPr>
      </w:pPr>
      <w:r>
        <w:rPr>
          <w:rFonts w:hint="eastAsia"/>
          <w:b/>
        </w:rPr>
        <w:t>请求示例：</w:t>
      </w:r>
    </w:p>
    <w:p w:rsidR="00A87D26" w:rsidRPr="008510B3" w:rsidRDefault="005446D3"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9" w:history="1">
        <w:r w:rsidR="00A87D26" w:rsidRPr="00C92F9A">
          <w:rPr>
            <w:rStyle w:val="af7"/>
          </w:rPr>
          <w:t>http://192</w:t>
        </w:r>
      </w:hyperlink>
      <w:r w:rsidR="00A87D26" w:rsidRPr="0035271B">
        <w:rPr>
          <w:rStyle w:val="af7"/>
        </w:rPr>
        <w:t>.168.2.158:9000/ParkAPI/</w:t>
      </w:r>
      <w:r w:rsidR="00A87D26">
        <w:rPr>
          <w:rStyle w:val="af7"/>
        </w:rPr>
        <w:t>SetCarOutWithoutCPH?</w:t>
      </w:r>
      <w:r w:rsidR="00A87D26" w:rsidRPr="00A87D26">
        <w:rPr>
          <w:rStyle w:val="af7"/>
        </w:rPr>
        <w:t>token=b6018e51fe16417fb959f3a3383fccc7&amp;CtrlNumber=4&amp;StationId=2&amp;CardNO=31A80703&amp;CardType=TmpA&amp;InTime=20170303100028</w:t>
      </w:r>
    </w:p>
    <w:p w:rsidR="00A87D26" w:rsidRDefault="00A87D26" w:rsidP="00A87D26">
      <w:pPr>
        <w:rPr>
          <w:b/>
        </w:rPr>
      </w:pPr>
      <w:r>
        <w:rPr>
          <w:rFonts w:hint="eastAsia"/>
          <w:b/>
        </w:rPr>
        <w:t>成功回复示例</w:t>
      </w:r>
      <w:r>
        <w:rPr>
          <w:rFonts w:hint="eastAsia"/>
          <w:b/>
        </w:rPr>
        <w:t>:</w:t>
      </w:r>
    </w:p>
    <w:p w:rsidR="00A87D26" w:rsidRPr="007F1246" w:rsidRDefault="00A87D26"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87D26">
        <w:lastRenderedPageBreak/>
        <w:t>{"rcode":"200","msg":"OK","data":{"OpenMode":1,"CardNO":"31A80703","CardType":"TmpA","ImageName":"31A80703</w:t>
      </w:r>
      <w:r w:rsidR="00872E38">
        <w:rPr>
          <w:rFonts w:hint="eastAsia"/>
        </w:rPr>
        <w:t>out</w:t>
      </w:r>
      <w:r w:rsidRPr="00A87D26">
        <w:t>3df39555-4935-4be6-933a-f20ea1a42dbc.jpg","CPH":"","InTime":"2017-03-03 10:00:28","UserNO":null,"UserName":null,"DeptName":null,"Balance":0.0,"CarValidEndDate":null,"CarPlace":null,"OutTime":"2017-03-03 10:02:50","SFJE":24.0,"YSJE":24.0,"DiscountSet":null}}</w:t>
      </w:r>
      <w:r w:rsidRPr="0069679C">
        <w:rPr>
          <w:rFonts w:hint="eastAsia"/>
        </w:rPr>
        <w:t xml:space="preserve"> </w:t>
      </w:r>
    </w:p>
    <w:p w:rsidR="00A87D26" w:rsidRDefault="00A87D26" w:rsidP="00A87D26">
      <w:pPr>
        <w:rPr>
          <w:b/>
        </w:rPr>
      </w:pPr>
      <w:r>
        <w:rPr>
          <w:rFonts w:hint="eastAsia"/>
          <w:b/>
        </w:rPr>
        <w:t>失败回复示例</w:t>
      </w:r>
      <w:r>
        <w:rPr>
          <w:rFonts w:hint="eastAsia"/>
          <w:b/>
        </w:rPr>
        <w:t>:</w:t>
      </w:r>
    </w:p>
    <w:p w:rsidR="00A87D26" w:rsidRPr="007F1246" w:rsidRDefault="00A87D26"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713C53" w:rsidRDefault="00713C53" w:rsidP="00713C53">
      <w:pPr>
        <w:rPr>
          <w:b/>
        </w:rPr>
      </w:pPr>
    </w:p>
    <w:p w:rsidR="00713C53" w:rsidRDefault="00713C53" w:rsidP="00713C53">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713C5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13C53" w:rsidRDefault="00713C53"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713C53" w:rsidRDefault="00713C53" w:rsidP="00F314EB">
            <w:pPr>
              <w:spacing w:line="264" w:lineRule="auto"/>
              <w:rPr>
                <w:rFonts w:ascii="Consolas" w:hAnsi="Consolas" w:cs="Consolas"/>
                <w:kern w:val="2"/>
              </w:rPr>
            </w:pPr>
            <w:r>
              <w:rPr>
                <w:rFonts w:ascii="Consolas" w:hAnsi="Consolas" w:cs="Consolas" w:hint="eastAsia"/>
                <w:kern w:val="2"/>
              </w:rPr>
              <w:t>说明</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071B9A" w:rsidRDefault="00713C53" w:rsidP="00F314E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713C53">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Pr>
                <w:rFonts w:ascii="Consolas" w:hAnsi="Consolas" w:cs="Consolas" w:hint="eastAsia"/>
                <w:kern w:val="2"/>
                <w:sz w:val="18"/>
                <w:szCs w:val="18"/>
              </w:rPr>
              <w:t>(</w:t>
            </w:r>
            <w:r>
              <w:rPr>
                <w:rFonts w:ascii="Consolas" w:hAnsi="Consolas" w:cs="Consolas" w:hint="eastAsia"/>
                <w:kern w:val="2"/>
                <w:sz w:val="18"/>
                <w:szCs w:val="18"/>
              </w:rPr>
              <w:t>仍然可出场</w:t>
            </w:r>
            <w:r>
              <w:rPr>
                <w:rFonts w:ascii="Consolas" w:hAnsi="Consolas" w:cs="Consolas" w:hint="eastAsia"/>
                <w:kern w:val="2"/>
                <w:sz w:val="18"/>
                <w:szCs w:val="18"/>
              </w:rPr>
              <w:t>)</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C47B92" w:rsidRDefault="00713C53"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C47B92" w:rsidRDefault="00713C53"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713C53" w:rsidRPr="00C47B92" w:rsidRDefault="00713C53"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E470A4" w:rsidRDefault="00E470A4" w:rsidP="00E470A4">
      <w:pPr>
        <w:pStyle w:val="4"/>
      </w:pPr>
      <w:r>
        <w:rPr>
          <w:rFonts w:hint="eastAsia"/>
        </w:rPr>
        <w:t>无牌车免费出场接口</w:t>
      </w:r>
    </w:p>
    <w:p w:rsidR="00E470A4" w:rsidRDefault="00E470A4" w:rsidP="00E470A4">
      <w:r>
        <w:rPr>
          <w:rFonts w:hint="eastAsia"/>
        </w:rPr>
        <w:t>添加接口只添加记录，不进行车场业务规则的处理，因此增加此接口处理车辆出场的记录。</w:t>
      </w:r>
    </w:p>
    <w:p w:rsidR="00E470A4" w:rsidRPr="00E47307" w:rsidRDefault="00E470A4" w:rsidP="00E470A4">
      <w:pPr>
        <w:rPr>
          <w:b/>
        </w:rPr>
      </w:pPr>
      <w:r w:rsidRPr="00E47307">
        <w:rPr>
          <w:rFonts w:hint="eastAsia"/>
          <w:b/>
        </w:rPr>
        <w:lastRenderedPageBreak/>
        <w:t>url:</w:t>
      </w:r>
    </w:p>
    <w:p w:rsidR="00E470A4" w:rsidRPr="00117E5E" w:rsidRDefault="005446D3" w:rsidP="00E470A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0" w:history="1">
        <w:r w:rsidR="00E470A4" w:rsidRPr="00506A16">
          <w:rPr>
            <w:rStyle w:val="af7"/>
          </w:rPr>
          <w:t>http://192</w:t>
        </w:r>
      </w:hyperlink>
      <w:r w:rsidR="00E470A4">
        <w:rPr>
          <w:rStyle w:val="af7"/>
        </w:rPr>
        <w:t>.168.2.158</w:t>
      </w:r>
      <w:r w:rsidR="00E470A4" w:rsidRPr="008510B3">
        <w:rPr>
          <w:rStyle w:val="af7"/>
        </w:rPr>
        <w:t>:9000/ParkAPI/</w:t>
      </w:r>
      <w:r w:rsidR="00E470A4" w:rsidRPr="00A87D26">
        <w:rPr>
          <w:rStyle w:val="af7"/>
        </w:rPr>
        <w:t>SetCar</w:t>
      </w:r>
      <w:r w:rsidR="00E470A4">
        <w:rPr>
          <w:rStyle w:val="af7"/>
          <w:rFonts w:hint="eastAsia"/>
        </w:rPr>
        <w:t>Free</w:t>
      </w:r>
      <w:r w:rsidR="00E470A4" w:rsidRPr="00A87D26">
        <w:rPr>
          <w:rStyle w:val="af7"/>
        </w:rPr>
        <w:t>OutWithoutCPH</w:t>
      </w:r>
    </w:p>
    <w:p w:rsidR="00E470A4" w:rsidRPr="005879B3" w:rsidRDefault="00E470A4" w:rsidP="00E470A4">
      <w:pPr>
        <w:rPr>
          <w:b/>
        </w:rPr>
      </w:pPr>
      <w:r w:rsidRPr="00E47307">
        <w:rPr>
          <w:rFonts w:hint="eastAsia"/>
          <w:b/>
        </w:rPr>
        <w:t>请求</w:t>
      </w:r>
      <w:r w:rsidRPr="00E47307">
        <w:rPr>
          <w:b/>
        </w:rPr>
        <w:t>方式</w:t>
      </w:r>
      <w:r w:rsidRPr="00E47307">
        <w:rPr>
          <w:rFonts w:hint="eastAsia"/>
          <w:b/>
        </w:rPr>
        <w:t>：</w:t>
      </w:r>
    </w:p>
    <w:p w:rsidR="00E470A4" w:rsidRDefault="00E470A4" w:rsidP="00E470A4">
      <w:r>
        <w:t>POST</w:t>
      </w:r>
      <w:r>
        <w:t>，</w:t>
      </w:r>
      <w:r>
        <w:t>GET</w:t>
      </w:r>
    </w:p>
    <w:p w:rsidR="00E470A4" w:rsidRDefault="00E470A4" w:rsidP="00E470A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470A4" w:rsidTr="00E470A4">
        <w:tc>
          <w:tcPr>
            <w:tcW w:w="1809"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说明</w:t>
            </w:r>
          </w:p>
        </w:tc>
      </w:tr>
      <w:tr w:rsidR="00E470A4" w:rsidTr="00E470A4">
        <w:tc>
          <w:tcPr>
            <w:tcW w:w="1809" w:type="dxa"/>
          </w:tcPr>
          <w:p w:rsidR="00E470A4" w:rsidRPr="00EC78A7" w:rsidRDefault="00E470A4" w:rsidP="00E470A4">
            <w:pPr>
              <w:spacing w:line="264" w:lineRule="auto"/>
              <w:rPr>
                <w:b/>
                <w:kern w:val="2"/>
              </w:rPr>
            </w:pPr>
            <w:r w:rsidRPr="00EC78A7">
              <w:rPr>
                <w:b/>
                <w:kern w:val="2"/>
              </w:rPr>
              <w:t>token</w:t>
            </w:r>
          </w:p>
        </w:tc>
        <w:tc>
          <w:tcPr>
            <w:tcW w:w="1024"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470A4" w:rsidRPr="00E00670" w:rsidRDefault="00E470A4" w:rsidP="00E470A4">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470A4" w:rsidTr="00E470A4">
        <w:tc>
          <w:tcPr>
            <w:tcW w:w="1809" w:type="dxa"/>
          </w:tcPr>
          <w:p w:rsidR="00E470A4" w:rsidRPr="00056F01" w:rsidRDefault="00E470A4" w:rsidP="00E470A4">
            <w:pPr>
              <w:spacing w:line="264" w:lineRule="auto"/>
              <w:rPr>
                <w:b/>
                <w:kern w:val="2"/>
              </w:rPr>
            </w:pPr>
            <w:r w:rsidRPr="0038692E">
              <w:rPr>
                <w:b/>
                <w:kern w:val="2"/>
              </w:rPr>
              <w:t>CtrlNumber</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车道机号</w:t>
            </w:r>
          </w:p>
        </w:tc>
      </w:tr>
      <w:tr w:rsidR="00E470A4" w:rsidTr="00E470A4">
        <w:tc>
          <w:tcPr>
            <w:tcW w:w="1809" w:type="dxa"/>
          </w:tcPr>
          <w:p w:rsidR="00E470A4" w:rsidRPr="00056F01" w:rsidRDefault="00E470A4" w:rsidP="00E470A4">
            <w:pPr>
              <w:spacing w:line="264" w:lineRule="auto"/>
              <w:rPr>
                <w:b/>
                <w:kern w:val="2"/>
              </w:rPr>
            </w:pPr>
            <w:r w:rsidRPr="0038692E">
              <w:rPr>
                <w:b/>
                <w:kern w:val="2"/>
              </w:rPr>
              <w:t>StationId</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工作站编号</w:t>
            </w:r>
          </w:p>
        </w:tc>
      </w:tr>
      <w:tr w:rsidR="00E470A4" w:rsidTr="00E470A4">
        <w:tc>
          <w:tcPr>
            <w:tcW w:w="1809" w:type="dxa"/>
          </w:tcPr>
          <w:p w:rsidR="00E470A4" w:rsidRPr="00A87D26" w:rsidRDefault="00E470A4" w:rsidP="00E470A4">
            <w:pPr>
              <w:spacing w:line="264" w:lineRule="auto"/>
              <w:rPr>
                <w:b/>
                <w:kern w:val="2"/>
              </w:rPr>
            </w:pPr>
            <w:r w:rsidRPr="00A87D26">
              <w:rPr>
                <w:b/>
                <w:kern w:val="2"/>
              </w:rPr>
              <w:t>CardNO</w:t>
            </w:r>
          </w:p>
        </w:tc>
        <w:tc>
          <w:tcPr>
            <w:tcW w:w="1024" w:type="dxa"/>
          </w:tcPr>
          <w:p w:rsidR="00E470A4" w:rsidRDefault="00E470A4" w:rsidP="00E470A4">
            <w:r w:rsidRPr="006E09A8">
              <w:rPr>
                <w:rFonts w:ascii="Consolas" w:hAnsi="Consolas" w:cs="Consolas" w:hint="eastAsia"/>
                <w:sz w:val="18"/>
                <w:szCs w:val="18"/>
              </w:rPr>
              <w:t>String</w:t>
            </w:r>
          </w:p>
        </w:tc>
        <w:tc>
          <w:tcPr>
            <w:tcW w:w="816" w:type="dxa"/>
          </w:tcPr>
          <w:p w:rsidR="00E470A4" w:rsidRDefault="00E470A4" w:rsidP="00E470A4">
            <w:r w:rsidRPr="00C55F31">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车辆编号。由无牌车进场时生成。</w:t>
            </w:r>
          </w:p>
        </w:tc>
      </w:tr>
      <w:tr w:rsidR="00E470A4" w:rsidTr="00E470A4">
        <w:tc>
          <w:tcPr>
            <w:tcW w:w="1809" w:type="dxa"/>
          </w:tcPr>
          <w:p w:rsidR="00E470A4" w:rsidRPr="00A87D26" w:rsidRDefault="00E470A4" w:rsidP="00E470A4">
            <w:pPr>
              <w:spacing w:line="264" w:lineRule="auto"/>
              <w:rPr>
                <w:b/>
                <w:kern w:val="2"/>
              </w:rPr>
            </w:pPr>
            <w:r w:rsidRPr="00A87D26">
              <w:rPr>
                <w:b/>
                <w:kern w:val="2"/>
              </w:rPr>
              <w:t>CardType</w:t>
            </w:r>
          </w:p>
        </w:tc>
        <w:tc>
          <w:tcPr>
            <w:tcW w:w="1024" w:type="dxa"/>
          </w:tcPr>
          <w:p w:rsidR="00E470A4" w:rsidRDefault="00E470A4" w:rsidP="00E470A4">
            <w:r w:rsidRPr="006E09A8">
              <w:rPr>
                <w:rFonts w:ascii="Consolas" w:hAnsi="Consolas" w:cs="Consolas" w:hint="eastAsia"/>
                <w:sz w:val="18"/>
                <w:szCs w:val="18"/>
              </w:rPr>
              <w:t>String</w:t>
            </w:r>
          </w:p>
        </w:tc>
        <w:tc>
          <w:tcPr>
            <w:tcW w:w="816" w:type="dxa"/>
          </w:tcPr>
          <w:p w:rsidR="00E470A4" w:rsidRDefault="00E470A4" w:rsidP="00E470A4">
            <w:r w:rsidRPr="00C55F31">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车辆卡类。场内记录的卡类，服务器根据此卡类找场内记录。</w:t>
            </w:r>
          </w:p>
        </w:tc>
      </w:tr>
      <w:tr w:rsidR="00E470A4" w:rsidTr="00E470A4">
        <w:tc>
          <w:tcPr>
            <w:tcW w:w="1809" w:type="dxa"/>
          </w:tcPr>
          <w:p w:rsidR="00E470A4" w:rsidRPr="00A87D26" w:rsidRDefault="00E470A4" w:rsidP="00E470A4">
            <w:pPr>
              <w:spacing w:line="264" w:lineRule="auto"/>
              <w:rPr>
                <w:b/>
                <w:kern w:val="2"/>
              </w:rPr>
            </w:pPr>
            <w:r w:rsidRPr="00A87D26">
              <w:rPr>
                <w:b/>
                <w:kern w:val="2"/>
              </w:rPr>
              <w:t>InTime</w:t>
            </w:r>
          </w:p>
        </w:tc>
        <w:tc>
          <w:tcPr>
            <w:tcW w:w="1024" w:type="dxa"/>
          </w:tcPr>
          <w:p w:rsidR="00E470A4" w:rsidRDefault="00E470A4" w:rsidP="00E470A4">
            <w:r w:rsidRPr="006E09A8">
              <w:rPr>
                <w:rFonts w:ascii="Consolas" w:hAnsi="Consolas" w:cs="Consolas" w:hint="eastAsia"/>
                <w:sz w:val="18"/>
                <w:szCs w:val="18"/>
              </w:rPr>
              <w:t>String</w:t>
            </w:r>
          </w:p>
        </w:tc>
        <w:tc>
          <w:tcPr>
            <w:tcW w:w="816" w:type="dxa"/>
          </w:tcPr>
          <w:p w:rsidR="00E470A4" w:rsidRDefault="00E470A4" w:rsidP="00E470A4">
            <w:r w:rsidRPr="00C55F31">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进场时间。由无牌车进场时生成。</w:t>
            </w:r>
          </w:p>
        </w:tc>
      </w:tr>
      <w:tr w:rsidR="00E470A4" w:rsidTr="00E470A4">
        <w:tc>
          <w:tcPr>
            <w:tcW w:w="1809" w:type="dxa"/>
          </w:tcPr>
          <w:p w:rsidR="00E470A4" w:rsidRPr="0084329D" w:rsidRDefault="00E470A4" w:rsidP="00E470A4">
            <w:pPr>
              <w:spacing w:line="264" w:lineRule="auto"/>
              <w:rPr>
                <w:kern w:val="2"/>
              </w:rPr>
            </w:pPr>
            <w:r w:rsidRPr="00FB6BAF">
              <w:rPr>
                <w:kern w:val="2"/>
              </w:rPr>
              <w:t>FreeReason</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免费原因</w:t>
            </w:r>
          </w:p>
        </w:tc>
      </w:tr>
      <w:tr w:rsidR="00E470A4" w:rsidTr="00E470A4">
        <w:tc>
          <w:tcPr>
            <w:tcW w:w="1809" w:type="dxa"/>
          </w:tcPr>
          <w:p w:rsidR="00E470A4" w:rsidRPr="0038692E" w:rsidRDefault="00E470A4" w:rsidP="00E470A4">
            <w:pPr>
              <w:spacing w:line="264" w:lineRule="auto"/>
              <w:rPr>
                <w:kern w:val="2"/>
              </w:rPr>
            </w:pPr>
            <w:r w:rsidRPr="0038692E">
              <w:rPr>
                <w:kern w:val="2"/>
              </w:rPr>
              <w:t>Reserved</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备用字段</w:t>
            </w:r>
          </w:p>
        </w:tc>
      </w:tr>
      <w:tr w:rsidR="00E470A4" w:rsidTr="00E470A4">
        <w:tc>
          <w:tcPr>
            <w:tcW w:w="1809" w:type="dxa"/>
          </w:tcPr>
          <w:p w:rsidR="00E470A4" w:rsidRDefault="00E470A4" w:rsidP="00E470A4">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Pr="00E00670" w:rsidRDefault="00E470A4" w:rsidP="00E470A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470A4" w:rsidRDefault="00E470A4" w:rsidP="00E470A4">
      <w:pPr>
        <w:rPr>
          <w:b/>
        </w:rPr>
      </w:pPr>
      <w:r>
        <w:rPr>
          <w:rFonts w:hint="eastAsia"/>
          <w:b/>
        </w:rPr>
        <w:t>返回</w:t>
      </w:r>
      <w:r>
        <w:rPr>
          <w:b/>
        </w:rPr>
        <w:t>数据</w:t>
      </w:r>
      <w:r w:rsidRPr="0050700F">
        <w:rPr>
          <w:rFonts w:hint="eastAsia"/>
          <w:b/>
        </w:rPr>
        <w:t>格式</w:t>
      </w:r>
      <w:r>
        <w:rPr>
          <w:rFonts w:hint="eastAsia"/>
          <w:b/>
        </w:rPr>
        <w:t>:</w:t>
      </w:r>
    </w:p>
    <w:p w:rsidR="00E470A4" w:rsidRPr="0051022D" w:rsidRDefault="00E470A4" w:rsidP="00E470A4">
      <w:r>
        <w:t>JSON</w:t>
      </w:r>
    </w:p>
    <w:p w:rsidR="00E470A4" w:rsidRDefault="00E470A4" w:rsidP="00E470A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470A4" w:rsidTr="00E470A4">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说明</w:t>
            </w:r>
          </w:p>
        </w:tc>
      </w:tr>
      <w:tr w:rsidR="00E470A4" w:rsidTr="00E470A4">
        <w:tc>
          <w:tcPr>
            <w:tcW w:w="152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470A4" w:rsidTr="00E470A4">
        <w:tc>
          <w:tcPr>
            <w:tcW w:w="152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470A4" w:rsidTr="00E470A4">
        <w:tc>
          <w:tcPr>
            <w:tcW w:w="152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E470A4" w:rsidRDefault="00E470A4" w:rsidP="00E470A4"/>
    <w:p w:rsidR="00E470A4" w:rsidRDefault="00E470A4" w:rsidP="00E470A4">
      <w:r>
        <w:rPr>
          <w:rFonts w:hint="eastAsia"/>
        </w:rPr>
        <w:t>data</w:t>
      </w:r>
      <w:r>
        <w:rPr>
          <w:rFonts w:hint="eastAsia"/>
          <w:b/>
        </w:rPr>
        <w:t>中的数据</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470A4" w:rsidTr="00E470A4">
        <w:tc>
          <w:tcPr>
            <w:tcW w:w="1809"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说明</w:t>
            </w:r>
          </w:p>
        </w:tc>
      </w:tr>
      <w:tr w:rsidR="00E470A4" w:rsidTr="00E470A4">
        <w:tc>
          <w:tcPr>
            <w:tcW w:w="1809" w:type="dxa"/>
          </w:tcPr>
          <w:p w:rsidR="00E470A4" w:rsidRPr="00EC78A7" w:rsidRDefault="00E470A4" w:rsidP="00E470A4">
            <w:pPr>
              <w:spacing w:line="264" w:lineRule="auto"/>
              <w:rPr>
                <w:b/>
                <w:kern w:val="2"/>
              </w:rPr>
            </w:pPr>
            <w:r w:rsidRPr="00591A0B">
              <w:rPr>
                <w:b/>
                <w:kern w:val="2"/>
              </w:rPr>
              <w:t>OpenMode</w:t>
            </w:r>
          </w:p>
        </w:tc>
        <w:tc>
          <w:tcPr>
            <w:tcW w:w="1024"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470A4" w:rsidRPr="00E00670" w:rsidRDefault="00E470A4" w:rsidP="00E470A4">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E470A4" w:rsidTr="00E470A4">
        <w:tc>
          <w:tcPr>
            <w:tcW w:w="1809" w:type="dxa"/>
          </w:tcPr>
          <w:p w:rsidR="00E470A4" w:rsidRPr="00CF1D7B" w:rsidRDefault="00E470A4" w:rsidP="00E470A4">
            <w:pPr>
              <w:spacing w:line="264" w:lineRule="auto"/>
              <w:rPr>
                <w:b/>
                <w:kern w:val="2"/>
              </w:rPr>
            </w:pPr>
            <w:r w:rsidRPr="00591A0B">
              <w:rPr>
                <w:b/>
                <w:kern w:val="2"/>
              </w:rPr>
              <w:lastRenderedPageBreak/>
              <w:t>CardNO</w:t>
            </w:r>
          </w:p>
        </w:tc>
        <w:tc>
          <w:tcPr>
            <w:tcW w:w="1024"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470A4" w:rsidRPr="00E00670"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车辆编号</w:t>
            </w:r>
          </w:p>
        </w:tc>
      </w:tr>
      <w:tr w:rsidR="00E470A4" w:rsidTr="00E470A4">
        <w:tc>
          <w:tcPr>
            <w:tcW w:w="1809" w:type="dxa"/>
          </w:tcPr>
          <w:p w:rsidR="00E470A4" w:rsidRPr="00056F01" w:rsidRDefault="00E470A4" w:rsidP="00E470A4">
            <w:pPr>
              <w:spacing w:line="264" w:lineRule="auto"/>
              <w:rPr>
                <w:b/>
                <w:kern w:val="2"/>
              </w:rPr>
            </w:pPr>
            <w:r w:rsidRPr="00591A0B">
              <w:rPr>
                <w:b/>
                <w:kern w:val="2"/>
              </w:rPr>
              <w:t>CardType</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车辆卡类</w:t>
            </w:r>
          </w:p>
        </w:tc>
      </w:tr>
      <w:tr w:rsidR="00E470A4" w:rsidTr="00E470A4">
        <w:tc>
          <w:tcPr>
            <w:tcW w:w="1809" w:type="dxa"/>
          </w:tcPr>
          <w:p w:rsidR="00E470A4" w:rsidRPr="00056F01" w:rsidRDefault="00E470A4" w:rsidP="00E470A4">
            <w:pPr>
              <w:spacing w:line="264" w:lineRule="auto"/>
              <w:rPr>
                <w:b/>
                <w:kern w:val="2"/>
              </w:rPr>
            </w:pPr>
            <w:r w:rsidRPr="00591A0B">
              <w:rPr>
                <w:b/>
                <w:kern w:val="2"/>
              </w:rPr>
              <w:t>ImageName</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图片名称</w:t>
            </w:r>
          </w:p>
        </w:tc>
      </w:tr>
      <w:tr w:rsidR="00E470A4" w:rsidTr="00E470A4">
        <w:tc>
          <w:tcPr>
            <w:tcW w:w="1809" w:type="dxa"/>
          </w:tcPr>
          <w:p w:rsidR="00E470A4" w:rsidRPr="00591A0B" w:rsidRDefault="00E470A4" w:rsidP="00E470A4">
            <w:pPr>
              <w:spacing w:line="264" w:lineRule="auto"/>
              <w:rPr>
                <w:b/>
                <w:kern w:val="2"/>
              </w:rPr>
            </w:pPr>
            <w:r w:rsidRPr="00591A0B">
              <w:rPr>
                <w:b/>
                <w:kern w:val="2"/>
              </w:rPr>
              <w:t>CPH</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车牌号</w:t>
            </w:r>
          </w:p>
        </w:tc>
      </w:tr>
      <w:tr w:rsidR="00E470A4" w:rsidTr="00E470A4">
        <w:tc>
          <w:tcPr>
            <w:tcW w:w="1809" w:type="dxa"/>
          </w:tcPr>
          <w:p w:rsidR="00E470A4" w:rsidRPr="00591A0B" w:rsidRDefault="00E470A4" w:rsidP="00E470A4">
            <w:pPr>
              <w:spacing w:line="264" w:lineRule="auto"/>
              <w:rPr>
                <w:b/>
                <w:kern w:val="2"/>
              </w:rPr>
            </w:pPr>
            <w:r w:rsidRPr="00591A0B">
              <w:rPr>
                <w:b/>
                <w:kern w:val="2"/>
              </w:rPr>
              <w:t>InTime</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进场时间</w:t>
            </w:r>
          </w:p>
        </w:tc>
      </w:tr>
      <w:tr w:rsidR="00E470A4" w:rsidTr="00E470A4">
        <w:tc>
          <w:tcPr>
            <w:tcW w:w="1809" w:type="dxa"/>
          </w:tcPr>
          <w:p w:rsidR="00E470A4" w:rsidRPr="00A432FC" w:rsidRDefault="00E470A4" w:rsidP="00E470A4">
            <w:pPr>
              <w:spacing w:line="264" w:lineRule="auto"/>
              <w:rPr>
                <w:b/>
                <w:kern w:val="2"/>
              </w:rPr>
            </w:pPr>
            <w:r w:rsidRPr="00A432FC">
              <w:rPr>
                <w:b/>
                <w:kern w:val="2"/>
              </w:rPr>
              <w:t>OutTime</w:t>
            </w:r>
          </w:p>
        </w:tc>
        <w:tc>
          <w:tcPr>
            <w:tcW w:w="1024" w:type="dxa"/>
          </w:tcPr>
          <w:p w:rsidR="00E470A4" w:rsidRPr="006C39AE" w:rsidRDefault="00E470A4" w:rsidP="00E470A4">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E470A4" w:rsidRPr="007458CF" w:rsidRDefault="00E470A4" w:rsidP="00E470A4">
            <w:pPr>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出场时间</w:t>
            </w:r>
          </w:p>
        </w:tc>
      </w:tr>
      <w:tr w:rsidR="00E470A4" w:rsidTr="00E470A4">
        <w:tc>
          <w:tcPr>
            <w:tcW w:w="1809" w:type="dxa"/>
          </w:tcPr>
          <w:p w:rsidR="00E470A4" w:rsidRPr="00A432FC" w:rsidRDefault="00E470A4" w:rsidP="00E470A4">
            <w:pPr>
              <w:spacing w:line="264" w:lineRule="auto"/>
              <w:rPr>
                <w:b/>
                <w:kern w:val="2"/>
              </w:rPr>
            </w:pPr>
            <w:r w:rsidRPr="00A432FC">
              <w:rPr>
                <w:b/>
                <w:kern w:val="2"/>
              </w:rPr>
              <w:t>SFJE</w:t>
            </w:r>
          </w:p>
        </w:tc>
        <w:tc>
          <w:tcPr>
            <w:tcW w:w="1024" w:type="dxa"/>
          </w:tcPr>
          <w:p w:rsidR="00E470A4" w:rsidRPr="006C39AE" w:rsidRDefault="00E470A4" w:rsidP="00E470A4">
            <w:pPr>
              <w:rPr>
                <w:rFonts w:ascii="Consolas" w:hAnsi="Consolas" w:cs="Consolas"/>
                <w:sz w:val="18"/>
                <w:szCs w:val="18"/>
              </w:rPr>
            </w:pPr>
            <w:r>
              <w:rPr>
                <w:rFonts w:ascii="Consolas" w:hAnsi="Consolas" w:cs="Consolas" w:hint="eastAsia"/>
                <w:sz w:val="18"/>
                <w:szCs w:val="18"/>
              </w:rPr>
              <w:t>decimal</w:t>
            </w:r>
          </w:p>
        </w:tc>
        <w:tc>
          <w:tcPr>
            <w:tcW w:w="816" w:type="dxa"/>
          </w:tcPr>
          <w:p w:rsidR="00E470A4" w:rsidRPr="007458CF" w:rsidRDefault="00E470A4" w:rsidP="00E470A4">
            <w:pPr>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实收金额</w:t>
            </w:r>
          </w:p>
        </w:tc>
      </w:tr>
      <w:tr w:rsidR="00E470A4" w:rsidTr="00E470A4">
        <w:tc>
          <w:tcPr>
            <w:tcW w:w="1809" w:type="dxa"/>
          </w:tcPr>
          <w:p w:rsidR="00E470A4" w:rsidRPr="00A432FC" w:rsidRDefault="00E470A4" w:rsidP="00E470A4">
            <w:pPr>
              <w:spacing w:line="264" w:lineRule="auto"/>
              <w:rPr>
                <w:b/>
                <w:kern w:val="2"/>
              </w:rPr>
            </w:pPr>
            <w:r w:rsidRPr="00A432FC">
              <w:rPr>
                <w:b/>
                <w:kern w:val="2"/>
              </w:rPr>
              <w:t>YSJE</w:t>
            </w:r>
          </w:p>
        </w:tc>
        <w:tc>
          <w:tcPr>
            <w:tcW w:w="1024" w:type="dxa"/>
          </w:tcPr>
          <w:p w:rsidR="00E470A4" w:rsidRPr="006C39AE" w:rsidRDefault="00E470A4" w:rsidP="00E470A4">
            <w:pPr>
              <w:rPr>
                <w:rFonts w:ascii="Consolas" w:hAnsi="Consolas" w:cs="Consolas"/>
                <w:sz w:val="18"/>
                <w:szCs w:val="18"/>
              </w:rPr>
            </w:pPr>
            <w:r>
              <w:rPr>
                <w:rFonts w:ascii="Consolas" w:hAnsi="Consolas" w:cs="Consolas" w:hint="eastAsia"/>
                <w:sz w:val="18"/>
                <w:szCs w:val="18"/>
              </w:rPr>
              <w:t>decimal</w:t>
            </w:r>
          </w:p>
        </w:tc>
        <w:tc>
          <w:tcPr>
            <w:tcW w:w="816" w:type="dxa"/>
          </w:tcPr>
          <w:p w:rsidR="00E470A4" w:rsidRPr="007458CF" w:rsidRDefault="00E470A4" w:rsidP="00E470A4">
            <w:pPr>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应收金额</w:t>
            </w:r>
          </w:p>
        </w:tc>
      </w:tr>
      <w:tr w:rsidR="00E470A4" w:rsidTr="00E470A4">
        <w:tc>
          <w:tcPr>
            <w:tcW w:w="1809" w:type="dxa"/>
          </w:tcPr>
          <w:p w:rsidR="00E470A4" w:rsidRPr="00591A0B" w:rsidRDefault="00E470A4" w:rsidP="00E470A4">
            <w:pPr>
              <w:spacing w:line="264" w:lineRule="auto"/>
              <w:rPr>
                <w:kern w:val="2"/>
              </w:rPr>
            </w:pPr>
            <w:r w:rsidRPr="00591A0B">
              <w:rPr>
                <w:kern w:val="2"/>
              </w:rPr>
              <w:t>UserNO</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Pr="00E00670" w:rsidRDefault="00E470A4" w:rsidP="00E470A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用户编号</w:t>
            </w:r>
          </w:p>
        </w:tc>
      </w:tr>
      <w:tr w:rsidR="00E470A4" w:rsidTr="00E470A4">
        <w:tc>
          <w:tcPr>
            <w:tcW w:w="1809" w:type="dxa"/>
          </w:tcPr>
          <w:p w:rsidR="00E470A4" w:rsidRPr="00591A0B" w:rsidRDefault="00E470A4" w:rsidP="00E470A4">
            <w:pPr>
              <w:spacing w:line="264" w:lineRule="auto"/>
              <w:rPr>
                <w:kern w:val="2"/>
              </w:rPr>
            </w:pPr>
            <w:r w:rsidRPr="00591A0B">
              <w:rPr>
                <w:kern w:val="2"/>
              </w:rPr>
              <w:t>UserName</w:t>
            </w:r>
          </w:p>
        </w:tc>
        <w:tc>
          <w:tcPr>
            <w:tcW w:w="1024" w:type="dxa"/>
          </w:tcPr>
          <w:p w:rsidR="00E470A4" w:rsidRDefault="00E470A4" w:rsidP="00E470A4">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用户名称</w:t>
            </w:r>
          </w:p>
        </w:tc>
      </w:tr>
      <w:tr w:rsidR="00E470A4" w:rsidTr="00E470A4">
        <w:tc>
          <w:tcPr>
            <w:tcW w:w="1809" w:type="dxa"/>
          </w:tcPr>
          <w:p w:rsidR="00E470A4" w:rsidRPr="00591A0B" w:rsidRDefault="00E470A4" w:rsidP="00E470A4">
            <w:pPr>
              <w:spacing w:line="264" w:lineRule="auto"/>
              <w:rPr>
                <w:kern w:val="2"/>
              </w:rPr>
            </w:pPr>
            <w:r w:rsidRPr="00591A0B">
              <w:rPr>
                <w:kern w:val="2"/>
              </w:rPr>
              <w:t>DeptName</w:t>
            </w:r>
          </w:p>
        </w:tc>
        <w:tc>
          <w:tcPr>
            <w:tcW w:w="1024" w:type="dxa"/>
          </w:tcPr>
          <w:p w:rsidR="00E470A4" w:rsidRDefault="00E470A4" w:rsidP="00E470A4">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部门名称</w:t>
            </w:r>
          </w:p>
        </w:tc>
      </w:tr>
      <w:tr w:rsidR="00E470A4" w:rsidTr="00E470A4">
        <w:tc>
          <w:tcPr>
            <w:tcW w:w="1809" w:type="dxa"/>
          </w:tcPr>
          <w:p w:rsidR="00E470A4" w:rsidRPr="00591A0B" w:rsidRDefault="00E470A4" w:rsidP="00E470A4">
            <w:pPr>
              <w:spacing w:line="264" w:lineRule="auto"/>
              <w:rPr>
                <w:kern w:val="2"/>
              </w:rPr>
            </w:pPr>
            <w:r w:rsidRPr="00591A0B">
              <w:rPr>
                <w:kern w:val="2"/>
              </w:rPr>
              <w:t>Balance</w:t>
            </w:r>
          </w:p>
        </w:tc>
        <w:tc>
          <w:tcPr>
            <w:tcW w:w="1024" w:type="dxa"/>
          </w:tcPr>
          <w:p w:rsidR="00E470A4" w:rsidRDefault="00E470A4" w:rsidP="00E470A4">
            <w:r>
              <w:rPr>
                <w:rFonts w:ascii="Consolas" w:hAnsi="Consolas" w:cs="Consolas" w:hint="eastAsia"/>
                <w:sz w:val="18"/>
                <w:szCs w:val="18"/>
              </w:rPr>
              <w:t>decimal</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余额</w:t>
            </w:r>
          </w:p>
        </w:tc>
      </w:tr>
      <w:tr w:rsidR="00E470A4" w:rsidTr="00E470A4">
        <w:tc>
          <w:tcPr>
            <w:tcW w:w="1809" w:type="dxa"/>
          </w:tcPr>
          <w:p w:rsidR="00E470A4" w:rsidRPr="00591A0B" w:rsidRDefault="00E470A4" w:rsidP="00E470A4">
            <w:pPr>
              <w:spacing w:line="264" w:lineRule="auto"/>
              <w:rPr>
                <w:kern w:val="2"/>
              </w:rPr>
            </w:pPr>
            <w:r w:rsidRPr="00591A0B">
              <w:rPr>
                <w:kern w:val="2"/>
              </w:rPr>
              <w:t>CarValidEndDate</w:t>
            </w:r>
          </w:p>
        </w:tc>
        <w:tc>
          <w:tcPr>
            <w:tcW w:w="1024" w:type="dxa"/>
          </w:tcPr>
          <w:p w:rsidR="00E470A4" w:rsidRDefault="00E470A4" w:rsidP="00E470A4">
            <w:r>
              <w:rPr>
                <w:rFonts w:ascii="Consolas" w:hAnsi="Consolas" w:cs="Consolas"/>
                <w:sz w:val="18"/>
                <w:szCs w:val="18"/>
              </w:rPr>
              <w:t>D</w:t>
            </w:r>
            <w:r>
              <w:rPr>
                <w:rFonts w:ascii="Consolas" w:hAnsi="Consolas" w:cs="Consolas" w:hint="eastAsia"/>
                <w:sz w:val="18"/>
                <w:szCs w:val="18"/>
              </w:rPr>
              <w:t>atetime</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有效期结束日</w:t>
            </w:r>
          </w:p>
        </w:tc>
      </w:tr>
      <w:tr w:rsidR="00E470A4" w:rsidTr="00E470A4">
        <w:tc>
          <w:tcPr>
            <w:tcW w:w="1809" w:type="dxa"/>
          </w:tcPr>
          <w:p w:rsidR="00E470A4" w:rsidRPr="00591A0B" w:rsidRDefault="00E470A4" w:rsidP="00E470A4">
            <w:pPr>
              <w:spacing w:line="264" w:lineRule="auto"/>
              <w:rPr>
                <w:kern w:val="2"/>
              </w:rPr>
            </w:pPr>
            <w:r w:rsidRPr="00591A0B">
              <w:rPr>
                <w:kern w:val="2"/>
              </w:rPr>
              <w:t>CarPlace</w:t>
            </w:r>
          </w:p>
        </w:tc>
        <w:tc>
          <w:tcPr>
            <w:tcW w:w="1024" w:type="dxa"/>
          </w:tcPr>
          <w:p w:rsidR="00E470A4" w:rsidRDefault="00E470A4" w:rsidP="00E470A4">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车位</w:t>
            </w:r>
          </w:p>
        </w:tc>
      </w:tr>
      <w:tr w:rsidR="00E470A4" w:rsidTr="00E470A4">
        <w:tc>
          <w:tcPr>
            <w:tcW w:w="1809" w:type="dxa"/>
          </w:tcPr>
          <w:p w:rsidR="00E470A4" w:rsidRPr="00591A0B" w:rsidRDefault="00E470A4" w:rsidP="00E470A4">
            <w:pPr>
              <w:spacing w:line="264" w:lineRule="auto"/>
              <w:rPr>
                <w:kern w:val="2"/>
              </w:rPr>
            </w:pPr>
            <w:r w:rsidRPr="00A432FC">
              <w:rPr>
                <w:kern w:val="2"/>
              </w:rPr>
              <w:t>DiscountSet</w:t>
            </w:r>
          </w:p>
        </w:tc>
        <w:tc>
          <w:tcPr>
            <w:tcW w:w="1024" w:type="dxa"/>
          </w:tcPr>
          <w:p w:rsidR="00E470A4" w:rsidRPr="006C39AE" w:rsidRDefault="00E470A4" w:rsidP="00E470A4">
            <w:pPr>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E470A4" w:rsidRPr="007458CF" w:rsidRDefault="00E470A4" w:rsidP="00E470A4">
            <w:pPr>
              <w:rPr>
                <w:rFonts w:ascii="Consolas" w:hAnsi="Consolas" w:cs="Consolas"/>
                <w:sz w:val="18"/>
                <w:szCs w:val="18"/>
              </w:rPr>
            </w:pPr>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优惠信息。结构请参考</w:t>
            </w:r>
            <w:hyperlink w:anchor="_Model结构_9" w:history="1">
              <w:r w:rsidRPr="00A432FC">
                <w:rPr>
                  <w:rStyle w:val="af7"/>
                  <w:rFonts w:ascii="Consolas" w:hAnsi="Consolas" w:cs="Consolas" w:hint="eastAsia"/>
                  <w:sz w:val="18"/>
                  <w:szCs w:val="18"/>
                </w:rPr>
                <w:t>车牌优惠数据</w:t>
              </w:r>
            </w:hyperlink>
            <w:r>
              <w:rPr>
                <w:rFonts w:ascii="Consolas" w:hAnsi="Consolas" w:cs="Consolas" w:hint="eastAsia"/>
                <w:sz w:val="18"/>
                <w:szCs w:val="18"/>
              </w:rPr>
              <w:t>结构。其中</w:t>
            </w:r>
            <w:r w:rsidRPr="00A432FC">
              <w:rPr>
                <w:rFonts w:ascii="Consolas" w:hAnsi="Consolas" w:cs="Consolas"/>
                <w:sz w:val="18"/>
                <w:szCs w:val="18"/>
              </w:rPr>
              <w:t>DeptId</w:t>
            </w:r>
            <w:r>
              <w:rPr>
                <w:rFonts w:ascii="Consolas" w:hAnsi="Consolas" w:cs="Consolas" w:hint="eastAsia"/>
                <w:sz w:val="18"/>
                <w:szCs w:val="18"/>
              </w:rPr>
              <w:t>大于或等于</w:t>
            </w:r>
            <w:r>
              <w:rPr>
                <w:rFonts w:ascii="Consolas" w:hAnsi="Consolas" w:cs="Consolas" w:hint="eastAsia"/>
                <w:sz w:val="18"/>
                <w:szCs w:val="18"/>
              </w:rPr>
              <w:t>0</w:t>
            </w:r>
            <w:r>
              <w:rPr>
                <w:rFonts w:ascii="Consolas" w:hAnsi="Consolas" w:cs="Consolas" w:hint="eastAsia"/>
                <w:sz w:val="18"/>
                <w:szCs w:val="18"/>
              </w:rPr>
              <w:t>表示是车牌优惠，否则是优惠方式表中的优惠。</w:t>
            </w:r>
          </w:p>
        </w:tc>
      </w:tr>
    </w:tbl>
    <w:p w:rsidR="00E470A4" w:rsidRDefault="00E470A4" w:rsidP="00E470A4">
      <w:pPr>
        <w:rPr>
          <w:b/>
        </w:rPr>
      </w:pPr>
    </w:p>
    <w:p w:rsidR="00E470A4" w:rsidRDefault="00E470A4" w:rsidP="00E470A4">
      <w:pPr>
        <w:rPr>
          <w:b/>
        </w:rPr>
      </w:pPr>
      <w:r>
        <w:rPr>
          <w:rFonts w:hint="eastAsia"/>
          <w:b/>
        </w:rPr>
        <w:t>请求示例：</w:t>
      </w:r>
    </w:p>
    <w:p w:rsidR="00E470A4" w:rsidRPr="008510B3" w:rsidRDefault="005446D3" w:rsidP="00E470A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1" w:history="1">
        <w:r w:rsidR="00E470A4" w:rsidRPr="00C92F9A">
          <w:rPr>
            <w:rStyle w:val="af7"/>
          </w:rPr>
          <w:t>http://192</w:t>
        </w:r>
      </w:hyperlink>
      <w:r w:rsidR="00E470A4" w:rsidRPr="0035271B">
        <w:rPr>
          <w:rStyle w:val="af7"/>
        </w:rPr>
        <w:t>.168.2.158:9000/ParkAPI/</w:t>
      </w:r>
      <w:r w:rsidR="00E470A4">
        <w:rPr>
          <w:rStyle w:val="af7"/>
        </w:rPr>
        <w:t>SetCar</w:t>
      </w:r>
      <w:r w:rsidR="00E470A4">
        <w:rPr>
          <w:rStyle w:val="af7"/>
          <w:rFonts w:hint="eastAsia"/>
        </w:rPr>
        <w:t>Free</w:t>
      </w:r>
      <w:r w:rsidR="00E470A4">
        <w:rPr>
          <w:rStyle w:val="af7"/>
        </w:rPr>
        <w:t>OutWithoutCPH?</w:t>
      </w:r>
      <w:r w:rsidR="00E470A4" w:rsidRPr="00A87D26">
        <w:rPr>
          <w:rStyle w:val="af7"/>
        </w:rPr>
        <w:t>token=b6018e51fe16417fb959f3a3383fccc7&amp;CtrlNumber=4&amp;StationId=2&amp;CardNO=31A80703&amp;CardType=TmpA&amp;InTime=20170303100028</w:t>
      </w:r>
    </w:p>
    <w:p w:rsidR="00E470A4" w:rsidRDefault="00E470A4" w:rsidP="00E470A4">
      <w:pPr>
        <w:rPr>
          <w:b/>
        </w:rPr>
      </w:pPr>
      <w:r>
        <w:rPr>
          <w:rFonts w:hint="eastAsia"/>
          <w:b/>
        </w:rPr>
        <w:t>成功回复示例</w:t>
      </w:r>
      <w:r>
        <w:rPr>
          <w:rFonts w:hint="eastAsia"/>
          <w:b/>
        </w:rPr>
        <w:t>:</w:t>
      </w:r>
    </w:p>
    <w:p w:rsidR="00E470A4" w:rsidRPr="007F1246" w:rsidRDefault="00E470A4" w:rsidP="00E470A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87D26">
        <w:t>{"rcode":"200","msg":"OK","data":{"OpenMode":1,"CardNO":"31A80703","CardType":"TmpA","ImageName":"31A80703</w:t>
      </w:r>
      <w:r>
        <w:rPr>
          <w:rFonts w:hint="eastAsia"/>
        </w:rPr>
        <w:t>out</w:t>
      </w:r>
      <w:r w:rsidRPr="00A87D26">
        <w:t>3df39555-4935-4be6-933a-f20ea1a42dbc.jpg","CPH":"","InTime":"2017-03-03 10:00:28","UserNO":null,"UserName":null,"DeptName":null,"Balance":0.0,"CarValidEndDate":null,"CarPlace":null,"OutTime":"2017-03-03 10:02:50","SFJE":24.0,"YSJE":24.0,"DiscountSet":null}}</w:t>
      </w:r>
      <w:r w:rsidRPr="0069679C">
        <w:rPr>
          <w:rFonts w:hint="eastAsia"/>
        </w:rPr>
        <w:t xml:space="preserve"> </w:t>
      </w:r>
    </w:p>
    <w:p w:rsidR="00E470A4" w:rsidRDefault="00E470A4" w:rsidP="00E470A4">
      <w:pPr>
        <w:rPr>
          <w:b/>
        </w:rPr>
      </w:pPr>
      <w:r>
        <w:rPr>
          <w:rFonts w:hint="eastAsia"/>
          <w:b/>
        </w:rPr>
        <w:t>失败回复示例</w:t>
      </w:r>
      <w:r>
        <w:rPr>
          <w:rFonts w:hint="eastAsia"/>
          <w:b/>
        </w:rPr>
        <w:t>:</w:t>
      </w:r>
    </w:p>
    <w:p w:rsidR="00E470A4" w:rsidRPr="007F1246" w:rsidRDefault="00E470A4" w:rsidP="00E470A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E470A4" w:rsidRDefault="00E470A4" w:rsidP="00E470A4">
      <w:pPr>
        <w:rPr>
          <w:b/>
        </w:rPr>
      </w:pPr>
    </w:p>
    <w:p w:rsidR="00E470A4" w:rsidRDefault="00E470A4" w:rsidP="00E470A4">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E470A4" w:rsidTr="00E470A4">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说明</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071B9A" w:rsidRDefault="00E470A4" w:rsidP="00E470A4">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Pr>
                <w:rFonts w:ascii="Consolas" w:hAnsi="Consolas" w:cs="Consolas" w:hint="eastAsia"/>
                <w:kern w:val="2"/>
                <w:sz w:val="18"/>
                <w:szCs w:val="18"/>
              </w:rPr>
              <w:t>(</w:t>
            </w:r>
            <w:r>
              <w:rPr>
                <w:rFonts w:ascii="Consolas" w:hAnsi="Consolas" w:cs="Consolas" w:hint="eastAsia"/>
                <w:kern w:val="2"/>
                <w:sz w:val="18"/>
                <w:szCs w:val="18"/>
              </w:rPr>
              <w:t>仍然可出场</w:t>
            </w:r>
            <w:r>
              <w:rPr>
                <w:rFonts w:ascii="Consolas" w:hAnsi="Consolas" w:cs="Consolas" w:hint="eastAsia"/>
                <w:kern w:val="2"/>
                <w:sz w:val="18"/>
                <w:szCs w:val="18"/>
              </w:rPr>
              <w:t>)</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C47B92" w:rsidRDefault="00E470A4" w:rsidP="00E470A4">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C47B92" w:rsidRDefault="00E470A4" w:rsidP="00E470A4">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E470A4" w:rsidRPr="00C47B92" w:rsidRDefault="00E470A4" w:rsidP="00E470A4">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E470A4" w:rsidRDefault="00E470A4" w:rsidP="00E470A4"/>
    <w:p w:rsidR="00713C53" w:rsidRDefault="00713C53" w:rsidP="00713C53"/>
    <w:p w:rsidR="001C1E72" w:rsidRDefault="001C1E72" w:rsidP="001C1E72">
      <w:pPr>
        <w:pStyle w:val="4"/>
      </w:pPr>
      <w:r>
        <w:rPr>
          <w:rFonts w:hint="eastAsia"/>
        </w:rPr>
        <w:t>更新收费</w:t>
      </w:r>
      <w:r w:rsidR="00015893">
        <w:rPr>
          <w:rFonts w:hint="eastAsia"/>
        </w:rPr>
        <w:t>金额</w:t>
      </w:r>
      <w:r>
        <w:rPr>
          <w:rFonts w:hint="eastAsia"/>
        </w:rPr>
        <w:t>接口</w:t>
      </w:r>
    </w:p>
    <w:p w:rsidR="001C1E72" w:rsidRDefault="001C1E72" w:rsidP="001C1E72">
      <w:r>
        <w:rPr>
          <w:rFonts w:hint="eastAsia"/>
        </w:rPr>
        <w:t>正常车辆出场时会弹出收费窗口，在收费窗口上可更改</w:t>
      </w:r>
      <w:r w:rsidR="00015893">
        <w:rPr>
          <w:rFonts w:hint="eastAsia"/>
        </w:rPr>
        <w:t>金额数量</w:t>
      </w:r>
      <w:r>
        <w:rPr>
          <w:rFonts w:hint="eastAsia"/>
        </w:rPr>
        <w:t>，更改后通过此接口更新收费记录。</w:t>
      </w:r>
    </w:p>
    <w:p w:rsidR="001C1E72" w:rsidRPr="00E47307" w:rsidRDefault="001C1E72" w:rsidP="001C1E72">
      <w:pPr>
        <w:rPr>
          <w:b/>
        </w:rPr>
      </w:pPr>
      <w:r w:rsidRPr="00E47307">
        <w:rPr>
          <w:rFonts w:hint="eastAsia"/>
          <w:b/>
        </w:rPr>
        <w:t>url:</w:t>
      </w:r>
    </w:p>
    <w:p w:rsidR="001C1E72" w:rsidRPr="00117E5E" w:rsidRDefault="005446D3"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2" w:history="1">
        <w:r w:rsidR="001C1E72" w:rsidRPr="00506A16">
          <w:rPr>
            <w:rStyle w:val="af7"/>
          </w:rPr>
          <w:t>http://192</w:t>
        </w:r>
      </w:hyperlink>
      <w:r w:rsidR="001C1E72">
        <w:rPr>
          <w:rStyle w:val="af7"/>
        </w:rPr>
        <w:t>.168.2.158</w:t>
      </w:r>
      <w:r w:rsidR="001C1E72" w:rsidRPr="008510B3">
        <w:rPr>
          <w:rStyle w:val="af7"/>
        </w:rPr>
        <w:t>:9000/ParkAPI/</w:t>
      </w:r>
      <w:r w:rsidR="00015893" w:rsidRPr="00015893">
        <w:rPr>
          <w:rStyle w:val="af7"/>
        </w:rPr>
        <w:t>UpdateChargeAmount</w:t>
      </w:r>
    </w:p>
    <w:p w:rsidR="001C1E72" w:rsidRPr="005879B3" w:rsidRDefault="001C1E72" w:rsidP="001C1E72">
      <w:pPr>
        <w:rPr>
          <w:b/>
        </w:rPr>
      </w:pPr>
      <w:r w:rsidRPr="00E47307">
        <w:rPr>
          <w:rFonts w:hint="eastAsia"/>
          <w:b/>
        </w:rPr>
        <w:t>请求</w:t>
      </w:r>
      <w:r w:rsidRPr="00E47307">
        <w:rPr>
          <w:b/>
        </w:rPr>
        <w:t>方式</w:t>
      </w:r>
      <w:r w:rsidRPr="00E47307">
        <w:rPr>
          <w:rFonts w:hint="eastAsia"/>
          <w:b/>
        </w:rPr>
        <w:t>：</w:t>
      </w:r>
    </w:p>
    <w:p w:rsidR="001C1E72" w:rsidRDefault="001C1E72" w:rsidP="001C1E72">
      <w:r>
        <w:t>POST</w:t>
      </w:r>
      <w:r>
        <w:t>，</w:t>
      </w:r>
      <w:r>
        <w:t>GET</w:t>
      </w:r>
    </w:p>
    <w:p w:rsidR="001C1E72" w:rsidRDefault="001C1E72" w:rsidP="001C1E7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C1E72" w:rsidTr="00015893">
        <w:tc>
          <w:tcPr>
            <w:tcW w:w="1809"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说明</w:t>
            </w:r>
          </w:p>
        </w:tc>
      </w:tr>
      <w:tr w:rsidR="001C1E72" w:rsidTr="00015893">
        <w:tc>
          <w:tcPr>
            <w:tcW w:w="1809" w:type="dxa"/>
          </w:tcPr>
          <w:p w:rsidR="001C1E72" w:rsidRPr="00EC78A7" w:rsidRDefault="001C1E72" w:rsidP="00015893">
            <w:pPr>
              <w:spacing w:line="264" w:lineRule="auto"/>
              <w:rPr>
                <w:b/>
                <w:kern w:val="2"/>
              </w:rPr>
            </w:pPr>
            <w:r w:rsidRPr="00EC78A7">
              <w:rPr>
                <w:b/>
                <w:kern w:val="2"/>
              </w:rPr>
              <w:t>token</w:t>
            </w:r>
          </w:p>
        </w:tc>
        <w:tc>
          <w:tcPr>
            <w:tcW w:w="1024" w:type="dxa"/>
          </w:tcPr>
          <w:p w:rsidR="001C1E72" w:rsidRPr="00E00670" w:rsidRDefault="001C1E7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C1E72" w:rsidRPr="00E00670" w:rsidRDefault="001C1E72"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C1E72" w:rsidRPr="00E00670" w:rsidRDefault="001C1E72"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4F3D5A" w:rsidTr="00015893">
        <w:tc>
          <w:tcPr>
            <w:tcW w:w="1809" w:type="dxa"/>
          </w:tcPr>
          <w:p w:rsidR="004F3D5A" w:rsidRPr="00A87D26" w:rsidRDefault="004F3D5A" w:rsidP="00015893">
            <w:pPr>
              <w:spacing w:line="264" w:lineRule="auto"/>
              <w:rPr>
                <w:b/>
                <w:kern w:val="2"/>
              </w:rPr>
            </w:pPr>
            <w:r w:rsidRPr="00A87D26">
              <w:rPr>
                <w:b/>
                <w:kern w:val="2"/>
              </w:rPr>
              <w:t>CardNO</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4F3D5A">
            <w:pPr>
              <w:spacing w:line="264" w:lineRule="auto"/>
              <w:rPr>
                <w:rFonts w:ascii="Consolas" w:hAnsi="Consolas" w:cs="Consolas"/>
                <w:sz w:val="18"/>
                <w:szCs w:val="18"/>
              </w:rPr>
            </w:pPr>
            <w:r>
              <w:rPr>
                <w:rFonts w:ascii="Consolas" w:hAnsi="Consolas" w:cs="Consolas" w:hint="eastAsia"/>
                <w:sz w:val="18"/>
                <w:szCs w:val="18"/>
              </w:rPr>
              <w:t>车辆编号。</w:t>
            </w:r>
          </w:p>
        </w:tc>
      </w:tr>
      <w:tr w:rsidR="004F3D5A" w:rsidTr="00015893">
        <w:tc>
          <w:tcPr>
            <w:tcW w:w="1809" w:type="dxa"/>
          </w:tcPr>
          <w:p w:rsidR="004F3D5A" w:rsidRPr="00A87D26" w:rsidRDefault="004F3D5A" w:rsidP="00015893">
            <w:pPr>
              <w:spacing w:line="264" w:lineRule="auto"/>
              <w:rPr>
                <w:b/>
                <w:kern w:val="2"/>
              </w:rPr>
            </w:pPr>
            <w:r w:rsidRPr="00A87D26">
              <w:rPr>
                <w:b/>
                <w:kern w:val="2"/>
              </w:rPr>
              <w:t>CardType</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4F3D5A" w:rsidTr="00015893">
        <w:tc>
          <w:tcPr>
            <w:tcW w:w="1809" w:type="dxa"/>
          </w:tcPr>
          <w:p w:rsidR="004F3D5A" w:rsidRPr="00A87D26" w:rsidRDefault="004F3D5A" w:rsidP="00015893">
            <w:pPr>
              <w:spacing w:line="264" w:lineRule="auto"/>
              <w:rPr>
                <w:b/>
                <w:kern w:val="2"/>
              </w:rPr>
            </w:pPr>
            <w:r>
              <w:rPr>
                <w:rFonts w:hint="eastAsia"/>
                <w:b/>
                <w:kern w:val="2"/>
              </w:rPr>
              <w:t>Out</w:t>
            </w:r>
            <w:r w:rsidRPr="00A87D26">
              <w:rPr>
                <w:b/>
                <w:kern w:val="2"/>
              </w:rPr>
              <w:t>Time</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4F3D5A">
            <w:pPr>
              <w:spacing w:line="264" w:lineRule="auto"/>
              <w:rPr>
                <w:rFonts w:ascii="Consolas" w:hAnsi="Consolas" w:cs="Consolas"/>
                <w:sz w:val="18"/>
                <w:szCs w:val="18"/>
              </w:rPr>
            </w:pPr>
            <w:r>
              <w:rPr>
                <w:rFonts w:ascii="Consolas" w:hAnsi="Consolas" w:cs="Consolas" w:hint="eastAsia"/>
                <w:sz w:val="18"/>
                <w:szCs w:val="18"/>
              </w:rPr>
              <w:t>出场时间。</w:t>
            </w:r>
            <w:r w:rsidR="00AA08FE">
              <w:rPr>
                <w:rFonts w:ascii="Consolas" w:hAnsi="Consolas" w:cs="Consolas" w:hint="eastAsia"/>
                <w:sz w:val="18"/>
                <w:szCs w:val="18"/>
              </w:rPr>
              <w:t>如</w:t>
            </w:r>
            <w:r w:rsidR="00AA08FE" w:rsidRPr="00AA08FE">
              <w:rPr>
                <w:rFonts w:ascii="Consolas" w:hAnsi="Consolas" w:cs="Consolas"/>
                <w:sz w:val="18"/>
                <w:szCs w:val="18"/>
              </w:rPr>
              <w:t>20170303100028</w:t>
            </w:r>
          </w:p>
        </w:tc>
      </w:tr>
      <w:tr w:rsidR="00015893" w:rsidTr="00015893">
        <w:tc>
          <w:tcPr>
            <w:tcW w:w="1809" w:type="dxa"/>
          </w:tcPr>
          <w:p w:rsidR="00015893" w:rsidRDefault="00015893" w:rsidP="00015893">
            <w:pPr>
              <w:spacing w:line="264" w:lineRule="auto"/>
              <w:rPr>
                <w:b/>
                <w:kern w:val="2"/>
              </w:rPr>
            </w:pPr>
            <w:r w:rsidRPr="004F3D5A">
              <w:rPr>
                <w:b/>
                <w:kern w:val="2"/>
              </w:rPr>
              <w:t>NewPayType</w:t>
            </w:r>
          </w:p>
        </w:tc>
        <w:tc>
          <w:tcPr>
            <w:tcW w:w="1024" w:type="dxa"/>
          </w:tcPr>
          <w:p w:rsidR="00015893" w:rsidRPr="006E09A8" w:rsidRDefault="00015893" w:rsidP="00015893">
            <w:pPr>
              <w:rPr>
                <w:rFonts w:ascii="Consolas" w:hAnsi="Consolas" w:cs="Consolas"/>
                <w:sz w:val="18"/>
                <w:szCs w:val="18"/>
              </w:rPr>
            </w:pPr>
            <w:r w:rsidRPr="006E09A8">
              <w:rPr>
                <w:rFonts w:ascii="Consolas" w:hAnsi="Consolas" w:cs="Consolas" w:hint="eastAsia"/>
                <w:sz w:val="18"/>
                <w:szCs w:val="18"/>
              </w:rPr>
              <w:t>String</w:t>
            </w:r>
          </w:p>
        </w:tc>
        <w:tc>
          <w:tcPr>
            <w:tcW w:w="816" w:type="dxa"/>
          </w:tcPr>
          <w:p w:rsidR="00015893" w:rsidRDefault="00015893" w:rsidP="00015893">
            <w:r w:rsidRPr="00D8527C">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新的付款方式。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015893" w:rsidTr="00015893">
        <w:tc>
          <w:tcPr>
            <w:tcW w:w="1809" w:type="dxa"/>
          </w:tcPr>
          <w:p w:rsidR="00015893" w:rsidRDefault="00AA08FE" w:rsidP="006B21AC">
            <w:pPr>
              <w:spacing w:line="264" w:lineRule="auto"/>
              <w:rPr>
                <w:b/>
                <w:kern w:val="2"/>
              </w:rPr>
            </w:pPr>
            <w:r>
              <w:rPr>
                <w:rFonts w:hint="eastAsia"/>
                <w:b/>
                <w:kern w:val="2"/>
              </w:rPr>
              <w:t>New</w:t>
            </w:r>
            <w:r w:rsidR="006B21AC">
              <w:rPr>
                <w:rFonts w:hint="eastAsia"/>
                <w:b/>
                <w:kern w:val="2"/>
              </w:rPr>
              <w:t>YS</w:t>
            </w:r>
            <w:r>
              <w:rPr>
                <w:rFonts w:hint="eastAsia"/>
                <w:b/>
                <w:kern w:val="2"/>
              </w:rPr>
              <w:t>JE</w:t>
            </w:r>
          </w:p>
        </w:tc>
        <w:tc>
          <w:tcPr>
            <w:tcW w:w="1024" w:type="dxa"/>
          </w:tcPr>
          <w:p w:rsidR="00015893" w:rsidRPr="006E09A8" w:rsidRDefault="00AA08FE" w:rsidP="00015893">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015893" w:rsidRDefault="00AA08FE">
            <w:r>
              <w:rPr>
                <w:rFonts w:hint="eastAsia"/>
              </w:rPr>
              <w:t>Y</w:t>
            </w:r>
          </w:p>
        </w:tc>
        <w:tc>
          <w:tcPr>
            <w:tcW w:w="5106" w:type="dxa"/>
          </w:tcPr>
          <w:p w:rsidR="00015893" w:rsidRDefault="00AA08FE" w:rsidP="006B21AC">
            <w:pPr>
              <w:spacing w:line="264" w:lineRule="auto"/>
              <w:rPr>
                <w:rFonts w:ascii="Consolas" w:hAnsi="Consolas" w:cs="Consolas"/>
                <w:sz w:val="18"/>
                <w:szCs w:val="18"/>
              </w:rPr>
            </w:pPr>
            <w:r>
              <w:rPr>
                <w:rFonts w:ascii="Consolas" w:hAnsi="Consolas" w:cs="Consolas" w:hint="eastAsia"/>
                <w:sz w:val="18"/>
                <w:szCs w:val="18"/>
              </w:rPr>
              <w:t>新的</w:t>
            </w:r>
            <w:r w:rsidR="006B21AC">
              <w:rPr>
                <w:rFonts w:ascii="Consolas" w:hAnsi="Consolas" w:cs="Consolas" w:hint="eastAsia"/>
                <w:sz w:val="18"/>
                <w:szCs w:val="18"/>
              </w:rPr>
              <w:t>应收</w:t>
            </w:r>
            <w:r>
              <w:rPr>
                <w:rFonts w:ascii="Consolas" w:hAnsi="Consolas" w:cs="Consolas" w:hint="eastAsia"/>
                <w:sz w:val="18"/>
                <w:szCs w:val="18"/>
              </w:rPr>
              <w:t>金额</w:t>
            </w:r>
          </w:p>
        </w:tc>
      </w:tr>
      <w:tr w:rsidR="006B21AC" w:rsidTr="00015893">
        <w:tc>
          <w:tcPr>
            <w:tcW w:w="1809" w:type="dxa"/>
          </w:tcPr>
          <w:p w:rsidR="006B21AC" w:rsidRDefault="006B21AC" w:rsidP="00F314EB">
            <w:pPr>
              <w:spacing w:line="264" w:lineRule="auto"/>
              <w:rPr>
                <w:b/>
                <w:kern w:val="2"/>
              </w:rPr>
            </w:pPr>
            <w:r>
              <w:rPr>
                <w:rFonts w:hint="eastAsia"/>
                <w:b/>
                <w:kern w:val="2"/>
              </w:rPr>
              <w:t>NewSFJE</w:t>
            </w:r>
          </w:p>
        </w:tc>
        <w:tc>
          <w:tcPr>
            <w:tcW w:w="1024" w:type="dxa"/>
          </w:tcPr>
          <w:p w:rsidR="006B21AC" w:rsidRPr="006E09A8" w:rsidRDefault="006B21AC" w:rsidP="00F314EB">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6B21AC" w:rsidRDefault="006B21AC" w:rsidP="00F314EB">
            <w:r>
              <w:rPr>
                <w:rFonts w:hint="eastAsia"/>
              </w:rPr>
              <w:t>Y</w:t>
            </w:r>
          </w:p>
        </w:tc>
        <w:tc>
          <w:tcPr>
            <w:tcW w:w="5106" w:type="dxa"/>
          </w:tcPr>
          <w:p w:rsidR="006B21AC" w:rsidRDefault="006B21AC" w:rsidP="00F314EB">
            <w:pPr>
              <w:spacing w:line="264" w:lineRule="auto"/>
              <w:rPr>
                <w:rFonts w:ascii="Consolas" w:hAnsi="Consolas" w:cs="Consolas"/>
                <w:sz w:val="18"/>
                <w:szCs w:val="18"/>
              </w:rPr>
            </w:pPr>
            <w:r>
              <w:rPr>
                <w:rFonts w:ascii="Consolas" w:hAnsi="Consolas" w:cs="Consolas" w:hint="eastAsia"/>
                <w:sz w:val="18"/>
                <w:szCs w:val="18"/>
              </w:rPr>
              <w:t>新的收费金额</w:t>
            </w:r>
          </w:p>
        </w:tc>
      </w:tr>
      <w:tr w:rsidR="00D73FBC" w:rsidTr="00015893">
        <w:tc>
          <w:tcPr>
            <w:tcW w:w="1809" w:type="dxa"/>
          </w:tcPr>
          <w:p w:rsidR="00D73FBC" w:rsidRPr="002A748F" w:rsidRDefault="00D73FBC" w:rsidP="004721A9">
            <w:pPr>
              <w:spacing w:line="264" w:lineRule="auto"/>
              <w:rPr>
                <w:kern w:val="2"/>
              </w:rPr>
            </w:pPr>
            <w:r w:rsidRPr="002A748F">
              <w:rPr>
                <w:rFonts w:hint="eastAsia"/>
                <w:kern w:val="2"/>
              </w:rPr>
              <w:t>PayCode</w:t>
            </w:r>
          </w:p>
        </w:tc>
        <w:tc>
          <w:tcPr>
            <w:tcW w:w="1024" w:type="dxa"/>
          </w:tcPr>
          <w:p w:rsidR="00D73FBC" w:rsidRPr="00E00670" w:rsidRDefault="00D73FBC" w:rsidP="004721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73FBC" w:rsidRDefault="00D73FBC" w:rsidP="004721A9">
            <w:r>
              <w:rPr>
                <w:rFonts w:ascii="Consolas" w:hAnsi="Consolas" w:cs="Consolas" w:hint="eastAsia"/>
                <w:sz w:val="18"/>
                <w:szCs w:val="18"/>
              </w:rPr>
              <w:t>N</w:t>
            </w:r>
          </w:p>
        </w:tc>
        <w:tc>
          <w:tcPr>
            <w:tcW w:w="5106" w:type="dxa"/>
          </w:tcPr>
          <w:p w:rsidR="00D73FBC" w:rsidRDefault="00D73FBC" w:rsidP="004721A9">
            <w:pPr>
              <w:spacing w:line="264" w:lineRule="auto"/>
              <w:rPr>
                <w:rFonts w:ascii="Consolas" w:hAnsi="Consolas" w:cs="Consolas"/>
                <w:sz w:val="18"/>
                <w:szCs w:val="18"/>
              </w:rPr>
            </w:pPr>
            <w:r>
              <w:rPr>
                <w:rFonts w:ascii="Consolas" w:hAnsi="Consolas" w:cs="Consolas" w:hint="eastAsia"/>
                <w:sz w:val="18"/>
                <w:szCs w:val="18"/>
              </w:rPr>
              <w:t>付款条形码数字</w:t>
            </w:r>
          </w:p>
        </w:tc>
      </w:tr>
      <w:tr w:rsidR="006B21AC" w:rsidTr="00015893">
        <w:tc>
          <w:tcPr>
            <w:tcW w:w="1809" w:type="dxa"/>
          </w:tcPr>
          <w:p w:rsidR="006B21AC" w:rsidRPr="0038692E" w:rsidRDefault="006B21AC" w:rsidP="005C5952">
            <w:pPr>
              <w:spacing w:line="264" w:lineRule="auto"/>
              <w:rPr>
                <w:kern w:val="2"/>
              </w:rPr>
            </w:pPr>
            <w:r w:rsidRPr="0038692E">
              <w:rPr>
                <w:kern w:val="2"/>
              </w:rPr>
              <w:t>Reserved</w:t>
            </w:r>
          </w:p>
        </w:tc>
        <w:tc>
          <w:tcPr>
            <w:tcW w:w="1024" w:type="dxa"/>
          </w:tcPr>
          <w:p w:rsidR="006B21AC" w:rsidRPr="00E00670" w:rsidRDefault="006B21AC"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21AC" w:rsidRDefault="006B21AC"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B21AC" w:rsidRDefault="006B21AC" w:rsidP="005C5952">
            <w:pPr>
              <w:spacing w:line="264" w:lineRule="auto"/>
              <w:rPr>
                <w:rFonts w:ascii="Consolas" w:hAnsi="Consolas" w:cs="Consolas"/>
                <w:sz w:val="18"/>
                <w:szCs w:val="18"/>
              </w:rPr>
            </w:pPr>
            <w:r>
              <w:rPr>
                <w:rFonts w:ascii="Consolas" w:hAnsi="Consolas" w:cs="Consolas" w:hint="eastAsia"/>
                <w:sz w:val="18"/>
                <w:szCs w:val="18"/>
              </w:rPr>
              <w:t>备用字段</w:t>
            </w:r>
          </w:p>
        </w:tc>
      </w:tr>
      <w:tr w:rsidR="00294E54" w:rsidTr="00015893">
        <w:tc>
          <w:tcPr>
            <w:tcW w:w="1809" w:type="dxa"/>
          </w:tcPr>
          <w:p w:rsidR="00294E54" w:rsidRPr="0038692E" w:rsidRDefault="00294E54" w:rsidP="005C5952">
            <w:pPr>
              <w:spacing w:line="264" w:lineRule="auto"/>
              <w:rPr>
                <w:kern w:val="2"/>
              </w:rPr>
            </w:pPr>
            <w:r w:rsidRPr="00294E54">
              <w:rPr>
                <w:kern w:val="2"/>
              </w:rPr>
              <w:t>IsNotOpenGate</w:t>
            </w:r>
          </w:p>
        </w:tc>
        <w:tc>
          <w:tcPr>
            <w:tcW w:w="1024" w:type="dxa"/>
          </w:tcPr>
          <w:p w:rsidR="00294E54" w:rsidRDefault="00294E54" w:rsidP="005C5952">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294E54" w:rsidRDefault="00294E54"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94E54" w:rsidRDefault="00294E54" w:rsidP="005C5952">
            <w:pPr>
              <w:spacing w:line="264" w:lineRule="auto"/>
              <w:rPr>
                <w:rFonts w:ascii="Consolas" w:hAnsi="Consolas" w:cs="Consolas"/>
                <w:sz w:val="18"/>
                <w:szCs w:val="18"/>
              </w:rPr>
            </w:pPr>
            <w:r>
              <w:rPr>
                <w:rFonts w:ascii="Consolas" w:hAnsi="Consolas" w:cs="Consolas" w:hint="eastAsia"/>
                <w:sz w:val="18"/>
                <w:szCs w:val="18"/>
              </w:rPr>
              <w:t>是否为放弃开闸方式。默认</w:t>
            </w:r>
            <w:r>
              <w:rPr>
                <w:rFonts w:ascii="Consolas" w:hAnsi="Consolas" w:cs="Consolas" w:hint="eastAsia"/>
                <w:sz w:val="18"/>
                <w:szCs w:val="18"/>
              </w:rPr>
              <w:t>false</w:t>
            </w:r>
          </w:p>
        </w:tc>
      </w:tr>
      <w:tr w:rsidR="006B21AC" w:rsidTr="00015893">
        <w:tc>
          <w:tcPr>
            <w:tcW w:w="1809" w:type="dxa"/>
          </w:tcPr>
          <w:p w:rsidR="006B21AC" w:rsidRDefault="006B21AC" w:rsidP="005C5952">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B21AC" w:rsidRPr="00E00670" w:rsidRDefault="006B21AC"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21AC" w:rsidRPr="00E00670" w:rsidRDefault="006B21AC"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B21AC" w:rsidRDefault="006B21AC" w:rsidP="005C595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C1E72" w:rsidRDefault="001C1E72" w:rsidP="001C1E72">
      <w:pPr>
        <w:rPr>
          <w:b/>
        </w:rPr>
      </w:pPr>
      <w:r>
        <w:rPr>
          <w:rFonts w:hint="eastAsia"/>
          <w:b/>
        </w:rPr>
        <w:t>返回</w:t>
      </w:r>
      <w:r>
        <w:rPr>
          <w:b/>
        </w:rPr>
        <w:t>数据</w:t>
      </w:r>
      <w:r w:rsidRPr="0050700F">
        <w:rPr>
          <w:rFonts w:hint="eastAsia"/>
          <w:b/>
        </w:rPr>
        <w:t>格式</w:t>
      </w:r>
      <w:r>
        <w:rPr>
          <w:rFonts w:hint="eastAsia"/>
          <w:b/>
        </w:rPr>
        <w:t>:</w:t>
      </w:r>
    </w:p>
    <w:p w:rsidR="001C1E72" w:rsidRPr="0051022D" w:rsidRDefault="001C1E72" w:rsidP="001C1E72">
      <w:r>
        <w:t>JSON</w:t>
      </w:r>
    </w:p>
    <w:p w:rsidR="001C1E72" w:rsidRDefault="001C1E72" w:rsidP="001C1E7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C1E72"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说明</w:t>
            </w:r>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766FC9" w:rsidP="0001589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C1E72" w:rsidRDefault="00766FC9" w:rsidP="0001589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66FC9" w:rsidRDefault="00766FC9" w:rsidP="001C1E72">
      <w:pPr>
        <w:rPr>
          <w:b/>
        </w:rPr>
      </w:pPr>
    </w:p>
    <w:p w:rsidR="001C1E72" w:rsidRDefault="001C1E72" w:rsidP="001C1E72">
      <w:pPr>
        <w:rPr>
          <w:b/>
        </w:rPr>
      </w:pPr>
      <w:r>
        <w:rPr>
          <w:rFonts w:hint="eastAsia"/>
          <w:b/>
        </w:rPr>
        <w:t>请求示例：</w:t>
      </w:r>
    </w:p>
    <w:p w:rsidR="001C1E72" w:rsidRPr="008510B3" w:rsidRDefault="005446D3"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3" w:history="1">
        <w:r w:rsidR="001C1E72" w:rsidRPr="00C92F9A">
          <w:rPr>
            <w:rStyle w:val="af7"/>
          </w:rPr>
          <w:t>http://192</w:t>
        </w:r>
      </w:hyperlink>
      <w:r w:rsidR="001C1E72" w:rsidRPr="0035271B">
        <w:rPr>
          <w:rStyle w:val="af7"/>
        </w:rPr>
        <w:t>.168.2.158:9000/ParkAPI/</w:t>
      </w:r>
      <w:r w:rsidR="00AA08FE" w:rsidRPr="00015893">
        <w:rPr>
          <w:rStyle w:val="af7"/>
        </w:rPr>
        <w:t>UpdateChargeAmount</w:t>
      </w:r>
      <w:r w:rsidR="001C1E72">
        <w:rPr>
          <w:rStyle w:val="af7"/>
        </w:rPr>
        <w:t>?</w:t>
      </w:r>
      <w:r w:rsidR="001C1E72" w:rsidRPr="00A87D26">
        <w:rPr>
          <w:rStyle w:val="af7"/>
        </w:rPr>
        <w:t>token=b6018e51fe16417fb959f3a3383fccc7&amp;CardNO=31A80703&amp;CardType=TmpA&amp;</w:t>
      </w:r>
      <w:r w:rsidR="00AA08FE">
        <w:rPr>
          <w:rStyle w:val="af7"/>
          <w:rFonts w:hint="eastAsia"/>
        </w:rPr>
        <w:t>Out</w:t>
      </w:r>
      <w:r w:rsidR="001C1E72" w:rsidRPr="00A87D26">
        <w:rPr>
          <w:rStyle w:val="af7"/>
        </w:rPr>
        <w:t>Time=20170303100028</w:t>
      </w:r>
      <w:r w:rsidR="00AA08FE">
        <w:rPr>
          <w:rStyle w:val="af7"/>
          <w:rFonts w:hint="eastAsia"/>
        </w:rPr>
        <w:t>&amp;NewPayType=0&amp;NewSFJE=2</w:t>
      </w:r>
    </w:p>
    <w:p w:rsidR="001C1E72" w:rsidRDefault="001C1E72" w:rsidP="001C1E72">
      <w:pPr>
        <w:rPr>
          <w:b/>
        </w:rPr>
      </w:pPr>
      <w:r>
        <w:rPr>
          <w:rFonts w:hint="eastAsia"/>
          <w:b/>
        </w:rPr>
        <w:t>成功回复示例</w:t>
      </w:r>
      <w:r>
        <w:rPr>
          <w:rFonts w:hint="eastAsia"/>
          <w:b/>
        </w:rPr>
        <w:t>:</w:t>
      </w:r>
    </w:p>
    <w:p w:rsidR="001C1E72" w:rsidRPr="007F1246" w:rsidRDefault="002677FA"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677FA">
        <w:t>{"rcode":"200","msg":"OK","data":1}</w:t>
      </w:r>
      <w:r w:rsidR="001C1E72" w:rsidRPr="0069679C">
        <w:rPr>
          <w:rFonts w:hint="eastAsia"/>
        </w:rPr>
        <w:t xml:space="preserve"> </w:t>
      </w:r>
    </w:p>
    <w:p w:rsidR="001C1E72" w:rsidRDefault="001C1E72" w:rsidP="001C1E72">
      <w:pPr>
        <w:rPr>
          <w:b/>
        </w:rPr>
      </w:pPr>
      <w:r>
        <w:rPr>
          <w:rFonts w:hint="eastAsia"/>
          <w:b/>
        </w:rPr>
        <w:t>失败回复示例</w:t>
      </w:r>
      <w:r>
        <w:rPr>
          <w:rFonts w:hint="eastAsia"/>
          <w:b/>
        </w:rPr>
        <w:t>:</w:t>
      </w:r>
    </w:p>
    <w:p w:rsidR="001C1E72" w:rsidRPr="007F1246" w:rsidRDefault="00AA08FE"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A08FE">
        <w:lastRenderedPageBreak/>
        <w:t>{"rcode":"40001","msg":"The function that change the temporary car's charge amount is not enabled."}</w:t>
      </w:r>
      <w:r w:rsidR="001C1E72" w:rsidRPr="00B5638D">
        <w:rPr>
          <w:rFonts w:hint="eastAsia"/>
        </w:rPr>
        <w:t xml:space="preserve"> </w:t>
      </w:r>
    </w:p>
    <w:p w:rsidR="000E0D50" w:rsidRDefault="000E0D50" w:rsidP="000E0D50">
      <w:pPr>
        <w:rPr>
          <w:b/>
        </w:rPr>
      </w:pPr>
    </w:p>
    <w:p w:rsidR="000E0D50" w:rsidRDefault="000E0D50" w:rsidP="000E0D50">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0E0D50"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ascii="Consolas" w:hAnsi="Consolas" w:cs="Consolas" w:hint="eastAsia"/>
                <w:kern w:val="2"/>
              </w:rPr>
              <w:t>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A976B9" w:rsidTr="00F314EB">
        <w:tc>
          <w:tcPr>
            <w:tcW w:w="1526" w:type="dxa"/>
            <w:tcBorders>
              <w:top w:val="single" w:sz="4" w:space="0" w:color="auto"/>
              <w:left w:val="single" w:sz="4" w:space="0" w:color="auto"/>
              <w:bottom w:val="single" w:sz="4" w:space="0" w:color="auto"/>
              <w:right w:val="single" w:sz="4" w:space="0" w:color="auto"/>
            </w:tcBorders>
          </w:tcPr>
          <w:p w:rsidR="00A976B9" w:rsidRPr="00C47B92" w:rsidRDefault="00A976B9"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A976B9" w:rsidRPr="00C47B92" w:rsidRDefault="00A976B9"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0E0D50" w:rsidRDefault="000E0D50" w:rsidP="000E0D50"/>
    <w:p w:rsidR="00015893" w:rsidRDefault="00015893" w:rsidP="00015893">
      <w:pPr>
        <w:pStyle w:val="4"/>
      </w:pPr>
      <w:r>
        <w:rPr>
          <w:rFonts w:hint="eastAsia"/>
        </w:rPr>
        <w:t>更新收费信息接口</w:t>
      </w:r>
    </w:p>
    <w:p w:rsidR="00015893" w:rsidRDefault="00015893" w:rsidP="00015893">
      <w:r>
        <w:rPr>
          <w:rFonts w:hint="eastAsia"/>
        </w:rPr>
        <w:t>正常车辆出场时会弹出收费窗口，在收费窗口上可更改部分信息，更改后通过此接口更新收费记录。</w:t>
      </w:r>
    </w:p>
    <w:p w:rsidR="00015893" w:rsidRPr="00E47307" w:rsidRDefault="00015893" w:rsidP="00015893">
      <w:pPr>
        <w:rPr>
          <w:b/>
        </w:rPr>
      </w:pPr>
      <w:r w:rsidRPr="00E47307">
        <w:rPr>
          <w:rFonts w:hint="eastAsia"/>
          <w:b/>
        </w:rPr>
        <w:t>url:</w:t>
      </w:r>
    </w:p>
    <w:p w:rsidR="00015893" w:rsidRPr="00117E5E" w:rsidRDefault="005446D3"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4" w:history="1">
        <w:r w:rsidR="00015893" w:rsidRPr="00506A16">
          <w:rPr>
            <w:rStyle w:val="af7"/>
          </w:rPr>
          <w:t>http://192</w:t>
        </w:r>
      </w:hyperlink>
      <w:r w:rsidR="00015893">
        <w:rPr>
          <w:rStyle w:val="af7"/>
        </w:rPr>
        <w:t>.168.2.158</w:t>
      </w:r>
      <w:r w:rsidR="00015893" w:rsidRPr="008510B3">
        <w:rPr>
          <w:rStyle w:val="af7"/>
        </w:rPr>
        <w:t>:9000/ParkAPI/</w:t>
      </w:r>
      <w:r w:rsidR="00015893" w:rsidRPr="00674B92">
        <w:rPr>
          <w:rStyle w:val="af7"/>
        </w:rPr>
        <w:t>UpdateChargeInfo</w:t>
      </w:r>
    </w:p>
    <w:p w:rsidR="00015893" w:rsidRPr="005879B3" w:rsidRDefault="00015893" w:rsidP="00015893">
      <w:pPr>
        <w:rPr>
          <w:b/>
        </w:rPr>
      </w:pPr>
      <w:r w:rsidRPr="00E47307">
        <w:rPr>
          <w:rFonts w:hint="eastAsia"/>
          <w:b/>
        </w:rPr>
        <w:t>请求</w:t>
      </w:r>
      <w:r w:rsidRPr="00E47307">
        <w:rPr>
          <w:b/>
        </w:rPr>
        <w:t>方式</w:t>
      </w:r>
      <w:r w:rsidRPr="00E47307">
        <w:rPr>
          <w:rFonts w:hint="eastAsia"/>
          <w:b/>
        </w:rPr>
        <w:t>：</w:t>
      </w:r>
    </w:p>
    <w:p w:rsidR="00015893" w:rsidRDefault="00015893" w:rsidP="00015893">
      <w:r>
        <w:t>POST</w:t>
      </w:r>
      <w:r>
        <w:t>，</w:t>
      </w:r>
      <w:r>
        <w:t>GET</w:t>
      </w:r>
    </w:p>
    <w:p w:rsidR="00015893" w:rsidRDefault="00015893" w:rsidP="0001589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5893" w:rsidTr="00015893">
        <w:tc>
          <w:tcPr>
            <w:tcW w:w="1809"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说明</w:t>
            </w:r>
          </w:p>
        </w:tc>
      </w:tr>
      <w:tr w:rsidR="00015893" w:rsidTr="00015893">
        <w:tc>
          <w:tcPr>
            <w:tcW w:w="1809" w:type="dxa"/>
          </w:tcPr>
          <w:p w:rsidR="00015893" w:rsidRPr="00EC78A7" w:rsidRDefault="00015893" w:rsidP="00015893">
            <w:pPr>
              <w:spacing w:line="264" w:lineRule="auto"/>
              <w:rPr>
                <w:b/>
                <w:kern w:val="2"/>
              </w:rPr>
            </w:pPr>
            <w:r w:rsidRPr="00EC78A7">
              <w:rPr>
                <w:b/>
                <w:kern w:val="2"/>
              </w:rPr>
              <w:t>token</w:t>
            </w:r>
          </w:p>
        </w:tc>
        <w:tc>
          <w:tcPr>
            <w:tcW w:w="1024" w:type="dxa"/>
          </w:tcPr>
          <w:p w:rsidR="00015893" w:rsidRPr="00E00670" w:rsidRDefault="00015893"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893" w:rsidRPr="00E00670" w:rsidRDefault="00015893"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5893" w:rsidRPr="00E00670" w:rsidRDefault="00015893"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5893" w:rsidTr="00015893">
        <w:tc>
          <w:tcPr>
            <w:tcW w:w="1809" w:type="dxa"/>
          </w:tcPr>
          <w:p w:rsidR="00015893" w:rsidRPr="00A87D26" w:rsidRDefault="00015893" w:rsidP="00015893">
            <w:pPr>
              <w:spacing w:line="264" w:lineRule="auto"/>
              <w:rPr>
                <w:b/>
                <w:kern w:val="2"/>
              </w:rPr>
            </w:pPr>
            <w:r w:rsidRPr="00A87D26">
              <w:rPr>
                <w:b/>
                <w:kern w:val="2"/>
              </w:rPr>
              <w:t>CardNO</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015893" w:rsidTr="00015893">
        <w:tc>
          <w:tcPr>
            <w:tcW w:w="1809" w:type="dxa"/>
          </w:tcPr>
          <w:p w:rsidR="00015893" w:rsidRPr="00A87D26" w:rsidRDefault="00015893" w:rsidP="00015893">
            <w:pPr>
              <w:spacing w:line="264" w:lineRule="auto"/>
              <w:rPr>
                <w:b/>
                <w:kern w:val="2"/>
              </w:rPr>
            </w:pPr>
            <w:r w:rsidRPr="00A87D26">
              <w:rPr>
                <w:b/>
                <w:kern w:val="2"/>
              </w:rPr>
              <w:t>CardType</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015893" w:rsidTr="00015893">
        <w:tc>
          <w:tcPr>
            <w:tcW w:w="1809" w:type="dxa"/>
          </w:tcPr>
          <w:p w:rsidR="00015893" w:rsidRPr="00A87D26" w:rsidRDefault="00015893" w:rsidP="00015893">
            <w:pPr>
              <w:spacing w:line="264" w:lineRule="auto"/>
              <w:rPr>
                <w:b/>
                <w:kern w:val="2"/>
              </w:rPr>
            </w:pPr>
            <w:r>
              <w:rPr>
                <w:rFonts w:hint="eastAsia"/>
                <w:b/>
                <w:kern w:val="2"/>
              </w:rPr>
              <w:t>Out</w:t>
            </w:r>
            <w:r w:rsidRPr="00A87D26">
              <w:rPr>
                <w:b/>
                <w:kern w:val="2"/>
              </w:rPr>
              <w:t>Time</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出场时间。</w:t>
            </w:r>
          </w:p>
        </w:tc>
      </w:tr>
      <w:tr w:rsidR="00AC227E" w:rsidTr="00015893">
        <w:tc>
          <w:tcPr>
            <w:tcW w:w="1809" w:type="dxa"/>
          </w:tcPr>
          <w:p w:rsidR="00AC227E" w:rsidRDefault="00AC227E" w:rsidP="00F314EB">
            <w:pPr>
              <w:spacing w:line="264" w:lineRule="auto"/>
              <w:rPr>
                <w:b/>
                <w:kern w:val="2"/>
              </w:rPr>
            </w:pPr>
            <w:r>
              <w:rPr>
                <w:rFonts w:hint="eastAsia"/>
                <w:b/>
                <w:kern w:val="2"/>
              </w:rPr>
              <w:t>YSJE</w:t>
            </w:r>
          </w:p>
        </w:tc>
        <w:tc>
          <w:tcPr>
            <w:tcW w:w="1024" w:type="dxa"/>
          </w:tcPr>
          <w:p w:rsidR="00AC227E" w:rsidRDefault="00AC227E" w:rsidP="00F314E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应收金额。用于与服务端计费结果进行核对。</w:t>
            </w:r>
          </w:p>
        </w:tc>
      </w:tr>
      <w:tr w:rsidR="00AC227E" w:rsidTr="00015893">
        <w:tc>
          <w:tcPr>
            <w:tcW w:w="1809" w:type="dxa"/>
          </w:tcPr>
          <w:p w:rsidR="00AC227E" w:rsidRDefault="00AC227E" w:rsidP="00F314EB">
            <w:pPr>
              <w:spacing w:line="264" w:lineRule="auto"/>
              <w:rPr>
                <w:b/>
                <w:kern w:val="2"/>
              </w:rPr>
            </w:pPr>
            <w:r>
              <w:rPr>
                <w:rFonts w:hint="eastAsia"/>
                <w:b/>
                <w:kern w:val="2"/>
              </w:rPr>
              <w:t>SFJE</w:t>
            </w:r>
          </w:p>
        </w:tc>
        <w:tc>
          <w:tcPr>
            <w:tcW w:w="1024" w:type="dxa"/>
          </w:tcPr>
          <w:p w:rsidR="00AC227E" w:rsidRDefault="00AC227E" w:rsidP="00F314E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收费金额。用于与服务端计费结果进行核对。</w:t>
            </w:r>
          </w:p>
        </w:tc>
      </w:tr>
      <w:tr w:rsidR="00AC227E" w:rsidTr="00015893">
        <w:tc>
          <w:tcPr>
            <w:tcW w:w="1809" w:type="dxa"/>
          </w:tcPr>
          <w:p w:rsidR="00AC227E" w:rsidRPr="00A87D26" w:rsidRDefault="00AC227E" w:rsidP="00F314EB">
            <w:pPr>
              <w:spacing w:line="264" w:lineRule="auto"/>
              <w:rPr>
                <w:b/>
                <w:kern w:val="2"/>
              </w:rPr>
            </w:pPr>
            <w:r>
              <w:rPr>
                <w:rFonts w:hint="eastAsia"/>
                <w:b/>
                <w:kern w:val="2"/>
              </w:rPr>
              <w:lastRenderedPageBreak/>
              <w:t>New</w:t>
            </w:r>
            <w:r w:rsidRPr="00A87D26">
              <w:rPr>
                <w:b/>
                <w:kern w:val="2"/>
              </w:rPr>
              <w:t>CardType</w:t>
            </w:r>
          </w:p>
        </w:tc>
        <w:tc>
          <w:tcPr>
            <w:tcW w:w="1024" w:type="dxa"/>
          </w:tcPr>
          <w:p w:rsidR="00AC227E" w:rsidRDefault="00AC227E" w:rsidP="00F314EB">
            <w:r w:rsidRPr="006E09A8">
              <w:rPr>
                <w:rFonts w:ascii="Consolas" w:hAnsi="Consolas" w:cs="Consolas" w:hint="eastAsia"/>
                <w:sz w:val="18"/>
                <w:szCs w:val="18"/>
              </w:rPr>
              <w:t>String</w:t>
            </w:r>
          </w:p>
        </w:tc>
        <w:tc>
          <w:tcPr>
            <w:tcW w:w="816" w:type="dxa"/>
          </w:tcPr>
          <w:p w:rsidR="00AC227E" w:rsidRDefault="00AC227E" w:rsidP="00F314EB">
            <w:r w:rsidRPr="00D8527C">
              <w:rPr>
                <w:rFonts w:ascii="Consolas" w:hAnsi="Consolas" w:cs="Consolas" w:hint="eastAsia"/>
                <w:sz w:val="18"/>
                <w:szCs w:val="18"/>
              </w:rPr>
              <w:t>Y</w:t>
            </w:r>
          </w:p>
        </w:tc>
        <w:tc>
          <w:tcPr>
            <w:tcW w:w="510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新的车辆卡类。如果没有改卡类则传原来的卡类。</w:t>
            </w:r>
          </w:p>
        </w:tc>
      </w:tr>
      <w:tr w:rsidR="00AC227E" w:rsidTr="00015893">
        <w:tc>
          <w:tcPr>
            <w:tcW w:w="1809" w:type="dxa"/>
          </w:tcPr>
          <w:p w:rsidR="00AC227E" w:rsidRDefault="00AC227E" w:rsidP="00015893">
            <w:pPr>
              <w:spacing w:line="264" w:lineRule="auto"/>
              <w:rPr>
                <w:b/>
                <w:kern w:val="2"/>
              </w:rPr>
            </w:pPr>
            <w:r w:rsidRPr="004F3D5A">
              <w:rPr>
                <w:b/>
                <w:kern w:val="2"/>
              </w:rPr>
              <w:t>NewPayType</w:t>
            </w:r>
          </w:p>
        </w:tc>
        <w:tc>
          <w:tcPr>
            <w:tcW w:w="1024" w:type="dxa"/>
          </w:tcPr>
          <w:p w:rsidR="00AC227E" w:rsidRPr="006E09A8" w:rsidRDefault="00AC227E" w:rsidP="00015893">
            <w:pPr>
              <w:rPr>
                <w:rFonts w:ascii="Consolas" w:hAnsi="Consolas" w:cs="Consolas"/>
                <w:sz w:val="18"/>
                <w:szCs w:val="18"/>
              </w:rPr>
            </w:pPr>
            <w:r w:rsidRPr="006E09A8">
              <w:rPr>
                <w:rFonts w:ascii="Consolas" w:hAnsi="Consolas" w:cs="Consolas" w:hint="eastAsia"/>
                <w:sz w:val="18"/>
                <w:szCs w:val="18"/>
              </w:rPr>
              <w:t>String</w:t>
            </w:r>
          </w:p>
        </w:tc>
        <w:tc>
          <w:tcPr>
            <w:tcW w:w="816" w:type="dxa"/>
          </w:tcPr>
          <w:p w:rsidR="00AC227E" w:rsidRDefault="00AC227E" w:rsidP="00015893">
            <w:r w:rsidRPr="00D8527C">
              <w:rPr>
                <w:rFonts w:ascii="Consolas" w:hAnsi="Consolas" w:cs="Consolas" w:hint="eastAsia"/>
                <w:sz w:val="18"/>
                <w:szCs w:val="18"/>
              </w:rPr>
              <w:t>Y</w:t>
            </w:r>
          </w:p>
        </w:tc>
        <w:tc>
          <w:tcPr>
            <w:tcW w:w="5106" w:type="dxa"/>
          </w:tcPr>
          <w:p w:rsidR="00AC227E" w:rsidRDefault="00AC227E" w:rsidP="00015893">
            <w:pPr>
              <w:spacing w:line="264" w:lineRule="auto"/>
              <w:rPr>
                <w:rFonts w:ascii="Consolas" w:hAnsi="Consolas" w:cs="Consolas"/>
                <w:sz w:val="18"/>
                <w:szCs w:val="18"/>
              </w:rPr>
            </w:pPr>
            <w:r>
              <w:rPr>
                <w:rFonts w:ascii="Consolas" w:hAnsi="Consolas" w:cs="Consolas" w:hint="eastAsia"/>
                <w:sz w:val="18"/>
                <w:szCs w:val="18"/>
              </w:rPr>
              <w:t>新的付款方式。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D73FBC" w:rsidTr="00015893">
        <w:tc>
          <w:tcPr>
            <w:tcW w:w="1809" w:type="dxa"/>
          </w:tcPr>
          <w:p w:rsidR="00D73FBC" w:rsidRPr="002A748F" w:rsidRDefault="00D73FBC" w:rsidP="004721A9">
            <w:pPr>
              <w:spacing w:line="264" w:lineRule="auto"/>
              <w:rPr>
                <w:kern w:val="2"/>
              </w:rPr>
            </w:pPr>
            <w:r w:rsidRPr="002A748F">
              <w:rPr>
                <w:rFonts w:hint="eastAsia"/>
                <w:kern w:val="2"/>
              </w:rPr>
              <w:t>PayCode</w:t>
            </w:r>
          </w:p>
        </w:tc>
        <w:tc>
          <w:tcPr>
            <w:tcW w:w="1024" w:type="dxa"/>
          </w:tcPr>
          <w:p w:rsidR="00D73FBC" w:rsidRPr="00E00670" w:rsidRDefault="00D73FBC" w:rsidP="004721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73FBC" w:rsidRDefault="00D73FBC" w:rsidP="004721A9">
            <w:r>
              <w:rPr>
                <w:rFonts w:ascii="Consolas" w:hAnsi="Consolas" w:cs="Consolas" w:hint="eastAsia"/>
                <w:sz w:val="18"/>
                <w:szCs w:val="18"/>
              </w:rPr>
              <w:t>N</w:t>
            </w:r>
          </w:p>
        </w:tc>
        <w:tc>
          <w:tcPr>
            <w:tcW w:w="5106" w:type="dxa"/>
          </w:tcPr>
          <w:p w:rsidR="00D73FBC" w:rsidRDefault="00D73FBC" w:rsidP="004721A9">
            <w:pPr>
              <w:spacing w:line="264" w:lineRule="auto"/>
              <w:rPr>
                <w:rFonts w:ascii="Consolas" w:hAnsi="Consolas" w:cs="Consolas"/>
                <w:sz w:val="18"/>
                <w:szCs w:val="18"/>
              </w:rPr>
            </w:pPr>
            <w:r>
              <w:rPr>
                <w:rFonts w:ascii="Consolas" w:hAnsi="Consolas" w:cs="Consolas" w:hint="eastAsia"/>
                <w:sz w:val="18"/>
                <w:szCs w:val="18"/>
              </w:rPr>
              <w:t>付款条形码数字</w:t>
            </w:r>
          </w:p>
        </w:tc>
      </w:tr>
      <w:tr w:rsidR="00D73FBC" w:rsidTr="00015893">
        <w:tc>
          <w:tcPr>
            <w:tcW w:w="1809" w:type="dxa"/>
          </w:tcPr>
          <w:p w:rsidR="00D73FBC" w:rsidRPr="004F3D5A" w:rsidRDefault="00D73FBC" w:rsidP="00015893">
            <w:pPr>
              <w:spacing w:line="264" w:lineRule="auto"/>
              <w:rPr>
                <w:kern w:val="2"/>
              </w:rPr>
            </w:pPr>
            <w:r w:rsidRPr="004F3D5A">
              <w:rPr>
                <w:kern w:val="2"/>
              </w:rPr>
              <w:t>DiscountSetId</w:t>
            </w:r>
          </w:p>
        </w:tc>
        <w:tc>
          <w:tcPr>
            <w:tcW w:w="1024" w:type="dxa"/>
          </w:tcPr>
          <w:p w:rsidR="00D73FBC" w:rsidRPr="00E00670" w:rsidRDefault="00D73FBC"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73FBC" w:rsidRDefault="00D73FBC" w:rsidP="00015893">
            <w:r w:rsidRPr="002B477D">
              <w:rPr>
                <w:rFonts w:ascii="Consolas" w:hAnsi="Consolas" w:cs="Consolas" w:hint="eastAsia"/>
                <w:sz w:val="18"/>
                <w:szCs w:val="18"/>
              </w:rPr>
              <w:t>N</w:t>
            </w:r>
          </w:p>
        </w:tc>
        <w:tc>
          <w:tcPr>
            <w:tcW w:w="5106" w:type="dxa"/>
          </w:tcPr>
          <w:p w:rsidR="00D73FBC" w:rsidRDefault="00D73FBC" w:rsidP="00015893">
            <w:pPr>
              <w:spacing w:line="264" w:lineRule="auto"/>
              <w:rPr>
                <w:rFonts w:ascii="Consolas" w:hAnsi="Consolas" w:cs="Consolas"/>
                <w:sz w:val="18"/>
                <w:szCs w:val="18"/>
              </w:rPr>
            </w:pPr>
            <w:r>
              <w:rPr>
                <w:rFonts w:ascii="Consolas" w:hAnsi="Consolas" w:cs="Consolas" w:hint="eastAsia"/>
                <w:sz w:val="18"/>
                <w:szCs w:val="18"/>
              </w:rPr>
              <w:t>打折设置的</w:t>
            </w:r>
            <w:r>
              <w:rPr>
                <w:rFonts w:ascii="Consolas" w:hAnsi="Consolas" w:cs="Consolas" w:hint="eastAsia"/>
                <w:sz w:val="18"/>
                <w:szCs w:val="18"/>
              </w:rPr>
              <w:t>ID</w:t>
            </w:r>
          </w:p>
        </w:tc>
      </w:tr>
      <w:tr w:rsidR="00D73FBC" w:rsidTr="00015893">
        <w:tc>
          <w:tcPr>
            <w:tcW w:w="1809" w:type="dxa"/>
          </w:tcPr>
          <w:p w:rsidR="00D73FBC" w:rsidRPr="0038692E" w:rsidRDefault="00D73FBC" w:rsidP="00015893">
            <w:pPr>
              <w:spacing w:line="264" w:lineRule="auto"/>
              <w:rPr>
                <w:kern w:val="2"/>
              </w:rPr>
            </w:pPr>
            <w:r w:rsidRPr="0038692E">
              <w:rPr>
                <w:kern w:val="2"/>
              </w:rPr>
              <w:t>Reserved</w:t>
            </w:r>
          </w:p>
        </w:tc>
        <w:tc>
          <w:tcPr>
            <w:tcW w:w="1024" w:type="dxa"/>
          </w:tcPr>
          <w:p w:rsidR="00D73FBC" w:rsidRPr="00E00670" w:rsidRDefault="00D73FBC"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73FBC" w:rsidRDefault="00D73FBC"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73FBC" w:rsidRDefault="00D73FBC"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D73FBC" w:rsidTr="00015893">
        <w:tc>
          <w:tcPr>
            <w:tcW w:w="1809" w:type="dxa"/>
          </w:tcPr>
          <w:p w:rsidR="00D73FBC" w:rsidRPr="0038692E" w:rsidRDefault="00D73FBC" w:rsidP="00B45EA9">
            <w:pPr>
              <w:spacing w:line="264" w:lineRule="auto"/>
              <w:rPr>
                <w:kern w:val="2"/>
              </w:rPr>
            </w:pPr>
            <w:r w:rsidRPr="00294E54">
              <w:rPr>
                <w:kern w:val="2"/>
              </w:rPr>
              <w:t>IsNotOpenGate</w:t>
            </w:r>
          </w:p>
        </w:tc>
        <w:tc>
          <w:tcPr>
            <w:tcW w:w="1024" w:type="dxa"/>
          </w:tcPr>
          <w:p w:rsidR="00D73FBC" w:rsidRDefault="00D73FBC" w:rsidP="00B45EA9">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D73FBC" w:rsidRDefault="00D73FBC" w:rsidP="00B45E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73FBC" w:rsidRDefault="00D73FBC" w:rsidP="00B45EA9">
            <w:pPr>
              <w:spacing w:line="264" w:lineRule="auto"/>
              <w:rPr>
                <w:rFonts w:ascii="Consolas" w:hAnsi="Consolas" w:cs="Consolas"/>
                <w:sz w:val="18"/>
                <w:szCs w:val="18"/>
              </w:rPr>
            </w:pPr>
            <w:r>
              <w:rPr>
                <w:rFonts w:ascii="Consolas" w:hAnsi="Consolas" w:cs="Consolas" w:hint="eastAsia"/>
                <w:sz w:val="18"/>
                <w:szCs w:val="18"/>
              </w:rPr>
              <w:t>是否为放弃开闸方式。默认</w:t>
            </w:r>
            <w:r>
              <w:rPr>
                <w:rFonts w:ascii="Consolas" w:hAnsi="Consolas" w:cs="Consolas" w:hint="eastAsia"/>
                <w:sz w:val="18"/>
                <w:szCs w:val="18"/>
              </w:rPr>
              <w:t>false</w:t>
            </w:r>
          </w:p>
        </w:tc>
      </w:tr>
      <w:tr w:rsidR="00D73FBC" w:rsidTr="00015893">
        <w:tc>
          <w:tcPr>
            <w:tcW w:w="1809" w:type="dxa"/>
          </w:tcPr>
          <w:p w:rsidR="00D73FBC" w:rsidRDefault="00D73FBC" w:rsidP="0001589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73FBC" w:rsidRPr="00E00670" w:rsidRDefault="00D73FBC"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73FBC" w:rsidRPr="00E00670" w:rsidRDefault="00D73FBC"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73FBC" w:rsidRDefault="00D73FBC" w:rsidP="0001589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5893" w:rsidRDefault="00015893" w:rsidP="00015893">
      <w:pPr>
        <w:rPr>
          <w:b/>
        </w:rPr>
      </w:pPr>
      <w:r>
        <w:rPr>
          <w:rFonts w:hint="eastAsia"/>
          <w:b/>
        </w:rPr>
        <w:t>返回</w:t>
      </w:r>
      <w:r>
        <w:rPr>
          <w:b/>
        </w:rPr>
        <w:t>数据</w:t>
      </w:r>
      <w:r w:rsidRPr="0050700F">
        <w:rPr>
          <w:rFonts w:hint="eastAsia"/>
          <w:b/>
        </w:rPr>
        <w:t>格式</w:t>
      </w:r>
      <w:r>
        <w:rPr>
          <w:rFonts w:hint="eastAsia"/>
          <w:b/>
        </w:rPr>
        <w:t>:</w:t>
      </w:r>
    </w:p>
    <w:p w:rsidR="00015893" w:rsidRPr="0051022D" w:rsidRDefault="00015893" w:rsidP="00015893">
      <w:r>
        <w:t>JSON</w:t>
      </w:r>
    </w:p>
    <w:p w:rsidR="00015893" w:rsidRDefault="00015893" w:rsidP="0001589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5893"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说明</w:t>
            </w:r>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15893" w:rsidRDefault="00015893" w:rsidP="00015893">
      <w:pPr>
        <w:rPr>
          <w:b/>
        </w:rPr>
      </w:pPr>
    </w:p>
    <w:p w:rsidR="00015893" w:rsidRDefault="00015893" w:rsidP="00015893">
      <w:pPr>
        <w:rPr>
          <w:b/>
        </w:rPr>
      </w:pPr>
      <w:r>
        <w:rPr>
          <w:rFonts w:hint="eastAsia"/>
          <w:b/>
        </w:rPr>
        <w:t>请求示例：</w:t>
      </w:r>
    </w:p>
    <w:p w:rsidR="00015893" w:rsidRPr="008510B3" w:rsidRDefault="005446D3"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5" w:history="1">
        <w:r w:rsidR="00015893" w:rsidRPr="00C92F9A">
          <w:rPr>
            <w:rStyle w:val="af7"/>
          </w:rPr>
          <w:t>http://192</w:t>
        </w:r>
      </w:hyperlink>
      <w:r w:rsidR="00015893" w:rsidRPr="0035271B">
        <w:rPr>
          <w:rStyle w:val="af7"/>
        </w:rPr>
        <w:t>.168.2.158:9000/ParkAPI/</w:t>
      </w:r>
      <w:r w:rsidR="00802940" w:rsidRPr="00802940">
        <w:rPr>
          <w:rStyle w:val="af7"/>
        </w:rPr>
        <w:t>UpdateChargeInfo</w:t>
      </w:r>
      <w:r w:rsidR="00015893">
        <w:rPr>
          <w:rStyle w:val="af7"/>
        </w:rPr>
        <w:t>?</w:t>
      </w:r>
      <w:r w:rsidR="00015893" w:rsidRPr="00A87D26">
        <w:rPr>
          <w:rStyle w:val="af7"/>
        </w:rPr>
        <w:t>token=b6018e51fe16417fb959f3a3383fccc7&amp;CardNO=31A80703&amp;CardType=TmpA&amp;</w:t>
      </w:r>
      <w:r w:rsidR="00802940">
        <w:rPr>
          <w:rStyle w:val="af7"/>
          <w:rFonts w:hint="eastAsia"/>
        </w:rPr>
        <w:t>Out</w:t>
      </w:r>
      <w:r w:rsidR="00015893" w:rsidRPr="00A87D26">
        <w:rPr>
          <w:rStyle w:val="af7"/>
        </w:rPr>
        <w:t>Time=20170303100028</w:t>
      </w:r>
      <w:r w:rsidR="00802940">
        <w:rPr>
          <w:rStyle w:val="af7"/>
          <w:rFonts w:hint="eastAsia"/>
        </w:rPr>
        <w:t>&amp;YSJE=10&amp;SFJE=10&amp;</w:t>
      </w:r>
      <w:r w:rsidR="00802940" w:rsidRPr="00802940">
        <w:rPr>
          <w:rStyle w:val="af7"/>
        </w:rPr>
        <w:t>NewCardType</w:t>
      </w:r>
      <w:r w:rsidR="00802940">
        <w:rPr>
          <w:rStyle w:val="af7"/>
          <w:rFonts w:hint="eastAsia"/>
        </w:rPr>
        <w:t>=TmpB&amp;NewPayType=0</w:t>
      </w:r>
    </w:p>
    <w:p w:rsidR="00015893" w:rsidRDefault="00015893" w:rsidP="00015893">
      <w:pPr>
        <w:rPr>
          <w:b/>
        </w:rPr>
      </w:pPr>
      <w:r>
        <w:rPr>
          <w:rFonts w:hint="eastAsia"/>
          <w:b/>
        </w:rPr>
        <w:t>成功回复示例</w:t>
      </w:r>
      <w:r>
        <w:rPr>
          <w:rFonts w:hint="eastAsia"/>
          <w:b/>
        </w:rPr>
        <w:t>:</w:t>
      </w:r>
    </w:p>
    <w:p w:rsidR="00015893" w:rsidRPr="007F1246" w:rsidRDefault="00C32FE0"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{"rcode":"200","msg":"OK","data":1}</w:t>
      </w:r>
      <w:r w:rsidR="00015893" w:rsidRPr="0069679C">
        <w:rPr>
          <w:rFonts w:hint="eastAsia"/>
        </w:rPr>
        <w:t xml:space="preserve"> </w:t>
      </w:r>
    </w:p>
    <w:p w:rsidR="00015893" w:rsidRDefault="00015893" w:rsidP="00015893">
      <w:pPr>
        <w:rPr>
          <w:b/>
        </w:rPr>
      </w:pPr>
      <w:r>
        <w:rPr>
          <w:rFonts w:hint="eastAsia"/>
          <w:b/>
        </w:rPr>
        <w:t>失败回复示例</w:t>
      </w:r>
      <w:r>
        <w:rPr>
          <w:rFonts w:hint="eastAsia"/>
          <w:b/>
        </w:rPr>
        <w:t>:</w:t>
      </w:r>
    </w:p>
    <w:p w:rsidR="00015893" w:rsidRPr="007F1246" w:rsidRDefault="00C32FE0"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{"rcode":"40001","msg":"The function that change the temporary car's charging type is not enabled."}</w:t>
      </w:r>
      <w:r w:rsidR="00015893" w:rsidRPr="00B5638D">
        <w:rPr>
          <w:rFonts w:hint="eastAsia"/>
        </w:rPr>
        <w:t xml:space="preserve"> </w:t>
      </w:r>
    </w:p>
    <w:p w:rsidR="000E0D50" w:rsidRDefault="000E0D50" w:rsidP="000E0D50">
      <w:pPr>
        <w:rPr>
          <w:b/>
        </w:rPr>
      </w:pPr>
    </w:p>
    <w:p w:rsidR="000E0D50" w:rsidRDefault="000E0D50" w:rsidP="000E0D50">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0E0D50"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ascii="Consolas" w:hAnsi="Consolas" w:cs="Consolas" w:hint="eastAsia"/>
                <w:kern w:val="2"/>
              </w:rPr>
              <w:t>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lastRenderedPageBreak/>
              <w:t>40000</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A976B9" w:rsidTr="00F314EB">
        <w:tc>
          <w:tcPr>
            <w:tcW w:w="1526" w:type="dxa"/>
            <w:tcBorders>
              <w:top w:val="single" w:sz="4" w:space="0" w:color="auto"/>
              <w:left w:val="single" w:sz="4" w:space="0" w:color="auto"/>
              <w:bottom w:val="single" w:sz="4" w:space="0" w:color="auto"/>
              <w:right w:val="single" w:sz="4" w:space="0" w:color="auto"/>
            </w:tcBorders>
          </w:tcPr>
          <w:p w:rsidR="00A976B9" w:rsidRPr="00C47B92" w:rsidRDefault="00A976B9"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A976B9" w:rsidRPr="00C47B92" w:rsidRDefault="00A976B9"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875DF3" w:rsidRDefault="00875DF3" w:rsidP="00875DF3">
      <w:pPr>
        <w:pStyle w:val="4"/>
      </w:pPr>
      <w:r>
        <w:rPr>
          <w:rFonts w:hint="eastAsia"/>
        </w:rPr>
        <w:t>更新为免费出场接口</w:t>
      </w:r>
    </w:p>
    <w:p w:rsidR="00875DF3" w:rsidRDefault="00875DF3" w:rsidP="00875DF3">
      <w:r>
        <w:rPr>
          <w:rFonts w:hint="eastAsia"/>
        </w:rPr>
        <w:t>正常车辆出场时会弹出收费窗口，在收费窗口上可选择免费放行，通过此接口实现免费出场的功能。</w:t>
      </w:r>
    </w:p>
    <w:p w:rsidR="00875DF3" w:rsidRPr="00E47307" w:rsidRDefault="00875DF3" w:rsidP="00875DF3">
      <w:pPr>
        <w:rPr>
          <w:b/>
        </w:rPr>
      </w:pPr>
      <w:r w:rsidRPr="00E47307">
        <w:rPr>
          <w:rFonts w:hint="eastAsia"/>
          <w:b/>
        </w:rPr>
        <w:t>url:</w:t>
      </w:r>
    </w:p>
    <w:p w:rsidR="00875DF3" w:rsidRPr="00117E5E" w:rsidRDefault="005446D3" w:rsidP="00875DF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6" w:history="1">
        <w:r w:rsidR="00875DF3" w:rsidRPr="00506A16">
          <w:rPr>
            <w:rStyle w:val="af7"/>
          </w:rPr>
          <w:t>http://192</w:t>
        </w:r>
      </w:hyperlink>
      <w:r w:rsidR="00875DF3">
        <w:rPr>
          <w:rStyle w:val="af7"/>
        </w:rPr>
        <w:t>.168.2.158</w:t>
      </w:r>
      <w:r w:rsidR="00875DF3" w:rsidRPr="008510B3">
        <w:rPr>
          <w:rStyle w:val="af7"/>
        </w:rPr>
        <w:t>:9000/ParkAPI/</w:t>
      </w:r>
      <w:r w:rsidR="00875DF3" w:rsidRPr="00674B92">
        <w:rPr>
          <w:rStyle w:val="af7"/>
        </w:rPr>
        <w:t>UpdateCharge</w:t>
      </w:r>
      <w:r w:rsidR="00875DF3">
        <w:rPr>
          <w:rStyle w:val="af7"/>
          <w:rFonts w:hint="eastAsia"/>
        </w:rPr>
        <w:t>AsFree</w:t>
      </w:r>
    </w:p>
    <w:p w:rsidR="00875DF3" w:rsidRPr="005879B3" w:rsidRDefault="00875DF3" w:rsidP="00875DF3">
      <w:pPr>
        <w:rPr>
          <w:b/>
        </w:rPr>
      </w:pPr>
      <w:r w:rsidRPr="00E47307">
        <w:rPr>
          <w:rFonts w:hint="eastAsia"/>
          <w:b/>
        </w:rPr>
        <w:t>请求</w:t>
      </w:r>
      <w:r w:rsidRPr="00E47307">
        <w:rPr>
          <w:b/>
        </w:rPr>
        <w:t>方式</w:t>
      </w:r>
      <w:r w:rsidRPr="00E47307">
        <w:rPr>
          <w:rFonts w:hint="eastAsia"/>
          <w:b/>
        </w:rPr>
        <w:t>：</w:t>
      </w:r>
    </w:p>
    <w:p w:rsidR="00875DF3" w:rsidRDefault="00875DF3" w:rsidP="00875DF3">
      <w:r>
        <w:t>POST</w:t>
      </w:r>
      <w:r>
        <w:t>，</w:t>
      </w:r>
      <w:r>
        <w:t>GET</w:t>
      </w:r>
    </w:p>
    <w:p w:rsidR="00875DF3" w:rsidRDefault="00875DF3" w:rsidP="00875DF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75DF3" w:rsidTr="00F314EB">
        <w:tc>
          <w:tcPr>
            <w:tcW w:w="1809" w:type="dxa"/>
            <w:shd w:val="clear" w:color="auto" w:fill="B8CCE4"/>
          </w:tcPr>
          <w:p w:rsidR="00875DF3" w:rsidRDefault="00875DF3"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75DF3" w:rsidRDefault="00875DF3"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75DF3" w:rsidRDefault="00875DF3"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75DF3" w:rsidRDefault="00875DF3" w:rsidP="00F314EB">
            <w:pPr>
              <w:spacing w:line="264" w:lineRule="auto"/>
              <w:rPr>
                <w:rFonts w:ascii="Consolas" w:hAnsi="Consolas" w:cs="Consolas"/>
              </w:rPr>
            </w:pPr>
            <w:r>
              <w:rPr>
                <w:rFonts w:ascii="Consolas" w:hAnsi="Consolas" w:cs="Consolas" w:hint="eastAsia"/>
              </w:rPr>
              <w:t>说明</w:t>
            </w:r>
          </w:p>
        </w:tc>
      </w:tr>
      <w:tr w:rsidR="00875DF3" w:rsidTr="00F314EB">
        <w:tc>
          <w:tcPr>
            <w:tcW w:w="1809" w:type="dxa"/>
          </w:tcPr>
          <w:p w:rsidR="00875DF3" w:rsidRPr="00EC78A7" w:rsidRDefault="00875DF3" w:rsidP="00F314EB">
            <w:pPr>
              <w:spacing w:line="264" w:lineRule="auto"/>
              <w:rPr>
                <w:b/>
                <w:kern w:val="2"/>
              </w:rPr>
            </w:pPr>
            <w:r w:rsidRPr="00EC78A7">
              <w:rPr>
                <w:b/>
                <w:kern w:val="2"/>
              </w:rPr>
              <w:t>token</w:t>
            </w:r>
          </w:p>
        </w:tc>
        <w:tc>
          <w:tcPr>
            <w:tcW w:w="1024" w:type="dxa"/>
          </w:tcPr>
          <w:p w:rsidR="00875DF3" w:rsidRPr="00E00670" w:rsidRDefault="00875DF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75DF3" w:rsidRPr="00E00670" w:rsidRDefault="00875DF3" w:rsidP="00F314E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75DF3" w:rsidRPr="00E00670" w:rsidRDefault="00875DF3" w:rsidP="00F314E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75DF3" w:rsidTr="00F314EB">
        <w:tc>
          <w:tcPr>
            <w:tcW w:w="1809" w:type="dxa"/>
          </w:tcPr>
          <w:p w:rsidR="00875DF3" w:rsidRPr="00A87D26" w:rsidRDefault="00875DF3" w:rsidP="00F314EB">
            <w:pPr>
              <w:spacing w:line="264" w:lineRule="auto"/>
              <w:rPr>
                <w:b/>
                <w:kern w:val="2"/>
              </w:rPr>
            </w:pPr>
            <w:r w:rsidRPr="00A87D26">
              <w:rPr>
                <w:b/>
                <w:kern w:val="2"/>
              </w:rPr>
              <w:t>CardNO</w:t>
            </w:r>
          </w:p>
        </w:tc>
        <w:tc>
          <w:tcPr>
            <w:tcW w:w="1024" w:type="dxa"/>
          </w:tcPr>
          <w:p w:rsidR="00875DF3" w:rsidRDefault="00875DF3" w:rsidP="00F314EB">
            <w:r w:rsidRPr="006E09A8">
              <w:rPr>
                <w:rFonts w:ascii="Consolas" w:hAnsi="Consolas" w:cs="Consolas" w:hint="eastAsia"/>
                <w:sz w:val="18"/>
                <w:szCs w:val="18"/>
              </w:rPr>
              <w:t>String</w:t>
            </w:r>
          </w:p>
        </w:tc>
        <w:tc>
          <w:tcPr>
            <w:tcW w:w="816" w:type="dxa"/>
          </w:tcPr>
          <w:p w:rsidR="00875DF3" w:rsidRDefault="00875DF3" w:rsidP="00F314EB">
            <w:r w:rsidRPr="00C55F31">
              <w:rPr>
                <w:rFonts w:ascii="Consolas" w:hAnsi="Consolas" w:cs="Consolas" w:hint="eastAsia"/>
                <w:sz w:val="18"/>
                <w:szCs w:val="18"/>
              </w:rPr>
              <w:t>Y</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车辆编号。</w:t>
            </w:r>
          </w:p>
        </w:tc>
      </w:tr>
      <w:tr w:rsidR="00875DF3" w:rsidTr="00F314EB">
        <w:tc>
          <w:tcPr>
            <w:tcW w:w="1809" w:type="dxa"/>
          </w:tcPr>
          <w:p w:rsidR="00875DF3" w:rsidRPr="00A87D26" w:rsidRDefault="00875DF3" w:rsidP="00F314EB">
            <w:pPr>
              <w:spacing w:line="264" w:lineRule="auto"/>
              <w:rPr>
                <w:b/>
                <w:kern w:val="2"/>
              </w:rPr>
            </w:pPr>
            <w:r w:rsidRPr="00A87D26">
              <w:rPr>
                <w:b/>
                <w:kern w:val="2"/>
              </w:rPr>
              <w:t>CardType</w:t>
            </w:r>
          </w:p>
        </w:tc>
        <w:tc>
          <w:tcPr>
            <w:tcW w:w="1024" w:type="dxa"/>
          </w:tcPr>
          <w:p w:rsidR="00875DF3" w:rsidRDefault="00875DF3" w:rsidP="00F314EB">
            <w:r w:rsidRPr="006E09A8">
              <w:rPr>
                <w:rFonts w:ascii="Consolas" w:hAnsi="Consolas" w:cs="Consolas" w:hint="eastAsia"/>
                <w:sz w:val="18"/>
                <w:szCs w:val="18"/>
              </w:rPr>
              <w:t>String</w:t>
            </w:r>
          </w:p>
        </w:tc>
        <w:tc>
          <w:tcPr>
            <w:tcW w:w="816" w:type="dxa"/>
          </w:tcPr>
          <w:p w:rsidR="00875DF3" w:rsidRDefault="00875DF3" w:rsidP="00F314EB">
            <w:r w:rsidRPr="00C55F31">
              <w:rPr>
                <w:rFonts w:ascii="Consolas" w:hAnsi="Consolas" w:cs="Consolas" w:hint="eastAsia"/>
                <w:sz w:val="18"/>
                <w:szCs w:val="18"/>
              </w:rPr>
              <w:t>Y</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车辆卡类</w:t>
            </w:r>
          </w:p>
        </w:tc>
      </w:tr>
      <w:tr w:rsidR="00875DF3" w:rsidTr="00F314EB">
        <w:tc>
          <w:tcPr>
            <w:tcW w:w="1809" w:type="dxa"/>
          </w:tcPr>
          <w:p w:rsidR="00875DF3" w:rsidRPr="00A87D26" w:rsidRDefault="00875DF3" w:rsidP="00F314EB">
            <w:pPr>
              <w:spacing w:line="264" w:lineRule="auto"/>
              <w:rPr>
                <w:b/>
                <w:kern w:val="2"/>
              </w:rPr>
            </w:pPr>
            <w:r>
              <w:rPr>
                <w:rFonts w:hint="eastAsia"/>
                <w:b/>
                <w:kern w:val="2"/>
              </w:rPr>
              <w:t>Out</w:t>
            </w:r>
            <w:r w:rsidRPr="00A87D26">
              <w:rPr>
                <w:b/>
                <w:kern w:val="2"/>
              </w:rPr>
              <w:t>Time</w:t>
            </w:r>
          </w:p>
        </w:tc>
        <w:tc>
          <w:tcPr>
            <w:tcW w:w="1024" w:type="dxa"/>
          </w:tcPr>
          <w:p w:rsidR="00875DF3" w:rsidRDefault="00875DF3" w:rsidP="00F314EB">
            <w:r w:rsidRPr="006E09A8">
              <w:rPr>
                <w:rFonts w:ascii="Consolas" w:hAnsi="Consolas" w:cs="Consolas" w:hint="eastAsia"/>
                <w:sz w:val="18"/>
                <w:szCs w:val="18"/>
              </w:rPr>
              <w:t>String</w:t>
            </w:r>
          </w:p>
        </w:tc>
        <w:tc>
          <w:tcPr>
            <w:tcW w:w="816" w:type="dxa"/>
          </w:tcPr>
          <w:p w:rsidR="00875DF3" w:rsidRDefault="00875DF3" w:rsidP="00F314EB">
            <w:r w:rsidRPr="00C55F31">
              <w:rPr>
                <w:rFonts w:ascii="Consolas" w:hAnsi="Consolas" w:cs="Consolas" w:hint="eastAsia"/>
                <w:sz w:val="18"/>
                <w:szCs w:val="18"/>
              </w:rPr>
              <w:t>Y</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出场时间。</w:t>
            </w:r>
          </w:p>
        </w:tc>
      </w:tr>
      <w:tr w:rsidR="00875DF3" w:rsidTr="00F314EB">
        <w:tc>
          <w:tcPr>
            <w:tcW w:w="1809" w:type="dxa"/>
          </w:tcPr>
          <w:p w:rsidR="00875DF3" w:rsidRPr="00802940" w:rsidRDefault="00875DF3" w:rsidP="00F314EB">
            <w:pPr>
              <w:spacing w:line="264" w:lineRule="auto"/>
              <w:rPr>
                <w:b/>
                <w:kern w:val="2"/>
              </w:rPr>
            </w:pPr>
            <w:r w:rsidRPr="00802940">
              <w:rPr>
                <w:rFonts w:hint="eastAsia"/>
                <w:b/>
                <w:kern w:val="2"/>
              </w:rPr>
              <w:t>FreeReason</w:t>
            </w:r>
          </w:p>
        </w:tc>
        <w:tc>
          <w:tcPr>
            <w:tcW w:w="1024" w:type="dxa"/>
          </w:tcPr>
          <w:p w:rsidR="00875DF3" w:rsidRDefault="00875DF3" w:rsidP="00F314EB">
            <w:r w:rsidRPr="006E09A8">
              <w:rPr>
                <w:rFonts w:ascii="Consolas" w:hAnsi="Consolas" w:cs="Consolas" w:hint="eastAsia"/>
                <w:sz w:val="18"/>
                <w:szCs w:val="18"/>
              </w:rPr>
              <w:t>String</w:t>
            </w:r>
          </w:p>
        </w:tc>
        <w:tc>
          <w:tcPr>
            <w:tcW w:w="816" w:type="dxa"/>
          </w:tcPr>
          <w:p w:rsidR="00875DF3" w:rsidRDefault="00875DF3" w:rsidP="00F314EB">
            <w:r w:rsidRPr="00C55F31">
              <w:rPr>
                <w:rFonts w:ascii="Consolas" w:hAnsi="Consolas" w:cs="Consolas" w:hint="eastAsia"/>
                <w:sz w:val="18"/>
                <w:szCs w:val="18"/>
              </w:rPr>
              <w:t>Y</w:t>
            </w:r>
          </w:p>
        </w:tc>
        <w:tc>
          <w:tcPr>
            <w:tcW w:w="5106" w:type="dxa"/>
          </w:tcPr>
          <w:p w:rsidR="00875DF3" w:rsidRDefault="00875DF3" w:rsidP="00875DF3">
            <w:pPr>
              <w:spacing w:line="264" w:lineRule="auto"/>
              <w:rPr>
                <w:rFonts w:ascii="Consolas" w:hAnsi="Consolas" w:cs="Consolas"/>
                <w:sz w:val="18"/>
                <w:szCs w:val="18"/>
              </w:rPr>
            </w:pPr>
            <w:r>
              <w:rPr>
                <w:rFonts w:ascii="Consolas" w:hAnsi="Consolas" w:cs="Consolas" w:hint="eastAsia"/>
                <w:sz w:val="18"/>
                <w:szCs w:val="18"/>
              </w:rPr>
              <w:t>免费原因</w:t>
            </w:r>
          </w:p>
        </w:tc>
      </w:tr>
      <w:tr w:rsidR="00875DF3" w:rsidTr="00F314EB">
        <w:tc>
          <w:tcPr>
            <w:tcW w:w="1809" w:type="dxa"/>
          </w:tcPr>
          <w:p w:rsidR="00875DF3" w:rsidRPr="0038692E" w:rsidRDefault="00875DF3" w:rsidP="00F314EB">
            <w:pPr>
              <w:spacing w:line="264" w:lineRule="auto"/>
              <w:rPr>
                <w:kern w:val="2"/>
              </w:rPr>
            </w:pPr>
            <w:r w:rsidRPr="0038692E">
              <w:rPr>
                <w:kern w:val="2"/>
              </w:rPr>
              <w:t>Reserved</w:t>
            </w:r>
          </w:p>
        </w:tc>
        <w:tc>
          <w:tcPr>
            <w:tcW w:w="1024" w:type="dxa"/>
          </w:tcPr>
          <w:p w:rsidR="00875DF3" w:rsidRPr="00E00670" w:rsidRDefault="00875DF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备用字段</w:t>
            </w:r>
          </w:p>
        </w:tc>
      </w:tr>
      <w:tr w:rsidR="00875DF3" w:rsidTr="00F314EB">
        <w:tc>
          <w:tcPr>
            <w:tcW w:w="1809" w:type="dxa"/>
          </w:tcPr>
          <w:p w:rsidR="00875DF3" w:rsidRDefault="00875DF3" w:rsidP="00F314E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75DF3" w:rsidRPr="00E00670" w:rsidRDefault="00875DF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75DF3" w:rsidRPr="00E00670" w:rsidRDefault="00875DF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75DF3" w:rsidRDefault="00875DF3" w:rsidP="00875DF3">
      <w:pPr>
        <w:rPr>
          <w:b/>
        </w:rPr>
      </w:pPr>
      <w:r>
        <w:rPr>
          <w:rFonts w:hint="eastAsia"/>
          <w:b/>
        </w:rPr>
        <w:t>返回</w:t>
      </w:r>
      <w:r>
        <w:rPr>
          <w:b/>
        </w:rPr>
        <w:t>数据</w:t>
      </w:r>
      <w:r w:rsidRPr="0050700F">
        <w:rPr>
          <w:rFonts w:hint="eastAsia"/>
          <w:b/>
        </w:rPr>
        <w:t>格式</w:t>
      </w:r>
      <w:r>
        <w:rPr>
          <w:rFonts w:hint="eastAsia"/>
          <w:b/>
        </w:rPr>
        <w:t>:</w:t>
      </w:r>
    </w:p>
    <w:p w:rsidR="00875DF3" w:rsidRPr="0051022D" w:rsidRDefault="00875DF3" w:rsidP="00875DF3">
      <w:r>
        <w:t>JSON</w:t>
      </w:r>
    </w:p>
    <w:p w:rsidR="00875DF3" w:rsidRDefault="00875DF3" w:rsidP="00875DF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75DF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说明</w:t>
            </w:r>
          </w:p>
        </w:tc>
      </w:tr>
      <w:tr w:rsidR="00875DF3" w:rsidTr="00F314EB">
        <w:tc>
          <w:tcPr>
            <w:tcW w:w="152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75DF3" w:rsidTr="00F314EB">
        <w:tc>
          <w:tcPr>
            <w:tcW w:w="152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75DF3" w:rsidTr="00F314EB">
        <w:tc>
          <w:tcPr>
            <w:tcW w:w="152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875DF3" w:rsidRDefault="00875DF3" w:rsidP="00875DF3">
      <w:pPr>
        <w:rPr>
          <w:b/>
        </w:rPr>
      </w:pPr>
    </w:p>
    <w:p w:rsidR="00875DF3" w:rsidRDefault="00875DF3" w:rsidP="00875DF3">
      <w:pPr>
        <w:rPr>
          <w:b/>
        </w:rPr>
      </w:pPr>
      <w:r>
        <w:rPr>
          <w:rFonts w:hint="eastAsia"/>
          <w:b/>
        </w:rPr>
        <w:t>请求示例：</w:t>
      </w:r>
    </w:p>
    <w:p w:rsidR="00875DF3" w:rsidRPr="008510B3" w:rsidRDefault="005446D3" w:rsidP="00875DF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7" w:history="1">
        <w:r w:rsidR="00875DF3" w:rsidRPr="00C92F9A">
          <w:rPr>
            <w:rStyle w:val="af7"/>
          </w:rPr>
          <w:t>http://192</w:t>
        </w:r>
      </w:hyperlink>
      <w:r w:rsidR="00875DF3" w:rsidRPr="0035271B">
        <w:rPr>
          <w:rStyle w:val="af7"/>
        </w:rPr>
        <w:t>.168.2.158:9000/ParkAPI/</w:t>
      </w:r>
      <w:r w:rsidR="00802940" w:rsidRPr="00802940">
        <w:rPr>
          <w:rStyle w:val="af7"/>
        </w:rPr>
        <w:t>UpdateChargeAsFree</w:t>
      </w:r>
      <w:r w:rsidR="00875DF3">
        <w:rPr>
          <w:rStyle w:val="af7"/>
        </w:rPr>
        <w:t>?</w:t>
      </w:r>
      <w:r w:rsidR="00875DF3" w:rsidRPr="00A87D26">
        <w:rPr>
          <w:rStyle w:val="af7"/>
        </w:rPr>
        <w:t>token=b6018e51fe16417fb959f3a3383fccc7&amp;</w:t>
      </w:r>
      <w:r w:rsidR="00802940" w:rsidRPr="00A87D26">
        <w:rPr>
          <w:rStyle w:val="af7"/>
        </w:rPr>
        <w:t xml:space="preserve"> </w:t>
      </w:r>
      <w:r w:rsidR="00875DF3" w:rsidRPr="00A87D26">
        <w:rPr>
          <w:rStyle w:val="af7"/>
        </w:rPr>
        <w:t>CardNO=31A80703&amp;CardType=TmpA&amp;</w:t>
      </w:r>
      <w:r w:rsidR="00802940">
        <w:rPr>
          <w:rStyle w:val="af7"/>
          <w:rFonts w:hint="eastAsia"/>
        </w:rPr>
        <w:t>Out</w:t>
      </w:r>
      <w:r w:rsidR="00875DF3" w:rsidRPr="00A87D26">
        <w:rPr>
          <w:rStyle w:val="af7"/>
        </w:rPr>
        <w:t>Time=20170303100028</w:t>
      </w:r>
      <w:r w:rsidR="00802940">
        <w:rPr>
          <w:rStyle w:val="af7"/>
          <w:rFonts w:hint="eastAsia"/>
        </w:rPr>
        <w:t>&amp;FreeReason=</w:t>
      </w:r>
      <w:r w:rsidR="00802940">
        <w:rPr>
          <w:rStyle w:val="af7"/>
          <w:rFonts w:hint="eastAsia"/>
        </w:rPr>
        <w:t>公车免费放行</w:t>
      </w:r>
    </w:p>
    <w:p w:rsidR="00875DF3" w:rsidRDefault="00875DF3" w:rsidP="00875DF3">
      <w:pPr>
        <w:rPr>
          <w:b/>
        </w:rPr>
      </w:pPr>
      <w:r>
        <w:rPr>
          <w:rFonts w:hint="eastAsia"/>
          <w:b/>
        </w:rPr>
        <w:t>成功回复示例</w:t>
      </w:r>
      <w:r>
        <w:rPr>
          <w:rFonts w:hint="eastAsia"/>
          <w:b/>
        </w:rPr>
        <w:t>:</w:t>
      </w:r>
    </w:p>
    <w:p w:rsidR="00875DF3" w:rsidRPr="007F1246" w:rsidRDefault="00875DF3" w:rsidP="00875DF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{"rcode":"200","msg":"OK","data":1}</w:t>
      </w:r>
      <w:r w:rsidRPr="0069679C">
        <w:rPr>
          <w:rFonts w:hint="eastAsia"/>
        </w:rPr>
        <w:t xml:space="preserve"> </w:t>
      </w:r>
    </w:p>
    <w:p w:rsidR="00875DF3" w:rsidRDefault="00875DF3" w:rsidP="00875DF3">
      <w:pPr>
        <w:rPr>
          <w:b/>
        </w:rPr>
      </w:pPr>
      <w:r>
        <w:rPr>
          <w:rFonts w:hint="eastAsia"/>
          <w:b/>
        </w:rPr>
        <w:t>失败回复示例</w:t>
      </w:r>
      <w:r>
        <w:rPr>
          <w:rFonts w:hint="eastAsia"/>
          <w:b/>
        </w:rPr>
        <w:t>:</w:t>
      </w:r>
    </w:p>
    <w:p w:rsidR="00875DF3" w:rsidRPr="007F1246" w:rsidRDefault="00875DF3" w:rsidP="00875DF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{"rcode":"40001","msg":"</w:t>
      </w:r>
      <w:r w:rsidR="00802940" w:rsidRPr="00802940">
        <w:t xml:space="preserve"> The function that temporary car can exit freely is not enabled. </w:t>
      </w:r>
      <w:r w:rsidRPr="00C32FE0">
        <w:t>"}</w:t>
      </w:r>
      <w:r w:rsidRPr="00B5638D">
        <w:rPr>
          <w:rFonts w:hint="eastAsia"/>
        </w:rPr>
        <w:t xml:space="preserve"> </w:t>
      </w:r>
    </w:p>
    <w:p w:rsidR="00875DF3" w:rsidRDefault="00875DF3" w:rsidP="00875DF3">
      <w:pPr>
        <w:rPr>
          <w:b/>
        </w:rPr>
      </w:pPr>
    </w:p>
    <w:p w:rsidR="00875DF3" w:rsidRDefault="00875DF3" w:rsidP="00875DF3">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875DF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说明</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Pr="003C5487" w:rsidRDefault="00875DF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875DF3" w:rsidRPr="003C5487" w:rsidRDefault="00875DF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Pr="00C47B92" w:rsidRDefault="00875DF3"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875DF3" w:rsidRPr="00C47B92" w:rsidRDefault="00875DF3"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0E0D50" w:rsidRDefault="000E0D50" w:rsidP="000E0D50"/>
    <w:p w:rsidR="00DF1571" w:rsidRDefault="005E3DCB" w:rsidP="00DF1571">
      <w:pPr>
        <w:pStyle w:val="4"/>
      </w:pPr>
      <w:r>
        <w:rPr>
          <w:rFonts w:hint="eastAsia"/>
        </w:rPr>
        <w:t>更新证件照片</w:t>
      </w:r>
      <w:r w:rsidR="00DF1571">
        <w:rPr>
          <w:rFonts w:hint="eastAsia"/>
        </w:rPr>
        <w:t>接口</w:t>
      </w:r>
    </w:p>
    <w:p w:rsidR="00DF1571" w:rsidRDefault="00DF1571" w:rsidP="00DF1571">
      <w:r>
        <w:rPr>
          <w:rFonts w:hint="eastAsia"/>
        </w:rPr>
        <w:t>正常车辆出场时会弹出收费窗口，在收费窗口上可选择</w:t>
      </w:r>
      <w:r w:rsidR="005E3DCB">
        <w:rPr>
          <w:rFonts w:hint="eastAsia"/>
        </w:rPr>
        <w:t>抓拍照片放行</w:t>
      </w:r>
      <w:r>
        <w:rPr>
          <w:rFonts w:hint="eastAsia"/>
        </w:rPr>
        <w:t>。通过此接口实现</w:t>
      </w:r>
      <w:r w:rsidR="005E3DCB">
        <w:rPr>
          <w:rFonts w:hint="eastAsia"/>
        </w:rPr>
        <w:t>上传抓拍的照片的</w:t>
      </w:r>
      <w:r>
        <w:rPr>
          <w:rFonts w:hint="eastAsia"/>
        </w:rPr>
        <w:t>功能。</w:t>
      </w:r>
    </w:p>
    <w:p w:rsidR="00DF1571" w:rsidRPr="00E47307" w:rsidRDefault="00DF1571" w:rsidP="00DF1571">
      <w:pPr>
        <w:rPr>
          <w:b/>
        </w:rPr>
      </w:pPr>
      <w:r w:rsidRPr="00E47307">
        <w:rPr>
          <w:rFonts w:hint="eastAsia"/>
          <w:b/>
        </w:rPr>
        <w:t>url:</w:t>
      </w:r>
    </w:p>
    <w:p w:rsidR="00DF1571" w:rsidRPr="00117E5E" w:rsidRDefault="005446D3"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8" w:history="1">
        <w:r w:rsidR="00DF1571" w:rsidRPr="00506A16">
          <w:rPr>
            <w:rStyle w:val="af7"/>
          </w:rPr>
          <w:t>http://192</w:t>
        </w:r>
      </w:hyperlink>
      <w:r w:rsidR="00DF1571">
        <w:rPr>
          <w:rStyle w:val="af7"/>
        </w:rPr>
        <w:t>.168.2.158</w:t>
      </w:r>
      <w:r w:rsidR="00DF1571" w:rsidRPr="008510B3">
        <w:rPr>
          <w:rStyle w:val="af7"/>
        </w:rPr>
        <w:t>:9000/ParkAPI/</w:t>
      </w:r>
      <w:r w:rsidR="005E3DCB" w:rsidRPr="005E3DCB">
        <w:rPr>
          <w:rStyle w:val="af7"/>
        </w:rPr>
        <w:t>UpdateChargeWithCaptureImage</w:t>
      </w:r>
    </w:p>
    <w:p w:rsidR="00DF1571" w:rsidRPr="005879B3" w:rsidRDefault="00DF1571" w:rsidP="00DF1571">
      <w:pPr>
        <w:rPr>
          <w:b/>
        </w:rPr>
      </w:pPr>
      <w:r w:rsidRPr="00E47307">
        <w:rPr>
          <w:rFonts w:hint="eastAsia"/>
          <w:b/>
        </w:rPr>
        <w:lastRenderedPageBreak/>
        <w:t>请求</w:t>
      </w:r>
      <w:r w:rsidRPr="00E47307">
        <w:rPr>
          <w:b/>
        </w:rPr>
        <w:t>方式</w:t>
      </w:r>
      <w:r w:rsidRPr="00E47307">
        <w:rPr>
          <w:rFonts w:hint="eastAsia"/>
          <w:b/>
        </w:rPr>
        <w:t>：</w:t>
      </w:r>
    </w:p>
    <w:p w:rsidR="00DF1571" w:rsidRDefault="00DF1571" w:rsidP="00DF1571">
      <w:r>
        <w:t>POST</w:t>
      </w:r>
      <w:r>
        <w:t>，</w:t>
      </w:r>
      <w:r>
        <w:t>GET</w:t>
      </w:r>
    </w:p>
    <w:p w:rsidR="00DF1571" w:rsidRDefault="00DF1571" w:rsidP="00DF157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F1571" w:rsidTr="005C5952">
        <w:tc>
          <w:tcPr>
            <w:tcW w:w="1809"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说明</w:t>
            </w:r>
          </w:p>
        </w:tc>
      </w:tr>
      <w:tr w:rsidR="00DF1571" w:rsidTr="005C5952">
        <w:tc>
          <w:tcPr>
            <w:tcW w:w="1809" w:type="dxa"/>
          </w:tcPr>
          <w:p w:rsidR="00DF1571" w:rsidRPr="00EC78A7" w:rsidRDefault="00DF1571" w:rsidP="005C5952">
            <w:pPr>
              <w:spacing w:line="264" w:lineRule="auto"/>
              <w:rPr>
                <w:b/>
                <w:kern w:val="2"/>
              </w:rPr>
            </w:pPr>
            <w:r w:rsidRPr="00EC78A7">
              <w:rPr>
                <w:b/>
                <w:kern w:val="2"/>
              </w:rPr>
              <w:t>token</w:t>
            </w:r>
          </w:p>
        </w:tc>
        <w:tc>
          <w:tcPr>
            <w:tcW w:w="1024" w:type="dxa"/>
          </w:tcPr>
          <w:p w:rsidR="00DF1571" w:rsidRPr="00E00670" w:rsidRDefault="00DF1571" w:rsidP="005C595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F1571" w:rsidRPr="00E00670" w:rsidRDefault="00DF1571" w:rsidP="005C595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F1571" w:rsidRPr="00E00670" w:rsidRDefault="00DF1571" w:rsidP="005C595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F1571" w:rsidTr="005C5952">
        <w:tc>
          <w:tcPr>
            <w:tcW w:w="1809" w:type="dxa"/>
          </w:tcPr>
          <w:p w:rsidR="00DF1571" w:rsidRPr="00A87D26" w:rsidRDefault="00DF1571" w:rsidP="005C5952">
            <w:pPr>
              <w:spacing w:line="264" w:lineRule="auto"/>
              <w:rPr>
                <w:b/>
                <w:kern w:val="2"/>
              </w:rPr>
            </w:pPr>
            <w:r w:rsidRPr="00A87D26">
              <w:rPr>
                <w:b/>
                <w:kern w:val="2"/>
              </w:rPr>
              <w:t>CardNO</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车辆编号。</w:t>
            </w:r>
          </w:p>
        </w:tc>
      </w:tr>
      <w:tr w:rsidR="00DF1571" w:rsidTr="005C5952">
        <w:tc>
          <w:tcPr>
            <w:tcW w:w="1809" w:type="dxa"/>
          </w:tcPr>
          <w:p w:rsidR="00DF1571" w:rsidRPr="00A87D26" w:rsidRDefault="00DF1571" w:rsidP="005C5952">
            <w:pPr>
              <w:spacing w:line="264" w:lineRule="auto"/>
              <w:rPr>
                <w:b/>
                <w:kern w:val="2"/>
              </w:rPr>
            </w:pPr>
            <w:r w:rsidRPr="00A87D26">
              <w:rPr>
                <w:b/>
                <w:kern w:val="2"/>
              </w:rPr>
              <w:t>CardType</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车辆卡类</w:t>
            </w:r>
          </w:p>
        </w:tc>
      </w:tr>
      <w:tr w:rsidR="00DF1571" w:rsidTr="005C5952">
        <w:tc>
          <w:tcPr>
            <w:tcW w:w="1809" w:type="dxa"/>
          </w:tcPr>
          <w:p w:rsidR="00DF1571" w:rsidRPr="00A87D26" w:rsidRDefault="00DF1571" w:rsidP="005C5952">
            <w:pPr>
              <w:spacing w:line="264" w:lineRule="auto"/>
              <w:rPr>
                <w:b/>
                <w:kern w:val="2"/>
              </w:rPr>
            </w:pPr>
            <w:r>
              <w:rPr>
                <w:rFonts w:hint="eastAsia"/>
                <w:b/>
                <w:kern w:val="2"/>
              </w:rPr>
              <w:t>Out</w:t>
            </w:r>
            <w:r w:rsidRPr="00A87D26">
              <w:rPr>
                <w:b/>
                <w:kern w:val="2"/>
              </w:rPr>
              <w:t>Time</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出场时间。</w:t>
            </w:r>
          </w:p>
        </w:tc>
      </w:tr>
      <w:tr w:rsidR="00DF1571" w:rsidTr="005C5952">
        <w:tc>
          <w:tcPr>
            <w:tcW w:w="1809" w:type="dxa"/>
          </w:tcPr>
          <w:p w:rsidR="00DF1571" w:rsidRPr="0038692E" w:rsidRDefault="00DF1571" w:rsidP="005C5952">
            <w:pPr>
              <w:spacing w:line="264" w:lineRule="auto"/>
              <w:rPr>
                <w:kern w:val="2"/>
              </w:rPr>
            </w:pPr>
            <w:r w:rsidRPr="0038692E">
              <w:rPr>
                <w:kern w:val="2"/>
              </w:rPr>
              <w:t>Reserved</w:t>
            </w:r>
          </w:p>
        </w:tc>
        <w:tc>
          <w:tcPr>
            <w:tcW w:w="1024" w:type="dxa"/>
          </w:tcPr>
          <w:p w:rsidR="00DF1571" w:rsidRPr="00E00670" w:rsidRDefault="00DF1571"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备用字段</w:t>
            </w:r>
          </w:p>
        </w:tc>
      </w:tr>
      <w:tr w:rsidR="00DF1571" w:rsidTr="005C5952">
        <w:tc>
          <w:tcPr>
            <w:tcW w:w="1809" w:type="dxa"/>
          </w:tcPr>
          <w:p w:rsidR="00DF1571" w:rsidRDefault="00DF1571" w:rsidP="005C5952">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F1571" w:rsidRPr="00E00670" w:rsidRDefault="00DF1571"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F1571" w:rsidRPr="00E00670" w:rsidRDefault="00DF1571"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F1571" w:rsidRDefault="00DF1571" w:rsidP="00DF1571">
      <w:pPr>
        <w:rPr>
          <w:b/>
        </w:rPr>
      </w:pPr>
      <w:r>
        <w:rPr>
          <w:rFonts w:hint="eastAsia"/>
          <w:b/>
        </w:rPr>
        <w:t>返回</w:t>
      </w:r>
      <w:r>
        <w:rPr>
          <w:b/>
        </w:rPr>
        <w:t>数据</w:t>
      </w:r>
      <w:r w:rsidRPr="0050700F">
        <w:rPr>
          <w:rFonts w:hint="eastAsia"/>
          <w:b/>
        </w:rPr>
        <w:t>格式</w:t>
      </w:r>
      <w:r>
        <w:rPr>
          <w:rFonts w:hint="eastAsia"/>
          <w:b/>
        </w:rPr>
        <w:t>:</w:t>
      </w:r>
    </w:p>
    <w:p w:rsidR="00DF1571" w:rsidRPr="0051022D" w:rsidRDefault="00DF1571" w:rsidP="00DF1571">
      <w:r>
        <w:t>JSON</w:t>
      </w:r>
    </w:p>
    <w:p w:rsidR="00DF1571" w:rsidRDefault="00DF1571" w:rsidP="00DF157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F1571" w:rsidTr="005C595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说明</w:t>
            </w:r>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F1571" w:rsidRDefault="0074556F" w:rsidP="005C5952">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DF1571" w:rsidRDefault="00DF1571" w:rsidP="00DF1571">
      <w:pPr>
        <w:rPr>
          <w:b/>
        </w:rPr>
      </w:pPr>
    </w:p>
    <w:p w:rsidR="00DF1571" w:rsidRDefault="00DF1571" w:rsidP="00DF1571">
      <w:pPr>
        <w:rPr>
          <w:b/>
        </w:rPr>
      </w:pPr>
      <w:r>
        <w:rPr>
          <w:rFonts w:hint="eastAsia"/>
          <w:b/>
        </w:rPr>
        <w:t>请求示例：</w:t>
      </w:r>
    </w:p>
    <w:p w:rsidR="00DF1571" w:rsidRPr="008510B3" w:rsidRDefault="005446D3"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9" w:history="1">
        <w:r w:rsidR="00DF1571" w:rsidRPr="00C92F9A">
          <w:rPr>
            <w:rStyle w:val="af7"/>
          </w:rPr>
          <w:t>http://192</w:t>
        </w:r>
      </w:hyperlink>
      <w:r w:rsidR="00DF1571" w:rsidRPr="0035271B">
        <w:rPr>
          <w:rStyle w:val="af7"/>
        </w:rPr>
        <w:t>.168.2.158:9000/ParkAPI/</w:t>
      </w:r>
      <w:r w:rsidR="00815174" w:rsidRPr="00815174">
        <w:rPr>
          <w:rStyle w:val="af7"/>
        </w:rPr>
        <w:t>UpdateChargeWithCaptureImage</w:t>
      </w:r>
      <w:r w:rsidR="00396B7F" w:rsidRPr="00396B7F">
        <w:rPr>
          <w:rStyle w:val="af7"/>
        </w:rPr>
        <w:t>?token=3818048e16f84f75892072337ec13705&amp;CardNO=24292C05&amp;CardType=TmpB&amp;OutTime=20170208141901</w:t>
      </w:r>
    </w:p>
    <w:p w:rsidR="003D365E" w:rsidRPr="00502B92" w:rsidRDefault="003D365E" w:rsidP="003D365E">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Pr>
          <w:rFonts w:hint="eastAsia"/>
          <w:b/>
        </w:rPr>
        <w:t>Form</w:t>
      </w:r>
      <w:r>
        <w:rPr>
          <w:rFonts w:hint="eastAsia"/>
          <w:b/>
        </w:rPr>
        <w:t>表单的</w:t>
      </w:r>
      <w:r>
        <w:rPr>
          <w:rFonts w:hint="eastAsia"/>
          <w:b/>
        </w:rPr>
        <w:t>Action</w:t>
      </w:r>
      <w:r>
        <w:rPr>
          <w:rFonts w:hint="eastAsia"/>
          <w:b/>
        </w:rPr>
        <w:t>指定为请求的</w:t>
      </w:r>
      <w:r>
        <w:rPr>
          <w:rFonts w:hint="eastAsia"/>
          <w:b/>
        </w:rPr>
        <w:t>URL</w:t>
      </w:r>
      <w:r>
        <w:rPr>
          <w:rFonts w:hint="eastAsia"/>
          <w:b/>
        </w:rPr>
        <w:t>。如</w:t>
      </w:r>
      <w:r>
        <w:rPr>
          <w:rFonts w:hint="eastAsia"/>
          <w:b/>
        </w:rPr>
        <w:t xml:space="preserve">: </w:t>
      </w:r>
    </w:p>
    <w:p w:rsidR="003D365E" w:rsidRPr="008D7838" w:rsidRDefault="003D365E" w:rsidP="003D36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t>“</w:t>
      </w:r>
      <w:r w:rsidRPr="008D7838">
        <w:t>http://192.168.2.158:9000/ParkAPI/</w:t>
      </w:r>
      <w:r w:rsidR="00477C5D" w:rsidRPr="00477C5D">
        <w:t>UpdateChargeWithCaptureImage?token=3818048e16f84f75892072337ec13705&amp;CardNO=24292C05&amp;CardType=TmpB&amp;OutTime=20170208141901</w:t>
      </w:r>
      <w:r>
        <w:t>”</w:t>
      </w:r>
      <w:r w:rsidRPr="008D7838">
        <w:t xml:space="preserve"> method=</w:t>
      </w:r>
      <w:r>
        <w:t>“</w:t>
      </w:r>
      <w:r w:rsidRPr="008D7838">
        <w:t>post</w:t>
      </w:r>
      <w:r>
        <w:t>”</w:t>
      </w:r>
      <w:r w:rsidRPr="008D7838">
        <w:t xml:space="preserve"> enctype=</w:t>
      </w:r>
      <w:r>
        <w:t>“</w:t>
      </w:r>
      <w:r w:rsidRPr="008D7838">
        <w:t>multipart/form-data</w:t>
      </w:r>
      <w:r>
        <w:t>”</w:t>
      </w:r>
      <w:r w:rsidRPr="008D7838">
        <w:t xml:space="preserve"> name=</w:t>
      </w:r>
      <w:r>
        <w:t>“</w:t>
      </w:r>
      <w:r w:rsidRPr="008D7838">
        <w:t>form1</w:t>
      </w:r>
      <w:r>
        <w:t>”</w:t>
      </w:r>
      <w:r w:rsidRPr="008D7838">
        <w:t xml:space="preserve"> id=</w:t>
      </w:r>
      <w:r>
        <w:t>“</w:t>
      </w:r>
      <w:r w:rsidRPr="008D7838">
        <w:t>form1</w:t>
      </w:r>
      <w:r>
        <w:t>”</w:t>
      </w:r>
      <w:r w:rsidRPr="008D7838">
        <w:t>&gt;</w:t>
      </w:r>
      <w:r w:rsidRPr="008D7838">
        <w:rPr>
          <w:rFonts w:hint="eastAsia"/>
        </w:rPr>
        <w:t>&lt;/form&gt;</w:t>
      </w:r>
    </w:p>
    <w:p w:rsidR="003D365E" w:rsidRDefault="003D365E" w:rsidP="003D365E">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lastRenderedPageBreak/>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Pr="00E7083A">
        <w:rPr>
          <w:rFonts w:ascii="新宋体" w:hAnsi="新宋体" w:cs="新宋体"/>
          <w:color w:val="008000"/>
          <w:sz w:val="19"/>
          <w:szCs w:val="19"/>
          <w:highlight w:val="white"/>
        </w:rPr>
        <w:t xml:space="preserve"> </w:t>
      </w:r>
      <w:r>
        <w:rPr>
          <w:rFonts w:ascii="新宋体" w:hAnsi="新宋体" w:cs="新宋体"/>
          <w:color w:val="008000"/>
          <w:sz w:val="19"/>
          <w:szCs w:val="19"/>
          <w:highlight w:val="white"/>
        </w:rPr>
        <w:t>//</w:t>
      </w:r>
      <w:r>
        <w:rPr>
          <w:rFonts w:ascii="新宋体" w:hAnsi="新宋体" w:cs="新宋体" w:hint="eastAsia"/>
          <w:color w:val="008000"/>
          <w:sz w:val="19"/>
          <w:szCs w:val="19"/>
          <w:highlight w:val="white"/>
        </w:rPr>
        <w:t>传</w:t>
      </w:r>
      <w:r>
        <w:rPr>
          <w:rFonts w:ascii="新宋体" w:hAnsi="新宋体" w:cs="新宋体"/>
          <w:color w:val="008000"/>
          <w:sz w:val="19"/>
          <w:szCs w:val="19"/>
          <w:highlight w:val="white"/>
        </w:rPr>
        <w:t>Size</w:t>
      </w:r>
      <w:r>
        <w:rPr>
          <w:rFonts w:ascii="新宋体" w:hAnsi="新宋体" w:cs="新宋体"/>
          <w:color w:val="008000"/>
          <w:sz w:val="19"/>
          <w:szCs w:val="19"/>
          <w:highlight w:val="white"/>
        </w:rPr>
        <w:t>值方便服务器</w:t>
      </w:r>
      <w:r>
        <w:rPr>
          <w:rFonts w:ascii="新宋体" w:hAnsi="新宋体" w:cs="新宋体" w:hint="eastAsia"/>
          <w:color w:val="008000"/>
          <w:sz w:val="19"/>
          <w:szCs w:val="19"/>
          <w:highlight w:val="white"/>
        </w:rPr>
        <w:t>在传输文件内容之前</w:t>
      </w:r>
      <w:r>
        <w:rPr>
          <w:rFonts w:ascii="新宋体" w:hAnsi="新宋体" w:cs="新宋体"/>
          <w:color w:val="008000"/>
          <w:sz w:val="19"/>
          <w:szCs w:val="19"/>
          <w:highlight w:val="white"/>
        </w:rPr>
        <w:t>检查文件大小</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w:t>
      </w:r>
      <w:r w:rsidR="00875DF3" w:rsidRPr="00875DF3">
        <w:rPr>
          <w:rFonts w:ascii="新宋体" w:hAnsi="新宋体" w:cs="新宋体"/>
          <w:color w:val="A31515"/>
          <w:sz w:val="19"/>
          <w:szCs w:val="19"/>
        </w:rPr>
        <w:t>UpdateChargeWithCaptureImage</w:t>
      </w:r>
      <w:r>
        <w:rPr>
          <w:rFonts w:ascii="新宋体" w:hAnsi="新宋体" w:cs="新宋体"/>
          <w:color w:val="A31515"/>
          <w:sz w:val="19"/>
          <w:szCs w:val="19"/>
          <w:highlight w:val="white"/>
        </w:rPr>
        <w:t>?token={0}&amp;</w:t>
      </w:r>
      <w:r w:rsidR="00477C5D" w:rsidRPr="00477C5D">
        <w:t xml:space="preserve"> </w:t>
      </w:r>
      <w:r w:rsidR="00477C5D" w:rsidRPr="00477C5D">
        <w:rPr>
          <w:rFonts w:ascii="新宋体" w:hAnsi="新宋体" w:cs="新宋体"/>
          <w:color w:val="A31515"/>
          <w:sz w:val="19"/>
          <w:szCs w:val="19"/>
        </w:rPr>
        <w:t>CardNO</w:t>
      </w:r>
      <w:r>
        <w:rPr>
          <w:rFonts w:ascii="新宋体" w:hAnsi="新宋体" w:cs="新宋体"/>
          <w:color w:val="A31515"/>
          <w:sz w:val="19"/>
          <w:szCs w:val="19"/>
          <w:highlight w:val="white"/>
        </w:rPr>
        <w:t>={1}</w:t>
      </w:r>
      <w:r w:rsidR="00477C5D">
        <w:rPr>
          <w:rFonts w:ascii="新宋体" w:hAnsi="新宋体" w:cs="新宋体" w:hint="eastAsia"/>
          <w:color w:val="A31515"/>
          <w:sz w:val="19"/>
          <w:szCs w:val="19"/>
          <w:highlight w:val="white"/>
        </w:rPr>
        <w:t>&amp;</w:t>
      </w:r>
      <w:r w:rsidR="00477C5D" w:rsidRPr="00477C5D">
        <w:t xml:space="preserve"> </w:t>
      </w:r>
      <w:r w:rsidR="00477C5D" w:rsidRPr="00477C5D">
        <w:rPr>
          <w:rFonts w:ascii="新宋体" w:hAnsi="新宋体" w:cs="新宋体"/>
          <w:color w:val="A31515"/>
          <w:sz w:val="19"/>
          <w:szCs w:val="19"/>
        </w:rPr>
        <w:t>CardType</w:t>
      </w:r>
      <w:r w:rsidR="00477C5D">
        <w:rPr>
          <w:rFonts w:ascii="新宋体" w:hAnsi="新宋体" w:cs="新宋体" w:hint="eastAsia"/>
          <w:color w:val="A31515"/>
          <w:sz w:val="19"/>
          <w:szCs w:val="19"/>
          <w:highlight w:val="white"/>
        </w:rPr>
        <w:t>={2}</w:t>
      </w:r>
      <w:r>
        <w:rPr>
          <w:rFonts w:ascii="新宋体" w:hAnsi="新宋体" w:cs="新宋体"/>
          <w:color w:val="A31515"/>
          <w:sz w:val="19"/>
          <w:szCs w:val="19"/>
          <w:highlight w:val="white"/>
        </w:rPr>
        <w:t>&amp;</w:t>
      </w:r>
      <w:r w:rsidR="00477C5D" w:rsidRPr="00477C5D">
        <w:t xml:space="preserve"> </w:t>
      </w:r>
      <w:r w:rsidR="00477C5D" w:rsidRPr="00477C5D">
        <w:rPr>
          <w:rFonts w:ascii="新宋体" w:hAnsi="新宋体" w:cs="新宋体"/>
          <w:color w:val="A31515"/>
          <w:sz w:val="19"/>
          <w:szCs w:val="19"/>
        </w:rPr>
        <w:t>OutTime</w:t>
      </w:r>
      <w:r>
        <w:rPr>
          <w:rFonts w:ascii="新宋体" w:hAnsi="新宋体" w:cs="新宋体"/>
          <w:color w:val="A31515"/>
          <w:sz w:val="19"/>
          <w:szCs w:val="19"/>
          <w:highlight w:val="white"/>
        </w:rPr>
        <w:t>={</w:t>
      </w:r>
      <w:r w:rsidR="00477C5D">
        <w:rPr>
          <w:rFonts w:ascii="新宋体" w:hAnsi="新宋体" w:cs="新宋体" w:hint="eastAsia"/>
          <w:color w:val="A31515"/>
          <w:sz w:val="19"/>
          <w:szCs w:val="19"/>
          <w:highlight w:val="white"/>
        </w:rPr>
        <w:t>3</w:t>
      </w:r>
      <w:r>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0,</w:t>
      </w:r>
      <w:r w:rsidR="00477C5D">
        <w:rPr>
          <w:rFonts w:ascii="新宋体" w:hAnsi="新宋体" w:cs="新宋体" w:hint="eastAsia"/>
          <w:color w:val="000000"/>
          <w:sz w:val="19"/>
          <w:szCs w:val="19"/>
          <w:highlight w:val="white"/>
        </w:rPr>
        <w:t xml:space="preserve"> </w:t>
      </w:r>
      <w:r w:rsidR="00477C5D">
        <w:rPr>
          <w:rFonts w:ascii="新宋体" w:hAnsi="新宋体" w:cs="新宋体"/>
          <w:color w:val="A31515"/>
          <w:sz w:val="19"/>
          <w:szCs w:val="19"/>
          <w:highlight w:val="white"/>
        </w:rPr>
        <w:t>“</w:t>
      </w:r>
      <w:r w:rsidR="00477C5D" w:rsidRPr="00477C5D">
        <w:rPr>
          <w:rFonts w:ascii="新宋体" w:hAnsi="新宋体" w:cs="新宋体" w:hint="eastAsia"/>
          <w:color w:val="A31515"/>
          <w:sz w:val="19"/>
          <w:szCs w:val="19"/>
          <w:highlight w:val="white"/>
        </w:rPr>
        <w:t>TmpB</w:t>
      </w:r>
      <w:r w:rsidR="00477C5D">
        <w:rPr>
          <w:rFonts w:ascii="新宋体" w:hAnsi="新宋体" w:cs="新宋体"/>
          <w:color w:val="A31515"/>
          <w:sz w:val="19"/>
          <w:szCs w:val="19"/>
          <w:highlight w:val="white"/>
        </w:rPr>
        <w:t>“</w:t>
      </w:r>
      <w:r w:rsidR="00477C5D">
        <w:rPr>
          <w:rFonts w:ascii="新宋体" w:hAnsi="新宋体" w:cs="新宋体" w:hint="eastAsia"/>
          <w:color w:val="000000"/>
          <w:sz w:val="19"/>
          <w:szCs w:val="19"/>
          <w:highlight w:val="white"/>
        </w:rPr>
        <w:t>,</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Pr>
          <w:rFonts w:ascii="新宋体" w:hAnsi="新宋体" w:cs="新宋体"/>
          <w:color w:val="A31515"/>
          <w:sz w:val="19"/>
          <w:szCs w:val="19"/>
          <w:highlight w:val="white"/>
        </w:rPr>
        <w:t>“yyyyMMdd”</w:t>
      </w:r>
      <w:r>
        <w:rPr>
          <w:rFonts w:ascii="新宋体" w:hAnsi="新宋体" w:cs="新宋体"/>
          <w:color w:val="000000"/>
          <w:sz w:val="19"/>
          <w:szCs w:val="19"/>
          <w:highlight w:val="white"/>
        </w:rPr>
        <w:t>)), content).Result;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3D365E" w:rsidRDefault="003D365E" w:rsidP="003D365E">
      <w:pPr>
        <w:rPr>
          <w:rFonts w:ascii="新宋体" w:hAnsi="新宋体" w:cs="新宋体"/>
          <w:color w:val="0000FF"/>
          <w:sz w:val="19"/>
          <w:szCs w:val="19"/>
        </w:rPr>
      </w:pPr>
      <w:r>
        <w:rPr>
          <w:rFonts w:ascii="新宋体" w:hAnsi="新宋体" w:cs="新宋体"/>
          <w:color w:val="000000"/>
          <w:sz w:val="19"/>
          <w:szCs w:val="19"/>
          <w:highlight w:val="white"/>
        </w:rPr>
        <w:t>}</w:t>
      </w:r>
    </w:p>
    <w:p w:rsidR="003D365E" w:rsidRDefault="003D365E" w:rsidP="00DF1571">
      <w:pPr>
        <w:rPr>
          <w:b/>
        </w:rPr>
      </w:pPr>
    </w:p>
    <w:p w:rsidR="00DF1571" w:rsidRDefault="00DF1571" w:rsidP="00DF1571">
      <w:pPr>
        <w:rPr>
          <w:b/>
        </w:rPr>
      </w:pPr>
      <w:r>
        <w:rPr>
          <w:rFonts w:hint="eastAsia"/>
          <w:b/>
        </w:rPr>
        <w:t>成功回复示例</w:t>
      </w:r>
      <w:r>
        <w:rPr>
          <w:rFonts w:hint="eastAsia"/>
          <w:b/>
        </w:rPr>
        <w:t>:</w:t>
      </w:r>
    </w:p>
    <w:p w:rsidR="00DF1571" w:rsidRPr="007F1246" w:rsidRDefault="00DF1571"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sidR="0074556F">
        <w:rPr>
          <w:rFonts w:hint="eastAsia"/>
        </w:rPr>
        <w:t>1</w:t>
      </w:r>
      <w:r w:rsidRPr="00C32FE0">
        <w:t>}</w:t>
      </w:r>
      <w:r w:rsidRPr="0069679C">
        <w:rPr>
          <w:rFonts w:hint="eastAsia"/>
        </w:rPr>
        <w:t xml:space="preserve"> </w:t>
      </w:r>
    </w:p>
    <w:p w:rsidR="00DF1571" w:rsidRDefault="00DF1571" w:rsidP="00DF1571">
      <w:pPr>
        <w:rPr>
          <w:b/>
        </w:rPr>
      </w:pPr>
      <w:r>
        <w:rPr>
          <w:rFonts w:hint="eastAsia"/>
          <w:b/>
        </w:rPr>
        <w:t>失败回复示例</w:t>
      </w:r>
      <w:r>
        <w:rPr>
          <w:rFonts w:hint="eastAsia"/>
          <w:b/>
        </w:rPr>
        <w:t>:</w:t>
      </w:r>
    </w:p>
    <w:p w:rsidR="00DF1571" w:rsidRPr="007F1246" w:rsidRDefault="0074556F"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:null}</w:t>
      </w:r>
      <w:r w:rsidR="00DF1571" w:rsidRPr="00B5638D">
        <w:rPr>
          <w:rFonts w:hint="eastAsia"/>
        </w:rPr>
        <w:t xml:space="preserve"> </w:t>
      </w:r>
    </w:p>
    <w:p w:rsidR="000E0D50" w:rsidRDefault="000E0D50" w:rsidP="000E0D50">
      <w:pPr>
        <w:rPr>
          <w:b/>
        </w:rPr>
      </w:pPr>
    </w:p>
    <w:p w:rsidR="000E0D50" w:rsidRDefault="000E0D50" w:rsidP="000E0D50">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0E0D50"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ascii="Consolas" w:hAnsi="Consolas" w:cs="Consolas" w:hint="eastAsia"/>
                <w:kern w:val="2"/>
              </w:rPr>
              <w:t>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lastRenderedPageBreak/>
              <w:t>40001</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C47B92" w:rsidRDefault="000E0D50"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0E0D50" w:rsidRPr="00C47B92" w:rsidRDefault="000E0D50"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5E3DCB" w:rsidRDefault="005E3DCB" w:rsidP="005E3DCB">
      <w:pPr>
        <w:pStyle w:val="4"/>
      </w:pPr>
      <w:r>
        <w:rPr>
          <w:rFonts w:hint="eastAsia"/>
        </w:rPr>
        <w:t>取消</w:t>
      </w:r>
      <w:r w:rsidR="005F28B2">
        <w:rPr>
          <w:rFonts w:hint="eastAsia"/>
        </w:rPr>
        <w:t>收费</w:t>
      </w:r>
      <w:r>
        <w:rPr>
          <w:rFonts w:hint="eastAsia"/>
        </w:rPr>
        <w:t>接口</w:t>
      </w:r>
    </w:p>
    <w:p w:rsidR="005E3DCB" w:rsidRDefault="005E3DCB" w:rsidP="005E3DCB">
      <w:r>
        <w:rPr>
          <w:rFonts w:hint="eastAsia"/>
        </w:rPr>
        <w:t>正常车辆出场时会弹出收费窗口，在收费窗口上可选择取消收费，取消收费后出场记录会被转移到入场记录。通过此接口实现取消收费功能。</w:t>
      </w:r>
    </w:p>
    <w:p w:rsidR="005E3DCB" w:rsidRPr="00E47307" w:rsidRDefault="005E3DCB" w:rsidP="005E3DCB">
      <w:pPr>
        <w:rPr>
          <w:b/>
        </w:rPr>
      </w:pPr>
      <w:r w:rsidRPr="00E47307">
        <w:rPr>
          <w:rFonts w:hint="eastAsia"/>
          <w:b/>
        </w:rPr>
        <w:t>url:</w:t>
      </w:r>
    </w:p>
    <w:p w:rsidR="005E3DCB" w:rsidRPr="00117E5E" w:rsidRDefault="005446D3" w:rsidP="005E3DC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0" w:history="1">
        <w:r w:rsidR="005E3DCB" w:rsidRPr="00506A16">
          <w:rPr>
            <w:rStyle w:val="af7"/>
          </w:rPr>
          <w:t>http://192</w:t>
        </w:r>
      </w:hyperlink>
      <w:r w:rsidR="005E3DCB">
        <w:rPr>
          <w:rStyle w:val="af7"/>
        </w:rPr>
        <w:t>.168.2.158</w:t>
      </w:r>
      <w:r w:rsidR="005E3DCB" w:rsidRPr="008510B3">
        <w:rPr>
          <w:rStyle w:val="af7"/>
        </w:rPr>
        <w:t>:9000/ParkAPI/</w:t>
      </w:r>
      <w:r w:rsidR="005E3DCB" w:rsidRPr="00396B7F">
        <w:rPr>
          <w:rStyle w:val="af7"/>
        </w:rPr>
        <w:t>CancelCharge</w:t>
      </w:r>
    </w:p>
    <w:p w:rsidR="005E3DCB" w:rsidRPr="005879B3" w:rsidRDefault="005E3DCB" w:rsidP="005E3DCB">
      <w:pPr>
        <w:rPr>
          <w:b/>
        </w:rPr>
      </w:pPr>
      <w:r w:rsidRPr="00E47307">
        <w:rPr>
          <w:rFonts w:hint="eastAsia"/>
          <w:b/>
        </w:rPr>
        <w:t>请求</w:t>
      </w:r>
      <w:r w:rsidRPr="00E47307">
        <w:rPr>
          <w:b/>
        </w:rPr>
        <w:t>方式</w:t>
      </w:r>
      <w:r w:rsidRPr="00E47307">
        <w:rPr>
          <w:rFonts w:hint="eastAsia"/>
          <w:b/>
        </w:rPr>
        <w:t>：</w:t>
      </w:r>
    </w:p>
    <w:p w:rsidR="005E3DCB" w:rsidRDefault="005E3DCB" w:rsidP="005E3DCB">
      <w:r>
        <w:t>POST</w:t>
      </w:r>
      <w:r>
        <w:t>，</w:t>
      </w:r>
      <w:r>
        <w:t>GET</w:t>
      </w:r>
    </w:p>
    <w:p w:rsidR="005E3DCB" w:rsidRDefault="005E3DCB" w:rsidP="005E3DC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E3DCB" w:rsidTr="00F314EB">
        <w:tc>
          <w:tcPr>
            <w:tcW w:w="1809" w:type="dxa"/>
            <w:shd w:val="clear" w:color="auto" w:fill="B8CCE4"/>
          </w:tcPr>
          <w:p w:rsidR="005E3DCB" w:rsidRDefault="005E3DCB"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E3DCB" w:rsidRDefault="005E3DCB"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E3DCB" w:rsidRDefault="005E3DCB"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E3DCB" w:rsidRDefault="005E3DCB" w:rsidP="00F314EB">
            <w:pPr>
              <w:spacing w:line="264" w:lineRule="auto"/>
              <w:rPr>
                <w:rFonts w:ascii="Consolas" w:hAnsi="Consolas" w:cs="Consolas"/>
              </w:rPr>
            </w:pPr>
            <w:r>
              <w:rPr>
                <w:rFonts w:ascii="Consolas" w:hAnsi="Consolas" w:cs="Consolas" w:hint="eastAsia"/>
              </w:rPr>
              <w:t>说明</w:t>
            </w:r>
          </w:p>
        </w:tc>
      </w:tr>
      <w:tr w:rsidR="005E3DCB" w:rsidTr="00F314EB">
        <w:tc>
          <w:tcPr>
            <w:tcW w:w="1809" w:type="dxa"/>
          </w:tcPr>
          <w:p w:rsidR="005E3DCB" w:rsidRPr="00EC78A7" w:rsidRDefault="005E3DCB" w:rsidP="00F314EB">
            <w:pPr>
              <w:spacing w:line="264" w:lineRule="auto"/>
              <w:rPr>
                <w:b/>
                <w:kern w:val="2"/>
              </w:rPr>
            </w:pPr>
            <w:r w:rsidRPr="00EC78A7">
              <w:rPr>
                <w:b/>
                <w:kern w:val="2"/>
              </w:rPr>
              <w:t>token</w:t>
            </w:r>
          </w:p>
        </w:tc>
        <w:tc>
          <w:tcPr>
            <w:tcW w:w="1024" w:type="dxa"/>
          </w:tcPr>
          <w:p w:rsidR="005E3DCB" w:rsidRPr="00E00670" w:rsidRDefault="005E3DCB"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3DCB" w:rsidRPr="00E00670" w:rsidRDefault="005E3DCB" w:rsidP="00F314E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E3DCB" w:rsidRPr="00E00670" w:rsidRDefault="005E3DCB" w:rsidP="00F314E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E3DCB" w:rsidTr="00F314EB">
        <w:tc>
          <w:tcPr>
            <w:tcW w:w="1809" w:type="dxa"/>
          </w:tcPr>
          <w:p w:rsidR="005E3DCB" w:rsidRPr="00A87D26" w:rsidRDefault="005E3DCB" w:rsidP="00F314EB">
            <w:pPr>
              <w:spacing w:line="264" w:lineRule="auto"/>
              <w:rPr>
                <w:b/>
                <w:kern w:val="2"/>
              </w:rPr>
            </w:pPr>
            <w:r w:rsidRPr="00A87D26">
              <w:rPr>
                <w:b/>
                <w:kern w:val="2"/>
              </w:rPr>
              <w:t>CardNO</w:t>
            </w:r>
          </w:p>
        </w:tc>
        <w:tc>
          <w:tcPr>
            <w:tcW w:w="1024" w:type="dxa"/>
          </w:tcPr>
          <w:p w:rsidR="005E3DCB" w:rsidRDefault="005E3DCB" w:rsidP="00F314EB">
            <w:r w:rsidRPr="006E09A8">
              <w:rPr>
                <w:rFonts w:ascii="Consolas" w:hAnsi="Consolas" w:cs="Consolas" w:hint="eastAsia"/>
                <w:sz w:val="18"/>
                <w:szCs w:val="18"/>
              </w:rPr>
              <w:t>String</w:t>
            </w:r>
          </w:p>
        </w:tc>
        <w:tc>
          <w:tcPr>
            <w:tcW w:w="816" w:type="dxa"/>
          </w:tcPr>
          <w:p w:rsidR="005E3DCB" w:rsidRDefault="005E3DCB" w:rsidP="00F314EB">
            <w:r w:rsidRPr="00C55F31">
              <w:rPr>
                <w:rFonts w:ascii="Consolas" w:hAnsi="Consolas" w:cs="Consolas" w:hint="eastAsia"/>
                <w:sz w:val="18"/>
                <w:szCs w:val="18"/>
              </w:rPr>
              <w:t>Y</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车辆编号。</w:t>
            </w:r>
          </w:p>
        </w:tc>
      </w:tr>
      <w:tr w:rsidR="005E3DCB" w:rsidTr="00F314EB">
        <w:tc>
          <w:tcPr>
            <w:tcW w:w="1809" w:type="dxa"/>
          </w:tcPr>
          <w:p w:rsidR="005E3DCB" w:rsidRPr="00A87D26" w:rsidRDefault="005E3DCB" w:rsidP="00F314EB">
            <w:pPr>
              <w:spacing w:line="264" w:lineRule="auto"/>
              <w:rPr>
                <w:b/>
                <w:kern w:val="2"/>
              </w:rPr>
            </w:pPr>
            <w:r w:rsidRPr="00A87D26">
              <w:rPr>
                <w:b/>
                <w:kern w:val="2"/>
              </w:rPr>
              <w:t>CardType</w:t>
            </w:r>
          </w:p>
        </w:tc>
        <w:tc>
          <w:tcPr>
            <w:tcW w:w="1024" w:type="dxa"/>
          </w:tcPr>
          <w:p w:rsidR="005E3DCB" w:rsidRDefault="005E3DCB" w:rsidP="00F314EB">
            <w:r w:rsidRPr="006E09A8">
              <w:rPr>
                <w:rFonts w:ascii="Consolas" w:hAnsi="Consolas" w:cs="Consolas" w:hint="eastAsia"/>
                <w:sz w:val="18"/>
                <w:szCs w:val="18"/>
              </w:rPr>
              <w:t>String</w:t>
            </w:r>
          </w:p>
        </w:tc>
        <w:tc>
          <w:tcPr>
            <w:tcW w:w="816" w:type="dxa"/>
          </w:tcPr>
          <w:p w:rsidR="005E3DCB" w:rsidRDefault="005E3DCB" w:rsidP="00F314EB">
            <w:r w:rsidRPr="00C55F31">
              <w:rPr>
                <w:rFonts w:ascii="Consolas" w:hAnsi="Consolas" w:cs="Consolas" w:hint="eastAsia"/>
                <w:sz w:val="18"/>
                <w:szCs w:val="18"/>
              </w:rPr>
              <w:t>Y</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车辆卡类</w:t>
            </w:r>
          </w:p>
        </w:tc>
      </w:tr>
      <w:tr w:rsidR="005E3DCB" w:rsidTr="00F314EB">
        <w:tc>
          <w:tcPr>
            <w:tcW w:w="1809" w:type="dxa"/>
          </w:tcPr>
          <w:p w:rsidR="005E3DCB" w:rsidRPr="00A87D26" w:rsidRDefault="005E3DCB" w:rsidP="00F314EB">
            <w:pPr>
              <w:spacing w:line="264" w:lineRule="auto"/>
              <w:rPr>
                <w:b/>
                <w:kern w:val="2"/>
              </w:rPr>
            </w:pPr>
            <w:r>
              <w:rPr>
                <w:rFonts w:hint="eastAsia"/>
                <w:b/>
                <w:kern w:val="2"/>
              </w:rPr>
              <w:t>Out</w:t>
            </w:r>
            <w:r w:rsidRPr="00A87D26">
              <w:rPr>
                <w:b/>
                <w:kern w:val="2"/>
              </w:rPr>
              <w:t>Time</w:t>
            </w:r>
          </w:p>
        </w:tc>
        <w:tc>
          <w:tcPr>
            <w:tcW w:w="1024" w:type="dxa"/>
          </w:tcPr>
          <w:p w:rsidR="005E3DCB" w:rsidRDefault="005E3DCB" w:rsidP="00F314EB">
            <w:r w:rsidRPr="006E09A8">
              <w:rPr>
                <w:rFonts w:ascii="Consolas" w:hAnsi="Consolas" w:cs="Consolas" w:hint="eastAsia"/>
                <w:sz w:val="18"/>
                <w:szCs w:val="18"/>
              </w:rPr>
              <w:t>String</w:t>
            </w:r>
          </w:p>
        </w:tc>
        <w:tc>
          <w:tcPr>
            <w:tcW w:w="816" w:type="dxa"/>
          </w:tcPr>
          <w:p w:rsidR="005E3DCB" w:rsidRDefault="005E3DCB" w:rsidP="00F314EB">
            <w:r w:rsidRPr="00C55F31">
              <w:rPr>
                <w:rFonts w:ascii="Consolas" w:hAnsi="Consolas" w:cs="Consolas" w:hint="eastAsia"/>
                <w:sz w:val="18"/>
                <w:szCs w:val="18"/>
              </w:rPr>
              <w:t>Y</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出场时间。</w:t>
            </w:r>
          </w:p>
        </w:tc>
      </w:tr>
      <w:tr w:rsidR="005E3DCB" w:rsidTr="00F314EB">
        <w:tc>
          <w:tcPr>
            <w:tcW w:w="1809" w:type="dxa"/>
          </w:tcPr>
          <w:p w:rsidR="005E3DCB" w:rsidRPr="0038692E" w:rsidRDefault="005E3DCB" w:rsidP="00F314EB">
            <w:pPr>
              <w:spacing w:line="264" w:lineRule="auto"/>
              <w:rPr>
                <w:kern w:val="2"/>
              </w:rPr>
            </w:pPr>
            <w:r w:rsidRPr="0038692E">
              <w:rPr>
                <w:kern w:val="2"/>
              </w:rPr>
              <w:t>Reserved</w:t>
            </w:r>
          </w:p>
        </w:tc>
        <w:tc>
          <w:tcPr>
            <w:tcW w:w="1024" w:type="dxa"/>
          </w:tcPr>
          <w:p w:rsidR="005E3DCB" w:rsidRPr="00E00670" w:rsidRDefault="005E3DCB"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备用字段</w:t>
            </w:r>
          </w:p>
        </w:tc>
      </w:tr>
      <w:tr w:rsidR="005E3DCB" w:rsidTr="00F314EB">
        <w:tc>
          <w:tcPr>
            <w:tcW w:w="1809" w:type="dxa"/>
          </w:tcPr>
          <w:p w:rsidR="005E3DCB" w:rsidRDefault="005E3DCB" w:rsidP="00F314E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E3DCB" w:rsidRPr="00E00670" w:rsidRDefault="005E3DCB"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E3DCB" w:rsidRPr="00E00670" w:rsidRDefault="005E3DCB"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E3DCB" w:rsidRDefault="005E3DCB" w:rsidP="005E3DCB">
      <w:pPr>
        <w:rPr>
          <w:b/>
        </w:rPr>
      </w:pPr>
      <w:r>
        <w:rPr>
          <w:rFonts w:hint="eastAsia"/>
          <w:b/>
        </w:rPr>
        <w:t>返回</w:t>
      </w:r>
      <w:r>
        <w:rPr>
          <w:b/>
        </w:rPr>
        <w:t>数据</w:t>
      </w:r>
      <w:r w:rsidRPr="0050700F">
        <w:rPr>
          <w:rFonts w:hint="eastAsia"/>
          <w:b/>
        </w:rPr>
        <w:t>格式</w:t>
      </w:r>
      <w:r>
        <w:rPr>
          <w:rFonts w:hint="eastAsia"/>
          <w:b/>
        </w:rPr>
        <w:t>:</w:t>
      </w:r>
    </w:p>
    <w:p w:rsidR="005E3DCB" w:rsidRPr="0051022D" w:rsidRDefault="005E3DCB" w:rsidP="005E3DCB">
      <w:r>
        <w:t>JSON</w:t>
      </w:r>
    </w:p>
    <w:p w:rsidR="005E3DCB" w:rsidRDefault="005E3DCB" w:rsidP="005E3DC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E3DCB"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说明</w:t>
            </w:r>
          </w:p>
        </w:tc>
      </w:tr>
      <w:tr w:rsidR="005E3DCB" w:rsidTr="00F314EB">
        <w:tc>
          <w:tcPr>
            <w:tcW w:w="152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E3DCB" w:rsidTr="00F314EB">
        <w:tc>
          <w:tcPr>
            <w:tcW w:w="152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E3DCB" w:rsidTr="00F314EB">
        <w:tc>
          <w:tcPr>
            <w:tcW w:w="152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Consolas" w:hAnsi="Consolas" w:cs="Consolas"/>
                <w:kern w:val="2"/>
                <w:sz w:val="18"/>
                <w:szCs w:val="18"/>
              </w:rPr>
            </w:pPr>
            <w:r>
              <w:rPr>
                <w:rFonts w:ascii="Consolas" w:hAnsi="Consolas" w:cs="Consolas" w:hint="eastAsia"/>
                <w:kern w:val="2"/>
                <w:sz w:val="18"/>
                <w:szCs w:val="18"/>
              </w:rPr>
              <w:t>出场记录被转到入场表后对应的入场记录的</w:t>
            </w:r>
            <w:r>
              <w:rPr>
                <w:rFonts w:ascii="Consolas" w:hAnsi="Consolas" w:cs="Consolas" w:hint="eastAsia"/>
                <w:kern w:val="2"/>
                <w:sz w:val="18"/>
                <w:szCs w:val="18"/>
              </w:rPr>
              <w:t>ID</w:t>
            </w:r>
          </w:p>
        </w:tc>
      </w:tr>
    </w:tbl>
    <w:p w:rsidR="005E3DCB" w:rsidRDefault="005E3DCB" w:rsidP="005E3DCB">
      <w:pPr>
        <w:rPr>
          <w:b/>
        </w:rPr>
      </w:pPr>
    </w:p>
    <w:p w:rsidR="005E3DCB" w:rsidRDefault="005E3DCB" w:rsidP="005E3DCB">
      <w:pPr>
        <w:rPr>
          <w:b/>
        </w:rPr>
      </w:pPr>
      <w:r>
        <w:rPr>
          <w:rFonts w:hint="eastAsia"/>
          <w:b/>
        </w:rPr>
        <w:t>请求示例：</w:t>
      </w:r>
    </w:p>
    <w:p w:rsidR="005E3DCB" w:rsidRPr="008510B3" w:rsidRDefault="005446D3" w:rsidP="005E3DC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1" w:history="1">
        <w:r w:rsidR="005E3DCB" w:rsidRPr="00C92F9A">
          <w:rPr>
            <w:rStyle w:val="af7"/>
          </w:rPr>
          <w:t>http://192</w:t>
        </w:r>
      </w:hyperlink>
      <w:r w:rsidR="005E3DCB" w:rsidRPr="0035271B">
        <w:rPr>
          <w:rStyle w:val="af7"/>
        </w:rPr>
        <w:t>.168.2.158:9000/ParkAPI/</w:t>
      </w:r>
      <w:r w:rsidR="005E3DCB" w:rsidRPr="00396B7F">
        <w:rPr>
          <w:rStyle w:val="af7"/>
        </w:rPr>
        <w:t>CancelCharge?token=3818048e16f84f75892072337ec13705&amp;CardNO=24292C05&amp;CardType=TmpB&amp;OutTime=20170208141901</w:t>
      </w:r>
    </w:p>
    <w:p w:rsidR="005E3DCB" w:rsidRDefault="005E3DCB" w:rsidP="005E3DCB">
      <w:pPr>
        <w:rPr>
          <w:b/>
        </w:rPr>
      </w:pPr>
      <w:r>
        <w:rPr>
          <w:rFonts w:hint="eastAsia"/>
          <w:b/>
        </w:rPr>
        <w:t>成功回复示例</w:t>
      </w:r>
      <w:r>
        <w:rPr>
          <w:rFonts w:hint="eastAsia"/>
          <w:b/>
        </w:rPr>
        <w:t>:</w:t>
      </w:r>
    </w:p>
    <w:p w:rsidR="005E3DCB" w:rsidRPr="007F1246" w:rsidRDefault="005E3DCB" w:rsidP="005E3DC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Pr>
          <w:rFonts w:hint="eastAsia"/>
        </w:rPr>
        <w:t>493</w:t>
      </w:r>
      <w:r w:rsidRPr="00C32FE0">
        <w:t>}</w:t>
      </w:r>
      <w:r w:rsidRPr="0069679C">
        <w:rPr>
          <w:rFonts w:hint="eastAsia"/>
        </w:rPr>
        <w:t xml:space="preserve"> </w:t>
      </w:r>
    </w:p>
    <w:p w:rsidR="005E3DCB" w:rsidRDefault="005E3DCB" w:rsidP="005E3DCB">
      <w:pPr>
        <w:rPr>
          <w:b/>
        </w:rPr>
      </w:pPr>
      <w:r>
        <w:rPr>
          <w:rFonts w:hint="eastAsia"/>
          <w:b/>
        </w:rPr>
        <w:t>失败回复示例</w:t>
      </w:r>
      <w:r>
        <w:rPr>
          <w:rFonts w:hint="eastAsia"/>
          <w:b/>
        </w:rPr>
        <w:t>:</w:t>
      </w:r>
    </w:p>
    <w:p w:rsidR="005E3DCB" w:rsidRPr="007F1246" w:rsidRDefault="005E3DCB" w:rsidP="005E3DC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{"rcode":"40001","msg":"</w:t>
      </w:r>
      <w:r w:rsidRPr="007440C4">
        <w:t xml:space="preserve"> The function that cancel charges is not enabled. </w:t>
      </w:r>
      <w:r w:rsidRPr="00C32FE0">
        <w:t>"}</w:t>
      </w:r>
      <w:r w:rsidRPr="00B5638D">
        <w:rPr>
          <w:rFonts w:hint="eastAsia"/>
        </w:rPr>
        <w:t xml:space="preserve"> </w:t>
      </w:r>
    </w:p>
    <w:p w:rsidR="005E3DCB" w:rsidRDefault="005E3DCB" w:rsidP="005E3DCB">
      <w:pPr>
        <w:rPr>
          <w:b/>
        </w:rPr>
      </w:pPr>
    </w:p>
    <w:p w:rsidR="005E3DCB" w:rsidRDefault="005E3DCB" w:rsidP="005E3DCB">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5E3DCB"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说明</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Pr="003C5487" w:rsidRDefault="005E3DCB"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5E3DCB" w:rsidRPr="003C5487" w:rsidRDefault="005E3DCB"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Pr="003C5487" w:rsidRDefault="005E3DCB"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5E3DCB" w:rsidRPr="003C5487" w:rsidRDefault="005E3DCB"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Pr="00C47B92" w:rsidRDefault="005E3DCB"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5E3DCB" w:rsidRPr="00C47B92" w:rsidRDefault="005E3DCB"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206FC3" w:rsidRDefault="00206FC3" w:rsidP="00206FC3">
      <w:pPr>
        <w:pStyle w:val="4"/>
      </w:pPr>
      <w:r>
        <w:rPr>
          <w:rFonts w:hint="eastAsia"/>
        </w:rPr>
        <w:t>离线出场接口</w:t>
      </w:r>
    </w:p>
    <w:p w:rsidR="00206FC3" w:rsidRPr="00E47307" w:rsidRDefault="00206FC3" w:rsidP="00206FC3">
      <w:pPr>
        <w:rPr>
          <w:b/>
        </w:rPr>
      </w:pPr>
      <w:r w:rsidRPr="00E47307">
        <w:rPr>
          <w:rFonts w:hint="eastAsia"/>
          <w:b/>
        </w:rPr>
        <w:t>url:</w:t>
      </w:r>
    </w:p>
    <w:p w:rsidR="00206FC3" w:rsidRPr="00117E5E" w:rsidRDefault="005446D3" w:rsidP="00206FC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2" w:history="1">
        <w:r w:rsidR="00206FC3" w:rsidRPr="00506A16">
          <w:rPr>
            <w:rStyle w:val="af7"/>
          </w:rPr>
          <w:t>http://192</w:t>
        </w:r>
      </w:hyperlink>
      <w:r w:rsidR="00206FC3">
        <w:rPr>
          <w:rStyle w:val="af7"/>
        </w:rPr>
        <w:t>.168.2.158</w:t>
      </w:r>
      <w:r w:rsidR="00206FC3" w:rsidRPr="008510B3">
        <w:rPr>
          <w:rStyle w:val="af7"/>
        </w:rPr>
        <w:t>:9000/ParkAPI/</w:t>
      </w:r>
      <w:r w:rsidR="00206FC3" w:rsidRPr="00542C8C">
        <w:rPr>
          <w:rStyle w:val="af7"/>
        </w:rPr>
        <w:t>SetCar</w:t>
      </w:r>
      <w:r w:rsidR="00206FC3">
        <w:rPr>
          <w:rStyle w:val="af7"/>
          <w:rFonts w:hint="eastAsia"/>
        </w:rPr>
        <w:t>Out</w:t>
      </w:r>
      <w:r w:rsidR="00206FC3" w:rsidRPr="00542C8C">
        <w:rPr>
          <w:rStyle w:val="af7"/>
        </w:rPr>
        <w:t>Offline</w:t>
      </w:r>
    </w:p>
    <w:p w:rsidR="00206FC3" w:rsidRPr="005879B3" w:rsidRDefault="00206FC3" w:rsidP="00206FC3">
      <w:pPr>
        <w:rPr>
          <w:b/>
        </w:rPr>
      </w:pPr>
      <w:r w:rsidRPr="00E47307">
        <w:rPr>
          <w:rFonts w:hint="eastAsia"/>
          <w:b/>
        </w:rPr>
        <w:t>请求</w:t>
      </w:r>
      <w:r w:rsidRPr="00E47307">
        <w:rPr>
          <w:b/>
        </w:rPr>
        <w:t>方式</w:t>
      </w:r>
      <w:r w:rsidRPr="00E47307">
        <w:rPr>
          <w:rFonts w:hint="eastAsia"/>
          <w:b/>
        </w:rPr>
        <w:t>：</w:t>
      </w:r>
    </w:p>
    <w:p w:rsidR="00206FC3" w:rsidRDefault="00206FC3" w:rsidP="00206FC3">
      <w:r>
        <w:t>POST</w:t>
      </w:r>
      <w:r>
        <w:t>，</w:t>
      </w:r>
      <w:r>
        <w:t>GET</w:t>
      </w:r>
    </w:p>
    <w:p w:rsidR="00206FC3" w:rsidRDefault="00206FC3" w:rsidP="00206FC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06FC3" w:rsidTr="00E16A86">
        <w:tc>
          <w:tcPr>
            <w:tcW w:w="1809" w:type="dxa"/>
            <w:shd w:val="clear" w:color="auto" w:fill="B8CCE4"/>
          </w:tcPr>
          <w:p w:rsidR="00206FC3" w:rsidRDefault="00206FC3" w:rsidP="00E16A8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06FC3" w:rsidRDefault="00206FC3" w:rsidP="00E16A8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06FC3" w:rsidRDefault="00206FC3" w:rsidP="00E16A8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06FC3" w:rsidRDefault="00206FC3" w:rsidP="00E16A86">
            <w:pPr>
              <w:spacing w:line="264" w:lineRule="auto"/>
              <w:rPr>
                <w:rFonts w:ascii="Consolas" w:hAnsi="Consolas" w:cs="Consolas"/>
              </w:rPr>
            </w:pPr>
            <w:r>
              <w:rPr>
                <w:rFonts w:ascii="Consolas" w:hAnsi="Consolas" w:cs="Consolas" w:hint="eastAsia"/>
              </w:rPr>
              <w:t>说明</w:t>
            </w:r>
          </w:p>
        </w:tc>
      </w:tr>
      <w:tr w:rsidR="00206FC3" w:rsidTr="00E16A86">
        <w:tc>
          <w:tcPr>
            <w:tcW w:w="1809" w:type="dxa"/>
          </w:tcPr>
          <w:p w:rsidR="00206FC3" w:rsidRPr="00EC78A7" w:rsidRDefault="00206FC3" w:rsidP="00E16A86">
            <w:pPr>
              <w:spacing w:line="264" w:lineRule="auto"/>
              <w:rPr>
                <w:b/>
                <w:kern w:val="2"/>
              </w:rPr>
            </w:pPr>
            <w:r w:rsidRPr="00EC78A7">
              <w:rPr>
                <w:b/>
                <w:kern w:val="2"/>
              </w:rPr>
              <w:lastRenderedPageBreak/>
              <w:t>token</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06FC3" w:rsidRPr="00E00670" w:rsidRDefault="00206FC3" w:rsidP="00E16A8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06FC3" w:rsidTr="00E16A86">
        <w:tc>
          <w:tcPr>
            <w:tcW w:w="1809" w:type="dxa"/>
          </w:tcPr>
          <w:p w:rsidR="00206FC3" w:rsidRPr="00056F01" w:rsidRDefault="00206FC3" w:rsidP="00E16A86">
            <w:pPr>
              <w:spacing w:line="264" w:lineRule="auto"/>
              <w:rPr>
                <w:b/>
                <w:kern w:val="2"/>
              </w:rPr>
            </w:pPr>
            <w:r w:rsidRPr="0038692E">
              <w:rPr>
                <w:b/>
                <w:kern w:val="2"/>
              </w:rPr>
              <w:t>StationId</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工作站编号</w:t>
            </w:r>
          </w:p>
        </w:tc>
      </w:tr>
      <w:tr w:rsidR="00206FC3" w:rsidTr="00E16A86">
        <w:tc>
          <w:tcPr>
            <w:tcW w:w="1809" w:type="dxa"/>
          </w:tcPr>
          <w:p w:rsidR="00206FC3" w:rsidRPr="00056F01" w:rsidRDefault="00206FC3" w:rsidP="00E16A86">
            <w:pPr>
              <w:spacing w:line="264" w:lineRule="auto"/>
              <w:rPr>
                <w:b/>
                <w:kern w:val="2"/>
              </w:rPr>
            </w:pPr>
            <w:r w:rsidRPr="0038692E">
              <w:rPr>
                <w:b/>
                <w:kern w:val="2"/>
              </w:rPr>
              <w:t>CtrlNumber</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车道机号</w:t>
            </w:r>
          </w:p>
        </w:tc>
      </w:tr>
      <w:tr w:rsidR="00206FC3" w:rsidTr="00E16A86">
        <w:tc>
          <w:tcPr>
            <w:tcW w:w="1809" w:type="dxa"/>
          </w:tcPr>
          <w:p w:rsidR="00206FC3" w:rsidRPr="00056F01" w:rsidRDefault="00206FC3" w:rsidP="00E16A86">
            <w:pPr>
              <w:spacing w:line="264" w:lineRule="auto"/>
              <w:rPr>
                <w:b/>
                <w:kern w:val="2"/>
              </w:rPr>
            </w:pPr>
            <w:r w:rsidRPr="00542C8C">
              <w:rPr>
                <w:b/>
                <w:kern w:val="2"/>
              </w:rPr>
              <w:t>CardNO</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车辆编号</w:t>
            </w:r>
          </w:p>
        </w:tc>
      </w:tr>
      <w:tr w:rsidR="00206FC3" w:rsidTr="00E16A86">
        <w:tc>
          <w:tcPr>
            <w:tcW w:w="1809" w:type="dxa"/>
          </w:tcPr>
          <w:p w:rsidR="00206FC3" w:rsidRPr="00542C8C" w:rsidRDefault="00206FC3" w:rsidP="00E16A86">
            <w:pPr>
              <w:spacing w:line="264" w:lineRule="auto"/>
              <w:rPr>
                <w:b/>
                <w:kern w:val="2"/>
              </w:rPr>
            </w:pPr>
            <w:r w:rsidRPr="00542C8C">
              <w:rPr>
                <w:b/>
                <w:kern w:val="2"/>
              </w:rPr>
              <w:t>CPH</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车牌号</w:t>
            </w:r>
          </w:p>
        </w:tc>
      </w:tr>
      <w:tr w:rsidR="00206FC3" w:rsidTr="00E16A86">
        <w:tc>
          <w:tcPr>
            <w:tcW w:w="1809" w:type="dxa"/>
          </w:tcPr>
          <w:p w:rsidR="00206FC3" w:rsidRPr="00542C8C" w:rsidRDefault="00206FC3" w:rsidP="00E16A86">
            <w:pPr>
              <w:spacing w:line="264" w:lineRule="auto"/>
              <w:rPr>
                <w:b/>
                <w:kern w:val="2"/>
              </w:rPr>
            </w:pPr>
            <w:r w:rsidRPr="00542C8C">
              <w:rPr>
                <w:b/>
                <w:kern w:val="2"/>
              </w:rPr>
              <w:t>CardType</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车辆类型</w:t>
            </w:r>
          </w:p>
        </w:tc>
      </w:tr>
      <w:tr w:rsidR="00206FC3" w:rsidTr="00E16A86">
        <w:tc>
          <w:tcPr>
            <w:tcW w:w="1809" w:type="dxa"/>
          </w:tcPr>
          <w:p w:rsidR="00206FC3" w:rsidRPr="00542C8C" w:rsidRDefault="00206FC3" w:rsidP="00E16A86">
            <w:pPr>
              <w:spacing w:line="264" w:lineRule="auto"/>
              <w:rPr>
                <w:b/>
                <w:kern w:val="2"/>
              </w:rPr>
            </w:pPr>
            <w:r>
              <w:rPr>
                <w:rFonts w:hint="eastAsia"/>
                <w:b/>
                <w:kern w:val="2"/>
              </w:rPr>
              <w:t>Out</w:t>
            </w:r>
            <w:r w:rsidRPr="00542C8C">
              <w:rPr>
                <w:b/>
                <w:kern w:val="2"/>
              </w:rPr>
              <w:t>Time</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入场时间。如：</w:t>
            </w:r>
            <w:r>
              <w:rPr>
                <w:rFonts w:ascii="Consolas" w:hAnsi="Consolas" w:cs="Consolas" w:hint="eastAsia"/>
                <w:sz w:val="18"/>
                <w:szCs w:val="18"/>
              </w:rPr>
              <w:t>20170506113128</w:t>
            </w:r>
          </w:p>
        </w:tc>
      </w:tr>
      <w:tr w:rsidR="00206FC3" w:rsidTr="00E16A86">
        <w:tc>
          <w:tcPr>
            <w:tcW w:w="1809" w:type="dxa"/>
          </w:tcPr>
          <w:p w:rsidR="00206FC3" w:rsidRPr="00542C8C" w:rsidRDefault="00206FC3" w:rsidP="00E16A86">
            <w:pPr>
              <w:spacing w:line="264" w:lineRule="auto"/>
              <w:rPr>
                <w:kern w:val="2"/>
              </w:rPr>
            </w:pPr>
            <w:r w:rsidRPr="00542C8C">
              <w:rPr>
                <w:kern w:val="2"/>
              </w:rPr>
              <w:t>OnlineState</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hint="eastAsia"/>
                <w:sz w:val="18"/>
                <w:szCs w:val="18"/>
              </w:rPr>
              <w:t>byte</w:t>
            </w:r>
          </w:p>
        </w:tc>
        <w:tc>
          <w:tcPr>
            <w:tcW w:w="81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在线状态。</w:t>
            </w:r>
            <w:r>
              <w:rPr>
                <w:rFonts w:ascii="Consolas" w:hAnsi="Consolas" w:cs="Consolas" w:hint="eastAsia"/>
                <w:sz w:val="18"/>
                <w:szCs w:val="18"/>
              </w:rPr>
              <w:t>1</w:t>
            </w:r>
            <w:r>
              <w:rPr>
                <w:rFonts w:ascii="Consolas" w:hAnsi="Consolas" w:cs="Consolas" w:hint="eastAsia"/>
                <w:sz w:val="18"/>
                <w:szCs w:val="18"/>
              </w:rPr>
              <w:t>为在线获取的离线记录；</w:t>
            </w:r>
            <w:r>
              <w:rPr>
                <w:rFonts w:ascii="Consolas" w:hAnsi="Consolas" w:cs="Consolas" w:hint="eastAsia"/>
                <w:sz w:val="18"/>
                <w:szCs w:val="18"/>
              </w:rPr>
              <w:t>2</w:t>
            </w:r>
            <w:r>
              <w:rPr>
                <w:rFonts w:ascii="Consolas" w:hAnsi="Consolas" w:cs="Consolas" w:hint="eastAsia"/>
                <w:sz w:val="18"/>
                <w:szCs w:val="18"/>
              </w:rPr>
              <w:t>为</w:t>
            </w:r>
            <w:r>
              <w:rPr>
                <w:rFonts w:ascii="Consolas" w:hAnsi="Consolas" w:cs="Consolas" w:hint="eastAsia"/>
                <w:sz w:val="18"/>
                <w:szCs w:val="18"/>
              </w:rPr>
              <w:t>U</w:t>
            </w:r>
            <w:r>
              <w:rPr>
                <w:rFonts w:ascii="Consolas" w:hAnsi="Consolas" w:cs="Consolas" w:hint="eastAsia"/>
                <w:sz w:val="18"/>
                <w:szCs w:val="18"/>
              </w:rPr>
              <w:t>盘获取到的离线记录。默认</w:t>
            </w:r>
            <w:r>
              <w:rPr>
                <w:rFonts w:ascii="Consolas" w:hAnsi="Consolas" w:cs="Consolas" w:hint="eastAsia"/>
                <w:sz w:val="18"/>
                <w:szCs w:val="18"/>
              </w:rPr>
              <w:t>1</w:t>
            </w:r>
            <w:r>
              <w:rPr>
                <w:rFonts w:ascii="Consolas" w:hAnsi="Consolas" w:cs="Consolas" w:hint="eastAsia"/>
                <w:sz w:val="18"/>
                <w:szCs w:val="18"/>
              </w:rPr>
              <w:t>。</w:t>
            </w:r>
          </w:p>
        </w:tc>
      </w:tr>
      <w:tr w:rsidR="00206FC3" w:rsidTr="00E16A86">
        <w:tc>
          <w:tcPr>
            <w:tcW w:w="1809" w:type="dxa"/>
          </w:tcPr>
          <w:p w:rsidR="00206FC3" w:rsidRDefault="00206FC3" w:rsidP="00E16A86">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P</w:t>
            </w:r>
            <w:r w:rsidRPr="00CB0D30">
              <w:rPr>
                <w:rFonts w:ascii="新宋体" w:hAnsi="新宋体" w:cs="新宋体"/>
                <w:color w:val="000000"/>
                <w:sz w:val="19"/>
                <w:szCs w:val="19"/>
                <w:highlight w:val="white"/>
              </w:rPr>
              <w:t>Color</w:t>
            </w:r>
          </w:p>
        </w:tc>
        <w:tc>
          <w:tcPr>
            <w:tcW w:w="1024" w:type="dxa"/>
          </w:tcPr>
          <w:p w:rsidR="00206FC3" w:rsidRDefault="00206FC3" w:rsidP="00E16A86">
            <w:r>
              <w:rPr>
                <w:rFonts w:ascii="Consolas" w:hAnsi="Consolas" w:cs="Consolas" w:hint="eastAsia"/>
                <w:sz w:val="18"/>
                <w:szCs w:val="18"/>
              </w:rPr>
              <w:t>byte</w:t>
            </w:r>
          </w:p>
        </w:tc>
        <w:tc>
          <w:tcPr>
            <w:tcW w:w="816" w:type="dxa"/>
          </w:tcPr>
          <w:p w:rsidR="00206FC3" w:rsidRDefault="00206FC3" w:rsidP="00E16A86">
            <w:r>
              <w:rPr>
                <w:rFonts w:ascii="Consolas" w:hAnsi="Consolas" w:cs="Consolas" w:hint="eastAsia"/>
                <w:sz w:val="18"/>
                <w:szCs w:val="18"/>
              </w:rPr>
              <w:t>N</w:t>
            </w:r>
          </w:p>
        </w:tc>
        <w:tc>
          <w:tcPr>
            <w:tcW w:w="5106" w:type="dxa"/>
          </w:tcPr>
          <w:p w:rsidR="00206FC3" w:rsidRDefault="00206FC3" w:rsidP="00E16A86">
            <w:r>
              <w:rPr>
                <w:rFonts w:ascii="新宋体" w:hAnsi="新宋体" w:cs="新宋体" w:hint="eastAsia"/>
                <w:color w:val="000000"/>
                <w:sz w:val="19"/>
                <w:szCs w:val="19"/>
              </w:rPr>
              <w:t>车牌颜色</w:t>
            </w:r>
          </w:p>
        </w:tc>
      </w:tr>
      <w:tr w:rsidR="00206FC3" w:rsidTr="00E16A86">
        <w:tc>
          <w:tcPr>
            <w:tcW w:w="1809" w:type="dxa"/>
          </w:tcPr>
          <w:p w:rsidR="00206FC3" w:rsidRPr="0038692E" w:rsidRDefault="00206FC3" w:rsidP="00E16A86">
            <w:pPr>
              <w:spacing w:line="264" w:lineRule="auto"/>
              <w:rPr>
                <w:kern w:val="2"/>
              </w:rPr>
            </w:pPr>
            <w:r w:rsidRPr="0038692E">
              <w:rPr>
                <w:kern w:val="2"/>
              </w:rPr>
              <w:t>Reserved</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备用字段</w:t>
            </w:r>
          </w:p>
        </w:tc>
      </w:tr>
      <w:tr w:rsidR="00206FC3" w:rsidTr="00E16A86">
        <w:tc>
          <w:tcPr>
            <w:tcW w:w="1809" w:type="dxa"/>
          </w:tcPr>
          <w:p w:rsidR="00206FC3" w:rsidRDefault="00206FC3" w:rsidP="00E16A8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06FC3" w:rsidRPr="00E00670" w:rsidRDefault="00206FC3" w:rsidP="00E16A8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06FC3" w:rsidRDefault="00206FC3" w:rsidP="00206FC3">
      <w:pPr>
        <w:rPr>
          <w:b/>
        </w:rPr>
      </w:pPr>
      <w:r>
        <w:rPr>
          <w:rFonts w:hint="eastAsia"/>
          <w:b/>
        </w:rPr>
        <w:t>返回</w:t>
      </w:r>
      <w:r>
        <w:rPr>
          <w:b/>
        </w:rPr>
        <w:t>数据</w:t>
      </w:r>
      <w:r w:rsidRPr="0050700F">
        <w:rPr>
          <w:rFonts w:hint="eastAsia"/>
          <w:b/>
        </w:rPr>
        <w:t>格式</w:t>
      </w:r>
      <w:r>
        <w:rPr>
          <w:rFonts w:hint="eastAsia"/>
          <w:b/>
        </w:rPr>
        <w:t>:</w:t>
      </w:r>
    </w:p>
    <w:p w:rsidR="00206FC3" w:rsidRPr="0051022D" w:rsidRDefault="00206FC3" w:rsidP="00206FC3">
      <w:r>
        <w:t>JSON</w:t>
      </w:r>
    </w:p>
    <w:p w:rsidR="00206FC3" w:rsidRDefault="00206FC3" w:rsidP="00206FC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06FC3" w:rsidTr="00E16A8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06FC3" w:rsidRDefault="00206FC3" w:rsidP="00E16A8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06FC3" w:rsidRDefault="00206FC3" w:rsidP="00E16A8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06FC3" w:rsidRDefault="00206FC3" w:rsidP="00E16A8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06FC3" w:rsidRDefault="00206FC3" w:rsidP="00E16A86">
            <w:pPr>
              <w:spacing w:line="264" w:lineRule="auto"/>
              <w:rPr>
                <w:rFonts w:ascii="Consolas" w:hAnsi="Consolas" w:cs="Consolas"/>
                <w:kern w:val="2"/>
              </w:rPr>
            </w:pPr>
            <w:r>
              <w:rPr>
                <w:rFonts w:ascii="Consolas" w:hAnsi="Consolas" w:cs="Consolas" w:hint="eastAsia"/>
                <w:kern w:val="2"/>
              </w:rPr>
              <w:t>说明</w:t>
            </w:r>
          </w:p>
        </w:tc>
      </w:tr>
      <w:tr w:rsidR="00206FC3" w:rsidTr="00E16A86">
        <w:tc>
          <w:tcPr>
            <w:tcW w:w="1526"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06FC3" w:rsidTr="00E16A86">
        <w:tc>
          <w:tcPr>
            <w:tcW w:w="1526"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06FC3" w:rsidTr="00E16A86">
        <w:tc>
          <w:tcPr>
            <w:tcW w:w="1526"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206FC3" w:rsidRDefault="00206FC3" w:rsidP="00E16A8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rFonts w:ascii="Consolas" w:hAnsi="Consolas" w:cs="Consolas"/>
                <w:kern w:val="2"/>
                <w:sz w:val="18"/>
                <w:szCs w:val="18"/>
              </w:rPr>
            </w:pPr>
            <w:r>
              <w:rPr>
                <w:rFonts w:ascii="Consolas" w:hAnsi="Consolas" w:cs="Consolas"/>
                <w:kern w:val="2"/>
                <w:sz w:val="18"/>
                <w:szCs w:val="18"/>
              </w:rPr>
              <w:t>J</w:t>
            </w:r>
            <w:r>
              <w:rPr>
                <w:rFonts w:ascii="Consolas" w:hAnsi="Consolas" w:cs="Consolas" w:hint="eastAsia"/>
                <w:kern w:val="2"/>
                <w:sz w:val="18"/>
                <w:szCs w:val="18"/>
              </w:rPr>
              <w:t>son</w:t>
            </w:r>
            <w:r>
              <w:rPr>
                <w:rFonts w:ascii="Consolas" w:hAnsi="Consolas" w:cs="Consolas" w:hint="eastAsia"/>
                <w:kern w:val="2"/>
                <w:sz w:val="18"/>
                <w:szCs w:val="18"/>
              </w:rPr>
              <w:t>对象</w:t>
            </w:r>
          </w:p>
        </w:tc>
      </w:tr>
    </w:tbl>
    <w:p w:rsidR="00206FC3" w:rsidRDefault="00206FC3" w:rsidP="00206FC3"/>
    <w:p w:rsidR="00206FC3" w:rsidRDefault="00206FC3" w:rsidP="00206FC3">
      <w:pPr>
        <w:rPr>
          <w:b/>
        </w:rPr>
      </w:pPr>
      <w:r>
        <w:rPr>
          <w:rFonts w:hint="eastAsia"/>
        </w:rPr>
        <w:t>data</w:t>
      </w:r>
      <w:r>
        <w:rPr>
          <w:rFonts w:hint="eastAsia"/>
          <w:b/>
        </w:rPr>
        <w:t>中的数据：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06FC3" w:rsidTr="00E16A86">
        <w:tc>
          <w:tcPr>
            <w:tcW w:w="1809" w:type="dxa"/>
            <w:shd w:val="clear" w:color="auto" w:fill="B8CCE4"/>
          </w:tcPr>
          <w:p w:rsidR="00206FC3" w:rsidRDefault="00206FC3" w:rsidP="00E16A8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06FC3" w:rsidRDefault="00206FC3" w:rsidP="00E16A8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06FC3" w:rsidRDefault="00206FC3" w:rsidP="00E16A8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06FC3" w:rsidRDefault="00206FC3" w:rsidP="00E16A86">
            <w:pPr>
              <w:spacing w:line="264" w:lineRule="auto"/>
              <w:rPr>
                <w:rFonts w:ascii="Consolas" w:hAnsi="Consolas" w:cs="Consolas"/>
              </w:rPr>
            </w:pPr>
            <w:r>
              <w:rPr>
                <w:rFonts w:ascii="Consolas" w:hAnsi="Consolas" w:cs="Consolas" w:hint="eastAsia"/>
              </w:rPr>
              <w:t>说明</w:t>
            </w:r>
          </w:p>
        </w:tc>
      </w:tr>
      <w:tr w:rsidR="00206FC3" w:rsidTr="00E16A86">
        <w:tc>
          <w:tcPr>
            <w:tcW w:w="1809" w:type="dxa"/>
          </w:tcPr>
          <w:p w:rsidR="00206FC3" w:rsidRPr="00056F01" w:rsidRDefault="00206FC3" w:rsidP="00E16A86">
            <w:pPr>
              <w:spacing w:line="264" w:lineRule="auto"/>
              <w:rPr>
                <w:b/>
                <w:kern w:val="2"/>
              </w:rPr>
            </w:pPr>
            <w:r w:rsidRPr="0038692E">
              <w:rPr>
                <w:b/>
                <w:kern w:val="2"/>
              </w:rPr>
              <w:t>CtrlNumber</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车道机号</w:t>
            </w:r>
          </w:p>
        </w:tc>
      </w:tr>
      <w:tr w:rsidR="00206FC3" w:rsidTr="00E16A86">
        <w:tc>
          <w:tcPr>
            <w:tcW w:w="1809" w:type="dxa"/>
          </w:tcPr>
          <w:p w:rsidR="00206FC3" w:rsidRPr="00056F01" w:rsidRDefault="00206FC3" w:rsidP="00E16A86">
            <w:pPr>
              <w:spacing w:line="264" w:lineRule="auto"/>
              <w:rPr>
                <w:b/>
                <w:kern w:val="2"/>
              </w:rPr>
            </w:pPr>
            <w:r w:rsidRPr="0038692E">
              <w:rPr>
                <w:b/>
                <w:kern w:val="2"/>
              </w:rPr>
              <w:t>StationId</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工作站编号</w:t>
            </w:r>
          </w:p>
        </w:tc>
      </w:tr>
      <w:tr w:rsidR="00206FC3" w:rsidTr="00E16A86">
        <w:tc>
          <w:tcPr>
            <w:tcW w:w="1809" w:type="dxa"/>
          </w:tcPr>
          <w:p w:rsidR="00206FC3" w:rsidRPr="00616EAC" w:rsidRDefault="00206FC3" w:rsidP="00E16A86">
            <w:pPr>
              <w:spacing w:line="264" w:lineRule="auto"/>
              <w:rPr>
                <w:kern w:val="2"/>
              </w:rPr>
            </w:pPr>
            <w:r w:rsidRPr="00616EAC">
              <w:rPr>
                <w:kern w:val="2"/>
              </w:rPr>
              <w:t>CPH</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车牌号</w:t>
            </w:r>
          </w:p>
        </w:tc>
      </w:tr>
      <w:tr w:rsidR="00206FC3" w:rsidTr="00E16A86">
        <w:tc>
          <w:tcPr>
            <w:tcW w:w="1809" w:type="dxa"/>
          </w:tcPr>
          <w:p w:rsidR="00206FC3" w:rsidRPr="0038692E" w:rsidRDefault="00206FC3" w:rsidP="00E16A86">
            <w:pPr>
              <w:spacing w:line="264" w:lineRule="auto"/>
              <w:rPr>
                <w:kern w:val="2"/>
              </w:rPr>
            </w:pPr>
            <w:r w:rsidRPr="00616EAC">
              <w:rPr>
                <w:kern w:val="2"/>
              </w:rPr>
              <w:t>CarBrand</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车牌品牌</w:t>
            </w:r>
          </w:p>
        </w:tc>
      </w:tr>
      <w:tr w:rsidR="00206FC3" w:rsidTr="00E16A86">
        <w:tc>
          <w:tcPr>
            <w:tcW w:w="1809" w:type="dxa"/>
          </w:tcPr>
          <w:p w:rsidR="00206FC3" w:rsidRDefault="00206FC3" w:rsidP="00E16A86">
            <w:r w:rsidRPr="00CB0D30">
              <w:rPr>
                <w:rFonts w:ascii="新宋体" w:hAnsi="新宋体" w:cs="新宋体"/>
                <w:color w:val="000000"/>
                <w:sz w:val="19"/>
                <w:szCs w:val="19"/>
                <w:highlight w:val="white"/>
              </w:rPr>
              <w:lastRenderedPageBreak/>
              <w:t>CarColor</w:t>
            </w:r>
          </w:p>
        </w:tc>
        <w:tc>
          <w:tcPr>
            <w:tcW w:w="1024" w:type="dxa"/>
          </w:tcPr>
          <w:p w:rsidR="00206FC3" w:rsidRDefault="00206FC3" w:rsidP="00E16A86">
            <w:r w:rsidRPr="00E00670">
              <w:rPr>
                <w:rFonts w:ascii="Consolas" w:hAnsi="Consolas" w:cs="Consolas" w:hint="eastAsia"/>
                <w:sz w:val="18"/>
                <w:szCs w:val="18"/>
              </w:rPr>
              <w:t>String</w:t>
            </w:r>
          </w:p>
        </w:tc>
        <w:tc>
          <w:tcPr>
            <w:tcW w:w="816" w:type="dxa"/>
          </w:tcPr>
          <w:p w:rsidR="00206FC3" w:rsidRDefault="00206FC3" w:rsidP="00E16A86">
            <w:r>
              <w:rPr>
                <w:rFonts w:ascii="Consolas" w:hAnsi="Consolas" w:cs="Consolas" w:hint="eastAsia"/>
                <w:sz w:val="18"/>
                <w:szCs w:val="18"/>
              </w:rPr>
              <w:t>N</w:t>
            </w:r>
          </w:p>
        </w:tc>
        <w:tc>
          <w:tcPr>
            <w:tcW w:w="5106" w:type="dxa"/>
          </w:tcPr>
          <w:p w:rsidR="00206FC3" w:rsidRDefault="00206FC3" w:rsidP="00E16A86">
            <w:r>
              <w:rPr>
                <w:rFonts w:ascii="新宋体" w:hAnsi="新宋体" w:cs="新宋体" w:hint="eastAsia"/>
                <w:color w:val="000000"/>
                <w:sz w:val="19"/>
                <w:szCs w:val="19"/>
              </w:rPr>
              <w:t>车辆颜色</w:t>
            </w:r>
          </w:p>
        </w:tc>
      </w:tr>
      <w:tr w:rsidR="00206FC3" w:rsidTr="00E16A86">
        <w:tc>
          <w:tcPr>
            <w:tcW w:w="1809" w:type="dxa"/>
          </w:tcPr>
          <w:p w:rsidR="00206FC3" w:rsidRPr="0038692E" w:rsidRDefault="00206FC3" w:rsidP="00E16A86">
            <w:pPr>
              <w:spacing w:line="264" w:lineRule="auto"/>
              <w:rPr>
                <w:kern w:val="2"/>
              </w:rPr>
            </w:pPr>
            <w:r w:rsidRPr="0038692E">
              <w:rPr>
                <w:kern w:val="2"/>
              </w:rPr>
              <w:t>Reserved</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备用字段</w:t>
            </w:r>
          </w:p>
        </w:tc>
      </w:tr>
      <w:tr w:rsidR="00206FC3" w:rsidTr="00E16A86">
        <w:tc>
          <w:tcPr>
            <w:tcW w:w="1809" w:type="dxa"/>
          </w:tcPr>
          <w:p w:rsidR="00206FC3" w:rsidRPr="006141CA" w:rsidRDefault="00206FC3" w:rsidP="00E16A86">
            <w:pPr>
              <w:spacing w:line="264" w:lineRule="auto"/>
              <w:rPr>
                <w:kern w:val="2"/>
              </w:rPr>
            </w:pPr>
            <w:r w:rsidRPr="006141CA">
              <w:rPr>
                <w:kern w:val="2"/>
              </w:rPr>
              <w:t>InOutName</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06FC3" w:rsidRDefault="00206FC3" w:rsidP="00E16A86">
            <w:r w:rsidRPr="00704C26">
              <w:rPr>
                <w:rFonts w:ascii="Consolas" w:hAnsi="Consolas" w:cs="Consolas" w:hint="eastAsia"/>
                <w:sz w:val="18"/>
                <w:szCs w:val="18"/>
              </w:rPr>
              <w:t>N</w:t>
            </w:r>
          </w:p>
        </w:tc>
        <w:tc>
          <w:tcPr>
            <w:tcW w:w="5106" w:type="dxa"/>
          </w:tcPr>
          <w:p w:rsidR="00206FC3" w:rsidRPr="00E00670" w:rsidRDefault="00206FC3" w:rsidP="00E16A86">
            <w:pPr>
              <w:spacing w:line="264" w:lineRule="auto"/>
              <w:rPr>
                <w:rFonts w:ascii="Consolas" w:hAnsi="Consolas" w:cs="Consolas"/>
                <w:sz w:val="18"/>
                <w:szCs w:val="18"/>
              </w:rPr>
            </w:pPr>
            <w:r>
              <w:rPr>
                <w:rFonts w:ascii="Consolas" w:hAnsi="Consolas" w:cs="Consolas" w:hint="eastAsia"/>
                <w:sz w:val="18"/>
                <w:szCs w:val="18"/>
              </w:rPr>
              <w:t>车道名称</w:t>
            </w:r>
          </w:p>
        </w:tc>
      </w:tr>
      <w:tr w:rsidR="00206FC3" w:rsidTr="00E16A86">
        <w:tc>
          <w:tcPr>
            <w:tcW w:w="1809" w:type="dxa"/>
          </w:tcPr>
          <w:p w:rsidR="00206FC3" w:rsidRPr="006141CA" w:rsidRDefault="00206FC3" w:rsidP="00E16A86">
            <w:pPr>
              <w:spacing w:line="264" w:lineRule="auto"/>
              <w:rPr>
                <w:kern w:val="2"/>
              </w:rPr>
            </w:pPr>
            <w:r w:rsidRPr="006141CA">
              <w:rPr>
                <w:kern w:val="2"/>
              </w:rPr>
              <w:t>RemainingPlaceCount</w:t>
            </w:r>
          </w:p>
        </w:tc>
        <w:tc>
          <w:tcPr>
            <w:tcW w:w="1024" w:type="dxa"/>
          </w:tcPr>
          <w:p w:rsidR="00206FC3" w:rsidRDefault="00206FC3" w:rsidP="00E16A86">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06FC3" w:rsidRDefault="00206FC3" w:rsidP="00E16A86">
            <w:r w:rsidRPr="00704C26">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剩余车位数</w:t>
            </w:r>
          </w:p>
        </w:tc>
      </w:tr>
      <w:tr w:rsidR="00206FC3" w:rsidTr="00E16A86">
        <w:tc>
          <w:tcPr>
            <w:tcW w:w="1809" w:type="dxa"/>
          </w:tcPr>
          <w:p w:rsidR="00206FC3" w:rsidRPr="006141CA" w:rsidRDefault="00206FC3" w:rsidP="00E16A86">
            <w:pPr>
              <w:spacing w:line="264" w:lineRule="auto"/>
              <w:rPr>
                <w:kern w:val="2"/>
              </w:rPr>
            </w:pPr>
            <w:r w:rsidRPr="006141CA">
              <w:rPr>
                <w:kern w:val="2"/>
              </w:rPr>
              <w:t>OpenMode</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Default="00206FC3" w:rsidP="00E16A86">
            <w:r w:rsidRPr="00704C26">
              <w:rPr>
                <w:rFonts w:ascii="Consolas" w:hAnsi="Consolas" w:cs="Consolas" w:hint="eastAsia"/>
                <w:sz w:val="18"/>
                <w:szCs w:val="18"/>
              </w:rPr>
              <w:t>N</w:t>
            </w:r>
          </w:p>
        </w:tc>
        <w:tc>
          <w:tcPr>
            <w:tcW w:w="5106" w:type="dxa"/>
          </w:tcPr>
          <w:p w:rsidR="00206FC3" w:rsidRPr="00E00670" w:rsidRDefault="00206FC3" w:rsidP="00E16A86">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206FC3" w:rsidTr="00E16A86">
        <w:tc>
          <w:tcPr>
            <w:tcW w:w="1809" w:type="dxa"/>
          </w:tcPr>
          <w:p w:rsidR="00206FC3" w:rsidRPr="006141CA" w:rsidRDefault="00206FC3" w:rsidP="00E16A86">
            <w:pPr>
              <w:spacing w:line="264" w:lineRule="auto"/>
              <w:rPr>
                <w:kern w:val="2"/>
              </w:rPr>
            </w:pPr>
            <w:r w:rsidRPr="006141CA">
              <w:rPr>
                <w:kern w:val="2"/>
              </w:rPr>
              <w:t>CardNO</w:t>
            </w:r>
          </w:p>
        </w:tc>
        <w:tc>
          <w:tcPr>
            <w:tcW w:w="1024" w:type="dxa"/>
          </w:tcPr>
          <w:p w:rsidR="00206FC3" w:rsidRPr="00E00670" w:rsidRDefault="00206FC3" w:rsidP="00E16A8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06FC3" w:rsidRDefault="00206FC3" w:rsidP="00E16A86">
            <w:r w:rsidRPr="00704C26">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车辆编号</w:t>
            </w:r>
          </w:p>
        </w:tc>
      </w:tr>
      <w:tr w:rsidR="00206FC3" w:rsidTr="00E16A86">
        <w:tc>
          <w:tcPr>
            <w:tcW w:w="1809" w:type="dxa"/>
          </w:tcPr>
          <w:p w:rsidR="00206FC3" w:rsidRPr="006141CA" w:rsidRDefault="00206FC3" w:rsidP="00E16A86">
            <w:pPr>
              <w:spacing w:line="264" w:lineRule="auto"/>
              <w:rPr>
                <w:kern w:val="2"/>
              </w:rPr>
            </w:pPr>
            <w:r w:rsidRPr="006141CA">
              <w:rPr>
                <w:kern w:val="2"/>
              </w:rPr>
              <w:t>CardType</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06FC3" w:rsidRDefault="00206FC3" w:rsidP="00E16A86">
            <w:r w:rsidRPr="00704C26">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车辆卡类</w:t>
            </w:r>
          </w:p>
        </w:tc>
      </w:tr>
      <w:tr w:rsidR="00206FC3" w:rsidTr="00E16A86">
        <w:tc>
          <w:tcPr>
            <w:tcW w:w="1809" w:type="dxa"/>
          </w:tcPr>
          <w:p w:rsidR="00206FC3" w:rsidRPr="006141CA" w:rsidRDefault="00206FC3" w:rsidP="00E16A86">
            <w:pPr>
              <w:spacing w:line="264" w:lineRule="auto"/>
              <w:rPr>
                <w:kern w:val="2"/>
              </w:rPr>
            </w:pPr>
            <w:r w:rsidRPr="006141CA">
              <w:rPr>
                <w:kern w:val="2"/>
              </w:rPr>
              <w:t>InTime</w:t>
            </w:r>
          </w:p>
        </w:tc>
        <w:tc>
          <w:tcPr>
            <w:tcW w:w="1024" w:type="dxa"/>
          </w:tcPr>
          <w:p w:rsidR="00206FC3" w:rsidRPr="00E00670" w:rsidRDefault="00206FC3" w:rsidP="00E16A86">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206FC3" w:rsidRDefault="00206FC3" w:rsidP="00E16A86">
            <w:r w:rsidRPr="00704C26">
              <w:rPr>
                <w:rFonts w:ascii="Consolas" w:hAnsi="Consolas" w:cs="Consolas" w:hint="eastAsia"/>
                <w:sz w:val="18"/>
                <w:szCs w:val="18"/>
              </w:rPr>
              <w:t>N</w:t>
            </w:r>
          </w:p>
        </w:tc>
        <w:tc>
          <w:tcPr>
            <w:tcW w:w="5106" w:type="dxa"/>
          </w:tcPr>
          <w:p w:rsidR="00206FC3" w:rsidRDefault="00206FC3" w:rsidP="00E16A86">
            <w:pPr>
              <w:spacing w:line="264" w:lineRule="auto"/>
              <w:rPr>
                <w:rFonts w:ascii="Consolas" w:hAnsi="Consolas" w:cs="Consolas"/>
                <w:sz w:val="18"/>
                <w:szCs w:val="18"/>
              </w:rPr>
            </w:pPr>
            <w:r>
              <w:rPr>
                <w:rFonts w:ascii="Consolas" w:hAnsi="Consolas" w:cs="Consolas" w:hint="eastAsia"/>
                <w:sz w:val="18"/>
                <w:szCs w:val="18"/>
              </w:rPr>
              <w:t>进场时间</w:t>
            </w:r>
          </w:p>
        </w:tc>
      </w:tr>
    </w:tbl>
    <w:p w:rsidR="00206FC3" w:rsidRDefault="00206FC3" w:rsidP="00206FC3">
      <w:pPr>
        <w:rPr>
          <w:b/>
        </w:rPr>
      </w:pPr>
    </w:p>
    <w:p w:rsidR="00206FC3" w:rsidRDefault="00206FC3" w:rsidP="00206FC3">
      <w:pPr>
        <w:rPr>
          <w:b/>
        </w:rPr>
      </w:pPr>
      <w:r>
        <w:rPr>
          <w:rFonts w:hint="eastAsia"/>
          <w:b/>
        </w:rPr>
        <w:t>请求示例：</w:t>
      </w:r>
    </w:p>
    <w:p w:rsidR="00206FC3" w:rsidRPr="008510B3" w:rsidRDefault="005446D3" w:rsidP="00206FC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3" w:history="1">
        <w:r w:rsidR="00206FC3" w:rsidRPr="00C92F9A">
          <w:rPr>
            <w:rStyle w:val="af7"/>
          </w:rPr>
          <w:t>http://192</w:t>
        </w:r>
      </w:hyperlink>
      <w:r w:rsidR="00206FC3" w:rsidRPr="0035271B">
        <w:rPr>
          <w:rStyle w:val="af7"/>
        </w:rPr>
        <w:t>.168.2.158:9000/ParkAPI/</w:t>
      </w:r>
      <w:r w:rsidR="00206FC3" w:rsidRPr="00206FC3">
        <w:rPr>
          <w:rStyle w:val="af7"/>
          <w:rFonts w:hint="eastAsia"/>
        </w:rPr>
        <w:t>SetCarOutOffline?token=3d16f46300164b009a9c5bd806a4ace0&amp;StationId=1&amp;CtrlNumber=6&amp;CardNO=AABBCCDD&amp;CPH=</w:t>
      </w:r>
      <w:r w:rsidR="00206FC3" w:rsidRPr="00206FC3">
        <w:rPr>
          <w:rStyle w:val="af7"/>
          <w:rFonts w:hint="eastAsia"/>
        </w:rPr>
        <w:t>粤</w:t>
      </w:r>
      <w:r w:rsidR="00206FC3" w:rsidRPr="00206FC3">
        <w:rPr>
          <w:rStyle w:val="af7"/>
          <w:rFonts w:hint="eastAsia"/>
        </w:rPr>
        <w:t>B33221&amp;CardType=TmpA&amp;OutTime=20170504124131</w:t>
      </w:r>
    </w:p>
    <w:p w:rsidR="00206FC3" w:rsidRDefault="00206FC3" w:rsidP="00206FC3">
      <w:pPr>
        <w:rPr>
          <w:b/>
        </w:rPr>
      </w:pPr>
      <w:r>
        <w:rPr>
          <w:rFonts w:hint="eastAsia"/>
          <w:b/>
        </w:rPr>
        <w:t>成功回复示例</w:t>
      </w:r>
      <w:r>
        <w:rPr>
          <w:rFonts w:hint="eastAsia"/>
          <w:b/>
        </w:rPr>
        <w:t>:</w:t>
      </w:r>
    </w:p>
    <w:p w:rsidR="00206FC3" w:rsidRPr="007F1246" w:rsidRDefault="00962BF9" w:rsidP="00206FC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962BF9">
        <w:rPr>
          <w:rFonts w:hint="eastAsia"/>
        </w:rPr>
        <w:t>{"rcode":"200","msg":"OK","data":{"StationId":1,"CtrlNumber":6,"CardNO":"AABBCCDD","CPH":"</w:t>
      </w:r>
      <w:r w:rsidRPr="00962BF9">
        <w:rPr>
          <w:rFonts w:hint="eastAsia"/>
        </w:rPr>
        <w:t>粤</w:t>
      </w:r>
      <w:r w:rsidRPr="00962BF9">
        <w:rPr>
          <w:rFonts w:hint="eastAsia"/>
        </w:rPr>
        <w:t>B33221","CardType":"TmpA","OutTime":"2017-05-04 12:41:31","YSJE":0.0,"SFJE":0.0,"OnlineState":1,"CPColor":null,"Reserved":null,"InOutName":"</w:t>
      </w:r>
      <w:r w:rsidRPr="00962BF9">
        <w:rPr>
          <w:rFonts w:hint="eastAsia"/>
        </w:rPr>
        <w:t>出口车道</w:t>
      </w:r>
      <w:r w:rsidRPr="00962BF9">
        <w:rPr>
          <w:rFonts w:hint="eastAsia"/>
        </w:rPr>
        <w:t>6","StayTime":"1</w:t>
      </w:r>
      <w:r w:rsidRPr="00962BF9">
        <w:rPr>
          <w:rFonts w:hint="eastAsia"/>
        </w:rPr>
        <w:t>小时</w:t>
      </w:r>
      <w:r w:rsidRPr="00962BF9">
        <w:rPr>
          <w:rFonts w:hint="eastAsia"/>
        </w:rPr>
        <w:t>","</w:t>
      </w:r>
      <w:r w:rsidRPr="00962BF9">
        <w:t>InTime":"2017-05-04 11:41:31","RemainingPlaceCount":998}}</w:t>
      </w:r>
    </w:p>
    <w:p w:rsidR="00206FC3" w:rsidRDefault="00206FC3" w:rsidP="00206FC3">
      <w:pPr>
        <w:rPr>
          <w:b/>
        </w:rPr>
      </w:pPr>
      <w:r>
        <w:rPr>
          <w:rFonts w:hint="eastAsia"/>
          <w:b/>
        </w:rPr>
        <w:t>失败回复示例</w:t>
      </w:r>
      <w:r>
        <w:rPr>
          <w:rFonts w:hint="eastAsia"/>
          <w:b/>
        </w:rPr>
        <w:t>:</w:t>
      </w:r>
    </w:p>
    <w:p w:rsidR="00206FC3" w:rsidRPr="007F1246" w:rsidRDefault="00206FC3" w:rsidP="00206FC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06FC3">
        <w:rPr>
          <w:rFonts w:hint="eastAsia"/>
        </w:rPr>
        <w:t>{"rcode":"40040","msg":"</w:t>
      </w:r>
      <w:r w:rsidRPr="00206FC3">
        <w:rPr>
          <w:rFonts w:hint="eastAsia"/>
        </w:rPr>
        <w:t>找不到车辆进入车场的记录</w:t>
      </w:r>
      <w:r w:rsidRPr="00206FC3">
        <w:rPr>
          <w:rFonts w:hint="eastAsia"/>
        </w:rPr>
        <w:t>","data":{"StationId":1,"CtrlNumber":6,"CardNO":"AABBCCDD","CPH":"</w:t>
      </w:r>
      <w:r w:rsidRPr="00206FC3">
        <w:rPr>
          <w:rFonts w:hint="eastAsia"/>
        </w:rPr>
        <w:t>粤</w:t>
      </w:r>
      <w:r w:rsidRPr="00206FC3">
        <w:rPr>
          <w:rFonts w:hint="eastAsia"/>
        </w:rPr>
        <w:t>B33221","CardType":"TmpA","OutTime":"2017-05-04 12:41:31","YSJE":0.0,"SFJE":0.0,"OnlineState":1,"CPColor":null,"Reserved":null,"InOutName":"</w:t>
      </w:r>
      <w:r w:rsidRPr="00206FC3">
        <w:rPr>
          <w:rFonts w:hint="eastAsia"/>
        </w:rPr>
        <w:t>出口车道</w:t>
      </w:r>
      <w:r w:rsidRPr="00206FC3">
        <w:rPr>
          <w:rFonts w:hint="eastAsia"/>
        </w:rPr>
        <w:t>6"}}</w:t>
      </w:r>
      <w:r w:rsidRPr="00B5638D">
        <w:rPr>
          <w:rFonts w:hint="eastAsia"/>
        </w:rPr>
        <w:t xml:space="preserve"> </w:t>
      </w:r>
    </w:p>
    <w:p w:rsidR="00206FC3" w:rsidRDefault="00206FC3" w:rsidP="00206FC3">
      <w:pPr>
        <w:rPr>
          <w:b/>
        </w:rPr>
      </w:pPr>
    </w:p>
    <w:p w:rsidR="00206FC3" w:rsidRDefault="00206FC3" w:rsidP="00206FC3">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206FC3" w:rsidTr="00E16A8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06FC3" w:rsidRDefault="00206FC3" w:rsidP="00E16A86">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206FC3" w:rsidRDefault="00206FC3" w:rsidP="00E16A86">
            <w:pPr>
              <w:spacing w:line="264" w:lineRule="auto"/>
              <w:rPr>
                <w:rFonts w:ascii="Consolas" w:hAnsi="Consolas" w:cs="Consolas"/>
                <w:kern w:val="2"/>
              </w:rPr>
            </w:pPr>
            <w:r>
              <w:rPr>
                <w:rFonts w:ascii="Consolas" w:hAnsi="Consolas" w:cs="Consolas" w:hint="eastAsia"/>
                <w:kern w:val="2"/>
              </w:rPr>
              <w:t>说明</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b/>
                <w:kern w:val="2"/>
              </w:rPr>
            </w:pPr>
            <w:r>
              <w:rPr>
                <w:rFonts w:ascii="新宋体" w:hAnsi="新宋体" w:cs="新宋体"/>
                <w:color w:val="A31515"/>
                <w:sz w:val="19"/>
                <w:szCs w:val="19"/>
                <w:highlight w:val="white"/>
              </w:rPr>
              <w:lastRenderedPageBreak/>
              <w:t>40001</w:t>
            </w:r>
          </w:p>
        </w:tc>
        <w:tc>
          <w:tcPr>
            <w:tcW w:w="6804"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6804"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16</w:t>
            </w:r>
          </w:p>
        </w:tc>
        <w:tc>
          <w:tcPr>
            <w:tcW w:w="6804"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17</w:t>
            </w:r>
          </w:p>
        </w:tc>
        <w:tc>
          <w:tcPr>
            <w:tcW w:w="6804"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6804" w:type="dxa"/>
            <w:tcBorders>
              <w:top w:val="single" w:sz="4" w:space="0" w:color="auto"/>
              <w:left w:val="single" w:sz="4" w:space="0" w:color="auto"/>
              <w:bottom w:val="single" w:sz="4" w:space="0" w:color="auto"/>
              <w:right w:val="single" w:sz="4" w:space="0" w:color="auto"/>
            </w:tcBorders>
          </w:tcPr>
          <w:p w:rsidR="00206FC3" w:rsidRPr="003C5487" w:rsidRDefault="00206FC3" w:rsidP="00E16A86">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color w:val="A31515"/>
                <w:sz w:val="19"/>
                <w:szCs w:val="19"/>
              </w:rPr>
              <w:t>40026</w:t>
            </w:r>
          </w:p>
        </w:tc>
        <w:tc>
          <w:tcPr>
            <w:tcW w:w="6804" w:type="dxa"/>
            <w:tcBorders>
              <w:top w:val="single" w:sz="4" w:space="0" w:color="auto"/>
              <w:left w:val="single" w:sz="4" w:space="0" w:color="auto"/>
              <w:bottom w:val="single" w:sz="4" w:space="0" w:color="auto"/>
              <w:right w:val="single" w:sz="4" w:space="0" w:color="auto"/>
            </w:tcBorders>
          </w:tcPr>
          <w:p w:rsidR="00206FC3" w:rsidRDefault="00206FC3" w:rsidP="00E16A86">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rPr>
              <w:t>临时车</w:t>
            </w:r>
            <w:r w:rsidRPr="00C47B92">
              <w:rPr>
                <w:rFonts w:ascii="新宋体" w:hAnsi="新宋体" w:cs="新宋体" w:hint="eastAsia"/>
                <w:color w:val="A31515"/>
                <w:sz w:val="19"/>
                <w:szCs w:val="19"/>
              </w:rPr>
              <w:t>禁止进入小车场</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6804"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6804"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color w:val="A31515"/>
                <w:sz w:val="19"/>
                <w:szCs w:val="19"/>
              </w:rPr>
              <w:t>40032</w:t>
            </w:r>
          </w:p>
        </w:tc>
        <w:tc>
          <w:tcPr>
            <w:tcW w:w="6804"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206FC3" w:rsidTr="00E16A86">
        <w:tc>
          <w:tcPr>
            <w:tcW w:w="1526"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6804" w:type="dxa"/>
            <w:tcBorders>
              <w:top w:val="single" w:sz="4" w:space="0" w:color="auto"/>
              <w:left w:val="single" w:sz="4" w:space="0" w:color="auto"/>
              <w:bottom w:val="single" w:sz="4" w:space="0" w:color="auto"/>
              <w:right w:val="single" w:sz="4" w:space="0" w:color="auto"/>
            </w:tcBorders>
          </w:tcPr>
          <w:p w:rsidR="00206FC3" w:rsidRPr="00C47B92" w:rsidRDefault="00206FC3" w:rsidP="00E16A86">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bl>
    <w:p w:rsidR="00206FC3" w:rsidRPr="003765BF" w:rsidRDefault="00206FC3" w:rsidP="00206FC3">
      <w:pPr>
        <w:rPr>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CarOut</w:t>
      </w:r>
      <w:r w:rsidR="008200FF">
        <w:rPr>
          <w:rStyle w:val="af7"/>
          <w:rFonts w:hint="eastAsia"/>
        </w:rPr>
        <w:t>List</w:t>
      </w:r>
    </w:p>
    <w:p w:rsidR="00C74AC4"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74AC4" w:rsidRDefault="00C74AC4" w:rsidP="00C74AC4">
      <w:pPr>
        <w:pStyle w:val="3"/>
      </w:pPr>
      <w:r>
        <w:rPr>
          <w:rFonts w:hint="eastAsia"/>
        </w:rPr>
        <w:t>修改接口</w:t>
      </w:r>
    </w:p>
    <w:p w:rsidR="00C74AC4" w:rsidRPr="00E47307" w:rsidRDefault="00C74AC4" w:rsidP="00C74AC4">
      <w:pPr>
        <w:rPr>
          <w:b/>
        </w:rPr>
      </w:pPr>
      <w:r w:rsidRPr="00E47307">
        <w:rPr>
          <w:rFonts w:hint="eastAsia"/>
          <w:b/>
        </w:rPr>
        <w:t>url:</w:t>
      </w:r>
    </w:p>
    <w:p w:rsidR="00C74AC4" w:rsidRPr="008510B3" w:rsidRDefault="005446D3"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5"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Update</w:t>
      </w:r>
      <w:r w:rsidR="002921F4">
        <w:rPr>
          <w:rStyle w:val="af7"/>
        </w:rPr>
        <w:t>CarOut</w:t>
      </w:r>
    </w:p>
    <w:p w:rsidR="007B2EA8" w:rsidRDefault="00C74AC4"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CarOut</w:t>
      </w:r>
      <w:r w:rsidR="007B2EA8">
        <w:rPr>
          <w:rStyle w:val="af7"/>
          <w:rFonts w:hint="eastAsia"/>
        </w:rPr>
        <w:t>List</w:t>
      </w:r>
    </w:p>
    <w:p w:rsidR="00C74AC4"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74AC4" w:rsidRPr="00B5638D" w:rsidRDefault="00C74AC4" w:rsidP="00C74AC4">
      <w:pPr>
        <w:pStyle w:val="3"/>
      </w:pPr>
      <w:r>
        <w:rPr>
          <w:rFonts w:hint="eastAsia"/>
        </w:rPr>
        <w:t>删除接口</w:t>
      </w:r>
    </w:p>
    <w:p w:rsidR="00C74AC4" w:rsidRPr="00E47307" w:rsidRDefault="00C74AC4" w:rsidP="00C74AC4">
      <w:pPr>
        <w:rPr>
          <w:b/>
        </w:rPr>
      </w:pPr>
      <w:r w:rsidRPr="00E47307">
        <w:rPr>
          <w:rFonts w:hint="eastAsia"/>
          <w:b/>
        </w:rPr>
        <w:t>url:</w:t>
      </w:r>
    </w:p>
    <w:p w:rsidR="00C74AC4" w:rsidRPr="008510B3" w:rsidRDefault="005446D3"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7"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Delete</w:t>
      </w:r>
      <w:r w:rsidR="002921F4">
        <w:rPr>
          <w:rStyle w:val="af7"/>
        </w:rPr>
        <w:t>CarOut</w:t>
      </w:r>
    </w:p>
    <w:p w:rsidR="00C74AC4" w:rsidRDefault="00C74AC4" w:rsidP="00C74AC4">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74AC4" w:rsidRDefault="00C74AC4" w:rsidP="00C74AC4">
      <w:pPr>
        <w:pStyle w:val="3"/>
      </w:pPr>
      <w:r>
        <w:rPr>
          <w:rFonts w:hint="eastAsia"/>
        </w:rPr>
        <w:t>修改个别字段接口</w:t>
      </w:r>
    </w:p>
    <w:p w:rsidR="00C74AC4" w:rsidRPr="00E47307" w:rsidRDefault="00C74AC4" w:rsidP="00C74AC4">
      <w:pPr>
        <w:rPr>
          <w:b/>
        </w:rPr>
      </w:pPr>
      <w:r w:rsidRPr="00E47307">
        <w:rPr>
          <w:rFonts w:hint="eastAsia"/>
          <w:b/>
        </w:rPr>
        <w:t>url:</w:t>
      </w:r>
    </w:p>
    <w:p w:rsidR="00C74AC4" w:rsidRPr="008510B3" w:rsidRDefault="005446D3"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8"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Update</w:t>
      </w:r>
      <w:r w:rsidR="002921F4">
        <w:rPr>
          <w:rStyle w:val="af7"/>
        </w:rPr>
        <w:t>CarOut</w:t>
      </w:r>
      <w:r w:rsidR="00C74AC4">
        <w:rPr>
          <w:rStyle w:val="af7"/>
          <w:rFonts w:hint="eastAsia"/>
        </w:rPr>
        <w:t>Fields</w:t>
      </w:r>
    </w:p>
    <w:p w:rsidR="00C74AC4" w:rsidRDefault="00C74AC4" w:rsidP="00C74AC4">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74AC4" w:rsidRPr="00B5638D" w:rsidRDefault="00C74AC4" w:rsidP="00C74AC4">
      <w:pPr>
        <w:pStyle w:val="3"/>
      </w:pPr>
      <w:r>
        <w:rPr>
          <w:rFonts w:hint="eastAsia"/>
        </w:rPr>
        <w:t>按条件删除接口</w:t>
      </w:r>
    </w:p>
    <w:p w:rsidR="00C74AC4" w:rsidRPr="00E47307" w:rsidRDefault="00C74AC4" w:rsidP="00C74AC4">
      <w:pPr>
        <w:rPr>
          <w:b/>
        </w:rPr>
      </w:pPr>
      <w:r w:rsidRPr="00E47307">
        <w:rPr>
          <w:rFonts w:hint="eastAsia"/>
          <w:b/>
        </w:rPr>
        <w:t>url:</w:t>
      </w:r>
    </w:p>
    <w:p w:rsidR="00C74AC4" w:rsidRPr="008510B3" w:rsidRDefault="005446D3"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9"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Delete</w:t>
      </w:r>
      <w:r w:rsidR="002921F4">
        <w:rPr>
          <w:rStyle w:val="af7"/>
        </w:rPr>
        <w:t>CarOut</w:t>
      </w:r>
      <w:r w:rsidR="00C74AC4">
        <w:rPr>
          <w:rStyle w:val="af7"/>
          <w:rFonts w:hint="eastAsia"/>
        </w:rPr>
        <w:t>By</w:t>
      </w:r>
    </w:p>
    <w:p w:rsidR="00C74AC4" w:rsidRDefault="00C74AC4" w:rsidP="00C74AC4">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21F4" w:rsidRPr="00B5638D" w:rsidRDefault="002921F4" w:rsidP="002921F4">
      <w:pPr>
        <w:pStyle w:val="3"/>
      </w:pPr>
      <w:r>
        <w:rPr>
          <w:rFonts w:hint="eastAsia"/>
        </w:rPr>
        <w:t>按</w:t>
      </w:r>
      <w:r>
        <w:rPr>
          <w:rFonts w:hint="eastAsia"/>
        </w:rPr>
        <w:t>ID</w:t>
      </w:r>
      <w:r>
        <w:rPr>
          <w:rFonts w:hint="eastAsia"/>
        </w:rPr>
        <w:t>删除接口</w:t>
      </w:r>
    </w:p>
    <w:p w:rsidR="002921F4" w:rsidRPr="00E47307" w:rsidRDefault="002921F4" w:rsidP="002921F4">
      <w:pPr>
        <w:rPr>
          <w:b/>
        </w:rPr>
      </w:pPr>
      <w:r w:rsidRPr="00E47307">
        <w:rPr>
          <w:rFonts w:hint="eastAsia"/>
          <w:b/>
        </w:rPr>
        <w:t>url:</w:t>
      </w:r>
    </w:p>
    <w:p w:rsidR="002921F4" w:rsidRPr="008510B3" w:rsidRDefault="005446D3"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0" w:history="1">
        <w:r w:rsidR="002921F4" w:rsidRPr="00506A16">
          <w:rPr>
            <w:rStyle w:val="af7"/>
          </w:rPr>
          <w:t>http://192</w:t>
        </w:r>
      </w:hyperlink>
      <w:r w:rsidR="002921F4">
        <w:rPr>
          <w:rStyle w:val="af7"/>
        </w:rPr>
        <w:t>.168.2.158</w:t>
      </w:r>
      <w:r w:rsidR="002921F4" w:rsidRPr="008510B3">
        <w:rPr>
          <w:rStyle w:val="af7"/>
        </w:rPr>
        <w:t>:9000/ParkAPI/</w:t>
      </w:r>
      <w:r w:rsidR="002921F4">
        <w:rPr>
          <w:rStyle w:val="af7"/>
          <w:rFonts w:hint="eastAsia"/>
        </w:rPr>
        <w:t>Delete</w:t>
      </w:r>
      <w:r w:rsidR="002921F4">
        <w:rPr>
          <w:rStyle w:val="af7"/>
        </w:rPr>
        <w:t>CarOut</w:t>
      </w:r>
      <w:r w:rsidR="002921F4">
        <w:rPr>
          <w:rStyle w:val="af7"/>
          <w:rFonts w:hint="eastAsia"/>
        </w:rPr>
        <w:t>ByID</w:t>
      </w:r>
    </w:p>
    <w:p w:rsidR="002921F4" w:rsidRDefault="002921F4" w:rsidP="002921F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21F4" w:rsidRPr="00B5638D" w:rsidRDefault="002921F4" w:rsidP="002921F4">
      <w:pPr>
        <w:pStyle w:val="3"/>
      </w:pPr>
      <w:r>
        <w:rPr>
          <w:rFonts w:hint="eastAsia"/>
        </w:rPr>
        <w:t>按</w:t>
      </w:r>
      <w:r>
        <w:rPr>
          <w:rFonts w:hint="eastAsia"/>
        </w:rPr>
        <w:t>ID</w:t>
      </w:r>
      <w:r>
        <w:rPr>
          <w:rFonts w:hint="eastAsia"/>
        </w:rPr>
        <w:t>列表删除接口</w:t>
      </w:r>
    </w:p>
    <w:p w:rsidR="002921F4" w:rsidRPr="00E47307" w:rsidRDefault="002921F4" w:rsidP="002921F4">
      <w:pPr>
        <w:rPr>
          <w:b/>
        </w:rPr>
      </w:pPr>
      <w:r w:rsidRPr="00E47307">
        <w:rPr>
          <w:rFonts w:hint="eastAsia"/>
          <w:b/>
        </w:rPr>
        <w:t>url:</w:t>
      </w:r>
    </w:p>
    <w:p w:rsidR="002921F4" w:rsidRPr="008510B3" w:rsidRDefault="005446D3"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1" w:history="1">
        <w:r w:rsidR="002921F4" w:rsidRPr="00506A16">
          <w:rPr>
            <w:rStyle w:val="af7"/>
          </w:rPr>
          <w:t>http://192</w:t>
        </w:r>
      </w:hyperlink>
      <w:r w:rsidR="002921F4">
        <w:rPr>
          <w:rStyle w:val="af7"/>
        </w:rPr>
        <w:t>.168.2.158</w:t>
      </w:r>
      <w:r w:rsidR="002921F4" w:rsidRPr="008510B3">
        <w:rPr>
          <w:rStyle w:val="af7"/>
        </w:rPr>
        <w:t>:9000/ParkAPI/</w:t>
      </w:r>
      <w:r w:rsidR="002921F4">
        <w:rPr>
          <w:rStyle w:val="af7"/>
          <w:rFonts w:hint="eastAsia"/>
        </w:rPr>
        <w:t>Delete</w:t>
      </w:r>
      <w:r w:rsidR="002921F4">
        <w:rPr>
          <w:rStyle w:val="af7"/>
        </w:rPr>
        <w:t>CarOut</w:t>
      </w:r>
      <w:r w:rsidR="002921F4">
        <w:rPr>
          <w:rStyle w:val="af7"/>
          <w:rFonts w:hint="eastAsia"/>
        </w:rPr>
        <w:t>ByIDList</w:t>
      </w:r>
    </w:p>
    <w:p w:rsidR="00C31D86" w:rsidRDefault="002921F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CarOut</w:t>
      </w:r>
    </w:p>
    <w:p w:rsidR="000D6AE8"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076C0D" w:rsidRDefault="00076C0D" w:rsidP="00076C0D">
      <w:pPr>
        <w:pStyle w:val="2"/>
      </w:pPr>
      <w:r>
        <w:rPr>
          <w:rFonts w:hint="eastAsia"/>
        </w:rPr>
        <w:t>添加离线记录接口</w:t>
      </w:r>
    </w:p>
    <w:p w:rsidR="00076C0D" w:rsidRPr="00E47307" w:rsidRDefault="00076C0D" w:rsidP="00076C0D">
      <w:pPr>
        <w:rPr>
          <w:b/>
        </w:rPr>
      </w:pPr>
      <w:r w:rsidRPr="00E47307">
        <w:rPr>
          <w:rFonts w:hint="eastAsia"/>
          <w:b/>
        </w:rPr>
        <w:t>url:</w:t>
      </w:r>
    </w:p>
    <w:p w:rsidR="00076C0D" w:rsidRPr="00117E5E" w:rsidRDefault="005446D3" w:rsidP="00076C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3" w:history="1">
        <w:r w:rsidR="00076C0D" w:rsidRPr="00506A16">
          <w:rPr>
            <w:rStyle w:val="af7"/>
          </w:rPr>
          <w:t>http://192</w:t>
        </w:r>
      </w:hyperlink>
      <w:r w:rsidR="00076C0D">
        <w:rPr>
          <w:rStyle w:val="af7"/>
        </w:rPr>
        <w:t>.168.2.158</w:t>
      </w:r>
      <w:r w:rsidR="00076C0D" w:rsidRPr="008510B3">
        <w:rPr>
          <w:rStyle w:val="af7"/>
        </w:rPr>
        <w:t>:9000/ParkAPI/</w:t>
      </w:r>
      <w:r w:rsidR="00076C0D" w:rsidRPr="00076C0D">
        <w:rPr>
          <w:rStyle w:val="af7"/>
        </w:rPr>
        <w:t>AddOfflineInOut</w:t>
      </w:r>
    </w:p>
    <w:p w:rsidR="00076C0D" w:rsidRPr="005879B3" w:rsidRDefault="00076C0D" w:rsidP="00076C0D">
      <w:pPr>
        <w:rPr>
          <w:b/>
        </w:rPr>
      </w:pPr>
      <w:r w:rsidRPr="00E47307">
        <w:rPr>
          <w:rFonts w:hint="eastAsia"/>
          <w:b/>
        </w:rPr>
        <w:t>请求</w:t>
      </w:r>
      <w:r w:rsidRPr="00E47307">
        <w:rPr>
          <w:b/>
        </w:rPr>
        <w:t>方式</w:t>
      </w:r>
      <w:r w:rsidRPr="00E47307">
        <w:rPr>
          <w:rFonts w:hint="eastAsia"/>
          <w:b/>
        </w:rPr>
        <w:t>：</w:t>
      </w:r>
    </w:p>
    <w:p w:rsidR="00076C0D" w:rsidRDefault="00076C0D" w:rsidP="00076C0D">
      <w:r>
        <w:t>POST</w:t>
      </w:r>
      <w:r>
        <w:t>，</w:t>
      </w:r>
      <w:r>
        <w:t>GET</w:t>
      </w:r>
    </w:p>
    <w:p w:rsidR="00076C0D" w:rsidRDefault="00076C0D" w:rsidP="00076C0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76C0D" w:rsidTr="00B45EA9">
        <w:tc>
          <w:tcPr>
            <w:tcW w:w="1809" w:type="dxa"/>
            <w:shd w:val="clear" w:color="auto" w:fill="B8CCE4"/>
          </w:tcPr>
          <w:p w:rsidR="00076C0D" w:rsidRDefault="00076C0D" w:rsidP="00B45EA9">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076C0D" w:rsidRDefault="00076C0D" w:rsidP="00B45EA9">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76C0D" w:rsidRDefault="00076C0D" w:rsidP="00B45EA9">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76C0D" w:rsidRDefault="00076C0D" w:rsidP="00B45EA9">
            <w:pPr>
              <w:spacing w:line="264" w:lineRule="auto"/>
              <w:rPr>
                <w:rFonts w:ascii="Consolas" w:hAnsi="Consolas" w:cs="Consolas"/>
              </w:rPr>
            </w:pPr>
            <w:r>
              <w:rPr>
                <w:rFonts w:ascii="Consolas" w:hAnsi="Consolas" w:cs="Consolas" w:hint="eastAsia"/>
              </w:rPr>
              <w:t>说明</w:t>
            </w:r>
          </w:p>
        </w:tc>
      </w:tr>
      <w:tr w:rsidR="00076C0D" w:rsidTr="00B45EA9">
        <w:tc>
          <w:tcPr>
            <w:tcW w:w="1809" w:type="dxa"/>
          </w:tcPr>
          <w:p w:rsidR="00076C0D" w:rsidRPr="00EC78A7" w:rsidRDefault="00076C0D" w:rsidP="00B45EA9">
            <w:pPr>
              <w:spacing w:line="264" w:lineRule="auto"/>
              <w:rPr>
                <w:b/>
                <w:kern w:val="2"/>
              </w:rPr>
            </w:pPr>
            <w:r w:rsidRPr="00EC78A7">
              <w:rPr>
                <w:b/>
                <w:kern w:val="2"/>
              </w:rPr>
              <w:t>token</w:t>
            </w:r>
          </w:p>
        </w:tc>
        <w:tc>
          <w:tcPr>
            <w:tcW w:w="1024" w:type="dxa"/>
          </w:tcPr>
          <w:p w:rsidR="00076C0D" w:rsidRPr="00E00670" w:rsidRDefault="00076C0D" w:rsidP="00B45E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76C0D" w:rsidRPr="00E00670" w:rsidRDefault="00076C0D" w:rsidP="00B45E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76C0D" w:rsidRPr="00E00670" w:rsidRDefault="00076C0D" w:rsidP="00B45EA9">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76C0D" w:rsidTr="00B45EA9">
        <w:tc>
          <w:tcPr>
            <w:tcW w:w="1809" w:type="dxa"/>
          </w:tcPr>
          <w:p w:rsidR="00076C0D" w:rsidRPr="00056F01" w:rsidRDefault="00076C0D" w:rsidP="00B45EA9">
            <w:pPr>
              <w:spacing w:line="264" w:lineRule="auto"/>
              <w:rPr>
                <w:b/>
                <w:kern w:val="2"/>
              </w:rPr>
            </w:pPr>
            <w:r w:rsidRPr="0038692E">
              <w:rPr>
                <w:b/>
                <w:kern w:val="2"/>
              </w:rPr>
              <w:t>StationId</w:t>
            </w:r>
          </w:p>
        </w:tc>
        <w:tc>
          <w:tcPr>
            <w:tcW w:w="1024" w:type="dxa"/>
          </w:tcPr>
          <w:p w:rsidR="00076C0D" w:rsidRPr="00E00670" w:rsidRDefault="00076C0D" w:rsidP="00B45E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76C0D" w:rsidRPr="00E00670" w:rsidRDefault="00076C0D" w:rsidP="00B45E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76C0D" w:rsidRDefault="00076C0D" w:rsidP="00B45EA9">
            <w:pPr>
              <w:spacing w:line="264" w:lineRule="auto"/>
              <w:rPr>
                <w:rFonts w:ascii="Consolas" w:hAnsi="Consolas" w:cs="Consolas"/>
                <w:sz w:val="18"/>
                <w:szCs w:val="18"/>
              </w:rPr>
            </w:pPr>
            <w:r>
              <w:rPr>
                <w:rFonts w:ascii="Consolas" w:hAnsi="Consolas" w:cs="Consolas" w:hint="eastAsia"/>
                <w:sz w:val="18"/>
                <w:szCs w:val="18"/>
              </w:rPr>
              <w:t>工作站编号</w:t>
            </w:r>
          </w:p>
        </w:tc>
      </w:tr>
      <w:tr w:rsidR="00076C0D" w:rsidTr="00B45EA9">
        <w:tc>
          <w:tcPr>
            <w:tcW w:w="1809" w:type="dxa"/>
          </w:tcPr>
          <w:p w:rsidR="00076C0D" w:rsidRPr="00056F01" w:rsidRDefault="00076C0D" w:rsidP="00B45EA9">
            <w:pPr>
              <w:spacing w:line="264" w:lineRule="auto"/>
              <w:rPr>
                <w:b/>
                <w:kern w:val="2"/>
              </w:rPr>
            </w:pPr>
            <w:r w:rsidRPr="0038692E">
              <w:rPr>
                <w:b/>
                <w:kern w:val="2"/>
              </w:rPr>
              <w:t>CtrlNumber</w:t>
            </w:r>
          </w:p>
        </w:tc>
        <w:tc>
          <w:tcPr>
            <w:tcW w:w="1024" w:type="dxa"/>
          </w:tcPr>
          <w:p w:rsidR="00076C0D" w:rsidRPr="00E00670" w:rsidRDefault="00076C0D" w:rsidP="00B45EA9">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76C0D" w:rsidRPr="00E00670" w:rsidRDefault="00076C0D" w:rsidP="00B45E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76C0D" w:rsidRDefault="00076C0D" w:rsidP="00B45EA9">
            <w:pPr>
              <w:spacing w:line="264" w:lineRule="auto"/>
              <w:rPr>
                <w:rFonts w:ascii="Consolas" w:hAnsi="Consolas" w:cs="Consolas"/>
                <w:sz w:val="18"/>
                <w:szCs w:val="18"/>
              </w:rPr>
            </w:pPr>
            <w:r>
              <w:rPr>
                <w:rFonts w:ascii="Consolas" w:hAnsi="Consolas" w:cs="Consolas" w:hint="eastAsia"/>
                <w:sz w:val="18"/>
                <w:szCs w:val="18"/>
              </w:rPr>
              <w:t>车道机号</w:t>
            </w:r>
          </w:p>
        </w:tc>
      </w:tr>
      <w:tr w:rsidR="00076C0D" w:rsidTr="00B45EA9">
        <w:tc>
          <w:tcPr>
            <w:tcW w:w="1809" w:type="dxa"/>
          </w:tcPr>
          <w:p w:rsidR="00076C0D" w:rsidRPr="00056F01" w:rsidRDefault="00076C0D" w:rsidP="00B45EA9">
            <w:pPr>
              <w:spacing w:line="264" w:lineRule="auto"/>
              <w:rPr>
                <w:b/>
                <w:kern w:val="2"/>
              </w:rPr>
            </w:pPr>
            <w:r w:rsidRPr="00076C0D">
              <w:rPr>
                <w:b/>
                <w:kern w:val="2"/>
              </w:rPr>
              <w:t>DataList</w:t>
            </w:r>
          </w:p>
        </w:tc>
        <w:tc>
          <w:tcPr>
            <w:tcW w:w="1024" w:type="dxa"/>
          </w:tcPr>
          <w:p w:rsidR="00076C0D" w:rsidRPr="00E00670" w:rsidRDefault="00076C0D" w:rsidP="00B45EA9">
            <w:pPr>
              <w:spacing w:line="264" w:lineRule="auto"/>
              <w:rPr>
                <w:rFonts w:ascii="Consolas" w:hAnsi="Consolas" w:cs="Consolas"/>
                <w:sz w:val="18"/>
                <w:szCs w:val="18"/>
              </w:rPr>
            </w:pPr>
            <w:r w:rsidRPr="00E00670">
              <w:rPr>
                <w:rFonts w:ascii="Consolas" w:hAnsi="Consolas" w:cs="Consolas" w:hint="eastAsia"/>
                <w:sz w:val="18"/>
                <w:szCs w:val="18"/>
              </w:rPr>
              <w:t>String</w:t>
            </w:r>
            <w:r>
              <w:rPr>
                <w:rFonts w:ascii="Consolas" w:hAnsi="Consolas" w:cs="Consolas" w:hint="eastAsia"/>
                <w:sz w:val="18"/>
                <w:szCs w:val="18"/>
              </w:rPr>
              <w:t>[]</w:t>
            </w:r>
          </w:p>
        </w:tc>
        <w:tc>
          <w:tcPr>
            <w:tcW w:w="816" w:type="dxa"/>
          </w:tcPr>
          <w:p w:rsidR="00076C0D" w:rsidRPr="00E00670" w:rsidRDefault="00076C0D" w:rsidP="00B45E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76C0D" w:rsidRDefault="00076C0D" w:rsidP="00B45EA9">
            <w:pPr>
              <w:spacing w:line="264" w:lineRule="auto"/>
              <w:rPr>
                <w:rFonts w:ascii="Consolas" w:hAnsi="Consolas" w:cs="Consolas"/>
                <w:sz w:val="18"/>
                <w:szCs w:val="18"/>
              </w:rPr>
            </w:pPr>
            <w:r>
              <w:rPr>
                <w:rFonts w:ascii="Consolas" w:hAnsi="Consolas" w:cs="Consolas" w:hint="eastAsia"/>
                <w:sz w:val="18"/>
                <w:szCs w:val="18"/>
              </w:rPr>
              <w:t>离线记录数据组成的字符串数组。</w:t>
            </w:r>
          </w:p>
        </w:tc>
      </w:tr>
      <w:tr w:rsidR="00076C0D" w:rsidTr="00B45EA9">
        <w:tc>
          <w:tcPr>
            <w:tcW w:w="1809" w:type="dxa"/>
          </w:tcPr>
          <w:p w:rsidR="00076C0D" w:rsidRPr="00076C0D" w:rsidRDefault="00076C0D" w:rsidP="00B45EA9">
            <w:pPr>
              <w:spacing w:line="264" w:lineRule="auto"/>
              <w:rPr>
                <w:kern w:val="2"/>
              </w:rPr>
            </w:pPr>
            <w:r w:rsidRPr="00076C0D">
              <w:rPr>
                <w:kern w:val="2"/>
              </w:rPr>
              <w:t>OnlineState</w:t>
            </w:r>
          </w:p>
        </w:tc>
        <w:tc>
          <w:tcPr>
            <w:tcW w:w="1024" w:type="dxa"/>
          </w:tcPr>
          <w:p w:rsidR="00076C0D" w:rsidRPr="00E00670" w:rsidRDefault="00076C0D" w:rsidP="00B45E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76C0D" w:rsidRPr="00E00670" w:rsidRDefault="00076C0D" w:rsidP="00B45E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76C0D" w:rsidRDefault="00076C0D" w:rsidP="00B45EA9">
            <w:pPr>
              <w:spacing w:line="264" w:lineRule="auto"/>
              <w:rPr>
                <w:rFonts w:ascii="Consolas" w:hAnsi="Consolas" w:cs="Consolas"/>
                <w:sz w:val="18"/>
                <w:szCs w:val="18"/>
              </w:rPr>
            </w:pPr>
            <w:r>
              <w:rPr>
                <w:rFonts w:ascii="Consolas" w:hAnsi="Consolas" w:cs="Consolas" w:hint="eastAsia"/>
                <w:sz w:val="18"/>
                <w:szCs w:val="18"/>
              </w:rPr>
              <w:t>在线状态。</w:t>
            </w:r>
            <w:r>
              <w:rPr>
                <w:rFonts w:ascii="Consolas" w:hAnsi="Consolas" w:cs="Consolas" w:hint="eastAsia"/>
                <w:sz w:val="18"/>
                <w:szCs w:val="18"/>
              </w:rPr>
              <w:t>1</w:t>
            </w:r>
            <w:r>
              <w:rPr>
                <w:rFonts w:ascii="Consolas" w:hAnsi="Consolas" w:cs="Consolas" w:hint="eastAsia"/>
                <w:sz w:val="18"/>
                <w:szCs w:val="18"/>
              </w:rPr>
              <w:t>为在线获取到的离线记录；</w:t>
            </w:r>
            <w:r>
              <w:rPr>
                <w:rFonts w:ascii="Consolas" w:hAnsi="Consolas" w:cs="Consolas" w:hint="eastAsia"/>
                <w:sz w:val="18"/>
                <w:szCs w:val="18"/>
              </w:rPr>
              <w:t>2</w:t>
            </w:r>
            <w:r>
              <w:rPr>
                <w:rFonts w:ascii="Consolas" w:hAnsi="Consolas" w:cs="Consolas" w:hint="eastAsia"/>
                <w:sz w:val="18"/>
                <w:szCs w:val="18"/>
              </w:rPr>
              <w:t>为通过</w:t>
            </w:r>
            <w:r>
              <w:rPr>
                <w:rFonts w:ascii="Consolas" w:hAnsi="Consolas" w:cs="Consolas" w:hint="eastAsia"/>
                <w:sz w:val="18"/>
                <w:szCs w:val="18"/>
              </w:rPr>
              <w:t>U</w:t>
            </w:r>
            <w:r>
              <w:rPr>
                <w:rFonts w:ascii="Consolas" w:hAnsi="Consolas" w:cs="Consolas" w:hint="eastAsia"/>
                <w:sz w:val="18"/>
                <w:szCs w:val="18"/>
              </w:rPr>
              <w:t>盘读取到的离线记录。</w:t>
            </w:r>
          </w:p>
        </w:tc>
      </w:tr>
      <w:tr w:rsidR="00076C0D" w:rsidTr="00B45EA9">
        <w:tc>
          <w:tcPr>
            <w:tcW w:w="1809" w:type="dxa"/>
          </w:tcPr>
          <w:p w:rsidR="00076C0D" w:rsidRPr="0038692E" w:rsidRDefault="00076C0D" w:rsidP="00B45EA9">
            <w:pPr>
              <w:spacing w:line="264" w:lineRule="auto"/>
              <w:rPr>
                <w:kern w:val="2"/>
              </w:rPr>
            </w:pPr>
            <w:r w:rsidRPr="0038692E">
              <w:rPr>
                <w:kern w:val="2"/>
              </w:rPr>
              <w:t>Reserved</w:t>
            </w:r>
          </w:p>
        </w:tc>
        <w:tc>
          <w:tcPr>
            <w:tcW w:w="1024" w:type="dxa"/>
          </w:tcPr>
          <w:p w:rsidR="00076C0D" w:rsidRPr="00E00670" w:rsidRDefault="00076C0D" w:rsidP="00B45E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76C0D" w:rsidRDefault="00076C0D" w:rsidP="00B45E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76C0D" w:rsidRDefault="00076C0D" w:rsidP="00B45EA9">
            <w:pPr>
              <w:spacing w:line="264" w:lineRule="auto"/>
              <w:rPr>
                <w:rFonts w:ascii="Consolas" w:hAnsi="Consolas" w:cs="Consolas"/>
                <w:sz w:val="18"/>
                <w:szCs w:val="18"/>
              </w:rPr>
            </w:pPr>
            <w:r>
              <w:rPr>
                <w:rFonts w:ascii="Consolas" w:hAnsi="Consolas" w:cs="Consolas" w:hint="eastAsia"/>
                <w:sz w:val="18"/>
                <w:szCs w:val="18"/>
              </w:rPr>
              <w:t>备用字段</w:t>
            </w:r>
          </w:p>
        </w:tc>
      </w:tr>
      <w:tr w:rsidR="00076C0D" w:rsidTr="00B45EA9">
        <w:tc>
          <w:tcPr>
            <w:tcW w:w="1809" w:type="dxa"/>
          </w:tcPr>
          <w:p w:rsidR="00076C0D" w:rsidRDefault="00076C0D" w:rsidP="00B45EA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76C0D" w:rsidRPr="00E00670" w:rsidRDefault="00076C0D" w:rsidP="00B45E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76C0D" w:rsidRPr="00E00670" w:rsidRDefault="00076C0D" w:rsidP="00B45E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76C0D" w:rsidRDefault="00076C0D" w:rsidP="00B45EA9">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76C0D" w:rsidRDefault="00076C0D" w:rsidP="00076C0D">
      <w:pPr>
        <w:rPr>
          <w:b/>
        </w:rPr>
      </w:pPr>
      <w:r>
        <w:rPr>
          <w:rFonts w:hint="eastAsia"/>
          <w:b/>
        </w:rPr>
        <w:t>返回</w:t>
      </w:r>
      <w:r>
        <w:rPr>
          <w:b/>
        </w:rPr>
        <w:t>数据</w:t>
      </w:r>
      <w:r w:rsidRPr="0050700F">
        <w:rPr>
          <w:rFonts w:hint="eastAsia"/>
          <w:b/>
        </w:rPr>
        <w:t>格式</w:t>
      </w:r>
      <w:r>
        <w:rPr>
          <w:rFonts w:hint="eastAsia"/>
          <w:b/>
        </w:rPr>
        <w:t>:</w:t>
      </w:r>
    </w:p>
    <w:p w:rsidR="00076C0D" w:rsidRPr="0051022D" w:rsidRDefault="00076C0D" w:rsidP="00076C0D">
      <w:r>
        <w:t>JSON</w:t>
      </w:r>
    </w:p>
    <w:p w:rsidR="00076C0D" w:rsidRDefault="00076C0D" w:rsidP="00076C0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76C0D" w:rsidTr="00B45EA9">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76C0D" w:rsidRDefault="00076C0D" w:rsidP="00B45EA9">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76C0D" w:rsidRDefault="00076C0D" w:rsidP="00B45EA9">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76C0D" w:rsidRDefault="00076C0D" w:rsidP="00B45EA9">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76C0D" w:rsidRDefault="00076C0D" w:rsidP="00B45EA9">
            <w:pPr>
              <w:spacing w:line="264" w:lineRule="auto"/>
              <w:rPr>
                <w:rFonts w:ascii="Consolas" w:hAnsi="Consolas" w:cs="Consolas"/>
                <w:kern w:val="2"/>
              </w:rPr>
            </w:pPr>
            <w:r>
              <w:rPr>
                <w:rFonts w:ascii="Consolas" w:hAnsi="Consolas" w:cs="Consolas" w:hint="eastAsia"/>
                <w:kern w:val="2"/>
              </w:rPr>
              <w:t>说明</w:t>
            </w:r>
          </w:p>
        </w:tc>
      </w:tr>
      <w:tr w:rsidR="00076C0D" w:rsidTr="00B45EA9">
        <w:tc>
          <w:tcPr>
            <w:tcW w:w="1526"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76C0D" w:rsidTr="00B45EA9">
        <w:tc>
          <w:tcPr>
            <w:tcW w:w="1526"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76C0D" w:rsidTr="00B45EA9">
        <w:tc>
          <w:tcPr>
            <w:tcW w:w="1526"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076C0D" w:rsidRDefault="00076C0D" w:rsidP="00B45EA9">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76C0D" w:rsidRDefault="00076C0D" w:rsidP="00B45EA9">
            <w:pPr>
              <w:spacing w:line="264" w:lineRule="auto"/>
              <w:rPr>
                <w:rFonts w:ascii="Consolas" w:hAnsi="Consolas" w:cs="Consolas"/>
                <w:kern w:val="2"/>
                <w:sz w:val="18"/>
                <w:szCs w:val="18"/>
              </w:rPr>
            </w:pPr>
            <w:r>
              <w:rPr>
                <w:rFonts w:ascii="Consolas" w:hAnsi="Consolas" w:cs="Consolas" w:hint="eastAsia"/>
                <w:kern w:val="2"/>
                <w:sz w:val="18"/>
                <w:szCs w:val="18"/>
              </w:rPr>
              <w:t>无意义</w:t>
            </w:r>
          </w:p>
        </w:tc>
      </w:tr>
    </w:tbl>
    <w:p w:rsidR="00076C0D" w:rsidRDefault="00076C0D" w:rsidP="006C3995">
      <w:pPr>
        <w:rPr>
          <w:b/>
        </w:rPr>
      </w:pPr>
    </w:p>
    <w:p w:rsidR="00076C0D" w:rsidRDefault="00076C0D" w:rsidP="00076C0D">
      <w:pPr>
        <w:rPr>
          <w:b/>
        </w:rPr>
      </w:pPr>
      <w:r>
        <w:rPr>
          <w:rFonts w:hint="eastAsia"/>
          <w:b/>
        </w:rPr>
        <w:t>请求示例：</w:t>
      </w:r>
    </w:p>
    <w:p w:rsidR="00076C0D" w:rsidRPr="008510B3" w:rsidRDefault="005446D3" w:rsidP="00076C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4" w:history="1">
        <w:r w:rsidR="00076C0D" w:rsidRPr="00C92F9A">
          <w:rPr>
            <w:rStyle w:val="af7"/>
          </w:rPr>
          <w:t>http://192</w:t>
        </w:r>
      </w:hyperlink>
      <w:r w:rsidR="00076C0D" w:rsidRPr="0035271B">
        <w:rPr>
          <w:rStyle w:val="af7"/>
        </w:rPr>
        <w:t>.168.2.158:9000/ParkAPI/</w:t>
      </w:r>
      <w:r w:rsidR="00076C0D" w:rsidRPr="00206FC3">
        <w:rPr>
          <w:rStyle w:val="af7"/>
          <w:rFonts w:hint="eastAsia"/>
        </w:rPr>
        <w:t>SetCarOutOffline?token=3d16f46300164b009a9c5bd806a4ace0&amp;StationId=1&amp;CtrlNumber=6&amp;CardNO=AABBCCDD&amp;CPH=</w:t>
      </w:r>
      <w:r w:rsidR="00076C0D" w:rsidRPr="00206FC3">
        <w:rPr>
          <w:rStyle w:val="af7"/>
          <w:rFonts w:hint="eastAsia"/>
        </w:rPr>
        <w:t>粤</w:t>
      </w:r>
      <w:r w:rsidR="00076C0D" w:rsidRPr="00206FC3">
        <w:rPr>
          <w:rStyle w:val="af7"/>
          <w:rFonts w:hint="eastAsia"/>
        </w:rPr>
        <w:t>B33221&amp;CardType=TmpA&amp;OutTime=20170504124131</w:t>
      </w:r>
    </w:p>
    <w:p w:rsidR="00076C0D" w:rsidRDefault="00076C0D" w:rsidP="00076C0D">
      <w:pPr>
        <w:rPr>
          <w:b/>
        </w:rPr>
      </w:pPr>
      <w:r>
        <w:rPr>
          <w:rFonts w:hint="eastAsia"/>
          <w:b/>
        </w:rPr>
        <w:t>成功回复示例</w:t>
      </w:r>
      <w:r>
        <w:rPr>
          <w:rFonts w:hint="eastAsia"/>
          <w:b/>
        </w:rPr>
        <w:t>:</w:t>
      </w:r>
    </w:p>
    <w:p w:rsidR="00076C0D" w:rsidRPr="007F1246" w:rsidRDefault="00076C0D" w:rsidP="00076C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962BF9">
        <w:rPr>
          <w:rFonts w:hint="eastAsia"/>
        </w:rPr>
        <w:t>{"rcode":"200","msg":"OK","data":{"StationId":1,"CtrlNumber":6,"CardNO":"AABBCCDD","CPH":"</w:t>
      </w:r>
      <w:r w:rsidRPr="00962BF9">
        <w:rPr>
          <w:rFonts w:hint="eastAsia"/>
        </w:rPr>
        <w:t>粤</w:t>
      </w:r>
      <w:r w:rsidRPr="00962BF9">
        <w:rPr>
          <w:rFonts w:hint="eastAsia"/>
        </w:rPr>
        <w:t>B33221","CardType":"TmpA","OutTime":"2017-05-04 12:41:31","YSJE":0.0,"SFJE":0.0,"OnlineState":1,"CPColor":null,"Reserved":null,"InOutName":"</w:t>
      </w:r>
      <w:r w:rsidRPr="00962BF9">
        <w:rPr>
          <w:rFonts w:hint="eastAsia"/>
        </w:rPr>
        <w:t>出口车道</w:t>
      </w:r>
      <w:r w:rsidRPr="00962BF9">
        <w:rPr>
          <w:rFonts w:hint="eastAsia"/>
        </w:rPr>
        <w:t>6","StayTime":"1</w:t>
      </w:r>
      <w:r w:rsidRPr="00962BF9">
        <w:rPr>
          <w:rFonts w:hint="eastAsia"/>
        </w:rPr>
        <w:t>小时</w:t>
      </w:r>
      <w:r w:rsidRPr="00962BF9">
        <w:rPr>
          <w:rFonts w:hint="eastAsia"/>
        </w:rPr>
        <w:t>","</w:t>
      </w:r>
      <w:r w:rsidRPr="00962BF9">
        <w:t>InTime":"2017-05-04 11:41:31","RemainingPlaceCount":998}}</w:t>
      </w:r>
    </w:p>
    <w:p w:rsidR="00076C0D" w:rsidRDefault="00076C0D" w:rsidP="00076C0D">
      <w:pPr>
        <w:rPr>
          <w:b/>
        </w:rPr>
      </w:pPr>
      <w:r>
        <w:rPr>
          <w:rFonts w:hint="eastAsia"/>
          <w:b/>
        </w:rPr>
        <w:t>失败回复示例</w:t>
      </w:r>
      <w:r>
        <w:rPr>
          <w:rFonts w:hint="eastAsia"/>
          <w:b/>
        </w:rPr>
        <w:t>:</w:t>
      </w:r>
    </w:p>
    <w:p w:rsidR="00076C0D" w:rsidRPr="007F1246" w:rsidRDefault="00076C0D" w:rsidP="00076C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06FC3">
        <w:rPr>
          <w:rFonts w:hint="eastAsia"/>
        </w:rPr>
        <w:lastRenderedPageBreak/>
        <w:t>{"rcode":"40040","msg":"</w:t>
      </w:r>
      <w:r w:rsidRPr="00206FC3">
        <w:rPr>
          <w:rFonts w:hint="eastAsia"/>
        </w:rPr>
        <w:t>找不到车辆进入车场的记录</w:t>
      </w:r>
      <w:r w:rsidRPr="00206FC3">
        <w:rPr>
          <w:rFonts w:hint="eastAsia"/>
        </w:rPr>
        <w:t>","data":{"StationId":1,"CtrlNumber":6,"CardNO":"AABBCCDD","CPH":"</w:t>
      </w:r>
      <w:r w:rsidRPr="00206FC3">
        <w:rPr>
          <w:rFonts w:hint="eastAsia"/>
        </w:rPr>
        <w:t>粤</w:t>
      </w:r>
      <w:r w:rsidRPr="00206FC3">
        <w:rPr>
          <w:rFonts w:hint="eastAsia"/>
        </w:rPr>
        <w:t>B33221","CardType":"TmpA","OutTime":"2017-05-04 12:41:31","YSJE":0.0,"SFJE":0.0,"OnlineState":1,"CPColor":null,"Reserved":null,"InOutName":"</w:t>
      </w:r>
      <w:r w:rsidRPr="00206FC3">
        <w:rPr>
          <w:rFonts w:hint="eastAsia"/>
        </w:rPr>
        <w:t>出口车道</w:t>
      </w:r>
      <w:r w:rsidRPr="00206FC3">
        <w:rPr>
          <w:rFonts w:hint="eastAsia"/>
        </w:rPr>
        <w:t>6"}}</w:t>
      </w:r>
      <w:r w:rsidRPr="00B5638D">
        <w:rPr>
          <w:rFonts w:hint="eastAsia"/>
        </w:rPr>
        <w:t xml:space="preserve"> </w:t>
      </w:r>
    </w:p>
    <w:p w:rsidR="00076C0D" w:rsidRDefault="00076C0D" w:rsidP="00076C0D">
      <w:pPr>
        <w:rPr>
          <w:b/>
        </w:rPr>
      </w:pPr>
    </w:p>
    <w:p w:rsidR="006F13B4" w:rsidRDefault="006F13B4" w:rsidP="006F13B4">
      <w:pPr>
        <w:pStyle w:val="2"/>
      </w:pPr>
      <w:r>
        <w:rPr>
          <w:rFonts w:hint="eastAsia"/>
        </w:rPr>
        <w:t>抓拍照片上传接口</w:t>
      </w:r>
    </w:p>
    <w:p w:rsidR="00BF321C" w:rsidRDefault="00FF6242" w:rsidP="00BF321C">
      <w:pPr>
        <w:ind w:firstLineChars="200" w:firstLine="440"/>
      </w:pPr>
      <w:r w:rsidRPr="00FF6242">
        <w:rPr>
          <w:rFonts w:hint="eastAsia"/>
        </w:rPr>
        <w:t>由于客户端抓拍的图像如果不上传到服务器就只能在本地查看，因此增加此接口，实现图像文件上传功能</w:t>
      </w:r>
      <w:r>
        <w:rPr>
          <w:rFonts w:hint="eastAsia"/>
        </w:rPr>
        <w:t>。</w:t>
      </w:r>
    </w:p>
    <w:p w:rsidR="00D80FC1" w:rsidRDefault="00831F68" w:rsidP="00BF321C">
      <w:pPr>
        <w:ind w:firstLineChars="200" w:firstLine="440"/>
      </w:pPr>
      <w:r>
        <w:rPr>
          <w:rFonts w:hint="eastAsia"/>
        </w:rPr>
        <w:t>上传到服务器的图像文件将根据工作站编号和抓拍日期存储在不同的文件夹中。</w:t>
      </w:r>
      <w:r w:rsidR="00BF321C">
        <w:rPr>
          <w:rFonts w:hint="eastAsia"/>
        </w:rPr>
        <w:t>如果同一个文件夹中存在同名的文件则会被新上传的文件覆盖，因此客户端需要保证上传的文件的文件名不重复。</w:t>
      </w:r>
      <w:r>
        <w:rPr>
          <w:rFonts w:hint="eastAsia"/>
        </w:rPr>
        <w:t>文件上传成功后接口会返回文件保存的相对路径，在抓拍照片下载接口里传入此路径即可获取到上传的图像文件。</w:t>
      </w:r>
    </w:p>
    <w:p w:rsidR="00BF321C" w:rsidRPr="00FF6242" w:rsidRDefault="00B961EE" w:rsidP="00BF321C">
      <w:pPr>
        <w:ind w:firstLineChars="200" w:firstLine="440"/>
      </w:pPr>
      <w:r>
        <w:rPr>
          <w:rFonts w:hint="eastAsia"/>
        </w:rPr>
        <w:t>虽然此接口支持同时上传多个文件，但是</w:t>
      </w:r>
      <w:r w:rsidR="009945DD">
        <w:rPr>
          <w:rFonts w:hint="eastAsia"/>
        </w:rPr>
        <w:t>因为上传的结果是以数组的方式返回的，因此</w:t>
      </w:r>
      <w:r>
        <w:rPr>
          <w:rFonts w:hint="eastAsia"/>
        </w:rPr>
        <w:t>建议客户端一次请求只上传一个文件，以便处理上传的结果。</w:t>
      </w:r>
    </w:p>
    <w:p w:rsidR="006F13B4" w:rsidRPr="00E47307" w:rsidRDefault="006F13B4" w:rsidP="006F13B4">
      <w:pPr>
        <w:rPr>
          <w:b/>
        </w:rPr>
      </w:pPr>
      <w:r w:rsidRPr="00E47307">
        <w:rPr>
          <w:rFonts w:hint="eastAsia"/>
          <w:b/>
        </w:rPr>
        <w:t>url:</w:t>
      </w:r>
    </w:p>
    <w:p w:rsidR="006F13B4" w:rsidRPr="008510B3" w:rsidRDefault="005446D3"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5" w:history="1">
        <w:r w:rsidR="006F13B4" w:rsidRPr="00506A16">
          <w:rPr>
            <w:rStyle w:val="af7"/>
          </w:rPr>
          <w:t>http://192</w:t>
        </w:r>
      </w:hyperlink>
      <w:r w:rsidR="006F13B4">
        <w:rPr>
          <w:rStyle w:val="af7"/>
        </w:rPr>
        <w:t>.168.2.158</w:t>
      </w:r>
      <w:r w:rsidR="006F13B4" w:rsidRPr="008510B3">
        <w:rPr>
          <w:rStyle w:val="af7"/>
        </w:rPr>
        <w:t>:9000/ParkAPI/</w:t>
      </w:r>
      <w:r w:rsidR="006F13B4" w:rsidRPr="006F13B4">
        <w:rPr>
          <w:rStyle w:val="af7"/>
        </w:rPr>
        <w:t>UploadCaptureImage</w:t>
      </w:r>
    </w:p>
    <w:p w:rsidR="006F13B4" w:rsidRPr="005879B3" w:rsidRDefault="006F13B4" w:rsidP="006F13B4">
      <w:pPr>
        <w:rPr>
          <w:b/>
        </w:rPr>
      </w:pPr>
      <w:r w:rsidRPr="00E47307">
        <w:rPr>
          <w:b/>
        </w:rPr>
        <w:t>HTTP</w:t>
      </w:r>
      <w:r w:rsidRPr="00E47307">
        <w:rPr>
          <w:rFonts w:hint="eastAsia"/>
          <w:b/>
        </w:rPr>
        <w:t>请求</w:t>
      </w:r>
      <w:r w:rsidRPr="00E47307">
        <w:rPr>
          <w:b/>
        </w:rPr>
        <w:t>方式</w:t>
      </w:r>
      <w:r w:rsidRPr="00E47307">
        <w:rPr>
          <w:rFonts w:hint="eastAsia"/>
          <w:b/>
        </w:rPr>
        <w:t>：</w:t>
      </w:r>
    </w:p>
    <w:p w:rsidR="006F13B4" w:rsidRDefault="006F13B4" w:rsidP="006F13B4">
      <w:r>
        <w:t>POST</w:t>
      </w:r>
      <w:r>
        <w:rPr>
          <w:rFonts w:hint="eastAsia"/>
        </w:rPr>
        <w:t>，</w:t>
      </w:r>
      <w:r>
        <w:rPr>
          <w:rFonts w:hint="eastAsia"/>
        </w:rPr>
        <w:t>GET</w:t>
      </w:r>
    </w:p>
    <w:p w:rsidR="006F13B4" w:rsidRDefault="006F13B4" w:rsidP="006F13B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F13B4" w:rsidTr="00831F68">
        <w:tc>
          <w:tcPr>
            <w:tcW w:w="1809"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说明</w:t>
            </w:r>
          </w:p>
        </w:tc>
      </w:tr>
      <w:tr w:rsidR="006F13B4" w:rsidTr="00831F68">
        <w:tc>
          <w:tcPr>
            <w:tcW w:w="1809" w:type="dxa"/>
          </w:tcPr>
          <w:p w:rsidR="006F13B4" w:rsidRPr="00EC78A7" w:rsidRDefault="006F13B4" w:rsidP="00831F68">
            <w:pPr>
              <w:spacing w:line="264" w:lineRule="auto"/>
              <w:rPr>
                <w:b/>
                <w:kern w:val="2"/>
              </w:rPr>
            </w:pPr>
            <w:r w:rsidRPr="00EC78A7">
              <w:rPr>
                <w:b/>
                <w:kern w:val="2"/>
              </w:rPr>
              <w:t>token</w:t>
            </w:r>
          </w:p>
        </w:tc>
        <w:tc>
          <w:tcPr>
            <w:tcW w:w="1024"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F13B4" w:rsidTr="00831F68">
        <w:tc>
          <w:tcPr>
            <w:tcW w:w="1809" w:type="dxa"/>
          </w:tcPr>
          <w:p w:rsidR="006F13B4" w:rsidRPr="00EC78A7" w:rsidRDefault="006F13B4" w:rsidP="00831F68">
            <w:pPr>
              <w:spacing w:line="264" w:lineRule="auto"/>
              <w:rPr>
                <w:b/>
                <w:kern w:val="2"/>
              </w:rPr>
            </w:pPr>
            <w:r w:rsidRPr="006F13B4">
              <w:rPr>
                <w:b/>
                <w:kern w:val="2"/>
              </w:rPr>
              <w:t>StationId</w:t>
            </w:r>
          </w:p>
        </w:tc>
        <w:tc>
          <w:tcPr>
            <w:tcW w:w="1024"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F13B4" w:rsidRDefault="00B658E0" w:rsidP="00831F68">
            <w:pPr>
              <w:spacing w:line="264" w:lineRule="auto"/>
              <w:rPr>
                <w:rFonts w:ascii="Consolas" w:hAnsi="Consolas" w:cs="Consolas"/>
                <w:sz w:val="18"/>
                <w:szCs w:val="18"/>
              </w:rPr>
            </w:pPr>
            <w:r>
              <w:rPr>
                <w:rFonts w:ascii="Consolas" w:hAnsi="Consolas" w:cs="Consolas" w:hint="eastAsia"/>
                <w:sz w:val="18"/>
                <w:szCs w:val="18"/>
              </w:rPr>
              <w:t>工作站编号</w:t>
            </w:r>
          </w:p>
        </w:tc>
      </w:tr>
      <w:tr w:rsidR="006F13B4" w:rsidTr="00831F68">
        <w:tc>
          <w:tcPr>
            <w:tcW w:w="1809" w:type="dxa"/>
          </w:tcPr>
          <w:p w:rsidR="006F13B4" w:rsidRPr="002E68F5" w:rsidRDefault="006F13B4" w:rsidP="00831F68">
            <w:pPr>
              <w:spacing w:line="264" w:lineRule="auto"/>
              <w:rPr>
                <w:b/>
                <w:kern w:val="2"/>
              </w:rPr>
            </w:pPr>
            <w:r w:rsidRPr="006F13B4">
              <w:rPr>
                <w:b/>
                <w:kern w:val="2"/>
              </w:rPr>
              <w:t>Date</w:t>
            </w:r>
          </w:p>
        </w:tc>
        <w:tc>
          <w:tcPr>
            <w:tcW w:w="1024" w:type="dxa"/>
          </w:tcPr>
          <w:p w:rsidR="006F13B4" w:rsidRPr="00E00670" w:rsidRDefault="006F13B4"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13B4" w:rsidRDefault="006F13B4"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F13B4" w:rsidRDefault="00FF6242" w:rsidP="006F13B4">
            <w:pPr>
              <w:spacing w:line="264" w:lineRule="auto"/>
              <w:rPr>
                <w:rFonts w:ascii="Consolas" w:hAnsi="Consolas" w:cs="Consolas"/>
                <w:sz w:val="18"/>
                <w:szCs w:val="18"/>
              </w:rPr>
            </w:pPr>
            <w:r>
              <w:rPr>
                <w:rFonts w:ascii="Consolas" w:hAnsi="Consolas" w:cs="Consolas" w:hint="eastAsia"/>
                <w:sz w:val="18"/>
                <w:szCs w:val="18"/>
              </w:rPr>
              <w:t>抓拍日期</w:t>
            </w:r>
            <w:r w:rsidR="006F13B4">
              <w:rPr>
                <w:rFonts w:ascii="Consolas" w:hAnsi="Consolas" w:cs="Consolas" w:hint="eastAsia"/>
                <w:sz w:val="18"/>
                <w:szCs w:val="18"/>
              </w:rPr>
              <w:t>。如</w:t>
            </w:r>
            <w:r w:rsidR="006F13B4">
              <w:rPr>
                <w:rFonts w:ascii="Consolas" w:hAnsi="Consolas" w:cs="Consolas" w:hint="eastAsia"/>
                <w:sz w:val="18"/>
                <w:szCs w:val="18"/>
              </w:rPr>
              <w:t>20160910</w:t>
            </w:r>
          </w:p>
        </w:tc>
      </w:tr>
      <w:tr w:rsidR="006F13B4" w:rsidTr="00831F68">
        <w:tc>
          <w:tcPr>
            <w:tcW w:w="1809" w:type="dxa"/>
          </w:tcPr>
          <w:p w:rsidR="006F13B4" w:rsidRDefault="006F13B4"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F13B4" w:rsidRPr="00E00670" w:rsidRDefault="006F13B4"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F13B4" w:rsidRDefault="006F13B4"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F13B4" w:rsidRDefault="006F13B4" w:rsidP="006F13B4">
      <w:pPr>
        <w:rPr>
          <w:b/>
        </w:rPr>
      </w:pPr>
      <w:r>
        <w:rPr>
          <w:rFonts w:hint="eastAsia"/>
          <w:b/>
        </w:rPr>
        <w:t>返回</w:t>
      </w:r>
      <w:r>
        <w:rPr>
          <w:b/>
        </w:rPr>
        <w:t>数据</w:t>
      </w:r>
      <w:r w:rsidRPr="0050700F">
        <w:rPr>
          <w:rFonts w:hint="eastAsia"/>
          <w:b/>
        </w:rPr>
        <w:t>格式</w:t>
      </w:r>
      <w:r>
        <w:rPr>
          <w:rFonts w:hint="eastAsia"/>
          <w:b/>
        </w:rPr>
        <w:t>:</w:t>
      </w:r>
    </w:p>
    <w:p w:rsidR="006F13B4" w:rsidRPr="0051022D" w:rsidRDefault="006F13B4" w:rsidP="006F13B4">
      <w:r>
        <w:t>JSON</w:t>
      </w:r>
    </w:p>
    <w:p w:rsidR="006F13B4" w:rsidRDefault="006F13B4" w:rsidP="006F13B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F13B4"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说明</w:t>
            </w:r>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13B4"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344B95" w:rsidP="00831F68">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F13B4" w:rsidRDefault="00344B95" w:rsidP="00831F68">
            <w:pPr>
              <w:spacing w:line="264" w:lineRule="auto"/>
              <w:rPr>
                <w:rFonts w:ascii="Consolas" w:hAnsi="Consolas" w:cs="Consolas"/>
                <w:kern w:val="2"/>
                <w:sz w:val="18"/>
                <w:szCs w:val="18"/>
              </w:rPr>
            </w:pPr>
            <w:r>
              <w:rPr>
                <w:rFonts w:ascii="Consolas" w:hAnsi="Consolas" w:cs="Consolas" w:hint="eastAsia"/>
                <w:kern w:val="2"/>
                <w:sz w:val="18"/>
                <w:szCs w:val="18"/>
              </w:rPr>
              <w:t>文件路径列表</w:t>
            </w:r>
          </w:p>
        </w:tc>
      </w:tr>
    </w:tbl>
    <w:p w:rsidR="006F13B4" w:rsidRDefault="006F13B4" w:rsidP="006F13B4">
      <w:pPr>
        <w:rPr>
          <w:b/>
        </w:rPr>
      </w:pPr>
      <w:r>
        <w:rPr>
          <w:rFonts w:hint="eastAsia"/>
        </w:rPr>
        <w:t>data</w:t>
      </w:r>
      <w:r>
        <w:rPr>
          <w:rFonts w:hint="eastAsia"/>
          <w:b/>
        </w:rPr>
        <w:t>中的数据：</w:t>
      </w:r>
      <w:r w:rsidR="00920A8E">
        <w:rPr>
          <w:rFonts w:hint="eastAsia"/>
        </w:rPr>
        <w:t>[</w:t>
      </w:r>
      <w:r w:rsidR="00143F64">
        <w:t>“</w:t>
      </w:r>
      <w:r w:rsidR="00920A8E" w:rsidRPr="00920A8E">
        <w:t>CaptureImage\0\20160913\01e4cb34-39e9-43a0-bfb7-23b09b45cc5a20160913083707c.jpg</w:t>
      </w:r>
      <w:r w:rsidR="00143F64">
        <w:t>”</w:t>
      </w:r>
      <w:r w:rsidR="00920A8E">
        <w:rPr>
          <w:rFonts w:hint="eastAsia"/>
        </w:rPr>
        <w:t>]</w:t>
      </w:r>
    </w:p>
    <w:p w:rsidR="006F13B4" w:rsidRDefault="006F13B4" w:rsidP="006F13B4">
      <w:pPr>
        <w:rPr>
          <w:b/>
        </w:rPr>
      </w:pPr>
      <w:r>
        <w:rPr>
          <w:rFonts w:hint="eastAsia"/>
          <w:b/>
        </w:rPr>
        <w:t>请求示例：</w:t>
      </w:r>
    </w:p>
    <w:p w:rsidR="006F13B4" w:rsidRPr="008510B3" w:rsidRDefault="005446D3"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6" w:history="1">
        <w:r w:rsidR="006F13B4" w:rsidRPr="00506A16">
          <w:rPr>
            <w:rStyle w:val="af7"/>
          </w:rPr>
          <w:t>http://192</w:t>
        </w:r>
      </w:hyperlink>
      <w:r w:rsidR="006F13B4" w:rsidRPr="00E9384F">
        <w:rPr>
          <w:rStyle w:val="af7"/>
        </w:rPr>
        <w:t>.168.2.</w:t>
      </w:r>
      <w:r w:rsidR="006F13B4">
        <w:rPr>
          <w:rStyle w:val="af7"/>
        </w:rPr>
        <w:t>158</w:t>
      </w:r>
      <w:r w:rsidR="006F13B4" w:rsidRPr="00E9384F">
        <w:rPr>
          <w:rStyle w:val="af7"/>
        </w:rPr>
        <w:t>:9000/ParkAPI/</w:t>
      </w:r>
      <w:r w:rsidR="00D84FA1" w:rsidRPr="00D84FA1">
        <w:rPr>
          <w:rStyle w:val="af7"/>
        </w:rPr>
        <w:t>UploadCaptureImage</w:t>
      </w:r>
      <w:r w:rsidR="006F13B4" w:rsidRPr="00E9384F">
        <w:rPr>
          <w:rStyle w:val="af7"/>
        </w:rPr>
        <w:t>?token=e4c6fa1f4ca5459db95dc8f1b5edfd5d&amp;</w:t>
      </w:r>
      <w:r w:rsidR="00D84FA1" w:rsidRPr="00D84FA1">
        <w:rPr>
          <w:rStyle w:val="af7"/>
        </w:rPr>
        <w:t>StationId</w:t>
      </w:r>
      <w:r w:rsidR="006F13B4" w:rsidRPr="00E9384F">
        <w:rPr>
          <w:rStyle w:val="af7"/>
        </w:rPr>
        <w:t>=0&amp;</w:t>
      </w:r>
      <w:r w:rsidR="00D84FA1">
        <w:rPr>
          <w:rStyle w:val="af7"/>
          <w:rFonts w:hint="eastAsia"/>
        </w:rPr>
        <w:t>Date</w:t>
      </w:r>
      <w:r w:rsidR="00D84FA1">
        <w:rPr>
          <w:rStyle w:val="af7"/>
        </w:rPr>
        <w:t>=20160501</w:t>
      </w:r>
    </w:p>
    <w:p w:rsidR="00502B92" w:rsidRPr="00502B92" w:rsidRDefault="000E0D4B" w:rsidP="00502B92">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sidR="00462D55">
        <w:rPr>
          <w:rFonts w:hint="eastAsia"/>
          <w:b/>
        </w:rPr>
        <w:t>，</w:t>
      </w:r>
      <w:r w:rsidR="00462D55">
        <w:rPr>
          <w:rFonts w:hint="eastAsia"/>
          <w:b/>
        </w:rPr>
        <w:t>Form</w:t>
      </w:r>
      <w:r w:rsidR="00462D55">
        <w:rPr>
          <w:rFonts w:hint="eastAsia"/>
          <w:b/>
        </w:rPr>
        <w:t>表单的</w:t>
      </w:r>
      <w:r w:rsidR="00462D55">
        <w:rPr>
          <w:rFonts w:hint="eastAsia"/>
          <w:b/>
        </w:rPr>
        <w:t>Action</w:t>
      </w:r>
      <w:r w:rsidR="00462D55">
        <w:rPr>
          <w:rFonts w:hint="eastAsia"/>
          <w:b/>
        </w:rPr>
        <w:t>指定为请求的</w:t>
      </w:r>
      <w:r w:rsidR="00462D55">
        <w:rPr>
          <w:rFonts w:hint="eastAsia"/>
          <w:b/>
        </w:rPr>
        <w:t>URL</w:t>
      </w:r>
      <w:r>
        <w:rPr>
          <w:rFonts w:hint="eastAsia"/>
          <w:b/>
        </w:rPr>
        <w:t>。</w:t>
      </w:r>
      <w:r w:rsidR="00502B92">
        <w:rPr>
          <w:rFonts w:hint="eastAsia"/>
          <w:b/>
        </w:rPr>
        <w:t>如</w:t>
      </w:r>
      <w:r w:rsidR="00502B92">
        <w:rPr>
          <w:rFonts w:hint="eastAsia"/>
          <w:b/>
        </w:rPr>
        <w:t xml:space="preserve">: </w:t>
      </w:r>
    </w:p>
    <w:p w:rsidR="000E0D4B" w:rsidRPr="008D7838" w:rsidRDefault="00502B92" w:rsidP="008D783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rsidR="00143F64">
        <w:t>“</w:t>
      </w:r>
      <w:r w:rsidRPr="008D7838">
        <w:t>http://192.168.2.158:9000/ParkAPI/UploadCaptureImage?token=e4c6fa1f4ca5459db95dc8f1b5edfd5d&amp;StationId=0&amp;Date=20160501</w:t>
      </w:r>
      <w:r w:rsidR="00143F64">
        <w:t>”</w:t>
      </w:r>
      <w:r w:rsidRPr="008D7838">
        <w:t xml:space="preserve"> method=</w:t>
      </w:r>
      <w:r w:rsidR="00143F64">
        <w:t>“</w:t>
      </w:r>
      <w:r w:rsidRPr="008D7838">
        <w:t>post</w:t>
      </w:r>
      <w:r w:rsidR="00143F64">
        <w:t>”</w:t>
      </w:r>
      <w:r w:rsidRPr="008D7838">
        <w:t xml:space="preserve"> enctype=</w:t>
      </w:r>
      <w:r w:rsidR="00143F64">
        <w:t>“</w:t>
      </w:r>
      <w:r w:rsidRPr="008D7838">
        <w:t>multipart/form-data</w:t>
      </w:r>
      <w:r w:rsidR="00143F64">
        <w:t>”</w:t>
      </w:r>
      <w:r w:rsidRPr="008D7838">
        <w:t xml:space="preserve"> name=</w:t>
      </w:r>
      <w:r w:rsidR="00143F64">
        <w:t>“</w:t>
      </w:r>
      <w:r w:rsidRPr="008D7838">
        <w:t>form1</w:t>
      </w:r>
      <w:r w:rsidR="00143F64">
        <w:t>”</w:t>
      </w:r>
      <w:r w:rsidRPr="008D7838">
        <w:t xml:space="preserve"> id=</w:t>
      </w:r>
      <w:r w:rsidR="00143F64">
        <w:t>“</w:t>
      </w:r>
      <w:r w:rsidRPr="008D7838">
        <w:t>form1</w:t>
      </w:r>
      <w:r w:rsidR="00143F64">
        <w:t>”</w:t>
      </w:r>
      <w:r w:rsidRPr="008D7838">
        <w:t>&gt;</w:t>
      </w:r>
      <w:r w:rsidRPr="008D7838">
        <w:rPr>
          <w:rFonts w:hint="eastAsia"/>
        </w:rPr>
        <w:t>&lt;/form&gt;</w:t>
      </w:r>
    </w:p>
    <w:p w:rsidR="00B15111" w:rsidRDefault="00B15111" w:rsidP="006F13B4">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http://192.168.2.158:9000/</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attachment</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00E7083A" w:rsidRPr="00E7083A">
        <w:rPr>
          <w:rFonts w:ascii="新宋体" w:hAnsi="新宋体" w:cs="新宋体"/>
          <w:color w:val="008000"/>
          <w:sz w:val="19"/>
          <w:szCs w:val="19"/>
          <w:highlight w:val="white"/>
        </w:rPr>
        <w:t xml:space="preserve"> </w:t>
      </w:r>
      <w:r w:rsidR="00E7083A">
        <w:rPr>
          <w:rFonts w:ascii="新宋体" w:hAnsi="新宋体" w:cs="新宋体"/>
          <w:color w:val="008000"/>
          <w:sz w:val="19"/>
          <w:szCs w:val="19"/>
          <w:highlight w:val="white"/>
        </w:rPr>
        <w:t>//</w:t>
      </w:r>
      <w:r w:rsidR="00A91633">
        <w:rPr>
          <w:rFonts w:ascii="新宋体" w:hAnsi="新宋体" w:cs="新宋体" w:hint="eastAsia"/>
          <w:color w:val="008000"/>
          <w:sz w:val="19"/>
          <w:szCs w:val="19"/>
          <w:highlight w:val="white"/>
        </w:rPr>
        <w:t>传</w:t>
      </w:r>
      <w:r w:rsidR="00E7083A">
        <w:rPr>
          <w:rFonts w:ascii="新宋体" w:hAnsi="新宋体" w:cs="新宋体"/>
          <w:color w:val="008000"/>
          <w:sz w:val="19"/>
          <w:szCs w:val="19"/>
          <w:highlight w:val="white"/>
        </w:rPr>
        <w:t>Size</w:t>
      </w:r>
      <w:r w:rsidR="00E7083A">
        <w:rPr>
          <w:rFonts w:ascii="新宋体" w:hAnsi="新宋体" w:cs="新宋体"/>
          <w:color w:val="008000"/>
          <w:sz w:val="19"/>
          <w:szCs w:val="19"/>
          <w:highlight w:val="white"/>
        </w:rPr>
        <w:t>值方便服务器</w:t>
      </w:r>
      <w:r w:rsidR="00060EF3">
        <w:rPr>
          <w:rFonts w:ascii="新宋体" w:hAnsi="新宋体" w:cs="新宋体" w:hint="eastAsia"/>
          <w:color w:val="008000"/>
          <w:sz w:val="19"/>
          <w:szCs w:val="19"/>
          <w:highlight w:val="white"/>
        </w:rPr>
        <w:t>在传</w:t>
      </w:r>
      <w:r w:rsidR="008769D3">
        <w:rPr>
          <w:rFonts w:ascii="新宋体" w:hAnsi="新宋体" w:cs="新宋体" w:hint="eastAsia"/>
          <w:color w:val="008000"/>
          <w:sz w:val="19"/>
          <w:szCs w:val="19"/>
          <w:highlight w:val="white"/>
        </w:rPr>
        <w:t>输</w:t>
      </w:r>
      <w:r w:rsidR="00060EF3">
        <w:rPr>
          <w:rFonts w:ascii="新宋体" w:hAnsi="新宋体" w:cs="新宋体" w:hint="eastAsia"/>
          <w:color w:val="008000"/>
          <w:sz w:val="19"/>
          <w:szCs w:val="19"/>
          <w:highlight w:val="white"/>
        </w:rPr>
        <w:t>文件</w:t>
      </w:r>
      <w:r w:rsidR="008769D3">
        <w:rPr>
          <w:rFonts w:ascii="新宋体" w:hAnsi="新宋体" w:cs="新宋体" w:hint="eastAsia"/>
          <w:color w:val="008000"/>
          <w:sz w:val="19"/>
          <w:szCs w:val="19"/>
          <w:highlight w:val="white"/>
        </w:rPr>
        <w:t>内容</w:t>
      </w:r>
      <w:r w:rsidR="00060EF3">
        <w:rPr>
          <w:rFonts w:ascii="新宋体" w:hAnsi="新宋体" w:cs="新宋体" w:hint="eastAsia"/>
          <w:color w:val="008000"/>
          <w:sz w:val="19"/>
          <w:szCs w:val="19"/>
          <w:highlight w:val="white"/>
        </w:rPr>
        <w:t>之前</w:t>
      </w:r>
      <w:r w:rsidR="00E7083A">
        <w:rPr>
          <w:rFonts w:ascii="新宋体" w:hAnsi="新宋体" w:cs="新宋体"/>
          <w:color w:val="008000"/>
          <w:sz w:val="19"/>
          <w:szCs w:val="19"/>
          <w:highlight w:val="white"/>
        </w:rPr>
        <w:t>检查文件大小</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/ParkAPI/UploadCaptureImage?token={0}&amp;StationId={1}&amp;Date={2}</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0,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yyyyMMdd</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 content).Result;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1056B1" w:rsidRDefault="00F65FB6" w:rsidP="00F65FB6">
      <w:pPr>
        <w:rPr>
          <w:rFonts w:ascii="新宋体" w:hAnsi="新宋体" w:cs="新宋体"/>
          <w:color w:val="0000FF"/>
          <w:sz w:val="19"/>
          <w:szCs w:val="19"/>
        </w:rPr>
      </w:pPr>
      <w:r>
        <w:rPr>
          <w:rFonts w:ascii="新宋体" w:hAnsi="新宋体" w:cs="新宋体"/>
          <w:color w:val="000000"/>
          <w:sz w:val="19"/>
          <w:szCs w:val="19"/>
          <w:highlight w:val="white"/>
        </w:rPr>
        <w:t>}</w:t>
      </w:r>
    </w:p>
    <w:p w:rsidR="006F13B4" w:rsidRDefault="006F13B4" w:rsidP="006F13B4">
      <w:pPr>
        <w:rPr>
          <w:b/>
        </w:rPr>
      </w:pPr>
      <w:r>
        <w:rPr>
          <w:rFonts w:hint="eastAsia"/>
          <w:b/>
        </w:rPr>
        <w:t>成功回复示例</w:t>
      </w:r>
      <w:r>
        <w:rPr>
          <w:rFonts w:hint="eastAsia"/>
          <w:b/>
        </w:rPr>
        <w:t>:</w:t>
      </w:r>
    </w:p>
    <w:p w:rsidR="006F13B4" w:rsidRPr="007F1246" w:rsidRDefault="006F13B4"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462D55" w:rsidRPr="00462D55">
        <w:rPr>
          <w:rFonts w:hint="eastAsia"/>
        </w:rPr>
        <w:t xml:space="preserve"> </w:t>
      </w:r>
      <w:r w:rsidR="00462D55">
        <w:rPr>
          <w:rFonts w:hint="eastAsia"/>
        </w:rPr>
        <w:t>[</w:t>
      </w:r>
      <w:r w:rsidR="00143F64">
        <w:t>“</w:t>
      </w:r>
      <w:r w:rsidR="00462D55" w:rsidRPr="00920A8E">
        <w:t>CaptureImage\0\20160913\01e4cb34-39e9-43a0-bfb7-23b09b45cc5a20160913083707c.jpg</w:t>
      </w:r>
      <w:r w:rsidR="00143F64">
        <w:t>”</w:t>
      </w:r>
      <w:r w:rsidR="00462D55">
        <w:rPr>
          <w:rFonts w:hint="eastAsia"/>
        </w:rPr>
        <w:t>]</w:t>
      </w:r>
      <w:r w:rsidRPr="008D09BA">
        <w:t>}</w:t>
      </w:r>
      <w:r w:rsidRPr="0069679C">
        <w:rPr>
          <w:rFonts w:hint="eastAsia"/>
        </w:rPr>
        <w:t xml:space="preserve"> </w:t>
      </w:r>
    </w:p>
    <w:p w:rsidR="006F13B4" w:rsidRDefault="006F13B4" w:rsidP="006F13B4">
      <w:pPr>
        <w:rPr>
          <w:b/>
        </w:rPr>
      </w:pPr>
      <w:r>
        <w:rPr>
          <w:rFonts w:hint="eastAsia"/>
          <w:b/>
        </w:rPr>
        <w:t>失败回复示例</w:t>
      </w:r>
      <w:r>
        <w:rPr>
          <w:rFonts w:hint="eastAsia"/>
          <w:b/>
        </w:rPr>
        <w:t>:</w:t>
      </w:r>
    </w:p>
    <w:p w:rsidR="006F13B4" w:rsidRPr="007F1246" w:rsidRDefault="006F13B4"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965D9" w:rsidRDefault="00DC7B61" w:rsidP="002965D9">
      <w:pPr>
        <w:pStyle w:val="2"/>
      </w:pPr>
      <w:r>
        <w:rPr>
          <w:rFonts w:hint="eastAsia"/>
        </w:rPr>
        <w:t>抓拍照片</w:t>
      </w:r>
      <w:r w:rsidR="009D2C85">
        <w:rPr>
          <w:rFonts w:hint="eastAsia"/>
        </w:rPr>
        <w:t>下载</w:t>
      </w:r>
      <w:r>
        <w:rPr>
          <w:rFonts w:hint="eastAsia"/>
        </w:rPr>
        <w:t>接口</w:t>
      </w:r>
    </w:p>
    <w:p w:rsidR="002965D9" w:rsidRPr="00E47307" w:rsidRDefault="002965D9" w:rsidP="002965D9">
      <w:pPr>
        <w:rPr>
          <w:b/>
        </w:rPr>
      </w:pPr>
      <w:r w:rsidRPr="00E47307">
        <w:rPr>
          <w:rFonts w:hint="eastAsia"/>
          <w:b/>
        </w:rPr>
        <w:t>url:</w:t>
      </w:r>
    </w:p>
    <w:p w:rsidR="002965D9" w:rsidRPr="008510B3" w:rsidRDefault="005446D3" w:rsidP="002965D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7" w:history="1">
        <w:r w:rsidR="002965D9" w:rsidRPr="00506A16">
          <w:rPr>
            <w:rStyle w:val="af7"/>
          </w:rPr>
          <w:t>http://192</w:t>
        </w:r>
      </w:hyperlink>
      <w:r w:rsidR="002965D9">
        <w:rPr>
          <w:rStyle w:val="af7"/>
        </w:rPr>
        <w:t>.168.2.158</w:t>
      </w:r>
      <w:r w:rsidR="002965D9" w:rsidRPr="008510B3">
        <w:rPr>
          <w:rStyle w:val="af7"/>
        </w:rPr>
        <w:t>:9000/ParkAPI/</w:t>
      </w:r>
      <w:r w:rsidR="00CF71DF">
        <w:rPr>
          <w:rStyle w:val="af7"/>
        </w:rPr>
        <w:t>GetCaptureImage</w:t>
      </w:r>
    </w:p>
    <w:p w:rsidR="002965D9" w:rsidRPr="005879B3" w:rsidRDefault="002965D9" w:rsidP="002965D9">
      <w:pPr>
        <w:rPr>
          <w:b/>
        </w:rPr>
      </w:pPr>
      <w:r w:rsidRPr="00E47307">
        <w:rPr>
          <w:b/>
        </w:rPr>
        <w:t>HTTP</w:t>
      </w:r>
      <w:r w:rsidRPr="00E47307">
        <w:rPr>
          <w:rFonts w:hint="eastAsia"/>
          <w:b/>
        </w:rPr>
        <w:t>请求</w:t>
      </w:r>
      <w:r w:rsidRPr="00E47307">
        <w:rPr>
          <w:b/>
        </w:rPr>
        <w:t>方式</w:t>
      </w:r>
      <w:r w:rsidRPr="00E47307">
        <w:rPr>
          <w:rFonts w:hint="eastAsia"/>
          <w:b/>
        </w:rPr>
        <w:t>：</w:t>
      </w:r>
    </w:p>
    <w:p w:rsidR="002965D9" w:rsidRDefault="002965D9" w:rsidP="002965D9">
      <w:r>
        <w:t>POST</w:t>
      </w:r>
      <w:r>
        <w:rPr>
          <w:rFonts w:hint="eastAsia"/>
        </w:rPr>
        <w:t>，</w:t>
      </w:r>
      <w:r>
        <w:rPr>
          <w:rFonts w:hint="eastAsia"/>
        </w:rPr>
        <w:t>GET</w:t>
      </w:r>
    </w:p>
    <w:p w:rsidR="002965D9" w:rsidRDefault="002965D9" w:rsidP="002965D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965D9" w:rsidTr="005C1E9F">
        <w:tc>
          <w:tcPr>
            <w:tcW w:w="1809"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说明</w:t>
            </w:r>
          </w:p>
        </w:tc>
      </w:tr>
      <w:tr w:rsidR="002965D9" w:rsidTr="005C1E9F">
        <w:tc>
          <w:tcPr>
            <w:tcW w:w="1809" w:type="dxa"/>
          </w:tcPr>
          <w:p w:rsidR="002965D9" w:rsidRPr="00EC78A7" w:rsidRDefault="002965D9" w:rsidP="005C1E9F">
            <w:pPr>
              <w:spacing w:line="264" w:lineRule="auto"/>
              <w:rPr>
                <w:b/>
                <w:kern w:val="2"/>
              </w:rPr>
            </w:pPr>
            <w:r w:rsidRPr="00EC78A7">
              <w:rPr>
                <w:b/>
                <w:kern w:val="2"/>
              </w:rPr>
              <w:t>token</w:t>
            </w:r>
          </w:p>
        </w:tc>
        <w:tc>
          <w:tcPr>
            <w:tcW w:w="1024"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965D9" w:rsidRPr="00E00670" w:rsidRDefault="002965D9" w:rsidP="005C1E9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965D9" w:rsidTr="005C1E9F">
        <w:tc>
          <w:tcPr>
            <w:tcW w:w="1809" w:type="dxa"/>
          </w:tcPr>
          <w:p w:rsidR="002965D9" w:rsidRPr="00EC78A7" w:rsidRDefault="004E3020" w:rsidP="005C1E9F">
            <w:pPr>
              <w:spacing w:line="264" w:lineRule="auto"/>
              <w:rPr>
                <w:b/>
                <w:kern w:val="2"/>
              </w:rPr>
            </w:pPr>
            <w:r w:rsidRPr="004E3020">
              <w:rPr>
                <w:b/>
                <w:kern w:val="2"/>
              </w:rPr>
              <w:t>FileName</w:t>
            </w:r>
          </w:p>
        </w:tc>
        <w:tc>
          <w:tcPr>
            <w:tcW w:w="1024"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965D9" w:rsidRPr="00E00670" w:rsidRDefault="002965D9" w:rsidP="005C1E9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965D9" w:rsidRDefault="005455C0" w:rsidP="005C1E9F">
            <w:pPr>
              <w:spacing w:line="264" w:lineRule="auto"/>
              <w:rPr>
                <w:rFonts w:ascii="Consolas" w:hAnsi="Consolas" w:cs="Consolas"/>
                <w:sz w:val="18"/>
                <w:szCs w:val="18"/>
              </w:rPr>
            </w:pPr>
            <w:r>
              <w:rPr>
                <w:rFonts w:ascii="Consolas" w:hAnsi="Consolas" w:cs="Consolas" w:hint="eastAsia"/>
                <w:sz w:val="18"/>
                <w:szCs w:val="18"/>
              </w:rPr>
              <w:t>文件路径。通过上传接口返回的路径。</w:t>
            </w:r>
          </w:p>
        </w:tc>
      </w:tr>
    </w:tbl>
    <w:p w:rsidR="002965D9" w:rsidRDefault="002965D9" w:rsidP="002965D9">
      <w:pPr>
        <w:rPr>
          <w:b/>
        </w:rPr>
      </w:pPr>
      <w:r>
        <w:rPr>
          <w:rFonts w:hint="eastAsia"/>
          <w:b/>
        </w:rPr>
        <w:t>返回</w:t>
      </w:r>
      <w:r>
        <w:rPr>
          <w:b/>
        </w:rPr>
        <w:t>数据</w:t>
      </w:r>
      <w:r w:rsidRPr="0050700F">
        <w:rPr>
          <w:rFonts w:hint="eastAsia"/>
          <w:b/>
        </w:rPr>
        <w:t>格式</w:t>
      </w:r>
      <w:r>
        <w:rPr>
          <w:rFonts w:hint="eastAsia"/>
          <w:b/>
        </w:rPr>
        <w:t>:</w:t>
      </w:r>
    </w:p>
    <w:p w:rsidR="002965D9" w:rsidRPr="0051022D" w:rsidRDefault="00842A96" w:rsidP="002965D9">
      <w:r>
        <w:rPr>
          <w:rFonts w:hint="eastAsia"/>
        </w:rPr>
        <w:t>正常情况下直接返回照片数据，否则是页面出错信息</w:t>
      </w:r>
    </w:p>
    <w:p w:rsidR="002965D9" w:rsidRDefault="002965D9" w:rsidP="002965D9">
      <w:pPr>
        <w:rPr>
          <w:b/>
        </w:rPr>
      </w:pPr>
      <w:r>
        <w:rPr>
          <w:rFonts w:hint="eastAsia"/>
          <w:b/>
        </w:rPr>
        <w:t>请求示例：</w:t>
      </w:r>
    </w:p>
    <w:p w:rsidR="002965D9" w:rsidRPr="008510B3" w:rsidRDefault="005446D3" w:rsidP="002965D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8" w:history="1">
        <w:r w:rsidR="002965D9" w:rsidRPr="00506A16">
          <w:rPr>
            <w:rStyle w:val="af7"/>
          </w:rPr>
          <w:t>http://192</w:t>
        </w:r>
      </w:hyperlink>
      <w:r w:rsidR="002965D9" w:rsidRPr="00E9384F">
        <w:rPr>
          <w:rStyle w:val="af7"/>
        </w:rPr>
        <w:t>.168.2.</w:t>
      </w:r>
      <w:r w:rsidR="002965D9">
        <w:rPr>
          <w:rStyle w:val="af7"/>
        </w:rPr>
        <w:t>158</w:t>
      </w:r>
      <w:r w:rsidR="002965D9" w:rsidRPr="00E9384F">
        <w:rPr>
          <w:rStyle w:val="af7"/>
        </w:rPr>
        <w:t>:9000/ParkAPI/</w:t>
      </w:r>
      <w:r w:rsidR="00CF71DF">
        <w:rPr>
          <w:rStyle w:val="af7"/>
        </w:rPr>
        <w:t>GetCaptureImage</w:t>
      </w:r>
      <w:r w:rsidR="002965D9" w:rsidRPr="00E9384F">
        <w:rPr>
          <w:rStyle w:val="af7"/>
        </w:rPr>
        <w:t>?token=e4c6fa1f4ca5459db95dc8f1b5edfd5d</w:t>
      </w:r>
      <w:r w:rsidR="00E56785" w:rsidRPr="00E56785">
        <w:rPr>
          <w:rStyle w:val="af7"/>
        </w:rPr>
        <w:t>&amp;</w:t>
      </w:r>
      <w:r w:rsidR="004E3020" w:rsidRPr="004E3020">
        <w:rPr>
          <w:rStyle w:val="af7"/>
        </w:rPr>
        <w:t>FileName</w:t>
      </w:r>
      <w:r w:rsidR="00E56785" w:rsidRPr="00E56785">
        <w:rPr>
          <w:rStyle w:val="af7"/>
        </w:rPr>
        <w:t>=CaptureImage\0\20160913\01e4cb34-39e9-43a0-bfb7-23b09b45cc5a20160913083707c.jpg</w:t>
      </w:r>
    </w:p>
    <w:p w:rsidR="002965D9" w:rsidRDefault="002965D9" w:rsidP="002965D9">
      <w:pPr>
        <w:rPr>
          <w:b/>
        </w:rPr>
      </w:pPr>
      <w:r>
        <w:rPr>
          <w:rFonts w:hint="eastAsia"/>
          <w:b/>
        </w:rPr>
        <w:t>成功回复示例</w:t>
      </w:r>
      <w:r>
        <w:rPr>
          <w:rFonts w:hint="eastAsia"/>
          <w:b/>
        </w:rPr>
        <w:t>:</w:t>
      </w:r>
    </w:p>
    <w:p w:rsidR="002965D9" w:rsidRDefault="002965D9" w:rsidP="002965D9">
      <w:pPr>
        <w:rPr>
          <w:b/>
        </w:rPr>
      </w:pPr>
      <w:r>
        <w:rPr>
          <w:rFonts w:hint="eastAsia"/>
          <w:b/>
        </w:rPr>
        <w:t>失败回复示例</w:t>
      </w:r>
      <w:r>
        <w:rPr>
          <w:rFonts w:hint="eastAsia"/>
          <w:b/>
        </w:rPr>
        <w:t>:</w:t>
      </w:r>
    </w:p>
    <w:p w:rsidR="002965D9" w:rsidRDefault="002965D9" w:rsidP="002965D9">
      <w:pPr>
        <w:rPr>
          <w:b/>
        </w:rPr>
      </w:pPr>
      <w:r w:rsidRPr="00584DEA">
        <w:t>HTTP Status Code</w:t>
      </w:r>
      <w:r>
        <w:t>:</w:t>
      </w:r>
      <w:r w:rsidRPr="008510B3">
        <w:rPr>
          <w:rFonts w:hint="eastAsia"/>
        </w:rPr>
        <w:t xml:space="preserve"> </w:t>
      </w:r>
      <w:r w:rsidR="00BD4B90">
        <w:rPr>
          <w:rFonts w:hint="eastAsia"/>
        </w:rPr>
        <w:t>404</w:t>
      </w:r>
    </w:p>
    <w:p w:rsidR="006F13B4" w:rsidRPr="00697C7B" w:rsidRDefault="00697C7B" w:rsidP="002921F4">
      <w:pPr>
        <w:rPr>
          <w:rStyle w:val="af7"/>
          <w:b/>
          <w:color w:val="auto"/>
          <w:u w:val="none"/>
        </w:rPr>
      </w:pPr>
      <w:r w:rsidRPr="00697C7B">
        <w:rPr>
          <w:rStyle w:val="af7"/>
          <w:rFonts w:hint="eastAsia"/>
          <w:b/>
          <w:color w:val="auto"/>
          <w:u w:val="none"/>
        </w:rPr>
        <w:lastRenderedPageBreak/>
        <w:t>以下是</w:t>
      </w:r>
      <w:r w:rsidRPr="00697C7B">
        <w:rPr>
          <w:rStyle w:val="af7"/>
          <w:rFonts w:hint="eastAsia"/>
          <w:b/>
          <w:color w:val="auto"/>
          <w:u w:val="none"/>
        </w:rPr>
        <w:t>C#</w:t>
      </w:r>
      <w:r w:rsidRPr="00697C7B">
        <w:rPr>
          <w:rStyle w:val="af7"/>
          <w:rFonts w:hint="eastAsia"/>
          <w:b/>
          <w:color w:val="auto"/>
          <w:u w:val="none"/>
        </w:rPr>
        <w:t>客户端下载文件的示例：</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HttpResponseMessage</w:t>
      </w:r>
      <w:r>
        <w:rPr>
          <w:rFonts w:ascii="新宋体" w:hAnsi="新宋体" w:cs="新宋体"/>
          <w:color w:val="000000"/>
          <w:sz w:val="19"/>
          <w:szCs w:val="19"/>
          <w:highlight w:val="white"/>
        </w:rPr>
        <w:t xml:space="preserve"> responseMessage;</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rPr>
          <w:rFonts w:ascii="新宋体" w:hAnsi="新宋体" w:cs="新宋体"/>
          <w:color w:val="000000"/>
          <w:sz w:val="19"/>
          <w:szCs w:val="19"/>
        </w:rPr>
      </w:pPr>
      <w:r>
        <w:rPr>
          <w:rFonts w:ascii="新宋体" w:hAnsi="新宋体" w:cs="新宋体"/>
          <w:color w:val="000000"/>
          <w:sz w:val="19"/>
          <w:szCs w:val="19"/>
          <w:highlight w:val="white"/>
        </w:rPr>
        <w:t>}</w:t>
      </w:r>
    </w:p>
    <w:p w:rsidR="000C4393" w:rsidRDefault="000C4393" w:rsidP="000C4393">
      <w:pPr>
        <w:pStyle w:val="2"/>
      </w:pPr>
      <w:r>
        <w:rPr>
          <w:rFonts w:hint="eastAsia"/>
        </w:rPr>
        <w:t>抓拍照片下载接口</w:t>
      </w:r>
      <w:r>
        <w:rPr>
          <w:rFonts w:hint="eastAsia"/>
        </w:rPr>
        <w:t>(JSON</w:t>
      </w:r>
      <w:r>
        <w:rPr>
          <w:rFonts w:hint="eastAsia"/>
        </w:rPr>
        <w:t>格式</w:t>
      </w:r>
      <w:r>
        <w:rPr>
          <w:rFonts w:hint="eastAsia"/>
        </w:rPr>
        <w:t>)</w:t>
      </w:r>
    </w:p>
    <w:p w:rsidR="000C4393" w:rsidRPr="00E47307" w:rsidRDefault="000C4393" w:rsidP="000C4393">
      <w:pPr>
        <w:rPr>
          <w:b/>
        </w:rPr>
      </w:pPr>
      <w:r w:rsidRPr="00E47307">
        <w:rPr>
          <w:rFonts w:hint="eastAsia"/>
          <w:b/>
        </w:rPr>
        <w:t>url:</w:t>
      </w:r>
    </w:p>
    <w:p w:rsidR="000C4393" w:rsidRPr="008510B3" w:rsidRDefault="005446D3"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9" w:history="1">
        <w:r w:rsidR="000C4393" w:rsidRPr="00506A16">
          <w:rPr>
            <w:rStyle w:val="af7"/>
          </w:rPr>
          <w:t>http://192</w:t>
        </w:r>
      </w:hyperlink>
      <w:r w:rsidR="000C4393">
        <w:rPr>
          <w:rStyle w:val="af7"/>
        </w:rPr>
        <w:t>.168.2.158</w:t>
      </w:r>
      <w:r w:rsidR="000C4393" w:rsidRPr="008510B3">
        <w:rPr>
          <w:rStyle w:val="af7"/>
        </w:rPr>
        <w:t>:9000/ParkAPI/</w:t>
      </w:r>
      <w:r w:rsidR="000C4393" w:rsidRPr="000C4393">
        <w:rPr>
          <w:rStyle w:val="af7"/>
        </w:rPr>
        <w:t>GetCaptureImage</w:t>
      </w:r>
      <w:r w:rsidR="000C4393">
        <w:rPr>
          <w:rStyle w:val="af7"/>
          <w:rFonts w:hint="eastAsia"/>
        </w:rPr>
        <w:t>AsJson</w:t>
      </w:r>
    </w:p>
    <w:p w:rsidR="000C4393" w:rsidRPr="005879B3" w:rsidRDefault="000C4393" w:rsidP="000C4393">
      <w:pPr>
        <w:rPr>
          <w:b/>
        </w:rPr>
      </w:pPr>
      <w:r w:rsidRPr="00E47307">
        <w:rPr>
          <w:b/>
        </w:rPr>
        <w:t>HTTP</w:t>
      </w:r>
      <w:r w:rsidRPr="00E47307">
        <w:rPr>
          <w:rFonts w:hint="eastAsia"/>
          <w:b/>
        </w:rPr>
        <w:t>请求</w:t>
      </w:r>
      <w:r w:rsidRPr="00E47307">
        <w:rPr>
          <w:b/>
        </w:rPr>
        <w:t>方式</w:t>
      </w:r>
      <w:r w:rsidRPr="00E47307">
        <w:rPr>
          <w:rFonts w:hint="eastAsia"/>
          <w:b/>
        </w:rPr>
        <w:t>：</w:t>
      </w:r>
    </w:p>
    <w:p w:rsidR="000C4393" w:rsidRDefault="000C4393" w:rsidP="000C4393">
      <w:r>
        <w:t>POST</w:t>
      </w:r>
      <w:r>
        <w:rPr>
          <w:rFonts w:hint="eastAsia"/>
        </w:rPr>
        <w:t>，</w:t>
      </w:r>
      <w:r>
        <w:rPr>
          <w:rFonts w:hint="eastAsia"/>
        </w:rPr>
        <w:t>GET</w:t>
      </w:r>
    </w:p>
    <w:p w:rsidR="000C4393" w:rsidRDefault="000C4393" w:rsidP="000C439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C4393" w:rsidTr="002A748F">
        <w:tc>
          <w:tcPr>
            <w:tcW w:w="1809"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说明</w:t>
            </w:r>
          </w:p>
        </w:tc>
      </w:tr>
      <w:tr w:rsidR="000C4393" w:rsidTr="002A748F">
        <w:tc>
          <w:tcPr>
            <w:tcW w:w="1809" w:type="dxa"/>
          </w:tcPr>
          <w:p w:rsidR="000C4393" w:rsidRPr="00EC78A7" w:rsidRDefault="000C4393" w:rsidP="002A748F">
            <w:pPr>
              <w:spacing w:line="264" w:lineRule="auto"/>
              <w:rPr>
                <w:b/>
                <w:kern w:val="2"/>
              </w:rPr>
            </w:pPr>
            <w:r w:rsidRPr="00EC78A7">
              <w:rPr>
                <w:b/>
                <w:kern w:val="2"/>
              </w:rPr>
              <w:lastRenderedPageBreak/>
              <w:t>token</w:t>
            </w:r>
          </w:p>
        </w:tc>
        <w:tc>
          <w:tcPr>
            <w:tcW w:w="1024"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C4393" w:rsidRPr="00E00670" w:rsidRDefault="000C4393"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C4393" w:rsidTr="002A748F">
        <w:tc>
          <w:tcPr>
            <w:tcW w:w="1809" w:type="dxa"/>
          </w:tcPr>
          <w:p w:rsidR="000C4393" w:rsidRPr="00EC78A7" w:rsidRDefault="000C4393" w:rsidP="002A748F">
            <w:pPr>
              <w:spacing w:line="264" w:lineRule="auto"/>
              <w:rPr>
                <w:b/>
                <w:kern w:val="2"/>
              </w:rPr>
            </w:pPr>
            <w:r w:rsidRPr="004E3020">
              <w:rPr>
                <w:b/>
                <w:kern w:val="2"/>
              </w:rPr>
              <w:t>FileName</w:t>
            </w:r>
          </w:p>
        </w:tc>
        <w:tc>
          <w:tcPr>
            <w:tcW w:w="1024"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C4393" w:rsidRPr="00E00670" w:rsidRDefault="000C4393"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C4393" w:rsidRDefault="000C4393" w:rsidP="002A748F">
            <w:pPr>
              <w:spacing w:line="264" w:lineRule="auto"/>
              <w:rPr>
                <w:rFonts w:ascii="Consolas" w:hAnsi="Consolas" w:cs="Consolas"/>
                <w:sz w:val="18"/>
                <w:szCs w:val="18"/>
              </w:rPr>
            </w:pPr>
            <w:r>
              <w:rPr>
                <w:rFonts w:ascii="Consolas" w:hAnsi="Consolas" w:cs="Consolas" w:hint="eastAsia"/>
                <w:sz w:val="18"/>
                <w:szCs w:val="18"/>
              </w:rPr>
              <w:t>文件路径。通过上传接口返回的路径。</w:t>
            </w:r>
          </w:p>
        </w:tc>
      </w:tr>
    </w:tbl>
    <w:p w:rsidR="000C4393" w:rsidRDefault="000C4393" w:rsidP="000C4393">
      <w:pPr>
        <w:rPr>
          <w:b/>
        </w:rPr>
      </w:pPr>
    </w:p>
    <w:p w:rsidR="000C4393" w:rsidRDefault="000C4393" w:rsidP="000C4393">
      <w:pPr>
        <w:rPr>
          <w:b/>
        </w:rPr>
      </w:pPr>
      <w:r>
        <w:rPr>
          <w:rFonts w:hint="eastAsia"/>
          <w:b/>
        </w:rPr>
        <w:t>返回</w:t>
      </w:r>
      <w:r>
        <w:rPr>
          <w:b/>
        </w:rPr>
        <w:t>数据</w:t>
      </w:r>
      <w:r w:rsidRPr="0050700F">
        <w:rPr>
          <w:rFonts w:hint="eastAsia"/>
          <w:b/>
        </w:rPr>
        <w:t>格式</w:t>
      </w:r>
      <w:r>
        <w:rPr>
          <w:rFonts w:hint="eastAsia"/>
          <w:b/>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C4393"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说明</w:t>
            </w:r>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Base64</w:t>
            </w:r>
            <w:r>
              <w:rPr>
                <w:rFonts w:ascii="Consolas" w:hAnsi="Consolas" w:cs="Consolas" w:hint="eastAsia"/>
                <w:kern w:val="2"/>
                <w:sz w:val="18"/>
                <w:szCs w:val="18"/>
              </w:rPr>
              <w:t>编码的照片数据</w:t>
            </w:r>
          </w:p>
        </w:tc>
      </w:tr>
    </w:tbl>
    <w:p w:rsidR="000C4393" w:rsidRPr="0051022D" w:rsidRDefault="000C4393" w:rsidP="000C4393"/>
    <w:p w:rsidR="000C4393" w:rsidRDefault="000C4393" w:rsidP="000C4393">
      <w:pPr>
        <w:rPr>
          <w:b/>
        </w:rPr>
      </w:pPr>
      <w:r>
        <w:rPr>
          <w:rFonts w:hint="eastAsia"/>
          <w:b/>
        </w:rPr>
        <w:t>请求示例：</w:t>
      </w:r>
    </w:p>
    <w:p w:rsidR="000C4393" w:rsidRPr="008510B3" w:rsidRDefault="005446D3"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0" w:history="1">
        <w:r w:rsidR="000C4393" w:rsidRPr="00506A16">
          <w:rPr>
            <w:rStyle w:val="af7"/>
          </w:rPr>
          <w:t>http://192</w:t>
        </w:r>
      </w:hyperlink>
      <w:r w:rsidR="000C4393" w:rsidRPr="00E9384F">
        <w:rPr>
          <w:rStyle w:val="af7"/>
        </w:rPr>
        <w:t>.168.2.</w:t>
      </w:r>
      <w:r w:rsidR="000C4393">
        <w:rPr>
          <w:rStyle w:val="af7"/>
        </w:rPr>
        <w:t>158</w:t>
      </w:r>
      <w:r w:rsidR="000C4393" w:rsidRPr="00E9384F">
        <w:rPr>
          <w:rStyle w:val="af7"/>
        </w:rPr>
        <w:t>:9000/ParkAPI/</w:t>
      </w:r>
      <w:r w:rsidR="000C4393">
        <w:rPr>
          <w:rStyle w:val="af7"/>
        </w:rPr>
        <w:t>GetCaptureImage</w:t>
      </w:r>
      <w:r w:rsidR="000C4393">
        <w:rPr>
          <w:rStyle w:val="af7"/>
          <w:rFonts w:hint="eastAsia"/>
        </w:rPr>
        <w:t>AsJson</w:t>
      </w:r>
      <w:r w:rsidR="000C4393" w:rsidRPr="00E9384F">
        <w:rPr>
          <w:rStyle w:val="af7"/>
        </w:rPr>
        <w:t>?token=e4c6fa1f4ca5459db95dc8f1b5edfd5d</w:t>
      </w:r>
      <w:r w:rsidR="000C4393" w:rsidRPr="00E56785">
        <w:rPr>
          <w:rStyle w:val="af7"/>
        </w:rPr>
        <w:t>&amp;</w:t>
      </w:r>
      <w:r w:rsidR="000C4393" w:rsidRPr="004E3020">
        <w:rPr>
          <w:rStyle w:val="af7"/>
        </w:rPr>
        <w:t>FileName</w:t>
      </w:r>
      <w:r w:rsidR="000C4393" w:rsidRPr="00E56785">
        <w:rPr>
          <w:rStyle w:val="af7"/>
        </w:rPr>
        <w:t>=CaptureImage\0\20160913\01e4cb34-39e9-43a0-bfb7-23b09b45cc5a20160913083707c.jp</w:t>
      </w:r>
      <w:r w:rsidR="000C4393">
        <w:rPr>
          <w:rStyle w:val="af7"/>
          <w:rFonts w:hint="eastAsia"/>
        </w:rPr>
        <w:t>g</w:t>
      </w:r>
    </w:p>
    <w:p w:rsidR="000C4393" w:rsidRDefault="000C4393" w:rsidP="000C4393">
      <w:pPr>
        <w:rPr>
          <w:b/>
        </w:rPr>
      </w:pPr>
      <w:r>
        <w:rPr>
          <w:rFonts w:hint="eastAsia"/>
          <w:b/>
        </w:rPr>
        <w:t>成功回复示例</w:t>
      </w:r>
      <w:r>
        <w:rPr>
          <w:rFonts w:hint="eastAsia"/>
          <w:b/>
        </w:rPr>
        <w:t>:</w:t>
      </w:r>
    </w:p>
    <w:p w:rsidR="000C4393" w:rsidRPr="007F1246" w:rsidRDefault="000C4393"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Pr>
          <w:rFonts w:hint="eastAsia"/>
        </w:rPr>
        <w:t>,</w:t>
      </w:r>
      <w:r>
        <w:t>”</w:t>
      </w:r>
      <w:r>
        <w:rPr>
          <w:rFonts w:hint="eastAsia"/>
        </w:rPr>
        <w:t>data</w:t>
      </w:r>
      <w:r>
        <w:t>”</w:t>
      </w:r>
      <w:r>
        <w:rPr>
          <w:rFonts w:hint="eastAsia"/>
        </w:rPr>
        <w:t>:</w:t>
      </w:r>
      <w:r>
        <w:t>”</w:t>
      </w:r>
      <w:r w:rsidRPr="00353F22">
        <w:t xml:space="preserve"> /9j/4AAQSkZJRgABAQEAAQABAAD/2wBDAA0JCgsKCA0LCgsODg0PEyAVExISEyccHhcgLikxMC4</w:t>
      </w:r>
      <w:r>
        <w:rPr>
          <w:rFonts w:hint="eastAsia"/>
        </w:rPr>
        <w:t>……</w:t>
      </w:r>
      <w:r>
        <w:t>”</w:t>
      </w:r>
      <w:r w:rsidRPr="00896267">
        <w:t xml:space="preserve"> }</w:t>
      </w:r>
      <w:r w:rsidRPr="0069679C">
        <w:rPr>
          <w:rFonts w:hint="eastAsia"/>
        </w:rPr>
        <w:t xml:space="preserve"> </w:t>
      </w:r>
    </w:p>
    <w:p w:rsidR="000C4393" w:rsidRDefault="000C4393" w:rsidP="000C4393">
      <w:pPr>
        <w:rPr>
          <w:b/>
        </w:rPr>
      </w:pPr>
      <w:r>
        <w:rPr>
          <w:rFonts w:hint="eastAsia"/>
          <w:b/>
        </w:rPr>
        <w:t>失败回复示例</w:t>
      </w:r>
      <w:r>
        <w:rPr>
          <w:rFonts w:hint="eastAsia"/>
          <w:b/>
        </w:rPr>
        <w:t>:</w:t>
      </w:r>
    </w:p>
    <w:p w:rsidR="000C4393" w:rsidRPr="007F1246" w:rsidRDefault="000C4393"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0C4393" w:rsidRPr="00353F22" w:rsidRDefault="000C4393" w:rsidP="000C4393">
      <w:pPr>
        <w:rPr>
          <w:b/>
        </w:rPr>
      </w:pPr>
      <w:r w:rsidRPr="00353F22">
        <w:rPr>
          <w:rFonts w:hint="eastAsia"/>
          <w:b/>
        </w:rPr>
        <w:t>客户端解析照片的方法：</w:t>
      </w:r>
    </w:p>
    <w:p w:rsidR="000C4393" w:rsidRDefault="000C4393" w:rsidP="00257D25">
      <w:pPr>
        <w:pStyle w:val="a5"/>
        <w:numPr>
          <w:ilvl w:val="0"/>
          <w:numId w:val="12"/>
        </w:numPr>
        <w:ind w:firstLineChars="0"/>
      </w:pPr>
      <w:r>
        <w:rPr>
          <w:rFonts w:hint="eastAsia"/>
        </w:rPr>
        <w:t>Web</w:t>
      </w:r>
      <w:r>
        <w:rPr>
          <w:rFonts w:hint="eastAsia"/>
        </w:rPr>
        <w:t>端：</w:t>
      </w:r>
    </w:p>
    <w:p w:rsidR="000C4393" w:rsidRDefault="000C4393" w:rsidP="000C4393">
      <w:pPr>
        <w:pStyle w:val="a5"/>
        <w:ind w:left="360" w:firstLineChars="0" w:firstLine="0"/>
      </w:pPr>
      <w:r>
        <w:rPr>
          <w:rFonts w:hint="eastAsia"/>
        </w:rPr>
        <w:t>图片的标签按如下格式编写即可显示照片：</w:t>
      </w:r>
    </w:p>
    <w:p w:rsidR="000C4393" w:rsidRDefault="000C4393" w:rsidP="000C4393">
      <w:pPr>
        <w:pStyle w:val="a5"/>
        <w:ind w:left="360" w:firstLineChars="0" w:firstLine="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ascii="Helvetica" w:hAnsi="Helvetica" w:cs="Helvetica" w:hint="eastAsia"/>
          <w:color w:val="FF0000"/>
          <w:sz w:val="21"/>
          <w:szCs w:val="21"/>
          <w:shd w:val="clear" w:color="auto" w:fill="F5F5F5"/>
        </w:rPr>
        <w:t>Base64</w:t>
      </w:r>
      <w:r>
        <w:rPr>
          <w:rFonts w:ascii="Helvetica" w:hAnsi="Helvetica" w:cs="Helvetica" w:hint="eastAsia"/>
          <w:color w:val="FF0000"/>
          <w:sz w:val="21"/>
          <w:szCs w:val="21"/>
          <w:shd w:val="clear" w:color="auto" w:fill="F5F5F5"/>
        </w:rPr>
        <w:t>编码</w:t>
      </w:r>
      <w:r>
        <w:rPr>
          <w:rFonts w:ascii="Helvetica" w:hAnsi="Helvetica" w:cs="Helvetica"/>
          <w:color w:val="333333"/>
          <w:sz w:val="21"/>
          <w:szCs w:val="21"/>
          <w:shd w:val="clear" w:color="auto" w:fill="F5F5F5"/>
        </w:rPr>
        <w:t>"/&gt;</w:t>
      </w:r>
    </w:p>
    <w:p w:rsidR="000C4393" w:rsidRDefault="000C4393" w:rsidP="00257D25">
      <w:pPr>
        <w:pStyle w:val="a5"/>
        <w:numPr>
          <w:ilvl w:val="0"/>
          <w:numId w:val="12"/>
        </w:numPr>
        <w:ind w:firstLineChars="0"/>
      </w:pPr>
      <w:r>
        <w:rPr>
          <w:rFonts w:hint="eastAsia"/>
        </w:rPr>
        <w:t>其它客户端</w:t>
      </w:r>
      <w:r>
        <w:rPr>
          <w:rFonts w:hint="eastAsia"/>
        </w:rPr>
        <w:t>:</w:t>
      </w:r>
    </w:p>
    <w:p w:rsidR="000C4393" w:rsidRDefault="000C4393" w:rsidP="00257D25">
      <w:pPr>
        <w:pStyle w:val="a5"/>
        <w:numPr>
          <w:ilvl w:val="0"/>
          <w:numId w:val="13"/>
        </w:numPr>
        <w:ind w:firstLineChars="0"/>
      </w:pPr>
      <w:r>
        <w:rPr>
          <w:rFonts w:hint="eastAsia"/>
        </w:rPr>
        <w:t>把</w:t>
      </w:r>
      <w:r>
        <w:rPr>
          <w:rFonts w:hint="eastAsia"/>
        </w:rPr>
        <w:t>data</w:t>
      </w:r>
      <w:r>
        <w:rPr>
          <w:rFonts w:hint="eastAsia"/>
        </w:rPr>
        <w:t>中的数据按</w:t>
      </w:r>
      <w:r>
        <w:rPr>
          <w:rFonts w:hint="eastAsia"/>
        </w:rPr>
        <w:t>Base64</w:t>
      </w:r>
      <w:r>
        <w:rPr>
          <w:rFonts w:hint="eastAsia"/>
        </w:rPr>
        <w:t>格式解码为字节数组</w:t>
      </w:r>
    </w:p>
    <w:p w:rsidR="000C4393" w:rsidRDefault="000C4393" w:rsidP="00257D25">
      <w:pPr>
        <w:pStyle w:val="a5"/>
        <w:numPr>
          <w:ilvl w:val="0"/>
          <w:numId w:val="13"/>
        </w:numPr>
        <w:ind w:firstLineChars="0"/>
      </w:pPr>
      <w:r>
        <w:rPr>
          <w:rFonts w:hint="eastAsia"/>
        </w:rPr>
        <w:t>把解码得到的字节数组转换为照片格式</w:t>
      </w:r>
    </w:p>
    <w:p w:rsidR="000C4393" w:rsidRDefault="000C4393" w:rsidP="00697C7B">
      <w:pPr>
        <w:rPr>
          <w:rFonts w:ascii="新宋体" w:hAnsi="新宋体" w:cs="新宋体"/>
          <w:color w:val="000000"/>
          <w:sz w:val="19"/>
          <w:szCs w:val="19"/>
        </w:rPr>
      </w:pPr>
    </w:p>
    <w:p w:rsidR="00132062" w:rsidRDefault="00132062" w:rsidP="00132062">
      <w:pPr>
        <w:pStyle w:val="2"/>
      </w:pPr>
      <w:r>
        <w:rPr>
          <w:rFonts w:hint="eastAsia"/>
        </w:rPr>
        <w:lastRenderedPageBreak/>
        <w:t>抓拍照片清除接口</w:t>
      </w:r>
    </w:p>
    <w:p w:rsidR="00132062" w:rsidRPr="00E47307" w:rsidRDefault="00132062" w:rsidP="00132062">
      <w:pPr>
        <w:rPr>
          <w:b/>
        </w:rPr>
      </w:pPr>
      <w:r w:rsidRPr="00E47307">
        <w:rPr>
          <w:rFonts w:hint="eastAsia"/>
          <w:b/>
        </w:rPr>
        <w:t>url:</w:t>
      </w:r>
    </w:p>
    <w:p w:rsidR="00132062" w:rsidRPr="008510B3" w:rsidRDefault="005446D3"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1" w:history="1">
        <w:r w:rsidR="00132062" w:rsidRPr="00506A16">
          <w:rPr>
            <w:rStyle w:val="af7"/>
          </w:rPr>
          <w:t>http://192</w:t>
        </w:r>
      </w:hyperlink>
      <w:r w:rsidR="00132062">
        <w:rPr>
          <w:rStyle w:val="af7"/>
        </w:rPr>
        <w:t>.168.2.158</w:t>
      </w:r>
      <w:r w:rsidR="00132062" w:rsidRPr="008510B3">
        <w:rPr>
          <w:rStyle w:val="af7"/>
        </w:rPr>
        <w:t>:9000/ParkAPI/</w:t>
      </w:r>
      <w:r w:rsidR="008B6124" w:rsidRPr="008B6124">
        <w:rPr>
          <w:rStyle w:val="af7"/>
        </w:rPr>
        <w:t>ClearCaptureImage</w:t>
      </w:r>
    </w:p>
    <w:p w:rsidR="00132062" w:rsidRPr="005879B3" w:rsidRDefault="00132062" w:rsidP="00132062">
      <w:pPr>
        <w:rPr>
          <w:b/>
        </w:rPr>
      </w:pPr>
      <w:r w:rsidRPr="00E47307">
        <w:rPr>
          <w:b/>
        </w:rPr>
        <w:t>HTTP</w:t>
      </w:r>
      <w:r w:rsidRPr="00E47307">
        <w:rPr>
          <w:rFonts w:hint="eastAsia"/>
          <w:b/>
        </w:rPr>
        <w:t>请求</w:t>
      </w:r>
      <w:r w:rsidRPr="00E47307">
        <w:rPr>
          <w:b/>
        </w:rPr>
        <w:t>方式</w:t>
      </w:r>
      <w:r w:rsidRPr="00E47307">
        <w:rPr>
          <w:rFonts w:hint="eastAsia"/>
          <w:b/>
        </w:rPr>
        <w:t>：</w:t>
      </w:r>
    </w:p>
    <w:p w:rsidR="00132062" w:rsidRDefault="00132062" w:rsidP="00132062">
      <w:r>
        <w:t>POST</w:t>
      </w:r>
      <w:r>
        <w:rPr>
          <w:rFonts w:hint="eastAsia"/>
        </w:rPr>
        <w:t>，</w:t>
      </w:r>
      <w:r>
        <w:rPr>
          <w:rFonts w:hint="eastAsia"/>
        </w:rPr>
        <w:t>GET</w:t>
      </w:r>
    </w:p>
    <w:p w:rsidR="00132062" w:rsidRDefault="00132062" w:rsidP="0013206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2062" w:rsidTr="00594ECB">
        <w:tc>
          <w:tcPr>
            <w:tcW w:w="1809"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说明</w:t>
            </w:r>
          </w:p>
        </w:tc>
      </w:tr>
      <w:tr w:rsidR="00132062" w:rsidTr="00594ECB">
        <w:tc>
          <w:tcPr>
            <w:tcW w:w="1809" w:type="dxa"/>
          </w:tcPr>
          <w:p w:rsidR="00132062" w:rsidRPr="00EC78A7" w:rsidRDefault="00132062" w:rsidP="00594ECB">
            <w:pPr>
              <w:spacing w:line="264" w:lineRule="auto"/>
              <w:rPr>
                <w:b/>
                <w:kern w:val="2"/>
              </w:rPr>
            </w:pPr>
            <w:r w:rsidRPr="00EC78A7">
              <w:rPr>
                <w:b/>
                <w:kern w:val="2"/>
              </w:rPr>
              <w:t>token</w:t>
            </w:r>
          </w:p>
        </w:tc>
        <w:tc>
          <w:tcPr>
            <w:tcW w:w="1024"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2062" w:rsidTr="00594ECB">
        <w:tc>
          <w:tcPr>
            <w:tcW w:w="1809" w:type="dxa"/>
          </w:tcPr>
          <w:p w:rsidR="00132062" w:rsidRPr="00EC78A7" w:rsidRDefault="009405D5" w:rsidP="00594ECB">
            <w:pPr>
              <w:spacing w:line="264" w:lineRule="auto"/>
              <w:rPr>
                <w:b/>
                <w:kern w:val="2"/>
              </w:rPr>
            </w:pPr>
            <w:r w:rsidRPr="009405D5">
              <w:rPr>
                <w:b/>
                <w:kern w:val="2"/>
              </w:rPr>
              <w:t>StartDate</w:t>
            </w:r>
          </w:p>
        </w:tc>
        <w:tc>
          <w:tcPr>
            <w:tcW w:w="1024"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2062" w:rsidRDefault="009405D5" w:rsidP="009405D5">
            <w:pPr>
              <w:spacing w:line="264" w:lineRule="auto"/>
              <w:rPr>
                <w:rFonts w:ascii="Consolas" w:hAnsi="Consolas" w:cs="Consolas"/>
                <w:sz w:val="18"/>
                <w:szCs w:val="18"/>
              </w:rPr>
            </w:pPr>
            <w:r>
              <w:rPr>
                <w:rFonts w:ascii="Consolas" w:hAnsi="Consolas" w:cs="Consolas" w:hint="eastAsia"/>
                <w:sz w:val="18"/>
                <w:szCs w:val="18"/>
              </w:rPr>
              <w:t>开始日期。如</w:t>
            </w:r>
            <w:r>
              <w:rPr>
                <w:rFonts w:ascii="Consolas" w:hAnsi="Consolas" w:cs="Consolas" w:hint="eastAsia"/>
                <w:sz w:val="18"/>
                <w:szCs w:val="18"/>
              </w:rPr>
              <w:t>20160501</w:t>
            </w:r>
          </w:p>
        </w:tc>
      </w:tr>
      <w:tr w:rsidR="00132062" w:rsidTr="00594ECB">
        <w:tc>
          <w:tcPr>
            <w:tcW w:w="1809" w:type="dxa"/>
          </w:tcPr>
          <w:p w:rsidR="00132062" w:rsidRPr="002E68F5" w:rsidRDefault="009405D5" w:rsidP="00594ECB">
            <w:pPr>
              <w:spacing w:line="264" w:lineRule="auto"/>
              <w:rPr>
                <w:b/>
                <w:kern w:val="2"/>
              </w:rPr>
            </w:pPr>
            <w:r w:rsidRPr="009405D5">
              <w:rPr>
                <w:b/>
                <w:kern w:val="2"/>
              </w:rPr>
              <w:t>EndDate</w:t>
            </w:r>
          </w:p>
        </w:tc>
        <w:tc>
          <w:tcPr>
            <w:tcW w:w="1024" w:type="dxa"/>
          </w:tcPr>
          <w:p w:rsidR="00132062" w:rsidRPr="00E00670" w:rsidRDefault="0013206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2062" w:rsidRDefault="00132062"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2062" w:rsidRDefault="009405D5" w:rsidP="009405D5">
            <w:pPr>
              <w:spacing w:line="264" w:lineRule="auto"/>
              <w:rPr>
                <w:rFonts w:ascii="Consolas" w:hAnsi="Consolas" w:cs="Consolas"/>
                <w:sz w:val="18"/>
                <w:szCs w:val="18"/>
              </w:rPr>
            </w:pPr>
            <w:r>
              <w:rPr>
                <w:rFonts w:ascii="Consolas" w:hAnsi="Consolas" w:cs="Consolas" w:hint="eastAsia"/>
                <w:sz w:val="18"/>
                <w:szCs w:val="18"/>
              </w:rPr>
              <w:t>结束日期</w:t>
            </w:r>
            <w:r w:rsidR="00132062">
              <w:rPr>
                <w:rFonts w:ascii="Consolas" w:hAnsi="Consolas" w:cs="Consolas" w:hint="eastAsia"/>
                <w:sz w:val="18"/>
                <w:szCs w:val="18"/>
              </w:rPr>
              <w:t>。如</w:t>
            </w:r>
            <w:r w:rsidR="00132062">
              <w:rPr>
                <w:rFonts w:ascii="Consolas" w:hAnsi="Consolas" w:cs="Consolas" w:hint="eastAsia"/>
                <w:sz w:val="18"/>
                <w:szCs w:val="18"/>
              </w:rPr>
              <w:t>20160</w:t>
            </w:r>
            <w:r>
              <w:rPr>
                <w:rFonts w:ascii="Consolas" w:hAnsi="Consolas" w:cs="Consolas" w:hint="eastAsia"/>
                <w:sz w:val="18"/>
                <w:szCs w:val="18"/>
              </w:rPr>
              <w:t>531</w:t>
            </w:r>
          </w:p>
        </w:tc>
      </w:tr>
      <w:tr w:rsidR="00132062" w:rsidTr="00594ECB">
        <w:tc>
          <w:tcPr>
            <w:tcW w:w="1809" w:type="dxa"/>
          </w:tcPr>
          <w:p w:rsidR="00132062" w:rsidRDefault="00132062"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2062" w:rsidRPr="00E00670" w:rsidRDefault="0013206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2062" w:rsidRDefault="00132062"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2062" w:rsidRDefault="00132062" w:rsidP="00132062">
      <w:pPr>
        <w:rPr>
          <w:b/>
        </w:rPr>
      </w:pPr>
      <w:r>
        <w:rPr>
          <w:rFonts w:hint="eastAsia"/>
          <w:b/>
        </w:rPr>
        <w:t>返回</w:t>
      </w:r>
      <w:r>
        <w:rPr>
          <w:b/>
        </w:rPr>
        <w:t>数据</w:t>
      </w:r>
      <w:r w:rsidRPr="0050700F">
        <w:rPr>
          <w:rFonts w:hint="eastAsia"/>
          <w:b/>
        </w:rPr>
        <w:t>格式</w:t>
      </w:r>
      <w:r>
        <w:rPr>
          <w:rFonts w:hint="eastAsia"/>
          <w:b/>
        </w:rPr>
        <w:t>:</w:t>
      </w:r>
    </w:p>
    <w:p w:rsidR="00132062" w:rsidRPr="0051022D" w:rsidRDefault="00132062" w:rsidP="00132062">
      <w:r>
        <w:t>JSON</w:t>
      </w:r>
    </w:p>
    <w:p w:rsidR="00132062" w:rsidRDefault="00132062" w:rsidP="0013206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2062"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说明</w:t>
            </w:r>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2062"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2062" w:rsidRDefault="00555E3A" w:rsidP="00594ECB">
            <w:pPr>
              <w:spacing w:line="264" w:lineRule="auto"/>
              <w:rPr>
                <w:rFonts w:ascii="Consolas" w:hAnsi="Consolas" w:cs="Consolas"/>
                <w:kern w:val="2"/>
                <w:sz w:val="18"/>
                <w:szCs w:val="18"/>
              </w:rPr>
            </w:pPr>
            <w:r>
              <w:rPr>
                <w:rFonts w:ascii="Consolas" w:hAnsi="Consolas" w:cs="Consolas" w:hint="eastAsia"/>
                <w:kern w:val="2"/>
                <w:sz w:val="18"/>
                <w:szCs w:val="18"/>
              </w:rPr>
              <w:t>删除的文件数量</w:t>
            </w:r>
          </w:p>
        </w:tc>
      </w:tr>
    </w:tbl>
    <w:p w:rsidR="00132062" w:rsidRDefault="00132062" w:rsidP="00132062">
      <w:pPr>
        <w:rPr>
          <w:b/>
        </w:rPr>
      </w:pPr>
      <w:r>
        <w:rPr>
          <w:rFonts w:hint="eastAsia"/>
        </w:rPr>
        <w:t>data</w:t>
      </w:r>
      <w:r>
        <w:rPr>
          <w:rFonts w:hint="eastAsia"/>
          <w:b/>
        </w:rPr>
        <w:t>中的数据：</w:t>
      </w:r>
      <w:r w:rsidR="00555E3A">
        <w:rPr>
          <w:rFonts w:hint="eastAsia"/>
        </w:rPr>
        <w:t>0</w:t>
      </w:r>
    </w:p>
    <w:p w:rsidR="00132062" w:rsidRDefault="00132062" w:rsidP="00132062">
      <w:pPr>
        <w:rPr>
          <w:b/>
        </w:rPr>
      </w:pPr>
      <w:r>
        <w:rPr>
          <w:rFonts w:hint="eastAsia"/>
          <w:b/>
        </w:rPr>
        <w:t>请求示例：</w:t>
      </w:r>
    </w:p>
    <w:p w:rsidR="00132062" w:rsidRPr="008510B3" w:rsidRDefault="005446D3"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2" w:history="1">
        <w:r w:rsidR="00132062" w:rsidRPr="00506A16">
          <w:rPr>
            <w:rStyle w:val="af7"/>
          </w:rPr>
          <w:t>http://192</w:t>
        </w:r>
      </w:hyperlink>
      <w:r w:rsidR="00132062" w:rsidRPr="00E9384F">
        <w:rPr>
          <w:rStyle w:val="af7"/>
        </w:rPr>
        <w:t>.168.2.</w:t>
      </w:r>
      <w:r w:rsidR="00132062">
        <w:rPr>
          <w:rStyle w:val="af7"/>
        </w:rPr>
        <w:t>158</w:t>
      </w:r>
      <w:r w:rsidR="00132062" w:rsidRPr="00E9384F">
        <w:rPr>
          <w:rStyle w:val="af7"/>
        </w:rPr>
        <w:t>:9000/ParkAPI/</w:t>
      </w:r>
      <w:r w:rsidR="008B6124" w:rsidRPr="008B6124">
        <w:rPr>
          <w:rStyle w:val="af7"/>
        </w:rPr>
        <w:t>ClearCaptureImage</w:t>
      </w:r>
      <w:r w:rsidR="00132062" w:rsidRPr="00E9384F">
        <w:rPr>
          <w:rStyle w:val="af7"/>
        </w:rPr>
        <w:t>?token=e4c6fa1f4ca5459db95dc8f1b5edfd5d&amp;</w:t>
      </w:r>
      <w:r w:rsidR="008B6124">
        <w:rPr>
          <w:rStyle w:val="af7"/>
          <w:rFonts w:hint="eastAsia"/>
        </w:rPr>
        <w:t>StartDate</w:t>
      </w:r>
      <w:r w:rsidR="008B6124">
        <w:rPr>
          <w:rStyle w:val="af7"/>
        </w:rPr>
        <w:t xml:space="preserve"> </w:t>
      </w:r>
      <w:r w:rsidR="00132062" w:rsidRPr="00E9384F">
        <w:rPr>
          <w:rStyle w:val="af7"/>
        </w:rPr>
        <w:t>=</w:t>
      </w:r>
      <w:r w:rsidR="008B6124">
        <w:rPr>
          <w:rStyle w:val="af7"/>
          <w:rFonts w:hint="eastAsia"/>
        </w:rPr>
        <w:t>20160501</w:t>
      </w:r>
      <w:r w:rsidR="00132062" w:rsidRPr="00E9384F">
        <w:rPr>
          <w:rStyle w:val="af7"/>
        </w:rPr>
        <w:t>&amp;</w:t>
      </w:r>
      <w:r w:rsidR="008B6124">
        <w:rPr>
          <w:rStyle w:val="af7"/>
          <w:rFonts w:hint="eastAsia"/>
        </w:rPr>
        <w:t>EndDate</w:t>
      </w:r>
      <w:r w:rsidR="00132062">
        <w:rPr>
          <w:rStyle w:val="af7"/>
        </w:rPr>
        <w:t>=2016050</w:t>
      </w:r>
      <w:r w:rsidR="008B6124">
        <w:rPr>
          <w:rStyle w:val="af7"/>
          <w:rFonts w:hint="eastAsia"/>
        </w:rPr>
        <w:t>31</w:t>
      </w:r>
    </w:p>
    <w:p w:rsidR="00132062" w:rsidRDefault="00132062" w:rsidP="00132062">
      <w:pPr>
        <w:rPr>
          <w:b/>
        </w:rPr>
      </w:pPr>
      <w:r>
        <w:rPr>
          <w:rFonts w:hint="eastAsia"/>
          <w:b/>
        </w:rPr>
        <w:t>成功回复示例</w:t>
      </w:r>
      <w:r>
        <w:rPr>
          <w:rFonts w:hint="eastAsia"/>
          <w:b/>
        </w:rPr>
        <w:t>:</w:t>
      </w:r>
    </w:p>
    <w:p w:rsidR="00132062" w:rsidRPr="007F1246" w:rsidRDefault="00132062"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Pr="00462D55">
        <w:rPr>
          <w:rFonts w:hint="eastAsia"/>
        </w:rPr>
        <w:t xml:space="preserve"> </w:t>
      </w:r>
      <w:r w:rsidR="00A64C77">
        <w:rPr>
          <w:rFonts w:hint="eastAsia"/>
        </w:rPr>
        <w:t>0</w:t>
      </w:r>
    </w:p>
    <w:p w:rsidR="00132062" w:rsidRDefault="00132062" w:rsidP="00132062">
      <w:pPr>
        <w:rPr>
          <w:b/>
        </w:rPr>
      </w:pPr>
      <w:r>
        <w:rPr>
          <w:rFonts w:hint="eastAsia"/>
          <w:b/>
        </w:rPr>
        <w:t>失败回复示例</w:t>
      </w:r>
      <w:r>
        <w:rPr>
          <w:rFonts w:hint="eastAsia"/>
          <w:b/>
        </w:rPr>
        <w:t>:</w:t>
      </w:r>
    </w:p>
    <w:p w:rsidR="00132062" w:rsidRPr="007F1246" w:rsidRDefault="00132062"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2062" w:rsidRPr="00697C7B" w:rsidRDefault="00132062" w:rsidP="00697C7B">
      <w:pPr>
        <w:rPr>
          <w:rStyle w:val="af7"/>
          <w:color w:val="auto"/>
          <w:u w:val="none"/>
        </w:rPr>
      </w:pPr>
    </w:p>
    <w:p w:rsidR="00E56FC1" w:rsidRDefault="00E56FC1" w:rsidP="00E56FC1">
      <w:pPr>
        <w:pStyle w:val="2"/>
      </w:pPr>
      <w:r>
        <w:rPr>
          <w:rFonts w:hint="eastAsia"/>
        </w:rPr>
        <w:lastRenderedPageBreak/>
        <w:t>已归档出场记录接口</w:t>
      </w:r>
    </w:p>
    <w:p w:rsidR="00E56FC1" w:rsidRDefault="00E56FC1" w:rsidP="00E56FC1">
      <w:pPr>
        <w:pStyle w:val="3"/>
      </w:pPr>
      <w:r>
        <w:rPr>
          <w:rFonts w:hint="eastAsia"/>
        </w:rPr>
        <w:t>Model</w:t>
      </w:r>
      <w:r>
        <w:rPr>
          <w:rFonts w:hint="eastAsia"/>
        </w:rPr>
        <w:t>结构</w:t>
      </w:r>
    </w:p>
    <w:p w:rsidR="00E56FC1" w:rsidRPr="00D657B3" w:rsidRDefault="00E56FC1" w:rsidP="00E56F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56FC1" w:rsidTr="00831F68">
        <w:tc>
          <w:tcPr>
            <w:tcW w:w="1809"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说明</w:t>
            </w:r>
          </w:p>
        </w:tc>
      </w:tr>
      <w:tr w:rsidR="00E56FC1" w:rsidRPr="00E00670" w:rsidTr="00831F68">
        <w:tc>
          <w:tcPr>
            <w:tcW w:w="1809" w:type="dxa"/>
          </w:tcPr>
          <w:p w:rsidR="00E56FC1" w:rsidRPr="00EC78A7" w:rsidRDefault="00E56FC1" w:rsidP="00831F68">
            <w:pPr>
              <w:spacing w:line="264" w:lineRule="auto"/>
              <w:rPr>
                <w:b/>
                <w:kern w:val="2"/>
              </w:rPr>
            </w:pPr>
            <w:r w:rsidRPr="00EC78A7">
              <w:rPr>
                <w:b/>
                <w:kern w:val="2"/>
              </w:rPr>
              <w:t>ID</w:t>
            </w:r>
          </w:p>
        </w:tc>
        <w:tc>
          <w:tcPr>
            <w:tcW w:w="1024" w:type="dxa"/>
          </w:tcPr>
          <w:p w:rsidR="00E56FC1" w:rsidRPr="00E00670" w:rsidRDefault="00E56FC1" w:rsidP="00831F68">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56FC1" w:rsidRDefault="00E56FC1" w:rsidP="00831F68">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56FC1" w:rsidRPr="00E00670" w:rsidRDefault="00E56FC1" w:rsidP="00831F68">
            <w:pPr>
              <w:rPr>
                <w:rFonts w:ascii="Consolas" w:hAnsi="Consolas" w:cs="Consolas"/>
                <w:sz w:val="18"/>
                <w:szCs w:val="18"/>
              </w:rPr>
            </w:pPr>
            <w:r>
              <w:rPr>
                <w:rFonts w:ascii="Consolas" w:hAnsi="Consolas" w:cs="Consolas" w:hint="eastAsia"/>
                <w:sz w:val="18"/>
                <w:szCs w:val="18"/>
              </w:rPr>
              <w:t>自增长唯一标识。新增时复用为在线状态及收费标识：最低</w:t>
            </w:r>
            <w:r>
              <w:rPr>
                <w:rFonts w:ascii="Consolas" w:hAnsi="Consolas" w:cs="Consolas" w:hint="eastAsia"/>
                <w:sz w:val="18"/>
                <w:szCs w:val="18"/>
              </w:rPr>
              <w:t>7</w:t>
            </w:r>
            <w:r>
              <w:rPr>
                <w:rFonts w:ascii="Consolas" w:hAnsi="Consolas" w:cs="Consolas" w:hint="eastAsia"/>
                <w:sz w:val="18"/>
                <w:szCs w:val="18"/>
              </w:rPr>
              <w:t>位为收费标识，第</w:t>
            </w:r>
            <w:r>
              <w:rPr>
                <w:rFonts w:ascii="Consolas" w:hAnsi="Consolas" w:cs="Consolas" w:hint="eastAsia"/>
                <w:sz w:val="18"/>
                <w:szCs w:val="18"/>
              </w:rPr>
              <w:t>8</w:t>
            </w:r>
            <w:r>
              <w:rPr>
                <w:rFonts w:ascii="Consolas" w:hAnsi="Consolas" w:cs="Consolas" w:hint="eastAsia"/>
                <w:sz w:val="18"/>
                <w:szCs w:val="18"/>
              </w:rPr>
              <w:t>位表示是否是脱机记录</w:t>
            </w:r>
            <w:r>
              <w:rPr>
                <w:rFonts w:ascii="Consolas" w:hAnsi="Consolas" w:cs="Consolas" w:hint="eastAsia"/>
                <w:sz w:val="18"/>
                <w:szCs w:val="18"/>
              </w:rPr>
              <w:t>(1</w:t>
            </w:r>
            <w:r>
              <w:rPr>
                <w:rFonts w:ascii="Consolas" w:hAnsi="Consolas" w:cs="Consolas" w:hint="eastAsia"/>
                <w:sz w:val="18"/>
                <w:szCs w:val="18"/>
              </w:rPr>
              <w:t>为脱机记录</w:t>
            </w:r>
            <w:r>
              <w:rPr>
                <w:rFonts w:ascii="Consolas" w:hAnsi="Consolas" w:cs="Consolas" w:hint="eastAsia"/>
                <w:sz w:val="18"/>
                <w:szCs w:val="18"/>
              </w:rPr>
              <w:t>)</w:t>
            </w:r>
          </w:p>
        </w:tc>
      </w:tr>
      <w:tr w:rsidR="00E56FC1" w:rsidRPr="00E00670" w:rsidTr="00831F68">
        <w:tc>
          <w:tcPr>
            <w:tcW w:w="1809" w:type="dxa"/>
            <w:vAlign w:val="center"/>
          </w:tcPr>
          <w:p w:rsidR="00E56FC1" w:rsidRDefault="00E56FC1" w:rsidP="00831F68">
            <w:pPr>
              <w:rPr>
                <w:rFonts w:ascii="宋体" w:eastAsia="宋体" w:hAnsi="宋体" w:cs="宋体"/>
                <w:color w:val="000000"/>
              </w:rPr>
            </w:pPr>
            <w:r w:rsidRPr="00226980">
              <w:rPr>
                <w:rFonts w:hint="eastAsia"/>
                <w:kern w:val="2"/>
              </w:rPr>
              <w:t>InID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long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w:t>
            </w:r>
            <w:r w:rsidRPr="00824373">
              <w:rPr>
                <w:rFonts w:ascii="Consolas" w:hAnsi="Consolas" w:cs="Consolas" w:hint="eastAsia"/>
                <w:sz w:val="18"/>
                <w:szCs w:val="18"/>
              </w:rPr>
              <w:t>ID</w:t>
            </w:r>
          </w:p>
        </w:tc>
      </w:tr>
      <w:tr w:rsidR="00B60ACE" w:rsidRPr="00E00670" w:rsidTr="00831F68">
        <w:tc>
          <w:tcPr>
            <w:tcW w:w="1809" w:type="dxa"/>
            <w:vAlign w:val="center"/>
          </w:tcPr>
          <w:p w:rsidR="00B60ACE" w:rsidRPr="00226980" w:rsidRDefault="00B60ACE" w:rsidP="00831F68">
            <w:pPr>
              <w:rPr>
                <w:kern w:val="2"/>
              </w:rPr>
            </w:pPr>
            <w:r>
              <w:rPr>
                <w:rFonts w:hint="eastAsia"/>
                <w:kern w:val="2"/>
              </w:rPr>
              <w:t>OutID</w:t>
            </w:r>
          </w:p>
        </w:tc>
        <w:tc>
          <w:tcPr>
            <w:tcW w:w="1024" w:type="dxa"/>
            <w:vAlign w:val="center"/>
          </w:tcPr>
          <w:p w:rsidR="00B60ACE" w:rsidRPr="00824373" w:rsidRDefault="00B60ACE" w:rsidP="00831F68">
            <w:pPr>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vAlign w:val="center"/>
          </w:tcPr>
          <w:p w:rsidR="00B60ACE" w:rsidRPr="00824373" w:rsidRDefault="00B60ACE"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B60ACE" w:rsidRPr="00824373" w:rsidRDefault="00B60ACE" w:rsidP="00831F68">
            <w:pPr>
              <w:rPr>
                <w:rFonts w:ascii="Consolas" w:hAnsi="Consolas" w:cs="Consolas"/>
                <w:sz w:val="18"/>
                <w:szCs w:val="18"/>
              </w:rPr>
            </w:pPr>
            <w:r>
              <w:rPr>
                <w:rFonts w:ascii="Consolas" w:hAnsi="Consolas" w:cs="Consolas" w:hint="eastAsia"/>
                <w:sz w:val="18"/>
                <w:szCs w:val="18"/>
              </w:rPr>
              <w:t>出场</w:t>
            </w:r>
            <w:r>
              <w:rPr>
                <w:rFonts w:ascii="Consolas" w:hAnsi="Consolas" w:cs="Consolas" w:hint="eastAsia"/>
                <w:sz w:val="18"/>
                <w:szCs w:val="18"/>
              </w:rPr>
              <w:t>ID</w:t>
            </w:r>
          </w:p>
        </w:tc>
      </w:tr>
      <w:tr w:rsidR="00E56FC1" w:rsidRPr="00E00670" w:rsidTr="00831F68">
        <w:tc>
          <w:tcPr>
            <w:tcW w:w="1809" w:type="dxa"/>
            <w:vAlign w:val="center"/>
          </w:tcPr>
          <w:p w:rsidR="00E56FC1" w:rsidRPr="00226980" w:rsidRDefault="00E56FC1" w:rsidP="00831F68">
            <w:pPr>
              <w:rPr>
                <w:rFonts w:ascii="宋体" w:eastAsia="宋体" w:hAnsi="宋体" w:cs="宋体"/>
                <w:b/>
                <w:color w:val="000000"/>
              </w:rPr>
            </w:pPr>
            <w:r w:rsidRPr="00226980">
              <w:rPr>
                <w:rFonts w:hint="eastAsia"/>
                <w:b/>
                <w:kern w:val="2"/>
              </w:rPr>
              <w:t>CardNO</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卡号</w:t>
            </w:r>
          </w:p>
        </w:tc>
      </w:tr>
      <w:tr w:rsidR="00E56FC1" w:rsidRPr="00E00670" w:rsidTr="00831F68">
        <w:tc>
          <w:tcPr>
            <w:tcW w:w="1809" w:type="dxa"/>
            <w:vAlign w:val="center"/>
          </w:tcPr>
          <w:p w:rsidR="00E56FC1" w:rsidRPr="00226980" w:rsidRDefault="00E56FC1" w:rsidP="00831F68">
            <w:pPr>
              <w:rPr>
                <w:kern w:val="2"/>
              </w:rPr>
            </w:pPr>
            <w:r w:rsidRPr="00226980">
              <w:rPr>
                <w:rFonts w:hint="eastAsia"/>
                <w:kern w:val="2"/>
              </w:rPr>
              <w:t>CPH</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车牌</w:t>
            </w:r>
          </w:p>
        </w:tc>
      </w:tr>
      <w:tr w:rsidR="00E56FC1" w:rsidRPr="00E00670" w:rsidTr="00831F68">
        <w:tc>
          <w:tcPr>
            <w:tcW w:w="1809" w:type="dxa"/>
          </w:tcPr>
          <w:p w:rsidR="00E56FC1" w:rsidRPr="00226980" w:rsidRDefault="00E56FC1" w:rsidP="00831F68">
            <w:pPr>
              <w:spacing w:line="264" w:lineRule="auto"/>
              <w:rPr>
                <w:kern w:val="2"/>
              </w:rPr>
            </w:pPr>
            <w:r w:rsidRPr="006A5747">
              <w:rPr>
                <w:rFonts w:hint="eastAsia"/>
                <w:kern w:val="2"/>
              </w:rPr>
              <w:t>CPColor</w:t>
            </w:r>
          </w:p>
        </w:tc>
        <w:tc>
          <w:tcPr>
            <w:tcW w:w="1024" w:type="dxa"/>
          </w:tcPr>
          <w:p w:rsidR="00E56FC1" w:rsidRPr="00824373" w:rsidRDefault="00E56FC1" w:rsidP="00831F68">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yte</w:t>
            </w:r>
          </w:p>
        </w:tc>
        <w:tc>
          <w:tcPr>
            <w:tcW w:w="816" w:type="dxa"/>
          </w:tcPr>
          <w:p w:rsidR="00E56FC1" w:rsidRPr="00824373" w:rsidRDefault="00E56FC1" w:rsidP="00831F68">
            <w:pPr>
              <w:spacing w:line="264" w:lineRule="auto"/>
              <w:rPr>
                <w:rFonts w:ascii="Consolas" w:hAnsi="Consolas" w:cs="Consolas"/>
                <w:sz w:val="18"/>
                <w:szCs w:val="18"/>
              </w:rPr>
            </w:pPr>
            <w:r w:rsidRPr="006A5747">
              <w:rPr>
                <w:rFonts w:ascii="Consolas" w:hAnsi="Consolas" w:cs="Consolas" w:hint="eastAsia"/>
                <w:sz w:val="18"/>
                <w:szCs w:val="18"/>
              </w:rPr>
              <w:t>N</w:t>
            </w:r>
          </w:p>
        </w:tc>
        <w:tc>
          <w:tcPr>
            <w:tcW w:w="4578" w:type="dxa"/>
          </w:tcPr>
          <w:p w:rsidR="00E56FC1" w:rsidRPr="00824373" w:rsidRDefault="00E56FC1" w:rsidP="00831F68">
            <w:pPr>
              <w:rPr>
                <w:rFonts w:ascii="Consolas" w:hAnsi="Consolas" w:cs="Consolas"/>
                <w:sz w:val="18"/>
                <w:szCs w:val="18"/>
              </w:rPr>
            </w:pPr>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E56FC1" w:rsidRPr="00E00670" w:rsidTr="00831F68">
        <w:tc>
          <w:tcPr>
            <w:tcW w:w="1809" w:type="dxa"/>
            <w:vAlign w:val="center"/>
          </w:tcPr>
          <w:p w:rsidR="00E56FC1" w:rsidRPr="00226980" w:rsidRDefault="00E56FC1" w:rsidP="00831F68">
            <w:pPr>
              <w:rPr>
                <w:kern w:val="2"/>
              </w:rPr>
            </w:pPr>
            <w:r w:rsidRPr="00226980">
              <w:rPr>
                <w:rFonts w:hint="eastAsia"/>
                <w:kern w:val="2"/>
              </w:rPr>
              <w:t>CardType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卡类</w:t>
            </w:r>
          </w:p>
        </w:tc>
      </w:tr>
      <w:tr w:rsidR="00E56FC1" w:rsidRPr="00E00670" w:rsidTr="00831F68">
        <w:tc>
          <w:tcPr>
            <w:tcW w:w="1809" w:type="dxa"/>
            <w:vAlign w:val="center"/>
          </w:tcPr>
          <w:p w:rsidR="00E56FC1" w:rsidRPr="00226980" w:rsidRDefault="00E56FC1" w:rsidP="00831F68">
            <w:pPr>
              <w:rPr>
                <w:b/>
                <w:kern w:val="2"/>
              </w:rPr>
            </w:pPr>
            <w:r w:rsidRPr="00226980">
              <w:rPr>
                <w:rFonts w:hint="eastAsia"/>
                <w:b/>
                <w:kern w:val="2"/>
              </w:rPr>
              <w:t>InTime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入场时间</w:t>
            </w:r>
          </w:p>
        </w:tc>
      </w:tr>
      <w:tr w:rsidR="00E56FC1" w:rsidRPr="00E00670" w:rsidTr="00831F68">
        <w:tc>
          <w:tcPr>
            <w:tcW w:w="1809" w:type="dxa"/>
            <w:vAlign w:val="center"/>
          </w:tcPr>
          <w:p w:rsidR="00E56FC1" w:rsidRPr="00226980" w:rsidRDefault="00E56FC1" w:rsidP="00831F68">
            <w:pPr>
              <w:rPr>
                <w:b/>
                <w:kern w:val="2"/>
              </w:rPr>
            </w:pPr>
            <w:r w:rsidRPr="00226980">
              <w:rPr>
                <w:rFonts w:hint="eastAsia"/>
                <w:b/>
                <w:kern w:val="2"/>
              </w:rPr>
              <w:t>OutTime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InGateName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入场名称</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OutGateName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出场名称</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入场车辆图片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InUser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入场人相图片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出场车辆图片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OutUser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出场人相图片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ZJPic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证件图片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收费金额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lastRenderedPageBreak/>
              <w:t>Balance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余额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YSJE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应收金额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SFGate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中央收费口名</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OvertimeSymbol</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超时标志</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OvertimeSFTime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OvertimeSFJE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CarparkNO</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车场编号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BigSmall</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大小标志</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FreeReason</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免费原因</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StayTime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停车时间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StationID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YHAddress</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优惠场所</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YHType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优惠方式</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Temp1</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Temp2</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Temp3</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Temp4</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Temp5</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8B2A64" w:rsidRDefault="00E56FC1" w:rsidP="00831F68">
            <w:pPr>
              <w:spacing w:line="264" w:lineRule="auto"/>
              <w:rPr>
                <w:rFonts w:ascii="Consolas" w:hAnsi="Consolas" w:cs="Consolas"/>
                <w:sz w:val="18"/>
                <w:szCs w:val="18"/>
              </w:rPr>
            </w:pPr>
            <w:r w:rsidRPr="008B2A64">
              <w:rPr>
                <w:rFonts w:ascii="Consolas" w:hAnsi="Consolas" w:cs="Consolas"/>
                <w:sz w:val="18"/>
                <w:szCs w:val="18"/>
              </w:rPr>
              <w:t>PayType</w:t>
            </w:r>
          </w:p>
        </w:tc>
        <w:tc>
          <w:tcPr>
            <w:tcW w:w="1024" w:type="dxa"/>
            <w:vAlign w:val="center"/>
          </w:tcPr>
          <w:p w:rsidR="00E56FC1" w:rsidRPr="00824373" w:rsidRDefault="00E56FC1" w:rsidP="00831F68">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vAlign w:val="center"/>
          </w:tcPr>
          <w:p w:rsidR="00E56FC1" w:rsidRPr="00824373" w:rsidRDefault="00E56FC1"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653271">
              <w:rPr>
                <w:rFonts w:ascii="Consolas" w:hAnsi="Consolas" w:cs="Consolas" w:hint="eastAsia"/>
                <w:sz w:val="18"/>
                <w:szCs w:val="18"/>
              </w:rPr>
              <w:t>支付方式。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8614BF" w:rsidRPr="00E00670" w:rsidTr="00831F68">
        <w:tc>
          <w:tcPr>
            <w:tcW w:w="1809" w:type="dxa"/>
            <w:vAlign w:val="center"/>
          </w:tcPr>
          <w:p w:rsidR="008614BF" w:rsidRPr="00653271" w:rsidRDefault="008614BF" w:rsidP="002A3EEA">
            <w:pPr>
              <w:spacing w:line="264" w:lineRule="auto"/>
              <w:rPr>
                <w:kern w:val="2"/>
              </w:rPr>
            </w:pPr>
            <w:r>
              <w:rPr>
                <w:rFonts w:ascii="新宋体" w:hAnsi="新宋体" w:cs="新宋体"/>
                <w:color w:val="000000"/>
                <w:sz w:val="19"/>
                <w:szCs w:val="19"/>
                <w:highlight w:val="white"/>
              </w:rPr>
              <w:t>PayTypeCaption</w:t>
            </w:r>
          </w:p>
        </w:tc>
        <w:tc>
          <w:tcPr>
            <w:tcW w:w="1024" w:type="dxa"/>
            <w:vAlign w:val="center"/>
          </w:tcPr>
          <w:p w:rsidR="008614BF" w:rsidRDefault="008614BF" w:rsidP="002A3EEA">
            <w:pPr>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8614BF" w:rsidRDefault="008614BF"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8614BF" w:rsidRPr="00653271" w:rsidRDefault="008614BF" w:rsidP="002A3EEA">
            <w:pPr>
              <w:rPr>
                <w:rFonts w:ascii="Consolas" w:hAnsi="Consolas" w:cs="Consolas"/>
                <w:sz w:val="18"/>
                <w:szCs w:val="18"/>
              </w:rPr>
            </w:pPr>
            <w:r>
              <w:rPr>
                <w:rFonts w:ascii="Consolas" w:hAnsi="Consolas" w:cs="Consolas" w:hint="eastAsia"/>
                <w:sz w:val="18"/>
                <w:szCs w:val="18"/>
              </w:rPr>
              <w:t>中文支付方式。</w:t>
            </w:r>
          </w:p>
        </w:tc>
      </w:tr>
      <w:tr w:rsidR="008614BF" w:rsidRPr="00E00670" w:rsidTr="00831F68">
        <w:tc>
          <w:tcPr>
            <w:tcW w:w="1809" w:type="dxa"/>
          </w:tcPr>
          <w:p w:rsidR="008614BF" w:rsidRPr="00680EC0" w:rsidRDefault="008614BF" w:rsidP="00831F68">
            <w:pPr>
              <w:spacing w:line="264" w:lineRule="auto"/>
              <w:rPr>
                <w:kern w:val="2"/>
              </w:rPr>
            </w:pPr>
            <w:r w:rsidRPr="00680EC0">
              <w:rPr>
                <w:kern w:val="2"/>
              </w:rPr>
              <w:t>UserNO</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680EC0" w:rsidRDefault="008614BF" w:rsidP="00831F68">
            <w:pPr>
              <w:spacing w:line="264" w:lineRule="auto"/>
              <w:rPr>
                <w:kern w:val="2"/>
              </w:rPr>
            </w:pPr>
            <w:r w:rsidRPr="00680EC0">
              <w:rPr>
                <w:kern w:val="2"/>
              </w:rPr>
              <w:t>UserName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761B9E" w:rsidRDefault="008614BF" w:rsidP="00831F68">
            <w:pPr>
              <w:spacing w:line="264" w:lineRule="auto"/>
              <w:rPr>
                <w:kern w:val="2"/>
              </w:rPr>
            </w:pPr>
            <w:r w:rsidRPr="00761B9E">
              <w:rPr>
                <w:kern w:val="2"/>
              </w:rPr>
              <w:t>DeptName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761B9E" w:rsidRDefault="008614BF" w:rsidP="00831F68">
            <w:pPr>
              <w:spacing w:line="264" w:lineRule="auto"/>
              <w:rPr>
                <w:kern w:val="2"/>
              </w:rPr>
            </w:pPr>
            <w:r w:rsidRPr="00761B9E">
              <w:rPr>
                <w:kern w:val="2"/>
              </w:rPr>
              <w:lastRenderedPageBreak/>
              <w:t>ChineseName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Default="008614BF" w:rsidP="00831F68">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8614BF" w:rsidRPr="00E00670" w:rsidTr="005C1E9F">
        <w:tc>
          <w:tcPr>
            <w:tcW w:w="1809" w:type="dxa"/>
          </w:tcPr>
          <w:p w:rsidR="008614BF" w:rsidRPr="00050B3B" w:rsidRDefault="008614BF" w:rsidP="005C1E9F">
            <w:pPr>
              <w:spacing w:line="264" w:lineRule="auto"/>
              <w:rPr>
                <w:kern w:val="2"/>
              </w:rPr>
            </w:pPr>
            <w:r w:rsidRPr="00050B3B">
              <w:rPr>
                <w:rFonts w:hint="eastAsia"/>
                <w:kern w:val="2"/>
              </w:rPr>
              <w:t>StationName</w:t>
            </w:r>
          </w:p>
        </w:tc>
        <w:tc>
          <w:tcPr>
            <w:tcW w:w="1024" w:type="dxa"/>
          </w:tcPr>
          <w:p w:rsidR="008614BF" w:rsidRDefault="008614BF"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4BF" w:rsidRDefault="008614BF"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Pr="00D91820" w:rsidRDefault="008614BF"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8614BF" w:rsidRPr="00E00670" w:rsidTr="005C1E9F">
        <w:tc>
          <w:tcPr>
            <w:tcW w:w="1809" w:type="dxa"/>
          </w:tcPr>
          <w:p w:rsidR="008614BF" w:rsidRPr="00050B3B" w:rsidRDefault="008614BF"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8614BF" w:rsidRDefault="008614BF"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4BF" w:rsidRDefault="008614BF"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Pr="00D91820" w:rsidRDefault="008614BF"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8614BF" w:rsidRPr="00E00670" w:rsidTr="005C1E9F">
        <w:tc>
          <w:tcPr>
            <w:tcW w:w="1809" w:type="dxa"/>
          </w:tcPr>
          <w:p w:rsidR="008614BF" w:rsidRDefault="008614BF"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8614BF" w:rsidRDefault="008614BF"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8614BF" w:rsidRPr="00E00670" w:rsidTr="005C1E9F">
        <w:tc>
          <w:tcPr>
            <w:tcW w:w="1809" w:type="dxa"/>
          </w:tcPr>
          <w:p w:rsidR="008614BF" w:rsidRDefault="008614BF"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8614BF" w:rsidRDefault="008614BF"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5C1E9F">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5C1E9F">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5C1E9F">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370098" w:rsidRPr="00E00670" w:rsidTr="005C1E9F">
        <w:tc>
          <w:tcPr>
            <w:tcW w:w="1809" w:type="dxa"/>
          </w:tcPr>
          <w:p w:rsidR="00370098" w:rsidRPr="00D36120" w:rsidRDefault="00370098"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IsUnlicensed</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Pr="00C122DC" w:rsidRDefault="00370098" w:rsidP="008E4C97">
            <w:pPr>
              <w:spacing w:line="264" w:lineRule="auto"/>
              <w:rPr>
                <w:rFonts w:ascii="Consolas" w:hAnsi="Consolas" w:cs="Consolas"/>
                <w:sz w:val="18"/>
                <w:szCs w:val="18"/>
              </w:rPr>
            </w:pPr>
            <w:r w:rsidRPr="00F342F3">
              <w:rPr>
                <w:rFonts w:ascii="Consolas" w:hAnsi="Consolas" w:cs="Consolas" w:hint="eastAsia"/>
                <w:sz w:val="18"/>
                <w:szCs w:val="18"/>
              </w:rPr>
              <w:t>是否是无牌车记录</w:t>
            </w:r>
          </w:p>
        </w:tc>
      </w:tr>
      <w:tr w:rsidR="00902BCB" w:rsidRPr="00E00670" w:rsidTr="005C1E9F">
        <w:tc>
          <w:tcPr>
            <w:tcW w:w="1809" w:type="dxa"/>
          </w:tcPr>
          <w:p w:rsidR="00902BCB" w:rsidRPr="00F342F3" w:rsidRDefault="00902BCB" w:rsidP="00F84FFF">
            <w:pPr>
              <w:spacing w:line="264" w:lineRule="auto"/>
              <w:rPr>
                <w:rFonts w:ascii="新宋体" w:hAnsi="新宋体" w:cs="新宋体"/>
                <w:color w:val="000000"/>
                <w:sz w:val="19"/>
                <w:szCs w:val="19"/>
              </w:rPr>
            </w:pPr>
            <w:r>
              <w:rPr>
                <w:rFonts w:ascii="新宋体" w:hAnsi="新宋体" w:cs="新宋体"/>
                <w:color w:val="000000"/>
                <w:sz w:val="19"/>
                <w:szCs w:val="19"/>
                <w:highlight w:val="white"/>
              </w:rPr>
              <w:t>IsOvertimeCharge</w:t>
            </w:r>
          </w:p>
        </w:tc>
        <w:tc>
          <w:tcPr>
            <w:tcW w:w="1024" w:type="dxa"/>
          </w:tcPr>
          <w:p w:rsidR="00902BCB" w:rsidRDefault="00902BCB" w:rsidP="00F84FF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902BCB" w:rsidRDefault="00902BCB" w:rsidP="00F84FF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Pr="00F342F3" w:rsidRDefault="00902BCB" w:rsidP="00F84FFF">
            <w:pPr>
              <w:spacing w:line="264" w:lineRule="auto"/>
              <w:rPr>
                <w:rFonts w:ascii="Consolas" w:hAnsi="Consolas" w:cs="Consolas"/>
                <w:sz w:val="18"/>
                <w:szCs w:val="18"/>
              </w:rPr>
            </w:pPr>
            <w:r>
              <w:rPr>
                <w:rFonts w:ascii="Consolas" w:hAnsi="Consolas" w:cs="Consolas" w:hint="eastAsia"/>
                <w:sz w:val="18"/>
                <w:szCs w:val="18"/>
              </w:rPr>
              <w:t>是否是超时收费记录</w:t>
            </w:r>
          </w:p>
        </w:tc>
      </w:tr>
      <w:tr w:rsidR="00902BCB" w:rsidRPr="00E00670" w:rsidTr="005C1E9F">
        <w:tc>
          <w:tcPr>
            <w:tcW w:w="1809" w:type="dxa"/>
          </w:tcPr>
          <w:p w:rsidR="00902BCB" w:rsidRPr="00D36120" w:rsidRDefault="00902BCB"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为按规则参数中指定的临时车计费。</w:t>
            </w:r>
          </w:p>
        </w:tc>
      </w:tr>
      <w:tr w:rsidR="00902BCB" w:rsidRPr="00E00670" w:rsidTr="005C1E9F">
        <w:tc>
          <w:tcPr>
            <w:tcW w:w="1809" w:type="dxa"/>
          </w:tcPr>
          <w:p w:rsidR="00902BCB" w:rsidRPr="00C122DC" w:rsidRDefault="00902BCB"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CarColor</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车辆颜色</w:t>
            </w:r>
          </w:p>
        </w:tc>
      </w:tr>
      <w:tr w:rsidR="00902BCB" w:rsidRPr="00E00670" w:rsidTr="005C1E9F">
        <w:tc>
          <w:tcPr>
            <w:tcW w:w="1809" w:type="dxa"/>
          </w:tcPr>
          <w:p w:rsidR="00902BCB" w:rsidRPr="00C122DC" w:rsidRDefault="00902BCB"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902BCB" w:rsidRDefault="00902BCB"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02BCB" w:rsidRDefault="00902BCB" w:rsidP="008E4C97">
            <w:pPr>
              <w:spacing w:line="264" w:lineRule="auto"/>
              <w:rPr>
                <w:rFonts w:ascii="Consolas" w:hAnsi="Consolas" w:cs="Consolas"/>
                <w:sz w:val="18"/>
                <w:szCs w:val="18"/>
              </w:rPr>
            </w:pPr>
            <w:r>
              <w:rPr>
                <w:rFonts w:ascii="Consolas" w:hAnsi="Consolas" w:cs="Consolas" w:hint="eastAsia"/>
                <w:sz w:val="18"/>
                <w:szCs w:val="18"/>
              </w:rPr>
              <w:t>车辆品牌</w:t>
            </w:r>
          </w:p>
        </w:tc>
      </w:tr>
    </w:tbl>
    <w:p w:rsidR="00E56FC1" w:rsidRDefault="00E56FC1" w:rsidP="00E56FC1">
      <w:pPr>
        <w:pStyle w:val="3"/>
      </w:pPr>
      <w:r>
        <w:rPr>
          <w:rFonts w:hint="eastAsia"/>
        </w:rPr>
        <w:t>获取接口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3"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Get</w:t>
      </w:r>
      <w:r w:rsidR="00487F99">
        <w:rPr>
          <w:rStyle w:val="af7"/>
          <w:rFonts w:hint="eastAsia"/>
        </w:rPr>
        <w:t>Filed</w:t>
      </w:r>
      <w:r w:rsidR="00E56FC1">
        <w:rPr>
          <w:rStyle w:val="af7"/>
          <w:rFonts w:hint="eastAsia"/>
        </w:rPr>
        <w:t>CarOut</w:t>
      </w:r>
    </w:p>
    <w:p w:rsidR="00E56FC1" w:rsidRDefault="00E56FC1" w:rsidP="00E56FC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56FC1" w:rsidRDefault="00E56FC1" w:rsidP="00E56FC1">
      <w:pPr>
        <w:pStyle w:val="3"/>
      </w:pPr>
      <w:r>
        <w:rPr>
          <w:rFonts w:hint="eastAsia"/>
        </w:rPr>
        <w:t>按</w:t>
      </w:r>
      <w:r>
        <w:rPr>
          <w:rFonts w:hint="eastAsia"/>
        </w:rPr>
        <w:t>ID</w:t>
      </w:r>
      <w:r>
        <w:rPr>
          <w:rFonts w:hint="eastAsia"/>
        </w:rPr>
        <w:t>获取接口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4" w:history="1">
        <w:r w:rsidR="00E56FC1" w:rsidRPr="00506A16">
          <w:rPr>
            <w:rStyle w:val="af7"/>
          </w:rPr>
          <w:t>http://192</w:t>
        </w:r>
      </w:hyperlink>
      <w:r w:rsidR="00E56FC1">
        <w:rPr>
          <w:rStyle w:val="af7"/>
        </w:rPr>
        <w:t>.168.2.158</w:t>
      </w:r>
      <w:r w:rsidR="00E56FC1" w:rsidRPr="008510B3">
        <w:rPr>
          <w:rStyle w:val="af7"/>
        </w:rPr>
        <w:t>:9000/ParkAPI/</w:t>
      </w:r>
      <w:r w:rsidR="00E56FC1" w:rsidRPr="000E52B4">
        <w:rPr>
          <w:rStyle w:val="af7"/>
        </w:rPr>
        <w:t>Get</w:t>
      </w:r>
      <w:r w:rsidR="00487F99">
        <w:rPr>
          <w:rStyle w:val="af7"/>
        </w:rPr>
        <w:t>FiledCarOut</w:t>
      </w:r>
      <w:r w:rsidR="00E56FC1">
        <w:rPr>
          <w:rStyle w:val="af7"/>
          <w:rFonts w:hint="eastAsia"/>
        </w:rPr>
        <w:t>ByID</w:t>
      </w:r>
    </w:p>
    <w:p w:rsidR="00E56FC1" w:rsidRDefault="00E56FC1" w:rsidP="00E56FC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56FC1" w:rsidRDefault="00E56FC1" w:rsidP="00E56FC1">
      <w:pPr>
        <w:pStyle w:val="3"/>
      </w:pPr>
      <w:r>
        <w:rPr>
          <w:rFonts w:hint="eastAsia"/>
        </w:rPr>
        <w:t>按</w:t>
      </w:r>
      <w:r>
        <w:rPr>
          <w:rFonts w:hint="eastAsia"/>
        </w:rPr>
        <w:t>ID</w:t>
      </w:r>
      <w:r>
        <w:rPr>
          <w:rFonts w:hint="eastAsia"/>
        </w:rPr>
        <w:t>列表获取接口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5" w:history="1">
        <w:r w:rsidR="00E56FC1" w:rsidRPr="00506A16">
          <w:rPr>
            <w:rStyle w:val="af7"/>
          </w:rPr>
          <w:t>http://192</w:t>
        </w:r>
      </w:hyperlink>
      <w:r w:rsidR="00E56FC1">
        <w:rPr>
          <w:rStyle w:val="af7"/>
        </w:rPr>
        <w:t>.168.2.158</w:t>
      </w:r>
      <w:r w:rsidR="00E56FC1" w:rsidRPr="008510B3">
        <w:rPr>
          <w:rStyle w:val="af7"/>
        </w:rPr>
        <w:t>:9000/ParkAPI/</w:t>
      </w:r>
      <w:r w:rsidR="00E56FC1" w:rsidRPr="000E52B4">
        <w:rPr>
          <w:rStyle w:val="af7"/>
        </w:rPr>
        <w:t>Get</w:t>
      </w:r>
      <w:r w:rsidR="00487F99">
        <w:rPr>
          <w:rStyle w:val="af7"/>
          <w:rFonts w:hint="eastAsia"/>
        </w:rPr>
        <w:t>FiledCarOut</w:t>
      </w:r>
      <w:r w:rsidR="00E56FC1">
        <w:rPr>
          <w:rStyle w:val="af7"/>
          <w:rFonts w:hint="eastAsia"/>
        </w:rPr>
        <w:t>ByIDList</w:t>
      </w:r>
    </w:p>
    <w:p w:rsidR="007A5F27" w:rsidRDefault="00E56FC1" w:rsidP="007A5F27">
      <w:pPr>
        <w:rPr>
          <w:rStyle w:val="af7"/>
          <w:b/>
        </w:rPr>
      </w:pPr>
      <w:r>
        <w:rPr>
          <w:rFonts w:hint="eastAsia"/>
          <w:b/>
        </w:rPr>
        <w:lastRenderedPageBreak/>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6"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FiledCarOut</w:t>
      </w:r>
      <w:r w:rsidR="007A5F27">
        <w:rPr>
          <w:rStyle w:val="af7"/>
          <w:rFonts w:hint="eastAsia"/>
        </w:rPr>
        <w:t>Distinct</w:t>
      </w:r>
    </w:p>
    <w:p w:rsidR="00E56FC1"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56FC1" w:rsidRDefault="00E56FC1" w:rsidP="00E56FC1">
      <w:pPr>
        <w:pStyle w:val="3"/>
      </w:pPr>
      <w:r>
        <w:rPr>
          <w:rFonts w:hint="eastAsia"/>
        </w:rPr>
        <w:t>添加接口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7"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Add</w:t>
      </w:r>
      <w:r w:rsidR="00487F99">
        <w:rPr>
          <w:rStyle w:val="af7"/>
        </w:rPr>
        <w:t>FiledCarOut</w:t>
      </w:r>
    </w:p>
    <w:p w:rsidR="00E56FC1" w:rsidRDefault="00E56FC1" w:rsidP="00E56FC1">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30D02" w:rsidRDefault="00230D02" w:rsidP="00230D02">
      <w:pPr>
        <w:pStyle w:val="3"/>
      </w:pPr>
      <w:r>
        <w:rPr>
          <w:rFonts w:hint="eastAsia"/>
        </w:rPr>
        <w:t>归档接口</w:t>
      </w:r>
    </w:p>
    <w:p w:rsidR="00230D02" w:rsidRPr="00E47307" w:rsidRDefault="00230D02" w:rsidP="00230D02">
      <w:pPr>
        <w:rPr>
          <w:b/>
        </w:rPr>
      </w:pPr>
      <w:r w:rsidRPr="00E47307">
        <w:rPr>
          <w:rFonts w:hint="eastAsia"/>
          <w:b/>
        </w:rPr>
        <w:t>url:</w:t>
      </w:r>
    </w:p>
    <w:p w:rsidR="00230D02" w:rsidRPr="008510B3" w:rsidRDefault="005446D3" w:rsidP="00230D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8" w:history="1">
        <w:r w:rsidR="00C53F21" w:rsidRPr="00614C83">
          <w:rPr>
            <w:rStyle w:val="af7"/>
          </w:rPr>
          <w:t>http://192</w:t>
        </w:r>
      </w:hyperlink>
      <w:r w:rsidR="00230D02">
        <w:rPr>
          <w:rStyle w:val="af7"/>
        </w:rPr>
        <w:t>.168.2.158</w:t>
      </w:r>
      <w:r w:rsidR="00230D02" w:rsidRPr="008510B3">
        <w:rPr>
          <w:rStyle w:val="af7"/>
        </w:rPr>
        <w:t>:9000/ParkAPI/</w:t>
      </w:r>
      <w:r w:rsidR="00230D02">
        <w:rPr>
          <w:rStyle w:val="af7"/>
          <w:rFonts w:hint="eastAsia"/>
        </w:rPr>
        <w:t>Set</w:t>
      </w:r>
      <w:r w:rsidR="00230D02">
        <w:rPr>
          <w:rStyle w:val="af7"/>
        </w:rPr>
        <w:t>FiledCarOut</w:t>
      </w:r>
    </w:p>
    <w:p w:rsidR="00CE1AC7" w:rsidRPr="005879B3" w:rsidRDefault="00CE1AC7" w:rsidP="00CE1AC7">
      <w:pPr>
        <w:rPr>
          <w:b/>
        </w:rPr>
      </w:pPr>
      <w:r w:rsidRPr="00E47307">
        <w:rPr>
          <w:rFonts w:hint="eastAsia"/>
          <w:b/>
        </w:rPr>
        <w:t>请求</w:t>
      </w:r>
      <w:r w:rsidRPr="00E47307">
        <w:rPr>
          <w:b/>
        </w:rPr>
        <w:t>方式</w:t>
      </w:r>
      <w:r w:rsidRPr="00E47307">
        <w:rPr>
          <w:rFonts w:hint="eastAsia"/>
          <w:b/>
        </w:rPr>
        <w:t>：</w:t>
      </w:r>
    </w:p>
    <w:p w:rsidR="00CE1AC7" w:rsidRDefault="00CE1AC7" w:rsidP="00CE1AC7">
      <w:r>
        <w:t>POST</w:t>
      </w:r>
      <w:r>
        <w:t>，</w:t>
      </w:r>
      <w:r>
        <w:t>GET</w:t>
      </w:r>
    </w:p>
    <w:p w:rsidR="00CE1AC7" w:rsidRDefault="00CE1AC7" w:rsidP="00CE1AC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E1AC7" w:rsidTr="00831F68">
        <w:tc>
          <w:tcPr>
            <w:tcW w:w="1809"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说明</w:t>
            </w:r>
          </w:p>
        </w:tc>
      </w:tr>
      <w:tr w:rsidR="00CE1AC7" w:rsidTr="00831F68">
        <w:tc>
          <w:tcPr>
            <w:tcW w:w="1809" w:type="dxa"/>
          </w:tcPr>
          <w:p w:rsidR="00CE1AC7" w:rsidRDefault="00CE1AC7" w:rsidP="00831F68">
            <w:pPr>
              <w:spacing w:line="264" w:lineRule="auto"/>
              <w:rPr>
                <w:rFonts w:ascii="Consolas" w:hAnsi="Consolas" w:cs="Consolas"/>
              </w:rPr>
            </w:pPr>
            <w:r>
              <w:rPr>
                <w:rFonts w:ascii="Consolas" w:hAnsi="Consolas" w:cs="Consolas" w:hint="eastAsia"/>
              </w:rPr>
              <w:t>参数</w:t>
            </w:r>
          </w:p>
        </w:tc>
        <w:tc>
          <w:tcPr>
            <w:tcW w:w="1024" w:type="dxa"/>
          </w:tcPr>
          <w:p w:rsidR="00CE1AC7" w:rsidRDefault="00CE1AC7" w:rsidP="00831F68">
            <w:pPr>
              <w:spacing w:line="264" w:lineRule="auto"/>
              <w:rPr>
                <w:rFonts w:ascii="Consolas" w:hAnsi="Consolas" w:cs="Consolas"/>
              </w:rPr>
            </w:pPr>
            <w:r>
              <w:rPr>
                <w:rFonts w:ascii="Consolas" w:hAnsi="Consolas" w:cs="Consolas" w:hint="eastAsia"/>
              </w:rPr>
              <w:t>类型</w:t>
            </w:r>
          </w:p>
        </w:tc>
        <w:tc>
          <w:tcPr>
            <w:tcW w:w="816" w:type="dxa"/>
          </w:tcPr>
          <w:p w:rsidR="00CE1AC7" w:rsidRDefault="00CE1AC7" w:rsidP="00831F68">
            <w:pPr>
              <w:spacing w:line="264" w:lineRule="auto"/>
              <w:rPr>
                <w:rFonts w:ascii="Consolas" w:hAnsi="Consolas" w:cs="Consolas"/>
              </w:rPr>
            </w:pPr>
            <w:r>
              <w:rPr>
                <w:rFonts w:ascii="Consolas" w:hAnsi="Consolas" w:cs="Consolas" w:hint="eastAsia"/>
              </w:rPr>
              <w:t>必填</w:t>
            </w:r>
          </w:p>
        </w:tc>
        <w:tc>
          <w:tcPr>
            <w:tcW w:w="5106" w:type="dxa"/>
          </w:tcPr>
          <w:p w:rsidR="00CE1AC7" w:rsidRDefault="00CE1AC7" w:rsidP="00831F68">
            <w:pPr>
              <w:spacing w:line="264" w:lineRule="auto"/>
              <w:rPr>
                <w:rFonts w:ascii="Consolas" w:hAnsi="Consolas" w:cs="Consolas"/>
              </w:rPr>
            </w:pPr>
            <w:r>
              <w:rPr>
                <w:rFonts w:ascii="Consolas" w:hAnsi="Consolas" w:cs="Consolas" w:hint="eastAsia"/>
              </w:rPr>
              <w:t>说明</w:t>
            </w:r>
          </w:p>
        </w:tc>
      </w:tr>
      <w:tr w:rsidR="00CE1AC7" w:rsidTr="00831F68">
        <w:tc>
          <w:tcPr>
            <w:tcW w:w="1809" w:type="dxa"/>
          </w:tcPr>
          <w:p w:rsidR="00CE1AC7" w:rsidRPr="00EC78A7" w:rsidRDefault="00CE1AC7" w:rsidP="00831F68">
            <w:pPr>
              <w:spacing w:line="264" w:lineRule="auto"/>
              <w:rPr>
                <w:b/>
                <w:kern w:val="2"/>
              </w:rPr>
            </w:pPr>
            <w:r w:rsidRPr="00EC78A7">
              <w:rPr>
                <w:b/>
                <w:kern w:val="2"/>
              </w:rPr>
              <w:t>token</w:t>
            </w:r>
          </w:p>
        </w:tc>
        <w:tc>
          <w:tcPr>
            <w:tcW w:w="1024" w:type="dxa"/>
          </w:tcPr>
          <w:p w:rsidR="00CE1AC7" w:rsidRPr="00E00670" w:rsidRDefault="00CE1AC7"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E1AC7" w:rsidRPr="00E00670" w:rsidRDefault="00CE1AC7"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E1AC7" w:rsidRPr="00E00670" w:rsidRDefault="00CE1AC7"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E1AC7" w:rsidTr="00831F68">
        <w:tc>
          <w:tcPr>
            <w:tcW w:w="1809" w:type="dxa"/>
          </w:tcPr>
          <w:p w:rsidR="00CE1AC7" w:rsidRPr="00CE1AC7" w:rsidRDefault="00CE1AC7" w:rsidP="00831F68">
            <w:pPr>
              <w:spacing w:line="264" w:lineRule="auto"/>
              <w:rPr>
                <w:b/>
                <w:kern w:val="2"/>
              </w:rPr>
            </w:pPr>
            <w:r w:rsidRPr="00CE1AC7">
              <w:rPr>
                <w:b/>
                <w:kern w:val="2"/>
              </w:rPr>
              <w:t>EndDate</w:t>
            </w:r>
          </w:p>
        </w:tc>
        <w:tc>
          <w:tcPr>
            <w:tcW w:w="1024" w:type="dxa"/>
          </w:tcPr>
          <w:p w:rsidR="00CE1AC7" w:rsidRPr="00E00670" w:rsidRDefault="00CE1AC7"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归档日期</w:t>
            </w:r>
            <w:r>
              <w:rPr>
                <w:rFonts w:ascii="Consolas" w:hAnsi="Consolas" w:cs="Consolas" w:hint="eastAsia"/>
                <w:sz w:val="18"/>
                <w:szCs w:val="18"/>
              </w:rPr>
              <w:t>(</w:t>
            </w:r>
            <w:r>
              <w:rPr>
                <w:rFonts w:ascii="Consolas" w:hAnsi="Consolas" w:cs="Consolas" w:hint="eastAsia"/>
                <w:sz w:val="18"/>
                <w:szCs w:val="18"/>
              </w:rPr>
              <w:t>此日期及之前的出场记录全部移到归档表中</w:t>
            </w:r>
            <w:r>
              <w:rPr>
                <w:rFonts w:ascii="Consolas" w:hAnsi="Consolas" w:cs="Consolas" w:hint="eastAsia"/>
                <w:sz w:val="18"/>
                <w:szCs w:val="18"/>
              </w:rPr>
              <w:t>)</w:t>
            </w:r>
            <w:r>
              <w:rPr>
                <w:rFonts w:ascii="Consolas" w:hAnsi="Consolas" w:cs="Consolas" w:hint="eastAsia"/>
                <w:sz w:val="18"/>
                <w:szCs w:val="18"/>
              </w:rPr>
              <w:t>。格式：</w:t>
            </w:r>
            <w:r>
              <w:rPr>
                <w:rFonts w:ascii="Consolas" w:hAnsi="Consolas" w:cs="Consolas" w:hint="eastAsia"/>
                <w:sz w:val="18"/>
                <w:szCs w:val="18"/>
              </w:rPr>
              <w:t>yyyyMMdd</w:t>
            </w:r>
            <w:r>
              <w:rPr>
                <w:rFonts w:ascii="Consolas" w:hAnsi="Consolas" w:cs="Consolas" w:hint="eastAsia"/>
                <w:sz w:val="18"/>
                <w:szCs w:val="18"/>
              </w:rPr>
              <w:t>，如</w:t>
            </w:r>
            <w:r>
              <w:rPr>
                <w:rFonts w:ascii="Consolas" w:hAnsi="Consolas" w:cs="Consolas" w:hint="eastAsia"/>
                <w:sz w:val="18"/>
                <w:szCs w:val="18"/>
              </w:rPr>
              <w:t>20151231</w:t>
            </w:r>
            <w:r w:rsidR="004A71E7">
              <w:rPr>
                <w:rFonts w:ascii="Consolas" w:hAnsi="Consolas" w:cs="Consolas" w:hint="eastAsia"/>
                <w:sz w:val="18"/>
                <w:szCs w:val="18"/>
              </w:rPr>
              <w:t>表示把</w:t>
            </w:r>
            <w:r w:rsidR="004A71E7">
              <w:rPr>
                <w:rFonts w:ascii="Consolas" w:hAnsi="Consolas" w:cs="Consolas" w:hint="eastAsia"/>
                <w:sz w:val="18"/>
                <w:szCs w:val="18"/>
              </w:rPr>
              <w:t>2016</w:t>
            </w:r>
            <w:r w:rsidR="004A71E7">
              <w:rPr>
                <w:rFonts w:ascii="Consolas" w:hAnsi="Consolas" w:cs="Consolas" w:hint="eastAsia"/>
                <w:sz w:val="18"/>
                <w:szCs w:val="18"/>
              </w:rPr>
              <w:t>年之前的记录归档。</w:t>
            </w:r>
          </w:p>
        </w:tc>
      </w:tr>
      <w:tr w:rsidR="00CE1AC7" w:rsidTr="00831F68">
        <w:tc>
          <w:tcPr>
            <w:tcW w:w="1809" w:type="dxa"/>
          </w:tcPr>
          <w:p w:rsidR="00CE1AC7" w:rsidRDefault="00CE1AC7"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E1AC7" w:rsidRPr="00E00670" w:rsidRDefault="00CE1AC7"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1AC7" w:rsidRPr="00E00670" w:rsidRDefault="00CE1AC7"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E1AC7" w:rsidRDefault="00CE1AC7" w:rsidP="00CE1AC7">
      <w:pPr>
        <w:rPr>
          <w:b/>
        </w:rPr>
      </w:pPr>
      <w:r>
        <w:rPr>
          <w:rFonts w:hint="eastAsia"/>
          <w:b/>
        </w:rPr>
        <w:t>返回</w:t>
      </w:r>
      <w:r>
        <w:rPr>
          <w:b/>
        </w:rPr>
        <w:t>数据</w:t>
      </w:r>
      <w:r w:rsidRPr="0050700F">
        <w:rPr>
          <w:rFonts w:hint="eastAsia"/>
          <w:b/>
        </w:rPr>
        <w:t>格式</w:t>
      </w:r>
      <w:r>
        <w:rPr>
          <w:rFonts w:hint="eastAsia"/>
          <w:b/>
        </w:rPr>
        <w:t>:</w:t>
      </w:r>
    </w:p>
    <w:p w:rsidR="00CE1AC7" w:rsidRPr="0051022D" w:rsidRDefault="00CE1AC7" w:rsidP="00CE1AC7">
      <w:r>
        <w:t>JSON</w:t>
      </w:r>
    </w:p>
    <w:p w:rsidR="00CE1AC7" w:rsidRDefault="00CE1AC7" w:rsidP="00CE1AC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E1AC7"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说明</w:t>
            </w:r>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E1AC7"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b/>
                <w:kern w:val="2"/>
              </w:rPr>
            </w:pPr>
            <w:r>
              <w:rPr>
                <w:rFonts w:hint="eastAsia"/>
              </w:rPr>
              <w:lastRenderedPageBreak/>
              <w:t>data</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294EAF" w:rsidP="00831F68">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E1AC7" w:rsidRDefault="00797617" w:rsidP="00831F68">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E1AC7" w:rsidRDefault="00CE1AC7" w:rsidP="00CE1AC7">
      <w:pPr>
        <w:rPr>
          <w:b/>
        </w:rPr>
      </w:pPr>
      <w:r>
        <w:rPr>
          <w:rFonts w:hint="eastAsia"/>
        </w:rPr>
        <w:t>data</w:t>
      </w:r>
      <w:r>
        <w:rPr>
          <w:rFonts w:hint="eastAsia"/>
          <w:b/>
        </w:rPr>
        <w:t>中的数据：</w:t>
      </w:r>
      <w:r w:rsidR="00E431B2">
        <w:rPr>
          <w:rFonts w:hint="eastAsia"/>
        </w:rPr>
        <w:t>0</w:t>
      </w:r>
    </w:p>
    <w:p w:rsidR="00CE1AC7" w:rsidRDefault="00CE1AC7" w:rsidP="00CE1AC7">
      <w:pPr>
        <w:rPr>
          <w:b/>
        </w:rPr>
      </w:pPr>
      <w:r>
        <w:rPr>
          <w:rFonts w:hint="eastAsia"/>
          <w:b/>
        </w:rPr>
        <w:t>请求示例：</w:t>
      </w:r>
    </w:p>
    <w:p w:rsidR="00CE1AC7" w:rsidRPr="008510B3" w:rsidRDefault="005446D3"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9" w:history="1">
        <w:r w:rsidR="00CE1AC7" w:rsidRPr="00E61694">
          <w:rPr>
            <w:rStyle w:val="af7"/>
          </w:rPr>
          <w:t>http://192.168.2.158:9000/ParkAPI/</w:t>
        </w:r>
      </w:hyperlink>
      <w:r w:rsidR="00B52ECC">
        <w:rPr>
          <w:rStyle w:val="af7"/>
          <w:rFonts w:hint="eastAsia"/>
        </w:rPr>
        <w:t>Set</w:t>
      </w:r>
      <w:r w:rsidR="00B52ECC">
        <w:rPr>
          <w:rStyle w:val="af7"/>
        </w:rPr>
        <w:t>FiledCarOut</w:t>
      </w:r>
      <w:r w:rsidR="00CE1AC7" w:rsidRPr="00AB538C">
        <w:rPr>
          <w:rStyle w:val="af7"/>
        </w:rPr>
        <w:t>?token=3155f16d1f2d4a63b214cb4e4075a750&amp;</w:t>
      </w:r>
      <w:r w:rsidR="00B52ECC">
        <w:rPr>
          <w:rStyle w:val="af7"/>
          <w:rFonts w:hint="eastAsia"/>
        </w:rPr>
        <w:t>EndDate=20151231</w:t>
      </w:r>
    </w:p>
    <w:p w:rsidR="00CE1AC7" w:rsidRDefault="00CE1AC7" w:rsidP="00CE1AC7">
      <w:pPr>
        <w:rPr>
          <w:b/>
        </w:rPr>
      </w:pPr>
      <w:r>
        <w:rPr>
          <w:rFonts w:hint="eastAsia"/>
          <w:b/>
        </w:rPr>
        <w:t>成功回复示例</w:t>
      </w:r>
      <w:r>
        <w:rPr>
          <w:rFonts w:hint="eastAsia"/>
          <w:b/>
        </w:rPr>
        <w:t>:</w:t>
      </w:r>
    </w:p>
    <w:p w:rsidR="00CE1AC7" w:rsidRPr="007F1246" w:rsidRDefault="002A53AD"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A53AD">
        <w:t>{</w:t>
      </w:r>
      <w:r w:rsidR="00143F64">
        <w:t>“</w:t>
      </w:r>
      <w:r w:rsidRPr="002A53AD">
        <w:t>rcode</w:t>
      </w:r>
      <w:r w:rsidR="00143F64">
        <w:t>”</w:t>
      </w:r>
      <w:r w:rsidRPr="002A53AD">
        <w:t>:</w:t>
      </w:r>
      <w:r w:rsidR="00143F64">
        <w:t>”</w:t>
      </w:r>
      <w:r w:rsidRPr="002A53AD">
        <w:t>200</w:t>
      </w:r>
      <w:r w:rsidR="00143F64">
        <w:t>”</w:t>
      </w:r>
      <w:r w:rsidRPr="002A53AD">
        <w:t>,</w:t>
      </w:r>
      <w:r w:rsidR="00143F64">
        <w:t>”</w:t>
      </w:r>
      <w:r w:rsidRPr="002A53AD">
        <w:t>msg</w:t>
      </w:r>
      <w:r w:rsidR="00143F64">
        <w:t>”</w:t>
      </w:r>
      <w:r w:rsidRPr="002A53AD">
        <w:t>:</w:t>
      </w:r>
      <w:r w:rsidR="00143F64">
        <w:t>”</w:t>
      </w:r>
      <w:r w:rsidRPr="002A53AD">
        <w:t>OK</w:t>
      </w:r>
      <w:r w:rsidR="00143F64">
        <w:t>”</w:t>
      </w:r>
      <w:r w:rsidRPr="002A53AD">
        <w:t>,</w:t>
      </w:r>
      <w:r w:rsidR="00143F64">
        <w:t>”</w:t>
      </w:r>
      <w:r w:rsidRPr="002A53AD">
        <w:t>data</w:t>
      </w:r>
      <w:r w:rsidR="00143F64">
        <w:t>”</w:t>
      </w:r>
      <w:r w:rsidRPr="002A53AD">
        <w:t>:0}</w:t>
      </w:r>
      <w:r w:rsidR="00CE1AC7" w:rsidRPr="0069679C">
        <w:rPr>
          <w:rFonts w:hint="eastAsia"/>
        </w:rPr>
        <w:t xml:space="preserve"> </w:t>
      </w:r>
    </w:p>
    <w:p w:rsidR="00CE1AC7" w:rsidRDefault="00CE1AC7" w:rsidP="00CE1AC7">
      <w:pPr>
        <w:rPr>
          <w:b/>
        </w:rPr>
      </w:pPr>
      <w:r>
        <w:rPr>
          <w:rFonts w:hint="eastAsia"/>
          <w:b/>
        </w:rPr>
        <w:t>失败回复示例</w:t>
      </w:r>
      <w:r>
        <w:rPr>
          <w:rFonts w:hint="eastAsia"/>
          <w:b/>
        </w:rPr>
        <w:t>:</w:t>
      </w:r>
    </w:p>
    <w:p w:rsidR="00CE1AC7" w:rsidRPr="007F1246" w:rsidRDefault="00CE1AC7"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30D02" w:rsidRDefault="00230D02" w:rsidP="00230D02">
      <w:pPr>
        <w:rPr>
          <w:rStyle w:val="af7"/>
          <w:b/>
        </w:rPr>
      </w:pPr>
    </w:p>
    <w:p w:rsidR="00E56FC1" w:rsidRDefault="00E56FC1" w:rsidP="00E56FC1">
      <w:pPr>
        <w:pStyle w:val="3"/>
      </w:pPr>
      <w:r>
        <w:rPr>
          <w:rFonts w:hint="eastAsia"/>
        </w:rPr>
        <w:t>添加列表接口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0"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Add</w:t>
      </w:r>
      <w:r w:rsidR="00487F99">
        <w:rPr>
          <w:rStyle w:val="af7"/>
        </w:rPr>
        <w:t>FiledCarOut</w:t>
      </w:r>
      <w:r w:rsidR="00E56FC1">
        <w:rPr>
          <w:rStyle w:val="af7"/>
          <w:rFonts w:hint="eastAsia"/>
        </w:rPr>
        <w:t>List</w:t>
      </w:r>
    </w:p>
    <w:p w:rsidR="00E56FC1" w:rsidRDefault="00E56FC1" w:rsidP="00E56FC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56FC1" w:rsidRDefault="00E56FC1" w:rsidP="00E56FC1">
      <w:pPr>
        <w:pStyle w:val="3"/>
      </w:pPr>
      <w:r>
        <w:rPr>
          <w:rFonts w:hint="eastAsia"/>
        </w:rPr>
        <w:t>修改接口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1"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p>
    <w:p w:rsidR="00E56FC1" w:rsidRDefault="00E56FC1" w:rsidP="00E56FC1">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E56FC1" w:rsidRDefault="00E56FC1" w:rsidP="00E56FC1">
      <w:pPr>
        <w:pStyle w:val="3"/>
      </w:pPr>
      <w:r>
        <w:rPr>
          <w:rFonts w:hint="eastAsia"/>
        </w:rPr>
        <w:t>修改列表接口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2"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r w:rsidR="00E56FC1">
        <w:rPr>
          <w:rStyle w:val="af7"/>
          <w:rFonts w:hint="eastAsia"/>
        </w:rPr>
        <w:t>List</w:t>
      </w:r>
    </w:p>
    <w:p w:rsidR="00E56FC1" w:rsidRDefault="00E56FC1" w:rsidP="00E56FC1">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56FC1" w:rsidRPr="00B5638D" w:rsidRDefault="00E56FC1" w:rsidP="00E56FC1">
      <w:pPr>
        <w:pStyle w:val="3"/>
      </w:pPr>
      <w:r>
        <w:rPr>
          <w:rFonts w:hint="eastAsia"/>
        </w:rPr>
        <w:t>删除接口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3"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p>
    <w:p w:rsidR="00E56FC1" w:rsidRDefault="00E56FC1" w:rsidP="00E56FC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56FC1" w:rsidRDefault="00E56FC1" w:rsidP="00E56FC1">
      <w:pPr>
        <w:pStyle w:val="3"/>
      </w:pPr>
      <w:r>
        <w:rPr>
          <w:rFonts w:hint="eastAsia"/>
        </w:rPr>
        <w:t>修改个别字段接口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4"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r w:rsidR="00E56FC1">
        <w:rPr>
          <w:rStyle w:val="af7"/>
          <w:rFonts w:hint="eastAsia"/>
        </w:rPr>
        <w:t>Fields</w:t>
      </w:r>
    </w:p>
    <w:p w:rsidR="00E56FC1" w:rsidRDefault="00E56FC1" w:rsidP="00E56FC1">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E56FC1" w:rsidRPr="00B5638D" w:rsidRDefault="00E56FC1" w:rsidP="00E56FC1">
      <w:pPr>
        <w:pStyle w:val="3"/>
      </w:pPr>
      <w:r>
        <w:rPr>
          <w:rFonts w:hint="eastAsia"/>
        </w:rPr>
        <w:t>按条件删除接口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5"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w:t>
      </w:r>
    </w:p>
    <w:p w:rsidR="00E56FC1" w:rsidRDefault="00E56FC1" w:rsidP="00E56FC1">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56FC1" w:rsidRPr="00B5638D" w:rsidRDefault="00E56FC1" w:rsidP="00E56FC1">
      <w:pPr>
        <w:pStyle w:val="3"/>
      </w:pPr>
      <w:r>
        <w:rPr>
          <w:rFonts w:hint="eastAsia"/>
        </w:rPr>
        <w:t>按</w:t>
      </w:r>
      <w:r>
        <w:rPr>
          <w:rFonts w:hint="eastAsia"/>
        </w:rPr>
        <w:t>ID</w:t>
      </w:r>
      <w:r>
        <w:rPr>
          <w:rFonts w:hint="eastAsia"/>
        </w:rPr>
        <w:t>删除接口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6"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ByID</w:t>
      </w:r>
    </w:p>
    <w:p w:rsidR="00E56FC1" w:rsidRDefault="00E56FC1" w:rsidP="00E56FC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56FC1" w:rsidRPr="00B5638D" w:rsidRDefault="00E56FC1" w:rsidP="00E56FC1">
      <w:pPr>
        <w:pStyle w:val="3"/>
      </w:pPr>
      <w:r>
        <w:rPr>
          <w:rFonts w:hint="eastAsia"/>
        </w:rPr>
        <w:t>按</w:t>
      </w:r>
      <w:r>
        <w:rPr>
          <w:rFonts w:hint="eastAsia"/>
        </w:rPr>
        <w:t>ID</w:t>
      </w:r>
      <w:r>
        <w:rPr>
          <w:rFonts w:hint="eastAsia"/>
        </w:rPr>
        <w:t>列表删除接口</w:t>
      </w:r>
    </w:p>
    <w:p w:rsidR="00E56FC1" w:rsidRPr="00E47307" w:rsidRDefault="00E56FC1" w:rsidP="00E56FC1">
      <w:pPr>
        <w:rPr>
          <w:b/>
        </w:rPr>
      </w:pPr>
      <w:r w:rsidRPr="00E47307">
        <w:rPr>
          <w:rFonts w:hint="eastAsia"/>
          <w:b/>
        </w:rPr>
        <w:t>url:</w:t>
      </w:r>
    </w:p>
    <w:p w:rsidR="00E56FC1" w:rsidRPr="008510B3" w:rsidRDefault="005446D3"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7"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ByIDList</w:t>
      </w:r>
    </w:p>
    <w:p w:rsidR="00C31D86" w:rsidRDefault="00E56FC1"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FiledCarOut</w:t>
      </w:r>
    </w:p>
    <w:p w:rsidR="00E56FC1"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56FC1" w:rsidRDefault="00E56FC1" w:rsidP="002921F4">
      <w:pPr>
        <w:rPr>
          <w:b/>
        </w:rPr>
      </w:pPr>
    </w:p>
    <w:p w:rsidR="00922451" w:rsidRDefault="00875427" w:rsidP="00922451">
      <w:pPr>
        <w:pStyle w:val="2"/>
      </w:pPr>
      <w:r>
        <w:rPr>
          <w:rFonts w:hint="eastAsia"/>
        </w:rPr>
        <w:t>报表查询条件</w:t>
      </w:r>
      <w:r w:rsidR="00C93DFB">
        <w:rPr>
          <w:rFonts w:hint="eastAsia"/>
        </w:rPr>
        <w:t>设置</w:t>
      </w:r>
      <w:r w:rsidR="00922451">
        <w:rPr>
          <w:rFonts w:hint="eastAsia"/>
        </w:rPr>
        <w:t>接口</w:t>
      </w:r>
    </w:p>
    <w:p w:rsidR="00922451" w:rsidRPr="008615A8" w:rsidRDefault="00922451" w:rsidP="00922451"/>
    <w:p w:rsidR="00922451" w:rsidRDefault="00922451" w:rsidP="00922451">
      <w:pPr>
        <w:pStyle w:val="3"/>
      </w:pPr>
      <w:r>
        <w:rPr>
          <w:rFonts w:hint="eastAsia"/>
        </w:rPr>
        <w:t>Model</w:t>
      </w:r>
      <w:r>
        <w:rPr>
          <w:rFonts w:hint="eastAsia"/>
        </w:rPr>
        <w:t>结构</w:t>
      </w:r>
    </w:p>
    <w:p w:rsidR="00922451" w:rsidRPr="00D657B3" w:rsidRDefault="00922451" w:rsidP="009224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22451" w:rsidTr="003206DF">
        <w:tc>
          <w:tcPr>
            <w:tcW w:w="1809"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说明</w:t>
            </w:r>
          </w:p>
        </w:tc>
      </w:tr>
      <w:tr w:rsidR="00922451" w:rsidRPr="00E00670" w:rsidTr="003206DF">
        <w:tc>
          <w:tcPr>
            <w:tcW w:w="1809" w:type="dxa"/>
          </w:tcPr>
          <w:p w:rsidR="00922451" w:rsidRPr="00EC78A7" w:rsidRDefault="00922451" w:rsidP="003206DF">
            <w:pPr>
              <w:spacing w:line="264" w:lineRule="auto"/>
              <w:rPr>
                <w:b/>
                <w:kern w:val="2"/>
              </w:rPr>
            </w:pPr>
            <w:r w:rsidRPr="00EC78A7">
              <w:rPr>
                <w:b/>
                <w:kern w:val="2"/>
              </w:rPr>
              <w:t>ID</w:t>
            </w:r>
          </w:p>
        </w:tc>
        <w:tc>
          <w:tcPr>
            <w:tcW w:w="1024" w:type="dxa"/>
          </w:tcPr>
          <w:p w:rsidR="00922451" w:rsidRPr="00E00670" w:rsidRDefault="00922451"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22451" w:rsidRDefault="00922451"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22451" w:rsidRPr="00E00670" w:rsidRDefault="00922451"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80AC0" w:rsidRPr="00E00670" w:rsidTr="003206DF">
        <w:tc>
          <w:tcPr>
            <w:tcW w:w="1809" w:type="dxa"/>
          </w:tcPr>
          <w:p w:rsidR="00A80AC0" w:rsidRPr="007738BA" w:rsidRDefault="00A80AC0" w:rsidP="003206DF">
            <w:pPr>
              <w:spacing w:line="264" w:lineRule="auto"/>
              <w:rPr>
                <w:b/>
                <w:kern w:val="2"/>
              </w:rPr>
            </w:pPr>
            <w:r w:rsidRPr="00A80AC0">
              <w:rPr>
                <w:b/>
                <w:kern w:val="2"/>
              </w:rPr>
              <w:t>Window</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pPr>
              <w:spacing w:line="264" w:lineRule="auto"/>
              <w:rPr>
                <w:rFonts w:ascii="Consolas" w:hAnsi="Consolas" w:cs="Consolas"/>
                <w:sz w:val="18"/>
                <w:szCs w:val="18"/>
              </w:rPr>
            </w:pPr>
            <w:r w:rsidRPr="0018646F">
              <w:rPr>
                <w:rFonts w:ascii="Consolas" w:hAnsi="Consolas" w:cs="Consolas" w:hint="eastAsia"/>
                <w:sz w:val="18"/>
                <w:szCs w:val="18"/>
              </w:rPr>
              <w:t>窗口的</w:t>
            </w:r>
            <w:r w:rsidRPr="0018646F">
              <w:rPr>
                <w:rFonts w:ascii="Consolas" w:hAnsi="Consolas" w:cs="Consolas" w:hint="eastAsia"/>
                <w:sz w:val="18"/>
                <w:szCs w:val="18"/>
              </w:rPr>
              <w:t>Name</w:t>
            </w:r>
          </w:p>
        </w:tc>
      </w:tr>
      <w:tr w:rsidR="00A80AC0" w:rsidRPr="00E00670" w:rsidTr="003206DF">
        <w:tc>
          <w:tcPr>
            <w:tcW w:w="1809" w:type="dxa"/>
          </w:tcPr>
          <w:p w:rsidR="00A80AC0" w:rsidRPr="00A80AC0" w:rsidRDefault="00A80AC0" w:rsidP="003206DF">
            <w:pPr>
              <w:spacing w:line="264" w:lineRule="auto"/>
              <w:rPr>
                <w:kern w:val="2"/>
              </w:rPr>
            </w:pPr>
            <w:r w:rsidRPr="00A80AC0">
              <w:rPr>
                <w:kern w:val="2"/>
              </w:rPr>
              <w:t>SaveName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80AC0" w:rsidRDefault="0018646F" w:rsidP="003206DF">
            <w:pPr>
              <w:spacing w:line="264" w:lineRule="auto"/>
              <w:rPr>
                <w:rFonts w:ascii="Consolas" w:hAnsi="Consolas" w:cs="Consolas"/>
                <w:sz w:val="18"/>
                <w:szCs w:val="18"/>
              </w:rPr>
            </w:pPr>
            <w:r w:rsidRPr="0018646F">
              <w:rPr>
                <w:rFonts w:ascii="Consolas" w:hAnsi="Consolas" w:cs="Consolas" w:hint="eastAsia"/>
                <w:sz w:val="18"/>
                <w:szCs w:val="18"/>
              </w:rPr>
              <w:t>保存的搜索</w:t>
            </w:r>
            <w:r w:rsidR="008B519B">
              <w:rPr>
                <w:rFonts w:ascii="Consolas" w:hAnsi="Consolas" w:cs="Consolas" w:hint="eastAsia"/>
                <w:sz w:val="18"/>
                <w:szCs w:val="18"/>
              </w:rPr>
              <w:t>方案</w:t>
            </w:r>
            <w:r w:rsidRPr="0018646F">
              <w:rPr>
                <w:rFonts w:ascii="Consolas" w:hAnsi="Consolas" w:cs="Consolas" w:hint="eastAsia"/>
                <w:sz w:val="18"/>
                <w:szCs w:val="18"/>
              </w:rPr>
              <w:t>名</w:t>
            </w:r>
          </w:p>
        </w:tc>
      </w:tr>
      <w:tr w:rsidR="00A80AC0" w:rsidRPr="00E00670" w:rsidTr="003206DF">
        <w:tc>
          <w:tcPr>
            <w:tcW w:w="1809" w:type="dxa"/>
          </w:tcPr>
          <w:p w:rsidR="00A80AC0" w:rsidRPr="007738BA" w:rsidRDefault="00A80AC0" w:rsidP="003206DF">
            <w:pPr>
              <w:spacing w:line="264" w:lineRule="auto"/>
              <w:rPr>
                <w:b/>
                <w:kern w:val="2"/>
              </w:rPr>
            </w:pPr>
            <w:r w:rsidRPr="00A80AC0">
              <w:rPr>
                <w:b/>
                <w:kern w:val="2"/>
              </w:rPr>
              <w:t>ShowField_CN</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r w:rsidRPr="0018646F">
              <w:rPr>
                <w:rFonts w:ascii="Consolas" w:hAnsi="Consolas" w:cs="Consolas" w:hint="eastAsia"/>
                <w:sz w:val="18"/>
                <w:szCs w:val="18"/>
              </w:rPr>
              <w:t>字段中文名</w:t>
            </w:r>
          </w:p>
        </w:tc>
      </w:tr>
      <w:tr w:rsidR="00A80AC0" w:rsidRPr="00E00670" w:rsidTr="003206DF">
        <w:tc>
          <w:tcPr>
            <w:tcW w:w="1809" w:type="dxa"/>
          </w:tcPr>
          <w:p w:rsidR="00A80AC0" w:rsidRPr="004D2BDF" w:rsidRDefault="00A80AC0" w:rsidP="003206DF">
            <w:pPr>
              <w:spacing w:line="264" w:lineRule="auto"/>
              <w:rPr>
                <w:b/>
                <w:kern w:val="2"/>
              </w:rPr>
            </w:pPr>
            <w:r w:rsidRPr="00A80AC0">
              <w:rPr>
                <w:b/>
                <w:kern w:val="2"/>
              </w:rPr>
              <w:lastRenderedPageBreak/>
              <w:t>ShowField_EN</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r w:rsidRPr="0018646F">
              <w:rPr>
                <w:rFonts w:ascii="Consolas" w:hAnsi="Consolas" w:cs="Consolas" w:hint="eastAsia"/>
                <w:sz w:val="18"/>
                <w:szCs w:val="18"/>
              </w:rPr>
              <w:t>字段英文名</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RealField</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真实字段名</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OP</w:t>
            </w:r>
          </w:p>
        </w:tc>
        <w:tc>
          <w:tcPr>
            <w:tcW w:w="1024" w:type="dxa"/>
          </w:tcPr>
          <w:p w:rsidR="00A80AC0" w:rsidRDefault="003F6806">
            <w:r>
              <w:rPr>
                <w:rFonts w:ascii="Consolas" w:hAnsi="Consolas" w:cs="Consolas"/>
                <w:sz w:val="18"/>
                <w:szCs w:val="18"/>
              </w:rPr>
              <w:t>I</w:t>
            </w:r>
            <w:r>
              <w:rPr>
                <w:rFonts w:ascii="Consolas" w:hAnsi="Consolas" w:cs="Consolas" w:hint="eastAsia"/>
                <w:sz w:val="18"/>
                <w:szCs w:val="18"/>
              </w:rPr>
              <w:t>nt</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操作符。</w:t>
            </w:r>
            <w:r w:rsidR="003F6806">
              <w:rPr>
                <w:rFonts w:ascii="Consolas" w:hAnsi="Consolas" w:cs="Consolas" w:hint="eastAsia"/>
                <w:sz w:val="18"/>
                <w:szCs w:val="18"/>
              </w:rPr>
              <w:t xml:space="preserve">0 </w:t>
            </w:r>
            <w:r w:rsidR="003F6806">
              <w:rPr>
                <w:rFonts w:ascii="Consolas" w:hAnsi="Consolas" w:cs="Consolas" w:hint="eastAsia"/>
                <w:sz w:val="18"/>
                <w:szCs w:val="18"/>
              </w:rPr>
              <w:t>等于，</w:t>
            </w:r>
            <w:r w:rsidR="003F6806">
              <w:rPr>
                <w:rFonts w:ascii="Consolas" w:hAnsi="Consolas" w:cs="Consolas" w:hint="eastAsia"/>
                <w:sz w:val="18"/>
                <w:szCs w:val="18"/>
              </w:rPr>
              <w:t xml:space="preserve">1 </w:t>
            </w:r>
            <w:r w:rsidR="003F6806">
              <w:rPr>
                <w:rFonts w:ascii="Consolas" w:hAnsi="Consolas" w:cs="Consolas" w:hint="eastAsia"/>
                <w:sz w:val="18"/>
                <w:szCs w:val="18"/>
              </w:rPr>
              <w:t>包含，</w:t>
            </w:r>
            <w:r w:rsidR="003F6806">
              <w:rPr>
                <w:rFonts w:ascii="Consolas" w:hAnsi="Consolas" w:cs="Consolas" w:hint="eastAsia"/>
                <w:sz w:val="18"/>
                <w:szCs w:val="18"/>
              </w:rPr>
              <w:t xml:space="preserve">2 </w:t>
            </w:r>
            <w:r w:rsidR="003F6806">
              <w:rPr>
                <w:rFonts w:ascii="Consolas" w:hAnsi="Consolas" w:cs="Consolas" w:hint="eastAsia"/>
                <w:sz w:val="18"/>
                <w:szCs w:val="18"/>
              </w:rPr>
              <w:t>小于，</w:t>
            </w:r>
            <w:r w:rsidR="003F6806">
              <w:rPr>
                <w:rFonts w:ascii="Consolas" w:hAnsi="Consolas" w:cs="Consolas" w:hint="eastAsia"/>
                <w:sz w:val="18"/>
                <w:szCs w:val="18"/>
              </w:rPr>
              <w:t xml:space="preserve">3 </w:t>
            </w:r>
            <w:r w:rsidR="003F6806">
              <w:rPr>
                <w:rFonts w:ascii="Consolas" w:hAnsi="Consolas" w:cs="Consolas" w:hint="eastAsia"/>
                <w:sz w:val="18"/>
                <w:szCs w:val="18"/>
              </w:rPr>
              <w:t>大于，</w:t>
            </w:r>
            <w:r w:rsidR="003F6806">
              <w:rPr>
                <w:rFonts w:ascii="Consolas" w:hAnsi="Consolas" w:cs="Consolas" w:hint="eastAsia"/>
                <w:sz w:val="18"/>
                <w:szCs w:val="18"/>
              </w:rPr>
              <w:t xml:space="preserve">4 </w:t>
            </w:r>
            <w:r w:rsidR="003F6806">
              <w:rPr>
                <w:rFonts w:ascii="Consolas" w:hAnsi="Consolas" w:cs="Consolas" w:hint="eastAsia"/>
                <w:sz w:val="18"/>
                <w:szCs w:val="18"/>
              </w:rPr>
              <w:t>小于或等于，</w:t>
            </w:r>
            <w:r w:rsidR="003F6806">
              <w:rPr>
                <w:rFonts w:ascii="Consolas" w:hAnsi="Consolas" w:cs="Consolas" w:hint="eastAsia"/>
                <w:sz w:val="18"/>
                <w:szCs w:val="18"/>
              </w:rPr>
              <w:t xml:space="preserve">5 </w:t>
            </w:r>
            <w:r w:rsidR="003F6806">
              <w:rPr>
                <w:rFonts w:ascii="Consolas" w:hAnsi="Consolas" w:cs="Consolas" w:hint="eastAsia"/>
                <w:sz w:val="18"/>
                <w:szCs w:val="18"/>
              </w:rPr>
              <w:t>大于或等于，</w:t>
            </w:r>
            <w:r w:rsidR="003F6806">
              <w:rPr>
                <w:rFonts w:ascii="Consolas" w:hAnsi="Consolas" w:cs="Consolas" w:hint="eastAsia"/>
                <w:sz w:val="18"/>
                <w:szCs w:val="18"/>
              </w:rPr>
              <w:t xml:space="preserve">6 </w:t>
            </w:r>
            <w:r w:rsidR="003F6806">
              <w:rPr>
                <w:rFonts w:ascii="Consolas" w:hAnsi="Consolas" w:cs="Consolas" w:hint="eastAsia"/>
                <w:sz w:val="18"/>
                <w:szCs w:val="18"/>
              </w:rPr>
              <w:t>不等于。</w:t>
            </w:r>
          </w:p>
        </w:tc>
      </w:tr>
      <w:tr w:rsidR="00A80AC0" w:rsidRPr="00E00670" w:rsidTr="003206DF">
        <w:tc>
          <w:tcPr>
            <w:tcW w:w="1809" w:type="dxa"/>
          </w:tcPr>
          <w:p w:rsidR="00A80AC0" w:rsidRPr="00A80AC0" w:rsidRDefault="00A80AC0" w:rsidP="003206DF">
            <w:pPr>
              <w:spacing w:line="264" w:lineRule="auto"/>
              <w:rPr>
                <w:kern w:val="2"/>
              </w:rPr>
            </w:pPr>
            <w:r w:rsidRPr="00A80AC0">
              <w:rPr>
                <w:kern w:val="2"/>
              </w:rPr>
              <w:t>SearchValue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搜索的值</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DataType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数据类型。数字为</w:t>
            </w:r>
            <w:r w:rsidRPr="0018646F">
              <w:rPr>
                <w:rFonts w:ascii="Consolas" w:hAnsi="Consolas" w:cs="Consolas" w:hint="eastAsia"/>
                <w:sz w:val="18"/>
                <w:szCs w:val="18"/>
              </w:rPr>
              <w:t>i</w:t>
            </w:r>
            <w:r w:rsidRPr="0018646F">
              <w:rPr>
                <w:rFonts w:ascii="Consolas" w:hAnsi="Consolas" w:cs="Consolas" w:hint="eastAsia"/>
                <w:sz w:val="18"/>
                <w:szCs w:val="18"/>
              </w:rPr>
              <w:t>，字符串为</w:t>
            </w:r>
            <w:r w:rsidRPr="0018646F">
              <w:rPr>
                <w:rFonts w:ascii="Consolas" w:hAnsi="Consolas" w:cs="Consolas" w:hint="eastAsia"/>
                <w:sz w:val="18"/>
                <w:szCs w:val="18"/>
              </w:rPr>
              <w:t>s</w:t>
            </w:r>
            <w:r w:rsidRPr="0018646F">
              <w:rPr>
                <w:rFonts w:ascii="Consolas" w:hAnsi="Consolas" w:cs="Consolas" w:hint="eastAsia"/>
                <w:sz w:val="18"/>
                <w:szCs w:val="18"/>
              </w:rPr>
              <w:t>。</w:t>
            </w:r>
          </w:p>
        </w:tc>
      </w:tr>
      <w:tr w:rsidR="00841276" w:rsidRPr="00E00670" w:rsidTr="003206DF">
        <w:tc>
          <w:tcPr>
            <w:tcW w:w="1809" w:type="dxa"/>
          </w:tcPr>
          <w:p w:rsidR="00841276" w:rsidRPr="00841276" w:rsidRDefault="00841276" w:rsidP="003206DF">
            <w:pPr>
              <w:spacing w:line="264" w:lineRule="auto"/>
              <w:rPr>
                <w:kern w:val="2"/>
              </w:rPr>
            </w:pPr>
            <w:r w:rsidRPr="00841276">
              <w:rPr>
                <w:kern w:val="2"/>
              </w:rPr>
              <w:t>Selected</w:t>
            </w:r>
          </w:p>
        </w:tc>
        <w:tc>
          <w:tcPr>
            <w:tcW w:w="1024"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41276" w:rsidRPr="00BA57B4" w:rsidRDefault="00841276" w:rsidP="003206DF">
            <w:pPr>
              <w:rPr>
                <w:rFonts w:ascii="Consolas" w:hAnsi="Consolas" w:cs="Consolas"/>
                <w:sz w:val="18"/>
                <w:szCs w:val="18"/>
              </w:rPr>
            </w:pPr>
            <w:r w:rsidRPr="0018646F">
              <w:rPr>
                <w:rFonts w:ascii="Consolas" w:hAnsi="Consolas" w:cs="Consolas" w:hint="eastAsia"/>
                <w:sz w:val="18"/>
                <w:szCs w:val="18"/>
              </w:rPr>
              <w:t>是否勾选</w:t>
            </w:r>
          </w:p>
        </w:tc>
      </w:tr>
      <w:tr w:rsidR="00841276" w:rsidRPr="00E00670" w:rsidTr="003206DF">
        <w:tc>
          <w:tcPr>
            <w:tcW w:w="1809" w:type="dxa"/>
          </w:tcPr>
          <w:p w:rsidR="00841276" w:rsidRPr="00841276" w:rsidRDefault="00841276" w:rsidP="003206DF">
            <w:pPr>
              <w:spacing w:line="264" w:lineRule="auto"/>
              <w:rPr>
                <w:kern w:val="2"/>
              </w:rPr>
            </w:pPr>
            <w:r w:rsidRPr="00841276">
              <w:rPr>
                <w:kern w:val="2"/>
              </w:rPr>
              <w:t>CurrentShow</w:t>
            </w:r>
          </w:p>
        </w:tc>
        <w:tc>
          <w:tcPr>
            <w:tcW w:w="1024"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41276" w:rsidRPr="00BA57B4" w:rsidRDefault="00841276" w:rsidP="003206DF">
            <w:pPr>
              <w:rPr>
                <w:rFonts w:ascii="Consolas" w:hAnsi="Consolas" w:cs="Consolas"/>
                <w:sz w:val="18"/>
                <w:szCs w:val="18"/>
              </w:rPr>
            </w:pPr>
            <w:r w:rsidRPr="0018646F">
              <w:rPr>
                <w:rFonts w:ascii="Consolas" w:hAnsi="Consolas" w:cs="Consolas" w:hint="eastAsia"/>
                <w:sz w:val="18"/>
                <w:szCs w:val="18"/>
              </w:rPr>
              <w:t>查询保存的值</w:t>
            </w:r>
          </w:p>
        </w:tc>
      </w:tr>
    </w:tbl>
    <w:p w:rsidR="00922451" w:rsidRDefault="00875427" w:rsidP="00922451">
      <w:pPr>
        <w:pStyle w:val="3"/>
      </w:pPr>
      <w:r>
        <w:rPr>
          <w:rFonts w:hint="eastAsia"/>
        </w:rPr>
        <w:t>获取</w:t>
      </w:r>
      <w:r w:rsidR="00922451">
        <w:rPr>
          <w:rFonts w:hint="eastAsia"/>
        </w:rPr>
        <w:t>接口</w:t>
      </w:r>
    </w:p>
    <w:p w:rsidR="00922451" w:rsidRPr="00E47307" w:rsidRDefault="00922451" w:rsidP="00922451">
      <w:pPr>
        <w:rPr>
          <w:b/>
        </w:rPr>
      </w:pPr>
      <w:r w:rsidRPr="00E47307">
        <w:rPr>
          <w:rFonts w:hint="eastAsia"/>
          <w:b/>
        </w:rPr>
        <w:t>url:</w:t>
      </w:r>
    </w:p>
    <w:p w:rsidR="00922451" w:rsidRPr="008510B3" w:rsidRDefault="005446D3"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9"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Get</w:t>
      </w:r>
      <w:r w:rsidR="002818F6">
        <w:rPr>
          <w:rStyle w:val="af7"/>
          <w:rFonts w:hint="eastAsia"/>
        </w:rPr>
        <w:t>Query</w:t>
      </w:r>
    </w:p>
    <w:p w:rsidR="00922451" w:rsidRDefault="00922451" w:rsidP="0092245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7F261C" w:rsidRDefault="007F261C" w:rsidP="007F261C">
      <w:pPr>
        <w:pStyle w:val="3"/>
      </w:pPr>
      <w:r>
        <w:rPr>
          <w:rFonts w:hint="eastAsia"/>
        </w:rPr>
        <w:t>按</w:t>
      </w:r>
      <w:r>
        <w:rPr>
          <w:rFonts w:hint="eastAsia"/>
        </w:rPr>
        <w:t>ID</w:t>
      </w:r>
      <w:r>
        <w:rPr>
          <w:rFonts w:hint="eastAsia"/>
        </w:rPr>
        <w:t>获取接口</w:t>
      </w:r>
    </w:p>
    <w:p w:rsidR="007F261C" w:rsidRPr="00E47307" w:rsidRDefault="007F261C" w:rsidP="007F261C">
      <w:pPr>
        <w:rPr>
          <w:b/>
        </w:rPr>
      </w:pPr>
      <w:r w:rsidRPr="00E47307">
        <w:rPr>
          <w:rFonts w:hint="eastAsia"/>
          <w:b/>
        </w:rPr>
        <w:t>url:</w:t>
      </w:r>
    </w:p>
    <w:p w:rsidR="007F261C" w:rsidRPr="008510B3" w:rsidRDefault="005446D3"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0" w:history="1">
        <w:r w:rsidR="007F261C" w:rsidRPr="00506A16">
          <w:rPr>
            <w:rStyle w:val="af7"/>
          </w:rPr>
          <w:t>http://192</w:t>
        </w:r>
      </w:hyperlink>
      <w:r w:rsidR="007F261C">
        <w:rPr>
          <w:rStyle w:val="af7"/>
        </w:rPr>
        <w:t>.168.2.158</w:t>
      </w:r>
      <w:r w:rsidR="007F261C" w:rsidRPr="008510B3">
        <w:rPr>
          <w:rStyle w:val="af7"/>
        </w:rPr>
        <w:t>:9000/ParkAPI/</w:t>
      </w:r>
      <w:r w:rsidR="007F261C" w:rsidRPr="007F261C">
        <w:rPr>
          <w:rStyle w:val="af7"/>
        </w:rPr>
        <w:t>GetQuery</w:t>
      </w:r>
      <w:r w:rsidR="007F261C" w:rsidRPr="007F261C">
        <w:rPr>
          <w:rStyle w:val="af7"/>
          <w:rFonts w:hint="eastAsia"/>
        </w:rPr>
        <w:t xml:space="preserve"> </w:t>
      </w:r>
      <w:r w:rsidR="007F261C">
        <w:rPr>
          <w:rStyle w:val="af7"/>
          <w:rFonts w:hint="eastAsia"/>
        </w:rPr>
        <w:t>ByID</w:t>
      </w:r>
    </w:p>
    <w:p w:rsidR="007F261C" w:rsidRDefault="007F261C" w:rsidP="007F261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7F261C" w:rsidRDefault="007F261C" w:rsidP="007F261C">
      <w:pPr>
        <w:pStyle w:val="3"/>
      </w:pPr>
      <w:r>
        <w:rPr>
          <w:rFonts w:hint="eastAsia"/>
        </w:rPr>
        <w:t>按</w:t>
      </w:r>
      <w:r>
        <w:rPr>
          <w:rFonts w:hint="eastAsia"/>
        </w:rPr>
        <w:t>ID</w:t>
      </w:r>
      <w:r>
        <w:rPr>
          <w:rFonts w:hint="eastAsia"/>
        </w:rPr>
        <w:t>列表获取接口</w:t>
      </w:r>
    </w:p>
    <w:p w:rsidR="007F261C" w:rsidRPr="00E47307" w:rsidRDefault="007F261C" w:rsidP="007F261C">
      <w:pPr>
        <w:rPr>
          <w:b/>
        </w:rPr>
      </w:pPr>
      <w:r w:rsidRPr="00E47307">
        <w:rPr>
          <w:rFonts w:hint="eastAsia"/>
          <w:b/>
        </w:rPr>
        <w:t>url:</w:t>
      </w:r>
    </w:p>
    <w:p w:rsidR="007F261C" w:rsidRPr="008510B3" w:rsidRDefault="005446D3"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1" w:history="1">
        <w:r w:rsidR="007F261C" w:rsidRPr="00506A16">
          <w:rPr>
            <w:rStyle w:val="af7"/>
          </w:rPr>
          <w:t>http://192</w:t>
        </w:r>
      </w:hyperlink>
      <w:r w:rsidR="007F261C">
        <w:rPr>
          <w:rStyle w:val="af7"/>
        </w:rPr>
        <w:t>.168.2.158</w:t>
      </w:r>
      <w:r w:rsidR="007F261C" w:rsidRPr="008510B3">
        <w:rPr>
          <w:rStyle w:val="af7"/>
        </w:rPr>
        <w:t>:9000/ParkAPI/</w:t>
      </w:r>
      <w:r w:rsidR="007F261C" w:rsidRPr="007F261C">
        <w:rPr>
          <w:rStyle w:val="af7"/>
        </w:rPr>
        <w:t>GetQuery</w:t>
      </w:r>
      <w:r w:rsidR="007F261C">
        <w:rPr>
          <w:rStyle w:val="af7"/>
          <w:rFonts w:hint="eastAsia"/>
        </w:rPr>
        <w:t>ByIDList</w:t>
      </w:r>
    </w:p>
    <w:p w:rsidR="007A5F27" w:rsidRDefault="007F261C"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2"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Query</w:t>
      </w:r>
      <w:r w:rsidR="007A5F27">
        <w:rPr>
          <w:rStyle w:val="af7"/>
          <w:rFonts w:hint="eastAsia"/>
        </w:rPr>
        <w:t>Distinct</w:t>
      </w:r>
    </w:p>
    <w:p w:rsidR="007F261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22451" w:rsidRDefault="00922451" w:rsidP="00922451">
      <w:pPr>
        <w:pStyle w:val="3"/>
      </w:pPr>
      <w:r>
        <w:rPr>
          <w:rFonts w:hint="eastAsia"/>
        </w:rPr>
        <w:t>添加接口</w:t>
      </w:r>
    </w:p>
    <w:p w:rsidR="00922451" w:rsidRPr="00E47307" w:rsidRDefault="00922451" w:rsidP="00922451">
      <w:pPr>
        <w:rPr>
          <w:b/>
        </w:rPr>
      </w:pPr>
      <w:r w:rsidRPr="00E47307">
        <w:rPr>
          <w:rFonts w:hint="eastAsia"/>
          <w:b/>
        </w:rPr>
        <w:t>url:</w:t>
      </w:r>
    </w:p>
    <w:p w:rsidR="00922451" w:rsidRPr="008510B3" w:rsidRDefault="005446D3"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3"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Add</w:t>
      </w:r>
      <w:r w:rsidR="002818F6">
        <w:rPr>
          <w:rStyle w:val="af7"/>
        </w:rPr>
        <w:t>Query</w:t>
      </w:r>
    </w:p>
    <w:p w:rsidR="008200FF" w:rsidRDefault="0092245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lastRenderedPageBreak/>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Query</w:t>
      </w:r>
      <w:r w:rsidR="008200FF">
        <w:rPr>
          <w:rStyle w:val="af7"/>
          <w:rFonts w:hint="eastAsia"/>
        </w:rPr>
        <w:t>List</w:t>
      </w:r>
    </w:p>
    <w:p w:rsidR="0092245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22451" w:rsidRDefault="00922451" w:rsidP="00922451">
      <w:pPr>
        <w:pStyle w:val="3"/>
      </w:pPr>
      <w:r>
        <w:rPr>
          <w:rFonts w:hint="eastAsia"/>
        </w:rPr>
        <w:t>修改接口</w:t>
      </w:r>
    </w:p>
    <w:p w:rsidR="00922451" w:rsidRPr="00E47307" w:rsidRDefault="00922451" w:rsidP="00922451">
      <w:pPr>
        <w:rPr>
          <w:b/>
        </w:rPr>
      </w:pPr>
      <w:r w:rsidRPr="00E47307">
        <w:rPr>
          <w:rFonts w:hint="eastAsia"/>
          <w:b/>
        </w:rPr>
        <w:t>url:</w:t>
      </w:r>
    </w:p>
    <w:p w:rsidR="00922451" w:rsidRPr="008510B3" w:rsidRDefault="005446D3"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5"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Update</w:t>
      </w:r>
      <w:r w:rsidR="002818F6">
        <w:rPr>
          <w:rStyle w:val="af7"/>
        </w:rPr>
        <w:t>Query</w:t>
      </w:r>
    </w:p>
    <w:p w:rsidR="007B2EA8" w:rsidRDefault="0092245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Query</w:t>
      </w:r>
      <w:r w:rsidR="007B2EA8">
        <w:rPr>
          <w:rStyle w:val="af7"/>
          <w:rFonts w:hint="eastAsia"/>
        </w:rPr>
        <w:t>List</w:t>
      </w:r>
    </w:p>
    <w:p w:rsidR="0092245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22451" w:rsidRPr="00B5638D" w:rsidRDefault="003407AE" w:rsidP="00922451">
      <w:pPr>
        <w:pStyle w:val="3"/>
      </w:pPr>
      <w:r>
        <w:rPr>
          <w:rFonts w:hint="eastAsia"/>
        </w:rPr>
        <w:t>删除</w:t>
      </w:r>
      <w:r w:rsidR="00922451">
        <w:rPr>
          <w:rFonts w:hint="eastAsia"/>
        </w:rPr>
        <w:t>接口</w:t>
      </w:r>
    </w:p>
    <w:p w:rsidR="00922451" w:rsidRPr="00E47307" w:rsidRDefault="00922451" w:rsidP="00922451">
      <w:pPr>
        <w:rPr>
          <w:b/>
        </w:rPr>
      </w:pPr>
      <w:r w:rsidRPr="00E47307">
        <w:rPr>
          <w:rFonts w:hint="eastAsia"/>
          <w:b/>
        </w:rPr>
        <w:t>url:</w:t>
      </w:r>
    </w:p>
    <w:p w:rsidR="00922451" w:rsidRPr="008510B3" w:rsidRDefault="005446D3"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7"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Delete</w:t>
      </w:r>
      <w:r w:rsidR="002818F6">
        <w:rPr>
          <w:rStyle w:val="af7"/>
        </w:rPr>
        <w:t>Query</w:t>
      </w:r>
    </w:p>
    <w:p w:rsidR="00922451" w:rsidRDefault="00922451" w:rsidP="0092245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22451" w:rsidRDefault="00922451" w:rsidP="00922451">
      <w:pPr>
        <w:pStyle w:val="3"/>
      </w:pPr>
      <w:r>
        <w:rPr>
          <w:rFonts w:hint="eastAsia"/>
        </w:rPr>
        <w:t>修改个别字段接口</w:t>
      </w:r>
    </w:p>
    <w:p w:rsidR="00922451" w:rsidRPr="00E47307" w:rsidRDefault="00922451" w:rsidP="00922451">
      <w:pPr>
        <w:rPr>
          <w:b/>
        </w:rPr>
      </w:pPr>
      <w:r w:rsidRPr="00E47307">
        <w:rPr>
          <w:rFonts w:hint="eastAsia"/>
          <w:b/>
        </w:rPr>
        <w:t>url:</w:t>
      </w:r>
    </w:p>
    <w:p w:rsidR="00922451" w:rsidRPr="008510B3" w:rsidRDefault="005446D3"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8"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Update</w:t>
      </w:r>
      <w:r w:rsidR="002818F6">
        <w:rPr>
          <w:rStyle w:val="af7"/>
        </w:rPr>
        <w:t>Query</w:t>
      </w:r>
      <w:r w:rsidR="00922451">
        <w:rPr>
          <w:rStyle w:val="af7"/>
          <w:rFonts w:hint="eastAsia"/>
        </w:rPr>
        <w:t>Fields</w:t>
      </w:r>
    </w:p>
    <w:p w:rsidR="00922451" w:rsidRDefault="00922451" w:rsidP="0092245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22451" w:rsidRPr="00B5638D" w:rsidRDefault="00922451" w:rsidP="00922451">
      <w:pPr>
        <w:pStyle w:val="3"/>
      </w:pPr>
      <w:r>
        <w:rPr>
          <w:rFonts w:hint="eastAsia"/>
        </w:rPr>
        <w:t>按条件删除接口</w:t>
      </w:r>
    </w:p>
    <w:p w:rsidR="00922451" w:rsidRPr="00E47307" w:rsidRDefault="00922451" w:rsidP="00922451">
      <w:pPr>
        <w:rPr>
          <w:b/>
        </w:rPr>
      </w:pPr>
      <w:r w:rsidRPr="00E47307">
        <w:rPr>
          <w:rFonts w:hint="eastAsia"/>
          <w:b/>
        </w:rPr>
        <w:t>url:</w:t>
      </w:r>
    </w:p>
    <w:p w:rsidR="00922451" w:rsidRPr="008510B3" w:rsidRDefault="005446D3"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9"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Delete</w:t>
      </w:r>
      <w:r w:rsidR="002818F6">
        <w:rPr>
          <w:rStyle w:val="af7"/>
        </w:rPr>
        <w:t>Query</w:t>
      </w:r>
      <w:r w:rsidR="00922451">
        <w:rPr>
          <w:rStyle w:val="af7"/>
          <w:rFonts w:hint="eastAsia"/>
        </w:rPr>
        <w:t>By</w:t>
      </w:r>
    </w:p>
    <w:p w:rsidR="00922451" w:rsidRDefault="00922451" w:rsidP="0092245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7F261C" w:rsidRPr="00B5638D" w:rsidRDefault="007F261C" w:rsidP="007F261C">
      <w:pPr>
        <w:pStyle w:val="3"/>
      </w:pPr>
      <w:r>
        <w:rPr>
          <w:rFonts w:hint="eastAsia"/>
        </w:rPr>
        <w:t>按</w:t>
      </w:r>
      <w:r>
        <w:rPr>
          <w:rFonts w:hint="eastAsia"/>
        </w:rPr>
        <w:t>ID</w:t>
      </w:r>
      <w:r>
        <w:rPr>
          <w:rFonts w:hint="eastAsia"/>
        </w:rPr>
        <w:t>删除接口</w:t>
      </w:r>
    </w:p>
    <w:p w:rsidR="007F261C" w:rsidRPr="00E47307" w:rsidRDefault="007F261C" w:rsidP="007F261C">
      <w:pPr>
        <w:rPr>
          <w:b/>
        </w:rPr>
      </w:pPr>
      <w:r w:rsidRPr="00E47307">
        <w:rPr>
          <w:rFonts w:hint="eastAsia"/>
          <w:b/>
        </w:rPr>
        <w:t>url:</w:t>
      </w:r>
    </w:p>
    <w:p w:rsidR="007F261C" w:rsidRPr="008510B3" w:rsidRDefault="005446D3"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0" w:history="1">
        <w:r w:rsidR="007F261C" w:rsidRPr="00506A16">
          <w:rPr>
            <w:rStyle w:val="af7"/>
          </w:rPr>
          <w:t>http://192</w:t>
        </w:r>
      </w:hyperlink>
      <w:r w:rsidR="007F261C">
        <w:rPr>
          <w:rStyle w:val="af7"/>
        </w:rPr>
        <w:t>.168.2.158</w:t>
      </w:r>
      <w:r w:rsidR="007F261C" w:rsidRPr="008510B3">
        <w:rPr>
          <w:rStyle w:val="af7"/>
        </w:rPr>
        <w:t>:9000/ParkAPI/</w:t>
      </w:r>
      <w:r w:rsidR="007F261C">
        <w:rPr>
          <w:rStyle w:val="af7"/>
          <w:rFonts w:hint="eastAsia"/>
        </w:rPr>
        <w:t>Delete</w:t>
      </w:r>
      <w:r w:rsidR="007F261C">
        <w:rPr>
          <w:rStyle w:val="af7"/>
        </w:rPr>
        <w:t>Query</w:t>
      </w:r>
      <w:r w:rsidR="007F261C">
        <w:rPr>
          <w:rStyle w:val="af7"/>
          <w:rFonts w:hint="eastAsia"/>
        </w:rPr>
        <w:t>ByID</w:t>
      </w:r>
    </w:p>
    <w:p w:rsidR="007F261C" w:rsidRDefault="007F261C" w:rsidP="007F261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7F261C" w:rsidRPr="00B5638D" w:rsidRDefault="007F261C" w:rsidP="007F261C">
      <w:pPr>
        <w:pStyle w:val="3"/>
      </w:pPr>
      <w:r>
        <w:rPr>
          <w:rFonts w:hint="eastAsia"/>
        </w:rPr>
        <w:lastRenderedPageBreak/>
        <w:t>按</w:t>
      </w:r>
      <w:r>
        <w:rPr>
          <w:rFonts w:hint="eastAsia"/>
        </w:rPr>
        <w:t>ID</w:t>
      </w:r>
      <w:r>
        <w:rPr>
          <w:rFonts w:hint="eastAsia"/>
        </w:rPr>
        <w:t>列表删除接口</w:t>
      </w:r>
    </w:p>
    <w:p w:rsidR="007F261C" w:rsidRPr="00E47307" w:rsidRDefault="007F261C" w:rsidP="007F261C">
      <w:pPr>
        <w:rPr>
          <w:b/>
        </w:rPr>
      </w:pPr>
      <w:r w:rsidRPr="00E47307">
        <w:rPr>
          <w:rFonts w:hint="eastAsia"/>
          <w:b/>
        </w:rPr>
        <w:t>url:</w:t>
      </w:r>
    </w:p>
    <w:p w:rsidR="007F261C" w:rsidRPr="008510B3" w:rsidRDefault="005446D3"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1" w:history="1">
        <w:r w:rsidR="007F261C" w:rsidRPr="00506A16">
          <w:rPr>
            <w:rStyle w:val="af7"/>
          </w:rPr>
          <w:t>http://192</w:t>
        </w:r>
      </w:hyperlink>
      <w:r w:rsidR="007F261C">
        <w:rPr>
          <w:rStyle w:val="af7"/>
        </w:rPr>
        <w:t>.168.2.158</w:t>
      </w:r>
      <w:r w:rsidR="007F261C" w:rsidRPr="008510B3">
        <w:rPr>
          <w:rStyle w:val="af7"/>
        </w:rPr>
        <w:t>:9000/ParkAPI/</w:t>
      </w:r>
      <w:r w:rsidR="007F261C">
        <w:rPr>
          <w:rStyle w:val="af7"/>
          <w:rFonts w:hint="eastAsia"/>
        </w:rPr>
        <w:t>Delete</w:t>
      </w:r>
      <w:r w:rsidR="007F261C">
        <w:rPr>
          <w:rStyle w:val="af7"/>
        </w:rPr>
        <w:t>Query</w:t>
      </w:r>
      <w:r w:rsidR="007F261C">
        <w:rPr>
          <w:rStyle w:val="af7"/>
          <w:rFonts w:hint="eastAsia"/>
        </w:rPr>
        <w:t>ByIDList</w:t>
      </w:r>
    </w:p>
    <w:p w:rsidR="00C31D86" w:rsidRDefault="007F261C"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Query</w:t>
      </w:r>
    </w:p>
    <w:p w:rsidR="007F261C"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168BF" w:rsidRDefault="00E168BF" w:rsidP="00E168BF">
      <w:pPr>
        <w:pStyle w:val="2"/>
      </w:pPr>
      <w:r>
        <w:rPr>
          <w:rFonts w:hint="eastAsia"/>
        </w:rPr>
        <w:t>报表查询方案接口</w:t>
      </w:r>
    </w:p>
    <w:p w:rsidR="00E168BF" w:rsidRPr="008615A8" w:rsidRDefault="00E168BF" w:rsidP="00E168BF"/>
    <w:p w:rsidR="00E168BF" w:rsidRDefault="00E168BF" w:rsidP="00E168BF">
      <w:pPr>
        <w:pStyle w:val="3"/>
      </w:pPr>
      <w:bookmarkStart w:id="39" w:name="_Model结构_18"/>
      <w:bookmarkEnd w:id="39"/>
      <w:r>
        <w:rPr>
          <w:rFonts w:hint="eastAsia"/>
        </w:rPr>
        <w:t>Model</w:t>
      </w:r>
      <w:r>
        <w:rPr>
          <w:rFonts w:hint="eastAsia"/>
        </w:rPr>
        <w:t>结构</w:t>
      </w:r>
    </w:p>
    <w:p w:rsidR="00E168BF" w:rsidRPr="00D657B3" w:rsidRDefault="00E168BF" w:rsidP="00E168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168BF" w:rsidTr="00434D81">
        <w:tc>
          <w:tcPr>
            <w:tcW w:w="1809"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说明</w:t>
            </w:r>
          </w:p>
        </w:tc>
      </w:tr>
      <w:tr w:rsidR="00E168BF" w:rsidRPr="00E00670" w:rsidTr="00434D81">
        <w:tc>
          <w:tcPr>
            <w:tcW w:w="1809" w:type="dxa"/>
          </w:tcPr>
          <w:p w:rsidR="00E168BF" w:rsidRPr="00EC78A7" w:rsidRDefault="00E168BF" w:rsidP="00434D81">
            <w:pPr>
              <w:spacing w:line="264" w:lineRule="auto"/>
              <w:rPr>
                <w:b/>
                <w:kern w:val="2"/>
              </w:rPr>
            </w:pPr>
            <w:r w:rsidRPr="00EC78A7">
              <w:rPr>
                <w:b/>
                <w:kern w:val="2"/>
              </w:rPr>
              <w:t>ID</w:t>
            </w:r>
          </w:p>
        </w:tc>
        <w:tc>
          <w:tcPr>
            <w:tcW w:w="1024" w:type="dxa"/>
          </w:tcPr>
          <w:p w:rsidR="00E168BF" w:rsidRPr="00E00670" w:rsidRDefault="00E168BF"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168BF" w:rsidRDefault="00E168BF"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168BF" w:rsidRPr="00E00670" w:rsidRDefault="00E168BF"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QueryTable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pPr>
              <w:rPr>
                <w:rFonts w:ascii="宋体" w:eastAsia="宋体" w:hAnsi="宋体" w:cs="宋体"/>
                <w:color w:val="000000"/>
              </w:rPr>
            </w:pPr>
            <w:r>
              <w:rPr>
                <w:rFonts w:hint="eastAsia"/>
                <w:color w:val="000000"/>
              </w:rPr>
              <w:t>Y</w:t>
            </w:r>
          </w:p>
        </w:tc>
        <w:tc>
          <w:tcPr>
            <w:tcW w:w="4578" w:type="dxa"/>
            <w:vAlign w:val="center"/>
          </w:tcPr>
          <w:p w:rsidR="00005D69" w:rsidRDefault="00010556">
            <w:pPr>
              <w:rPr>
                <w:rFonts w:ascii="宋体" w:eastAsia="宋体" w:hAnsi="宋体" w:cs="宋体"/>
                <w:color w:val="000000"/>
              </w:rPr>
            </w:pPr>
            <w:r>
              <w:rPr>
                <w:rFonts w:hint="eastAsia"/>
                <w:color w:val="000000"/>
              </w:rPr>
              <w:t>表名</w:t>
            </w:r>
          </w:p>
        </w:tc>
      </w:tr>
      <w:tr w:rsidR="00005D69" w:rsidRPr="00E00670" w:rsidTr="00434D81">
        <w:tc>
          <w:tcPr>
            <w:tcW w:w="1809" w:type="dxa"/>
            <w:vAlign w:val="center"/>
          </w:tcPr>
          <w:p w:rsidR="00005D69" w:rsidRDefault="00005D69">
            <w:pPr>
              <w:rPr>
                <w:rFonts w:ascii="宋体" w:eastAsia="宋体" w:hAnsi="宋体" w:cs="宋体"/>
                <w:color w:val="000000"/>
              </w:rPr>
            </w:pPr>
            <w:r>
              <w:rPr>
                <w:rFonts w:hint="eastAsia"/>
                <w:color w:val="000000"/>
              </w:rPr>
              <w:t>SchId</w:t>
            </w:r>
          </w:p>
        </w:tc>
        <w:tc>
          <w:tcPr>
            <w:tcW w:w="1024" w:type="dxa"/>
            <w:vAlign w:val="center"/>
          </w:tcPr>
          <w:p w:rsidR="00005D69" w:rsidRDefault="00005D69">
            <w:pPr>
              <w:rPr>
                <w:rFonts w:ascii="宋体" w:eastAsia="宋体" w:hAnsi="宋体" w:cs="宋体"/>
                <w:color w:val="000000"/>
              </w:rPr>
            </w:pPr>
            <w:r>
              <w:rPr>
                <w:rFonts w:hint="eastAsia"/>
                <w:color w:val="000000"/>
              </w:rPr>
              <w:t>int</w:t>
            </w:r>
          </w:p>
        </w:tc>
        <w:tc>
          <w:tcPr>
            <w:tcW w:w="816" w:type="dxa"/>
            <w:vAlign w:val="center"/>
          </w:tcPr>
          <w:p w:rsidR="00005D69" w:rsidRDefault="00005D69">
            <w:pPr>
              <w:rPr>
                <w:rFonts w:ascii="宋体" w:eastAsia="宋体" w:hAnsi="宋体" w:cs="宋体"/>
                <w:color w:val="000000"/>
              </w:rPr>
            </w:pPr>
            <w:r>
              <w:rPr>
                <w:rFonts w:hint="eastAsia"/>
                <w:color w:val="000000"/>
              </w:rPr>
              <w:t>Y</w:t>
            </w:r>
          </w:p>
        </w:tc>
        <w:tc>
          <w:tcPr>
            <w:tcW w:w="4578" w:type="dxa"/>
            <w:vAlign w:val="center"/>
          </w:tcPr>
          <w:p w:rsidR="00005D69" w:rsidRDefault="00005D69">
            <w:pPr>
              <w:rPr>
                <w:rFonts w:ascii="宋体" w:eastAsia="宋体" w:hAnsi="宋体" w:cs="宋体"/>
                <w:color w:val="000000"/>
              </w:rPr>
            </w:pP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SchName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10556">
            <w:pPr>
              <w:rPr>
                <w:rFonts w:ascii="宋体" w:eastAsia="宋体" w:hAnsi="宋体" w:cs="宋体"/>
                <w:color w:val="000000"/>
              </w:rPr>
            </w:pPr>
            <w:r>
              <w:rPr>
                <w:rFonts w:hint="eastAsia"/>
                <w:color w:val="000000"/>
              </w:rPr>
              <w:t>方案名称</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FieldName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匹配字段</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Operators</w:t>
            </w:r>
          </w:p>
        </w:tc>
        <w:tc>
          <w:tcPr>
            <w:tcW w:w="1024" w:type="dxa"/>
            <w:vAlign w:val="center"/>
          </w:tcPr>
          <w:p w:rsidR="00005D69" w:rsidRDefault="003F6806">
            <w:pPr>
              <w:rPr>
                <w:rFonts w:ascii="宋体" w:eastAsia="宋体" w:hAnsi="宋体" w:cs="宋体"/>
                <w:color w:val="000000"/>
              </w:rPr>
            </w:pPr>
            <w:r>
              <w:rPr>
                <w:color w:val="000000"/>
              </w:rPr>
              <w:t>I</w:t>
            </w:r>
            <w:r>
              <w:rPr>
                <w:rFonts w:hint="eastAsia"/>
                <w:color w:val="000000"/>
              </w:rPr>
              <w:t>nt</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匹配操作符。</w:t>
            </w:r>
            <w:r w:rsidR="003F6806" w:rsidRPr="00C527BF">
              <w:rPr>
                <w:rFonts w:hint="eastAsia"/>
                <w:color w:val="000000"/>
              </w:rPr>
              <w:t xml:space="preserve">0 </w:t>
            </w:r>
            <w:r w:rsidR="003F6806" w:rsidRPr="00C527BF">
              <w:rPr>
                <w:rFonts w:hint="eastAsia"/>
                <w:color w:val="000000"/>
              </w:rPr>
              <w:t>等于，</w:t>
            </w:r>
            <w:r w:rsidR="003F6806" w:rsidRPr="00C527BF">
              <w:rPr>
                <w:rFonts w:hint="eastAsia"/>
                <w:color w:val="000000"/>
              </w:rPr>
              <w:t xml:space="preserve">1 </w:t>
            </w:r>
            <w:r w:rsidR="003F6806" w:rsidRPr="00C527BF">
              <w:rPr>
                <w:rFonts w:hint="eastAsia"/>
                <w:color w:val="000000"/>
              </w:rPr>
              <w:t>包含，</w:t>
            </w:r>
            <w:r w:rsidR="003F6806" w:rsidRPr="00C527BF">
              <w:rPr>
                <w:rFonts w:hint="eastAsia"/>
                <w:color w:val="000000"/>
              </w:rPr>
              <w:t xml:space="preserve">2 </w:t>
            </w:r>
            <w:r w:rsidR="003F6806" w:rsidRPr="00C527BF">
              <w:rPr>
                <w:rFonts w:hint="eastAsia"/>
                <w:color w:val="000000"/>
              </w:rPr>
              <w:t>小于，</w:t>
            </w:r>
            <w:r w:rsidR="003F6806" w:rsidRPr="00C527BF">
              <w:rPr>
                <w:rFonts w:hint="eastAsia"/>
                <w:color w:val="000000"/>
              </w:rPr>
              <w:t xml:space="preserve">3 </w:t>
            </w:r>
            <w:r w:rsidR="003F6806" w:rsidRPr="00C527BF">
              <w:rPr>
                <w:rFonts w:hint="eastAsia"/>
                <w:color w:val="000000"/>
              </w:rPr>
              <w:t>大于，</w:t>
            </w:r>
            <w:r w:rsidR="003F6806" w:rsidRPr="00C527BF">
              <w:rPr>
                <w:rFonts w:hint="eastAsia"/>
                <w:color w:val="000000"/>
              </w:rPr>
              <w:t xml:space="preserve">4 </w:t>
            </w:r>
            <w:r w:rsidR="003F6806" w:rsidRPr="00C527BF">
              <w:rPr>
                <w:rFonts w:hint="eastAsia"/>
                <w:color w:val="000000"/>
              </w:rPr>
              <w:t>小于或等于，</w:t>
            </w:r>
            <w:r w:rsidR="003F6806" w:rsidRPr="00C527BF">
              <w:rPr>
                <w:rFonts w:hint="eastAsia"/>
                <w:color w:val="000000"/>
              </w:rPr>
              <w:t xml:space="preserve">5 </w:t>
            </w:r>
            <w:r w:rsidR="003F6806" w:rsidRPr="00C527BF">
              <w:rPr>
                <w:rFonts w:hint="eastAsia"/>
                <w:color w:val="000000"/>
              </w:rPr>
              <w:t>大于或等于，</w:t>
            </w:r>
            <w:r w:rsidR="003F6806" w:rsidRPr="00C527BF">
              <w:rPr>
                <w:rFonts w:hint="eastAsia"/>
                <w:color w:val="000000"/>
              </w:rPr>
              <w:t xml:space="preserve">6 </w:t>
            </w:r>
            <w:r w:rsidR="003F6806" w:rsidRPr="00C527BF">
              <w:rPr>
                <w:rFonts w:hint="eastAsia"/>
                <w:color w:val="000000"/>
              </w:rPr>
              <w:t>不等于。</w:t>
            </w:r>
          </w:p>
        </w:tc>
      </w:tr>
      <w:tr w:rsidR="00005D69" w:rsidRPr="00E00670" w:rsidTr="00434D81">
        <w:tc>
          <w:tcPr>
            <w:tcW w:w="1809" w:type="dxa"/>
            <w:vAlign w:val="center"/>
          </w:tcPr>
          <w:p w:rsidR="00005D69" w:rsidRPr="00005D69" w:rsidRDefault="00005D69">
            <w:pPr>
              <w:rPr>
                <w:rFonts w:ascii="宋体" w:eastAsia="宋体" w:hAnsi="宋体" w:cs="宋体"/>
                <w:color w:val="000000"/>
              </w:rPr>
            </w:pPr>
            <w:r w:rsidRPr="00005D69">
              <w:rPr>
                <w:rFonts w:hint="eastAsia"/>
                <w:color w:val="000000"/>
              </w:rPr>
              <w:t>Selectvalues</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N</w:t>
            </w:r>
          </w:p>
        </w:tc>
        <w:tc>
          <w:tcPr>
            <w:tcW w:w="4578" w:type="dxa"/>
            <w:vAlign w:val="center"/>
          </w:tcPr>
          <w:p w:rsidR="00005D69" w:rsidRDefault="002C2594">
            <w:pPr>
              <w:rPr>
                <w:rFonts w:ascii="宋体" w:eastAsia="宋体" w:hAnsi="宋体" w:cs="宋体"/>
                <w:color w:val="000000"/>
              </w:rPr>
            </w:pPr>
            <w:r>
              <w:rPr>
                <w:rFonts w:hint="eastAsia"/>
                <w:color w:val="000000"/>
              </w:rPr>
              <w:t>匹配值</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startime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开始时间</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endtime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结束时间</w:t>
            </w:r>
          </w:p>
        </w:tc>
      </w:tr>
    </w:tbl>
    <w:p w:rsidR="00E168BF" w:rsidRDefault="00E168BF" w:rsidP="00E168BF">
      <w:pPr>
        <w:pStyle w:val="3"/>
      </w:pPr>
      <w:r>
        <w:rPr>
          <w:rFonts w:hint="eastAsia"/>
        </w:rPr>
        <w:t>获取接口</w:t>
      </w:r>
    </w:p>
    <w:p w:rsidR="00E168BF" w:rsidRPr="00E47307" w:rsidRDefault="00E168BF" w:rsidP="00E168BF">
      <w:pPr>
        <w:rPr>
          <w:b/>
        </w:rPr>
      </w:pPr>
      <w:r w:rsidRPr="00E47307">
        <w:rPr>
          <w:rFonts w:hint="eastAsia"/>
          <w:b/>
        </w:rPr>
        <w:t>url:</w:t>
      </w:r>
    </w:p>
    <w:p w:rsidR="00E168BF" w:rsidRPr="008510B3" w:rsidRDefault="005446D3"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3"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Get</w:t>
      </w:r>
      <w:r w:rsidR="00901F11">
        <w:rPr>
          <w:rStyle w:val="af7"/>
          <w:rFonts w:hint="eastAsia"/>
        </w:rPr>
        <w:t>QueryScheme</w:t>
      </w:r>
    </w:p>
    <w:p w:rsidR="00E168BF" w:rsidRDefault="00E168BF" w:rsidP="00E168B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383654" w:rsidRDefault="00383654" w:rsidP="00383654">
      <w:pPr>
        <w:pStyle w:val="3"/>
      </w:pPr>
      <w:r>
        <w:rPr>
          <w:rFonts w:hint="eastAsia"/>
        </w:rPr>
        <w:lastRenderedPageBreak/>
        <w:t>按</w:t>
      </w:r>
      <w:r>
        <w:rPr>
          <w:rFonts w:hint="eastAsia"/>
        </w:rPr>
        <w:t>ID</w:t>
      </w:r>
      <w:r>
        <w:rPr>
          <w:rFonts w:hint="eastAsia"/>
        </w:rPr>
        <w:t>获取接口</w:t>
      </w:r>
    </w:p>
    <w:p w:rsidR="00383654" w:rsidRPr="00E47307" w:rsidRDefault="00383654" w:rsidP="00383654">
      <w:pPr>
        <w:rPr>
          <w:b/>
        </w:rPr>
      </w:pPr>
      <w:r w:rsidRPr="00E47307">
        <w:rPr>
          <w:rFonts w:hint="eastAsia"/>
          <w:b/>
        </w:rPr>
        <w:t>url:</w:t>
      </w:r>
    </w:p>
    <w:p w:rsidR="00383654" w:rsidRPr="008510B3" w:rsidRDefault="005446D3"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4" w:history="1">
        <w:r w:rsidR="00383654" w:rsidRPr="00506A16">
          <w:rPr>
            <w:rStyle w:val="af7"/>
          </w:rPr>
          <w:t>http://192</w:t>
        </w:r>
      </w:hyperlink>
      <w:r w:rsidR="00383654">
        <w:rPr>
          <w:rStyle w:val="af7"/>
        </w:rPr>
        <w:t>.168.2.158</w:t>
      </w:r>
      <w:r w:rsidR="00383654" w:rsidRPr="008510B3">
        <w:rPr>
          <w:rStyle w:val="af7"/>
        </w:rPr>
        <w:t>:9000/ParkAPI/</w:t>
      </w:r>
      <w:r w:rsidR="00383654" w:rsidRPr="00383654">
        <w:rPr>
          <w:rStyle w:val="af7"/>
        </w:rPr>
        <w:t>GetQueryScheme</w:t>
      </w:r>
      <w:r w:rsidR="00383654">
        <w:rPr>
          <w:rStyle w:val="af7"/>
          <w:rFonts w:hint="eastAsia"/>
        </w:rPr>
        <w:t>ByID</w:t>
      </w:r>
    </w:p>
    <w:p w:rsidR="00383654" w:rsidRDefault="00383654" w:rsidP="0038365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83654" w:rsidRDefault="00383654" w:rsidP="00383654">
      <w:pPr>
        <w:pStyle w:val="3"/>
      </w:pPr>
      <w:r>
        <w:rPr>
          <w:rFonts w:hint="eastAsia"/>
        </w:rPr>
        <w:t>按</w:t>
      </w:r>
      <w:r>
        <w:rPr>
          <w:rFonts w:hint="eastAsia"/>
        </w:rPr>
        <w:t>ID</w:t>
      </w:r>
      <w:r>
        <w:rPr>
          <w:rFonts w:hint="eastAsia"/>
        </w:rPr>
        <w:t>列表获取接口</w:t>
      </w:r>
    </w:p>
    <w:p w:rsidR="00383654" w:rsidRPr="00E47307" w:rsidRDefault="00383654" w:rsidP="00383654">
      <w:pPr>
        <w:rPr>
          <w:b/>
        </w:rPr>
      </w:pPr>
      <w:r w:rsidRPr="00E47307">
        <w:rPr>
          <w:rFonts w:hint="eastAsia"/>
          <w:b/>
        </w:rPr>
        <w:t>url:</w:t>
      </w:r>
    </w:p>
    <w:p w:rsidR="00383654" w:rsidRPr="008510B3" w:rsidRDefault="005446D3"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5" w:history="1">
        <w:r w:rsidR="00383654" w:rsidRPr="00506A16">
          <w:rPr>
            <w:rStyle w:val="af7"/>
          </w:rPr>
          <w:t>http://192</w:t>
        </w:r>
      </w:hyperlink>
      <w:r w:rsidR="00383654">
        <w:rPr>
          <w:rStyle w:val="af7"/>
        </w:rPr>
        <w:t>.168.2.158</w:t>
      </w:r>
      <w:r w:rsidR="00383654" w:rsidRPr="008510B3">
        <w:rPr>
          <w:rStyle w:val="af7"/>
        </w:rPr>
        <w:t>:9000/ParkAPI/</w:t>
      </w:r>
      <w:r w:rsidR="00383654" w:rsidRPr="00383654">
        <w:rPr>
          <w:rStyle w:val="af7"/>
        </w:rPr>
        <w:t>GetQueryScheme</w:t>
      </w:r>
      <w:r w:rsidR="00383654">
        <w:rPr>
          <w:rStyle w:val="af7"/>
          <w:rFonts w:hint="eastAsia"/>
        </w:rPr>
        <w:t>ByIDList</w:t>
      </w:r>
    </w:p>
    <w:p w:rsidR="007A5F27" w:rsidRDefault="0038365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6"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QueryScheme</w:t>
      </w:r>
      <w:r w:rsidR="007A5F27">
        <w:rPr>
          <w:rStyle w:val="af7"/>
          <w:rFonts w:hint="eastAsia"/>
        </w:rPr>
        <w:t>Distinct</w:t>
      </w:r>
    </w:p>
    <w:p w:rsidR="0038365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168BF" w:rsidRDefault="00E168BF" w:rsidP="00E168BF">
      <w:pPr>
        <w:pStyle w:val="3"/>
      </w:pPr>
      <w:r>
        <w:rPr>
          <w:rFonts w:hint="eastAsia"/>
        </w:rPr>
        <w:t>添加接口</w:t>
      </w:r>
    </w:p>
    <w:p w:rsidR="00E168BF" w:rsidRPr="00E47307" w:rsidRDefault="00E168BF" w:rsidP="00E168BF">
      <w:pPr>
        <w:rPr>
          <w:b/>
        </w:rPr>
      </w:pPr>
      <w:r w:rsidRPr="00E47307">
        <w:rPr>
          <w:rFonts w:hint="eastAsia"/>
          <w:b/>
        </w:rPr>
        <w:t>url:</w:t>
      </w:r>
    </w:p>
    <w:p w:rsidR="00E168BF" w:rsidRPr="008510B3" w:rsidRDefault="005446D3"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7"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Add</w:t>
      </w:r>
      <w:r w:rsidR="00901F11">
        <w:rPr>
          <w:rStyle w:val="af7"/>
        </w:rPr>
        <w:t>QueryScheme</w:t>
      </w:r>
    </w:p>
    <w:p w:rsidR="008200FF" w:rsidRDefault="00E168BF"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QueryScheme</w:t>
      </w:r>
      <w:r w:rsidR="008200FF">
        <w:rPr>
          <w:rStyle w:val="af7"/>
          <w:rFonts w:hint="eastAsia"/>
        </w:rPr>
        <w:t>List</w:t>
      </w:r>
    </w:p>
    <w:p w:rsidR="00E168BF"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168BF" w:rsidRDefault="00E168BF" w:rsidP="00E168BF">
      <w:pPr>
        <w:pStyle w:val="3"/>
      </w:pPr>
      <w:r>
        <w:rPr>
          <w:rFonts w:hint="eastAsia"/>
        </w:rPr>
        <w:t>修改接口</w:t>
      </w:r>
    </w:p>
    <w:p w:rsidR="00E168BF" w:rsidRPr="00E47307" w:rsidRDefault="00E168BF" w:rsidP="00E168BF">
      <w:pPr>
        <w:rPr>
          <w:b/>
        </w:rPr>
      </w:pPr>
      <w:r w:rsidRPr="00E47307">
        <w:rPr>
          <w:rFonts w:hint="eastAsia"/>
          <w:b/>
        </w:rPr>
        <w:t>url:</w:t>
      </w:r>
    </w:p>
    <w:p w:rsidR="00E168BF" w:rsidRPr="008510B3" w:rsidRDefault="005446D3"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9"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Update</w:t>
      </w:r>
      <w:r w:rsidR="00901F11">
        <w:rPr>
          <w:rStyle w:val="af7"/>
        </w:rPr>
        <w:t>QueryScheme</w:t>
      </w:r>
    </w:p>
    <w:p w:rsidR="007B2EA8" w:rsidRDefault="00E168BF"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QueryScheme</w:t>
      </w:r>
      <w:r w:rsidR="007B2EA8">
        <w:rPr>
          <w:rStyle w:val="af7"/>
          <w:rFonts w:hint="eastAsia"/>
        </w:rPr>
        <w:t>List</w:t>
      </w:r>
    </w:p>
    <w:p w:rsidR="00E168B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168BF" w:rsidRPr="00B5638D" w:rsidRDefault="00E168BF" w:rsidP="00E168BF">
      <w:pPr>
        <w:pStyle w:val="3"/>
      </w:pPr>
      <w:r>
        <w:rPr>
          <w:rFonts w:hint="eastAsia"/>
        </w:rPr>
        <w:lastRenderedPageBreak/>
        <w:t>删除接口</w:t>
      </w:r>
    </w:p>
    <w:p w:rsidR="00E168BF" w:rsidRPr="00E47307" w:rsidRDefault="00E168BF" w:rsidP="00E168BF">
      <w:pPr>
        <w:rPr>
          <w:b/>
        </w:rPr>
      </w:pPr>
      <w:r w:rsidRPr="00E47307">
        <w:rPr>
          <w:rFonts w:hint="eastAsia"/>
          <w:b/>
        </w:rPr>
        <w:t>url:</w:t>
      </w:r>
    </w:p>
    <w:p w:rsidR="00E168BF" w:rsidRPr="008510B3" w:rsidRDefault="005446D3"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1"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Delete</w:t>
      </w:r>
      <w:r w:rsidR="00901F11">
        <w:rPr>
          <w:rStyle w:val="af7"/>
        </w:rPr>
        <w:t>QueryScheme</w:t>
      </w:r>
    </w:p>
    <w:p w:rsidR="00E168BF" w:rsidRDefault="00E168BF" w:rsidP="00E168B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168BF" w:rsidRDefault="00E168BF" w:rsidP="00E168BF">
      <w:pPr>
        <w:pStyle w:val="3"/>
      </w:pPr>
      <w:r>
        <w:rPr>
          <w:rFonts w:hint="eastAsia"/>
        </w:rPr>
        <w:t>修改个别字段接口</w:t>
      </w:r>
    </w:p>
    <w:p w:rsidR="00E168BF" w:rsidRPr="00E47307" w:rsidRDefault="00E168BF" w:rsidP="00E168BF">
      <w:pPr>
        <w:rPr>
          <w:b/>
        </w:rPr>
      </w:pPr>
      <w:r w:rsidRPr="00E47307">
        <w:rPr>
          <w:rFonts w:hint="eastAsia"/>
          <w:b/>
        </w:rPr>
        <w:t>url:</w:t>
      </w:r>
    </w:p>
    <w:p w:rsidR="00E168BF" w:rsidRPr="008510B3" w:rsidRDefault="005446D3"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2"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Update</w:t>
      </w:r>
      <w:r w:rsidR="00901F11">
        <w:rPr>
          <w:rStyle w:val="af7"/>
        </w:rPr>
        <w:t>QueryScheme</w:t>
      </w:r>
      <w:r w:rsidR="00E168BF">
        <w:rPr>
          <w:rStyle w:val="af7"/>
          <w:rFonts w:hint="eastAsia"/>
        </w:rPr>
        <w:t>Fields</w:t>
      </w:r>
    </w:p>
    <w:p w:rsidR="00E168BF" w:rsidRDefault="00E168BF" w:rsidP="00E168BF">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168BF" w:rsidRPr="00B5638D" w:rsidRDefault="00E168BF" w:rsidP="00E168BF">
      <w:pPr>
        <w:pStyle w:val="3"/>
      </w:pPr>
      <w:r>
        <w:rPr>
          <w:rFonts w:hint="eastAsia"/>
        </w:rPr>
        <w:t>按条件删除接口</w:t>
      </w:r>
    </w:p>
    <w:p w:rsidR="00E168BF" w:rsidRPr="00E47307" w:rsidRDefault="00E168BF" w:rsidP="00E168BF">
      <w:pPr>
        <w:rPr>
          <w:b/>
        </w:rPr>
      </w:pPr>
      <w:r w:rsidRPr="00E47307">
        <w:rPr>
          <w:rFonts w:hint="eastAsia"/>
          <w:b/>
        </w:rPr>
        <w:t>url:</w:t>
      </w:r>
    </w:p>
    <w:p w:rsidR="00E168BF" w:rsidRPr="008510B3" w:rsidRDefault="005446D3"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3"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Delete</w:t>
      </w:r>
      <w:r w:rsidR="00901F11">
        <w:rPr>
          <w:rStyle w:val="af7"/>
        </w:rPr>
        <w:t>QueryScheme</w:t>
      </w:r>
      <w:r w:rsidR="00E168BF">
        <w:rPr>
          <w:rStyle w:val="af7"/>
          <w:rFonts w:hint="eastAsia"/>
        </w:rPr>
        <w:t>By</w:t>
      </w:r>
    </w:p>
    <w:p w:rsidR="00E168BF" w:rsidRDefault="00E168BF" w:rsidP="00E168BF">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83654" w:rsidRPr="00B5638D" w:rsidRDefault="00383654" w:rsidP="00383654">
      <w:pPr>
        <w:pStyle w:val="3"/>
      </w:pPr>
      <w:r>
        <w:rPr>
          <w:rFonts w:hint="eastAsia"/>
        </w:rPr>
        <w:t>按</w:t>
      </w:r>
      <w:r>
        <w:rPr>
          <w:rFonts w:hint="eastAsia"/>
        </w:rPr>
        <w:t>ID</w:t>
      </w:r>
      <w:r>
        <w:rPr>
          <w:rFonts w:hint="eastAsia"/>
        </w:rPr>
        <w:t>删除接口</w:t>
      </w:r>
    </w:p>
    <w:p w:rsidR="00383654" w:rsidRPr="00E47307" w:rsidRDefault="00383654" w:rsidP="00383654">
      <w:pPr>
        <w:rPr>
          <w:b/>
        </w:rPr>
      </w:pPr>
      <w:r w:rsidRPr="00E47307">
        <w:rPr>
          <w:rFonts w:hint="eastAsia"/>
          <w:b/>
        </w:rPr>
        <w:t>url:</w:t>
      </w:r>
    </w:p>
    <w:p w:rsidR="00383654" w:rsidRPr="008510B3" w:rsidRDefault="005446D3"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4" w:history="1">
        <w:r w:rsidR="00383654" w:rsidRPr="00506A16">
          <w:rPr>
            <w:rStyle w:val="af7"/>
          </w:rPr>
          <w:t>http://192</w:t>
        </w:r>
      </w:hyperlink>
      <w:r w:rsidR="00383654">
        <w:rPr>
          <w:rStyle w:val="af7"/>
        </w:rPr>
        <w:t>.168.2.158</w:t>
      </w:r>
      <w:r w:rsidR="00383654" w:rsidRPr="008510B3">
        <w:rPr>
          <w:rStyle w:val="af7"/>
        </w:rPr>
        <w:t>:9000/ParkAPI/</w:t>
      </w:r>
      <w:r w:rsidR="00383654">
        <w:rPr>
          <w:rStyle w:val="af7"/>
          <w:rFonts w:hint="eastAsia"/>
        </w:rPr>
        <w:t>Delete</w:t>
      </w:r>
      <w:r w:rsidR="00383654">
        <w:rPr>
          <w:rStyle w:val="af7"/>
        </w:rPr>
        <w:t>QueryScheme</w:t>
      </w:r>
      <w:r w:rsidR="00383654">
        <w:rPr>
          <w:rStyle w:val="af7"/>
          <w:rFonts w:hint="eastAsia"/>
        </w:rPr>
        <w:t>ByID</w:t>
      </w:r>
    </w:p>
    <w:p w:rsidR="00383654" w:rsidRDefault="00383654" w:rsidP="0038365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83654" w:rsidRPr="00B5638D" w:rsidRDefault="00383654" w:rsidP="00383654">
      <w:pPr>
        <w:pStyle w:val="3"/>
      </w:pPr>
      <w:r>
        <w:rPr>
          <w:rFonts w:hint="eastAsia"/>
        </w:rPr>
        <w:t>按</w:t>
      </w:r>
      <w:r>
        <w:rPr>
          <w:rFonts w:hint="eastAsia"/>
        </w:rPr>
        <w:t>ID</w:t>
      </w:r>
      <w:r>
        <w:rPr>
          <w:rFonts w:hint="eastAsia"/>
        </w:rPr>
        <w:t>列表删除接口</w:t>
      </w:r>
    </w:p>
    <w:p w:rsidR="00383654" w:rsidRPr="00E47307" w:rsidRDefault="00383654" w:rsidP="00383654">
      <w:pPr>
        <w:rPr>
          <w:b/>
        </w:rPr>
      </w:pPr>
      <w:r w:rsidRPr="00E47307">
        <w:rPr>
          <w:rFonts w:hint="eastAsia"/>
          <w:b/>
        </w:rPr>
        <w:t>url:</w:t>
      </w:r>
    </w:p>
    <w:p w:rsidR="00383654" w:rsidRPr="008510B3" w:rsidRDefault="005446D3"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5" w:history="1">
        <w:r w:rsidR="00383654" w:rsidRPr="00506A16">
          <w:rPr>
            <w:rStyle w:val="af7"/>
          </w:rPr>
          <w:t>http://192</w:t>
        </w:r>
      </w:hyperlink>
      <w:r w:rsidR="00383654">
        <w:rPr>
          <w:rStyle w:val="af7"/>
        </w:rPr>
        <w:t>.168.2.158</w:t>
      </w:r>
      <w:r w:rsidR="00383654" w:rsidRPr="008510B3">
        <w:rPr>
          <w:rStyle w:val="af7"/>
        </w:rPr>
        <w:t>:9000/ParkAPI/</w:t>
      </w:r>
      <w:r w:rsidR="00383654">
        <w:rPr>
          <w:rStyle w:val="af7"/>
          <w:rFonts w:hint="eastAsia"/>
        </w:rPr>
        <w:t>Delete</w:t>
      </w:r>
      <w:r w:rsidR="00383654">
        <w:rPr>
          <w:rStyle w:val="af7"/>
        </w:rPr>
        <w:t>QueryScheme</w:t>
      </w:r>
      <w:r w:rsidR="00383654">
        <w:rPr>
          <w:rStyle w:val="af7"/>
          <w:rFonts w:hint="eastAsia"/>
        </w:rPr>
        <w:t>ByIDList</w:t>
      </w:r>
    </w:p>
    <w:p w:rsidR="00C31D86" w:rsidRDefault="0038365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QueryScheme</w:t>
      </w:r>
    </w:p>
    <w:p w:rsidR="00E168BF"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6021A" w:rsidRDefault="0076021A" w:rsidP="0076021A">
      <w:pPr>
        <w:pStyle w:val="2"/>
      </w:pPr>
      <w:r>
        <w:rPr>
          <w:rFonts w:hint="eastAsia"/>
        </w:rPr>
        <w:t>打折地址</w:t>
      </w:r>
      <w:r w:rsidR="00C93DFB">
        <w:rPr>
          <w:rFonts w:hint="eastAsia"/>
        </w:rPr>
        <w:t>设置</w:t>
      </w:r>
      <w:r>
        <w:rPr>
          <w:rFonts w:hint="eastAsia"/>
        </w:rPr>
        <w:t>接口</w:t>
      </w:r>
    </w:p>
    <w:p w:rsidR="0076021A" w:rsidRDefault="0076021A" w:rsidP="0076021A">
      <w:pPr>
        <w:pStyle w:val="3"/>
      </w:pPr>
      <w:r>
        <w:rPr>
          <w:rFonts w:hint="eastAsia"/>
        </w:rPr>
        <w:t>Model</w:t>
      </w:r>
      <w:r>
        <w:rPr>
          <w:rFonts w:hint="eastAsia"/>
        </w:rPr>
        <w:t>结构</w:t>
      </w:r>
    </w:p>
    <w:p w:rsidR="0076021A" w:rsidRPr="00D657B3" w:rsidRDefault="0076021A" w:rsidP="00760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6021A" w:rsidTr="003206DF">
        <w:tc>
          <w:tcPr>
            <w:tcW w:w="1809"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说明</w:t>
            </w:r>
          </w:p>
        </w:tc>
      </w:tr>
      <w:tr w:rsidR="0076021A" w:rsidRPr="00E00670" w:rsidTr="003206DF">
        <w:tc>
          <w:tcPr>
            <w:tcW w:w="1809" w:type="dxa"/>
          </w:tcPr>
          <w:p w:rsidR="0076021A" w:rsidRPr="00EC78A7" w:rsidRDefault="0076021A" w:rsidP="003206DF">
            <w:pPr>
              <w:spacing w:line="264" w:lineRule="auto"/>
              <w:rPr>
                <w:b/>
                <w:kern w:val="2"/>
              </w:rPr>
            </w:pPr>
            <w:r w:rsidRPr="00EC78A7">
              <w:rPr>
                <w:b/>
                <w:kern w:val="2"/>
              </w:rPr>
              <w:lastRenderedPageBreak/>
              <w:t>ID</w:t>
            </w:r>
          </w:p>
        </w:tc>
        <w:tc>
          <w:tcPr>
            <w:tcW w:w="1024" w:type="dxa"/>
          </w:tcPr>
          <w:p w:rsidR="0076021A" w:rsidRPr="00E00670" w:rsidRDefault="0076021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Pr="00E00670" w:rsidRDefault="0076021A"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6021A" w:rsidRPr="00E00670" w:rsidTr="003206DF">
        <w:tc>
          <w:tcPr>
            <w:tcW w:w="1809" w:type="dxa"/>
          </w:tcPr>
          <w:p w:rsidR="0076021A" w:rsidRPr="007738BA" w:rsidRDefault="00F0243A" w:rsidP="003206DF">
            <w:pPr>
              <w:spacing w:line="264" w:lineRule="auto"/>
              <w:rPr>
                <w:b/>
                <w:kern w:val="2"/>
              </w:rPr>
            </w:pPr>
            <w:r w:rsidRPr="00F0243A">
              <w:rPr>
                <w:b/>
                <w:kern w:val="2"/>
              </w:rPr>
              <w:t>DeptId</w:t>
            </w:r>
          </w:p>
        </w:tc>
        <w:tc>
          <w:tcPr>
            <w:tcW w:w="1024" w:type="dxa"/>
          </w:tcPr>
          <w:p w:rsidR="0076021A" w:rsidRDefault="00F0243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F0243A" w:rsidP="003206DF">
            <w:pPr>
              <w:spacing w:line="264" w:lineRule="auto"/>
              <w:rPr>
                <w:rFonts w:ascii="Consolas" w:hAnsi="Consolas" w:cs="Consolas"/>
                <w:sz w:val="18"/>
                <w:szCs w:val="18"/>
              </w:rPr>
            </w:pPr>
            <w:r w:rsidRPr="00F0243A">
              <w:rPr>
                <w:rFonts w:ascii="Consolas" w:hAnsi="Consolas" w:cs="Consolas" w:hint="eastAsia"/>
                <w:sz w:val="18"/>
                <w:szCs w:val="18"/>
              </w:rPr>
              <w:t>部门</w:t>
            </w:r>
            <w:r w:rsidRPr="00F0243A">
              <w:rPr>
                <w:rFonts w:ascii="Consolas" w:hAnsi="Consolas" w:cs="Consolas" w:hint="eastAsia"/>
                <w:sz w:val="18"/>
                <w:szCs w:val="18"/>
              </w:rPr>
              <w:t>ID</w:t>
            </w:r>
            <w:r w:rsidRPr="00F0243A">
              <w:rPr>
                <w:rFonts w:ascii="Consolas" w:hAnsi="Consolas" w:cs="Consolas" w:hint="eastAsia"/>
                <w:sz w:val="18"/>
                <w:szCs w:val="18"/>
              </w:rPr>
              <w:t>。同一部门只能设置一个打折方式。打折方式只有本部门的人才能</w:t>
            </w:r>
            <w:r>
              <w:rPr>
                <w:rFonts w:ascii="Consolas" w:hAnsi="Consolas" w:cs="Consolas" w:hint="eastAsia"/>
                <w:sz w:val="18"/>
                <w:szCs w:val="18"/>
              </w:rPr>
              <w:t>查看和</w:t>
            </w:r>
            <w:r w:rsidRPr="00F0243A">
              <w:rPr>
                <w:rFonts w:ascii="Consolas" w:hAnsi="Consolas" w:cs="Consolas" w:hint="eastAsia"/>
                <w:sz w:val="18"/>
                <w:szCs w:val="18"/>
              </w:rPr>
              <w:t>修改</w:t>
            </w:r>
            <w:r>
              <w:rPr>
                <w:rFonts w:ascii="Consolas" w:hAnsi="Consolas" w:cs="Consolas" w:hint="eastAsia"/>
                <w:sz w:val="18"/>
                <w:szCs w:val="18"/>
              </w:rPr>
              <w:t>。</w:t>
            </w:r>
          </w:p>
        </w:tc>
      </w:tr>
      <w:tr w:rsidR="0076021A" w:rsidRPr="00E00670" w:rsidTr="003206DF">
        <w:tc>
          <w:tcPr>
            <w:tcW w:w="1809" w:type="dxa"/>
          </w:tcPr>
          <w:p w:rsidR="0076021A" w:rsidRPr="007738BA" w:rsidRDefault="0076021A" w:rsidP="003206DF">
            <w:pPr>
              <w:spacing w:line="264" w:lineRule="auto"/>
              <w:rPr>
                <w:b/>
                <w:kern w:val="2"/>
              </w:rPr>
            </w:pPr>
            <w:r w:rsidRPr="004D2BDF">
              <w:rPr>
                <w:b/>
                <w:kern w:val="2"/>
              </w:rPr>
              <w:t>Address</w:t>
            </w:r>
          </w:p>
        </w:tc>
        <w:tc>
          <w:tcPr>
            <w:tcW w:w="1024" w:type="dxa"/>
          </w:tcPr>
          <w:p w:rsidR="0076021A" w:rsidRDefault="0076021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76021A"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76021A" w:rsidRPr="00E00670" w:rsidTr="003206DF">
        <w:tc>
          <w:tcPr>
            <w:tcW w:w="1809" w:type="dxa"/>
          </w:tcPr>
          <w:p w:rsidR="0076021A" w:rsidRPr="007738BA" w:rsidRDefault="0076021A" w:rsidP="003206DF">
            <w:pPr>
              <w:spacing w:line="264" w:lineRule="auto"/>
              <w:rPr>
                <w:b/>
                <w:kern w:val="2"/>
              </w:rPr>
            </w:pPr>
            <w:r w:rsidRPr="004D2BDF">
              <w:rPr>
                <w:b/>
                <w:kern w:val="2"/>
              </w:rPr>
              <w:t>Favorable</w:t>
            </w:r>
          </w:p>
        </w:tc>
        <w:tc>
          <w:tcPr>
            <w:tcW w:w="1024" w:type="dxa"/>
          </w:tcPr>
          <w:p w:rsidR="0076021A"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76021A" w:rsidP="003206DF">
            <w:r w:rsidRPr="00BA57B4">
              <w:rPr>
                <w:rFonts w:ascii="Consolas" w:hAnsi="Consolas" w:cs="Consolas" w:hint="eastAsia"/>
                <w:sz w:val="18"/>
                <w:szCs w:val="18"/>
              </w:rPr>
              <w:t>优惠</w:t>
            </w:r>
            <w:r w:rsidR="00B55988">
              <w:rPr>
                <w:rFonts w:ascii="Consolas" w:hAnsi="Consolas" w:cs="Consolas" w:hint="eastAsia"/>
                <w:sz w:val="18"/>
                <w:szCs w:val="18"/>
              </w:rPr>
              <w:t>数量</w:t>
            </w:r>
            <w:r w:rsidR="00B55988">
              <w:rPr>
                <w:rFonts w:ascii="Consolas" w:hAnsi="Consolas" w:cs="Consolas" w:hint="eastAsia"/>
                <w:sz w:val="18"/>
                <w:szCs w:val="18"/>
              </w:rPr>
              <w:t>(</w:t>
            </w:r>
            <w:r w:rsidRPr="00BA57B4">
              <w:rPr>
                <w:rFonts w:ascii="Consolas" w:hAnsi="Consolas" w:cs="Consolas" w:hint="eastAsia"/>
                <w:sz w:val="18"/>
                <w:szCs w:val="18"/>
              </w:rPr>
              <w:t>金额或小时</w:t>
            </w:r>
            <w:r w:rsidR="00B55988">
              <w:rPr>
                <w:rFonts w:ascii="Consolas" w:hAnsi="Consolas" w:cs="Consolas" w:hint="eastAsia"/>
                <w:sz w:val="18"/>
                <w:szCs w:val="18"/>
              </w:rPr>
              <w:t>)</w:t>
            </w:r>
          </w:p>
        </w:tc>
      </w:tr>
      <w:tr w:rsidR="0076021A" w:rsidRPr="00E00670" w:rsidTr="003206DF">
        <w:tc>
          <w:tcPr>
            <w:tcW w:w="1809" w:type="dxa"/>
          </w:tcPr>
          <w:p w:rsidR="0076021A" w:rsidRPr="004D2BDF" w:rsidRDefault="0076021A" w:rsidP="003206DF">
            <w:pPr>
              <w:spacing w:line="264" w:lineRule="auto"/>
              <w:rPr>
                <w:b/>
                <w:kern w:val="2"/>
              </w:rPr>
            </w:pPr>
            <w:r w:rsidRPr="004D2BDF">
              <w:rPr>
                <w:b/>
                <w:kern w:val="2"/>
              </w:rPr>
              <w:t>Manner</w:t>
            </w:r>
          </w:p>
        </w:tc>
        <w:tc>
          <w:tcPr>
            <w:tcW w:w="1024" w:type="dxa"/>
          </w:tcPr>
          <w:p w:rsidR="0076021A" w:rsidRDefault="004764F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B4E6F" w:rsidRDefault="0076021A" w:rsidP="009B4E6F">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9B4E6F">
              <w:rPr>
                <w:rFonts w:ascii="Consolas" w:hAnsi="Consolas" w:cs="Consolas" w:hint="eastAsia"/>
                <w:sz w:val="18"/>
                <w:szCs w:val="18"/>
              </w:rPr>
              <w:t>、</w:t>
            </w:r>
            <w:r>
              <w:rPr>
                <w:rFonts w:ascii="Consolas" w:hAnsi="Consolas" w:cs="Consolas" w:hint="eastAsia"/>
                <w:sz w:val="18"/>
                <w:szCs w:val="18"/>
              </w:rPr>
              <w:t>元</w:t>
            </w:r>
            <w:r w:rsidR="009B4E6F">
              <w:rPr>
                <w:rFonts w:ascii="Consolas" w:hAnsi="Consolas" w:cs="Consolas" w:hint="eastAsia"/>
                <w:sz w:val="18"/>
                <w:szCs w:val="18"/>
              </w:rPr>
              <w:t>、</w:t>
            </w:r>
            <w:r w:rsidR="009B4E6F">
              <w:rPr>
                <w:rFonts w:ascii="Consolas" w:hAnsi="Consolas" w:cs="Consolas" w:hint="eastAsia"/>
                <w:sz w:val="18"/>
                <w:szCs w:val="18"/>
              </w:rPr>
              <w:t>%(</w:t>
            </w:r>
            <w:r w:rsidR="009B4E6F">
              <w:rPr>
                <w:rFonts w:ascii="Consolas" w:hAnsi="Consolas" w:cs="Consolas" w:hint="eastAsia"/>
                <w:sz w:val="18"/>
                <w:szCs w:val="18"/>
              </w:rPr>
              <w:t>表示打多少折</w:t>
            </w:r>
            <w:r w:rsidR="009B4E6F">
              <w:rPr>
                <w:rFonts w:ascii="Consolas" w:hAnsi="Consolas" w:cs="Consolas" w:hint="eastAsia"/>
                <w:sz w:val="18"/>
                <w:szCs w:val="18"/>
              </w:rPr>
              <w:t>)</w:t>
            </w:r>
            <w:r w:rsidR="009B4E6F">
              <w:rPr>
                <w:rFonts w:ascii="Consolas" w:hAnsi="Consolas" w:cs="Consolas" w:hint="eastAsia"/>
                <w:sz w:val="18"/>
                <w:szCs w:val="18"/>
              </w:rPr>
              <w:t>。如果为打折的方式则</w:t>
            </w:r>
            <w:r w:rsidR="009B4E6F">
              <w:rPr>
                <w:rFonts w:ascii="Consolas" w:hAnsi="Consolas" w:cs="Consolas" w:hint="eastAsia"/>
                <w:sz w:val="18"/>
                <w:szCs w:val="18"/>
              </w:rPr>
              <w:t>Favorable</w:t>
            </w:r>
            <w:r w:rsidR="009B4E6F">
              <w:rPr>
                <w:rFonts w:ascii="Consolas" w:hAnsi="Consolas" w:cs="Consolas" w:hint="eastAsia"/>
                <w:sz w:val="18"/>
                <w:szCs w:val="18"/>
              </w:rPr>
              <w:t>的值应控制在</w:t>
            </w:r>
            <w:r w:rsidR="009B4E6F">
              <w:rPr>
                <w:rFonts w:ascii="Consolas" w:hAnsi="Consolas" w:cs="Consolas" w:hint="eastAsia"/>
                <w:sz w:val="18"/>
                <w:szCs w:val="18"/>
              </w:rPr>
              <w:t>0</w:t>
            </w:r>
            <w:r w:rsidR="009B4E6F">
              <w:rPr>
                <w:rFonts w:ascii="Consolas" w:hAnsi="Consolas" w:cs="Consolas" w:hint="eastAsia"/>
                <w:sz w:val="18"/>
                <w:szCs w:val="18"/>
              </w:rPr>
              <w:t>到</w:t>
            </w:r>
            <w:r w:rsidR="009B4E6F">
              <w:rPr>
                <w:rFonts w:ascii="Consolas" w:hAnsi="Consolas" w:cs="Consolas" w:hint="eastAsia"/>
                <w:sz w:val="18"/>
                <w:szCs w:val="18"/>
              </w:rPr>
              <w:t>100</w:t>
            </w:r>
            <w:r w:rsidR="009B4E6F">
              <w:rPr>
                <w:rFonts w:ascii="Consolas" w:hAnsi="Consolas" w:cs="Consolas" w:hint="eastAsia"/>
                <w:sz w:val="18"/>
                <w:szCs w:val="18"/>
              </w:rPr>
              <w:t>之间。服务端在</w:t>
            </w:r>
            <w:r w:rsidR="003D6CEC">
              <w:rPr>
                <w:rFonts w:ascii="Consolas" w:hAnsi="Consolas" w:cs="Consolas" w:hint="eastAsia"/>
                <w:sz w:val="18"/>
                <w:szCs w:val="18"/>
              </w:rPr>
              <w:t>计算打折金额时</w:t>
            </w:r>
            <w:r w:rsidR="009B4E6F">
              <w:rPr>
                <w:rFonts w:ascii="Consolas" w:hAnsi="Consolas" w:cs="Consolas" w:hint="eastAsia"/>
                <w:sz w:val="18"/>
                <w:szCs w:val="18"/>
              </w:rPr>
              <w:t>，如果</w:t>
            </w:r>
            <w:r w:rsidR="009B4E6F">
              <w:rPr>
                <w:rFonts w:ascii="Consolas" w:hAnsi="Consolas" w:cs="Consolas" w:hint="eastAsia"/>
                <w:sz w:val="18"/>
                <w:szCs w:val="18"/>
              </w:rPr>
              <w:t>Favorable</w:t>
            </w:r>
            <w:r w:rsidR="009B4E6F">
              <w:rPr>
                <w:rFonts w:ascii="Consolas" w:hAnsi="Consolas" w:cs="Consolas" w:hint="eastAsia"/>
                <w:sz w:val="18"/>
                <w:szCs w:val="18"/>
              </w:rPr>
              <w:t>的值小于</w:t>
            </w:r>
            <w:r w:rsidR="009B4E6F">
              <w:rPr>
                <w:rFonts w:ascii="Consolas" w:hAnsi="Consolas" w:cs="Consolas" w:hint="eastAsia"/>
                <w:sz w:val="18"/>
                <w:szCs w:val="18"/>
              </w:rPr>
              <w:t>0</w:t>
            </w:r>
            <w:r w:rsidR="009B4E6F">
              <w:rPr>
                <w:rFonts w:ascii="Consolas" w:hAnsi="Consolas" w:cs="Consolas" w:hint="eastAsia"/>
                <w:sz w:val="18"/>
                <w:szCs w:val="18"/>
              </w:rPr>
              <w:t>则按</w:t>
            </w:r>
            <w:r w:rsidR="009B4E6F">
              <w:rPr>
                <w:rFonts w:ascii="Consolas" w:hAnsi="Consolas" w:cs="Consolas" w:hint="eastAsia"/>
                <w:sz w:val="18"/>
                <w:szCs w:val="18"/>
              </w:rPr>
              <w:t>0</w:t>
            </w:r>
            <w:r w:rsidR="009B4E6F">
              <w:rPr>
                <w:rFonts w:ascii="Consolas" w:hAnsi="Consolas" w:cs="Consolas" w:hint="eastAsia"/>
                <w:sz w:val="18"/>
                <w:szCs w:val="18"/>
              </w:rPr>
              <w:t>算，如果大于</w:t>
            </w:r>
            <w:r w:rsidR="009B4E6F">
              <w:rPr>
                <w:rFonts w:ascii="Consolas" w:hAnsi="Consolas" w:cs="Consolas" w:hint="eastAsia"/>
                <w:sz w:val="18"/>
                <w:szCs w:val="18"/>
              </w:rPr>
              <w:t>100</w:t>
            </w:r>
            <w:r w:rsidR="009B4E6F">
              <w:rPr>
                <w:rFonts w:ascii="Consolas" w:hAnsi="Consolas" w:cs="Consolas" w:hint="eastAsia"/>
                <w:sz w:val="18"/>
                <w:szCs w:val="18"/>
              </w:rPr>
              <w:t>则按</w:t>
            </w:r>
            <w:r w:rsidR="009B4E6F">
              <w:rPr>
                <w:rFonts w:ascii="Consolas" w:hAnsi="Consolas" w:cs="Consolas" w:hint="eastAsia"/>
                <w:sz w:val="18"/>
                <w:szCs w:val="18"/>
              </w:rPr>
              <w:t>100</w:t>
            </w:r>
            <w:r w:rsidR="009B4E6F">
              <w:rPr>
                <w:rFonts w:ascii="Consolas" w:hAnsi="Consolas" w:cs="Consolas" w:hint="eastAsia"/>
                <w:sz w:val="18"/>
                <w:szCs w:val="18"/>
              </w:rPr>
              <w:t>算。</w:t>
            </w:r>
          </w:p>
          <w:p w:rsidR="009B4E6F" w:rsidRDefault="009B4E6F" w:rsidP="009B4E6F">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9B4E6F" w:rsidRDefault="009B4E6F" w:rsidP="009B4E6F">
            <w:pPr>
              <w:rPr>
                <w:rFonts w:ascii="Consolas" w:hAnsi="Consolas" w:cs="Consolas"/>
                <w:sz w:val="18"/>
                <w:szCs w:val="18"/>
              </w:rPr>
            </w:pPr>
            <w:r>
              <w:rPr>
                <w:rFonts w:ascii="Consolas" w:hAnsi="Consolas" w:cs="Consolas" w:hint="eastAsia"/>
                <w:sz w:val="18"/>
                <w:szCs w:val="18"/>
              </w:rPr>
              <w:t>Manner = %</w:t>
            </w:r>
          </w:p>
          <w:p w:rsidR="0076021A" w:rsidRDefault="009B4E6F" w:rsidP="009B4E6F">
            <w:r>
              <w:rPr>
                <w:rFonts w:ascii="Consolas" w:hAnsi="Consolas" w:cs="Consolas" w:hint="eastAsia"/>
                <w:sz w:val="18"/>
                <w:szCs w:val="18"/>
              </w:rPr>
              <w:t>Favorable = 85</w:t>
            </w:r>
          </w:p>
        </w:tc>
      </w:tr>
      <w:tr w:rsidR="00564425" w:rsidRPr="00E00670" w:rsidTr="003206DF">
        <w:tc>
          <w:tcPr>
            <w:tcW w:w="1809" w:type="dxa"/>
          </w:tcPr>
          <w:p w:rsidR="00564425" w:rsidRPr="00564425" w:rsidRDefault="00564425" w:rsidP="003206DF">
            <w:pPr>
              <w:spacing w:line="264" w:lineRule="auto"/>
              <w:rPr>
                <w:kern w:val="2"/>
              </w:rPr>
            </w:pPr>
            <w:r w:rsidRPr="00564425">
              <w:rPr>
                <w:rFonts w:hint="eastAsia"/>
                <w:kern w:val="2"/>
              </w:rPr>
              <w:t>DeptName</w:t>
            </w:r>
          </w:p>
        </w:tc>
        <w:tc>
          <w:tcPr>
            <w:tcW w:w="1024" w:type="dxa"/>
          </w:tcPr>
          <w:p w:rsidR="00564425" w:rsidRDefault="0056442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64425" w:rsidRDefault="00564425"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64425" w:rsidRPr="00BA57B4" w:rsidRDefault="000E3D28" w:rsidP="003206DF">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bl>
    <w:p w:rsidR="0076021A" w:rsidRDefault="0076021A" w:rsidP="0076021A">
      <w:pPr>
        <w:pStyle w:val="3"/>
      </w:pPr>
      <w:r>
        <w:rPr>
          <w:rFonts w:hint="eastAsia"/>
        </w:rPr>
        <w:t>获取接口</w:t>
      </w:r>
    </w:p>
    <w:p w:rsidR="0076021A" w:rsidRPr="00E47307" w:rsidRDefault="0076021A" w:rsidP="0076021A">
      <w:pPr>
        <w:rPr>
          <w:b/>
        </w:rPr>
      </w:pPr>
      <w:r w:rsidRPr="00E47307">
        <w:rPr>
          <w:rFonts w:hint="eastAsia"/>
          <w:b/>
        </w:rPr>
        <w:t>url:</w:t>
      </w:r>
    </w:p>
    <w:p w:rsidR="0076021A" w:rsidRPr="008510B3" w:rsidRDefault="005446D3"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7"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Get</w:t>
      </w:r>
      <w:r w:rsidR="00B34F03">
        <w:rPr>
          <w:rStyle w:val="af7"/>
          <w:rFonts w:hint="eastAsia"/>
        </w:rPr>
        <w:t>ParkDiscountAddressSet</w:t>
      </w:r>
    </w:p>
    <w:p w:rsidR="0076021A" w:rsidRDefault="0076021A" w:rsidP="0076021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1D5A3C" w:rsidRDefault="001D5A3C" w:rsidP="001D5A3C">
      <w:pPr>
        <w:pStyle w:val="3"/>
      </w:pPr>
      <w:r>
        <w:rPr>
          <w:rFonts w:hint="eastAsia"/>
        </w:rPr>
        <w:t>按</w:t>
      </w:r>
      <w:r>
        <w:rPr>
          <w:rFonts w:hint="eastAsia"/>
        </w:rPr>
        <w:t>ID</w:t>
      </w:r>
      <w:r>
        <w:rPr>
          <w:rFonts w:hint="eastAsia"/>
        </w:rPr>
        <w:t>获取接口</w:t>
      </w:r>
    </w:p>
    <w:p w:rsidR="001D5A3C" w:rsidRPr="00E47307" w:rsidRDefault="001D5A3C" w:rsidP="001D5A3C">
      <w:pPr>
        <w:rPr>
          <w:b/>
        </w:rPr>
      </w:pPr>
      <w:r w:rsidRPr="00E47307">
        <w:rPr>
          <w:rFonts w:hint="eastAsia"/>
          <w:b/>
        </w:rPr>
        <w:t>url:</w:t>
      </w:r>
    </w:p>
    <w:p w:rsidR="001D5A3C" w:rsidRPr="008510B3" w:rsidRDefault="005446D3"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8" w:history="1">
        <w:r w:rsidR="001D5A3C" w:rsidRPr="00506A16">
          <w:rPr>
            <w:rStyle w:val="af7"/>
          </w:rPr>
          <w:t>http://192</w:t>
        </w:r>
      </w:hyperlink>
      <w:r w:rsidR="001D5A3C">
        <w:rPr>
          <w:rStyle w:val="af7"/>
        </w:rPr>
        <w:t>.168.2.158</w:t>
      </w:r>
      <w:r w:rsidR="001D5A3C" w:rsidRPr="008510B3">
        <w:rPr>
          <w:rStyle w:val="af7"/>
        </w:rPr>
        <w:t>:9000/ParkAPI/</w:t>
      </w:r>
      <w:r w:rsidR="001D5A3C" w:rsidRPr="001D5A3C">
        <w:rPr>
          <w:rStyle w:val="af7"/>
        </w:rPr>
        <w:t>GetParkDiscountAddressSet</w:t>
      </w:r>
      <w:r w:rsidR="001D5A3C">
        <w:rPr>
          <w:rStyle w:val="af7"/>
          <w:rFonts w:hint="eastAsia"/>
        </w:rPr>
        <w:t>ByID</w:t>
      </w:r>
    </w:p>
    <w:p w:rsidR="001D5A3C" w:rsidRDefault="001D5A3C" w:rsidP="001D5A3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1D5A3C" w:rsidRDefault="001D5A3C" w:rsidP="001D5A3C">
      <w:pPr>
        <w:pStyle w:val="3"/>
      </w:pPr>
      <w:r>
        <w:rPr>
          <w:rFonts w:hint="eastAsia"/>
        </w:rPr>
        <w:t>按</w:t>
      </w:r>
      <w:r>
        <w:rPr>
          <w:rFonts w:hint="eastAsia"/>
        </w:rPr>
        <w:t>ID</w:t>
      </w:r>
      <w:r>
        <w:rPr>
          <w:rFonts w:hint="eastAsia"/>
        </w:rPr>
        <w:t>列表获取接口</w:t>
      </w:r>
    </w:p>
    <w:p w:rsidR="001D5A3C" w:rsidRPr="00E47307" w:rsidRDefault="001D5A3C" w:rsidP="001D5A3C">
      <w:pPr>
        <w:rPr>
          <w:b/>
        </w:rPr>
      </w:pPr>
      <w:r w:rsidRPr="00E47307">
        <w:rPr>
          <w:rFonts w:hint="eastAsia"/>
          <w:b/>
        </w:rPr>
        <w:t>url:</w:t>
      </w:r>
    </w:p>
    <w:p w:rsidR="001D5A3C" w:rsidRPr="008510B3" w:rsidRDefault="005446D3"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9" w:history="1">
        <w:r w:rsidR="001D5A3C" w:rsidRPr="00506A16">
          <w:rPr>
            <w:rStyle w:val="af7"/>
          </w:rPr>
          <w:t>http://192</w:t>
        </w:r>
      </w:hyperlink>
      <w:r w:rsidR="001D5A3C">
        <w:rPr>
          <w:rStyle w:val="af7"/>
        </w:rPr>
        <w:t>.168.2.158</w:t>
      </w:r>
      <w:r w:rsidR="001D5A3C" w:rsidRPr="008510B3">
        <w:rPr>
          <w:rStyle w:val="af7"/>
        </w:rPr>
        <w:t>:9000/ParkAPI/</w:t>
      </w:r>
      <w:r w:rsidR="001D5A3C" w:rsidRPr="001D5A3C">
        <w:rPr>
          <w:rStyle w:val="af7"/>
        </w:rPr>
        <w:t>GetParkDiscountAddressSet</w:t>
      </w:r>
      <w:r w:rsidR="001D5A3C">
        <w:rPr>
          <w:rStyle w:val="af7"/>
          <w:rFonts w:hint="eastAsia"/>
        </w:rPr>
        <w:t>ByIDList</w:t>
      </w:r>
    </w:p>
    <w:p w:rsidR="007A5F27" w:rsidRDefault="001D5A3C"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0"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ParkDiscountAddressSet</w:t>
      </w:r>
      <w:r w:rsidR="007A5F27">
        <w:rPr>
          <w:rStyle w:val="af7"/>
          <w:rFonts w:hint="eastAsia"/>
        </w:rPr>
        <w:t>Distinct</w:t>
      </w:r>
    </w:p>
    <w:p w:rsidR="001D5A3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6021A" w:rsidRDefault="0076021A" w:rsidP="0076021A">
      <w:pPr>
        <w:pStyle w:val="3"/>
      </w:pPr>
      <w:r>
        <w:rPr>
          <w:rFonts w:hint="eastAsia"/>
        </w:rPr>
        <w:lastRenderedPageBreak/>
        <w:t>添加接口</w:t>
      </w:r>
    </w:p>
    <w:p w:rsidR="0076021A" w:rsidRPr="00E47307" w:rsidRDefault="0076021A" w:rsidP="0076021A">
      <w:pPr>
        <w:rPr>
          <w:b/>
        </w:rPr>
      </w:pPr>
      <w:r w:rsidRPr="00E47307">
        <w:rPr>
          <w:rFonts w:hint="eastAsia"/>
          <w:b/>
        </w:rPr>
        <w:t>url:</w:t>
      </w:r>
    </w:p>
    <w:p w:rsidR="0076021A" w:rsidRPr="008510B3" w:rsidRDefault="005446D3"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1"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Add</w:t>
      </w:r>
      <w:r w:rsidR="00B34F03">
        <w:rPr>
          <w:rStyle w:val="af7"/>
        </w:rPr>
        <w:t>ParkDiscountAddressSet</w:t>
      </w:r>
    </w:p>
    <w:p w:rsidR="008200FF" w:rsidRDefault="0076021A"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C5519A" w:rsidRPr="00C5519A" w:rsidRDefault="00C5519A" w:rsidP="008200FF">
      <w:pPr>
        <w:rPr>
          <w:b/>
        </w:rPr>
      </w:pPr>
      <w:r w:rsidRPr="00C5519A">
        <w:rPr>
          <w:rFonts w:hint="eastAsia"/>
          <w:b/>
        </w:rPr>
        <w:t>系统中同一个部门只能添加一条打折地址设置，如果已经存在相同部门的打折设置则更新，否则新增。</w:t>
      </w: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ParkDiscountAddressSet</w:t>
      </w:r>
      <w:r w:rsidR="008200FF">
        <w:rPr>
          <w:rStyle w:val="af7"/>
          <w:rFonts w:hint="eastAsia"/>
        </w:rPr>
        <w:t>List</w:t>
      </w:r>
    </w:p>
    <w:p w:rsidR="0076021A" w:rsidRDefault="008200FF" w:rsidP="008200F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C238E" w:rsidRDefault="00BC238E" w:rsidP="008200FF">
      <w:pPr>
        <w:rPr>
          <w:b/>
        </w:rPr>
      </w:pPr>
      <w:r w:rsidRPr="00C5519A">
        <w:rPr>
          <w:rFonts w:hint="eastAsia"/>
          <w:b/>
        </w:rPr>
        <w:t>系统中同一个部门只能添加一条打折地址设置，如果已经存在相同部门的打折设置则更新，否则新增。</w:t>
      </w:r>
    </w:p>
    <w:p w:rsidR="0076021A" w:rsidRDefault="0076021A" w:rsidP="0076021A">
      <w:pPr>
        <w:pStyle w:val="3"/>
      </w:pPr>
      <w:r>
        <w:rPr>
          <w:rFonts w:hint="eastAsia"/>
        </w:rPr>
        <w:t>修改接口</w:t>
      </w:r>
    </w:p>
    <w:p w:rsidR="0076021A" w:rsidRPr="00E47307" w:rsidRDefault="0076021A" w:rsidP="0076021A">
      <w:pPr>
        <w:rPr>
          <w:b/>
        </w:rPr>
      </w:pPr>
      <w:r w:rsidRPr="00E47307">
        <w:rPr>
          <w:rFonts w:hint="eastAsia"/>
          <w:b/>
        </w:rPr>
        <w:t>url:</w:t>
      </w:r>
    </w:p>
    <w:p w:rsidR="0076021A" w:rsidRPr="008510B3" w:rsidRDefault="005446D3"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3"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Update</w:t>
      </w:r>
      <w:r w:rsidR="00B34F03">
        <w:rPr>
          <w:rStyle w:val="af7"/>
        </w:rPr>
        <w:t>ParkDiscountAddressSet</w:t>
      </w:r>
    </w:p>
    <w:p w:rsidR="00BC238E" w:rsidRDefault="0076021A" w:rsidP="007B2EA8">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BC238E" w:rsidRPr="00BC238E" w:rsidRDefault="00BC238E" w:rsidP="007B2EA8">
      <w:pPr>
        <w:rPr>
          <w:b/>
        </w:rPr>
      </w:pPr>
      <w:r w:rsidRPr="00C5519A">
        <w:rPr>
          <w:rFonts w:hint="eastAsia"/>
          <w:b/>
        </w:rPr>
        <w:t>系统中同一个部门只能添加一条打折地址设置，如果已经存在相同部门的打折设置则更新，否则新增。</w:t>
      </w: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ParkDiscountAddressSet</w:t>
      </w:r>
      <w:r w:rsidR="007B2EA8">
        <w:rPr>
          <w:rStyle w:val="af7"/>
          <w:rFonts w:hint="eastAsia"/>
        </w:rPr>
        <w:t>List</w:t>
      </w:r>
    </w:p>
    <w:p w:rsidR="00BC238E"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BC238E" w:rsidRPr="00BC238E" w:rsidRDefault="00BC238E" w:rsidP="007B2EA8">
      <w:pPr>
        <w:rPr>
          <w:b/>
        </w:rPr>
      </w:pPr>
      <w:r w:rsidRPr="00C5519A">
        <w:rPr>
          <w:rFonts w:hint="eastAsia"/>
          <w:b/>
        </w:rPr>
        <w:t>系统中同一个部门只能添加一条打折地址设置，如果已经存在相同部门的打折设置则更新，否则新增。</w:t>
      </w:r>
    </w:p>
    <w:p w:rsidR="0076021A" w:rsidRPr="00B5638D" w:rsidRDefault="00967A8D" w:rsidP="0076021A">
      <w:pPr>
        <w:pStyle w:val="3"/>
      </w:pPr>
      <w:r>
        <w:rPr>
          <w:rFonts w:hint="eastAsia"/>
        </w:rPr>
        <w:t>删除</w:t>
      </w:r>
      <w:r w:rsidR="0076021A">
        <w:rPr>
          <w:rFonts w:hint="eastAsia"/>
        </w:rPr>
        <w:t>接口</w:t>
      </w:r>
    </w:p>
    <w:p w:rsidR="0076021A" w:rsidRPr="00E47307" w:rsidRDefault="0076021A" w:rsidP="0076021A">
      <w:pPr>
        <w:rPr>
          <w:b/>
        </w:rPr>
      </w:pPr>
      <w:r w:rsidRPr="00E47307">
        <w:rPr>
          <w:rFonts w:hint="eastAsia"/>
          <w:b/>
        </w:rPr>
        <w:t>url:</w:t>
      </w:r>
    </w:p>
    <w:p w:rsidR="0076021A" w:rsidRPr="008510B3" w:rsidRDefault="005446D3"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5"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Delete</w:t>
      </w:r>
      <w:r w:rsidR="00B34F03">
        <w:rPr>
          <w:rStyle w:val="af7"/>
        </w:rPr>
        <w:t>ParkDiscountAddressSet</w:t>
      </w:r>
    </w:p>
    <w:p w:rsidR="0076021A" w:rsidRDefault="0076021A" w:rsidP="0076021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76021A" w:rsidRDefault="0076021A" w:rsidP="0076021A">
      <w:pPr>
        <w:pStyle w:val="3"/>
      </w:pPr>
      <w:r>
        <w:rPr>
          <w:rFonts w:hint="eastAsia"/>
        </w:rPr>
        <w:t>修改个别字段接口</w:t>
      </w:r>
    </w:p>
    <w:p w:rsidR="0076021A" w:rsidRPr="00E47307" w:rsidRDefault="0076021A" w:rsidP="0076021A">
      <w:pPr>
        <w:rPr>
          <w:b/>
        </w:rPr>
      </w:pPr>
      <w:r w:rsidRPr="00E47307">
        <w:rPr>
          <w:rFonts w:hint="eastAsia"/>
          <w:b/>
        </w:rPr>
        <w:t>url:</w:t>
      </w:r>
    </w:p>
    <w:p w:rsidR="0076021A" w:rsidRPr="008510B3" w:rsidRDefault="005446D3"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6"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Update</w:t>
      </w:r>
      <w:r w:rsidR="00B34F03">
        <w:rPr>
          <w:rStyle w:val="af7"/>
        </w:rPr>
        <w:t>ParkDiscountAddressSet</w:t>
      </w:r>
      <w:r w:rsidR="0076021A">
        <w:rPr>
          <w:rStyle w:val="af7"/>
          <w:rFonts w:hint="eastAsia"/>
        </w:rPr>
        <w:t>Fields</w:t>
      </w:r>
    </w:p>
    <w:p w:rsidR="0076021A" w:rsidRDefault="0076021A" w:rsidP="0076021A">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76021A" w:rsidRPr="00B5638D" w:rsidRDefault="0076021A" w:rsidP="0076021A">
      <w:pPr>
        <w:pStyle w:val="3"/>
      </w:pPr>
      <w:r>
        <w:rPr>
          <w:rFonts w:hint="eastAsia"/>
        </w:rPr>
        <w:t>按条件删除接口</w:t>
      </w:r>
    </w:p>
    <w:p w:rsidR="0076021A" w:rsidRPr="00E47307" w:rsidRDefault="0076021A" w:rsidP="0076021A">
      <w:pPr>
        <w:rPr>
          <w:b/>
        </w:rPr>
      </w:pPr>
      <w:r w:rsidRPr="00E47307">
        <w:rPr>
          <w:rFonts w:hint="eastAsia"/>
          <w:b/>
        </w:rPr>
        <w:t>url:</w:t>
      </w:r>
    </w:p>
    <w:p w:rsidR="0076021A" w:rsidRPr="008510B3" w:rsidRDefault="005446D3"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7"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Delete</w:t>
      </w:r>
      <w:r w:rsidR="00B34F03">
        <w:rPr>
          <w:rStyle w:val="af7"/>
        </w:rPr>
        <w:t>ParkDiscountAddressSet</w:t>
      </w:r>
      <w:r w:rsidR="0076021A">
        <w:rPr>
          <w:rStyle w:val="af7"/>
          <w:rFonts w:hint="eastAsia"/>
        </w:rPr>
        <w:t>By</w:t>
      </w:r>
    </w:p>
    <w:p w:rsidR="0076021A" w:rsidRDefault="0076021A" w:rsidP="0076021A">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1D5A3C" w:rsidRPr="00B5638D" w:rsidRDefault="001D5A3C" w:rsidP="001D5A3C">
      <w:pPr>
        <w:pStyle w:val="3"/>
      </w:pPr>
      <w:r>
        <w:rPr>
          <w:rFonts w:hint="eastAsia"/>
        </w:rPr>
        <w:t>按</w:t>
      </w:r>
      <w:r>
        <w:rPr>
          <w:rFonts w:hint="eastAsia"/>
        </w:rPr>
        <w:t>ID</w:t>
      </w:r>
      <w:r>
        <w:rPr>
          <w:rFonts w:hint="eastAsia"/>
        </w:rPr>
        <w:t>删除接口</w:t>
      </w:r>
    </w:p>
    <w:p w:rsidR="001D5A3C" w:rsidRPr="00E47307" w:rsidRDefault="001D5A3C" w:rsidP="001D5A3C">
      <w:pPr>
        <w:rPr>
          <w:b/>
        </w:rPr>
      </w:pPr>
      <w:r w:rsidRPr="00E47307">
        <w:rPr>
          <w:rFonts w:hint="eastAsia"/>
          <w:b/>
        </w:rPr>
        <w:t>url:</w:t>
      </w:r>
    </w:p>
    <w:p w:rsidR="001D5A3C" w:rsidRPr="001D5A3C" w:rsidRDefault="005446D3"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8" w:history="1">
        <w:r w:rsidR="001D5A3C" w:rsidRPr="001D5A3C">
          <w:rPr>
            <w:rStyle w:val="af7"/>
          </w:rPr>
          <w:t>http://192</w:t>
        </w:r>
      </w:hyperlink>
      <w:r w:rsidR="001D5A3C" w:rsidRPr="001D5A3C">
        <w:rPr>
          <w:rStyle w:val="af7"/>
        </w:rPr>
        <w:t>.168.2.158:9000/ParkAPI/</w:t>
      </w:r>
      <w:r w:rsidR="001D5A3C" w:rsidRPr="001D5A3C">
        <w:rPr>
          <w:rStyle w:val="af7"/>
          <w:rFonts w:hint="eastAsia"/>
        </w:rPr>
        <w:t>Delete</w:t>
      </w:r>
      <w:r w:rsidR="001D5A3C" w:rsidRPr="001D5A3C">
        <w:rPr>
          <w:rStyle w:val="af7"/>
        </w:rPr>
        <w:t>ParkDiscountAddressSet</w:t>
      </w:r>
      <w:r w:rsidR="001D5A3C" w:rsidRPr="001D5A3C">
        <w:rPr>
          <w:rStyle w:val="af7"/>
          <w:rFonts w:hint="eastAsia"/>
        </w:rPr>
        <w:t>ByID</w:t>
      </w:r>
    </w:p>
    <w:p w:rsidR="001D5A3C" w:rsidRDefault="001D5A3C" w:rsidP="001D5A3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1D5A3C" w:rsidRPr="00B5638D" w:rsidRDefault="001D5A3C" w:rsidP="001D5A3C">
      <w:pPr>
        <w:pStyle w:val="3"/>
      </w:pPr>
      <w:r>
        <w:rPr>
          <w:rFonts w:hint="eastAsia"/>
        </w:rPr>
        <w:t>按</w:t>
      </w:r>
      <w:r>
        <w:rPr>
          <w:rFonts w:hint="eastAsia"/>
        </w:rPr>
        <w:t>ID</w:t>
      </w:r>
      <w:r>
        <w:rPr>
          <w:rFonts w:hint="eastAsia"/>
        </w:rPr>
        <w:t>列表删除接口</w:t>
      </w:r>
    </w:p>
    <w:p w:rsidR="001D5A3C" w:rsidRPr="00E47307" w:rsidRDefault="001D5A3C" w:rsidP="001D5A3C">
      <w:pPr>
        <w:rPr>
          <w:b/>
        </w:rPr>
      </w:pPr>
      <w:r w:rsidRPr="00E47307">
        <w:rPr>
          <w:rFonts w:hint="eastAsia"/>
          <w:b/>
        </w:rPr>
        <w:t>url:</w:t>
      </w:r>
    </w:p>
    <w:p w:rsidR="001D5A3C" w:rsidRPr="001D5A3C" w:rsidRDefault="005446D3"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9" w:history="1">
        <w:r w:rsidR="001D5A3C" w:rsidRPr="00506A16">
          <w:rPr>
            <w:rStyle w:val="af7"/>
          </w:rPr>
          <w:t>http://192</w:t>
        </w:r>
      </w:hyperlink>
      <w:r w:rsidR="001D5A3C">
        <w:rPr>
          <w:rStyle w:val="af7"/>
        </w:rPr>
        <w:t>.168.2.158</w:t>
      </w:r>
      <w:r w:rsidR="001D5A3C" w:rsidRPr="008510B3">
        <w:rPr>
          <w:rStyle w:val="af7"/>
        </w:rPr>
        <w:t>:9000/ParkAPI/</w:t>
      </w:r>
      <w:r w:rsidR="001D5A3C">
        <w:rPr>
          <w:rStyle w:val="af7"/>
          <w:rFonts w:hint="eastAsia"/>
        </w:rPr>
        <w:t>Delete</w:t>
      </w:r>
      <w:r w:rsidR="001D5A3C">
        <w:rPr>
          <w:rStyle w:val="af7"/>
        </w:rPr>
        <w:t>ParkDiscountAddressSet</w:t>
      </w:r>
      <w:r w:rsidR="001D5A3C">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ParkDiscountAddressSet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64373" w:rsidRDefault="00764373" w:rsidP="00764373">
      <w:pPr>
        <w:pStyle w:val="2"/>
      </w:pPr>
      <w:r>
        <w:rPr>
          <w:rFonts w:hint="eastAsia"/>
        </w:rPr>
        <w:t>打折</w:t>
      </w:r>
      <w:r w:rsidR="00B7694E">
        <w:rPr>
          <w:rFonts w:hint="eastAsia"/>
        </w:rPr>
        <w:t>车牌</w:t>
      </w:r>
      <w:r w:rsidR="00C93DFB">
        <w:rPr>
          <w:rFonts w:hint="eastAsia"/>
        </w:rPr>
        <w:t>设置</w:t>
      </w:r>
      <w:r>
        <w:rPr>
          <w:rFonts w:hint="eastAsia"/>
        </w:rPr>
        <w:t>接口</w:t>
      </w:r>
    </w:p>
    <w:p w:rsidR="00764373" w:rsidRDefault="00764373" w:rsidP="00764373">
      <w:pPr>
        <w:pStyle w:val="3"/>
      </w:pPr>
      <w:bookmarkStart w:id="40" w:name="_Model结构_9"/>
      <w:bookmarkEnd w:id="40"/>
      <w:r>
        <w:rPr>
          <w:rFonts w:hint="eastAsia"/>
        </w:rPr>
        <w:t>Model</w:t>
      </w:r>
      <w:r>
        <w:rPr>
          <w:rFonts w:hint="eastAsia"/>
        </w:rPr>
        <w:t>结构</w:t>
      </w:r>
    </w:p>
    <w:p w:rsidR="00764373" w:rsidRPr="00D657B3" w:rsidRDefault="00764373" w:rsidP="007643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64373" w:rsidTr="003206DF">
        <w:tc>
          <w:tcPr>
            <w:tcW w:w="1809"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说明</w:t>
            </w:r>
          </w:p>
        </w:tc>
      </w:tr>
      <w:tr w:rsidR="00764373" w:rsidRPr="00E00670" w:rsidTr="003206DF">
        <w:tc>
          <w:tcPr>
            <w:tcW w:w="1809" w:type="dxa"/>
          </w:tcPr>
          <w:p w:rsidR="00764373" w:rsidRPr="00EC78A7" w:rsidRDefault="00764373" w:rsidP="003206DF">
            <w:pPr>
              <w:spacing w:line="264" w:lineRule="auto"/>
              <w:rPr>
                <w:b/>
                <w:kern w:val="2"/>
              </w:rPr>
            </w:pPr>
            <w:r w:rsidRPr="00EC78A7">
              <w:rPr>
                <w:b/>
                <w:kern w:val="2"/>
              </w:rPr>
              <w:t>ID</w:t>
            </w:r>
          </w:p>
        </w:tc>
        <w:tc>
          <w:tcPr>
            <w:tcW w:w="1024" w:type="dxa"/>
          </w:tcPr>
          <w:p w:rsidR="00764373" w:rsidRPr="00E00670" w:rsidRDefault="00764373"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Pr="00E00670" w:rsidRDefault="00764373"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01B3C" w:rsidRPr="00E00670" w:rsidTr="003206DF">
        <w:tc>
          <w:tcPr>
            <w:tcW w:w="1809" w:type="dxa"/>
          </w:tcPr>
          <w:p w:rsidR="00701B3C" w:rsidRPr="00CD31A6" w:rsidRDefault="00701B3C" w:rsidP="00BB5406">
            <w:pPr>
              <w:spacing w:line="264" w:lineRule="auto"/>
              <w:rPr>
                <w:b/>
                <w:kern w:val="2"/>
              </w:rPr>
            </w:pPr>
            <w:r w:rsidRPr="00CD31A6">
              <w:rPr>
                <w:rFonts w:hint="eastAsia"/>
                <w:b/>
                <w:kern w:val="2"/>
              </w:rPr>
              <w:t>DeptId</w:t>
            </w:r>
          </w:p>
        </w:tc>
        <w:tc>
          <w:tcPr>
            <w:tcW w:w="1024" w:type="dxa"/>
          </w:tcPr>
          <w:p w:rsidR="00701B3C" w:rsidRDefault="00701B3C"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01B3C" w:rsidRDefault="00701B3C"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01B3C" w:rsidRDefault="00701B3C" w:rsidP="00192882">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r w:rsidR="00ED5407">
              <w:rPr>
                <w:rFonts w:ascii="Consolas" w:hAnsi="Consolas" w:cs="Consolas" w:hint="eastAsia"/>
                <w:sz w:val="18"/>
                <w:szCs w:val="18"/>
              </w:rPr>
              <w:t>。</w:t>
            </w:r>
            <w:r w:rsidR="00ED5407" w:rsidRPr="00F0243A">
              <w:rPr>
                <w:rFonts w:ascii="Consolas" w:hAnsi="Consolas" w:cs="Consolas" w:hint="eastAsia"/>
                <w:sz w:val="18"/>
                <w:szCs w:val="18"/>
              </w:rPr>
              <w:t>打折</w:t>
            </w:r>
            <w:r w:rsidR="00ED5407">
              <w:rPr>
                <w:rFonts w:ascii="Consolas" w:hAnsi="Consolas" w:cs="Consolas" w:hint="eastAsia"/>
                <w:sz w:val="18"/>
                <w:szCs w:val="18"/>
              </w:rPr>
              <w:t>车牌</w:t>
            </w:r>
            <w:r w:rsidR="00ED5407" w:rsidRPr="00F0243A">
              <w:rPr>
                <w:rFonts w:ascii="Consolas" w:hAnsi="Consolas" w:cs="Consolas" w:hint="eastAsia"/>
                <w:sz w:val="18"/>
                <w:szCs w:val="18"/>
              </w:rPr>
              <w:t>只有本部门的人才能</w:t>
            </w:r>
            <w:r w:rsidR="00ED5407">
              <w:rPr>
                <w:rFonts w:ascii="Consolas" w:hAnsi="Consolas" w:cs="Consolas" w:hint="eastAsia"/>
                <w:sz w:val="18"/>
                <w:szCs w:val="18"/>
              </w:rPr>
              <w:t>查看和</w:t>
            </w:r>
            <w:r w:rsidR="00ED5407" w:rsidRPr="00F0243A">
              <w:rPr>
                <w:rFonts w:ascii="Consolas" w:hAnsi="Consolas" w:cs="Consolas" w:hint="eastAsia"/>
                <w:sz w:val="18"/>
                <w:szCs w:val="18"/>
              </w:rPr>
              <w:t>修改</w:t>
            </w:r>
            <w:r w:rsidR="00ED5407">
              <w:rPr>
                <w:rFonts w:ascii="Consolas" w:hAnsi="Consolas" w:cs="Consolas" w:hint="eastAsia"/>
                <w:sz w:val="18"/>
                <w:szCs w:val="18"/>
              </w:rPr>
              <w:t>。</w:t>
            </w:r>
          </w:p>
        </w:tc>
      </w:tr>
      <w:tr w:rsidR="00701B3C" w:rsidRPr="00E00670" w:rsidTr="003206DF">
        <w:tc>
          <w:tcPr>
            <w:tcW w:w="1809" w:type="dxa"/>
          </w:tcPr>
          <w:p w:rsidR="00701B3C" w:rsidRPr="00564425" w:rsidRDefault="00701B3C" w:rsidP="00BB5406">
            <w:pPr>
              <w:spacing w:line="264" w:lineRule="auto"/>
              <w:rPr>
                <w:kern w:val="2"/>
              </w:rPr>
            </w:pPr>
            <w:r w:rsidRPr="00564425">
              <w:rPr>
                <w:rFonts w:hint="eastAsia"/>
                <w:kern w:val="2"/>
              </w:rPr>
              <w:t>DeptName</w:t>
            </w:r>
          </w:p>
        </w:tc>
        <w:tc>
          <w:tcPr>
            <w:tcW w:w="1024" w:type="dxa"/>
          </w:tcPr>
          <w:p w:rsidR="00701B3C" w:rsidRDefault="00701B3C"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01B3C" w:rsidRDefault="00701B3C"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701B3C" w:rsidRPr="00BA57B4" w:rsidRDefault="00701B3C"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421F1B" w:rsidRPr="00E00670" w:rsidTr="003206DF">
        <w:tc>
          <w:tcPr>
            <w:tcW w:w="1809" w:type="dxa"/>
          </w:tcPr>
          <w:p w:rsidR="00421F1B" w:rsidRPr="004764FC" w:rsidRDefault="00421F1B" w:rsidP="003206DF">
            <w:pPr>
              <w:spacing w:line="264" w:lineRule="auto"/>
              <w:rPr>
                <w:b/>
                <w:kern w:val="2"/>
              </w:rPr>
            </w:pPr>
            <w:r w:rsidRPr="00421F1B">
              <w:rPr>
                <w:b/>
                <w:kern w:val="2"/>
              </w:rPr>
              <w:t>CPH</w:t>
            </w:r>
          </w:p>
        </w:tc>
        <w:tc>
          <w:tcPr>
            <w:tcW w:w="1024" w:type="dxa"/>
          </w:tcPr>
          <w:p w:rsidR="00421F1B" w:rsidRDefault="00421F1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764373" w:rsidRPr="00E00670" w:rsidTr="003206DF">
        <w:tc>
          <w:tcPr>
            <w:tcW w:w="1809" w:type="dxa"/>
          </w:tcPr>
          <w:p w:rsidR="00764373" w:rsidRPr="007738BA" w:rsidRDefault="00764373" w:rsidP="003206DF">
            <w:pPr>
              <w:spacing w:line="264" w:lineRule="auto"/>
              <w:rPr>
                <w:b/>
                <w:kern w:val="2"/>
              </w:rPr>
            </w:pPr>
            <w:r w:rsidRPr="004D2BDF">
              <w:rPr>
                <w:b/>
                <w:kern w:val="2"/>
              </w:rPr>
              <w:t>Address</w:t>
            </w:r>
          </w:p>
        </w:tc>
        <w:tc>
          <w:tcPr>
            <w:tcW w:w="1024" w:type="dxa"/>
          </w:tcPr>
          <w:p w:rsidR="00764373" w:rsidRDefault="0076437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Default="00764373"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764373" w:rsidRPr="00E00670" w:rsidTr="003206DF">
        <w:tc>
          <w:tcPr>
            <w:tcW w:w="1809" w:type="dxa"/>
          </w:tcPr>
          <w:p w:rsidR="00764373" w:rsidRPr="007738BA" w:rsidRDefault="00764373" w:rsidP="003206DF">
            <w:pPr>
              <w:spacing w:line="264" w:lineRule="auto"/>
              <w:rPr>
                <w:b/>
                <w:kern w:val="2"/>
              </w:rPr>
            </w:pPr>
            <w:r w:rsidRPr="004D2BDF">
              <w:rPr>
                <w:b/>
                <w:kern w:val="2"/>
              </w:rPr>
              <w:lastRenderedPageBreak/>
              <w:t>Favorable</w:t>
            </w:r>
          </w:p>
        </w:tc>
        <w:tc>
          <w:tcPr>
            <w:tcW w:w="1024" w:type="dxa"/>
          </w:tcPr>
          <w:p w:rsidR="00764373"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Default="00764373" w:rsidP="003206DF">
            <w:r w:rsidRPr="00BA57B4">
              <w:rPr>
                <w:rFonts w:ascii="Consolas" w:hAnsi="Consolas" w:cs="Consolas" w:hint="eastAsia"/>
                <w:sz w:val="18"/>
                <w:szCs w:val="18"/>
              </w:rPr>
              <w:t>优惠</w:t>
            </w:r>
            <w:r>
              <w:rPr>
                <w:rFonts w:ascii="Consolas" w:hAnsi="Consolas" w:cs="Consolas" w:hint="eastAsia"/>
                <w:sz w:val="18"/>
                <w:szCs w:val="18"/>
              </w:rPr>
              <w:t>数量</w:t>
            </w:r>
            <w:r>
              <w:rPr>
                <w:rFonts w:ascii="Consolas" w:hAnsi="Consolas" w:cs="Consolas" w:hint="eastAsia"/>
                <w:sz w:val="18"/>
                <w:szCs w:val="18"/>
              </w:rPr>
              <w:t>(</w:t>
            </w:r>
            <w:r w:rsidRPr="00BA57B4">
              <w:rPr>
                <w:rFonts w:ascii="Consolas" w:hAnsi="Consolas" w:cs="Consolas" w:hint="eastAsia"/>
                <w:sz w:val="18"/>
                <w:szCs w:val="18"/>
              </w:rPr>
              <w:t>金额或小时</w:t>
            </w:r>
            <w:r>
              <w:rPr>
                <w:rFonts w:ascii="Consolas" w:hAnsi="Consolas" w:cs="Consolas" w:hint="eastAsia"/>
                <w:sz w:val="18"/>
                <w:szCs w:val="18"/>
              </w:rPr>
              <w:t>)</w:t>
            </w:r>
          </w:p>
        </w:tc>
      </w:tr>
      <w:tr w:rsidR="00764373" w:rsidRPr="00E00670" w:rsidTr="003206DF">
        <w:tc>
          <w:tcPr>
            <w:tcW w:w="1809" w:type="dxa"/>
          </w:tcPr>
          <w:p w:rsidR="00764373" w:rsidRPr="004D2BDF" w:rsidRDefault="00764373" w:rsidP="003206DF">
            <w:pPr>
              <w:spacing w:line="264" w:lineRule="auto"/>
              <w:rPr>
                <w:b/>
                <w:kern w:val="2"/>
              </w:rPr>
            </w:pPr>
            <w:r w:rsidRPr="004D2BDF">
              <w:rPr>
                <w:b/>
                <w:kern w:val="2"/>
              </w:rPr>
              <w:t>Manner</w:t>
            </w:r>
          </w:p>
        </w:tc>
        <w:tc>
          <w:tcPr>
            <w:tcW w:w="1024" w:type="dxa"/>
          </w:tcPr>
          <w:p w:rsidR="00764373" w:rsidRDefault="0076437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6592A" w:rsidRDefault="00764373" w:rsidP="00C6592A">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C6592A">
              <w:rPr>
                <w:rFonts w:ascii="Consolas" w:hAnsi="Consolas" w:cs="Consolas" w:hint="eastAsia"/>
                <w:sz w:val="18"/>
                <w:szCs w:val="18"/>
              </w:rPr>
              <w:t>、</w:t>
            </w:r>
            <w:r>
              <w:rPr>
                <w:rFonts w:ascii="Consolas" w:hAnsi="Consolas" w:cs="Consolas" w:hint="eastAsia"/>
                <w:sz w:val="18"/>
                <w:szCs w:val="18"/>
              </w:rPr>
              <w:t>元</w:t>
            </w:r>
            <w:r w:rsidR="00C6592A">
              <w:rPr>
                <w:rFonts w:ascii="Consolas" w:hAnsi="Consolas" w:cs="Consolas" w:hint="eastAsia"/>
                <w:sz w:val="18"/>
                <w:szCs w:val="18"/>
              </w:rPr>
              <w:t>、</w:t>
            </w:r>
            <w:r w:rsidR="00C6592A">
              <w:rPr>
                <w:rFonts w:ascii="Consolas" w:hAnsi="Consolas" w:cs="Consolas" w:hint="eastAsia"/>
                <w:sz w:val="18"/>
                <w:szCs w:val="18"/>
              </w:rPr>
              <w:t>%(</w:t>
            </w:r>
            <w:r w:rsidR="00C6592A">
              <w:rPr>
                <w:rFonts w:ascii="Consolas" w:hAnsi="Consolas" w:cs="Consolas" w:hint="eastAsia"/>
                <w:sz w:val="18"/>
                <w:szCs w:val="18"/>
              </w:rPr>
              <w:t>表示打多少折</w:t>
            </w:r>
            <w:r w:rsidR="00C6592A">
              <w:rPr>
                <w:rFonts w:ascii="Consolas" w:hAnsi="Consolas" w:cs="Consolas" w:hint="eastAsia"/>
                <w:sz w:val="18"/>
                <w:szCs w:val="18"/>
              </w:rPr>
              <w:t>)</w:t>
            </w:r>
            <w:r w:rsidR="00C6592A">
              <w:rPr>
                <w:rFonts w:ascii="Consolas" w:hAnsi="Consolas" w:cs="Consolas" w:hint="eastAsia"/>
                <w:sz w:val="18"/>
                <w:szCs w:val="18"/>
              </w:rPr>
              <w:t>。如果为打折的方式则</w:t>
            </w:r>
            <w:r w:rsidR="00C6592A">
              <w:rPr>
                <w:rFonts w:ascii="Consolas" w:hAnsi="Consolas" w:cs="Consolas" w:hint="eastAsia"/>
                <w:sz w:val="18"/>
                <w:szCs w:val="18"/>
              </w:rPr>
              <w:t>Favorable</w:t>
            </w:r>
            <w:r w:rsidR="00C6592A">
              <w:rPr>
                <w:rFonts w:ascii="Consolas" w:hAnsi="Consolas" w:cs="Consolas" w:hint="eastAsia"/>
                <w:sz w:val="18"/>
                <w:szCs w:val="18"/>
              </w:rPr>
              <w:t>的值应控制在</w:t>
            </w:r>
            <w:r w:rsidR="00C6592A">
              <w:rPr>
                <w:rFonts w:ascii="Consolas" w:hAnsi="Consolas" w:cs="Consolas" w:hint="eastAsia"/>
                <w:sz w:val="18"/>
                <w:szCs w:val="18"/>
              </w:rPr>
              <w:t>0</w:t>
            </w:r>
            <w:r w:rsidR="00C6592A">
              <w:rPr>
                <w:rFonts w:ascii="Consolas" w:hAnsi="Consolas" w:cs="Consolas" w:hint="eastAsia"/>
                <w:sz w:val="18"/>
                <w:szCs w:val="18"/>
              </w:rPr>
              <w:t>到</w:t>
            </w:r>
            <w:r w:rsidR="00C6592A">
              <w:rPr>
                <w:rFonts w:ascii="Consolas" w:hAnsi="Consolas" w:cs="Consolas" w:hint="eastAsia"/>
                <w:sz w:val="18"/>
                <w:szCs w:val="18"/>
              </w:rPr>
              <w:t>100</w:t>
            </w:r>
            <w:r w:rsidR="00C6592A">
              <w:rPr>
                <w:rFonts w:ascii="Consolas" w:hAnsi="Consolas" w:cs="Consolas" w:hint="eastAsia"/>
                <w:sz w:val="18"/>
                <w:szCs w:val="18"/>
              </w:rPr>
              <w:t>之间。服务端在</w:t>
            </w:r>
            <w:r w:rsidR="003D6CEC">
              <w:rPr>
                <w:rFonts w:ascii="Consolas" w:hAnsi="Consolas" w:cs="Consolas" w:hint="eastAsia"/>
                <w:sz w:val="18"/>
                <w:szCs w:val="18"/>
              </w:rPr>
              <w:t>计算</w:t>
            </w:r>
            <w:r w:rsidR="00C6592A">
              <w:rPr>
                <w:rFonts w:ascii="Consolas" w:hAnsi="Consolas" w:cs="Consolas" w:hint="eastAsia"/>
                <w:sz w:val="18"/>
                <w:szCs w:val="18"/>
              </w:rPr>
              <w:t>打折金额时，如果</w:t>
            </w:r>
            <w:r w:rsidR="00C6592A">
              <w:rPr>
                <w:rFonts w:ascii="Consolas" w:hAnsi="Consolas" w:cs="Consolas" w:hint="eastAsia"/>
                <w:sz w:val="18"/>
                <w:szCs w:val="18"/>
              </w:rPr>
              <w:t>Favorable</w:t>
            </w:r>
            <w:r w:rsidR="00C6592A">
              <w:rPr>
                <w:rFonts w:ascii="Consolas" w:hAnsi="Consolas" w:cs="Consolas" w:hint="eastAsia"/>
                <w:sz w:val="18"/>
                <w:szCs w:val="18"/>
              </w:rPr>
              <w:t>的值小于</w:t>
            </w:r>
            <w:r w:rsidR="00C6592A">
              <w:rPr>
                <w:rFonts w:ascii="Consolas" w:hAnsi="Consolas" w:cs="Consolas" w:hint="eastAsia"/>
                <w:sz w:val="18"/>
                <w:szCs w:val="18"/>
              </w:rPr>
              <w:t>0</w:t>
            </w:r>
            <w:r w:rsidR="00C6592A">
              <w:rPr>
                <w:rFonts w:ascii="Consolas" w:hAnsi="Consolas" w:cs="Consolas" w:hint="eastAsia"/>
                <w:sz w:val="18"/>
                <w:szCs w:val="18"/>
              </w:rPr>
              <w:t>则按</w:t>
            </w:r>
            <w:r w:rsidR="00C6592A">
              <w:rPr>
                <w:rFonts w:ascii="Consolas" w:hAnsi="Consolas" w:cs="Consolas" w:hint="eastAsia"/>
                <w:sz w:val="18"/>
                <w:szCs w:val="18"/>
              </w:rPr>
              <w:t>0</w:t>
            </w:r>
            <w:r w:rsidR="00C6592A">
              <w:rPr>
                <w:rFonts w:ascii="Consolas" w:hAnsi="Consolas" w:cs="Consolas" w:hint="eastAsia"/>
                <w:sz w:val="18"/>
                <w:szCs w:val="18"/>
              </w:rPr>
              <w:t>算，如果大于</w:t>
            </w:r>
            <w:r w:rsidR="00C6592A">
              <w:rPr>
                <w:rFonts w:ascii="Consolas" w:hAnsi="Consolas" w:cs="Consolas" w:hint="eastAsia"/>
                <w:sz w:val="18"/>
                <w:szCs w:val="18"/>
              </w:rPr>
              <w:t>100</w:t>
            </w:r>
            <w:r w:rsidR="00C6592A">
              <w:rPr>
                <w:rFonts w:ascii="Consolas" w:hAnsi="Consolas" w:cs="Consolas" w:hint="eastAsia"/>
                <w:sz w:val="18"/>
                <w:szCs w:val="18"/>
              </w:rPr>
              <w:t>则按</w:t>
            </w:r>
            <w:r w:rsidR="00C6592A">
              <w:rPr>
                <w:rFonts w:ascii="Consolas" w:hAnsi="Consolas" w:cs="Consolas" w:hint="eastAsia"/>
                <w:sz w:val="18"/>
                <w:szCs w:val="18"/>
              </w:rPr>
              <w:t>100</w:t>
            </w:r>
            <w:r w:rsidR="00C6592A">
              <w:rPr>
                <w:rFonts w:ascii="Consolas" w:hAnsi="Consolas" w:cs="Consolas" w:hint="eastAsia"/>
                <w:sz w:val="18"/>
                <w:szCs w:val="18"/>
              </w:rPr>
              <w:t>算。</w:t>
            </w:r>
          </w:p>
          <w:p w:rsidR="00C6592A" w:rsidRDefault="00C6592A" w:rsidP="00C6592A">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C6592A" w:rsidRDefault="00C6592A" w:rsidP="00C6592A">
            <w:pPr>
              <w:rPr>
                <w:rFonts w:ascii="Consolas" w:hAnsi="Consolas" w:cs="Consolas"/>
                <w:sz w:val="18"/>
                <w:szCs w:val="18"/>
              </w:rPr>
            </w:pPr>
            <w:r>
              <w:rPr>
                <w:rFonts w:ascii="Consolas" w:hAnsi="Consolas" w:cs="Consolas" w:hint="eastAsia"/>
                <w:sz w:val="18"/>
                <w:szCs w:val="18"/>
              </w:rPr>
              <w:t>Manner = %</w:t>
            </w:r>
          </w:p>
          <w:p w:rsidR="00764373" w:rsidRDefault="00C6592A" w:rsidP="00C6592A">
            <w:r>
              <w:rPr>
                <w:rFonts w:ascii="Consolas" w:hAnsi="Consolas" w:cs="Consolas" w:hint="eastAsia"/>
                <w:sz w:val="18"/>
                <w:szCs w:val="18"/>
              </w:rPr>
              <w:t>Favorable = 85</w:t>
            </w:r>
          </w:p>
        </w:tc>
      </w:tr>
      <w:tr w:rsidR="00421F1B" w:rsidRPr="00E00670" w:rsidTr="003206DF">
        <w:tc>
          <w:tcPr>
            <w:tcW w:w="1809" w:type="dxa"/>
          </w:tcPr>
          <w:p w:rsidR="00421F1B" w:rsidRPr="004D2BDF" w:rsidRDefault="00F60893" w:rsidP="003206DF">
            <w:pPr>
              <w:spacing w:line="264" w:lineRule="auto"/>
              <w:rPr>
                <w:b/>
                <w:kern w:val="2"/>
              </w:rPr>
            </w:pPr>
            <w:r>
              <w:rPr>
                <w:rFonts w:hint="eastAsia"/>
                <w:b/>
                <w:kern w:val="2"/>
              </w:rPr>
              <w:t>Status</w:t>
            </w:r>
          </w:p>
        </w:tc>
        <w:tc>
          <w:tcPr>
            <w:tcW w:w="1024" w:type="dxa"/>
          </w:tcPr>
          <w:p w:rsidR="00421F1B" w:rsidRDefault="00F60893"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Pr="00BA57B4" w:rsidRDefault="00F60893" w:rsidP="003206DF">
            <w:pPr>
              <w:rPr>
                <w:rFonts w:ascii="Consolas" w:hAnsi="Consolas" w:cs="Consolas"/>
                <w:sz w:val="18"/>
                <w:szCs w:val="18"/>
              </w:rPr>
            </w:pPr>
            <w:r w:rsidRPr="00F60893">
              <w:rPr>
                <w:rFonts w:ascii="Consolas" w:hAnsi="Consolas" w:cs="Consolas" w:hint="eastAsia"/>
                <w:sz w:val="18"/>
                <w:szCs w:val="18"/>
              </w:rPr>
              <w:t>状态。</w:t>
            </w:r>
            <w:r w:rsidRPr="00F60893">
              <w:rPr>
                <w:rFonts w:ascii="Consolas" w:hAnsi="Consolas" w:cs="Consolas" w:hint="eastAsia"/>
                <w:sz w:val="18"/>
                <w:szCs w:val="18"/>
              </w:rPr>
              <w:t>0</w:t>
            </w:r>
            <w:r w:rsidRPr="00F60893">
              <w:rPr>
                <w:rFonts w:ascii="Consolas" w:hAnsi="Consolas" w:cs="Consolas" w:hint="eastAsia"/>
                <w:sz w:val="18"/>
                <w:szCs w:val="18"/>
              </w:rPr>
              <w:t>为新增，</w:t>
            </w:r>
            <w:r w:rsidRPr="00F60893">
              <w:rPr>
                <w:rFonts w:ascii="Consolas" w:hAnsi="Consolas" w:cs="Consolas" w:hint="eastAsia"/>
                <w:sz w:val="18"/>
                <w:szCs w:val="18"/>
              </w:rPr>
              <w:t>1</w:t>
            </w:r>
            <w:r w:rsidRPr="00F60893">
              <w:rPr>
                <w:rFonts w:ascii="Consolas" w:hAnsi="Consolas" w:cs="Consolas" w:hint="eastAsia"/>
                <w:sz w:val="18"/>
                <w:szCs w:val="18"/>
              </w:rPr>
              <w:t>为已优惠，</w:t>
            </w:r>
            <w:r w:rsidRPr="00F60893">
              <w:rPr>
                <w:rFonts w:ascii="Consolas" w:hAnsi="Consolas" w:cs="Consolas" w:hint="eastAsia"/>
                <w:sz w:val="18"/>
                <w:szCs w:val="18"/>
              </w:rPr>
              <w:t>2</w:t>
            </w:r>
            <w:r w:rsidRPr="00F60893">
              <w:rPr>
                <w:rFonts w:ascii="Consolas" w:hAnsi="Consolas" w:cs="Consolas" w:hint="eastAsia"/>
                <w:sz w:val="18"/>
                <w:szCs w:val="18"/>
              </w:rPr>
              <w:t>为因互斥优惠生效而失效，</w:t>
            </w:r>
            <w:r w:rsidRPr="00F60893">
              <w:rPr>
                <w:rFonts w:ascii="Consolas" w:hAnsi="Consolas" w:cs="Consolas" w:hint="eastAsia"/>
                <w:sz w:val="18"/>
                <w:szCs w:val="18"/>
              </w:rPr>
              <w:t>3</w:t>
            </w:r>
            <w:r w:rsidRPr="00F60893">
              <w:rPr>
                <w:rFonts w:ascii="Consolas" w:hAnsi="Consolas" w:cs="Consolas" w:hint="eastAsia"/>
                <w:sz w:val="18"/>
                <w:szCs w:val="18"/>
              </w:rPr>
              <w:t>为因删除而失效</w:t>
            </w:r>
            <w:r w:rsidR="00B675D4">
              <w:rPr>
                <w:rFonts w:ascii="Consolas" w:hAnsi="Consolas" w:cs="Consolas" w:hint="eastAsia"/>
                <w:sz w:val="18"/>
                <w:szCs w:val="18"/>
              </w:rPr>
              <w:t>(</w:t>
            </w:r>
            <w:r w:rsidR="00B675D4">
              <w:rPr>
                <w:rFonts w:ascii="Consolas" w:hAnsi="Consolas" w:cs="Consolas" w:hint="eastAsia"/>
                <w:sz w:val="18"/>
                <w:szCs w:val="18"/>
              </w:rPr>
              <w:t>系统不会删除记录，只是打上删除标识</w:t>
            </w:r>
            <w:r w:rsidR="00B675D4">
              <w:rPr>
                <w:rFonts w:ascii="Consolas" w:hAnsi="Consolas" w:cs="Consolas" w:hint="eastAsia"/>
                <w:sz w:val="18"/>
                <w:szCs w:val="18"/>
              </w:rPr>
              <w:t>)</w:t>
            </w:r>
          </w:p>
        </w:tc>
      </w:tr>
      <w:tr w:rsidR="00421F1B" w:rsidRPr="00E00670" w:rsidTr="003206DF">
        <w:tc>
          <w:tcPr>
            <w:tcW w:w="1809" w:type="dxa"/>
          </w:tcPr>
          <w:p w:rsidR="00421F1B" w:rsidRPr="00421F1B" w:rsidRDefault="00421F1B" w:rsidP="003206DF">
            <w:pPr>
              <w:spacing w:line="264" w:lineRule="auto"/>
              <w:rPr>
                <w:b/>
                <w:kern w:val="2"/>
              </w:rPr>
            </w:pPr>
            <w:r w:rsidRPr="00421F1B">
              <w:rPr>
                <w:b/>
                <w:kern w:val="2"/>
              </w:rPr>
              <w:t>OptTime</w:t>
            </w:r>
          </w:p>
        </w:tc>
        <w:tc>
          <w:tcPr>
            <w:tcW w:w="1024" w:type="dxa"/>
          </w:tcPr>
          <w:p w:rsidR="00421F1B" w:rsidRDefault="00421F1B"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Pr="00BA57B4" w:rsidRDefault="00421F1B" w:rsidP="003206DF">
            <w:pPr>
              <w:rPr>
                <w:rFonts w:ascii="Consolas" w:hAnsi="Consolas" w:cs="Consolas"/>
                <w:sz w:val="18"/>
                <w:szCs w:val="18"/>
              </w:rPr>
            </w:pPr>
            <w:r>
              <w:rPr>
                <w:rFonts w:ascii="Consolas" w:hAnsi="Consolas" w:cs="Consolas" w:hint="eastAsia"/>
                <w:sz w:val="18"/>
                <w:szCs w:val="18"/>
              </w:rPr>
              <w:t>操作时间</w:t>
            </w:r>
          </w:p>
        </w:tc>
      </w:tr>
      <w:tr w:rsidR="00CE7753" w:rsidRPr="00E00670" w:rsidTr="003206DF">
        <w:tc>
          <w:tcPr>
            <w:tcW w:w="1809" w:type="dxa"/>
          </w:tcPr>
          <w:p w:rsidR="00CE7753" w:rsidRPr="00CE7753" w:rsidRDefault="00CE7753" w:rsidP="003206DF">
            <w:pPr>
              <w:spacing w:line="264" w:lineRule="auto"/>
              <w:rPr>
                <w:kern w:val="2"/>
              </w:rPr>
            </w:pPr>
            <w:r w:rsidRPr="00CE7753">
              <w:rPr>
                <w:kern w:val="2"/>
              </w:rPr>
              <w:t>OperatorName</w:t>
            </w:r>
          </w:p>
        </w:tc>
        <w:tc>
          <w:tcPr>
            <w:tcW w:w="1024" w:type="dxa"/>
          </w:tcPr>
          <w:p w:rsidR="00CE7753" w:rsidRDefault="00CE775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7753" w:rsidRDefault="00CE7753"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E7753" w:rsidRDefault="00CE7753" w:rsidP="00BB5406">
            <w:r>
              <w:rPr>
                <w:rFonts w:ascii="Consolas" w:hAnsi="Consolas" w:cs="Consolas" w:hint="eastAsia"/>
                <w:sz w:val="18"/>
                <w:szCs w:val="18"/>
              </w:rPr>
              <w:t>操作员</w:t>
            </w:r>
          </w:p>
        </w:tc>
      </w:tr>
      <w:tr w:rsidR="002E00FC" w:rsidRPr="00E00670" w:rsidTr="003206DF">
        <w:tc>
          <w:tcPr>
            <w:tcW w:w="1809" w:type="dxa"/>
          </w:tcPr>
          <w:p w:rsidR="002E00FC" w:rsidRPr="00CE7753" w:rsidRDefault="002E00FC" w:rsidP="003206DF">
            <w:pPr>
              <w:spacing w:line="264" w:lineRule="auto"/>
              <w:rPr>
                <w:kern w:val="2"/>
              </w:rPr>
            </w:pPr>
            <w:r w:rsidRPr="002E00FC">
              <w:rPr>
                <w:kern w:val="2"/>
              </w:rPr>
              <w:t>ValidEndTime</w:t>
            </w:r>
          </w:p>
        </w:tc>
        <w:tc>
          <w:tcPr>
            <w:tcW w:w="1024" w:type="dxa"/>
          </w:tcPr>
          <w:p w:rsidR="002E00FC" w:rsidRDefault="002E00FC" w:rsidP="00BB5406">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2E00FC" w:rsidRDefault="002E00FC"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E00FC" w:rsidRDefault="002E00FC" w:rsidP="00BB5406">
            <w:pPr>
              <w:rPr>
                <w:rFonts w:ascii="Consolas" w:hAnsi="Consolas" w:cs="Consolas"/>
                <w:sz w:val="18"/>
                <w:szCs w:val="18"/>
              </w:rPr>
            </w:pPr>
            <w:r w:rsidRPr="002E00FC">
              <w:rPr>
                <w:rFonts w:ascii="Consolas" w:hAnsi="Consolas" w:cs="Consolas" w:hint="eastAsia"/>
                <w:sz w:val="18"/>
                <w:szCs w:val="18"/>
              </w:rPr>
              <w:t>过期时间。为空表示永不过期。</w:t>
            </w:r>
          </w:p>
        </w:tc>
      </w:tr>
    </w:tbl>
    <w:p w:rsidR="00764373" w:rsidRDefault="00764373" w:rsidP="00764373">
      <w:pPr>
        <w:pStyle w:val="3"/>
      </w:pPr>
      <w:r>
        <w:rPr>
          <w:rFonts w:hint="eastAsia"/>
        </w:rPr>
        <w:t>获取接口</w:t>
      </w:r>
    </w:p>
    <w:p w:rsidR="00764373" w:rsidRPr="00E47307" w:rsidRDefault="00764373" w:rsidP="00764373">
      <w:pPr>
        <w:rPr>
          <w:b/>
        </w:rPr>
      </w:pPr>
      <w:r w:rsidRPr="00E47307">
        <w:rPr>
          <w:rFonts w:hint="eastAsia"/>
          <w:b/>
        </w:rPr>
        <w:t>url:</w:t>
      </w:r>
    </w:p>
    <w:p w:rsidR="00764373" w:rsidRPr="008510B3" w:rsidRDefault="005446D3"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1"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Get</w:t>
      </w:r>
      <w:r w:rsidR="00DF392C">
        <w:rPr>
          <w:rStyle w:val="af7"/>
          <w:rFonts w:hint="eastAsia"/>
        </w:rPr>
        <w:t>ParkCPHDiscountSet</w:t>
      </w:r>
    </w:p>
    <w:p w:rsidR="00764373" w:rsidRDefault="00764373" w:rsidP="00764373">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F069CE" w:rsidRDefault="00F069CE" w:rsidP="00F069CE">
      <w:pPr>
        <w:pStyle w:val="3"/>
      </w:pPr>
      <w:r>
        <w:rPr>
          <w:rFonts w:hint="eastAsia"/>
        </w:rPr>
        <w:t>按</w:t>
      </w:r>
      <w:r>
        <w:rPr>
          <w:rFonts w:hint="eastAsia"/>
        </w:rPr>
        <w:t>ID</w:t>
      </w:r>
      <w:r>
        <w:rPr>
          <w:rFonts w:hint="eastAsia"/>
        </w:rPr>
        <w:t>获取接口</w:t>
      </w:r>
    </w:p>
    <w:p w:rsidR="00F069CE" w:rsidRPr="00E47307" w:rsidRDefault="00F069CE" w:rsidP="00F069CE">
      <w:pPr>
        <w:rPr>
          <w:b/>
        </w:rPr>
      </w:pPr>
      <w:r w:rsidRPr="00E47307">
        <w:rPr>
          <w:rFonts w:hint="eastAsia"/>
          <w:b/>
        </w:rPr>
        <w:t>url:</w:t>
      </w:r>
    </w:p>
    <w:p w:rsidR="00F069CE" w:rsidRPr="008510B3" w:rsidRDefault="005446D3"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2" w:history="1">
        <w:r w:rsidR="00F069CE" w:rsidRPr="00506A16">
          <w:rPr>
            <w:rStyle w:val="af7"/>
          </w:rPr>
          <w:t>http://192</w:t>
        </w:r>
      </w:hyperlink>
      <w:r w:rsidR="00F069CE">
        <w:rPr>
          <w:rStyle w:val="af7"/>
        </w:rPr>
        <w:t>.168.2.158</w:t>
      </w:r>
      <w:r w:rsidR="00F069CE" w:rsidRPr="008510B3">
        <w:rPr>
          <w:rStyle w:val="af7"/>
        </w:rPr>
        <w:t>:9000/ParkAPI/</w:t>
      </w:r>
      <w:r w:rsidR="00F069CE" w:rsidRPr="00F069CE">
        <w:rPr>
          <w:rStyle w:val="af7"/>
        </w:rPr>
        <w:t>GetParkCPHDiscountSet</w:t>
      </w:r>
      <w:r w:rsidR="00F069CE">
        <w:rPr>
          <w:rStyle w:val="af7"/>
          <w:rFonts w:hint="eastAsia"/>
        </w:rPr>
        <w:t>ByID</w:t>
      </w:r>
    </w:p>
    <w:p w:rsidR="00F069CE" w:rsidRDefault="00F069CE" w:rsidP="00F069C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069CE" w:rsidRDefault="00F069CE" w:rsidP="00F069CE">
      <w:pPr>
        <w:pStyle w:val="3"/>
      </w:pPr>
      <w:r>
        <w:rPr>
          <w:rFonts w:hint="eastAsia"/>
        </w:rPr>
        <w:t>按</w:t>
      </w:r>
      <w:r>
        <w:rPr>
          <w:rFonts w:hint="eastAsia"/>
        </w:rPr>
        <w:t>ID</w:t>
      </w:r>
      <w:r>
        <w:rPr>
          <w:rFonts w:hint="eastAsia"/>
        </w:rPr>
        <w:t>列表获取接口</w:t>
      </w:r>
    </w:p>
    <w:p w:rsidR="00F069CE" w:rsidRPr="00E47307" w:rsidRDefault="00F069CE" w:rsidP="00F069CE">
      <w:pPr>
        <w:rPr>
          <w:b/>
        </w:rPr>
      </w:pPr>
      <w:r w:rsidRPr="00E47307">
        <w:rPr>
          <w:rFonts w:hint="eastAsia"/>
          <w:b/>
        </w:rPr>
        <w:t>url:</w:t>
      </w:r>
    </w:p>
    <w:p w:rsidR="00F069CE" w:rsidRPr="008510B3" w:rsidRDefault="005446D3"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3" w:history="1">
        <w:r w:rsidR="00F069CE" w:rsidRPr="00506A16">
          <w:rPr>
            <w:rStyle w:val="af7"/>
          </w:rPr>
          <w:t>http://192</w:t>
        </w:r>
      </w:hyperlink>
      <w:r w:rsidR="00F069CE">
        <w:rPr>
          <w:rStyle w:val="af7"/>
        </w:rPr>
        <w:t>.168.2.158</w:t>
      </w:r>
      <w:r w:rsidR="00F069CE" w:rsidRPr="008510B3">
        <w:rPr>
          <w:rStyle w:val="af7"/>
        </w:rPr>
        <w:t>:9000/ParkAPI/</w:t>
      </w:r>
      <w:r w:rsidR="00F069CE" w:rsidRPr="00F069CE">
        <w:rPr>
          <w:rStyle w:val="af7"/>
        </w:rPr>
        <w:t>GetParkCPHDiscountSet</w:t>
      </w:r>
      <w:r w:rsidR="00F069CE">
        <w:rPr>
          <w:rStyle w:val="af7"/>
          <w:rFonts w:hint="eastAsia"/>
        </w:rPr>
        <w:t>ByIDList</w:t>
      </w:r>
    </w:p>
    <w:p w:rsidR="007A5F27" w:rsidRDefault="00F069CE"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4"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ParkCPHDiscountSet</w:t>
      </w:r>
      <w:r w:rsidR="007A5F27">
        <w:rPr>
          <w:rStyle w:val="af7"/>
          <w:rFonts w:hint="eastAsia"/>
        </w:rPr>
        <w:t>Distinct</w:t>
      </w:r>
    </w:p>
    <w:p w:rsidR="00EF57AF" w:rsidRPr="00EF57AF"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64373" w:rsidRDefault="00764373" w:rsidP="00764373">
      <w:pPr>
        <w:pStyle w:val="3"/>
      </w:pPr>
      <w:r>
        <w:rPr>
          <w:rFonts w:hint="eastAsia"/>
        </w:rPr>
        <w:lastRenderedPageBreak/>
        <w:t>添加接口</w:t>
      </w:r>
    </w:p>
    <w:p w:rsidR="00764373" w:rsidRPr="00E47307" w:rsidRDefault="00764373" w:rsidP="00764373">
      <w:pPr>
        <w:rPr>
          <w:b/>
        </w:rPr>
      </w:pPr>
      <w:r w:rsidRPr="00E47307">
        <w:rPr>
          <w:rFonts w:hint="eastAsia"/>
          <w:b/>
        </w:rPr>
        <w:t>url:</w:t>
      </w:r>
    </w:p>
    <w:p w:rsidR="00764373" w:rsidRPr="008510B3" w:rsidRDefault="005446D3"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5"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Add</w:t>
      </w:r>
      <w:r w:rsidR="00DF392C">
        <w:rPr>
          <w:rStyle w:val="af7"/>
        </w:rPr>
        <w:t>ParkCPHDiscountSet</w:t>
      </w:r>
    </w:p>
    <w:p w:rsidR="008F66C1" w:rsidRDefault="0076437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5446D3"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6"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ParkCPHDiscountSet</w:t>
      </w:r>
      <w:r w:rsidR="008200FF">
        <w:rPr>
          <w:rStyle w:val="af7"/>
          <w:rFonts w:hint="eastAsia"/>
        </w:rPr>
        <w:t>List</w:t>
      </w:r>
    </w:p>
    <w:p w:rsidR="00B97C58" w:rsidRDefault="008200FF" w:rsidP="00B97C58">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64373" w:rsidRDefault="00764373" w:rsidP="00764373">
      <w:pPr>
        <w:pStyle w:val="3"/>
      </w:pPr>
      <w:r>
        <w:rPr>
          <w:rFonts w:hint="eastAsia"/>
        </w:rPr>
        <w:t>修改接口</w:t>
      </w:r>
    </w:p>
    <w:p w:rsidR="00764373" w:rsidRPr="00E47307" w:rsidRDefault="00764373" w:rsidP="00764373">
      <w:pPr>
        <w:rPr>
          <w:b/>
        </w:rPr>
      </w:pPr>
      <w:r w:rsidRPr="00E47307">
        <w:rPr>
          <w:rFonts w:hint="eastAsia"/>
          <w:b/>
        </w:rPr>
        <w:t>url:</w:t>
      </w:r>
    </w:p>
    <w:p w:rsidR="00764373" w:rsidRPr="008510B3" w:rsidRDefault="005446D3"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7"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Update</w:t>
      </w:r>
      <w:r w:rsidR="00DF392C">
        <w:rPr>
          <w:rStyle w:val="af7"/>
        </w:rPr>
        <w:t>ParkCPHDiscountSet</w:t>
      </w:r>
    </w:p>
    <w:p w:rsidR="00B97C58" w:rsidRDefault="00764373" w:rsidP="00B97C58">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8"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ParkCPHDiscountSet</w:t>
      </w:r>
      <w:r w:rsidR="007B2EA8">
        <w:rPr>
          <w:rStyle w:val="af7"/>
          <w:rFonts w:hint="eastAsia"/>
        </w:rPr>
        <w:t>List</w:t>
      </w:r>
    </w:p>
    <w:p w:rsidR="00B97C58" w:rsidRDefault="007B2EA8" w:rsidP="00B97C5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764373" w:rsidRPr="00B5638D" w:rsidRDefault="00180522" w:rsidP="00764373">
      <w:pPr>
        <w:pStyle w:val="3"/>
      </w:pPr>
      <w:r>
        <w:rPr>
          <w:rFonts w:hint="eastAsia"/>
        </w:rPr>
        <w:t>删除</w:t>
      </w:r>
      <w:r w:rsidR="00764373">
        <w:rPr>
          <w:rFonts w:hint="eastAsia"/>
        </w:rPr>
        <w:t>接口</w:t>
      </w:r>
    </w:p>
    <w:p w:rsidR="00764373" w:rsidRPr="00E47307" w:rsidRDefault="00764373" w:rsidP="00764373">
      <w:pPr>
        <w:rPr>
          <w:b/>
        </w:rPr>
      </w:pPr>
      <w:r w:rsidRPr="00E47307">
        <w:rPr>
          <w:rFonts w:hint="eastAsia"/>
          <w:b/>
        </w:rPr>
        <w:t>url:</w:t>
      </w:r>
    </w:p>
    <w:p w:rsidR="00764373" w:rsidRPr="008510B3" w:rsidRDefault="005446D3"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9"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Delete</w:t>
      </w:r>
      <w:r w:rsidR="00DF392C">
        <w:rPr>
          <w:rStyle w:val="af7"/>
        </w:rPr>
        <w:t>ParkCPHDiscountSet</w:t>
      </w:r>
    </w:p>
    <w:p w:rsidR="00CD45F0" w:rsidRDefault="00764373" w:rsidP="00CD45F0">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764373" w:rsidRDefault="00CD45F0" w:rsidP="00764373">
      <w:pPr>
        <w:rPr>
          <w:b/>
        </w:rPr>
      </w:pPr>
      <w:r w:rsidRPr="00B97C58">
        <w:rPr>
          <w:rStyle w:val="af7"/>
          <w:rFonts w:hint="eastAsia"/>
          <w:b/>
          <w:color w:val="auto"/>
          <w:u w:val="none"/>
        </w:rPr>
        <w:t>系统</w:t>
      </w:r>
      <w:r>
        <w:rPr>
          <w:rStyle w:val="af7"/>
          <w:rFonts w:hint="eastAsia"/>
          <w:b/>
          <w:color w:val="auto"/>
          <w:u w:val="none"/>
        </w:rPr>
        <w:t>不会删除</w:t>
      </w:r>
      <w:r w:rsidRPr="00B97C58">
        <w:rPr>
          <w:rStyle w:val="af7"/>
          <w:rFonts w:hint="eastAsia"/>
          <w:b/>
          <w:color w:val="auto"/>
          <w:u w:val="none"/>
        </w:rPr>
        <w:t>记录</w:t>
      </w:r>
      <w:r>
        <w:rPr>
          <w:rStyle w:val="af7"/>
          <w:rFonts w:hint="eastAsia"/>
          <w:b/>
          <w:color w:val="auto"/>
          <w:u w:val="none"/>
        </w:rPr>
        <w:t>，只会</w:t>
      </w:r>
      <w:r w:rsidRPr="00B97C58">
        <w:rPr>
          <w:rStyle w:val="af7"/>
          <w:rFonts w:hint="eastAsia"/>
          <w:b/>
          <w:color w:val="auto"/>
          <w:u w:val="none"/>
        </w:rPr>
        <w:t>打上删除标记。</w:t>
      </w:r>
    </w:p>
    <w:p w:rsidR="00764373" w:rsidRDefault="00764373" w:rsidP="00764373">
      <w:pPr>
        <w:pStyle w:val="3"/>
      </w:pPr>
      <w:r>
        <w:rPr>
          <w:rFonts w:hint="eastAsia"/>
        </w:rPr>
        <w:t>修改个别字段接口</w:t>
      </w:r>
    </w:p>
    <w:p w:rsidR="00764373" w:rsidRPr="00E47307" w:rsidRDefault="00764373" w:rsidP="00764373">
      <w:pPr>
        <w:rPr>
          <w:b/>
        </w:rPr>
      </w:pPr>
      <w:r w:rsidRPr="00E47307">
        <w:rPr>
          <w:rFonts w:hint="eastAsia"/>
          <w:b/>
        </w:rPr>
        <w:t>url:</w:t>
      </w:r>
    </w:p>
    <w:p w:rsidR="00764373" w:rsidRPr="008510B3" w:rsidRDefault="005446D3"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0"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Update</w:t>
      </w:r>
      <w:r w:rsidR="00DF392C">
        <w:rPr>
          <w:rStyle w:val="af7"/>
        </w:rPr>
        <w:t>ParkCPHDiscountSet</w:t>
      </w:r>
      <w:r w:rsidR="00764373">
        <w:rPr>
          <w:rStyle w:val="af7"/>
          <w:rFonts w:hint="eastAsia"/>
        </w:rPr>
        <w:t>Fields</w:t>
      </w:r>
    </w:p>
    <w:p w:rsidR="00764373" w:rsidRDefault="00764373" w:rsidP="00764373">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764373" w:rsidRPr="00B5638D" w:rsidRDefault="00764373" w:rsidP="00764373">
      <w:pPr>
        <w:pStyle w:val="3"/>
      </w:pPr>
      <w:r>
        <w:rPr>
          <w:rFonts w:hint="eastAsia"/>
        </w:rPr>
        <w:t>按条件删除接口</w:t>
      </w:r>
    </w:p>
    <w:p w:rsidR="00764373" w:rsidRPr="00E47307" w:rsidRDefault="00764373" w:rsidP="00764373">
      <w:pPr>
        <w:rPr>
          <w:b/>
        </w:rPr>
      </w:pPr>
      <w:r w:rsidRPr="00E47307">
        <w:rPr>
          <w:rFonts w:hint="eastAsia"/>
          <w:b/>
        </w:rPr>
        <w:t>url:</w:t>
      </w:r>
    </w:p>
    <w:p w:rsidR="00764373" w:rsidRPr="008510B3" w:rsidRDefault="005446D3"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1"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Delete</w:t>
      </w:r>
      <w:r w:rsidR="00DF392C">
        <w:rPr>
          <w:rStyle w:val="af7"/>
        </w:rPr>
        <w:t>ParkCPHDiscountSet</w:t>
      </w:r>
      <w:r w:rsidR="00764373">
        <w:rPr>
          <w:rStyle w:val="af7"/>
          <w:rFonts w:hint="eastAsia"/>
        </w:rPr>
        <w:t>By</w:t>
      </w:r>
    </w:p>
    <w:p w:rsidR="00764373" w:rsidRDefault="00764373" w:rsidP="00764373">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069CE" w:rsidRPr="00B5638D" w:rsidRDefault="00F069CE" w:rsidP="00257D25">
      <w:pPr>
        <w:pStyle w:val="3"/>
        <w:numPr>
          <w:ilvl w:val="2"/>
          <w:numId w:val="1"/>
        </w:numPr>
      </w:pPr>
      <w:r>
        <w:rPr>
          <w:rFonts w:hint="eastAsia"/>
        </w:rPr>
        <w:lastRenderedPageBreak/>
        <w:t>按</w:t>
      </w:r>
      <w:r>
        <w:rPr>
          <w:rFonts w:hint="eastAsia"/>
        </w:rPr>
        <w:t>ID</w:t>
      </w:r>
      <w:r>
        <w:rPr>
          <w:rFonts w:hint="eastAsia"/>
        </w:rPr>
        <w:t>删除接口</w:t>
      </w:r>
    </w:p>
    <w:p w:rsidR="00F069CE" w:rsidRPr="00E47307" w:rsidRDefault="00F069CE" w:rsidP="00F069CE">
      <w:pPr>
        <w:rPr>
          <w:b/>
        </w:rPr>
      </w:pPr>
      <w:r w:rsidRPr="00E47307">
        <w:rPr>
          <w:rFonts w:hint="eastAsia"/>
          <w:b/>
        </w:rPr>
        <w:t>url:</w:t>
      </w:r>
    </w:p>
    <w:p w:rsidR="00F069CE" w:rsidRPr="001D5A3C" w:rsidRDefault="005446D3"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2" w:history="1">
        <w:r w:rsidR="00F069CE" w:rsidRPr="001D5A3C">
          <w:rPr>
            <w:rStyle w:val="af7"/>
          </w:rPr>
          <w:t>http://192</w:t>
        </w:r>
      </w:hyperlink>
      <w:r w:rsidR="00F069CE" w:rsidRPr="001D5A3C">
        <w:rPr>
          <w:rStyle w:val="af7"/>
        </w:rPr>
        <w:t>.168.2.158:9000/ParkAPI/</w:t>
      </w:r>
      <w:r w:rsidR="00F069CE">
        <w:rPr>
          <w:rStyle w:val="af7"/>
          <w:rFonts w:hint="eastAsia"/>
        </w:rPr>
        <w:t>Delete</w:t>
      </w:r>
      <w:r w:rsidR="00F069CE">
        <w:rPr>
          <w:rStyle w:val="af7"/>
        </w:rPr>
        <w:t>ParkCPHDiscountSet</w:t>
      </w:r>
      <w:r w:rsidR="00F069CE" w:rsidRPr="001D5A3C">
        <w:rPr>
          <w:rStyle w:val="af7"/>
          <w:rFonts w:hint="eastAsia"/>
        </w:rPr>
        <w:t>ByID</w:t>
      </w:r>
    </w:p>
    <w:p w:rsidR="00F069CE" w:rsidRDefault="00F069CE" w:rsidP="00F069C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069CE" w:rsidRPr="00B5638D" w:rsidRDefault="00F069CE" w:rsidP="00257D25">
      <w:pPr>
        <w:pStyle w:val="3"/>
        <w:numPr>
          <w:ilvl w:val="2"/>
          <w:numId w:val="1"/>
        </w:numPr>
      </w:pPr>
      <w:r>
        <w:rPr>
          <w:rFonts w:hint="eastAsia"/>
        </w:rPr>
        <w:t>按</w:t>
      </w:r>
      <w:r>
        <w:rPr>
          <w:rFonts w:hint="eastAsia"/>
        </w:rPr>
        <w:t>ID</w:t>
      </w:r>
      <w:r>
        <w:rPr>
          <w:rFonts w:hint="eastAsia"/>
        </w:rPr>
        <w:t>列表删除接口</w:t>
      </w:r>
    </w:p>
    <w:p w:rsidR="00F069CE" w:rsidRPr="00E47307" w:rsidRDefault="00F069CE" w:rsidP="00F069CE">
      <w:pPr>
        <w:rPr>
          <w:b/>
        </w:rPr>
      </w:pPr>
      <w:r w:rsidRPr="00E47307">
        <w:rPr>
          <w:rFonts w:hint="eastAsia"/>
          <w:b/>
        </w:rPr>
        <w:t>url:</w:t>
      </w:r>
    </w:p>
    <w:p w:rsidR="00F069CE" w:rsidRPr="00F069CE" w:rsidRDefault="005446D3"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3" w:history="1">
        <w:r w:rsidR="00F069CE" w:rsidRPr="00506A16">
          <w:rPr>
            <w:rStyle w:val="af7"/>
          </w:rPr>
          <w:t>http://192</w:t>
        </w:r>
      </w:hyperlink>
      <w:r w:rsidR="00F069CE">
        <w:rPr>
          <w:rStyle w:val="af7"/>
        </w:rPr>
        <w:t>.168.2.158</w:t>
      </w:r>
      <w:r w:rsidR="00F069CE" w:rsidRPr="008510B3">
        <w:rPr>
          <w:rStyle w:val="af7"/>
        </w:rPr>
        <w:t>:9000/ParkAPI/</w:t>
      </w:r>
      <w:r w:rsidR="00F069CE">
        <w:rPr>
          <w:rStyle w:val="af7"/>
          <w:rFonts w:hint="eastAsia"/>
        </w:rPr>
        <w:t>Delete</w:t>
      </w:r>
      <w:r w:rsidR="00F069CE">
        <w:rPr>
          <w:rStyle w:val="af7"/>
        </w:rPr>
        <w:t>ParkCPHDiscountSet</w:t>
      </w:r>
      <w:r w:rsidR="00F069CE">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4"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ParkCPHDiscountSet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71FE8" w:rsidRDefault="00E71FE8" w:rsidP="00E71FE8">
      <w:pPr>
        <w:pStyle w:val="2"/>
      </w:pPr>
      <w:r>
        <w:rPr>
          <w:rFonts w:hint="eastAsia"/>
        </w:rPr>
        <w:t>无记录车牌设置接口</w:t>
      </w:r>
    </w:p>
    <w:p w:rsidR="00E71FE8" w:rsidRDefault="00E71FE8" w:rsidP="00E71FE8">
      <w:pPr>
        <w:pStyle w:val="3"/>
      </w:pPr>
      <w:r>
        <w:rPr>
          <w:rFonts w:hint="eastAsia"/>
        </w:rPr>
        <w:t>Model</w:t>
      </w:r>
      <w:r>
        <w:rPr>
          <w:rFonts w:hint="eastAsia"/>
        </w:rPr>
        <w:t>结构</w:t>
      </w:r>
    </w:p>
    <w:p w:rsidR="00E71FE8" w:rsidRPr="00D657B3" w:rsidRDefault="00E71FE8" w:rsidP="00E71F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71FE8" w:rsidTr="00434D81">
        <w:tc>
          <w:tcPr>
            <w:tcW w:w="1809"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说明</w:t>
            </w:r>
          </w:p>
        </w:tc>
      </w:tr>
      <w:tr w:rsidR="00E71FE8" w:rsidRPr="00E00670" w:rsidTr="00434D81">
        <w:tc>
          <w:tcPr>
            <w:tcW w:w="1809" w:type="dxa"/>
          </w:tcPr>
          <w:p w:rsidR="00E71FE8" w:rsidRPr="00EC78A7" w:rsidRDefault="00E71FE8" w:rsidP="00434D81">
            <w:pPr>
              <w:spacing w:line="264" w:lineRule="auto"/>
              <w:rPr>
                <w:b/>
                <w:kern w:val="2"/>
              </w:rPr>
            </w:pPr>
            <w:r w:rsidRPr="00EC78A7">
              <w:rPr>
                <w:b/>
                <w:kern w:val="2"/>
              </w:rPr>
              <w:t>ID</w:t>
            </w:r>
          </w:p>
        </w:tc>
        <w:tc>
          <w:tcPr>
            <w:tcW w:w="1024" w:type="dxa"/>
          </w:tcPr>
          <w:p w:rsidR="00E71FE8" w:rsidRPr="00E00670" w:rsidRDefault="00E71FE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71FE8" w:rsidRPr="00E00670" w:rsidRDefault="00E71FE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E71FE8" w:rsidRPr="00E00670" w:rsidTr="00434D81">
        <w:tc>
          <w:tcPr>
            <w:tcW w:w="1809" w:type="dxa"/>
          </w:tcPr>
          <w:p w:rsidR="00E71FE8" w:rsidRPr="007738BA" w:rsidRDefault="00E71FE8" w:rsidP="00434D81">
            <w:pPr>
              <w:spacing w:line="264" w:lineRule="auto"/>
              <w:rPr>
                <w:b/>
                <w:kern w:val="2"/>
              </w:rPr>
            </w:pPr>
            <w:r>
              <w:rPr>
                <w:rFonts w:hint="eastAsia"/>
                <w:b/>
                <w:kern w:val="2"/>
              </w:rPr>
              <w:t>CPH</w:t>
            </w:r>
          </w:p>
        </w:tc>
        <w:tc>
          <w:tcPr>
            <w:tcW w:w="1024" w:type="dxa"/>
          </w:tcPr>
          <w:p w:rsidR="00E71FE8" w:rsidRDefault="00E71FE8"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车牌号</w:t>
            </w:r>
          </w:p>
        </w:tc>
      </w:tr>
    </w:tbl>
    <w:p w:rsidR="00E71FE8" w:rsidRDefault="00E71FE8" w:rsidP="00E71FE8">
      <w:pPr>
        <w:pStyle w:val="3"/>
      </w:pPr>
      <w:r>
        <w:rPr>
          <w:rFonts w:hint="eastAsia"/>
        </w:rPr>
        <w:t>获取接口</w:t>
      </w:r>
    </w:p>
    <w:p w:rsidR="00E71FE8" w:rsidRPr="00E47307" w:rsidRDefault="00E71FE8" w:rsidP="00E71FE8">
      <w:pPr>
        <w:rPr>
          <w:b/>
        </w:rPr>
      </w:pPr>
      <w:r w:rsidRPr="00E47307">
        <w:rPr>
          <w:rFonts w:hint="eastAsia"/>
          <w:b/>
        </w:rPr>
        <w:t>url:</w:t>
      </w:r>
    </w:p>
    <w:p w:rsidR="00E71FE8" w:rsidRPr="008510B3" w:rsidRDefault="005446D3"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5"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Get</w:t>
      </w:r>
      <w:r w:rsidR="00AA3BE2">
        <w:rPr>
          <w:rStyle w:val="af7"/>
          <w:rFonts w:hint="eastAsia"/>
        </w:rPr>
        <w:t>NoRecordCPH</w:t>
      </w:r>
    </w:p>
    <w:p w:rsidR="00E71FE8" w:rsidRDefault="00E71FE8" w:rsidP="00E71FE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6"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w:t>
      </w:r>
      <w:r w:rsidR="00AA3BE2">
        <w:rPr>
          <w:rStyle w:val="af7"/>
        </w:rPr>
        <w:t>NoRecordCPH</w:t>
      </w:r>
      <w:r w:rsidR="00AA3BE2">
        <w:rPr>
          <w:rStyle w:val="af7"/>
          <w:rFonts w:hint="eastAsia"/>
        </w:rPr>
        <w:t>ByID</w:t>
      </w:r>
    </w:p>
    <w:p w:rsidR="00AA3BE2" w:rsidRDefault="00AA3BE2" w:rsidP="00AA3BE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7"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w:t>
      </w:r>
      <w:r w:rsidR="00AA3BE2">
        <w:rPr>
          <w:rStyle w:val="af7"/>
        </w:rPr>
        <w:t>NoRecordCPH</w:t>
      </w:r>
      <w:r w:rsidR="00AA3BE2">
        <w:rPr>
          <w:rStyle w:val="af7"/>
          <w:rFonts w:hint="eastAsia"/>
        </w:rPr>
        <w:t>ByIDList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8"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NoRecordCPH</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71FE8" w:rsidRDefault="00E71FE8" w:rsidP="00E71FE8">
      <w:pPr>
        <w:pStyle w:val="3"/>
      </w:pPr>
      <w:r>
        <w:rPr>
          <w:rFonts w:hint="eastAsia"/>
        </w:rPr>
        <w:t>添加接口</w:t>
      </w:r>
    </w:p>
    <w:p w:rsidR="00E71FE8" w:rsidRPr="00E47307" w:rsidRDefault="00E71FE8" w:rsidP="00E71FE8">
      <w:pPr>
        <w:rPr>
          <w:b/>
        </w:rPr>
      </w:pPr>
      <w:r w:rsidRPr="00E47307">
        <w:rPr>
          <w:rFonts w:hint="eastAsia"/>
          <w:b/>
        </w:rPr>
        <w:t>url:</w:t>
      </w:r>
    </w:p>
    <w:p w:rsidR="00E71FE8" w:rsidRPr="008510B3" w:rsidRDefault="005446D3"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9"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Add</w:t>
      </w:r>
      <w:r w:rsidR="00AA3BE2">
        <w:rPr>
          <w:rStyle w:val="af7"/>
        </w:rPr>
        <w:t>NoRecordCPH</w:t>
      </w:r>
    </w:p>
    <w:p w:rsidR="002F05FE" w:rsidRDefault="00E71FE8"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0"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NoRecordCPH</w:t>
      </w:r>
      <w:r w:rsidR="002F05FE">
        <w:rPr>
          <w:rStyle w:val="af7"/>
          <w:rFonts w:hint="eastAsia"/>
        </w:rPr>
        <w:t>List</w:t>
      </w:r>
    </w:p>
    <w:p w:rsidR="00E71FE8"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71FE8" w:rsidRDefault="00E71FE8" w:rsidP="00E71FE8">
      <w:pPr>
        <w:pStyle w:val="3"/>
      </w:pPr>
      <w:r>
        <w:rPr>
          <w:rFonts w:hint="eastAsia"/>
        </w:rPr>
        <w:t>修改接口</w:t>
      </w:r>
    </w:p>
    <w:p w:rsidR="00E71FE8" w:rsidRPr="00E47307" w:rsidRDefault="00E71FE8" w:rsidP="00E71FE8">
      <w:pPr>
        <w:rPr>
          <w:b/>
        </w:rPr>
      </w:pPr>
      <w:r w:rsidRPr="00E47307">
        <w:rPr>
          <w:rFonts w:hint="eastAsia"/>
          <w:b/>
        </w:rPr>
        <w:t>url:</w:t>
      </w:r>
    </w:p>
    <w:p w:rsidR="00E71FE8" w:rsidRPr="008510B3" w:rsidRDefault="005446D3"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1"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Update</w:t>
      </w:r>
      <w:r w:rsidR="00AA3BE2">
        <w:rPr>
          <w:rStyle w:val="af7"/>
        </w:rPr>
        <w:t>NoRecordCPH</w:t>
      </w:r>
    </w:p>
    <w:p w:rsidR="007B2EA8" w:rsidRDefault="00E71FE8"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NoRecordCPH</w:t>
      </w:r>
      <w:r w:rsidR="007B2EA8">
        <w:rPr>
          <w:rStyle w:val="af7"/>
          <w:rFonts w:hint="eastAsia"/>
        </w:rPr>
        <w:t>List</w:t>
      </w:r>
    </w:p>
    <w:p w:rsidR="00E71FE8"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71FE8" w:rsidRPr="00B5638D" w:rsidRDefault="00E71FE8" w:rsidP="00E71FE8">
      <w:pPr>
        <w:pStyle w:val="3"/>
      </w:pPr>
      <w:r>
        <w:rPr>
          <w:rFonts w:hint="eastAsia"/>
        </w:rPr>
        <w:t>删除接口</w:t>
      </w:r>
    </w:p>
    <w:p w:rsidR="00E71FE8" w:rsidRPr="00E47307" w:rsidRDefault="00E71FE8" w:rsidP="00E71FE8">
      <w:pPr>
        <w:rPr>
          <w:b/>
        </w:rPr>
      </w:pPr>
      <w:r w:rsidRPr="00E47307">
        <w:rPr>
          <w:rFonts w:hint="eastAsia"/>
          <w:b/>
        </w:rPr>
        <w:t>url:</w:t>
      </w:r>
    </w:p>
    <w:p w:rsidR="00E71FE8" w:rsidRPr="008510B3" w:rsidRDefault="005446D3"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3"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Delete</w:t>
      </w:r>
      <w:r w:rsidR="00AA3BE2">
        <w:rPr>
          <w:rStyle w:val="af7"/>
        </w:rPr>
        <w:t>NoRecordCPH</w:t>
      </w:r>
    </w:p>
    <w:p w:rsidR="00E71FE8" w:rsidRDefault="00E71FE8" w:rsidP="00E71FE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71FE8" w:rsidRDefault="00E71FE8" w:rsidP="00E71FE8">
      <w:pPr>
        <w:pStyle w:val="3"/>
      </w:pPr>
      <w:r>
        <w:rPr>
          <w:rFonts w:hint="eastAsia"/>
        </w:rPr>
        <w:t>修改个别字段接口</w:t>
      </w:r>
    </w:p>
    <w:p w:rsidR="00E71FE8" w:rsidRPr="00E47307" w:rsidRDefault="00E71FE8" w:rsidP="00E71FE8">
      <w:pPr>
        <w:rPr>
          <w:b/>
        </w:rPr>
      </w:pPr>
      <w:r w:rsidRPr="00E47307">
        <w:rPr>
          <w:rFonts w:hint="eastAsia"/>
          <w:b/>
        </w:rPr>
        <w:t>url:</w:t>
      </w:r>
    </w:p>
    <w:p w:rsidR="00E71FE8" w:rsidRPr="008510B3" w:rsidRDefault="005446D3"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4"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Update</w:t>
      </w:r>
      <w:r w:rsidR="00AA3BE2">
        <w:rPr>
          <w:rStyle w:val="af7"/>
        </w:rPr>
        <w:t>NoRecordCPH</w:t>
      </w:r>
      <w:r w:rsidR="00E71FE8">
        <w:rPr>
          <w:rStyle w:val="af7"/>
          <w:rFonts w:hint="eastAsia"/>
        </w:rPr>
        <w:t>Fields</w:t>
      </w:r>
    </w:p>
    <w:p w:rsidR="00E71FE8" w:rsidRDefault="00E71FE8" w:rsidP="00E71FE8">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E71FE8" w:rsidRPr="00B5638D" w:rsidRDefault="00E71FE8" w:rsidP="00E71FE8">
      <w:pPr>
        <w:pStyle w:val="3"/>
      </w:pPr>
      <w:r>
        <w:rPr>
          <w:rFonts w:hint="eastAsia"/>
        </w:rPr>
        <w:t>按条件删除接口</w:t>
      </w:r>
    </w:p>
    <w:p w:rsidR="00E71FE8" w:rsidRPr="00E47307" w:rsidRDefault="00E71FE8" w:rsidP="00E71FE8">
      <w:pPr>
        <w:rPr>
          <w:b/>
        </w:rPr>
      </w:pPr>
      <w:r w:rsidRPr="00E47307">
        <w:rPr>
          <w:rFonts w:hint="eastAsia"/>
          <w:b/>
        </w:rPr>
        <w:t>url:</w:t>
      </w:r>
    </w:p>
    <w:p w:rsidR="00E71FE8" w:rsidRPr="008510B3" w:rsidRDefault="005446D3"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5"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Delete</w:t>
      </w:r>
      <w:r w:rsidR="00AA3BE2">
        <w:rPr>
          <w:rStyle w:val="af7"/>
        </w:rPr>
        <w:t>NoRecordCPH</w:t>
      </w:r>
      <w:r w:rsidR="00E71FE8">
        <w:rPr>
          <w:rStyle w:val="af7"/>
          <w:rFonts w:hint="eastAsia"/>
        </w:rPr>
        <w:t>By</w:t>
      </w:r>
    </w:p>
    <w:p w:rsidR="00E71FE8" w:rsidRDefault="00E71FE8" w:rsidP="00E71FE8">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257D25">
      <w:pPr>
        <w:pStyle w:val="3"/>
        <w:numPr>
          <w:ilvl w:val="2"/>
          <w:numId w:val="1"/>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6"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NoRecordCPH</w:t>
      </w:r>
      <w:r w:rsidR="00AA3BE2" w:rsidRPr="001D5A3C">
        <w:rPr>
          <w:rStyle w:val="af7"/>
          <w:rFonts w:hint="eastAsia"/>
        </w:rPr>
        <w:t>ByID</w:t>
      </w:r>
    </w:p>
    <w:p w:rsidR="00AA3BE2" w:rsidRDefault="00AA3BE2" w:rsidP="00AA3BE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257D25">
      <w:pPr>
        <w:pStyle w:val="3"/>
        <w:numPr>
          <w:ilvl w:val="2"/>
          <w:numId w:val="1"/>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AA3BE2" w:rsidRPr="00AA3BE2"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97"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NoRecordCPH</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NoRecordCPH</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B49D5" w:rsidRDefault="00AB49D5" w:rsidP="00AB49D5">
      <w:pPr>
        <w:pStyle w:val="2"/>
      </w:pPr>
      <w:r>
        <w:rPr>
          <w:rFonts w:hint="eastAsia"/>
        </w:rPr>
        <w:t>特殊车牌设置接口</w:t>
      </w:r>
    </w:p>
    <w:p w:rsidR="00AB49D5" w:rsidRDefault="00AB49D5" w:rsidP="00AB49D5">
      <w:pPr>
        <w:pStyle w:val="3"/>
      </w:pPr>
      <w:r>
        <w:rPr>
          <w:rFonts w:hint="eastAsia"/>
        </w:rPr>
        <w:t>Model</w:t>
      </w:r>
      <w:r>
        <w:rPr>
          <w:rFonts w:hint="eastAsia"/>
        </w:rPr>
        <w:t>结构</w:t>
      </w:r>
    </w:p>
    <w:p w:rsidR="00AB49D5" w:rsidRPr="00D657B3" w:rsidRDefault="00AB49D5" w:rsidP="00AB4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B49D5" w:rsidTr="00434D81">
        <w:tc>
          <w:tcPr>
            <w:tcW w:w="1809"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说明</w:t>
            </w:r>
          </w:p>
        </w:tc>
      </w:tr>
      <w:tr w:rsidR="00AB49D5" w:rsidRPr="00E00670" w:rsidTr="00434D81">
        <w:tc>
          <w:tcPr>
            <w:tcW w:w="1809" w:type="dxa"/>
          </w:tcPr>
          <w:p w:rsidR="00AB49D5" w:rsidRPr="00EC78A7" w:rsidRDefault="00AB49D5" w:rsidP="00434D81">
            <w:pPr>
              <w:spacing w:line="264" w:lineRule="auto"/>
              <w:rPr>
                <w:b/>
                <w:kern w:val="2"/>
              </w:rPr>
            </w:pPr>
            <w:r w:rsidRPr="00EC78A7">
              <w:rPr>
                <w:b/>
                <w:kern w:val="2"/>
              </w:rPr>
              <w:t>ID</w:t>
            </w:r>
          </w:p>
        </w:tc>
        <w:tc>
          <w:tcPr>
            <w:tcW w:w="1024" w:type="dxa"/>
          </w:tcPr>
          <w:p w:rsidR="00AB49D5" w:rsidRPr="00E00670" w:rsidRDefault="00AB49D5"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B49D5" w:rsidRDefault="00AB49D5"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B49D5" w:rsidRPr="00E00670" w:rsidRDefault="00AB49D5"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Type</w:t>
            </w:r>
          </w:p>
        </w:tc>
        <w:tc>
          <w:tcPr>
            <w:tcW w:w="1024" w:type="dxa"/>
            <w:vAlign w:val="center"/>
          </w:tcPr>
          <w:p w:rsidR="00B92BEE" w:rsidRDefault="00B92BEE">
            <w:pPr>
              <w:rPr>
                <w:rFonts w:ascii="宋体" w:eastAsia="宋体" w:hAnsi="宋体" w:cs="宋体"/>
                <w:color w:val="000000"/>
              </w:rPr>
            </w:pPr>
            <w:r>
              <w:rPr>
                <w:rFonts w:hint="eastAsia"/>
                <w:color w:val="000000"/>
              </w:rPr>
              <w:t>int</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B92BEE">
            <w:pPr>
              <w:rPr>
                <w:rFonts w:ascii="宋体" w:eastAsia="宋体" w:hAnsi="宋体" w:cs="宋体"/>
                <w:color w:val="000000"/>
              </w:rPr>
            </w:pPr>
            <w:r>
              <w:rPr>
                <w:rFonts w:hint="eastAsia"/>
                <w:color w:val="000000"/>
              </w:rPr>
              <w:t>处理方式。</w:t>
            </w:r>
            <w:r>
              <w:rPr>
                <w:rFonts w:hint="eastAsia"/>
                <w:color w:val="000000"/>
              </w:rPr>
              <w:t>1</w:t>
            </w:r>
            <w:r>
              <w:rPr>
                <w:rFonts w:hint="eastAsia"/>
                <w:color w:val="000000"/>
              </w:rPr>
              <w:t>为指定精度模糊对比方式；</w:t>
            </w:r>
            <w:r>
              <w:rPr>
                <w:rFonts w:hint="eastAsia"/>
                <w:color w:val="000000"/>
              </w:rPr>
              <w:t>2</w:t>
            </w:r>
            <w:r>
              <w:rPr>
                <w:rFonts w:hint="eastAsia"/>
                <w:color w:val="000000"/>
              </w:rPr>
              <w:t>为包含特定字符按指定车牌处理的方式</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CPH</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1B721E">
            <w:pPr>
              <w:rPr>
                <w:rFonts w:ascii="宋体" w:eastAsia="宋体" w:hAnsi="宋体" w:cs="宋体"/>
                <w:color w:val="000000"/>
              </w:rPr>
            </w:pPr>
            <w:r>
              <w:rPr>
                <w:rFonts w:hint="eastAsia"/>
                <w:color w:val="000000"/>
              </w:rPr>
              <w:t>车牌号码。</w:t>
            </w:r>
            <w:r>
              <w:rPr>
                <w:rFonts w:hint="eastAsia"/>
                <w:color w:val="000000"/>
              </w:rPr>
              <w:t>Type</w:t>
            </w:r>
            <w:r>
              <w:rPr>
                <w:rFonts w:hint="eastAsia"/>
                <w:color w:val="000000"/>
              </w:rPr>
              <w:t>为</w:t>
            </w:r>
            <w:r>
              <w:rPr>
                <w:rFonts w:hint="eastAsia"/>
                <w:color w:val="000000"/>
              </w:rPr>
              <w:t>1</w:t>
            </w:r>
            <w:r>
              <w:rPr>
                <w:rFonts w:hint="eastAsia"/>
                <w:color w:val="000000"/>
              </w:rPr>
              <w:t>时此字段表示识别有误的车牌；</w:t>
            </w:r>
            <w:r>
              <w:rPr>
                <w:rFonts w:hint="eastAsia"/>
                <w:color w:val="000000"/>
              </w:rPr>
              <w:t>Type</w:t>
            </w:r>
            <w:r>
              <w:rPr>
                <w:rFonts w:hint="eastAsia"/>
                <w:color w:val="000000"/>
              </w:rPr>
              <w:t>为</w:t>
            </w:r>
            <w:r>
              <w:rPr>
                <w:rFonts w:hint="eastAsia"/>
                <w:color w:val="000000"/>
              </w:rPr>
              <w:t>2</w:t>
            </w:r>
            <w:r>
              <w:rPr>
                <w:rFonts w:hint="eastAsia"/>
                <w:color w:val="000000"/>
              </w:rPr>
              <w:t>时此字段表示需要进行模糊对比的车牌号</w:t>
            </w:r>
            <w:r>
              <w:rPr>
                <w:rFonts w:hint="eastAsia"/>
                <w:color w:val="000000"/>
              </w:rPr>
              <w:t>(</w:t>
            </w:r>
            <w:r>
              <w:rPr>
                <w:rFonts w:hint="eastAsia"/>
                <w:color w:val="000000"/>
              </w:rPr>
              <w:t>长度</w:t>
            </w:r>
            <w:r>
              <w:rPr>
                <w:rFonts w:hint="eastAsia"/>
                <w:color w:val="000000"/>
              </w:rPr>
              <w:t>3</w:t>
            </w:r>
            <w:r>
              <w:rPr>
                <w:rFonts w:hint="eastAsia"/>
                <w:color w:val="000000"/>
              </w:rPr>
              <w:t>到</w:t>
            </w:r>
            <w:r>
              <w:rPr>
                <w:rFonts w:hint="eastAsia"/>
                <w:color w:val="000000"/>
              </w:rPr>
              <w:t>5</w:t>
            </w:r>
            <w:r>
              <w:rPr>
                <w:rFonts w:hint="eastAsia"/>
                <w:color w:val="000000"/>
              </w:rPr>
              <w:t>位</w:t>
            </w:r>
            <w:r>
              <w:rPr>
                <w:rFonts w:hint="eastAsia"/>
                <w:color w:val="000000"/>
              </w:rPr>
              <w:t>)</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Mode</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B92BEE">
            <w:pPr>
              <w:rPr>
                <w:rFonts w:ascii="宋体" w:eastAsia="宋体" w:hAnsi="宋体" w:cs="宋体"/>
                <w:color w:val="000000"/>
              </w:rPr>
            </w:pPr>
            <w:r>
              <w:rPr>
                <w:rFonts w:hint="eastAsia"/>
                <w:color w:val="000000"/>
              </w:rPr>
              <w:t>Type</w:t>
            </w:r>
            <w:r>
              <w:rPr>
                <w:rFonts w:hint="eastAsia"/>
                <w:color w:val="000000"/>
              </w:rPr>
              <w:t>为</w:t>
            </w:r>
            <w:r>
              <w:rPr>
                <w:rFonts w:hint="eastAsia"/>
                <w:color w:val="000000"/>
              </w:rPr>
              <w:t>1</w:t>
            </w:r>
            <w:r>
              <w:rPr>
                <w:rFonts w:hint="eastAsia"/>
                <w:color w:val="000000"/>
              </w:rPr>
              <w:t>时此字段表示模糊对比的精度：</w:t>
            </w:r>
            <w:r>
              <w:rPr>
                <w:rFonts w:hint="eastAsia"/>
                <w:color w:val="000000"/>
              </w:rPr>
              <w:t>0</w:t>
            </w:r>
            <w:r>
              <w:rPr>
                <w:rFonts w:hint="eastAsia"/>
                <w:color w:val="000000"/>
              </w:rPr>
              <w:t>为</w:t>
            </w:r>
            <w:r>
              <w:rPr>
                <w:rFonts w:hint="eastAsia"/>
                <w:color w:val="000000"/>
              </w:rPr>
              <w:t>4</w:t>
            </w:r>
            <w:r>
              <w:rPr>
                <w:rFonts w:hint="eastAsia"/>
                <w:color w:val="000000"/>
              </w:rPr>
              <w:t>位，</w:t>
            </w:r>
            <w:r>
              <w:rPr>
                <w:rFonts w:hint="eastAsia"/>
                <w:color w:val="000000"/>
              </w:rPr>
              <w:t>1</w:t>
            </w:r>
            <w:r>
              <w:rPr>
                <w:rFonts w:hint="eastAsia"/>
                <w:color w:val="000000"/>
              </w:rPr>
              <w:t>为</w:t>
            </w:r>
            <w:r>
              <w:rPr>
                <w:rFonts w:hint="eastAsia"/>
                <w:color w:val="000000"/>
              </w:rPr>
              <w:t>5</w:t>
            </w:r>
            <w:r>
              <w:rPr>
                <w:rFonts w:hint="eastAsia"/>
                <w:color w:val="000000"/>
              </w:rPr>
              <w:t>位。</w:t>
            </w:r>
            <w:r>
              <w:rPr>
                <w:rFonts w:hint="eastAsia"/>
                <w:color w:val="000000"/>
              </w:rPr>
              <w:t>Type</w:t>
            </w:r>
            <w:r>
              <w:rPr>
                <w:rFonts w:hint="eastAsia"/>
                <w:color w:val="000000"/>
              </w:rPr>
              <w:t>为</w:t>
            </w:r>
            <w:r>
              <w:rPr>
                <w:rFonts w:hint="eastAsia"/>
                <w:color w:val="000000"/>
              </w:rPr>
              <w:t>2</w:t>
            </w:r>
            <w:r>
              <w:rPr>
                <w:rFonts w:hint="eastAsia"/>
                <w:color w:val="000000"/>
              </w:rPr>
              <w:t>时此字段为指定的</w:t>
            </w:r>
            <w:r>
              <w:rPr>
                <w:rFonts w:hint="eastAsia"/>
                <w:color w:val="000000"/>
              </w:rPr>
              <w:lastRenderedPageBreak/>
              <w:t>车牌号码</w:t>
            </w:r>
          </w:p>
        </w:tc>
      </w:tr>
      <w:tr w:rsidR="00B92BEE" w:rsidRPr="00E00670" w:rsidTr="00434D81">
        <w:tc>
          <w:tcPr>
            <w:tcW w:w="1809" w:type="dxa"/>
            <w:vAlign w:val="center"/>
          </w:tcPr>
          <w:p w:rsidR="00B92BEE" w:rsidRDefault="00B92BEE">
            <w:pPr>
              <w:rPr>
                <w:rFonts w:ascii="宋体" w:eastAsia="宋体" w:hAnsi="宋体" w:cs="宋体"/>
                <w:color w:val="000000"/>
              </w:rPr>
            </w:pPr>
            <w:r>
              <w:rPr>
                <w:rFonts w:hint="eastAsia"/>
                <w:color w:val="000000"/>
              </w:rPr>
              <w:lastRenderedPageBreak/>
              <w:t>Show</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vAlign w:val="center"/>
          </w:tcPr>
          <w:p w:rsidR="00B92BEE" w:rsidRDefault="00B92BEE">
            <w:pPr>
              <w:rPr>
                <w:rFonts w:ascii="宋体" w:eastAsia="宋体" w:hAnsi="宋体" w:cs="宋体"/>
                <w:color w:val="000000"/>
              </w:rPr>
            </w:pPr>
            <w:r>
              <w:rPr>
                <w:rFonts w:hint="eastAsia"/>
                <w:color w:val="000000"/>
              </w:rPr>
              <w:t>N</w:t>
            </w:r>
          </w:p>
        </w:tc>
        <w:tc>
          <w:tcPr>
            <w:tcW w:w="4578" w:type="dxa"/>
            <w:vAlign w:val="center"/>
          </w:tcPr>
          <w:p w:rsidR="00B92BEE" w:rsidRDefault="00B92BEE">
            <w:pPr>
              <w:rPr>
                <w:rFonts w:ascii="宋体" w:eastAsia="宋体" w:hAnsi="宋体" w:cs="宋体"/>
                <w:color w:val="000000"/>
              </w:rPr>
            </w:pPr>
            <w:r>
              <w:rPr>
                <w:rFonts w:hint="eastAsia"/>
                <w:color w:val="000000"/>
              </w:rPr>
              <w:t>对此特殊车牌处理方式的说明文字。</w:t>
            </w:r>
          </w:p>
        </w:tc>
      </w:tr>
    </w:tbl>
    <w:p w:rsidR="00AB49D5" w:rsidRDefault="00AB49D5" w:rsidP="00AB49D5">
      <w:pPr>
        <w:pStyle w:val="3"/>
      </w:pPr>
      <w:r>
        <w:rPr>
          <w:rFonts w:hint="eastAsia"/>
        </w:rPr>
        <w:t>获取接口</w:t>
      </w:r>
    </w:p>
    <w:p w:rsidR="00AB49D5" w:rsidRPr="00E47307" w:rsidRDefault="00AB49D5" w:rsidP="00AB49D5">
      <w:pPr>
        <w:rPr>
          <w:b/>
        </w:rPr>
      </w:pPr>
      <w:r w:rsidRPr="00E47307">
        <w:rPr>
          <w:rFonts w:hint="eastAsia"/>
          <w:b/>
        </w:rPr>
        <w:t>url:</w:t>
      </w:r>
    </w:p>
    <w:p w:rsidR="00AB49D5" w:rsidRPr="008510B3" w:rsidRDefault="005446D3"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9"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Get</w:t>
      </w:r>
      <w:r w:rsidR="009405EB">
        <w:rPr>
          <w:rStyle w:val="af7"/>
          <w:rFonts w:hint="eastAsia"/>
        </w:rPr>
        <w:t>SpecialCPH</w:t>
      </w:r>
    </w:p>
    <w:p w:rsidR="00AB49D5" w:rsidRDefault="00AB49D5" w:rsidP="00AB49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0"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GetSpecialCPH</w:t>
      </w:r>
      <w:r w:rsidR="00AA3BE2">
        <w:rPr>
          <w:rStyle w:val="af7"/>
          <w:rFonts w:hint="eastAsia"/>
        </w:rPr>
        <w:t>ByID</w:t>
      </w:r>
    </w:p>
    <w:p w:rsidR="00AA3BE2" w:rsidRDefault="00AA3BE2" w:rsidP="00AA3BE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1"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GetSpecialCPH</w:t>
      </w:r>
      <w:r w:rsidR="00AA3BE2">
        <w:rPr>
          <w:rStyle w:val="af7"/>
          <w:rFonts w:hint="eastAsia"/>
        </w:rPr>
        <w:t>ByIDList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2"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SpecialCPH</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B49D5" w:rsidRDefault="00AB49D5" w:rsidP="00AB49D5">
      <w:pPr>
        <w:pStyle w:val="3"/>
      </w:pPr>
      <w:r>
        <w:rPr>
          <w:rFonts w:hint="eastAsia"/>
        </w:rPr>
        <w:t>添加接口</w:t>
      </w:r>
    </w:p>
    <w:p w:rsidR="00AB49D5" w:rsidRPr="00E47307" w:rsidRDefault="00AB49D5" w:rsidP="00AB49D5">
      <w:pPr>
        <w:rPr>
          <w:b/>
        </w:rPr>
      </w:pPr>
      <w:r w:rsidRPr="00E47307">
        <w:rPr>
          <w:rFonts w:hint="eastAsia"/>
          <w:b/>
        </w:rPr>
        <w:t>url:</w:t>
      </w:r>
    </w:p>
    <w:p w:rsidR="00AB49D5" w:rsidRPr="008510B3" w:rsidRDefault="005446D3"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3"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Add</w:t>
      </w:r>
      <w:r w:rsidR="009405EB">
        <w:rPr>
          <w:rStyle w:val="af7"/>
        </w:rPr>
        <w:t>SpecialCPH</w:t>
      </w:r>
    </w:p>
    <w:p w:rsidR="002F05FE" w:rsidRDefault="00AB49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3558B9" w:rsidRDefault="003558B9" w:rsidP="003558B9">
      <w:pPr>
        <w:pStyle w:val="4"/>
      </w:pPr>
      <w:r>
        <w:rPr>
          <w:rFonts w:hint="eastAsia"/>
        </w:rPr>
        <w:t>保存特殊车牌及相关参数接口</w:t>
      </w:r>
    </w:p>
    <w:p w:rsidR="003558B9" w:rsidRPr="00E47307" w:rsidRDefault="003558B9" w:rsidP="003558B9">
      <w:pPr>
        <w:rPr>
          <w:b/>
        </w:rPr>
      </w:pPr>
      <w:r w:rsidRPr="00E47307">
        <w:rPr>
          <w:rFonts w:hint="eastAsia"/>
          <w:b/>
        </w:rPr>
        <w:t>url:</w:t>
      </w:r>
    </w:p>
    <w:p w:rsidR="003558B9" w:rsidRPr="00117E5E" w:rsidRDefault="005446D3" w:rsidP="003558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4" w:history="1">
        <w:r w:rsidR="003558B9" w:rsidRPr="00506A16">
          <w:rPr>
            <w:rStyle w:val="af7"/>
          </w:rPr>
          <w:t>http://192</w:t>
        </w:r>
      </w:hyperlink>
      <w:r w:rsidR="003558B9">
        <w:rPr>
          <w:rStyle w:val="af7"/>
        </w:rPr>
        <w:t>.168.2.158</w:t>
      </w:r>
      <w:r w:rsidR="003558B9" w:rsidRPr="008510B3">
        <w:rPr>
          <w:rStyle w:val="af7"/>
        </w:rPr>
        <w:t>:9000/ParkAPI/</w:t>
      </w:r>
      <w:r w:rsidR="003558B9" w:rsidRPr="003558B9">
        <w:rPr>
          <w:rStyle w:val="af7"/>
        </w:rPr>
        <w:t>SaveSpecialCPSet</w:t>
      </w:r>
    </w:p>
    <w:p w:rsidR="003558B9" w:rsidRPr="005879B3" w:rsidRDefault="003558B9" w:rsidP="003558B9">
      <w:pPr>
        <w:rPr>
          <w:b/>
        </w:rPr>
      </w:pPr>
      <w:r w:rsidRPr="00E47307">
        <w:rPr>
          <w:rFonts w:hint="eastAsia"/>
          <w:b/>
        </w:rPr>
        <w:t>请求</w:t>
      </w:r>
      <w:r w:rsidRPr="00E47307">
        <w:rPr>
          <w:b/>
        </w:rPr>
        <w:t>方式</w:t>
      </w:r>
      <w:r w:rsidRPr="00E47307">
        <w:rPr>
          <w:rFonts w:hint="eastAsia"/>
          <w:b/>
        </w:rPr>
        <w:t>：</w:t>
      </w:r>
    </w:p>
    <w:p w:rsidR="003558B9" w:rsidRDefault="003558B9" w:rsidP="003558B9">
      <w:r>
        <w:t>POST</w:t>
      </w:r>
      <w:r>
        <w:t>，</w:t>
      </w:r>
      <w:r>
        <w:t>GET</w:t>
      </w:r>
    </w:p>
    <w:p w:rsidR="003558B9" w:rsidRDefault="003558B9" w:rsidP="003558B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3558B9" w:rsidTr="004721A9">
        <w:tc>
          <w:tcPr>
            <w:tcW w:w="1809" w:type="dxa"/>
            <w:shd w:val="clear" w:color="auto" w:fill="B8CCE4"/>
          </w:tcPr>
          <w:p w:rsidR="003558B9" w:rsidRDefault="003558B9" w:rsidP="004721A9">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3558B9" w:rsidRDefault="003558B9" w:rsidP="004721A9">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558B9" w:rsidRDefault="003558B9" w:rsidP="004721A9">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3558B9" w:rsidRDefault="003558B9" w:rsidP="004721A9">
            <w:pPr>
              <w:spacing w:line="264" w:lineRule="auto"/>
              <w:rPr>
                <w:rFonts w:ascii="Consolas" w:hAnsi="Consolas" w:cs="Consolas"/>
              </w:rPr>
            </w:pPr>
            <w:r>
              <w:rPr>
                <w:rFonts w:ascii="Consolas" w:hAnsi="Consolas" w:cs="Consolas" w:hint="eastAsia"/>
              </w:rPr>
              <w:t>说明</w:t>
            </w:r>
          </w:p>
        </w:tc>
      </w:tr>
      <w:tr w:rsidR="003558B9" w:rsidTr="004721A9">
        <w:tc>
          <w:tcPr>
            <w:tcW w:w="1809" w:type="dxa"/>
          </w:tcPr>
          <w:p w:rsidR="003558B9" w:rsidRPr="00EC78A7" w:rsidRDefault="003558B9" w:rsidP="004721A9">
            <w:pPr>
              <w:spacing w:line="264" w:lineRule="auto"/>
              <w:rPr>
                <w:b/>
                <w:kern w:val="2"/>
              </w:rPr>
            </w:pPr>
            <w:r w:rsidRPr="00EC78A7">
              <w:rPr>
                <w:b/>
                <w:kern w:val="2"/>
              </w:rPr>
              <w:t>token</w:t>
            </w:r>
          </w:p>
        </w:tc>
        <w:tc>
          <w:tcPr>
            <w:tcW w:w="1024" w:type="dxa"/>
          </w:tcPr>
          <w:p w:rsidR="003558B9" w:rsidRPr="00E00670" w:rsidRDefault="003558B9" w:rsidP="004721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558B9" w:rsidRPr="00E00670" w:rsidRDefault="003558B9" w:rsidP="004721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3558B9" w:rsidRPr="00E00670" w:rsidRDefault="003558B9" w:rsidP="004721A9">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558B9" w:rsidTr="004721A9">
        <w:tc>
          <w:tcPr>
            <w:tcW w:w="1809" w:type="dxa"/>
          </w:tcPr>
          <w:p w:rsidR="003558B9" w:rsidRPr="00A87D26" w:rsidRDefault="003558B9" w:rsidP="004721A9">
            <w:pPr>
              <w:spacing w:line="264" w:lineRule="auto"/>
              <w:rPr>
                <w:b/>
                <w:kern w:val="2"/>
              </w:rPr>
            </w:pPr>
            <w:r w:rsidRPr="003558B9">
              <w:rPr>
                <w:b/>
                <w:kern w:val="2"/>
              </w:rPr>
              <w:t>StationId</w:t>
            </w:r>
          </w:p>
        </w:tc>
        <w:tc>
          <w:tcPr>
            <w:tcW w:w="1024" w:type="dxa"/>
          </w:tcPr>
          <w:p w:rsidR="003558B9" w:rsidRDefault="003558B9" w:rsidP="004721A9">
            <w:r w:rsidRPr="006E09A8">
              <w:rPr>
                <w:rFonts w:ascii="Consolas" w:hAnsi="Consolas" w:cs="Consolas" w:hint="eastAsia"/>
                <w:sz w:val="18"/>
                <w:szCs w:val="18"/>
              </w:rPr>
              <w:t>String</w:t>
            </w:r>
          </w:p>
        </w:tc>
        <w:tc>
          <w:tcPr>
            <w:tcW w:w="816" w:type="dxa"/>
          </w:tcPr>
          <w:p w:rsidR="003558B9" w:rsidRDefault="003558B9" w:rsidP="004721A9">
            <w:r w:rsidRPr="00C55F31">
              <w:rPr>
                <w:rFonts w:ascii="Consolas" w:hAnsi="Consolas" w:cs="Consolas" w:hint="eastAsia"/>
                <w:sz w:val="18"/>
                <w:szCs w:val="18"/>
              </w:rPr>
              <w:t>Y</w:t>
            </w:r>
          </w:p>
        </w:tc>
        <w:tc>
          <w:tcPr>
            <w:tcW w:w="5106" w:type="dxa"/>
          </w:tcPr>
          <w:p w:rsidR="003558B9" w:rsidRDefault="003558B9" w:rsidP="004721A9">
            <w:pPr>
              <w:spacing w:line="264" w:lineRule="auto"/>
              <w:rPr>
                <w:rFonts w:ascii="Consolas" w:hAnsi="Consolas" w:cs="Consolas"/>
                <w:sz w:val="18"/>
                <w:szCs w:val="18"/>
              </w:rPr>
            </w:pPr>
            <w:r>
              <w:rPr>
                <w:rFonts w:ascii="Consolas" w:hAnsi="Consolas" w:cs="Consolas" w:hint="eastAsia"/>
                <w:sz w:val="18"/>
                <w:szCs w:val="18"/>
              </w:rPr>
              <w:t>工作站编号。</w:t>
            </w:r>
          </w:p>
        </w:tc>
      </w:tr>
      <w:tr w:rsidR="003558B9" w:rsidTr="004721A9">
        <w:tc>
          <w:tcPr>
            <w:tcW w:w="1809" w:type="dxa"/>
          </w:tcPr>
          <w:p w:rsidR="003558B9" w:rsidRPr="00A87D26" w:rsidRDefault="003558B9" w:rsidP="004721A9">
            <w:pPr>
              <w:spacing w:line="264" w:lineRule="auto"/>
              <w:rPr>
                <w:b/>
                <w:kern w:val="2"/>
              </w:rPr>
            </w:pPr>
            <w:r w:rsidRPr="003558B9">
              <w:rPr>
                <w:b/>
                <w:kern w:val="2"/>
              </w:rPr>
              <w:t>SpecialCPEnabled</w:t>
            </w:r>
          </w:p>
        </w:tc>
        <w:tc>
          <w:tcPr>
            <w:tcW w:w="1024" w:type="dxa"/>
          </w:tcPr>
          <w:p w:rsidR="003558B9" w:rsidRDefault="003558B9">
            <w:r w:rsidRPr="00FB1C36">
              <w:rPr>
                <w:rFonts w:ascii="Consolas" w:hAnsi="Consolas" w:cs="Consolas"/>
                <w:sz w:val="18"/>
                <w:szCs w:val="18"/>
              </w:rPr>
              <w:t>B</w:t>
            </w:r>
            <w:r w:rsidRPr="00FB1C36">
              <w:rPr>
                <w:rFonts w:ascii="Consolas" w:hAnsi="Consolas" w:cs="Consolas" w:hint="eastAsia"/>
                <w:sz w:val="18"/>
                <w:szCs w:val="18"/>
              </w:rPr>
              <w:t>ool</w:t>
            </w:r>
          </w:p>
        </w:tc>
        <w:tc>
          <w:tcPr>
            <w:tcW w:w="816" w:type="dxa"/>
          </w:tcPr>
          <w:p w:rsidR="003558B9" w:rsidRDefault="003558B9" w:rsidP="004721A9">
            <w:r w:rsidRPr="00C55F31">
              <w:rPr>
                <w:rFonts w:ascii="Consolas" w:hAnsi="Consolas" w:cs="Consolas" w:hint="eastAsia"/>
                <w:sz w:val="18"/>
                <w:szCs w:val="18"/>
              </w:rPr>
              <w:t>Y</w:t>
            </w:r>
          </w:p>
        </w:tc>
        <w:tc>
          <w:tcPr>
            <w:tcW w:w="5106" w:type="dxa"/>
          </w:tcPr>
          <w:p w:rsidR="003558B9" w:rsidRDefault="003558B9" w:rsidP="004721A9">
            <w:pPr>
              <w:spacing w:line="264" w:lineRule="auto"/>
              <w:rPr>
                <w:rFonts w:ascii="Consolas" w:hAnsi="Consolas" w:cs="Consolas"/>
                <w:sz w:val="18"/>
                <w:szCs w:val="18"/>
              </w:rPr>
            </w:pPr>
            <w:r>
              <w:rPr>
                <w:rFonts w:ascii="Consolas" w:hAnsi="Consolas" w:cs="Consolas" w:hint="eastAsia"/>
                <w:sz w:val="18"/>
                <w:szCs w:val="18"/>
              </w:rPr>
              <w:t>特殊车牌是否启用</w:t>
            </w:r>
          </w:p>
        </w:tc>
      </w:tr>
      <w:tr w:rsidR="003558B9" w:rsidTr="004721A9">
        <w:tc>
          <w:tcPr>
            <w:tcW w:w="1809" w:type="dxa"/>
          </w:tcPr>
          <w:p w:rsidR="003558B9" w:rsidRPr="00A87D26" w:rsidRDefault="003558B9" w:rsidP="004721A9">
            <w:pPr>
              <w:spacing w:line="264" w:lineRule="auto"/>
              <w:rPr>
                <w:b/>
                <w:kern w:val="2"/>
              </w:rPr>
            </w:pPr>
            <w:r w:rsidRPr="003558B9">
              <w:rPr>
                <w:b/>
                <w:kern w:val="2"/>
              </w:rPr>
              <w:t>AllLetterCPDoNothing</w:t>
            </w:r>
          </w:p>
        </w:tc>
        <w:tc>
          <w:tcPr>
            <w:tcW w:w="1024" w:type="dxa"/>
          </w:tcPr>
          <w:p w:rsidR="003558B9" w:rsidRDefault="003558B9">
            <w:r w:rsidRPr="00FB1C36">
              <w:rPr>
                <w:rFonts w:ascii="Consolas" w:hAnsi="Consolas" w:cs="Consolas"/>
                <w:sz w:val="18"/>
                <w:szCs w:val="18"/>
              </w:rPr>
              <w:t>B</w:t>
            </w:r>
            <w:r w:rsidRPr="00FB1C36">
              <w:rPr>
                <w:rFonts w:ascii="Consolas" w:hAnsi="Consolas" w:cs="Consolas" w:hint="eastAsia"/>
                <w:sz w:val="18"/>
                <w:szCs w:val="18"/>
              </w:rPr>
              <w:t>ool</w:t>
            </w:r>
          </w:p>
        </w:tc>
        <w:tc>
          <w:tcPr>
            <w:tcW w:w="816" w:type="dxa"/>
          </w:tcPr>
          <w:p w:rsidR="003558B9" w:rsidRDefault="003558B9" w:rsidP="004721A9">
            <w:r w:rsidRPr="00C55F31">
              <w:rPr>
                <w:rFonts w:ascii="Consolas" w:hAnsi="Consolas" w:cs="Consolas" w:hint="eastAsia"/>
                <w:sz w:val="18"/>
                <w:szCs w:val="18"/>
              </w:rPr>
              <w:t>Y</w:t>
            </w:r>
          </w:p>
        </w:tc>
        <w:tc>
          <w:tcPr>
            <w:tcW w:w="5106" w:type="dxa"/>
          </w:tcPr>
          <w:p w:rsidR="003558B9" w:rsidRDefault="003558B9" w:rsidP="004721A9">
            <w:pPr>
              <w:spacing w:line="264" w:lineRule="auto"/>
              <w:rPr>
                <w:rFonts w:ascii="Consolas" w:hAnsi="Consolas" w:cs="Consolas"/>
                <w:sz w:val="18"/>
                <w:szCs w:val="18"/>
              </w:rPr>
            </w:pPr>
            <w:r>
              <w:rPr>
                <w:rFonts w:ascii="Consolas" w:hAnsi="Consolas" w:cs="Consolas" w:hint="eastAsia"/>
                <w:sz w:val="18"/>
                <w:szCs w:val="18"/>
              </w:rPr>
              <w:t>全字母车牌不处理。</w:t>
            </w:r>
          </w:p>
        </w:tc>
      </w:tr>
      <w:tr w:rsidR="003558B9" w:rsidTr="004721A9">
        <w:tc>
          <w:tcPr>
            <w:tcW w:w="1809" w:type="dxa"/>
          </w:tcPr>
          <w:p w:rsidR="003558B9" w:rsidRPr="003558B9" w:rsidRDefault="003558B9" w:rsidP="004721A9">
            <w:pPr>
              <w:spacing w:line="264" w:lineRule="auto"/>
              <w:rPr>
                <w:b/>
                <w:kern w:val="2"/>
              </w:rPr>
            </w:pPr>
            <w:r w:rsidRPr="003558B9">
              <w:rPr>
                <w:b/>
                <w:kern w:val="2"/>
              </w:rPr>
              <w:t>AllLetterInCPIsSameDoNothing</w:t>
            </w:r>
          </w:p>
        </w:tc>
        <w:tc>
          <w:tcPr>
            <w:tcW w:w="1024" w:type="dxa"/>
          </w:tcPr>
          <w:p w:rsidR="003558B9" w:rsidRDefault="003558B9" w:rsidP="004721A9">
            <w:r w:rsidRPr="00FB1C36">
              <w:rPr>
                <w:rFonts w:ascii="Consolas" w:hAnsi="Consolas" w:cs="Consolas"/>
                <w:sz w:val="18"/>
                <w:szCs w:val="18"/>
              </w:rPr>
              <w:t>B</w:t>
            </w:r>
            <w:r w:rsidRPr="00FB1C36">
              <w:rPr>
                <w:rFonts w:ascii="Consolas" w:hAnsi="Consolas" w:cs="Consolas" w:hint="eastAsia"/>
                <w:sz w:val="18"/>
                <w:szCs w:val="18"/>
              </w:rPr>
              <w:t>ool</w:t>
            </w:r>
          </w:p>
        </w:tc>
        <w:tc>
          <w:tcPr>
            <w:tcW w:w="816" w:type="dxa"/>
          </w:tcPr>
          <w:p w:rsidR="003558B9" w:rsidRDefault="003558B9" w:rsidP="004721A9">
            <w:r w:rsidRPr="00C55F31">
              <w:rPr>
                <w:rFonts w:ascii="Consolas" w:hAnsi="Consolas" w:cs="Consolas" w:hint="eastAsia"/>
                <w:sz w:val="18"/>
                <w:szCs w:val="18"/>
              </w:rPr>
              <w:t>Y</w:t>
            </w:r>
          </w:p>
        </w:tc>
        <w:tc>
          <w:tcPr>
            <w:tcW w:w="5106" w:type="dxa"/>
          </w:tcPr>
          <w:p w:rsidR="003558B9" w:rsidRDefault="003558B9" w:rsidP="004721A9">
            <w:pPr>
              <w:spacing w:line="264" w:lineRule="auto"/>
              <w:rPr>
                <w:rFonts w:ascii="Consolas" w:hAnsi="Consolas" w:cs="Consolas"/>
                <w:sz w:val="18"/>
                <w:szCs w:val="18"/>
              </w:rPr>
            </w:pPr>
            <w:r>
              <w:rPr>
                <w:rFonts w:ascii="Consolas" w:hAnsi="Consolas" w:cs="Consolas" w:hint="eastAsia"/>
                <w:sz w:val="18"/>
                <w:szCs w:val="18"/>
              </w:rPr>
              <w:t>车牌字符完全相同不处理</w:t>
            </w:r>
          </w:p>
        </w:tc>
      </w:tr>
      <w:tr w:rsidR="003558B9" w:rsidTr="004721A9">
        <w:tc>
          <w:tcPr>
            <w:tcW w:w="1809" w:type="dxa"/>
          </w:tcPr>
          <w:p w:rsidR="003558B9" w:rsidRPr="003558B9" w:rsidRDefault="003558B9" w:rsidP="004721A9">
            <w:pPr>
              <w:spacing w:line="264" w:lineRule="auto"/>
              <w:rPr>
                <w:kern w:val="2"/>
              </w:rPr>
            </w:pPr>
            <w:r w:rsidRPr="003558B9">
              <w:rPr>
                <w:kern w:val="2"/>
              </w:rPr>
              <w:t>Mode</w:t>
            </w:r>
          </w:p>
        </w:tc>
        <w:tc>
          <w:tcPr>
            <w:tcW w:w="1024" w:type="dxa"/>
          </w:tcPr>
          <w:p w:rsidR="003558B9" w:rsidRDefault="003558B9">
            <w:r>
              <w:rPr>
                <w:rFonts w:ascii="Consolas" w:hAnsi="Consolas" w:cs="Consolas"/>
                <w:sz w:val="18"/>
                <w:szCs w:val="18"/>
              </w:rPr>
              <w:t>I</w:t>
            </w:r>
            <w:r>
              <w:rPr>
                <w:rFonts w:ascii="Consolas" w:hAnsi="Consolas" w:cs="Consolas" w:hint="eastAsia"/>
                <w:sz w:val="18"/>
                <w:szCs w:val="18"/>
              </w:rPr>
              <w:t>nt</w:t>
            </w:r>
          </w:p>
        </w:tc>
        <w:tc>
          <w:tcPr>
            <w:tcW w:w="816" w:type="dxa"/>
          </w:tcPr>
          <w:p w:rsidR="003558B9" w:rsidRPr="00C55F31" w:rsidRDefault="003558B9" w:rsidP="004721A9">
            <w:pPr>
              <w:rPr>
                <w:rFonts w:ascii="Consolas" w:hAnsi="Consolas" w:cs="Consolas"/>
                <w:sz w:val="18"/>
                <w:szCs w:val="18"/>
              </w:rPr>
            </w:pPr>
            <w:r>
              <w:rPr>
                <w:rFonts w:ascii="Consolas" w:hAnsi="Consolas" w:cs="Consolas" w:hint="eastAsia"/>
                <w:sz w:val="18"/>
                <w:szCs w:val="18"/>
              </w:rPr>
              <w:t>N</w:t>
            </w:r>
          </w:p>
        </w:tc>
        <w:tc>
          <w:tcPr>
            <w:tcW w:w="5106" w:type="dxa"/>
          </w:tcPr>
          <w:p w:rsidR="003558B9" w:rsidRDefault="003558B9" w:rsidP="004721A9">
            <w:pPr>
              <w:spacing w:line="264" w:lineRule="auto"/>
              <w:rPr>
                <w:rFonts w:ascii="Consolas" w:hAnsi="Consolas" w:cs="Consolas"/>
                <w:sz w:val="18"/>
                <w:szCs w:val="18"/>
              </w:rPr>
            </w:pPr>
            <w:r>
              <w:rPr>
                <w:rFonts w:ascii="Consolas" w:hAnsi="Consolas" w:cs="Consolas" w:hint="eastAsia"/>
                <w:sz w:val="18"/>
                <w:szCs w:val="18"/>
              </w:rPr>
              <w:t>特殊车牌处理方式：</w:t>
            </w:r>
            <w:r w:rsidRPr="003558B9">
              <w:rPr>
                <w:rFonts w:ascii="Consolas" w:hAnsi="Consolas" w:cs="Consolas" w:hint="eastAsia"/>
                <w:sz w:val="18"/>
                <w:szCs w:val="18"/>
              </w:rPr>
              <w:t>1</w:t>
            </w:r>
            <w:r w:rsidRPr="003558B9">
              <w:rPr>
                <w:rFonts w:ascii="Consolas" w:hAnsi="Consolas" w:cs="Consolas" w:hint="eastAsia"/>
                <w:sz w:val="18"/>
                <w:szCs w:val="18"/>
              </w:rPr>
              <w:t>为指定精度模糊对比方式；</w:t>
            </w:r>
            <w:r w:rsidRPr="003558B9">
              <w:rPr>
                <w:rFonts w:ascii="Consolas" w:hAnsi="Consolas" w:cs="Consolas" w:hint="eastAsia"/>
                <w:sz w:val="18"/>
                <w:szCs w:val="18"/>
              </w:rPr>
              <w:t>2</w:t>
            </w:r>
            <w:r w:rsidRPr="003558B9">
              <w:rPr>
                <w:rFonts w:ascii="Consolas" w:hAnsi="Consolas" w:cs="Consolas" w:hint="eastAsia"/>
                <w:sz w:val="18"/>
                <w:szCs w:val="18"/>
              </w:rPr>
              <w:t>为包含特定字符按指定车牌处理的方式</w:t>
            </w:r>
          </w:p>
        </w:tc>
      </w:tr>
      <w:tr w:rsidR="003558B9" w:rsidTr="004721A9">
        <w:tc>
          <w:tcPr>
            <w:tcW w:w="1809" w:type="dxa"/>
          </w:tcPr>
          <w:p w:rsidR="003558B9" w:rsidRPr="003558B9" w:rsidRDefault="003558B9" w:rsidP="004721A9">
            <w:pPr>
              <w:spacing w:line="264" w:lineRule="auto"/>
              <w:rPr>
                <w:b/>
                <w:kern w:val="2"/>
              </w:rPr>
            </w:pPr>
            <w:r>
              <w:rPr>
                <w:rFonts w:ascii="新宋体" w:hAnsi="新宋体" w:cs="新宋体"/>
                <w:color w:val="000000"/>
                <w:sz w:val="19"/>
                <w:szCs w:val="19"/>
                <w:highlight w:val="white"/>
              </w:rPr>
              <w:t>CPH</w:t>
            </w:r>
          </w:p>
        </w:tc>
        <w:tc>
          <w:tcPr>
            <w:tcW w:w="1024" w:type="dxa"/>
          </w:tcPr>
          <w:p w:rsidR="003558B9" w:rsidRDefault="003558B9">
            <w:r w:rsidRPr="009B4DF9">
              <w:rPr>
                <w:rFonts w:ascii="Consolas" w:hAnsi="Consolas" w:cs="Consolas" w:hint="eastAsia"/>
                <w:sz w:val="18"/>
                <w:szCs w:val="18"/>
              </w:rPr>
              <w:t>String</w:t>
            </w:r>
          </w:p>
        </w:tc>
        <w:tc>
          <w:tcPr>
            <w:tcW w:w="816" w:type="dxa"/>
          </w:tcPr>
          <w:p w:rsidR="003558B9" w:rsidRPr="00C55F31" w:rsidRDefault="003558B9" w:rsidP="004721A9">
            <w:pPr>
              <w:rPr>
                <w:rFonts w:ascii="Consolas" w:hAnsi="Consolas" w:cs="Consolas"/>
                <w:sz w:val="18"/>
                <w:szCs w:val="18"/>
              </w:rPr>
            </w:pPr>
            <w:r>
              <w:rPr>
                <w:rFonts w:ascii="Consolas" w:hAnsi="Consolas" w:cs="Consolas" w:hint="eastAsia"/>
                <w:sz w:val="18"/>
                <w:szCs w:val="18"/>
              </w:rPr>
              <w:t>N</w:t>
            </w:r>
          </w:p>
        </w:tc>
        <w:tc>
          <w:tcPr>
            <w:tcW w:w="5106" w:type="dxa"/>
          </w:tcPr>
          <w:p w:rsidR="003558B9" w:rsidRDefault="003558B9" w:rsidP="004721A9">
            <w:pPr>
              <w:spacing w:line="264" w:lineRule="auto"/>
              <w:rPr>
                <w:rFonts w:ascii="Consolas" w:hAnsi="Consolas" w:cs="Consolas"/>
                <w:sz w:val="18"/>
                <w:szCs w:val="18"/>
              </w:rPr>
            </w:pPr>
            <w:r w:rsidRPr="003558B9">
              <w:rPr>
                <w:rFonts w:ascii="Consolas" w:hAnsi="Consolas" w:cs="Consolas"/>
                <w:sz w:val="18"/>
                <w:szCs w:val="18"/>
              </w:rPr>
              <w:t>不同</w:t>
            </w:r>
            <w:r w:rsidRPr="003558B9">
              <w:rPr>
                <w:rFonts w:ascii="Consolas" w:hAnsi="Consolas" w:cs="Consolas"/>
                <w:sz w:val="18"/>
                <w:szCs w:val="18"/>
              </w:rPr>
              <w:t>Mode</w:t>
            </w:r>
            <w:r w:rsidRPr="003558B9">
              <w:rPr>
                <w:rFonts w:ascii="Consolas" w:hAnsi="Consolas" w:cs="Consolas"/>
                <w:sz w:val="18"/>
                <w:szCs w:val="18"/>
              </w:rPr>
              <w:t>类型需要用到的车牌号数据</w:t>
            </w:r>
          </w:p>
        </w:tc>
      </w:tr>
      <w:tr w:rsidR="003558B9" w:rsidTr="004721A9">
        <w:tc>
          <w:tcPr>
            <w:tcW w:w="1809" w:type="dxa"/>
          </w:tcPr>
          <w:p w:rsidR="003558B9" w:rsidRPr="003558B9" w:rsidRDefault="003558B9" w:rsidP="004721A9">
            <w:pPr>
              <w:spacing w:line="264" w:lineRule="auto"/>
              <w:rPr>
                <w:b/>
                <w:kern w:val="2"/>
              </w:rPr>
            </w:pPr>
            <w:r>
              <w:rPr>
                <w:rFonts w:ascii="新宋体" w:hAnsi="新宋体" w:cs="新宋体"/>
                <w:color w:val="000000"/>
                <w:sz w:val="19"/>
                <w:szCs w:val="19"/>
                <w:highlight w:val="white"/>
              </w:rPr>
              <w:t>HandleAs</w:t>
            </w:r>
          </w:p>
        </w:tc>
        <w:tc>
          <w:tcPr>
            <w:tcW w:w="1024" w:type="dxa"/>
          </w:tcPr>
          <w:p w:rsidR="003558B9" w:rsidRDefault="003558B9">
            <w:r w:rsidRPr="009B4DF9">
              <w:rPr>
                <w:rFonts w:ascii="Consolas" w:hAnsi="Consolas" w:cs="Consolas" w:hint="eastAsia"/>
                <w:sz w:val="18"/>
                <w:szCs w:val="18"/>
              </w:rPr>
              <w:t>String</w:t>
            </w:r>
          </w:p>
        </w:tc>
        <w:tc>
          <w:tcPr>
            <w:tcW w:w="816" w:type="dxa"/>
          </w:tcPr>
          <w:p w:rsidR="003558B9" w:rsidRPr="00C55F31" w:rsidRDefault="003558B9" w:rsidP="004721A9">
            <w:pPr>
              <w:rPr>
                <w:rFonts w:ascii="Consolas" w:hAnsi="Consolas" w:cs="Consolas"/>
                <w:sz w:val="18"/>
                <w:szCs w:val="18"/>
              </w:rPr>
            </w:pPr>
            <w:r>
              <w:rPr>
                <w:rFonts w:ascii="Consolas" w:hAnsi="Consolas" w:cs="Consolas" w:hint="eastAsia"/>
                <w:sz w:val="18"/>
                <w:szCs w:val="18"/>
              </w:rPr>
              <w:t>N</w:t>
            </w:r>
          </w:p>
        </w:tc>
        <w:tc>
          <w:tcPr>
            <w:tcW w:w="5106" w:type="dxa"/>
          </w:tcPr>
          <w:p w:rsidR="003558B9" w:rsidRDefault="003558B9" w:rsidP="004721A9">
            <w:pPr>
              <w:spacing w:line="264" w:lineRule="auto"/>
              <w:rPr>
                <w:rFonts w:ascii="Consolas" w:hAnsi="Consolas" w:cs="Consolas"/>
                <w:sz w:val="18"/>
                <w:szCs w:val="18"/>
              </w:rPr>
            </w:pPr>
            <w:r w:rsidRPr="003558B9">
              <w:rPr>
                <w:rFonts w:ascii="Consolas" w:hAnsi="Consolas" w:cs="Consolas"/>
                <w:sz w:val="18"/>
                <w:szCs w:val="18"/>
              </w:rPr>
              <w:t>Mode</w:t>
            </w:r>
            <w:r w:rsidRPr="003558B9">
              <w:rPr>
                <w:rFonts w:ascii="Consolas" w:hAnsi="Consolas" w:cs="Consolas"/>
                <w:sz w:val="18"/>
                <w:szCs w:val="18"/>
              </w:rPr>
              <w:t>为</w:t>
            </w:r>
            <w:r w:rsidRPr="003558B9">
              <w:rPr>
                <w:rFonts w:ascii="Consolas" w:hAnsi="Consolas" w:cs="Consolas"/>
                <w:sz w:val="18"/>
                <w:szCs w:val="18"/>
              </w:rPr>
              <w:t>1</w:t>
            </w:r>
            <w:r w:rsidRPr="003558B9">
              <w:rPr>
                <w:rFonts w:ascii="Consolas" w:hAnsi="Consolas" w:cs="Consolas"/>
                <w:sz w:val="18"/>
                <w:szCs w:val="18"/>
              </w:rPr>
              <w:t>时此字段表示模糊对比的精度：</w:t>
            </w:r>
            <w:r w:rsidRPr="003558B9">
              <w:rPr>
                <w:rFonts w:ascii="Consolas" w:hAnsi="Consolas" w:cs="Consolas"/>
                <w:sz w:val="18"/>
                <w:szCs w:val="18"/>
              </w:rPr>
              <w:t>0</w:t>
            </w:r>
            <w:r w:rsidRPr="003558B9">
              <w:rPr>
                <w:rFonts w:ascii="Consolas" w:hAnsi="Consolas" w:cs="Consolas"/>
                <w:sz w:val="18"/>
                <w:szCs w:val="18"/>
              </w:rPr>
              <w:t>为</w:t>
            </w:r>
            <w:r w:rsidRPr="003558B9">
              <w:rPr>
                <w:rFonts w:ascii="Consolas" w:hAnsi="Consolas" w:cs="Consolas"/>
                <w:sz w:val="18"/>
                <w:szCs w:val="18"/>
              </w:rPr>
              <w:t>4</w:t>
            </w:r>
            <w:r w:rsidRPr="003558B9">
              <w:rPr>
                <w:rFonts w:ascii="Consolas" w:hAnsi="Consolas" w:cs="Consolas"/>
                <w:sz w:val="18"/>
                <w:szCs w:val="18"/>
              </w:rPr>
              <w:t>位，</w:t>
            </w:r>
            <w:r w:rsidRPr="003558B9">
              <w:rPr>
                <w:rFonts w:ascii="Consolas" w:hAnsi="Consolas" w:cs="Consolas"/>
                <w:sz w:val="18"/>
                <w:szCs w:val="18"/>
              </w:rPr>
              <w:t>1</w:t>
            </w:r>
            <w:r w:rsidRPr="003558B9">
              <w:rPr>
                <w:rFonts w:ascii="Consolas" w:hAnsi="Consolas" w:cs="Consolas"/>
                <w:sz w:val="18"/>
                <w:szCs w:val="18"/>
              </w:rPr>
              <w:t>为</w:t>
            </w:r>
            <w:r w:rsidRPr="003558B9">
              <w:rPr>
                <w:rFonts w:ascii="Consolas" w:hAnsi="Consolas" w:cs="Consolas"/>
                <w:sz w:val="18"/>
                <w:szCs w:val="18"/>
              </w:rPr>
              <w:t>5</w:t>
            </w:r>
            <w:r w:rsidRPr="003558B9">
              <w:rPr>
                <w:rFonts w:ascii="Consolas" w:hAnsi="Consolas" w:cs="Consolas"/>
                <w:sz w:val="18"/>
                <w:szCs w:val="18"/>
              </w:rPr>
              <w:t>位。</w:t>
            </w:r>
            <w:r w:rsidRPr="003558B9">
              <w:rPr>
                <w:rFonts w:ascii="Consolas" w:hAnsi="Consolas" w:cs="Consolas"/>
                <w:sz w:val="18"/>
                <w:szCs w:val="18"/>
              </w:rPr>
              <w:t>Mode</w:t>
            </w:r>
            <w:r w:rsidRPr="003558B9">
              <w:rPr>
                <w:rFonts w:ascii="Consolas" w:hAnsi="Consolas" w:cs="Consolas"/>
                <w:sz w:val="18"/>
                <w:szCs w:val="18"/>
              </w:rPr>
              <w:t>为</w:t>
            </w:r>
            <w:r w:rsidRPr="003558B9">
              <w:rPr>
                <w:rFonts w:ascii="Consolas" w:hAnsi="Consolas" w:cs="Consolas"/>
                <w:sz w:val="18"/>
                <w:szCs w:val="18"/>
              </w:rPr>
              <w:t>2</w:t>
            </w:r>
            <w:r w:rsidRPr="003558B9">
              <w:rPr>
                <w:rFonts w:ascii="Consolas" w:hAnsi="Consolas" w:cs="Consolas"/>
                <w:sz w:val="18"/>
                <w:szCs w:val="18"/>
              </w:rPr>
              <w:t>时此字段为指定的车牌号码</w:t>
            </w:r>
          </w:p>
        </w:tc>
      </w:tr>
      <w:tr w:rsidR="003558B9" w:rsidTr="004721A9">
        <w:tc>
          <w:tcPr>
            <w:tcW w:w="1809" w:type="dxa"/>
          </w:tcPr>
          <w:p w:rsidR="003558B9" w:rsidRPr="003558B9" w:rsidRDefault="003558B9" w:rsidP="004721A9">
            <w:pPr>
              <w:spacing w:line="264" w:lineRule="auto"/>
              <w:rPr>
                <w:b/>
                <w:kern w:val="2"/>
              </w:rPr>
            </w:pPr>
            <w:r>
              <w:rPr>
                <w:rFonts w:ascii="新宋体" w:hAnsi="新宋体" w:cs="新宋体"/>
                <w:color w:val="000000"/>
                <w:sz w:val="19"/>
                <w:szCs w:val="19"/>
                <w:highlight w:val="white"/>
              </w:rPr>
              <w:t>ShowText</w:t>
            </w:r>
          </w:p>
        </w:tc>
        <w:tc>
          <w:tcPr>
            <w:tcW w:w="1024" w:type="dxa"/>
          </w:tcPr>
          <w:p w:rsidR="003558B9" w:rsidRDefault="003558B9">
            <w:r w:rsidRPr="009B4DF9">
              <w:rPr>
                <w:rFonts w:ascii="Consolas" w:hAnsi="Consolas" w:cs="Consolas" w:hint="eastAsia"/>
                <w:sz w:val="18"/>
                <w:szCs w:val="18"/>
              </w:rPr>
              <w:t>String</w:t>
            </w:r>
          </w:p>
        </w:tc>
        <w:tc>
          <w:tcPr>
            <w:tcW w:w="816" w:type="dxa"/>
          </w:tcPr>
          <w:p w:rsidR="003558B9" w:rsidRPr="00C55F31" w:rsidRDefault="003558B9" w:rsidP="004721A9">
            <w:pPr>
              <w:rPr>
                <w:rFonts w:ascii="Consolas" w:hAnsi="Consolas" w:cs="Consolas"/>
                <w:sz w:val="18"/>
                <w:szCs w:val="18"/>
              </w:rPr>
            </w:pPr>
            <w:r>
              <w:rPr>
                <w:rFonts w:ascii="Consolas" w:hAnsi="Consolas" w:cs="Consolas" w:hint="eastAsia"/>
                <w:sz w:val="18"/>
                <w:szCs w:val="18"/>
              </w:rPr>
              <w:t>N</w:t>
            </w:r>
          </w:p>
        </w:tc>
        <w:tc>
          <w:tcPr>
            <w:tcW w:w="5106" w:type="dxa"/>
          </w:tcPr>
          <w:p w:rsidR="003558B9" w:rsidRDefault="003558B9" w:rsidP="004721A9">
            <w:pPr>
              <w:spacing w:line="264" w:lineRule="auto"/>
              <w:rPr>
                <w:rFonts w:ascii="Consolas" w:hAnsi="Consolas" w:cs="Consolas"/>
                <w:sz w:val="18"/>
                <w:szCs w:val="18"/>
              </w:rPr>
            </w:pPr>
            <w:r w:rsidRPr="003558B9">
              <w:rPr>
                <w:rFonts w:ascii="Consolas" w:hAnsi="Consolas" w:cs="Consolas" w:hint="eastAsia"/>
                <w:sz w:val="18"/>
                <w:szCs w:val="18"/>
              </w:rPr>
              <w:t>对此特殊车牌处理方式的说明文字</w:t>
            </w:r>
          </w:p>
        </w:tc>
      </w:tr>
      <w:tr w:rsidR="003558B9" w:rsidTr="004721A9">
        <w:tc>
          <w:tcPr>
            <w:tcW w:w="1809" w:type="dxa"/>
          </w:tcPr>
          <w:p w:rsidR="003558B9" w:rsidRDefault="003558B9" w:rsidP="004721A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3558B9" w:rsidRPr="00E00670" w:rsidRDefault="003558B9" w:rsidP="004721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558B9" w:rsidRPr="00E00670" w:rsidRDefault="003558B9" w:rsidP="004721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558B9" w:rsidRDefault="003558B9" w:rsidP="004721A9">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558B9" w:rsidRDefault="003558B9" w:rsidP="003558B9">
      <w:pPr>
        <w:rPr>
          <w:b/>
        </w:rPr>
      </w:pPr>
      <w:r>
        <w:rPr>
          <w:rFonts w:hint="eastAsia"/>
          <w:b/>
        </w:rPr>
        <w:t>返回</w:t>
      </w:r>
      <w:r>
        <w:rPr>
          <w:b/>
        </w:rPr>
        <w:t>数据</w:t>
      </w:r>
      <w:r w:rsidRPr="0050700F">
        <w:rPr>
          <w:rFonts w:hint="eastAsia"/>
          <w:b/>
        </w:rPr>
        <w:t>格式</w:t>
      </w:r>
      <w:r>
        <w:rPr>
          <w:rFonts w:hint="eastAsia"/>
          <w:b/>
        </w:rPr>
        <w:t>:</w:t>
      </w:r>
    </w:p>
    <w:p w:rsidR="003558B9" w:rsidRPr="0051022D" w:rsidRDefault="003558B9" w:rsidP="003558B9">
      <w:r>
        <w:t>JSON</w:t>
      </w:r>
    </w:p>
    <w:p w:rsidR="003558B9" w:rsidRDefault="003558B9" w:rsidP="003558B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558B9" w:rsidTr="004721A9">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558B9" w:rsidRDefault="003558B9" w:rsidP="004721A9">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558B9" w:rsidRDefault="003558B9" w:rsidP="004721A9">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558B9" w:rsidRDefault="003558B9" w:rsidP="004721A9">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558B9" w:rsidRDefault="003558B9" w:rsidP="004721A9">
            <w:pPr>
              <w:spacing w:line="264" w:lineRule="auto"/>
              <w:rPr>
                <w:rFonts w:ascii="Consolas" w:hAnsi="Consolas" w:cs="Consolas"/>
                <w:kern w:val="2"/>
              </w:rPr>
            </w:pPr>
            <w:r>
              <w:rPr>
                <w:rFonts w:ascii="Consolas" w:hAnsi="Consolas" w:cs="Consolas" w:hint="eastAsia"/>
                <w:kern w:val="2"/>
              </w:rPr>
              <w:t>说明</w:t>
            </w:r>
          </w:p>
        </w:tc>
      </w:tr>
      <w:tr w:rsidR="003558B9" w:rsidTr="004721A9">
        <w:tc>
          <w:tcPr>
            <w:tcW w:w="1526"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558B9" w:rsidTr="004721A9">
        <w:tc>
          <w:tcPr>
            <w:tcW w:w="1526"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558B9" w:rsidTr="004721A9">
        <w:tc>
          <w:tcPr>
            <w:tcW w:w="1526"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3558B9" w:rsidRDefault="003558B9" w:rsidP="004721A9">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558B9" w:rsidRDefault="003558B9" w:rsidP="004721A9">
            <w:pPr>
              <w:spacing w:line="264" w:lineRule="auto"/>
              <w:rPr>
                <w:rFonts w:ascii="Consolas" w:hAnsi="Consolas" w:cs="Consolas"/>
                <w:kern w:val="2"/>
                <w:sz w:val="18"/>
                <w:szCs w:val="18"/>
              </w:rPr>
            </w:pPr>
            <w:r>
              <w:rPr>
                <w:rFonts w:ascii="Consolas" w:hAnsi="Consolas" w:cs="Consolas" w:hint="eastAsia"/>
                <w:kern w:val="2"/>
                <w:sz w:val="18"/>
                <w:szCs w:val="18"/>
              </w:rPr>
              <w:t>出场记录被转到入场表后对应的入场记录的</w:t>
            </w:r>
            <w:r>
              <w:rPr>
                <w:rFonts w:ascii="Consolas" w:hAnsi="Consolas" w:cs="Consolas" w:hint="eastAsia"/>
                <w:kern w:val="2"/>
                <w:sz w:val="18"/>
                <w:szCs w:val="18"/>
              </w:rPr>
              <w:t>ID</w:t>
            </w:r>
          </w:p>
        </w:tc>
      </w:tr>
    </w:tbl>
    <w:p w:rsidR="003558B9" w:rsidRDefault="003558B9" w:rsidP="003558B9">
      <w:pPr>
        <w:rPr>
          <w:b/>
        </w:rPr>
      </w:pPr>
    </w:p>
    <w:p w:rsidR="003558B9" w:rsidRDefault="003558B9" w:rsidP="003558B9">
      <w:pPr>
        <w:rPr>
          <w:b/>
        </w:rPr>
      </w:pPr>
      <w:r>
        <w:rPr>
          <w:rFonts w:hint="eastAsia"/>
          <w:b/>
        </w:rPr>
        <w:t>请求示例：</w:t>
      </w:r>
    </w:p>
    <w:p w:rsidR="003558B9" w:rsidRPr="008510B3" w:rsidRDefault="005446D3" w:rsidP="003558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5" w:history="1">
        <w:r w:rsidR="003558B9" w:rsidRPr="00C92F9A">
          <w:rPr>
            <w:rStyle w:val="af7"/>
          </w:rPr>
          <w:t>http://192</w:t>
        </w:r>
      </w:hyperlink>
      <w:r w:rsidR="003558B9" w:rsidRPr="0035271B">
        <w:rPr>
          <w:rStyle w:val="af7"/>
        </w:rPr>
        <w:t>.168.2.158:9000/ParkAPI/</w:t>
      </w:r>
      <w:r w:rsidR="00E96E22" w:rsidRPr="003558B9">
        <w:rPr>
          <w:rStyle w:val="af7"/>
        </w:rPr>
        <w:t>SaveSpecialCPSet</w:t>
      </w:r>
      <w:r w:rsidR="003558B9" w:rsidRPr="00396B7F">
        <w:rPr>
          <w:rStyle w:val="af7"/>
        </w:rPr>
        <w:t>?token=3818048e16f84f75892072337ec13705&amp;</w:t>
      </w:r>
      <w:r w:rsidR="00E96E22">
        <w:rPr>
          <w:rStyle w:val="af7"/>
          <w:rFonts w:hint="eastAsia"/>
        </w:rPr>
        <w:t>StationId</w:t>
      </w:r>
      <w:r w:rsidR="003558B9" w:rsidRPr="00396B7F">
        <w:rPr>
          <w:rStyle w:val="af7"/>
        </w:rPr>
        <w:t>=</w:t>
      </w:r>
      <w:r w:rsidR="00E96E22">
        <w:rPr>
          <w:rStyle w:val="af7"/>
          <w:rFonts w:hint="eastAsia"/>
        </w:rPr>
        <w:t>1</w:t>
      </w:r>
      <w:r w:rsidR="003558B9" w:rsidRPr="00396B7F">
        <w:rPr>
          <w:rStyle w:val="af7"/>
        </w:rPr>
        <w:t>&amp;</w:t>
      </w:r>
      <w:r w:rsidR="00E96E22" w:rsidRPr="00E96E22">
        <w:rPr>
          <w:rStyle w:val="af7"/>
        </w:rPr>
        <w:t>SpecialCPEnabled</w:t>
      </w:r>
      <w:r w:rsidR="003558B9" w:rsidRPr="00396B7F">
        <w:rPr>
          <w:rStyle w:val="af7"/>
        </w:rPr>
        <w:t>=</w:t>
      </w:r>
      <w:r w:rsidR="00E96E22">
        <w:rPr>
          <w:rStyle w:val="af7"/>
          <w:rFonts w:hint="eastAsia"/>
        </w:rPr>
        <w:t>true</w:t>
      </w:r>
      <w:r w:rsidR="00E96E22" w:rsidRPr="00396B7F">
        <w:rPr>
          <w:rStyle w:val="af7"/>
        </w:rPr>
        <w:t>&amp;</w:t>
      </w:r>
      <w:r w:rsidR="00E96E22" w:rsidRPr="00E96E22">
        <w:rPr>
          <w:rStyle w:val="af7"/>
        </w:rPr>
        <w:t>AllLetterCPDoNothing</w:t>
      </w:r>
      <w:r w:rsidR="00E96E22" w:rsidRPr="00396B7F">
        <w:rPr>
          <w:rStyle w:val="af7"/>
        </w:rPr>
        <w:t>=</w:t>
      </w:r>
      <w:r w:rsidR="00E96E22">
        <w:rPr>
          <w:rStyle w:val="af7"/>
          <w:rFonts w:hint="eastAsia"/>
        </w:rPr>
        <w:t>true</w:t>
      </w:r>
      <w:r w:rsidR="00E96E22" w:rsidRPr="00396B7F">
        <w:rPr>
          <w:rStyle w:val="af7"/>
        </w:rPr>
        <w:t>&amp;</w:t>
      </w:r>
      <w:r w:rsidR="00E96E22" w:rsidRPr="00E96E22">
        <w:rPr>
          <w:rStyle w:val="af7"/>
        </w:rPr>
        <w:t xml:space="preserve">AllLetterInCPIsSameDoNothing </w:t>
      </w:r>
      <w:r w:rsidR="00E96E22" w:rsidRPr="00396B7F">
        <w:rPr>
          <w:rStyle w:val="af7"/>
        </w:rPr>
        <w:t>=</w:t>
      </w:r>
      <w:r w:rsidR="00E96E22">
        <w:rPr>
          <w:rStyle w:val="af7"/>
          <w:rFonts w:hint="eastAsia"/>
        </w:rPr>
        <w:t>true</w:t>
      </w:r>
    </w:p>
    <w:p w:rsidR="003558B9" w:rsidRDefault="003558B9" w:rsidP="003558B9">
      <w:pPr>
        <w:rPr>
          <w:b/>
        </w:rPr>
      </w:pPr>
      <w:r>
        <w:rPr>
          <w:rFonts w:hint="eastAsia"/>
          <w:b/>
        </w:rPr>
        <w:t>成功回复示例</w:t>
      </w:r>
      <w:r>
        <w:rPr>
          <w:rFonts w:hint="eastAsia"/>
          <w:b/>
        </w:rPr>
        <w:t>:</w:t>
      </w:r>
    </w:p>
    <w:p w:rsidR="003558B9" w:rsidRPr="007F1246" w:rsidRDefault="00E96E22" w:rsidP="003558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96E22">
        <w:lastRenderedPageBreak/>
        <w:t>{"rcode":"200","msg":"OK","data":1}</w:t>
      </w:r>
      <w:r w:rsidR="003558B9" w:rsidRPr="0069679C">
        <w:rPr>
          <w:rFonts w:hint="eastAsia"/>
        </w:rPr>
        <w:t xml:space="preserve"> </w:t>
      </w:r>
    </w:p>
    <w:p w:rsidR="003558B9" w:rsidRDefault="003558B9" w:rsidP="003558B9">
      <w:pPr>
        <w:rPr>
          <w:b/>
        </w:rPr>
      </w:pPr>
      <w:r>
        <w:rPr>
          <w:rFonts w:hint="eastAsia"/>
          <w:b/>
        </w:rPr>
        <w:t>失败回复示例</w:t>
      </w:r>
      <w:r>
        <w:rPr>
          <w:rFonts w:hint="eastAsia"/>
          <w:b/>
        </w:rPr>
        <w:t>:</w:t>
      </w:r>
    </w:p>
    <w:p w:rsidR="003558B9" w:rsidRPr="007F1246" w:rsidRDefault="00E75290" w:rsidP="003558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:null}</w:t>
      </w:r>
      <w:r w:rsidR="003558B9" w:rsidRPr="00B5638D">
        <w:rPr>
          <w:rFonts w:hint="eastAsia"/>
        </w:rPr>
        <w:t xml:space="preserve"> </w:t>
      </w:r>
    </w:p>
    <w:p w:rsidR="003558B9" w:rsidRDefault="003558B9" w:rsidP="003558B9">
      <w:pPr>
        <w:rPr>
          <w:b/>
        </w:rPr>
      </w:pPr>
    </w:p>
    <w:p w:rsidR="003558B9" w:rsidRDefault="003558B9" w:rsidP="002F05FE">
      <w:pPr>
        <w:rPr>
          <w:rStyle w:val="af7"/>
          <w:b/>
        </w:rPr>
      </w:pPr>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6"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SpecialCPH</w:t>
      </w:r>
      <w:r w:rsidR="002F05FE">
        <w:rPr>
          <w:rStyle w:val="af7"/>
          <w:rFonts w:hint="eastAsia"/>
        </w:rPr>
        <w:t>List</w:t>
      </w:r>
    </w:p>
    <w:p w:rsidR="00AB49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B49D5" w:rsidRDefault="00AB49D5" w:rsidP="00AB49D5">
      <w:pPr>
        <w:pStyle w:val="3"/>
      </w:pPr>
      <w:r>
        <w:rPr>
          <w:rFonts w:hint="eastAsia"/>
        </w:rPr>
        <w:t>修改接口</w:t>
      </w:r>
    </w:p>
    <w:p w:rsidR="00AB49D5" w:rsidRPr="00E47307" w:rsidRDefault="00AB49D5" w:rsidP="00AB49D5">
      <w:pPr>
        <w:rPr>
          <w:b/>
        </w:rPr>
      </w:pPr>
      <w:r w:rsidRPr="00E47307">
        <w:rPr>
          <w:rFonts w:hint="eastAsia"/>
          <w:b/>
        </w:rPr>
        <w:t>url:</w:t>
      </w:r>
    </w:p>
    <w:p w:rsidR="00AB49D5" w:rsidRPr="008510B3" w:rsidRDefault="005446D3"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7"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Update</w:t>
      </w:r>
      <w:r w:rsidR="009405EB">
        <w:rPr>
          <w:rStyle w:val="af7"/>
        </w:rPr>
        <w:t>SpecialCPH</w:t>
      </w:r>
    </w:p>
    <w:p w:rsidR="007B2EA8" w:rsidRDefault="00AB49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8"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SpecialCPH</w:t>
      </w:r>
      <w:r w:rsidR="007B2EA8">
        <w:rPr>
          <w:rStyle w:val="af7"/>
          <w:rFonts w:hint="eastAsia"/>
        </w:rPr>
        <w:t>List</w:t>
      </w:r>
    </w:p>
    <w:p w:rsidR="00AB49D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B49D5" w:rsidRPr="00B5638D" w:rsidRDefault="00AB49D5" w:rsidP="00AB49D5">
      <w:pPr>
        <w:pStyle w:val="3"/>
      </w:pPr>
      <w:r>
        <w:rPr>
          <w:rFonts w:hint="eastAsia"/>
        </w:rPr>
        <w:t>删除接口</w:t>
      </w:r>
    </w:p>
    <w:p w:rsidR="00AB49D5" w:rsidRPr="00E47307" w:rsidRDefault="00AB49D5" w:rsidP="00AB49D5">
      <w:pPr>
        <w:rPr>
          <w:b/>
        </w:rPr>
      </w:pPr>
      <w:r w:rsidRPr="00E47307">
        <w:rPr>
          <w:rFonts w:hint="eastAsia"/>
          <w:b/>
        </w:rPr>
        <w:t>url:</w:t>
      </w:r>
    </w:p>
    <w:p w:rsidR="00AB49D5" w:rsidRPr="008510B3" w:rsidRDefault="005446D3"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9"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Delete</w:t>
      </w:r>
      <w:r w:rsidR="009405EB">
        <w:rPr>
          <w:rStyle w:val="af7"/>
        </w:rPr>
        <w:t>SpecialCPH</w:t>
      </w:r>
    </w:p>
    <w:p w:rsidR="00AB49D5" w:rsidRDefault="00AB49D5" w:rsidP="00AB49D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B49D5" w:rsidRDefault="00AB49D5" w:rsidP="00AB49D5">
      <w:pPr>
        <w:pStyle w:val="3"/>
      </w:pPr>
      <w:r>
        <w:rPr>
          <w:rFonts w:hint="eastAsia"/>
        </w:rPr>
        <w:t>修改个别字段接口</w:t>
      </w:r>
    </w:p>
    <w:p w:rsidR="00AB49D5" w:rsidRPr="00E47307" w:rsidRDefault="00AB49D5" w:rsidP="00AB49D5">
      <w:pPr>
        <w:rPr>
          <w:b/>
        </w:rPr>
      </w:pPr>
      <w:r w:rsidRPr="00E47307">
        <w:rPr>
          <w:rFonts w:hint="eastAsia"/>
          <w:b/>
        </w:rPr>
        <w:t>url:</w:t>
      </w:r>
    </w:p>
    <w:p w:rsidR="00AB49D5" w:rsidRPr="008510B3" w:rsidRDefault="005446D3"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0"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Update</w:t>
      </w:r>
      <w:r w:rsidR="009405EB">
        <w:rPr>
          <w:rStyle w:val="af7"/>
        </w:rPr>
        <w:t>SpecialCPH</w:t>
      </w:r>
      <w:r w:rsidR="00AB49D5">
        <w:rPr>
          <w:rStyle w:val="af7"/>
          <w:rFonts w:hint="eastAsia"/>
        </w:rPr>
        <w:t>Fields</w:t>
      </w:r>
    </w:p>
    <w:p w:rsidR="00AB49D5" w:rsidRDefault="00AB49D5" w:rsidP="00AB49D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B49D5" w:rsidRPr="00B5638D" w:rsidRDefault="00AB49D5" w:rsidP="00AB49D5">
      <w:pPr>
        <w:pStyle w:val="3"/>
      </w:pPr>
      <w:r>
        <w:rPr>
          <w:rFonts w:hint="eastAsia"/>
        </w:rPr>
        <w:t>按条件删除接口</w:t>
      </w:r>
    </w:p>
    <w:p w:rsidR="00AB49D5" w:rsidRPr="00E47307" w:rsidRDefault="00AB49D5" w:rsidP="00AB49D5">
      <w:pPr>
        <w:rPr>
          <w:b/>
        </w:rPr>
      </w:pPr>
      <w:r w:rsidRPr="00E47307">
        <w:rPr>
          <w:rFonts w:hint="eastAsia"/>
          <w:b/>
        </w:rPr>
        <w:t>url:</w:t>
      </w:r>
    </w:p>
    <w:p w:rsidR="00AB49D5" w:rsidRPr="008510B3" w:rsidRDefault="005446D3"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1"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Delete</w:t>
      </w:r>
      <w:r w:rsidR="009405EB">
        <w:rPr>
          <w:rStyle w:val="af7"/>
        </w:rPr>
        <w:t>SpecialCPH</w:t>
      </w:r>
      <w:r w:rsidR="00AB49D5">
        <w:rPr>
          <w:rStyle w:val="af7"/>
          <w:rFonts w:hint="eastAsia"/>
        </w:rPr>
        <w:t>By</w:t>
      </w:r>
    </w:p>
    <w:p w:rsidR="00AB49D5" w:rsidRDefault="00AB49D5" w:rsidP="00AB49D5">
      <w:pPr>
        <w:rPr>
          <w:b/>
        </w:rPr>
      </w:pPr>
      <w:r>
        <w:rPr>
          <w:rFonts w:hint="eastAsia"/>
          <w:b/>
        </w:rPr>
        <w:lastRenderedPageBreak/>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257D25">
      <w:pPr>
        <w:pStyle w:val="3"/>
        <w:numPr>
          <w:ilvl w:val="2"/>
          <w:numId w:val="1"/>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2"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SpecialCPH</w:t>
      </w:r>
      <w:r w:rsidR="00AA3BE2" w:rsidRPr="001D5A3C">
        <w:rPr>
          <w:rStyle w:val="af7"/>
          <w:rFonts w:hint="eastAsia"/>
        </w:rPr>
        <w:t>ByID</w:t>
      </w:r>
    </w:p>
    <w:p w:rsidR="00AA3BE2" w:rsidRDefault="00AA3BE2" w:rsidP="00AA3BE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257D25">
      <w:pPr>
        <w:pStyle w:val="3"/>
        <w:numPr>
          <w:ilvl w:val="2"/>
          <w:numId w:val="1"/>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E71FE8" w:rsidRPr="00AA3BE2"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13"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SpecialCPH</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4"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SpecialCPH</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17042" w:rsidRDefault="00C17042" w:rsidP="00C17042">
      <w:pPr>
        <w:pStyle w:val="2"/>
      </w:pPr>
      <w:r>
        <w:rPr>
          <w:rFonts w:hint="eastAsia"/>
        </w:rPr>
        <w:t>节假日设置接口</w:t>
      </w:r>
    </w:p>
    <w:p w:rsidR="00C17042" w:rsidRDefault="00C17042" w:rsidP="00C17042">
      <w:pPr>
        <w:pStyle w:val="3"/>
      </w:pPr>
      <w:r>
        <w:rPr>
          <w:rFonts w:hint="eastAsia"/>
        </w:rPr>
        <w:t>Model</w:t>
      </w:r>
      <w:r>
        <w:rPr>
          <w:rFonts w:hint="eastAsia"/>
        </w:rPr>
        <w:t>结构</w:t>
      </w:r>
    </w:p>
    <w:p w:rsidR="00C17042" w:rsidRPr="00D657B3" w:rsidRDefault="00C17042" w:rsidP="00C170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17042" w:rsidTr="003206DF">
        <w:tc>
          <w:tcPr>
            <w:tcW w:w="1809"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说明</w:t>
            </w:r>
          </w:p>
        </w:tc>
      </w:tr>
      <w:tr w:rsidR="00C17042" w:rsidRPr="00E00670" w:rsidTr="003206DF">
        <w:tc>
          <w:tcPr>
            <w:tcW w:w="1809" w:type="dxa"/>
          </w:tcPr>
          <w:p w:rsidR="00C17042" w:rsidRPr="00EC78A7" w:rsidRDefault="00C17042" w:rsidP="003206DF">
            <w:pPr>
              <w:spacing w:line="264" w:lineRule="auto"/>
              <w:rPr>
                <w:b/>
                <w:kern w:val="2"/>
              </w:rPr>
            </w:pPr>
            <w:r w:rsidRPr="00EC78A7">
              <w:rPr>
                <w:b/>
                <w:kern w:val="2"/>
              </w:rPr>
              <w:t>ID</w:t>
            </w:r>
          </w:p>
        </w:tc>
        <w:tc>
          <w:tcPr>
            <w:tcW w:w="1024" w:type="dxa"/>
          </w:tcPr>
          <w:p w:rsidR="00C17042" w:rsidRPr="00E00670" w:rsidRDefault="00C17042"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Pr="00E00670" w:rsidRDefault="00C17042"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17042" w:rsidRPr="00E00670" w:rsidTr="003206DF">
        <w:tc>
          <w:tcPr>
            <w:tcW w:w="1809" w:type="dxa"/>
          </w:tcPr>
          <w:p w:rsidR="00C17042" w:rsidRPr="007738BA" w:rsidRDefault="00C17042" w:rsidP="003206DF">
            <w:pPr>
              <w:spacing w:line="264" w:lineRule="auto"/>
              <w:rPr>
                <w:b/>
                <w:kern w:val="2"/>
              </w:rPr>
            </w:pPr>
            <w:r w:rsidRPr="00CD4CA0">
              <w:rPr>
                <w:b/>
                <w:kern w:val="2"/>
              </w:rPr>
              <w:t>Dates</w:t>
            </w:r>
          </w:p>
        </w:tc>
        <w:tc>
          <w:tcPr>
            <w:tcW w:w="1024"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工作站编号</w:t>
            </w:r>
          </w:p>
        </w:tc>
      </w:tr>
      <w:tr w:rsidR="00C17042" w:rsidRPr="00E00670" w:rsidTr="003206DF">
        <w:tc>
          <w:tcPr>
            <w:tcW w:w="1809" w:type="dxa"/>
          </w:tcPr>
          <w:p w:rsidR="00C17042" w:rsidRPr="004764FC" w:rsidRDefault="00C17042" w:rsidP="003206DF">
            <w:pPr>
              <w:spacing w:line="264" w:lineRule="auto"/>
              <w:rPr>
                <w:b/>
                <w:kern w:val="2"/>
              </w:rPr>
            </w:pPr>
            <w:r w:rsidRPr="00CD4CA0">
              <w:rPr>
                <w:b/>
                <w:kern w:val="2"/>
              </w:rPr>
              <w:t>Types</w:t>
            </w:r>
          </w:p>
        </w:tc>
        <w:tc>
          <w:tcPr>
            <w:tcW w:w="1024" w:type="dxa"/>
          </w:tcPr>
          <w:p w:rsidR="00C17042" w:rsidRDefault="00C17042"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车牌号</w:t>
            </w:r>
          </w:p>
        </w:tc>
      </w:tr>
    </w:tbl>
    <w:p w:rsidR="00C17042" w:rsidRDefault="00C17042" w:rsidP="00C17042">
      <w:pPr>
        <w:pStyle w:val="3"/>
      </w:pPr>
      <w:r>
        <w:rPr>
          <w:rFonts w:hint="eastAsia"/>
        </w:rPr>
        <w:t>获取接口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5"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GetHoliday</w:t>
      </w:r>
    </w:p>
    <w:p w:rsidR="00C17042" w:rsidRDefault="00C17042" w:rsidP="00C1704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6"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GetHoliday</w:t>
      </w:r>
      <w:r w:rsidR="00AA3BE2">
        <w:rPr>
          <w:rStyle w:val="af7"/>
          <w:rFonts w:hint="eastAsia"/>
        </w:rPr>
        <w:t>ByID</w:t>
      </w:r>
    </w:p>
    <w:p w:rsidR="00AA3BE2" w:rsidRDefault="00AA3BE2" w:rsidP="00AA3BE2">
      <w:pPr>
        <w:rPr>
          <w:b/>
        </w:rPr>
      </w:pPr>
      <w:r>
        <w:rPr>
          <w:rFonts w:hint="eastAsia"/>
          <w:b/>
        </w:rPr>
        <w:lastRenderedPageBreak/>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7"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GetHoliday</w:t>
      </w:r>
      <w:r w:rsidR="00A42A0A">
        <w:rPr>
          <w:rStyle w:val="af7"/>
          <w:rFonts w:hint="eastAsia"/>
        </w:rPr>
        <w:t>By</w:t>
      </w:r>
      <w:r w:rsidR="00AA3BE2">
        <w:rPr>
          <w:rStyle w:val="af7"/>
          <w:rFonts w:hint="eastAsia"/>
        </w:rPr>
        <w:t>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8"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Holiday</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17042" w:rsidRDefault="00C17042" w:rsidP="00C17042">
      <w:pPr>
        <w:pStyle w:val="3"/>
      </w:pPr>
      <w:r>
        <w:rPr>
          <w:rFonts w:hint="eastAsia"/>
        </w:rPr>
        <w:t>添加接口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9"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Add</w:t>
      </w:r>
      <w:r w:rsidR="00C17042">
        <w:rPr>
          <w:rStyle w:val="af7"/>
        </w:rPr>
        <w:t>Holiday</w:t>
      </w:r>
    </w:p>
    <w:p w:rsidR="002F05FE" w:rsidRDefault="00C17042"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0"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Holiday</w:t>
      </w:r>
      <w:r w:rsidR="002F05FE">
        <w:rPr>
          <w:rStyle w:val="af7"/>
          <w:rFonts w:hint="eastAsia"/>
        </w:rPr>
        <w:t>List</w:t>
      </w:r>
    </w:p>
    <w:p w:rsidR="00C17042"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17042" w:rsidRDefault="00C17042" w:rsidP="00C17042">
      <w:pPr>
        <w:pStyle w:val="3"/>
      </w:pPr>
      <w:r>
        <w:rPr>
          <w:rFonts w:hint="eastAsia"/>
        </w:rPr>
        <w:t>修改接口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1"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C17042">
        <w:rPr>
          <w:rStyle w:val="af7"/>
        </w:rPr>
        <w:t>Holiday</w:t>
      </w:r>
    </w:p>
    <w:p w:rsidR="007B2EA8" w:rsidRDefault="00C17042"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Holiday</w:t>
      </w:r>
      <w:r w:rsidR="007B2EA8">
        <w:rPr>
          <w:rStyle w:val="af7"/>
          <w:rFonts w:hint="eastAsia"/>
        </w:rPr>
        <w:t>List</w:t>
      </w:r>
    </w:p>
    <w:p w:rsidR="00C170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17042" w:rsidRPr="00B5638D" w:rsidRDefault="00150A92" w:rsidP="00C17042">
      <w:pPr>
        <w:pStyle w:val="3"/>
      </w:pPr>
      <w:r>
        <w:rPr>
          <w:rFonts w:hint="eastAsia"/>
        </w:rPr>
        <w:t>删除</w:t>
      </w:r>
      <w:r w:rsidR="00C17042">
        <w:rPr>
          <w:rFonts w:hint="eastAsia"/>
        </w:rPr>
        <w:t>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3"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C17042">
        <w:rPr>
          <w:rStyle w:val="af7"/>
        </w:rPr>
        <w:t>Holiday</w:t>
      </w:r>
    </w:p>
    <w:p w:rsidR="00C17042" w:rsidRDefault="00C17042" w:rsidP="00C1704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17042" w:rsidRDefault="00C17042" w:rsidP="00C17042">
      <w:pPr>
        <w:pStyle w:val="3"/>
      </w:pPr>
      <w:r>
        <w:rPr>
          <w:rFonts w:hint="eastAsia"/>
        </w:rPr>
        <w:lastRenderedPageBreak/>
        <w:t>修改个别字段接口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4"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C17042">
        <w:rPr>
          <w:rStyle w:val="af7"/>
        </w:rPr>
        <w:t>Holiday</w:t>
      </w:r>
      <w:r w:rsidR="00C17042">
        <w:rPr>
          <w:rStyle w:val="af7"/>
          <w:rFonts w:hint="eastAsia"/>
        </w:rPr>
        <w:t>Fields</w:t>
      </w:r>
    </w:p>
    <w:p w:rsidR="00C17042" w:rsidRDefault="00C17042" w:rsidP="00C17042">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17042" w:rsidRPr="00B5638D" w:rsidRDefault="00C17042" w:rsidP="00C17042">
      <w:pPr>
        <w:pStyle w:val="3"/>
      </w:pPr>
      <w:r>
        <w:rPr>
          <w:rFonts w:hint="eastAsia"/>
        </w:rPr>
        <w:t>按条件删除接口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5"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C17042">
        <w:rPr>
          <w:rStyle w:val="af7"/>
        </w:rPr>
        <w:t>Holiday</w:t>
      </w:r>
      <w:r w:rsidR="00C17042">
        <w:rPr>
          <w:rStyle w:val="af7"/>
          <w:rFonts w:hint="eastAsia"/>
        </w:rPr>
        <w:t>By</w:t>
      </w:r>
    </w:p>
    <w:p w:rsidR="00C17042" w:rsidRDefault="00C17042" w:rsidP="00C17042">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257D25">
      <w:pPr>
        <w:pStyle w:val="3"/>
        <w:numPr>
          <w:ilvl w:val="2"/>
          <w:numId w:val="1"/>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6"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Holiday</w:t>
      </w:r>
      <w:r w:rsidR="00AA3BE2" w:rsidRPr="001D5A3C">
        <w:rPr>
          <w:rStyle w:val="af7"/>
          <w:rFonts w:hint="eastAsia"/>
        </w:rPr>
        <w:t>ByID</w:t>
      </w:r>
    </w:p>
    <w:p w:rsidR="00AA3BE2" w:rsidRDefault="00AA3BE2" w:rsidP="00AA3BE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257D25">
      <w:pPr>
        <w:pStyle w:val="3"/>
        <w:numPr>
          <w:ilvl w:val="2"/>
          <w:numId w:val="1"/>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AA3BE2" w:rsidRPr="00AA3BE2" w:rsidRDefault="005446D3"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27"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Holiday</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Holiday</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17042" w:rsidRDefault="00C17042" w:rsidP="00C17042">
      <w:pPr>
        <w:pStyle w:val="2"/>
      </w:pPr>
      <w:r>
        <w:rPr>
          <w:rFonts w:hint="eastAsia"/>
        </w:rPr>
        <w:t>黑名单设置接口</w:t>
      </w:r>
    </w:p>
    <w:p w:rsidR="00C17042" w:rsidRDefault="00C17042" w:rsidP="00C17042">
      <w:pPr>
        <w:pStyle w:val="3"/>
      </w:pPr>
      <w:bookmarkStart w:id="41" w:name="_Model结构_13"/>
      <w:bookmarkEnd w:id="41"/>
      <w:r>
        <w:rPr>
          <w:rFonts w:hint="eastAsia"/>
        </w:rPr>
        <w:t>Model</w:t>
      </w:r>
      <w:r>
        <w:rPr>
          <w:rFonts w:hint="eastAsia"/>
        </w:rPr>
        <w:t>结构</w:t>
      </w:r>
    </w:p>
    <w:p w:rsidR="00C17042" w:rsidRPr="00D657B3" w:rsidRDefault="00C17042" w:rsidP="00C170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17042" w:rsidTr="003206DF">
        <w:tc>
          <w:tcPr>
            <w:tcW w:w="1809"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说明</w:t>
            </w:r>
          </w:p>
        </w:tc>
      </w:tr>
      <w:tr w:rsidR="00C17042" w:rsidRPr="00E00670" w:rsidTr="003206DF">
        <w:tc>
          <w:tcPr>
            <w:tcW w:w="1809" w:type="dxa"/>
          </w:tcPr>
          <w:p w:rsidR="00C17042" w:rsidRPr="00EC78A7" w:rsidRDefault="00C17042" w:rsidP="003206DF">
            <w:pPr>
              <w:spacing w:line="264" w:lineRule="auto"/>
              <w:rPr>
                <w:b/>
                <w:kern w:val="2"/>
              </w:rPr>
            </w:pPr>
            <w:r w:rsidRPr="00EC78A7">
              <w:rPr>
                <w:b/>
                <w:kern w:val="2"/>
              </w:rPr>
              <w:t>ID</w:t>
            </w:r>
          </w:p>
        </w:tc>
        <w:tc>
          <w:tcPr>
            <w:tcW w:w="1024" w:type="dxa"/>
          </w:tcPr>
          <w:p w:rsidR="00C17042" w:rsidRPr="00E00670" w:rsidRDefault="00C17042"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Pr="00E00670" w:rsidRDefault="00C17042"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17042" w:rsidRPr="00E00670" w:rsidTr="003206DF">
        <w:tc>
          <w:tcPr>
            <w:tcW w:w="1809" w:type="dxa"/>
          </w:tcPr>
          <w:p w:rsidR="00C17042" w:rsidRPr="007738BA" w:rsidRDefault="00E321BC" w:rsidP="003206DF">
            <w:pPr>
              <w:spacing w:line="264" w:lineRule="auto"/>
              <w:rPr>
                <w:b/>
                <w:kern w:val="2"/>
              </w:rPr>
            </w:pPr>
            <w:r w:rsidRPr="00E321BC">
              <w:rPr>
                <w:b/>
                <w:kern w:val="2"/>
              </w:rPr>
              <w:t>CPH</w:t>
            </w:r>
          </w:p>
        </w:tc>
        <w:tc>
          <w:tcPr>
            <w:tcW w:w="1024" w:type="dxa"/>
          </w:tcPr>
          <w:p w:rsidR="00C17042"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E321BC"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C17042" w:rsidRPr="00E00670" w:rsidTr="003206DF">
        <w:tc>
          <w:tcPr>
            <w:tcW w:w="1809" w:type="dxa"/>
          </w:tcPr>
          <w:p w:rsidR="00C17042" w:rsidRPr="004764FC" w:rsidRDefault="00E321BC" w:rsidP="003206DF">
            <w:pPr>
              <w:spacing w:line="264" w:lineRule="auto"/>
              <w:rPr>
                <w:b/>
                <w:kern w:val="2"/>
              </w:rPr>
            </w:pPr>
            <w:r w:rsidRPr="00E321BC">
              <w:rPr>
                <w:b/>
                <w:kern w:val="2"/>
              </w:rPr>
              <w:t>StartTime</w:t>
            </w:r>
          </w:p>
        </w:tc>
        <w:tc>
          <w:tcPr>
            <w:tcW w:w="1024" w:type="dxa"/>
          </w:tcPr>
          <w:p w:rsidR="00C17042" w:rsidRDefault="00E321BC"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E321BC" w:rsidP="003206DF">
            <w:pPr>
              <w:spacing w:line="264" w:lineRule="auto"/>
              <w:rPr>
                <w:rFonts w:ascii="Consolas" w:hAnsi="Consolas" w:cs="Consolas"/>
                <w:sz w:val="18"/>
                <w:szCs w:val="18"/>
              </w:rPr>
            </w:pPr>
            <w:r>
              <w:rPr>
                <w:rFonts w:ascii="Consolas" w:hAnsi="Consolas" w:cs="Consolas" w:hint="eastAsia"/>
                <w:sz w:val="18"/>
                <w:szCs w:val="18"/>
              </w:rPr>
              <w:t>开始日期</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lastRenderedPageBreak/>
              <w:t>EndTime</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结束日期</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Reason</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原因</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DownloadSignal</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下载标识</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AddDelete</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p>
        </w:tc>
      </w:tr>
    </w:tbl>
    <w:p w:rsidR="00C17042" w:rsidRDefault="00C17042" w:rsidP="00C17042">
      <w:pPr>
        <w:pStyle w:val="3"/>
      </w:pPr>
      <w:r>
        <w:rPr>
          <w:rFonts w:hint="eastAsia"/>
        </w:rPr>
        <w:t>获取接口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9"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Get</w:t>
      </w:r>
      <w:r w:rsidR="00A42A0A">
        <w:rPr>
          <w:rStyle w:val="af7"/>
          <w:rFonts w:hint="eastAsia"/>
        </w:rPr>
        <w:t>Blacklist</w:t>
      </w:r>
    </w:p>
    <w:p w:rsidR="00C17042" w:rsidRDefault="00C17042" w:rsidP="00C1704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0"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Blacklist</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1"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Blacklist</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2"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Blacklist</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17042" w:rsidRDefault="00C17042" w:rsidP="00C17042">
      <w:pPr>
        <w:pStyle w:val="3"/>
      </w:pPr>
      <w:r>
        <w:rPr>
          <w:rFonts w:hint="eastAsia"/>
        </w:rPr>
        <w:t>添加接口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3"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Add</w:t>
      </w:r>
      <w:r w:rsidR="00A42A0A">
        <w:rPr>
          <w:rStyle w:val="af7"/>
        </w:rPr>
        <w:t>Blacklist</w:t>
      </w:r>
    </w:p>
    <w:p w:rsidR="002F05FE" w:rsidRDefault="00C17042"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4"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Blacklist</w:t>
      </w:r>
      <w:r w:rsidR="002F05FE">
        <w:rPr>
          <w:rStyle w:val="af7"/>
          <w:rFonts w:hint="eastAsia"/>
        </w:rPr>
        <w:t>List</w:t>
      </w:r>
    </w:p>
    <w:p w:rsidR="00C17042"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17042" w:rsidRDefault="00C17042" w:rsidP="00C17042">
      <w:pPr>
        <w:pStyle w:val="3"/>
      </w:pPr>
      <w:r>
        <w:rPr>
          <w:rFonts w:hint="eastAsia"/>
        </w:rPr>
        <w:lastRenderedPageBreak/>
        <w:t>修改接口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5"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A42A0A">
        <w:rPr>
          <w:rStyle w:val="af7"/>
        </w:rPr>
        <w:t>Blacklist</w:t>
      </w:r>
    </w:p>
    <w:p w:rsidR="007B2EA8" w:rsidRDefault="00C17042"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Blacklist</w:t>
      </w:r>
      <w:r w:rsidR="007B2EA8">
        <w:rPr>
          <w:rStyle w:val="af7"/>
          <w:rFonts w:hint="eastAsia"/>
        </w:rPr>
        <w:t>List</w:t>
      </w:r>
    </w:p>
    <w:p w:rsidR="00C170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17042" w:rsidRPr="00B5638D" w:rsidRDefault="00FF6FB2" w:rsidP="00C17042">
      <w:pPr>
        <w:pStyle w:val="3"/>
      </w:pPr>
      <w:r>
        <w:rPr>
          <w:rFonts w:hint="eastAsia"/>
        </w:rPr>
        <w:t>删除</w:t>
      </w:r>
      <w:r w:rsidR="00C17042">
        <w:rPr>
          <w:rFonts w:hint="eastAsia"/>
        </w:rPr>
        <w:t>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7"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A42A0A">
        <w:rPr>
          <w:rStyle w:val="af7"/>
        </w:rPr>
        <w:t>Blacklist</w:t>
      </w:r>
    </w:p>
    <w:p w:rsidR="00C17042" w:rsidRDefault="00C17042" w:rsidP="00C1704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17042" w:rsidRDefault="00C17042" w:rsidP="00C17042">
      <w:pPr>
        <w:pStyle w:val="3"/>
      </w:pPr>
      <w:r>
        <w:rPr>
          <w:rFonts w:hint="eastAsia"/>
        </w:rPr>
        <w:t>修改个别字段接口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8"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A42A0A">
        <w:rPr>
          <w:rStyle w:val="af7"/>
        </w:rPr>
        <w:t>Blacklist</w:t>
      </w:r>
      <w:r w:rsidR="00C17042">
        <w:rPr>
          <w:rStyle w:val="af7"/>
          <w:rFonts w:hint="eastAsia"/>
        </w:rPr>
        <w:t>Fields</w:t>
      </w:r>
    </w:p>
    <w:p w:rsidR="00C17042" w:rsidRDefault="00C17042" w:rsidP="00C17042">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17042" w:rsidRPr="00B5638D" w:rsidRDefault="00C17042" w:rsidP="00C17042">
      <w:pPr>
        <w:pStyle w:val="3"/>
      </w:pPr>
      <w:r>
        <w:rPr>
          <w:rFonts w:hint="eastAsia"/>
        </w:rPr>
        <w:t>按条件删除接口</w:t>
      </w:r>
    </w:p>
    <w:p w:rsidR="00C17042" w:rsidRPr="00E47307" w:rsidRDefault="00C17042" w:rsidP="00C17042">
      <w:pPr>
        <w:rPr>
          <w:b/>
        </w:rPr>
      </w:pPr>
      <w:r w:rsidRPr="00E47307">
        <w:rPr>
          <w:rFonts w:hint="eastAsia"/>
          <w:b/>
        </w:rPr>
        <w:t>url:</w:t>
      </w:r>
    </w:p>
    <w:p w:rsidR="00C17042" w:rsidRPr="008510B3" w:rsidRDefault="005446D3"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9"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A42A0A">
        <w:rPr>
          <w:rStyle w:val="af7"/>
        </w:rPr>
        <w:t>Blacklist</w:t>
      </w:r>
      <w:r w:rsidR="00C17042">
        <w:rPr>
          <w:rStyle w:val="af7"/>
          <w:rFonts w:hint="eastAsia"/>
        </w:rPr>
        <w:t>By</w:t>
      </w:r>
    </w:p>
    <w:p w:rsidR="00C17042" w:rsidRDefault="00C17042" w:rsidP="00C17042">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0"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Blacklist</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41"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Blacklist</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lastRenderedPageBreak/>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Blacklist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6C754A" w:rsidRDefault="006C754A" w:rsidP="006C754A">
      <w:pPr>
        <w:pStyle w:val="2"/>
      </w:pPr>
      <w:r>
        <w:rPr>
          <w:rFonts w:hint="eastAsia"/>
        </w:rPr>
        <w:t>免费原因设置接口</w:t>
      </w:r>
    </w:p>
    <w:p w:rsidR="006C754A" w:rsidRDefault="006C754A" w:rsidP="006C754A">
      <w:pPr>
        <w:pStyle w:val="3"/>
      </w:pPr>
      <w:r>
        <w:rPr>
          <w:rFonts w:hint="eastAsia"/>
        </w:rPr>
        <w:t>Model</w:t>
      </w:r>
      <w:r>
        <w:rPr>
          <w:rFonts w:hint="eastAsia"/>
        </w:rPr>
        <w:t>结构</w:t>
      </w:r>
    </w:p>
    <w:p w:rsidR="006C754A" w:rsidRPr="00D657B3" w:rsidRDefault="006C754A" w:rsidP="006C75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C754A" w:rsidTr="003206DF">
        <w:tc>
          <w:tcPr>
            <w:tcW w:w="1809"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说明</w:t>
            </w:r>
          </w:p>
        </w:tc>
      </w:tr>
      <w:tr w:rsidR="006C754A" w:rsidRPr="00E00670" w:rsidTr="003206DF">
        <w:tc>
          <w:tcPr>
            <w:tcW w:w="1809" w:type="dxa"/>
          </w:tcPr>
          <w:p w:rsidR="006C754A" w:rsidRPr="00EC78A7" w:rsidRDefault="006C754A" w:rsidP="003206DF">
            <w:pPr>
              <w:spacing w:line="264" w:lineRule="auto"/>
              <w:rPr>
                <w:b/>
                <w:kern w:val="2"/>
              </w:rPr>
            </w:pPr>
            <w:r w:rsidRPr="00EC78A7">
              <w:rPr>
                <w:b/>
                <w:kern w:val="2"/>
              </w:rPr>
              <w:t>ID</w:t>
            </w:r>
          </w:p>
        </w:tc>
        <w:tc>
          <w:tcPr>
            <w:tcW w:w="1024" w:type="dxa"/>
          </w:tcPr>
          <w:p w:rsidR="006C754A" w:rsidRPr="00E00670" w:rsidRDefault="006C754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C754A" w:rsidRPr="00E00670" w:rsidRDefault="006C754A"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6C754A" w:rsidRPr="00E00670" w:rsidTr="003206DF">
        <w:tc>
          <w:tcPr>
            <w:tcW w:w="1809" w:type="dxa"/>
          </w:tcPr>
          <w:p w:rsidR="006C754A" w:rsidRPr="007738BA" w:rsidRDefault="006C754A" w:rsidP="003206DF">
            <w:pPr>
              <w:spacing w:line="264" w:lineRule="auto"/>
              <w:rPr>
                <w:b/>
                <w:kern w:val="2"/>
              </w:rPr>
            </w:pPr>
            <w:r w:rsidRPr="006C754A">
              <w:rPr>
                <w:b/>
                <w:kern w:val="2"/>
              </w:rPr>
              <w:t>ItemDetail</w:t>
            </w:r>
          </w:p>
        </w:tc>
        <w:tc>
          <w:tcPr>
            <w:tcW w:w="1024" w:type="dxa"/>
          </w:tcPr>
          <w:p w:rsidR="006C754A" w:rsidRDefault="006C754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免费原因说明</w:t>
            </w:r>
          </w:p>
        </w:tc>
      </w:tr>
    </w:tbl>
    <w:p w:rsidR="006C754A" w:rsidRDefault="006C754A" w:rsidP="006C754A">
      <w:pPr>
        <w:pStyle w:val="3"/>
      </w:pPr>
      <w:r>
        <w:rPr>
          <w:rFonts w:hint="eastAsia"/>
        </w:rPr>
        <w:t>获取接口</w:t>
      </w:r>
    </w:p>
    <w:p w:rsidR="006C754A" w:rsidRPr="00E47307" w:rsidRDefault="006C754A" w:rsidP="006C754A">
      <w:pPr>
        <w:rPr>
          <w:b/>
        </w:rPr>
      </w:pPr>
      <w:r w:rsidRPr="00E47307">
        <w:rPr>
          <w:rFonts w:hint="eastAsia"/>
          <w:b/>
        </w:rPr>
        <w:t>url:</w:t>
      </w:r>
    </w:p>
    <w:p w:rsidR="006C754A" w:rsidRPr="008510B3" w:rsidRDefault="005446D3"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3"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Get</w:t>
      </w:r>
      <w:r w:rsidR="0013359C">
        <w:rPr>
          <w:rStyle w:val="af7"/>
          <w:rFonts w:hint="eastAsia"/>
        </w:rPr>
        <w:t>FreeReason</w:t>
      </w:r>
    </w:p>
    <w:p w:rsidR="006C754A" w:rsidRDefault="006C754A" w:rsidP="006C754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4"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FreeReason</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5"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FreeReason</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6"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FreeReason</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6C754A" w:rsidRDefault="006C754A" w:rsidP="006C754A">
      <w:pPr>
        <w:pStyle w:val="3"/>
      </w:pPr>
      <w:r>
        <w:rPr>
          <w:rFonts w:hint="eastAsia"/>
        </w:rPr>
        <w:t>添加接口</w:t>
      </w:r>
    </w:p>
    <w:p w:rsidR="006C754A" w:rsidRPr="00E47307" w:rsidRDefault="006C754A" w:rsidP="006C754A">
      <w:pPr>
        <w:rPr>
          <w:b/>
        </w:rPr>
      </w:pPr>
      <w:r w:rsidRPr="00E47307">
        <w:rPr>
          <w:rFonts w:hint="eastAsia"/>
          <w:b/>
        </w:rPr>
        <w:t>url:</w:t>
      </w:r>
    </w:p>
    <w:p w:rsidR="006C754A" w:rsidRPr="008510B3" w:rsidRDefault="005446D3"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7"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Add</w:t>
      </w:r>
      <w:r w:rsidR="0013359C">
        <w:rPr>
          <w:rStyle w:val="af7"/>
        </w:rPr>
        <w:t>FreeReason</w:t>
      </w:r>
    </w:p>
    <w:p w:rsidR="002F05FE" w:rsidRDefault="006C754A"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8"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FreeReason</w:t>
      </w:r>
      <w:r w:rsidR="002F05FE">
        <w:rPr>
          <w:rStyle w:val="af7"/>
          <w:rFonts w:hint="eastAsia"/>
        </w:rPr>
        <w:t>List</w:t>
      </w:r>
    </w:p>
    <w:p w:rsidR="006C754A"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6C754A" w:rsidRDefault="006C754A" w:rsidP="006C754A">
      <w:pPr>
        <w:pStyle w:val="3"/>
      </w:pPr>
      <w:r>
        <w:rPr>
          <w:rFonts w:hint="eastAsia"/>
        </w:rPr>
        <w:t>修改接口</w:t>
      </w:r>
    </w:p>
    <w:p w:rsidR="006C754A" w:rsidRPr="00E47307" w:rsidRDefault="006C754A" w:rsidP="006C754A">
      <w:pPr>
        <w:rPr>
          <w:b/>
        </w:rPr>
      </w:pPr>
      <w:r w:rsidRPr="00E47307">
        <w:rPr>
          <w:rFonts w:hint="eastAsia"/>
          <w:b/>
        </w:rPr>
        <w:t>url:</w:t>
      </w:r>
    </w:p>
    <w:p w:rsidR="006C754A" w:rsidRPr="008510B3" w:rsidRDefault="005446D3"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9"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Update</w:t>
      </w:r>
      <w:r w:rsidR="0013359C">
        <w:rPr>
          <w:rStyle w:val="af7"/>
        </w:rPr>
        <w:t>FreeReason</w:t>
      </w:r>
    </w:p>
    <w:p w:rsidR="007B2EA8" w:rsidRDefault="006C754A"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FreeReason</w:t>
      </w:r>
      <w:r w:rsidR="007B2EA8">
        <w:rPr>
          <w:rStyle w:val="af7"/>
          <w:rFonts w:hint="eastAsia"/>
        </w:rPr>
        <w:t>List</w:t>
      </w:r>
    </w:p>
    <w:p w:rsidR="006C754A"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6C754A" w:rsidRPr="00B5638D" w:rsidRDefault="00836584" w:rsidP="006C754A">
      <w:pPr>
        <w:pStyle w:val="3"/>
      </w:pPr>
      <w:r>
        <w:rPr>
          <w:rFonts w:hint="eastAsia"/>
        </w:rPr>
        <w:t>删除</w:t>
      </w:r>
      <w:r w:rsidR="006C754A">
        <w:rPr>
          <w:rFonts w:hint="eastAsia"/>
        </w:rPr>
        <w:t>接口</w:t>
      </w:r>
    </w:p>
    <w:p w:rsidR="006C754A" w:rsidRPr="00E47307" w:rsidRDefault="006C754A" w:rsidP="006C754A">
      <w:pPr>
        <w:rPr>
          <w:b/>
        </w:rPr>
      </w:pPr>
      <w:r w:rsidRPr="00E47307">
        <w:rPr>
          <w:rFonts w:hint="eastAsia"/>
          <w:b/>
        </w:rPr>
        <w:t>url:</w:t>
      </w:r>
    </w:p>
    <w:p w:rsidR="006C754A" w:rsidRPr="008510B3" w:rsidRDefault="005446D3"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1"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Delete</w:t>
      </w:r>
      <w:r w:rsidR="0013359C">
        <w:rPr>
          <w:rStyle w:val="af7"/>
        </w:rPr>
        <w:t>FreeReason</w:t>
      </w:r>
    </w:p>
    <w:p w:rsidR="006C754A" w:rsidRDefault="006C754A" w:rsidP="006C754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6C754A" w:rsidRDefault="006C754A" w:rsidP="006C754A">
      <w:pPr>
        <w:pStyle w:val="3"/>
      </w:pPr>
      <w:r>
        <w:rPr>
          <w:rFonts w:hint="eastAsia"/>
        </w:rPr>
        <w:t>修改个别字段接口</w:t>
      </w:r>
    </w:p>
    <w:p w:rsidR="006C754A" w:rsidRPr="00E47307" w:rsidRDefault="006C754A" w:rsidP="006C754A">
      <w:pPr>
        <w:rPr>
          <w:b/>
        </w:rPr>
      </w:pPr>
      <w:r w:rsidRPr="00E47307">
        <w:rPr>
          <w:rFonts w:hint="eastAsia"/>
          <w:b/>
        </w:rPr>
        <w:t>url:</w:t>
      </w:r>
    </w:p>
    <w:p w:rsidR="006C754A" w:rsidRPr="008510B3" w:rsidRDefault="005446D3"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2"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Update</w:t>
      </w:r>
      <w:r w:rsidR="0013359C">
        <w:rPr>
          <w:rStyle w:val="af7"/>
        </w:rPr>
        <w:t>FreeReason</w:t>
      </w:r>
      <w:r w:rsidR="006C754A">
        <w:rPr>
          <w:rStyle w:val="af7"/>
          <w:rFonts w:hint="eastAsia"/>
        </w:rPr>
        <w:t>Fields</w:t>
      </w:r>
    </w:p>
    <w:p w:rsidR="006C754A" w:rsidRDefault="006C754A" w:rsidP="006C754A">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6C754A" w:rsidRPr="00B5638D" w:rsidRDefault="006C754A" w:rsidP="006C754A">
      <w:pPr>
        <w:pStyle w:val="3"/>
      </w:pPr>
      <w:r>
        <w:rPr>
          <w:rFonts w:hint="eastAsia"/>
        </w:rPr>
        <w:t>按条件删除接口</w:t>
      </w:r>
    </w:p>
    <w:p w:rsidR="006C754A" w:rsidRPr="00E47307" w:rsidRDefault="006C754A" w:rsidP="006C754A">
      <w:pPr>
        <w:rPr>
          <w:b/>
        </w:rPr>
      </w:pPr>
      <w:r w:rsidRPr="00E47307">
        <w:rPr>
          <w:rFonts w:hint="eastAsia"/>
          <w:b/>
        </w:rPr>
        <w:t>url:</w:t>
      </w:r>
    </w:p>
    <w:p w:rsidR="006C754A" w:rsidRPr="008510B3" w:rsidRDefault="005446D3"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3"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Delete</w:t>
      </w:r>
      <w:r w:rsidR="0013359C">
        <w:rPr>
          <w:rStyle w:val="af7"/>
        </w:rPr>
        <w:t>FreeReason</w:t>
      </w:r>
      <w:r w:rsidR="006C754A">
        <w:rPr>
          <w:rStyle w:val="af7"/>
          <w:rFonts w:hint="eastAsia"/>
        </w:rPr>
        <w:t>By</w:t>
      </w:r>
    </w:p>
    <w:p w:rsidR="006C754A" w:rsidRDefault="006C754A" w:rsidP="006C754A">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4"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FreeReason</w:t>
      </w:r>
      <w:r w:rsidR="00A42A0A" w:rsidRPr="001D5A3C">
        <w:rPr>
          <w:rStyle w:val="af7"/>
          <w:rFonts w:hint="eastAsia"/>
        </w:rPr>
        <w:t>ByID</w:t>
      </w:r>
    </w:p>
    <w:p w:rsidR="00A42A0A" w:rsidRDefault="00A42A0A" w:rsidP="00A42A0A">
      <w:pPr>
        <w:rPr>
          <w:rStyle w:val="af7"/>
          <w:b/>
        </w:rPr>
      </w:pPr>
      <w:r>
        <w:rPr>
          <w:rFonts w:hint="eastAsia"/>
          <w:b/>
        </w:rPr>
        <w:lastRenderedPageBreak/>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55"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FreeReason</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FreeReason</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37CD5" w:rsidRDefault="00A37CD5" w:rsidP="00257D25">
      <w:pPr>
        <w:pStyle w:val="2"/>
        <w:numPr>
          <w:ilvl w:val="1"/>
          <w:numId w:val="1"/>
        </w:numPr>
      </w:pPr>
      <w:r>
        <w:rPr>
          <w:rFonts w:hint="eastAsia"/>
        </w:rPr>
        <w:t>更改车场密码接口</w:t>
      </w:r>
    </w:p>
    <w:p w:rsidR="00A37CD5" w:rsidRDefault="00A37CD5" w:rsidP="00257D25">
      <w:pPr>
        <w:pStyle w:val="3"/>
        <w:numPr>
          <w:ilvl w:val="2"/>
          <w:numId w:val="1"/>
        </w:numPr>
      </w:pPr>
      <w:r>
        <w:rPr>
          <w:rFonts w:hint="eastAsia"/>
        </w:rPr>
        <w:t>Model</w:t>
      </w:r>
      <w:r>
        <w:rPr>
          <w:rFonts w:hint="eastAsia"/>
        </w:rPr>
        <w:t>结构</w:t>
      </w:r>
    </w:p>
    <w:p w:rsidR="00A37CD5" w:rsidRPr="00D657B3" w:rsidRDefault="00A37CD5" w:rsidP="00A37C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37CD5" w:rsidTr="003206DF">
        <w:tc>
          <w:tcPr>
            <w:tcW w:w="1809"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说明</w:t>
            </w:r>
          </w:p>
        </w:tc>
      </w:tr>
      <w:tr w:rsidR="00A37CD5" w:rsidRPr="00E00670" w:rsidTr="003206DF">
        <w:tc>
          <w:tcPr>
            <w:tcW w:w="1809" w:type="dxa"/>
          </w:tcPr>
          <w:p w:rsidR="00A37CD5" w:rsidRPr="00EC78A7" w:rsidRDefault="00A37CD5" w:rsidP="003206DF">
            <w:pPr>
              <w:spacing w:line="264" w:lineRule="auto"/>
              <w:rPr>
                <w:b/>
                <w:kern w:val="2"/>
              </w:rPr>
            </w:pPr>
            <w:r w:rsidRPr="00EC78A7">
              <w:rPr>
                <w:b/>
                <w:kern w:val="2"/>
              </w:rPr>
              <w:t>ID</w:t>
            </w:r>
          </w:p>
        </w:tc>
        <w:tc>
          <w:tcPr>
            <w:tcW w:w="1024" w:type="dxa"/>
          </w:tcPr>
          <w:p w:rsidR="00A37CD5" w:rsidRPr="00E00670" w:rsidRDefault="00A37CD5"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Pr="00E00670" w:rsidRDefault="00A37CD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37CD5" w:rsidRPr="00E00670" w:rsidTr="003206DF">
        <w:tc>
          <w:tcPr>
            <w:tcW w:w="1809" w:type="dxa"/>
          </w:tcPr>
          <w:p w:rsidR="00A37CD5" w:rsidRPr="007738BA" w:rsidRDefault="00A37CD5" w:rsidP="003206DF">
            <w:pPr>
              <w:spacing w:line="264" w:lineRule="auto"/>
              <w:rPr>
                <w:b/>
                <w:kern w:val="2"/>
              </w:rPr>
            </w:pPr>
            <w:r w:rsidRPr="008528B5">
              <w:rPr>
                <w:b/>
                <w:kern w:val="2"/>
              </w:rPr>
              <w:t>StationID</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2935DE" w:rsidP="003206DF">
            <w:pPr>
              <w:spacing w:line="264" w:lineRule="auto"/>
              <w:rPr>
                <w:rFonts w:ascii="Consolas" w:hAnsi="Consolas" w:cs="Consolas"/>
                <w:sz w:val="18"/>
                <w:szCs w:val="18"/>
              </w:rPr>
            </w:pPr>
            <w:r>
              <w:rPr>
                <w:rFonts w:ascii="Consolas" w:hAnsi="Consolas" w:cs="Consolas" w:hint="eastAsia"/>
                <w:sz w:val="18"/>
                <w:szCs w:val="18"/>
              </w:rPr>
              <w:t>工作站编号</w:t>
            </w:r>
          </w:p>
        </w:tc>
      </w:tr>
      <w:tr w:rsidR="00A37CD5" w:rsidRPr="00E00670" w:rsidTr="003206DF">
        <w:tc>
          <w:tcPr>
            <w:tcW w:w="1809" w:type="dxa"/>
          </w:tcPr>
          <w:p w:rsidR="00A37CD5" w:rsidRPr="008528B5" w:rsidRDefault="00A37CD5" w:rsidP="003206DF">
            <w:pPr>
              <w:spacing w:line="264" w:lineRule="auto"/>
              <w:rPr>
                <w:b/>
                <w:kern w:val="2"/>
              </w:rPr>
            </w:pPr>
            <w:r w:rsidRPr="008528B5">
              <w:rPr>
                <w:b/>
                <w:kern w:val="2"/>
              </w:rPr>
              <w:t>Pwd</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原始密码经过</w:t>
            </w:r>
            <w:r>
              <w:rPr>
                <w:rFonts w:ascii="Consolas" w:hAnsi="Consolas" w:cs="Consolas" w:hint="eastAsia"/>
                <w:sz w:val="18"/>
                <w:szCs w:val="18"/>
              </w:rPr>
              <w:t>MD5</w:t>
            </w:r>
            <w:r>
              <w:rPr>
                <w:rFonts w:ascii="Consolas" w:hAnsi="Consolas" w:cs="Consolas" w:hint="eastAsia"/>
                <w:sz w:val="18"/>
                <w:szCs w:val="18"/>
              </w:rPr>
              <w:t>加密后的字符串。加密细节请参考</w:t>
            </w:r>
            <w:hyperlink w:anchor="_MD5加密" w:history="1">
              <w:r w:rsidRPr="00B5310D">
                <w:rPr>
                  <w:rStyle w:val="af7"/>
                  <w:rFonts w:ascii="Consolas" w:hAnsi="Consolas" w:cs="Consolas" w:hint="eastAsia"/>
                  <w:sz w:val="18"/>
                  <w:szCs w:val="18"/>
                </w:rPr>
                <w:t>MD5</w:t>
              </w:r>
              <w:r w:rsidRPr="00B5310D">
                <w:rPr>
                  <w:rStyle w:val="af7"/>
                  <w:rFonts w:ascii="Consolas" w:hAnsi="Consolas" w:cs="Consolas" w:hint="eastAsia"/>
                  <w:sz w:val="18"/>
                  <w:szCs w:val="18"/>
                </w:rPr>
                <w:t>加密</w:t>
              </w:r>
            </w:hyperlink>
            <w:r>
              <w:rPr>
                <w:rFonts w:ascii="Consolas" w:hAnsi="Consolas" w:cs="Consolas" w:hint="eastAsia"/>
                <w:sz w:val="18"/>
                <w:szCs w:val="18"/>
              </w:rPr>
              <w:t>一节</w:t>
            </w:r>
          </w:p>
        </w:tc>
      </w:tr>
      <w:tr w:rsidR="00A37CD5" w:rsidRPr="00E00670" w:rsidTr="003206DF">
        <w:tc>
          <w:tcPr>
            <w:tcW w:w="1809" w:type="dxa"/>
          </w:tcPr>
          <w:p w:rsidR="00A37CD5" w:rsidRPr="008528B5" w:rsidRDefault="00A37CD5" w:rsidP="003206DF">
            <w:pPr>
              <w:spacing w:line="264" w:lineRule="auto"/>
              <w:rPr>
                <w:b/>
                <w:kern w:val="2"/>
              </w:rPr>
            </w:pPr>
            <w:r w:rsidRPr="008528B5">
              <w:rPr>
                <w:b/>
                <w:kern w:val="2"/>
              </w:rPr>
              <w:t>BakeupTime</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更改时间。新增或更改操作会由系统自动设置。</w:t>
            </w:r>
          </w:p>
        </w:tc>
      </w:tr>
    </w:tbl>
    <w:p w:rsidR="00A37CD5" w:rsidRDefault="00A37CD5" w:rsidP="00257D25">
      <w:pPr>
        <w:pStyle w:val="3"/>
        <w:numPr>
          <w:ilvl w:val="2"/>
          <w:numId w:val="1"/>
        </w:numPr>
      </w:pPr>
      <w:r>
        <w:rPr>
          <w:rFonts w:hint="eastAsia"/>
        </w:rPr>
        <w:t>获取接口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7"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GetParkingSetPWD</w:t>
      </w:r>
    </w:p>
    <w:p w:rsidR="00A37CD5" w:rsidRDefault="00A37CD5" w:rsidP="00A37C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8"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ParkingSetPWD</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9"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ParkingSetPWD</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5446D3"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0"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137112">
        <w:rPr>
          <w:rStyle w:val="af7"/>
        </w:rPr>
        <w:t>ParkingSetPWD</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37CD5" w:rsidRDefault="00A37CD5" w:rsidP="00257D25">
      <w:pPr>
        <w:pStyle w:val="3"/>
        <w:numPr>
          <w:ilvl w:val="2"/>
          <w:numId w:val="1"/>
        </w:numPr>
      </w:pPr>
      <w:r>
        <w:rPr>
          <w:rFonts w:hint="eastAsia"/>
        </w:rPr>
        <w:t>添加接口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1"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Add</w:t>
      </w:r>
      <w:r w:rsidR="00A37CD5">
        <w:rPr>
          <w:rStyle w:val="af7"/>
        </w:rPr>
        <w:t>ParkingSetPWD</w:t>
      </w:r>
    </w:p>
    <w:p w:rsidR="002F05FE" w:rsidRDefault="00A37C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2"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ParkingSetPWD</w:t>
      </w:r>
      <w:r w:rsidR="002F05FE">
        <w:rPr>
          <w:rStyle w:val="af7"/>
          <w:rFonts w:hint="eastAsia"/>
        </w:rPr>
        <w:t>List</w:t>
      </w:r>
    </w:p>
    <w:p w:rsidR="00A37C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37CD5" w:rsidRDefault="00A37CD5" w:rsidP="00257D25">
      <w:pPr>
        <w:pStyle w:val="3"/>
        <w:numPr>
          <w:ilvl w:val="2"/>
          <w:numId w:val="1"/>
        </w:numPr>
      </w:pPr>
      <w:r>
        <w:rPr>
          <w:rFonts w:hint="eastAsia"/>
        </w:rPr>
        <w:t>修改接口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3"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ParkingSetPWD</w:t>
      </w:r>
    </w:p>
    <w:p w:rsidR="007B2EA8" w:rsidRDefault="00A37C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ParkingSetPWD</w:t>
      </w:r>
      <w:r w:rsidR="007B2EA8">
        <w:rPr>
          <w:rStyle w:val="af7"/>
          <w:rFonts w:hint="eastAsia"/>
        </w:rPr>
        <w:t>List</w:t>
      </w:r>
    </w:p>
    <w:p w:rsidR="00A37CD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37CD5" w:rsidRPr="00B5638D" w:rsidRDefault="00DF5EC7" w:rsidP="00257D25">
      <w:pPr>
        <w:pStyle w:val="3"/>
        <w:numPr>
          <w:ilvl w:val="2"/>
          <w:numId w:val="1"/>
        </w:numPr>
      </w:pPr>
      <w:r>
        <w:rPr>
          <w:rFonts w:hint="eastAsia"/>
        </w:rPr>
        <w:t>删除</w:t>
      </w:r>
      <w:r w:rsidR="00A37CD5">
        <w:rPr>
          <w:rFonts w:hint="eastAsia"/>
        </w:rPr>
        <w:t>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5"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ParkingSetPWD</w:t>
      </w:r>
    </w:p>
    <w:p w:rsidR="00A37CD5" w:rsidRDefault="00A37CD5" w:rsidP="00A37CD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37CD5" w:rsidRDefault="00A37CD5" w:rsidP="00257D25">
      <w:pPr>
        <w:pStyle w:val="3"/>
        <w:numPr>
          <w:ilvl w:val="2"/>
          <w:numId w:val="1"/>
        </w:numPr>
      </w:pPr>
      <w:r>
        <w:rPr>
          <w:rFonts w:hint="eastAsia"/>
        </w:rPr>
        <w:t>修改个别字段接口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6"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ParkingSetPWD</w:t>
      </w:r>
      <w:r w:rsidR="00A37CD5">
        <w:rPr>
          <w:rStyle w:val="af7"/>
          <w:rFonts w:hint="eastAsia"/>
        </w:rPr>
        <w:t>Fields</w:t>
      </w:r>
    </w:p>
    <w:p w:rsidR="00A37CD5" w:rsidRDefault="00A37CD5" w:rsidP="00A37CD5">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A37CD5" w:rsidRPr="00B5638D" w:rsidRDefault="00A37CD5" w:rsidP="00257D25">
      <w:pPr>
        <w:pStyle w:val="3"/>
        <w:numPr>
          <w:ilvl w:val="2"/>
          <w:numId w:val="1"/>
        </w:numPr>
      </w:pPr>
      <w:r>
        <w:rPr>
          <w:rFonts w:hint="eastAsia"/>
        </w:rPr>
        <w:t>按条件删除接口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7"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ParkingSetPWD</w:t>
      </w:r>
      <w:r w:rsidR="00A37CD5">
        <w:rPr>
          <w:rStyle w:val="af7"/>
          <w:rFonts w:hint="eastAsia"/>
        </w:rPr>
        <w:t>By</w:t>
      </w:r>
    </w:p>
    <w:p w:rsidR="00A36947" w:rsidRDefault="00A37CD5" w:rsidP="00A37CD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8"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ParkingSetPWD</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69"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ParkingSetPWD</w:t>
      </w:r>
      <w:r w:rsidR="00A42A0A">
        <w:rPr>
          <w:rStyle w:val="af7"/>
          <w:rFonts w:hint="eastAsia"/>
        </w:rPr>
        <w:t>ByIDList</w:t>
      </w:r>
    </w:p>
    <w:p w:rsidR="00C31D86" w:rsidRDefault="00C36A93" w:rsidP="00C31D86">
      <w:bookmarkStart w:id="42" w:name="OLE_LINK10"/>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ParkingSetPWD</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4F225E" w:rsidRDefault="009C3D0B" w:rsidP="00257D25">
      <w:pPr>
        <w:pStyle w:val="2"/>
        <w:numPr>
          <w:ilvl w:val="1"/>
          <w:numId w:val="1"/>
        </w:numPr>
      </w:pPr>
      <w:r>
        <w:rPr>
          <w:rFonts w:hint="eastAsia"/>
        </w:rPr>
        <w:t>车位信息显示屏</w:t>
      </w:r>
      <w:r w:rsidR="004F225E">
        <w:rPr>
          <w:rFonts w:hint="eastAsia"/>
        </w:rPr>
        <w:t>设置接口</w:t>
      </w:r>
    </w:p>
    <w:p w:rsidR="004F225E" w:rsidRDefault="004F225E" w:rsidP="00257D25">
      <w:pPr>
        <w:pStyle w:val="3"/>
        <w:numPr>
          <w:ilvl w:val="2"/>
          <w:numId w:val="1"/>
        </w:numPr>
      </w:pPr>
      <w:r>
        <w:rPr>
          <w:rFonts w:hint="eastAsia"/>
        </w:rPr>
        <w:t>Model</w:t>
      </w:r>
      <w:r>
        <w:rPr>
          <w:rFonts w:hint="eastAsia"/>
        </w:rPr>
        <w:t>结构</w:t>
      </w:r>
    </w:p>
    <w:p w:rsidR="004F225E" w:rsidRPr="00D657B3" w:rsidRDefault="004F225E" w:rsidP="004F22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4F225E" w:rsidTr="00BB5406">
        <w:tc>
          <w:tcPr>
            <w:tcW w:w="1809"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说明</w:t>
            </w:r>
          </w:p>
        </w:tc>
      </w:tr>
      <w:tr w:rsidR="004F225E" w:rsidRPr="00E00670" w:rsidTr="00BB5406">
        <w:tc>
          <w:tcPr>
            <w:tcW w:w="1809" w:type="dxa"/>
          </w:tcPr>
          <w:p w:rsidR="004F225E" w:rsidRPr="00EC78A7" w:rsidRDefault="004F225E" w:rsidP="00BB5406">
            <w:pPr>
              <w:spacing w:line="264" w:lineRule="auto"/>
              <w:rPr>
                <w:b/>
                <w:kern w:val="2"/>
              </w:rPr>
            </w:pPr>
            <w:r w:rsidRPr="00EC78A7">
              <w:rPr>
                <w:b/>
                <w:kern w:val="2"/>
              </w:rPr>
              <w:t>ID</w:t>
            </w:r>
          </w:p>
        </w:tc>
        <w:tc>
          <w:tcPr>
            <w:tcW w:w="1024" w:type="dxa"/>
          </w:tcPr>
          <w:p w:rsidR="004F225E" w:rsidRPr="00E00670" w:rsidRDefault="004F225E"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F225E" w:rsidRDefault="004F225E"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F225E" w:rsidRPr="00E00670" w:rsidRDefault="004F225E" w:rsidP="00BB5406">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StationID</w:t>
            </w:r>
          </w:p>
        </w:tc>
        <w:tc>
          <w:tcPr>
            <w:tcW w:w="1024" w:type="dxa"/>
            <w:vAlign w:val="center"/>
          </w:tcPr>
          <w:p w:rsidR="009C3D0B" w:rsidRDefault="009C3D0B">
            <w:pPr>
              <w:rPr>
                <w:rFonts w:ascii="宋体" w:eastAsia="宋体" w:hAnsi="宋体" w:cs="宋体"/>
                <w:color w:val="000000"/>
              </w:rPr>
            </w:pPr>
            <w:r>
              <w:rPr>
                <w:rFonts w:hint="eastAsia"/>
                <w:color w:val="000000"/>
              </w:rPr>
              <w:t>int</w:t>
            </w:r>
          </w:p>
        </w:tc>
        <w:tc>
          <w:tcPr>
            <w:tcW w:w="816" w:type="dxa"/>
          </w:tcPr>
          <w:p w:rsidR="009C3D0B" w:rsidRDefault="009C3D0B"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9C3D0B" w:rsidRDefault="009C3D0B">
            <w:pPr>
              <w:rPr>
                <w:rFonts w:ascii="宋体" w:eastAsia="宋体" w:hAnsi="宋体" w:cs="宋体"/>
                <w:color w:val="000000"/>
              </w:rPr>
            </w:pPr>
            <w:r>
              <w:rPr>
                <w:rFonts w:hint="eastAsia"/>
                <w:color w:val="000000"/>
              </w:rPr>
              <w:t>工作站编号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CtrID</w:t>
            </w:r>
          </w:p>
        </w:tc>
        <w:tc>
          <w:tcPr>
            <w:tcW w:w="1024" w:type="dxa"/>
            <w:vAlign w:val="center"/>
          </w:tcPr>
          <w:p w:rsidR="009C3D0B" w:rsidRDefault="009C3D0B">
            <w:pPr>
              <w:rPr>
                <w:rFonts w:ascii="宋体" w:eastAsia="宋体" w:hAnsi="宋体" w:cs="宋体"/>
                <w:color w:val="000000"/>
              </w:rPr>
            </w:pPr>
            <w:r>
              <w:rPr>
                <w:rFonts w:hint="eastAsia"/>
                <w:color w:val="000000"/>
              </w:rPr>
              <w:t>int</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主板机号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SurplusID</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LED</w:t>
            </w:r>
            <w:r>
              <w:rPr>
                <w:rFonts w:hint="eastAsia"/>
                <w:color w:val="000000"/>
              </w:rPr>
              <w:t>屏机号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Speed</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移动速度</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StopTime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停止时间</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lastRenderedPageBreak/>
              <w:t>Color</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颜色</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SumTime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显示时间</w:t>
            </w:r>
          </w:p>
        </w:tc>
      </w:tr>
      <w:tr w:rsidR="009C3D0B" w:rsidRPr="00E00670" w:rsidTr="00BB5406">
        <w:tc>
          <w:tcPr>
            <w:tcW w:w="1809" w:type="dxa"/>
            <w:vAlign w:val="center"/>
          </w:tcPr>
          <w:p w:rsidR="009C3D0B" w:rsidRPr="009C3D0B" w:rsidRDefault="009C3D0B">
            <w:pPr>
              <w:rPr>
                <w:rFonts w:ascii="宋体" w:eastAsia="宋体" w:hAnsi="宋体" w:cs="宋体"/>
                <w:color w:val="000000"/>
              </w:rPr>
            </w:pPr>
            <w:r w:rsidRPr="009C3D0B">
              <w:rPr>
                <w:rFonts w:hint="eastAsia"/>
                <w:color w:val="000000"/>
              </w:rPr>
              <w:t>CPHEndStr</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N</w:t>
            </w:r>
          </w:p>
        </w:tc>
        <w:tc>
          <w:tcPr>
            <w:tcW w:w="4578" w:type="dxa"/>
            <w:vAlign w:val="center"/>
          </w:tcPr>
          <w:p w:rsidR="009C3D0B" w:rsidRDefault="009C3D0B">
            <w:pPr>
              <w:rPr>
                <w:rFonts w:ascii="宋体" w:eastAsia="宋体" w:hAnsi="宋体" w:cs="宋体"/>
                <w:color w:val="000000"/>
              </w:rPr>
            </w:pPr>
            <w:r>
              <w:rPr>
                <w:rFonts w:hint="eastAsia"/>
                <w:color w:val="000000"/>
              </w:rPr>
              <w:t>车牌后缀</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ShowWay</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显示方式</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Move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移动方式</w:t>
            </w:r>
          </w:p>
        </w:tc>
      </w:tr>
      <w:tr w:rsidR="009C3D0B" w:rsidRPr="00E00670" w:rsidTr="00BB5406">
        <w:tc>
          <w:tcPr>
            <w:tcW w:w="1809" w:type="dxa"/>
            <w:vAlign w:val="center"/>
          </w:tcPr>
          <w:p w:rsidR="009C3D0B" w:rsidRPr="009C3D0B" w:rsidRDefault="009C3D0B">
            <w:pPr>
              <w:rPr>
                <w:rFonts w:ascii="宋体" w:eastAsia="宋体" w:hAnsi="宋体" w:cs="宋体"/>
                <w:color w:val="000000"/>
              </w:rPr>
            </w:pPr>
            <w:r w:rsidRPr="009C3D0B">
              <w:rPr>
                <w:rFonts w:hint="eastAsia"/>
                <w:color w:val="000000"/>
              </w:rPr>
              <w:t>Pattern</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N</w:t>
            </w:r>
          </w:p>
        </w:tc>
        <w:tc>
          <w:tcPr>
            <w:tcW w:w="4578" w:type="dxa"/>
            <w:vAlign w:val="center"/>
          </w:tcPr>
          <w:p w:rsidR="009C3D0B" w:rsidRDefault="009C3D0B">
            <w:pPr>
              <w:rPr>
                <w:rFonts w:ascii="宋体" w:eastAsia="宋体" w:hAnsi="宋体" w:cs="宋体"/>
                <w:color w:val="000000"/>
              </w:rPr>
            </w:pPr>
            <w:r>
              <w:rPr>
                <w:rFonts w:hint="eastAsia"/>
                <w:color w:val="000000"/>
              </w:rPr>
              <w:t>模式（字数）</w:t>
            </w: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5C1E9F">
        <w:tc>
          <w:tcPr>
            <w:tcW w:w="1809" w:type="dxa"/>
          </w:tcPr>
          <w:p w:rsidR="00294D33" w:rsidRPr="00050B3B" w:rsidRDefault="00294D33"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294D33"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4F225E" w:rsidRDefault="004F225E" w:rsidP="00257D25">
      <w:pPr>
        <w:pStyle w:val="3"/>
        <w:numPr>
          <w:ilvl w:val="2"/>
          <w:numId w:val="1"/>
        </w:numPr>
      </w:pPr>
      <w:r>
        <w:rPr>
          <w:rFonts w:hint="eastAsia"/>
        </w:rPr>
        <w:t>获取接口</w:t>
      </w:r>
    </w:p>
    <w:p w:rsidR="004F225E" w:rsidRPr="00E47307" w:rsidRDefault="004F225E" w:rsidP="004F225E">
      <w:pPr>
        <w:rPr>
          <w:b/>
        </w:rPr>
      </w:pPr>
      <w:r w:rsidRPr="00E47307">
        <w:rPr>
          <w:rFonts w:hint="eastAsia"/>
          <w:b/>
        </w:rPr>
        <w:t>url:</w:t>
      </w:r>
    </w:p>
    <w:p w:rsidR="004F225E" w:rsidRPr="008510B3"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1"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Get</w:t>
      </w:r>
      <w:r w:rsidR="009C3D0B">
        <w:rPr>
          <w:rStyle w:val="af7"/>
          <w:rFonts w:hint="eastAsia"/>
        </w:rPr>
        <w:t>LedSetting</w:t>
      </w:r>
    </w:p>
    <w:p w:rsidR="004F225E" w:rsidRDefault="004F225E" w:rsidP="004F225E">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4F225E" w:rsidRDefault="004F225E" w:rsidP="004F225E">
      <w:pPr>
        <w:pStyle w:val="3"/>
      </w:pPr>
      <w:r>
        <w:rPr>
          <w:rFonts w:hint="eastAsia"/>
        </w:rPr>
        <w:t>按</w:t>
      </w:r>
      <w:r>
        <w:rPr>
          <w:rFonts w:hint="eastAsia"/>
        </w:rPr>
        <w:t>ID</w:t>
      </w:r>
      <w:r>
        <w:rPr>
          <w:rFonts w:hint="eastAsia"/>
        </w:rPr>
        <w:t>获取接口</w:t>
      </w:r>
    </w:p>
    <w:p w:rsidR="004F225E" w:rsidRPr="00E47307" w:rsidRDefault="004F225E" w:rsidP="004F225E">
      <w:pPr>
        <w:rPr>
          <w:b/>
        </w:rPr>
      </w:pPr>
      <w:r w:rsidRPr="00E47307">
        <w:rPr>
          <w:rFonts w:hint="eastAsia"/>
          <w:b/>
        </w:rPr>
        <w:t>url:</w:t>
      </w:r>
    </w:p>
    <w:p w:rsidR="004F225E" w:rsidRPr="008510B3"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2" w:history="1">
        <w:r w:rsidR="004F225E" w:rsidRPr="00506A16">
          <w:rPr>
            <w:rStyle w:val="af7"/>
          </w:rPr>
          <w:t>http://192</w:t>
        </w:r>
      </w:hyperlink>
      <w:r w:rsidR="004F225E">
        <w:rPr>
          <w:rStyle w:val="af7"/>
        </w:rPr>
        <w:t>.168.2.158</w:t>
      </w:r>
      <w:r w:rsidR="004F225E" w:rsidRPr="008510B3">
        <w:rPr>
          <w:rStyle w:val="af7"/>
        </w:rPr>
        <w:t>:9000/ParkAPI/</w:t>
      </w:r>
      <w:r w:rsidR="004F225E" w:rsidRPr="00AA3BE2">
        <w:rPr>
          <w:rStyle w:val="af7"/>
        </w:rPr>
        <w:t>Get</w:t>
      </w:r>
      <w:r w:rsidR="009C3D0B">
        <w:rPr>
          <w:rStyle w:val="af7"/>
        </w:rPr>
        <w:t>LedSetting</w:t>
      </w:r>
      <w:r w:rsidR="004F225E">
        <w:rPr>
          <w:rStyle w:val="af7"/>
          <w:rFonts w:hint="eastAsia"/>
        </w:rPr>
        <w:t>ByID</w:t>
      </w:r>
    </w:p>
    <w:p w:rsidR="004F225E" w:rsidRDefault="004F225E" w:rsidP="004F225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F225E" w:rsidRDefault="004F225E" w:rsidP="004F225E">
      <w:pPr>
        <w:pStyle w:val="3"/>
      </w:pPr>
      <w:r>
        <w:rPr>
          <w:rFonts w:hint="eastAsia"/>
        </w:rPr>
        <w:t>按</w:t>
      </w:r>
      <w:r>
        <w:rPr>
          <w:rFonts w:hint="eastAsia"/>
        </w:rPr>
        <w:t>ID</w:t>
      </w:r>
      <w:r>
        <w:rPr>
          <w:rFonts w:hint="eastAsia"/>
        </w:rPr>
        <w:t>列表获取接口</w:t>
      </w:r>
    </w:p>
    <w:p w:rsidR="004F225E" w:rsidRPr="00E47307" w:rsidRDefault="004F225E" w:rsidP="004F225E">
      <w:pPr>
        <w:rPr>
          <w:b/>
        </w:rPr>
      </w:pPr>
      <w:r w:rsidRPr="00E47307">
        <w:rPr>
          <w:rFonts w:hint="eastAsia"/>
          <w:b/>
        </w:rPr>
        <w:t>url:</w:t>
      </w:r>
    </w:p>
    <w:p w:rsidR="004F225E" w:rsidRPr="008510B3"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3" w:history="1">
        <w:r w:rsidR="004F225E" w:rsidRPr="00506A16">
          <w:rPr>
            <w:rStyle w:val="af7"/>
          </w:rPr>
          <w:t>http://192</w:t>
        </w:r>
      </w:hyperlink>
      <w:r w:rsidR="004F225E">
        <w:rPr>
          <w:rStyle w:val="af7"/>
        </w:rPr>
        <w:t>.168.2.158</w:t>
      </w:r>
      <w:r w:rsidR="004F225E" w:rsidRPr="008510B3">
        <w:rPr>
          <w:rStyle w:val="af7"/>
        </w:rPr>
        <w:t>:9000/ParkAPI/</w:t>
      </w:r>
      <w:r w:rsidR="004F225E" w:rsidRPr="00AA3BE2">
        <w:rPr>
          <w:rStyle w:val="af7"/>
        </w:rPr>
        <w:t>Get</w:t>
      </w:r>
      <w:r w:rsidR="009C3D0B">
        <w:rPr>
          <w:rStyle w:val="af7"/>
        </w:rPr>
        <w:t>LedSetting</w:t>
      </w:r>
      <w:r w:rsidR="004F225E">
        <w:rPr>
          <w:rStyle w:val="af7"/>
          <w:rFonts w:hint="eastAsia"/>
        </w:rPr>
        <w:t>ByIDList</w:t>
      </w:r>
    </w:p>
    <w:p w:rsidR="00137112" w:rsidRDefault="004F225E"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5446D3"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4"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LedSetting</w:t>
      </w:r>
      <w:r w:rsidR="00137112">
        <w:rPr>
          <w:rStyle w:val="af7"/>
          <w:rFonts w:hint="eastAsia"/>
        </w:rPr>
        <w:t>Distinct</w:t>
      </w:r>
    </w:p>
    <w:p w:rsidR="004F225E"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4F225E" w:rsidRDefault="004F225E" w:rsidP="00257D25">
      <w:pPr>
        <w:pStyle w:val="3"/>
        <w:numPr>
          <w:ilvl w:val="2"/>
          <w:numId w:val="1"/>
        </w:numPr>
      </w:pPr>
      <w:r>
        <w:rPr>
          <w:rFonts w:hint="eastAsia"/>
        </w:rPr>
        <w:t>添加接口</w:t>
      </w:r>
    </w:p>
    <w:p w:rsidR="004F225E" w:rsidRPr="00E47307" w:rsidRDefault="004F225E" w:rsidP="004F225E">
      <w:pPr>
        <w:rPr>
          <w:b/>
        </w:rPr>
      </w:pPr>
      <w:r w:rsidRPr="00E47307">
        <w:rPr>
          <w:rFonts w:hint="eastAsia"/>
          <w:b/>
        </w:rPr>
        <w:t>url:</w:t>
      </w:r>
    </w:p>
    <w:p w:rsidR="004F225E" w:rsidRPr="008510B3"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5"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Add</w:t>
      </w:r>
      <w:r w:rsidR="009C3D0B">
        <w:rPr>
          <w:rStyle w:val="af7"/>
        </w:rPr>
        <w:t>LedSetting</w:t>
      </w:r>
    </w:p>
    <w:p w:rsidR="002F05FE" w:rsidRDefault="004F225E"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lastRenderedPageBreak/>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6"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LedSetting</w:t>
      </w:r>
      <w:r w:rsidR="002F05FE">
        <w:rPr>
          <w:rStyle w:val="af7"/>
          <w:rFonts w:hint="eastAsia"/>
        </w:rPr>
        <w:t>List</w:t>
      </w:r>
    </w:p>
    <w:p w:rsidR="004F225E"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4F225E" w:rsidRDefault="004F225E" w:rsidP="00257D25">
      <w:pPr>
        <w:pStyle w:val="3"/>
        <w:numPr>
          <w:ilvl w:val="2"/>
          <w:numId w:val="1"/>
        </w:numPr>
      </w:pPr>
      <w:r>
        <w:rPr>
          <w:rFonts w:hint="eastAsia"/>
        </w:rPr>
        <w:t>修改接口</w:t>
      </w:r>
    </w:p>
    <w:p w:rsidR="004F225E" w:rsidRPr="00E47307" w:rsidRDefault="004F225E" w:rsidP="004F225E">
      <w:pPr>
        <w:rPr>
          <w:b/>
        </w:rPr>
      </w:pPr>
      <w:r w:rsidRPr="00E47307">
        <w:rPr>
          <w:rFonts w:hint="eastAsia"/>
          <w:b/>
        </w:rPr>
        <w:t>url:</w:t>
      </w:r>
    </w:p>
    <w:p w:rsidR="004F225E" w:rsidRPr="008510B3"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7"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Update</w:t>
      </w:r>
      <w:r w:rsidR="009C3D0B">
        <w:rPr>
          <w:rStyle w:val="af7"/>
        </w:rPr>
        <w:t>LedSetting</w:t>
      </w:r>
    </w:p>
    <w:p w:rsidR="007B2EA8" w:rsidRDefault="004F225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8"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LedSetting</w:t>
      </w:r>
      <w:r w:rsidR="007B2EA8">
        <w:rPr>
          <w:rStyle w:val="af7"/>
          <w:rFonts w:hint="eastAsia"/>
        </w:rPr>
        <w:t>List</w:t>
      </w:r>
    </w:p>
    <w:p w:rsidR="004F225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4F225E" w:rsidRPr="00B5638D" w:rsidRDefault="004F225E" w:rsidP="00257D25">
      <w:pPr>
        <w:pStyle w:val="3"/>
        <w:numPr>
          <w:ilvl w:val="2"/>
          <w:numId w:val="1"/>
        </w:numPr>
      </w:pPr>
      <w:r>
        <w:rPr>
          <w:rFonts w:hint="eastAsia"/>
        </w:rPr>
        <w:t>删除接口</w:t>
      </w:r>
    </w:p>
    <w:p w:rsidR="004F225E" w:rsidRPr="00E47307" w:rsidRDefault="004F225E" w:rsidP="004F225E">
      <w:pPr>
        <w:rPr>
          <w:b/>
        </w:rPr>
      </w:pPr>
      <w:r w:rsidRPr="00E47307">
        <w:rPr>
          <w:rFonts w:hint="eastAsia"/>
          <w:b/>
        </w:rPr>
        <w:t>url:</w:t>
      </w:r>
    </w:p>
    <w:p w:rsidR="004F225E" w:rsidRPr="008510B3"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9"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p>
    <w:p w:rsidR="004F225E" w:rsidRDefault="004F225E" w:rsidP="004F225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4F225E" w:rsidRDefault="004F225E" w:rsidP="00257D25">
      <w:pPr>
        <w:pStyle w:val="3"/>
        <w:numPr>
          <w:ilvl w:val="2"/>
          <w:numId w:val="1"/>
        </w:numPr>
      </w:pPr>
      <w:r>
        <w:rPr>
          <w:rFonts w:hint="eastAsia"/>
        </w:rPr>
        <w:t>修改个别字段接口</w:t>
      </w:r>
    </w:p>
    <w:p w:rsidR="004F225E" w:rsidRPr="00E47307" w:rsidRDefault="004F225E" w:rsidP="004F225E">
      <w:pPr>
        <w:rPr>
          <w:b/>
        </w:rPr>
      </w:pPr>
      <w:r w:rsidRPr="00E47307">
        <w:rPr>
          <w:rFonts w:hint="eastAsia"/>
          <w:b/>
        </w:rPr>
        <w:t>url:</w:t>
      </w:r>
    </w:p>
    <w:p w:rsidR="004F225E" w:rsidRPr="008510B3"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0"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Update</w:t>
      </w:r>
      <w:r w:rsidR="009C3D0B">
        <w:rPr>
          <w:rStyle w:val="af7"/>
        </w:rPr>
        <w:t>LedSetting</w:t>
      </w:r>
      <w:r w:rsidR="004F225E">
        <w:rPr>
          <w:rStyle w:val="af7"/>
          <w:rFonts w:hint="eastAsia"/>
        </w:rPr>
        <w:t>Fields</w:t>
      </w:r>
    </w:p>
    <w:p w:rsidR="004F225E" w:rsidRDefault="004F225E" w:rsidP="004F225E">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4F225E" w:rsidRPr="00B5638D" w:rsidRDefault="004F225E" w:rsidP="00257D25">
      <w:pPr>
        <w:pStyle w:val="3"/>
        <w:numPr>
          <w:ilvl w:val="2"/>
          <w:numId w:val="1"/>
        </w:numPr>
      </w:pPr>
      <w:r>
        <w:rPr>
          <w:rFonts w:hint="eastAsia"/>
        </w:rPr>
        <w:t>按条件删除接口</w:t>
      </w:r>
    </w:p>
    <w:p w:rsidR="004F225E" w:rsidRPr="00E47307" w:rsidRDefault="004F225E" w:rsidP="004F225E">
      <w:pPr>
        <w:rPr>
          <w:b/>
        </w:rPr>
      </w:pPr>
      <w:r w:rsidRPr="00E47307">
        <w:rPr>
          <w:rFonts w:hint="eastAsia"/>
          <w:b/>
        </w:rPr>
        <w:t>url:</w:t>
      </w:r>
    </w:p>
    <w:p w:rsidR="004F225E" w:rsidRPr="008510B3"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1"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r w:rsidR="004F225E">
        <w:rPr>
          <w:rStyle w:val="af7"/>
          <w:rFonts w:hint="eastAsia"/>
        </w:rPr>
        <w:t>By</w:t>
      </w:r>
    </w:p>
    <w:p w:rsidR="004F225E" w:rsidRDefault="004F225E" w:rsidP="004F225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F225E" w:rsidRPr="00B5638D" w:rsidRDefault="004F225E" w:rsidP="00257D25">
      <w:pPr>
        <w:pStyle w:val="3"/>
        <w:numPr>
          <w:ilvl w:val="2"/>
          <w:numId w:val="1"/>
        </w:numPr>
      </w:pPr>
      <w:r>
        <w:rPr>
          <w:rFonts w:hint="eastAsia"/>
        </w:rPr>
        <w:t>按</w:t>
      </w:r>
      <w:r>
        <w:rPr>
          <w:rFonts w:hint="eastAsia"/>
        </w:rPr>
        <w:t>ID</w:t>
      </w:r>
      <w:r>
        <w:rPr>
          <w:rFonts w:hint="eastAsia"/>
        </w:rPr>
        <w:t>删除接口</w:t>
      </w:r>
    </w:p>
    <w:p w:rsidR="004F225E" w:rsidRPr="00E47307" w:rsidRDefault="004F225E" w:rsidP="004F225E">
      <w:pPr>
        <w:rPr>
          <w:b/>
        </w:rPr>
      </w:pPr>
      <w:r w:rsidRPr="00E47307">
        <w:rPr>
          <w:rFonts w:hint="eastAsia"/>
          <w:b/>
        </w:rPr>
        <w:t>url:</w:t>
      </w:r>
    </w:p>
    <w:p w:rsidR="004F225E" w:rsidRPr="001D5A3C"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2" w:history="1">
        <w:r w:rsidR="004F225E" w:rsidRPr="001D5A3C">
          <w:rPr>
            <w:rStyle w:val="af7"/>
          </w:rPr>
          <w:t>http://192</w:t>
        </w:r>
      </w:hyperlink>
      <w:r w:rsidR="004F225E" w:rsidRPr="001D5A3C">
        <w:rPr>
          <w:rStyle w:val="af7"/>
        </w:rPr>
        <w:t>.168.2.158:9000/ParkAPI/</w:t>
      </w:r>
      <w:r w:rsidR="004F225E">
        <w:rPr>
          <w:rStyle w:val="af7"/>
          <w:rFonts w:hint="eastAsia"/>
        </w:rPr>
        <w:t>Delete</w:t>
      </w:r>
      <w:r w:rsidR="009C3D0B">
        <w:rPr>
          <w:rStyle w:val="af7"/>
        </w:rPr>
        <w:t>LedSetting</w:t>
      </w:r>
      <w:r w:rsidR="004F225E" w:rsidRPr="001D5A3C">
        <w:rPr>
          <w:rStyle w:val="af7"/>
          <w:rFonts w:hint="eastAsia"/>
        </w:rPr>
        <w:t>ByID</w:t>
      </w:r>
    </w:p>
    <w:p w:rsidR="004F225E" w:rsidRDefault="004F225E" w:rsidP="004F225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F225E" w:rsidRPr="00B5638D" w:rsidRDefault="004F225E" w:rsidP="00257D25">
      <w:pPr>
        <w:pStyle w:val="3"/>
        <w:numPr>
          <w:ilvl w:val="2"/>
          <w:numId w:val="1"/>
        </w:numPr>
      </w:pPr>
      <w:r>
        <w:rPr>
          <w:rFonts w:hint="eastAsia"/>
        </w:rPr>
        <w:lastRenderedPageBreak/>
        <w:t>按</w:t>
      </w:r>
      <w:r>
        <w:rPr>
          <w:rFonts w:hint="eastAsia"/>
        </w:rPr>
        <w:t>ID</w:t>
      </w:r>
      <w:r>
        <w:rPr>
          <w:rFonts w:hint="eastAsia"/>
        </w:rPr>
        <w:t>列表删除接口</w:t>
      </w:r>
    </w:p>
    <w:p w:rsidR="004F225E" w:rsidRPr="00E47307" w:rsidRDefault="004F225E" w:rsidP="004F225E">
      <w:pPr>
        <w:rPr>
          <w:b/>
        </w:rPr>
      </w:pPr>
      <w:r w:rsidRPr="00E47307">
        <w:rPr>
          <w:rFonts w:hint="eastAsia"/>
          <w:b/>
        </w:rPr>
        <w:t>url:</w:t>
      </w:r>
    </w:p>
    <w:p w:rsidR="004F225E" w:rsidRPr="00A42A0A" w:rsidRDefault="005446D3"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3" w:history="1">
        <w:r w:rsidR="004F225E" w:rsidRPr="00506A16">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r w:rsidR="004F225E">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4"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LedSetting</w:t>
      </w:r>
    </w:p>
    <w:p w:rsidR="004F225E"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37CD5" w:rsidRDefault="003B0503" w:rsidP="00257D25">
      <w:pPr>
        <w:pStyle w:val="2"/>
        <w:numPr>
          <w:ilvl w:val="1"/>
          <w:numId w:val="1"/>
        </w:numPr>
      </w:pPr>
      <w:r>
        <w:rPr>
          <w:rFonts w:hint="eastAsia"/>
        </w:rPr>
        <w:t>定制</w:t>
      </w:r>
      <w:r w:rsidR="00A37CD5">
        <w:rPr>
          <w:rFonts w:hint="eastAsia"/>
        </w:rPr>
        <w:t>语音设置接口</w:t>
      </w:r>
    </w:p>
    <w:p w:rsidR="00A37CD5" w:rsidRDefault="00A37CD5" w:rsidP="00257D25">
      <w:pPr>
        <w:pStyle w:val="3"/>
        <w:numPr>
          <w:ilvl w:val="2"/>
          <w:numId w:val="1"/>
        </w:numPr>
      </w:pPr>
      <w:r>
        <w:rPr>
          <w:rFonts w:hint="eastAsia"/>
        </w:rPr>
        <w:t>Model</w:t>
      </w:r>
      <w:r>
        <w:rPr>
          <w:rFonts w:hint="eastAsia"/>
        </w:rPr>
        <w:t>结构</w:t>
      </w:r>
    </w:p>
    <w:p w:rsidR="00A37CD5" w:rsidRPr="00D657B3" w:rsidRDefault="00A37CD5" w:rsidP="00A37C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37CD5" w:rsidTr="003206DF">
        <w:tc>
          <w:tcPr>
            <w:tcW w:w="1809"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说明</w:t>
            </w:r>
          </w:p>
        </w:tc>
      </w:tr>
      <w:tr w:rsidR="00A37CD5" w:rsidRPr="00E00670" w:rsidTr="003206DF">
        <w:tc>
          <w:tcPr>
            <w:tcW w:w="1809" w:type="dxa"/>
          </w:tcPr>
          <w:p w:rsidR="00A37CD5" w:rsidRPr="00EC78A7" w:rsidRDefault="00A37CD5" w:rsidP="003206DF">
            <w:pPr>
              <w:spacing w:line="264" w:lineRule="auto"/>
              <w:rPr>
                <w:b/>
                <w:kern w:val="2"/>
              </w:rPr>
            </w:pPr>
            <w:r w:rsidRPr="00EC78A7">
              <w:rPr>
                <w:b/>
                <w:kern w:val="2"/>
              </w:rPr>
              <w:t>ID</w:t>
            </w:r>
          </w:p>
        </w:tc>
        <w:tc>
          <w:tcPr>
            <w:tcW w:w="1024" w:type="dxa"/>
          </w:tcPr>
          <w:p w:rsidR="00A37CD5" w:rsidRPr="00E00670" w:rsidRDefault="00A37CD5"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Pr="00E00670" w:rsidRDefault="00A37CD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37CD5" w:rsidRPr="00E00670" w:rsidTr="003206DF">
        <w:tc>
          <w:tcPr>
            <w:tcW w:w="1809" w:type="dxa"/>
          </w:tcPr>
          <w:p w:rsidR="00A37CD5" w:rsidRPr="007738BA" w:rsidRDefault="001C481E" w:rsidP="003206DF">
            <w:pPr>
              <w:spacing w:line="264" w:lineRule="auto"/>
              <w:rPr>
                <w:b/>
                <w:kern w:val="2"/>
              </w:rPr>
            </w:pPr>
            <w:r w:rsidRPr="001C481E">
              <w:rPr>
                <w:b/>
                <w:kern w:val="2"/>
              </w:rPr>
              <w:t>Number</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A37CD5" w:rsidRPr="00E00670" w:rsidTr="003206DF">
        <w:tc>
          <w:tcPr>
            <w:tcW w:w="1809" w:type="dxa"/>
          </w:tcPr>
          <w:p w:rsidR="00A37CD5" w:rsidRPr="008528B5" w:rsidRDefault="001C481E" w:rsidP="003206DF">
            <w:pPr>
              <w:spacing w:line="264" w:lineRule="auto"/>
              <w:rPr>
                <w:b/>
                <w:kern w:val="2"/>
              </w:rPr>
            </w:pPr>
            <w:r w:rsidRPr="001C481E">
              <w:rPr>
                <w:b/>
                <w:kern w:val="2"/>
              </w:rPr>
              <w:t>CardNO</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1C481E"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A37CD5" w:rsidRPr="00E00670" w:rsidTr="003206DF">
        <w:tc>
          <w:tcPr>
            <w:tcW w:w="1809" w:type="dxa"/>
          </w:tcPr>
          <w:p w:rsidR="00A37CD5" w:rsidRPr="008528B5" w:rsidRDefault="001C481E" w:rsidP="003206DF">
            <w:pPr>
              <w:spacing w:line="264" w:lineRule="auto"/>
              <w:rPr>
                <w:b/>
                <w:kern w:val="2"/>
              </w:rPr>
            </w:pPr>
            <w:r w:rsidRPr="001C481E">
              <w:rPr>
                <w:b/>
                <w:kern w:val="2"/>
              </w:rPr>
              <w:t>StartTime</w:t>
            </w:r>
          </w:p>
        </w:tc>
        <w:tc>
          <w:tcPr>
            <w:tcW w:w="1024" w:type="dxa"/>
          </w:tcPr>
          <w:p w:rsidR="00A37CD5" w:rsidRDefault="00A37CD5" w:rsidP="003206DF">
            <w:pPr>
              <w:spacing w:line="264" w:lineRule="auto"/>
              <w:rPr>
                <w:rFonts w:ascii="Consolas" w:hAnsi="Consolas" w:cs="Consolas"/>
                <w:sz w:val="18"/>
                <w:szCs w:val="18"/>
              </w:rPr>
            </w:pPr>
            <w:bookmarkStart w:id="43" w:name="OLE_LINK4"/>
            <w:bookmarkStart w:id="44" w:name="OLE_LINK5"/>
            <w:bookmarkStart w:id="45" w:name="OLE_LINK6"/>
            <w:bookmarkStart w:id="46" w:name="OLE_LINK7"/>
            <w:r>
              <w:rPr>
                <w:rFonts w:ascii="Consolas" w:hAnsi="Consolas" w:cs="Consolas"/>
                <w:sz w:val="18"/>
                <w:szCs w:val="18"/>
              </w:rPr>
              <w:t>D</w:t>
            </w:r>
            <w:r>
              <w:rPr>
                <w:rFonts w:ascii="Consolas" w:hAnsi="Consolas" w:cs="Consolas" w:hint="eastAsia"/>
                <w:sz w:val="18"/>
                <w:szCs w:val="18"/>
              </w:rPr>
              <w:t>atetime</w:t>
            </w:r>
            <w:bookmarkEnd w:id="43"/>
            <w:bookmarkEnd w:id="44"/>
            <w:bookmarkEnd w:id="45"/>
            <w:bookmarkEnd w:id="46"/>
          </w:p>
        </w:tc>
        <w:tc>
          <w:tcPr>
            <w:tcW w:w="816" w:type="dxa"/>
          </w:tcPr>
          <w:p w:rsidR="00A37CD5" w:rsidRDefault="00A37CD5" w:rsidP="003206DF">
            <w:pPr>
              <w:spacing w:line="264" w:lineRule="auto"/>
              <w:rPr>
                <w:rFonts w:ascii="Consolas" w:hAnsi="Consolas" w:cs="Consolas"/>
                <w:sz w:val="18"/>
                <w:szCs w:val="18"/>
              </w:rPr>
            </w:pPr>
            <w:bookmarkStart w:id="47" w:name="OLE_LINK8"/>
            <w:bookmarkStart w:id="48" w:name="OLE_LINK9"/>
            <w:r>
              <w:rPr>
                <w:rFonts w:ascii="Consolas" w:hAnsi="Consolas" w:cs="Consolas" w:hint="eastAsia"/>
                <w:sz w:val="18"/>
                <w:szCs w:val="18"/>
              </w:rPr>
              <w:t>Y</w:t>
            </w:r>
            <w:bookmarkEnd w:id="47"/>
            <w:bookmarkEnd w:id="48"/>
          </w:p>
        </w:tc>
        <w:tc>
          <w:tcPr>
            <w:tcW w:w="4578" w:type="dxa"/>
          </w:tcPr>
          <w:p w:rsidR="00A37CD5"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开始时间</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EndTime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结束时间</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InVoice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入场语音</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OutVoice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出场语音</w:t>
            </w:r>
          </w:p>
        </w:tc>
      </w:tr>
      <w:tr w:rsidR="003135CD" w:rsidRPr="00E00670" w:rsidTr="003206DF">
        <w:tc>
          <w:tcPr>
            <w:tcW w:w="1809" w:type="dxa"/>
          </w:tcPr>
          <w:p w:rsidR="003135CD" w:rsidRPr="00577584" w:rsidRDefault="003135CD" w:rsidP="00434D81">
            <w:pPr>
              <w:spacing w:line="264" w:lineRule="auto"/>
              <w:rPr>
                <w:kern w:val="2"/>
              </w:rPr>
            </w:pPr>
            <w:r>
              <w:rPr>
                <w:rFonts w:hint="eastAsia"/>
                <w:kern w:val="2"/>
              </w:rPr>
              <w:t>UserNO</w:t>
            </w:r>
          </w:p>
        </w:tc>
        <w:tc>
          <w:tcPr>
            <w:tcW w:w="1024" w:type="dxa"/>
          </w:tcPr>
          <w:p w:rsidR="003135CD" w:rsidRDefault="003135CD"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35CD" w:rsidRPr="00E246FD" w:rsidRDefault="003135CD" w:rsidP="00434D81">
            <w:pPr>
              <w:rPr>
                <w:rFonts w:ascii="Consolas" w:hAnsi="Consolas" w:cs="Consolas"/>
                <w:sz w:val="18"/>
                <w:szCs w:val="18"/>
              </w:rPr>
            </w:pPr>
            <w:r>
              <w:rPr>
                <w:rFonts w:ascii="Consolas" w:hAnsi="Consolas" w:cs="Consolas" w:hint="eastAsia"/>
                <w:sz w:val="18"/>
                <w:szCs w:val="18"/>
              </w:rPr>
              <w:t>N</w:t>
            </w:r>
          </w:p>
        </w:tc>
        <w:tc>
          <w:tcPr>
            <w:tcW w:w="4578" w:type="dxa"/>
          </w:tcPr>
          <w:p w:rsidR="003135CD" w:rsidRPr="00301770" w:rsidRDefault="003135CD"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135CD" w:rsidRPr="00E00670" w:rsidTr="003206DF">
        <w:tc>
          <w:tcPr>
            <w:tcW w:w="1809" w:type="dxa"/>
          </w:tcPr>
          <w:p w:rsidR="003135CD" w:rsidRPr="00577584" w:rsidRDefault="003135CD" w:rsidP="00434D81">
            <w:pPr>
              <w:spacing w:line="264" w:lineRule="auto"/>
              <w:rPr>
                <w:kern w:val="2"/>
              </w:rPr>
            </w:pPr>
            <w:r>
              <w:rPr>
                <w:rFonts w:hint="eastAsia"/>
                <w:kern w:val="2"/>
              </w:rPr>
              <w:t>UserName</w:t>
            </w:r>
          </w:p>
        </w:tc>
        <w:tc>
          <w:tcPr>
            <w:tcW w:w="1024" w:type="dxa"/>
          </w:tcPr>
          <w:p w:rsidR="003135CD" w:rsidRDefault="003135CD"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35CD" w:rsidRPr="00E246FD" w:rsidRDefault="003135CD" w:rsidP="00434D81">
            <w:pPr>
              <w:rPr>
                <w:rFonts w:ascii="Consolas" w:hAnsi="Consolas" w:cs="Consolas"/>
                <w:sz w:val="18"/>
                <w:szCs w:val="18"/>
              </w:rPr>
            </w:pPr>
            <w:r>
              <w:rPr>
                <w:rFonts w:ascii="Consolas" w:hAnsi="Consolas" w:cs="Consolas" w:hint="eastAsia"/>
                <w:sz w:val="18"/>
                <w:szCs w:val="18"/>
              </w:rPr>
              <w:t>N</w:t>
            </w:r>
          </w:p>
        </w:tc>
        <w:tc>
          <w:tcPr>
            <w:tcW w:w="4578" w:type="dxa"/>
          </w:tcPr>
          <w:p w:rsidR="003135CD" w:rsidRPr="00301770" w:rsidRDefault="003135CD"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A37CD5" w:rsidRDefault="00A37CD5" w:rsidP="00257D25">
      <w:pPr>
        <w:pStyle w:val="3"/>
        <w:numPr>
          <w:ilvl w:val="2"/>
          <w:numId w:val="1"/>
        </w:numPr>
      </w:pPr>
      <w:r>
        <w:rPr>
          <w:rFonts w:hint="eastAsia"/>
        </w:rPr>
        <w:t>获取接口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5"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GetVoiceMultiSet</w:t>
      </w:r>
    </w:p>
    <w:p w:rsidR="00A37CD5" w:rsidRDefault="00A37CD5" w:rsidP="00A37C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6"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VoiceMultiSet</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7"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VoiceMultiSet</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5446D3"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8"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VoiceMultiSet</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37CD5" w:rsidRDefault="00A37CD5" w:rsidP="00257D25">
      <w:pPr>
        <w:pStyle w:val="3"/>
        <w:numPr>
          <w:ilvl w:val="2"/>
          <w:numId w:val="1"/>
        </w:numPr>
      </w:pPr>
      <w:r>
        <w:rPr>
          <w:rFonts w:hint="eastAsia"/>
        </w:rPr>
        <w:t>添加接口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9"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Add</w:t>
      </w:r>
      <w:r w:rsidR="00A37CD5">
        <w:rPr>
          <w:rStyle w:val="af7"/>
        </w:rPr>
        <w:t>VoiceMultiSet</w:t>
      </w:r>
    </w:p>
    <w:p w:rsidR="002F05FE" w:rsidRDefault="00A37C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0"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VoiceMultiSet</w:t>
      </w:r>
      <w:r w:rsidR="002F05FE">
        <w:rPr>
          <w:rStyle w:val="af7"/>
          <w:rFonts w:hint="eastAsia"/>
        </w:rPr>
        <w:t>List</w:t>
      </w:r>
    </w:p>
    <w:p w:rsidR="00A37C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37CD5" w:rsidRDefault="00A37CD5" w:rsidP="00257D25">
      <w:pPr>
        <w:pStyle w:val="3"/>
        <w:numPr>
          <w:ilvl w:val="2"/>
          <w:numId w:val="1"/>
        </w:numPr>
      </w:pPr>
      <w:r>
        <w:rPr>
          <w:rFonts w:hint="eastAsia"/>
        </w:rPr>
        <w:t>修改接口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1"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VoiceMultiSet</w:t>
      </w:r>
    </w:p>
    <w:p w:rsidR="007B2EA8" w:rsidRDefault="00A37C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VoiceMultiSet</w:t>
      </w:r>
      <w:r w:rsidR="007B2EA8">
        <w:rPr>
          <w:rStyle w:val="af7"/>
          <w:rFonts w:hint="eastAsia"/>
        </w:rPr>
        <w:t>List</w:t>
      </w:r>
    </w:p>
    <w:p w:rsidR="00A37CD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37CD5" w:rsidRPr="00B5638D" w:rsidRDefault="007C3C8B" w:rsidP="00257D25">
      <w:pPr>
        <w:pStyle w:val="3"/>
        <w:numPr>
          <w:ilvl w:val="2"/>
          <w:numId w:val="1"/>
        </w:numPr>
      </w:pPr>
      <w:r>
        <w:rPr>
          <w:rFonts w:hint="eastAsia"/>
        </w:rPr>
        <w:t>删除</w:t>
      </w:r>
      <w:r w:rsidR="00A37CD5">
        <w:rPr>
          <w:rFonts w:hint="eastAsia"/>
        </w:rPr>
        <w:t>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3"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VoiceMultiSet</w:t>
      </w:r>
    </w:p>
    <w:p w:rsidR="00A37CD5" w:rsidRDefault="00A37CD5" w:rsidP="00A37CD5">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37CD5" w:rsidRDefault="00A37CD5" w:rsidP="00257D25">
      <w:pPr>
        <w:pStyle w:val="3"/>
        <w:numPr>
          <w:ilvl w:val="2"/>
          <w:numId w:val="1"/>
        </w:numPr>
      </w:pPr>
      <w:r>
        <w:rPr>
          <w:rFonts w:hint="eastAsia"/>
        </w:rPr>
        <w:t>修改个别字段接口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4"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VoiceMultiSet</w:t>
      </w:r>
      <w:r w:rsidR="00A37CD5">
        <w:rPr>
          <w:rStyle w:val="af7"/>
          <w:rFonts w:hint="eastAsia"/>
        </w:rPr>
        <w:t>Fields</w:t>
      </w:r>
    </w:p>
    <w:p w:rsidR="00A37CD5" w:rsidRDefault="00A37CD5" w:rsidP="00A37CD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37CD5" w:rsidRPr="00B5638D" w:rsidRDefault="00A37CD5" w:rsidP="00257D25">
      <w:pPr>
        <w:pStyle w:val="3"/>
        <w:numPr>
          <w:ilvl w:val="2"/>
          <w:numId w:val="1"/>
        </w:numPr>
      </w:pPr>
      <w:r>
        <w:rPr>
          <w:rFonts w:hint="eastAsia"/>
        </w:rPr>
        <w:t>按条件删除接口</w:t>
      </w:r>
    </w:p>
    <w:p w:rsidR="00A37CD5" w:rsidRPr="00E47307" w:rsidRDefault="00A37CD5" w:rsidP="00A37CD5">
      <w:pPr>
        <w:rPr>
          <w:b/>
        </w:rPr>
      </w:pPr>
      <w:r w:rsidRPr="00E47307">
        <w:rPr>
          <w:rFonts w:hint="eastAsia"/>
          <w:b/>
        </w:rPr>
        <w:t>url:</w:t>
      </w:r>
    </w:p>
    <w:p w:rsidR="00A37CD5" w:rsidRPr="008510B3" w:rsidRDefault="005446D3"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5"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VoiceMultiSet</w:t>
      </w:r>
      <w:r w:rsidR="00A37CD5">
        <w:rPr>
          <w:rStyle w:val="af7"/>
          <w:rFonts w:hint="eastAsia"/>
        </w:rPr>
        <w:t>By</w:t>
      </w:r>
    </w:p>
    <w:p w:rsidR="006404C5" w:rsidRDefault="00A37CD5" w:rsidP="00A37CD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6"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VoiceMultiSet</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7"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VoiceMultiSet</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VoiceMultiSet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970D96" w:rsidRDefault="006158F5" w:rsidP="00257D25">
      <w:pPr>
        <w:pStyle w:val="2"/>
        <w:numPr>
          <w:ilvl w:val="1"/>
          <w:numId w:val="1"/>
        </w:numPr>
      </w:pPr>
      <w:r>
        <w:rPr>
          <w:rFonts w:hint="eastAsia"/>
        </w:rPr>
        <w:t>指定设备语音</w:t>
      </w:r>
      <w:r w:rsidR="00970D96">
        <w:rPr>
          <w:rFonts w:hint="eastAsia"/>
        </w:rPr>
        <w:t>接口</w:t>
      </w:r>
    </w:p>
    <w:p w:rsidR="00970D96" w:rsidRDefault="00970D96" w:rsidP="00257D25">
      <w:pPr>
        <w:pStyle w:val="3"/>
        <w:numPr>
          <w:ilvl w:val="2"/>
          <w:numId w:val="1"/>
        </w:numPr>
      </w:pPr>
      <w:bookmarkStart w:id="49" w:name="_Model结构_4"/>
      <w:bookmarkEnd w:id="49"/>
      <w:r>
        <w:rPr>
          <w:rFonts w:hint="eastAsia"/>
        </w:rPr>
        <w:t>Model</w:t>
      </w:r>
      <w:r>
        <w:rPr>
          <w:rFonts w:hint="eastAsia"/>
        </w:rPr>
        <w:t>结构</w:t>
      </w:r>
    </w:p>
    <w:p w:rsidR="00970D96" w:rsidRPr="00D657B3" w:rsidRDefault="00970D96" w:rsidP="00970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70D96" w:rsidTr="003206DF">
        <w:tc>
          <w:tcPr>
            <w:tcW w:w="1809"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说明</w:t>
            </w:r>
          </w:p>
        </w:tc>
      </w:tr>
      <w:tr w:rsidR="00970D96" w:rsidRPr="00E00670" w:rsidTr="003206DF">
        <w:tc>
          <w:tcPr>
            <w:tcW w:w="1809" w:type="dxa"/>
          </w:tcPr>
          <w:p w:rsidR="00970D96" w:rsidRPr="00EC78A7" w:rsidRDefault="00970D96" w:rsidP="003206DF">
            <w:pPr>
              <w:spacing w:line="264" w:lineRule="auto"/>
              <w:rPr>
                <w:b/>
                <w:kern w:val="2"/>
              </w:rPr>
            </w:pPr>
            <w:r w:rsidRPr="00EC78A7">
              <w:rPr>
                <w:b/>
                <w:kern w:val="2"/>
              </w:rPr>
              <w:t>ID</w:t>
            </w:r>
          </w:p>
        </w:tc>
        <w:tc>
          <w:tcPr>
            <w:tcW w:w="1024" w:type="dxa"/>
          </w:tcPr>
          <w:p w:rsidR="00970D96" w:rsidRPr="00E00670" w:rsidRDefault="00970D96"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Pr="00E00670" w:rsidRDefault="00970D96"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70D96" w:rsidRPr="00E00670" w:rsidTr="003206DF">
        <w:tc>
          <w:tcPr>
            <w:tcW w:w="1809" w:type="dxa"/>
          </w:tcPr>
          <w:p w:rsidR="00970D96" w:rsidRPr="007738BA" w:rsidRDefault="00970D96" w:rsidP="003206DF">
            <w:pPr>
              <w:spacing w:line="264" w:lineRule="auto"/>
              <w:rPr>
                <w:b/>
                <w:kern w:val="2"/>
              </w:rPr>
            </w:pPr>
            <w:r w:rsidRPr="00CC2C63">
              <w:rPr>
                <w:b/>
                <w:kern w:val="2"/>
              </w:rPr>
              <w:t>CtrlNumber</w:t>
            </w:r>
          </w:p>
        </w:tc>
        <w:tc>
          <w:tcPr>
            <w:tcW w:w="1024" w:type="dxa"/>
          </w:tcPr>
          <w:p w:rsidR="00970D96" w:rsidRDefault="00970D96"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Default="00970D96"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970D96" w:rsidRPr="00E00670" w:rsidTr="003206DF">
        <w:tc>
          <w:tcPr>
            <w:tcW w:w="1809" w:type="dxa"/>
          </w:tcPr>
          <w:p w:rsidR="00970D96" w:rsidRPr="008528B5" w:rsidRDefault="006834D0" w:rsidP="003206DF">
            <w:pPr>
              <w:spacing w:line="264" w:lineRule="auto"/>
              <w:rPr>
                <w:b/>
                <w:kern w:val="2"/>
              </w:rPr>
            </w:pPr>
            <w:r w:rsidRPr="006834D0">
              <w:rPr>
                <w:b/>
                <w:kern w:val="2"/>
              </w:rPr>
              <w:lastRenderedPageBreak/>
              <w:t>Voice</w:t>
            </w:r>
          </w:p>
        </w:tc>
        <w:tc>
          <w:tcPr>
            <w:tcW w:w="1024" w:type="dxa"/>
          </w:tcPr>
          <w:p w:rsidR="00970D96" w:rsidRDefault="00970D96"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Default="006834D0" w:rsidP="003206DF">
            <w:pPr>
              <w:spacing w:line="264" w:lineRule="auto"/>
              <w:rPr>
                <w:rFonts w:ascii="Consolas" w:hAnsi="Consolas" w:cs="Consolas"/>
                <w:sz w:val="18"/>
                <w:szCs w:val="18"/>
              </w:rPr>
            </w:pPr>
            <w:r>
              <w:rPr>
                <w:rFonts w:ascii="Consolas" w:hAnsi="Consolas" w:cs="Consolas" w:hint="eastAsia"/>
                <w:sz w:val="18"/>
                <w:szCs w:val="18"/>
              </w:rPr>
              <w:t>语音文本</w:t>
            </w:r>
          </w:p>
        </w:tc>
      </w:tr>
    </w:tbl>
    <w:p w:rsidR="00970D96" w:rsidRDefault="00970D96" w:rsidP="00257D25">
      <w:pPr>
        <w:pStyle w:val="3"/>
        <w:numPr>
          <w:ilvl w:val="2"/>
          <w:numId w:val="1"/>
        </w:numPr>
      </w:pPr>
      <w:r>
        <w:rPr>
          <w:rFonts w:hint="eastAsia"/>
        </w:rPr>
        <w:t>获取接口</w:t>
      </w:r>
    </w:p>
    <w:p w:rsidR="00970D96" w:rsidRPr="00E47307" w:rsidRDefault="00970D96" w:rsidP="00970D96">
      <w:pPr>
        <w:rPr>
          <w:b/>
        </w:rPr>
      </w:pPr>
      <w:r w:rsidRPr="00E47307">
        <w:rPr>
          <w:rFonts w:hint="eastAsia"/>
          <w:b/>
        </w:rPr>
        <w:t>url:</w:t>
      </w:r>
    </w:p>
    <w:p w:rsidR="00970D96" w:rsidRPr="008510B3" w:rsidRDefault="005446D3"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9"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GetVoiceSelfDefine2</w:t>
      </w:r>
    </w:p>
    <w:p w:rsidR="00970D96" w:rsidRDefault="00970D96" w:rsidP="00970D96">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0"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VoiceSelfDefine2</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1"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VoiceSelfDefine2</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5446D3"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2"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VoiceSelfDefine2</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70D96" w:rsidRDefault="00970D96" w:rsidP="00257D25">
      <w:pPr>
        <w:pStyle w:val="3"/>
        <w:numPr>
          <w:ilvl w:val="2"/>
          <w:numId w:val="1"/>
        </w:numPr>
      </w:pPr>
      <w:r>
        <w:rPr>
          <w:rFonts w:hint="eastAsia"/>
        </w:rPr>
        <w:t>添加接口</w:t>
      </w:r>
    </w:p>
    <w:p w:rsidR="00970D96" w:rsidRPr="00E47307" w:rsidRDefault="00970D96" w:rsidP="00970D96">
      <w:pPr>
        <w:rPr>
          <w:b/>
        </w:rPr>
      </w:pPr>
      <w:r w:rsidRPr="00E47307">
        <w:rPr>
          <w:rFonts w:hint="eastAsia"/>
          <w:b/>
        </w:rPr>
        <w:t>url:</w:t>
      </w:r>
    </w:p>
    <w:p w:rsidR="00970D96" w:rsidRPr="008510B3" w:rsidRDefault="005446D3"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3"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Add</w:t>
      </w:r>
      <w:r w:rsidR="00970D96">
        <w:rPr>
          <w:rStyle w:val="af7"/>
        </w:rPr>
        <w:t>VoiceSelfDefine2</w:t>
      </w:r>
    </w:p>
    <w:p w:rsidR="002F05FE" w:rsidRDefault="00970D96"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4"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sidRPr="002F05FE">
        <w:rPr>
          <w:rStyle w:val="af7"/>
        </w:rPr>
        <w:t xml:space="preserve"> </w:t>
      </w:r>
      <w:r w:rsidR="002F05FE">
        <w:rPr>
          <w:rStyle w:val="af7"/>
        </w:rPr>
        <w:t>VoiceSelfDefine2</w:t>
      </w:r>
      <w:r w:rsidR="002F05FE">
        <w:rPr>
          <w:rStyle w:val="af7"/>
          <w:rFonts w:hint="eastAsia"/>
        </w:rPr>
        <w:t>List</w:t>
      </w:r>
    </w:p>
    <w:p w:rsidR="00970D96"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70D96" w:rsidRDefault="00970D96" w:rsidP="00257D25">
      <w:pPr>
        <w:pStyle w:val="3"/>
        <w:numPr>
          <w:ilvl w:val="2"/>
          <w:numId w:val="1"/>
        </w:numPr>
      </w:pPr>
      <w:r>
        <w:rPr>
          <w:rFonts w:hint="eastAsia"/>
        </w:rPr>
        <w:t>修改接口</w:t>
      </w:r>
    </w:p>
    <w:p w:rsidR="00970D96" w:rsidRPr="00E47307" w:rsidRDefault="00970D96" w:rsidP="00970D96">
      <w:pPr>
        <w:rPr>
          <w:b/>
        </w:rPr>
      </w:pPr>
      <w:r w:rsidRPr="00E47307">
        <w:rPr>
          <w:rFonts w:hint="eastAsia"/>
          <w:b/>
        </w:rPr>
        <w:t>url:</w:t>
      </w:r>
    </w:p>
    <w:p w:rsidR="00970D96" w:rsidRPr="008510B3" w:rsidRDefault="005446D3"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5"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Update</w:t>
      </w:r>
      <w:r w:rsidR="00970D96">
        <w:rPr>
          <w:rStyle w:val="af7"/>
        </w:rPr>
        <w:t>VoiceSelfDefine2</w:t>
      </w:r>
    </w:p>
    <w:p w:rsidR="007B2EA8" w:rsidRDefault="00970D96" w:rsidP="007B2EA8">
      <w:pPr>
        <w:rPr>
          <w:b/>
        </w:rPr>
      </w:pPr>
      <w:r>
        <w:rPr>
          <w:rFonts w:hint="eastAsia"/>
          <w:b/>
        </w:rPr>
        <w:lastRenderedPageBreak/>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VoiceSelfDefine2</w:t>
      </w:r>
      <w:r w:rsidR="007B2EA8">
        <w:rPr>
          <w:rStyle w:val="af7"/>
          <w:rFonts w:hint="eastAsia"/>
        </w:rPr>
        <w:t>List</w:t>
      </w:r>
    </w:p>
    <w:p w:rsidR="00970D96"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70D96" w:rsidRPr="00B5638D" w:rsidRDefault="00970D96" w:rsidP="00257D25">
      <w:pPr>
        <w:pStyle w:val="3"/>
        <w:numPr>
          <w:ilvl w:val="2"/>
          <w:numId w:val="1"/>
        </w:numPr>
      </w:pPr>
      <w:r>
        <w:rPr>
          <w:rFonts w:hint="eastAsia"/>
        </w:rPr>
        <w:t>删除接口</w:t>
      </w:r>
    </w:p>
    <w:p w:rsidR="00970D96" w:rsidRPr="00E47307" w:rsidRDefault="00970D96" w:rsidP="00970D96">
      <w:pPr>
        <w:rPr>
          <w:b/>
        </w:rPr>
      </w:pPr>
      <w:r w:rsidRPr="00E47307">
        <w:rPr>
          <w:rFonts w:hint="eastAsia"/>
          <w:b/>
        </w:rPr>
        <w:t>url:</w:t>
      </w:r>
    </w:p>
    <w:p w:rsidR="00970D96" w:rsidRPr="008510B3" w:rsidRDefault="005446D3"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7"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Delete</w:t>
      </w:r>
      <w:r w:rsidR="00970D96">
        <w:rPr>
          <w:rStyle w:val="af7"/>
        </w:rPr>
        <w:t>VoiceSelfDefine2</w:t>
      </w:r>
    </w:p>
    <w:p w:rsidR="00970D96" w:rsidRDefault="00970D96" w:rsidP="00970D96">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70D96" w:rsidRDefault="00970D96" w:rsidP="00257D25">
      <w:pPr>
        <w:pStyle w:val="3"/>
        <w:numPr>
          <w:ilvl w:val="2"/>
          <w:numId w:val="1"/>
        </w:numPr>
      </w:pPr>
      <w:r>
        <w:rPr>
          <w:rFonts w:hint="eastAsia"/>
        </w:rPr>
        <w:t>修改个别字段接口</w:t>
      </w:r>
    </w:p>
    <w:p w:rsidR="00970D96" w:rsidRPr="00E47307" w:rsidRDefault="00970D96" w:rsidP="00970D96">
      <w:pPr>
        <w:rPr>
          <w:b/>
        </w:rPr>
      </w:pPr>
      <w:r w:rsidRPr="00E47307">
        <w:rPr>
          <w:rFonts w:hint="eastAsia"/>
          <w:b/>
        </w:rPr>
        <w:t>url:</w:t>
      </w:r>
    </w:p>
    <w:p w:rsidR="00970D96" w:rsidRPr="008510B3" w:rsidRDefault="005446D3"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8"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Update</w:t>
      </w:r>
      <w:r w:rsidR="00970D96">
        <w:rPr>
          <w:rStyle w:val="af7"/>
        </w:rPr>
        <w:t>VoiceSelfDefine2</w:t>
      </w:r>
      <w:r w:rsidR="00970D96">
        <w:rPr>
          <w:rStyle w:val="af7"/>
          <w:rFonts w:hint="eastAsia"/>
        </w:rPr>
        <w:t>Fields</w:t>
      </w:r>
    </w:p>
    <w:p w:rsidR="00970D96" w:rsidRDefault="00970D96" w:rsidP="00970D9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70D96" w:rsidRPr="00B5638D" w:rsidRDefault="00970D96" w:rsidP="00257D25">
      <w:pPr>
        <w:pStyle w:val="3"/>
        <w:numPr>
          <w:ilvl w:val="2"/>
          <w:numId w:val="1"/>
        </w:numPr>
      </w:pPr>
      <w:r>
        <w:rPr>
          <w:rFonts w:hint="eastAsia"/>
        </w:rPr>
        <w:t>按条件删除接口</w:t>
      </w:r>
    </w:p>
    <w:p w:rsidR="00970D96" w:rsidRPr="00E47307" w:rsidRDefault="00970D96" w:rsidP="00970D96">
      <w:pPr>
        <w:rPr>
          <w:b/>
        </w:rPr>
      </w:pPr>
      <w:r w:rsidRPr="00E47307">
        <w:rPr>
          <w:rFonts w:hint="eastAsia"/>
          <w:b/>
        </w:rPr>
        <w:t>url:</w:t>
      </w:r>
    </w:p>
    <w:p w:rsidR="00970D96" w:rsidRPr="008510B3" w:rsidRDefault="005446D3"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9"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Delete</w:t>
      </w:r>
      <w:r w:rsidR="00970D96">
        <w:rPr>
          <w:rStyle w:val="af7"/>
        </w:rPr>
        <w:t>VoiceSelfDefine2</w:t>
      </w:r>
      <w:r w:rsidR="00970D96">
        <w:rPr>
          <w:rStyle w:val="af7"/>
          <w:rFonts w:hint="eastAsia"/>
        </w:rPr>
        <w:t>By</w:t>
      </w:r>
    </w:p>
    <w:p w:rsidR="00970D96" w:rsidRDefault="00970D96" w:rsidP="00970D96">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0"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VoiceSelfDefine2</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811"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VoiceSelfDefine2</w:t>
      </w:r>
      <w:r w:rsidR="00A42A0A">
        <w:rPr>
          <w:rStyle w:val="af7"/>
          <w:rFonts w:hint="eastAsia"/>
        </w:rPr>
        <w:t>ByIDList</w:t>
      </w:r>
    </w:p>
    <w:p w:rsidR="00C31D86" w:rsidRDefault="00C36A93" w:rsidP="00C31D86">
      <w:bookmarkStart w:id="50" w:name="OLE_LINK11"/>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sidRPr="00741C5A">
        <w:rPr>
          <w:rStyle w:val="af7"/>
        </w:rPr>
        <w:t xml:space="preserve"> </w:t>
      </w:r>
      <w:r w:rsidR="00741C5A">
        <w:rPr>
          <w:rStyle w:val="af7"/>
        </w:rPr>
        <w:t>VoiceSelfDefine2</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206DF" w:rsidRDefault="003206DF" w:rsidP="00257D25">
      <w:pPr>
        <w:pStyle w:val="2"/>
        <w:numPr>
          <w:ilvl w:val="1"/>
          <w:numId w:val="1"/>
        </w:numPr>
      </w:pPr>
      <w:r>
        <w:rPr>
          <w:rFonts w:hint="eastAsia"/>
        </w:rPr>
        <w:lastRenderedPageBreak/>
        <w:t>指定</w:t>
      </w:r>
      <w:r w:rsidR="005607CD">
        <w:rPr>
          <w:rFonts w:hint="eastAsia"/>
        </w:rPr>
        <w:t>卡号语音</w:t>
      </w:r>
      <w:r>
        <w:rPr>
          <w:rFonts w:hint="eastAsia"/>
        </w:rPr>
        <w:t>接口</w:t>
      </w:r>
    </w:p>
    <w:p w:rsidR="003206DF" w:rsidRDefault="003206DF" w:rsidP="00257D25">
      <w:pPr>
        <w:pStyle w:val="3"/>
        <w:numPr>
          <w:ilvl w:val="2"/>
          <w:numId w:val="1"/>
        </w:numPr>
      </w:pPr>
      <w:r>
        <w:rPr>
          <w:rFonts w:hint="eastAsia"/>
        </w:rPr>
        <w:t>Model</w:t>
      </w:r>
      <w:r>
        <w:rPr>
          <w:rFonts w:hint="eastAsia"/>
        </w:rPr>
        <w:t>结构</w:t>
      </w:r>
    </w:p>
    <w:p w:rsidR="003206DF" w:rsidRPr="00D657B3" w:rsidRDefault="003206DF" w:rsidP="003206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206DF" w:rsidTr="003206DF">
        <w:tc>
          <w:tcPr>
            <w:tcW w:w="1809"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说明</w:t>
            </w:r>
          </w:p>
        </w:tc>
      </w:tr>
      <w:tr w:rsidR="003206DF" w:rsidRPr="00E00670" w:rsidTr="003206DF">
        <w:tc>
          <w:tcPr>
            <w:tcW w:w="1809" w:type="dxa"/>
          </w:tcPr>
          <w:p w:rsidR="003206DF" w:rsidRPr="00EC78A7" w:rsidRDefault="003206DF" w:rsidP="003206DF">
            <w:pPr>
              <w:spacing w:line="264" w:lineRule="auto"/>
              <w:rPr>
                <w:b/>
                <w:kern w:val="2"/>
              </w:rPr>
            </w:pPr>
            <w:r w:rsidRPr="00EC78A7">
              <w:rPr>
                <w:b/>
                <w:kern w:val="2"/>
              </w:rPr>
              <w:t>ID</w:t>
            </w:r>
          </w:p>
        </w:tc>
        <w:tc>
          <w:tcPr>
            <w:tcW w:w="1024" w:type="dxa"/>
          </w:tcPr>
          <w:p w:rsidR="003206DF" w:rsidRPr="00E00670" w:rsidRDefault="003206DF"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Pr="00E00670" w:rsidRDefault="003206DF"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3206DF" w:rsidRPr="00E00670" w:rsidTr="003206DF">
        <w:tc>
          <w:tcPr>
            <w:tcW w:w="1809" w:type="dxa"/>
          </w:tcPr>
          <w:p w:rsidR="003206DF" w:rsidRPr="007738BA" w:rsidRDefault="003206DF" w:rsidP="003206DF">
            <w:pPr>
              <w:spacing w:line="264" w:lineRule="auto"/>
              <w:rPr>
                <w:b/>
                <w:kern w:val="2"/>
              </w:rPr>
            </w:pPr>
            <w:r w:rsidRPr="00CC2C63">
              <w:rPr>
                <w:b/>
                <w:kern w:val="2"/>
              </w:rPr>
              <w:t>CtrlNumber</w:t>
            </w:r>
          </w:p>
        </w:tc>
        <w:tc>
          <w:tcPr>
            <w:tcW w:w="1024" w:type="dxa"/>
          </w:tcPr>
          <w:p w:rsidR="003206DF" w:rsidRDefault="003206D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Default="003206DF"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3206DF" w:rsidRPr="00E00670" w:rsidTr="003206DF">
        <w:tc>
          <w:tcPr>
            <w:tcW w:w="1809" w:type="dxa"/>
          </w:tcPr>
          <w:p w:rsidR="003206DF" w:rsidRPr="008528B5" w:rsidRDefault="003206DF" w:rsidP="003206DF">
            <w:pPr>
              <w:spacing w:line="264" w:lineRule="auto"/>
              <w:rPr>
                <w:b/>
                <w:kern w:val="2"/>
              </w:rPr>
            </w:pPr>
            <w:r w:rsidRPr="00CC2C63">
              <w:rPr>
                <w:b/>
                <w:kern w:val="2"/>
              </w:rPr>
              <w:t>VoiceCardNO</w:t>
            </w:r>
          </w:p>
        </w:tc>
        <w:tc>
          <w:tcPr>
            <w:tcW w:w="1024" w:type="dxa"/>
          </w:tcPr>
          <w:p w:rsidR="003206DF" w:rsidRDefault="003206D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C64F04" w:rsidRPr="00E00670" w:rsidTr="003206DF">
        <w:tc>
          <w:tcPr>
            <w:tcW w:w="1809" w:type="dxa"/>
          </w:tcPr>
          <w:p w:rsidR="00C64F04" w:rsidRPr="00C64F04" w:rsidRDefault="00C64F04" w:rsidP="00434D81">
            <w:pPr>
              <w:spacing w:line="264" w:lineRule="auto"/>
              <w:rPr>
                <w:kern w:val="2"/>
              </w:rPr>
            </w:pPr>
            <w:r w:rsidRPr="00C64F04">
              <w:rPr>
                <w:kern w:val="2"/>
              </w:rPr>
              <w:t>Voice</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Default="00C64F04" w:rsidP="00434D81">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64F04" w:rsidRDefault="00C64F04" w:rsidP="00C64F04">
            <w:pPr>
              <w:spacing w:line="264" w:lineRule="auto"/>
              <w:rPr>
                <w:rFonts w:ascii="Consolas" w:hAnsi="Consolas" w:cs="Consolas"/>
                <w:sz w:val="18"/>
                <w:szCs w:val="18"/>
              </w:rPr>
            </w:pPr>
            <w:r>
              <w:rPr>
                <w:rFonts w:ascii="Consolas" w:hAnsi="Consolas" w:cs="Consolas" w:hint="eastAsia"/>
                <w:sz w:val="18"/>
                <w:szCs w:val="18"/>
              </w:rPr>
              <w:t>参考</w:t>
            </w:r>
            <w:hyperlink w:anchor="_Model结构_4" w:history="1">
              <w:r>
                <w:rPr>
                  <w:rStyle w:val="af7"/>
                  <w:rFonts w:ascii="Consolas" w:hAnsi="Consolas" w:cs="Consolas" w:hint="eastAsia"/>
                  <w:sz w:val="18"/>
                  <w:szCs w:val="18"/>
                </w:rPr>
                <w:t>设备语音</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4F04" w:rsidRPr="00E00670" w:rsidTr="003206DF">
        <w:tc>
          <w:tcPr>
            <w:tcW w:w="1809" w:type="dxa"/>
          </w:tcPr>
          <w:p w:rsidR="00C64F04" w:rsidRPr="00577584" w:rsidRDefault="00C64F04" w:rsidP="00434D81">
            <w:pPr>
              <w:spacing w:line="264" w:lineRule="auto"/>
              <w:rPr>
                <w:kern w:val="2"/>
              </w:rPr>
            </w:pPr>
            <w:r>
              <w:rPr>
                <w:rFonts w:hint="eastAsia"/>
                <w:kern w:val="2"/>
              </w:rPr>
              <w:t>UserNO</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Pr="00E246FD" w:rsidRDefault="00C64F04" w:rsidP="00434D81">
            <w:pPr>
              <w:rPr>
                <w:rFonts w:ascii="Consolas" w:hAnsi="Consolas" w:cs="Consolas"/>
                <w:sz w:val="18"/>
                <w:szCs w:val="18"/>
              </w:rPr>
            </w:pPr>
            <w:r>
              <w:rPr>
                <w:rFonts w:ascii="Consolas" w:hAnsi="Consolas" w:cs="Consolas" w:hint="eastAsia"/>
                <w:sz w:val="18"/>
                <w:szCs w:val="18"/>
              </w:rPr>
              <w:t>N</w:t>
            </w:r>
          </w:p>
        </w:tc>
        <w:tc>
          <w:tcPr>
            <w:tcW w:w="4578" w:type="dxa"/>
          </w:tcPr>
          <w:p w:rsidR="00C64F04" w:rsidRPr="00301770" w:rsidRDefault="00C64F04"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4F04" w:rsidRPr="00E00670" w:rsidTr="003206DF">
        <w:tc>
          <w:tcPr>
            <w:tcW w:w="1809" w:type="dxa"/>
          </w:tcPr>
          <w:p w:rsidR="00C64F04" w:rsidRPr="00577584" w:rsidRDefault="00C64F04" w:rsidP="00434D81">
            <w:pPr>
              <w:spacing w:line="264" w:lineRule="auto"/>
              <w:rPr>
                <w:kern w:val="2"/>
              </w:rPr>
            </w:pPr>
            <w:r>
              <w:rPr>
                <w:rFonts w:hint="eastAsia"/>
                <w:kern w:val="2"/>
              </w:rPr>
              <w:t>UserName</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Pr="00E246FD" w:rsidRDefault="00C64F04" w:rsidP="00434D81">
            <w:pPr>
              <w:rPr>
                <w:rFonts w:ascii="Consolas" w:hAnsi="Consolas" w:cs="Consolas"/>
                <w:sz w:val="18"/>
                <w:szCs w:val="18"/>
              </w:rPr>
            </w:pPr>
            <w:r>
              <w:rPr>
                <w:rFonts w:ascii="Consolas" w:hAnsi="Consolas" w:cs="Consolas" w:hint="eastAsia"/>
                <w:sz w:val="18"/>
                <w:szCs w:val="18"/>
              </w:rPr>
              <w:t>N</w:t>
            </w:r>
          </w:p>
        </w:tc>
        <w:tc>
          <w:tcPr>
            <w:tcW w:w="4578" w:type="dxa"/>
          </w:tcPr>
          <w:p w:rsidR="00C64F04" w:rsidRPr="00301770" w:rsidRDefault="00C64F04"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3206DF" w:rsidRDefault="003206DF" w:rsidP="00257D25">
      <w:pPr>
        <w:pStyle w:val="3"/>
        <w:numPr>
          <w:ilvl w:val="2"/>
          <w:numId w:val="1"/>
        </w:numPr>
      </w:pPr>
      <w:r>
        <w:rPr>
          <w:rFonts w:hint="eastAsia"/>
        </w:rPr>
        <w:t>获取接口</w:t>
      </w:r>
    </w:p>
    <w:p w:rsidR="003206DF" w:rsidRPr="00E47307" w:rsidRDefault="003206DF" w:rsidP="003206DF">
      <w:pPr>
        <w:rPr>
          <w:b/>
        </w:rPr>
      </w:pPr>
      <w:r w:rsidRPr="00E47307">
        <w:rPr>
          <w:rFonts w:hint="eastAsia"/>
          <w:b/>
        </w:rPr>
        <w:t>url:</w:t>
      </w:r>
    </w:p>
    <w:p w:rsidR="003206DF" w:rsidRPr="008510B3" w:rsidRDefault="005446D3"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3"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GetVoiceSelfDefine</w:t>
      </w:r>
    </w:p>
    <w:p w:rsidR="003206DF" w:rsidRDefault="003206DF" w:rsidP="003206D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4"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5"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5446D3"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6"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VoiceSelfDefine</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206DF" w:rsidRDefault="003206DF" w:rsidP="00257D25">
      <w:pPr>
        <w:pStyle w:val="3"/>
        <w:numPr>
          <w:ilvl w:val="2"/>
          <w:numId w:val="1"/>
        </w:numPr>
      </w:pPr>
      <w:r>
        <w:rPr>
          <w:rFonts w:hint="eastAsia"/>
        </w:rPr>
        <w:t>添加接口</w:t>
      </w:r>
    </w:p>
    <w:p w:rsidR="003206DF" w:rsidRPr="00E47307" w:rsidRDefault="003206DF" w:rsidP="003206DF">
      <w:pPr>
        <w:rPr>
          <w:b/>
        </w:rPr>
      </w:pPr>
      <w:r w:rsidRPr="00E47307">
        <w:rPr>
          <w:rFonts w:hint="eastAsia"/>
          <w:b/>
        </w:rPr>
        <w:t>url:</w:t>
      </w:r>
    </w:p>
    <w:p w:rsidR="003206DF" w:rsidRPr="008510B3" w:rsidRDefault="005446D3"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7"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Add</w:t>
      </w:r>
      <w:r w:rsidR="003206DF">
        <w:rPr>
          <w:rStyle w:val="af7"/>
        </w:rPr>
        <w:t>VoiceSelfDefine</w:t>
      </w:r>
    </w:p>
    <w:p w:rsidR="002F05FE" w:rsidRDefault="003206DF"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8"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VoiceSelfDefine</w:t>
      </w:r>
      <w:r w:rsidR="002F05FE">
        <w:rPr>
          <w:rStyle w:val="af7"/>
          <w:rFonts w:hint="eastAsia"/>
        </w:rPr>
        <w:t>List</w:t>
      </w:r>
    </w:p>
    <w:p w:rsidR="003206DF"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3206DF" w:rsidRDefault="003206DF" w:rsidP="00257D25">
      <w:pPr>
        <w:pStyle w:val="3"/>
        <w:numPr>
          <w:ilvl w:val="2"/>
          <w:numId w:val="1"/>
        </w:numPr>
      </w:pPr>
      <w:r>
        <w:rPr>
          <w:rFonts w:hint="eastAsia"/>
        </w:rPr>
        <w:t>修改接口</w:t>
      </w:r>
    </w:p>
    <w:p w:rsidR="003206DF" w:rsidRPr="00E47307" w:rsidRDefault="003206DF" w:rsidP="003206DF">
      <w:pPr>
        <w:rPr>
          <w:b/>
        </w:rPr>
      </w:pPr>
      <w:r w:rsidRPr="00E47307">
        <w:rPr>
          <w:rFonts w:hint="eastAsia"/>
          <w:b/>
        </w:rPr>
        <w:t>url:</w:t>
      </w:r>
    </w:p>
    <w:p w:rsidR="003206DF" w:rsidRPr="008510B3" w:rsidRDefault="005446D3"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9"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Update</w:t>
      </w:r>
      <w:r w:rsidR="003206DF">
        <w:rPr>
          <w:rStyle w:val="af7"/>
        </w:rPr>
        <w:t>VoiceSelfDefine</w:t>
      </w:r>
    </w:p>
    <w:p w:rsidR="007B2EA8" w:rsidRDefault="003206DF"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5446D3"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VoiceSelfDefine</w:t>
      </w:r>
      <w:r w:rsidR="007B2EA8">
        <w:rPr>
          <w:rStyle w:val="af7"/>
          <w:rFonts w:hint="eastAsia"/>
        </w:rPr>
        <w:t>List</w:t>
      </w:r>
    </w:p>
    <w:p w:rsidR="003206D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3206DF" w:rsidRPr="00B5638D" w:rsidRDefault="003206DF" w:rsidP="00257D25">
      <w:pPr>
        <w:pStyle w:val="3"/>
        <w:numPr>
          <w:ilvl w:val="2"/>
          <w:numId w:val="1"/>
        </w:numPr>
      </w:pPr>
      <w:r>
        <w:rPr>
          <w:rFonts w:hint="eastAsia"/>
        </w:rPr>
        <w:t>删除接口</w:t>
      </w:r>
    </w:p>
    <w:p w:rsidR="003206DF" w:rsidRPr="00E47307" w:rsidRDefault="003206DF" w:rsidP="003206DF">
      <w:pPr>
        <w:rPr>
          <w:b/>
        </w:rPr>
      </w:pPr>
      <w:r w:rsidRPr="00E47307">
        <w:rPr>
          <w:rFonts w:hint="eastAsia"/>
          <w:b/>
        </w:rPr>
        <w:t>url:</w:t>
      </w:r>
    </w:p>
    <w:p w:rsidR="003206DF" w:rsidRPr="008510B3" w:rsidRDefault="005446D3"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1"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Delete</w:t>
      </w:r>
      <w:r w:rsidR="003206DF">
        <w:rPr>
          <w:rStyle w:val="af7"/>
        </w:rPr>
        <w:t>VoiceSelfDefine</w:t>
      </w:r>
    </w:p>
    <w:p w:rsidR="003206DF" w:rsidRDefault="003206DF" w:rsidP="003206D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206DF" w:rsidRDefault="003206DF" w:rsidP="00257D25">
      <w:pPr>
        <w:pStyle w:val="3"/>
        <w:numPr>
          <w:ilvl w:val="2"/>
          <w:numId w:val="1"/>
        </w:numPr>
      </w:pPr>
      <w:r>
        <w:rPr>
          <w:rFonts w:hint="eastAsia"/>
        </w:rPr>
        <w:t>修改个别字段接口</w:t>
      </w:r>
    </w:p>
    <w:p w:rsidR="003206DF" w:rsidRPr="00E47307" w:rsidRDefault="003206DF" w:rsidP="003206DF">
      <w:pPr>
        <w:rPr>
          <w:b/>
        </w:rPr>
      </w:pPr>
      <w:r w:rsidRPr="00E47307">
        <w:rPr>
          <w:rFonts w:hint="eastAsia"/>
          <w:b/>
        </w:rPr>
        <w:t>url:</w:t>
      </w:r>
    </w:p>
    <w:p w:rsidR="003206DF" w:rsidRPr="008510B3" w:rsidRDefault="005446D3"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2"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Update</w:t>
      </w:r>
      <w:r w:rsidR="003206DF">
        <w:rPr>
          <w:rStyle w:val="af7"/>
        </w:rPr>
        <w:t>VoiceSelfDefine</w:t>
      </w:r>
      <w:r w:rsidR="003206DF">
        <w:rPr>
          <w:rStyle w:val="af7"/>
          <w:rFonts w:hint="eastAsia"/>
        </w:rPr>
        <w:t>Fields</w:t>
      </w:r>
    </w:p>
    <w:p w:rsidR="003206DF" w:rsidRDefault="003206DF" w:rsidP="003206DF">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3206DF" w:rsidRPr="00B5638D" w:rsidRDefault="003206DF" w:rsidP="00257D25">
      <w:pPr>
        <w:pStyle w:val="3"/>
        <w:numPr>
          <w:ilvl w:val="2"/>
          <w:numId w:val="1"/>
        </w:numPr>
      </w:pPr>
      <w:r>
        <w:rPr>
          <w:rFonts w:hint="eastAsia"/>
        </w:rPr>
        <w:t>按条件删除接口</w:t>
      </w:r>
    </w:p>
    <w:p w:rsidR="003206DF" w:rsidRPr="00E47307" w:rsidRDefault="003206DF" w:rsidP="003206DF">
      <w:pPr>
        <w:rPr>
          <w:b/>
        </w:rPr>
      </w:pPr>
      <w:r w:rsidRPr="00E47307">
        <w:rPr>
          <w:rFonts w:hint="eastAsia"/>
          <w:b/>
        </w:rPr>
        <w:t>url:</w:t>
      </w:r>
    </w:p>
    <w:p w:rsidR="003206DF" w:rsidRPr="008510B3" w:rsidRDefault="005446D3"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3"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Delete</w:t>
      </w:r>
      <w:r w:rsidR="003206DF">
        <w:rPr>
          <w:rStyle w:val="af7"/>
        </w:rPr>
        <w:t>VoiceSelfDefine</w:t>
      </w:r>
      <w:r w:rsidR="003206DF">
        <w:rPr>
          <w:rStyle w:val="af7"/>
          <w:rFonts w:hint="eastAsia"/>
        </w:rPr>
        <w:t>By</w:t>
      </w:r>
    </w:p>
    <w:p w:rsidR="003206DF" w:rsidRDefault="003206DF" w:rsidP="003206DF">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4"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VoiceSelfDefine</w:t>
      </w:r>
      <w:r w:rsidR="00A42A0A" w:rsidRPr="001D5A3C">
        <w:rPr>
          <w:rStyle w:val="af7"/>
          <w:rFonts w:hint="eastAsia"/>
        </w:rPr>
        <w:t>ByID</w:t>
      </w:r>
    </w:p>
    <w:p w:rsidR="00A42A0A" w:rsidRDefault="00A42A0A" w:rsidP="00A42A0A">
      <w:pPr>
        <w:rPr>
          <w:rStyle w:val="af7"/>
          <w:b/>
        </w:rPr>
      </w:pPr>
      <w:r>
        <w:rPr>
          <w:rFonts w:hint="eastAsia"/>
          <w:b/>
        </w:rPr>
        <w:lastRenderedPageBreak/>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5"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VoiceSelfDefine</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VoiceSelfDefine</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2229D8" w:rsidRDefault="002229D8" w:rsidP="00257D25">
      <w:pPr>
        <w:pStyle w:val="2"/>
        <w:numPr>
          <w:ilvl w:val="1"/>
          <w:numId w:val="1"/>
        </w:numPr>
      </w:pPr>
      <w:r>
        <w:rPr>
          <w:rFonts w:hint="eastAsia"/>
        </w:rPr>
        <w:t>预约语音接口</w:t>
      </w:r>
    </w:p>
    <w:p w:rsidR="002229D8" w:rsidRDefault="002229D8" w:rsidP="00257D25">
      <w:pPr>
        <w:pStyle w:val="3"/>
        <w:numPr>
          <w:ilvl w:val="2"/>
          <w:numId w:val="1"/>
        </w:numPr>
      </w:pPr>
      <w:r>
        <w:rPr>
          <w:rFonts w:hint="eastAsia"/>
        </w:rPr>
        <w:t>Model</w:t>
      </w:r>
      <w:r>
        <w:rPr>
          <w:rFonts w:hint="eastAsia"/>
        </w:rPr>
        <w:t>结构</w:t>
      </w:r>
    </w:p>
    <w:p w:rsidR="002229D8" w:rsidRPr="00D657B3" w:rsidRDefault="002229D8" w:rsidP="002229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2229D8" w:rsidTr="00434D81">
        <w:tc>
          <w:tcPr>
            <w:tcW w:w="1809"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说明</w:t>
            </w:r>
          </w:p>
        </w:tc>
      </w:tr>
      <w:tr w:rsidR="002229D8" w:rsidRPr="00E00670" w:rsidTr="00434D81">
        <w:tc>
          <w:tcPr>
            <w:tcW w:w="1809" w:type="dxa"/>
          </w:tcPr>
          <w:p w:rsidR="002229D8" w:rsidRPr="00EC78A7" w:rsidRDefault="002229D8" w:rsidP="00434D81">
            <w:pPr>
              <w:spacing w:line="264" w:lineRule="auto"/>
              <w:rPr>
                <w:b/>
                <w:kern w:val="2"/>
              </w:rPr>
            </w:pPr>
            <w:r w:rsidRPr="00EC78A7">
              <w:rPr>
                <w:b/>
                <w:kern w:val="2"/>
              </w:rPr>
              <w:t>ID</w:t>
            </w:r>
          </w:p>
        </w:tc>
        <w:tc>
          <w:tcPr>
            <w:tcW w:w="1024" w:type="dxa"/>
          </w:tcPr>
          <w:p w:rsidR="002229D8" w:rsidRPr="00E00670" w:rsidRDefault="002229D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2229D8" w:rsidRDefault="002229D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2229D8" w:rsidRPr="00E00670" w:rsidRDefault="002229D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7412B" w:rsidRPr="00E00670" w:rsidTr="00434D81">
        <w:tc>
          <w:tcPr>
            <w:tcW w:w="1809" w:type="dxa"/>
            <w:vAlign w:val="center"/>
          </w:tcPr>
          <w:p w:rsidR="00A7412B" w:rsidRPr="00A7412B" w:rsidRDefault="00A7412B">
            <w:pPr>
              <w:rPr>
                <w:rFonts w:ascii="宋体" w:eastAsia="宋体" w:hAnsi="宋体" w:cs="宋体"/>
                <w:b/>
                <w:color w:val="000000"/>
              </w:rPr>
            </w:pPr>
            <w:r w:rsidRPr="00A7412B">
              <w:rPr>
                <w:rFonts w:hint="eastAsia"/>
                <w:b/>
                <w:color w:val="000000"/>
              </w:rPr>
              <w:t>SpecialDay</w:t>
            </w:r>
          </w:p>
        </w:tc>
        <w:tc>
          <w:tcPr>
            <w:tcW w:w="1024" w:type="dxa"/>
            <w:vAlign w:val="center"/>
          </w:tcPr>
          <w:p w:rsidR="00A7412B" w:rsidRDefault="00A7412B">
            <w:pPr>
              <w:rPr>
                <w:rFonts w:ascii="宋体" w:eastAsia="宋体" w:hAnsi="宋体" w:cs="宋体"/>
                <w:color w:val="000000"/>
              </w:rPr>
            </w:pPr>
            <w:r>
              <w:rPr>
                <w:rFonts w:hint="eastAsia"/>
                <w:color w:val="000000"/>
              </w:rPr>
              <w:t>DateTime</w:t>
            </w:r>
          </w:p>
        </w:tc>
        <w:tc>
          <w:tcPr>
            <w:tcW w:w="816" w:type="dxa"/>
            <w:vAlign w:val="center"/>
          </w:tcPr>
          <w:p w:rsidR="00A7412B" w:rsidRDefault="00A7412B">
            <w:pPr>
              <w:rPr>
                <w:rFonts w:ascii="宋体" w:eastAsia="宋体" w:hAnsi="宋体" w:cs="宋体"/>
                <w:color w:val="000000"/>
              </w:rPr>
            </w:pPr>
            <w:r>
              <w:rPr>
                <w:rFonts w:hint="eastAsia"/>
                <w:color w:val="000000"/>
              </w:rPr>
              <w:t>Y</w:t>
            </w:r>
          </w:p>
        </w:tc>
        <w:tc>
          <w:tcPr>
            <w:tcW w:w="4578" w:type="dxa"/>
            <w:vAlign w:val="center"/>
          </w:tcPr>
          <w:p w:rsidR="00A7412B" w:rsidRDefault="00A7412B">
            <w:pPr>
              <w:rPr>
                <w:rFonts w:ascii="宋体" w:eastAsia="宋体" w:hAnsi="宋体" w:cs="宋体"/>
                <w:color w:val="000000"/>
              </w:rPr>
            </w:pPr>
            <w:r>
              <w:rPr>
                <w:rFonts w:hint="eastAsia"/>
                <w:color w:val="000000"/>
              </w:rPr>
              <w:t>日期</w:t>
            </w:r>
          </w:p>
        </w:tc>
      </w:tr>
      <w:tr w:rsidR="00A7412B" w:rsidRPr="00E00670" w:rsidTr="00434D81">
        <w:tc>
          <w:tcPr>
            <w:tcW w:w="1809" w:type="dxa"/>
            <w:vAlign w:val="center"/>
          </w:tcPr>
          <w:p w:rsidR="00A7412B" w:rsidRPr="00A7412B" w:rsidRDefault="00A7412B">
            <w:pPr>
              <w:rPr>
                <w:rFonts w:ascii="宋体" w:eastAsia="宋体" w:hAnsi="宋体" w:cs="宋体"/>
                <w:b/>
                <w:color w:val="000000"/>
              </w:rPr>
            </w:pPr>
            <w:r w:rsidRPr="00A7412B">
              <w:rPr>
                <w:rFonts w:hint="eastAsia"/>
                <w:b/>
                <w:color w:val="000000"/>
              </w:rPr>
              <w:t>Voice</w:t>
            </w:r>
          </w:p>
        </w:tc>
        <w:tc>
          <w:tcPr>
            <w:tcW w:w="1024" w:type="dxa"/>
            <w:vAlign w:val="center"/>
          </w:tcPr>
          <w:p w:rsidR="00A7412B" w:rsidRDefault="00A7412B">
            <w:pPr>
              <w:rPr>
                <w:rFonts w:ascii="宋体" w:eastAsia="宋体" w:hAnsi="宋体" w:cs="宋体"/>
                <w:color w:val="000000"/>
              </w:rPr>
            </w:pPr>
            <w:r>
              <w:rPr>
                <w:rFonts w:hint="eastAsia"/>
                <w:color w:val="000000"/>
              </w:rPr>
              <w:t>string</w:t>
            </w:r>
          </w:p>
        </w:tc>
        <w:tc>
          <w:tcPr>
            <w:tcW w:w="816" w:type="dxa"/>
            <w:vAlign w:val="center"/>
          </w:tcPr>
          <w:p w:rsidR="00A7412B" w:rsidRDefault="00A7412B">
            <w:pPr>
              <w:rPr>
                <w:rFonts w:ascii="宋体" w:eastAsia="宋体" w:hAnsi="宋体" w:cs="宋体"/>
                <w:color w:val="000000"/>
              </w:rPr>
            </w:pPr>
            <w:r>
              <w:rPr>
                <w:rFonts w:hint="eastAsia"/>
                <w:color w:val="000000"/>
              </w:rPr>
              <w:t>Y</w:t>
            </w:r>
          </w:p>
        </w:tc>
        <w:tc>
          <w:tcPr>
            <w:tcW w:w="4578" w:type="dxa"/>
            <w:vAlign w:val="center"/>
          </w:tcPr>
          <w:p w:rsidR="00A7412B" w:rsidRDefault="00A7412B">
            <w:pPr>
              <w:rPr>
                <w:rFonts w:ascii="宋体" w:eastAsia="宋体" w:hAnsi="宋体" w:cs="宋体"/>
                <w:color w:val="000000"/>
              </w:rPr>
            </w:pPr>
            <w:r>
              <w:rPr>
                <w:rFonts w:hint="eastAsia"/>
                <w:color w:val="000000"/>
              </w:rPr>
              <w:t>语音</w:t>
            </w:r>
          </w:p>
        </w:tc>
      </w:tr>
    </w:tbl>
    <w:p w:rsidR="002229D8" w:rsidRDefault="002229D8" w:rsidP="00257D25">
      <w:pPr>
        <w:pStyle w:val="3"/>
        <w:numPr>
          <w:ilvl w:val="2"/>
          <w:numId w:val="1"/>
        </w:numPr>
      </w:pPr>
      <w:r>
        <w:rPr>
          <w:rFonts w:hint="eastAsia"/>
        </w:rPr>
        <w:t>获取接口</w:t>
      </w:r>
    </w:p>
    <w:p w:rsidR="002229D8" w:rsidRPr="00E47307" w:rsidRDefault="002229D8" w:rsidP="002229D8">
      <w:pPr>
        <w:rPr>
          <w:b/>
        </w:rPr>
      </w:pPr>
      <w:r w:rsidRPr="00E47307">
        <w:rPr>
          <w:rFonts w:hint="eastAsia"/>
          <w:b/>
        </w:rPr>
        <w:t>url:</w:t>
      </w:r>
    </w:p>
    <w:p w:rsidR="002229D8" w:rsidRPr="008510B3" w:rsidRDefault="005446D3"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7"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Get</w:t>
      </w:r>
      <w:r w:rsidR="003B1444">
        <w:rPr>
          <w:rStyle w:val="af7"/>
          <w:rFonts w:hint="eastAsia"/>
        </w:rPr>
        <w:t>SpecialDayVoice</w:t>
      </w:r>
    </w:p>
    <w:p w:rsidR="002229D8" w:rsidRDefault="002229D8" w:rsidP="002229D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8"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SpecialDayVoice</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9"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SpecialDayVoice</w:t>
      </w:r>
      <w:r w:rsidR="00A42A0A">
        <w:rPr>
          <w:rStyle w:val="af7"/>
          <w:rFonts w:hint="eastAsia"/>
        </w:rPr>
        <w:t>ByIDList</w:t>
      </w:r>
    </w:p>
    <w:p w:rsidR="00137112" w:rsidRDefault="00A42A0A" w:rsidP="00137112">
      <w:pPr>
        <w:rPr>
          <w:rStyle w:val="af7"/>
          <w:b/>
        </w:rPr>
      </w:pPr>
      <w:r>
        <w:rPr>
          <w:rFonts w:hint="eastAsia"/>
          <w:b/>
        </w:rPr>
        <w:lastRenderedPageBreak/>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5446D3"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0"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SpecialDayVoice</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2229D8" w:rsidRDefault="002229D8" w:rsidP="00257D25">
      <w:pPr>
        <w:pStyle w:val="3"/>
        <w:numPr>
          <w:ilvl w:val="2"/>
          <w:numId w:val="1"/>
        </w:numPr>
      </w:pPr>
      <w:r>
        <w:rPr>
          <w:rFonts w:hint="eastAsia"/>
        </w:rPr>
        <w:t>添加接口</w:t>
      </w:r>
    </w:p>
    <w:p w:rsidR="002229D8" w:rsidRPr="00E47307" w:rsidRDefault="002229D8" w:rsidP="002229D8">
      <w:pPr>
        <w:rPr>
          <w:b/>
        </w:rPr>
      </w:pPr>
      <w:r w:rsidRPr="00E47307">
        <w:rPr>
          <w:rFonts w:hint="eastAsia"/>
          <w:b/>
        </w:rPr>
        <w:t>url:</w:t>
      </w:r>
    </w:p>
    <w:p w:rsidR="002229D8" w:rsidRPr="008510B3" w:rsidRDefault="005446D3"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1"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Add</w:t>
      </w:r>
      <w:r w:rsidR="003B1444">
        <w:rPr>
          <w:rStyle w:val="af7"/>
        </w:rPr>
        <w:t>SpecialDayVoice</w:t>
      </w:r>
    </w:p>
    <w:p w:rsidR="002F05FE" w:rsidRDefault="002229D8"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5446D3"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2"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SpecialDayVoice</w:t>
      </w:r>
      <w:r w:rsidR="002F05FE">
        <w:rPr>
          <w:rStyle w:val="af7"/>
          <w:rFonts w:hint="eastAsia"/>
        </w:rPr>
        <w:t>List</w:t>
      </w:r>
    </w:p>
    <w:p w:rsidR="002229D8"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2229D8" w:rsidRDefault="002229D8" w:rsidP="00257D25">
      <w:pPr>
        <w:pStyle w:val="3"/>
        <w:numPr>
          <w:ilvl w:val="2"/>
          <w:numId w:val="1"/>
        </w:numPr>
      </w:pPr>
      <w:r>
        <w:rPr>
          <w:rFonts w:hint="eastAsia"/>
        </w:rPr>
        <w:t>修改接口</w:t>
      </w:r>
    </w:p>
    <w:p w:rsidR="002229D8" w:rsidRPr="00E47307" w:rsidRDefault="002229D8" w:rsidP="002229D8">
      <w:pPr>
        <w:rPr>
          <w:b/>
        </w:rPr>
      </w:pPr>
      <w:r w:rsidRPr="00E47307">
        <w:rPr>
          <w:rFonts w:hint="eastAsia"/>
          <w:b/>
        </w:rPr>
        <w:t>url:</w:t>
      </w:r>
    </w:p>
    <w:p w:rsidR="002229D8" w:rsidRPr="008510B3" w:rsidRDefault="005446D3"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3"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Update</w:t>
      </w:r>
      <w:r w:rsidR="003B1444">
        <w:rPr>
          <w:rStyle w:val="af7"/>
        </w:rPr>
        <w:t>SpecialDayVoice</w:t>
      </w:r>
    </w:p>
    <w:p w:rsidR="00144870" w:rsidRDefault="002229D8" w:rsidP="00144870">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144870" w:rsidRDefault="00144870" w:rsidP="00144870">
      <w:pPr>
        <w:pStyle w:val="3"/>
      </w:pPr>
      <w:r>
        <w:rPr>
          <w:rFonts w:hint="eastAsia"/>
        </w:rPr>
        <w:t>修改列表接口</w:t>
      </w:r>
    </w:p>
    <w:p w:rsidR="00144870" w:rsidRPr="00E47307" w:rsidRDefault="00144870" w:rsidP="00144870">
      <w:pPr>
        <w:rPr>
          <w:b/>
        </w:rPr>
      </w:pPr>
      <w:r w:rsidRPr="00E47307">
        <w:rPr>
          <w:rFonts w:hint="eastAsia"/>
          <w:b/>
        </w:rPr>
        <w:t>url:</w:t>
      </w:r>
    </w:p>
    <w:p w:rsidR="00144870" w:rsidRPr="008510B3" w:rsidRDefault="005446D3" w:rsidP="0014487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4" w:history="1">
        <w:r w:rsidR="00144870" w:rsidRPr="00506A16">
          <w:rPr>
            <w:rStyle w:val="af7"/>
          </w:rPr>
          <w:t>http://192</w:t>
        </w:r>
      </w:hyperlink>
      <w:r w:rsidR="00144870">
        <w:rPr>
          <w:rStyle w:val="af7"/>
        </w:rPr>
        <w:t>.168.2.158</w:t>
      </w:r>
      <w:r w:rsidR="00144870" w:rsidRPr="008510B3">
        <w:rPr>
          <w:rStyle w:val="af7"/>
        </w:rPr>
        <w:t>:9000/ParkAPI/</w:t>
      </w:r>
      <w:r w:rsidR="00144870">
        <w:rPr>
          <w:rStyle w:val="af7"/>
          <w:rFonts w:hint="eastAsia"/>
        </w:rPr>
        <w:t>Update</w:t>
      </w:r>
      <w:r w:rsidR="00144870">
        <w:rPr>
          <w:rStyle w:val="af7"/>
        </w:rPr>
        <w:t>SpecialDayVoice</w:t>
      </w:r>
      <w:r w:rsidR="00144870">
        <w:rPr>
          <w:rStyle w:val="af7"/>
          <w:rFonts w:hint="eastAsia"/>
        </w:rPr>
        <w:t>List</w:t>
      </w:r>
    </w:p>
    <w:p w:rsidR="002229D8" w:rsidRDefault="00144870" w:rsidP="00144870">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2229D8" w:rsidRPr="00B5638D" w:rsidRDefault="002229D8" w:rsidP="00257D25">
      <w:pPr>
        <w:pStyle w:val="3"/>
        <w:numPr>
          <w:ilvl w:val="2"/>
          <w:numId w:val="1"/>
        </w:numPr>
      </w:pPr>
      <w:r>
        <w:rPr>
          <w:rFonts w:hint="eastAsia"/>
        </w:rPr>
        <w:t>删除接口</w:t>
      </w:r>
    </w:p>
    <w:p w:rsidR="002229D8" w:rsidRPr="00E47307" w:rsidRDefault="002229D8" w:rsidP="002229D8">
      <w:pPr>
        <w:rPr>
          <w:b/>
        </w:rPr>
      </w:pPr>
      <w:r w:rsidRPr="00E47307">
        <w:rPr>
          <w:rFonts w:hint="eastAsia"/>
          <w:b/>
        </w:rPr>
        <w:t>url:</w:t>
      </w:r>
    </w:p>
    <w:p w:rsidR="002229D8" w:rsidRPr="008510B3" w:rsidRDefault="005446D3"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5"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Delete</w:t>
      </w:r>
      <w:r w:rsidR="003B1444">
        <w:rPr>
          <w:rStyle w:val="af7"/>
        </w:rPr>
        <w:t>SpecialDayVoice</w:t>
      </w:r>
    </w:p>
    <w:p w:rsidR="002229D8" w:rsidRDefault="002229D8" w:rsidP="002229D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2229D8" w:rsidRDefault="002229D8" w:rsidP="00257D25">
      <w:pPr>
        <w:pStyle w:val="3"/>
        <w:numPr>
          <w:ilvl w:val="2"/>
          <w:numId w:val="1"/>
        </w:numPr>
      </w:pPr>
      <w:r>
        <w:rPr>
          <w:rFonts w:hint="eastAsia"/>
        </w:rPr>
        <w:t>修改个别字段接口</w:t>
      </w:r>
    </w:p>
    <w:p w:rsidR="002229D8" w:rsidRPr="00E47307" w:rsidRDefault="002229D8" w:rsidP="002229D8">
      <w:pPr>
        <w:rPr>
          <w:b/>
        </w:rPr>
      </w:pPr>
      <w:r w:rsidRPr="00E47307">
        <w:rPr>
          <w:rFonts w:hint="eastAsia"/>
          <w:b/>
        </w:rPr>
        <w:t>url:</w:t>
      </w:r>
    </w:p>
    <w:p w:rsidR="002229D8" w:rsidRPr="008510B3" w:rsidRDefault="005446D3"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6"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Update</w:t>
      </w:r>
      <w:r w:rsidR="003B1444">
        <w:rPr>
          <w:rStyle w:val="af7"/>
        </w:rPr>
        <w:t>SpecialDayVoice</w:t>
      </w:r>
      <w:r w:rsidR="002229D8">
        <w:rPr>
          <w:rStyle w:val="af7"/>
          <w:rFonts w:hint="eastAsia"/>
        </w:rPr>
        <w:t>Fields</w:t>
      </w:r>
    </w:p>
    <w:p w:rsidR="002229D8" w:rsidRDefault="002229D8" w:rsidP="002229D8">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2229D8" w:rsidRPr="00B5638D" w:rsidRDefault="002229D8" w:rsidP="00257D25">
      <w:pPr>
        <w:pStyle w:val="3"/>
        <w:numPr>
          <w:ilvl w:val="2"/>
          <w:numId w:val="1"/>
        </w:numPr>
      </w:pPr>
      <w:r>
        <w:rPr>
          <w:rFonts w:hint="eastAsia"/>
        </w:rPr>
        <w:lastRenderedPageBreak/>
        <w:t>按条件删除接口</w:t>
      </w:r>
    </w:p>
    <w:p w:rsidR="002229D8" w:rsidRPr="00E47307" w:rsidRDefault="002229D8" w:rsidP="002229D8">
      <w:pPr>
        <w:rPr>
          <w:b/>
        </w:rPr>
      </w:pPr>
      <w:r w:rsidRPr="00E47307">
        <w:rPr>
          <w:rFonts w:hint="eastAsia"/>
          <w:b/>
        </w:rPr>
        <w:t>url:</w:t>
      </w:r>
    </w:p>
    <w:p w:rsidR="002229D8" w:rsidRPr="008510B3" w:rsidRDefault="005446D3"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7"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Delete</w:t>
      </w:r>
      <w:r w:rsidR="003B1444">
        <w:rPr>
          <w:rStyle w:val="af7"/>
        </w:rPr>
        <w:t>SpecialDayVoice</w:t>
      </w:r>
      <w:r w:rsidR="002229D8">
        <w:rPr>
          <w:rStyle w:val="af7"/>
          <w:rFonts w:hint="eastAsia"/>
        </w:rPr>
        <w:t>By</w:t>
      </w:r>
    </w:p>
    <w:p w:rsidR="002229D8" w:rsidRPr="006404C5" w:rsidRDefault="002229D8" w:rsidP="002229D8">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8"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SpecialDayVoice</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257D25">
      <w:pPr>
        <w:pStyle w:val="3"/>
        <w:numPr>
          <w:ilvl w:val="2"/>
          <w:numId w:val="1"/>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2229D8" w:rsidRPr="00A42A0A" w:rsidRDefault="005446D3"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839"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SpecialDayVoice</w:t>
      </w:r>
      <w:r w:rsidR="00A42A0A">
        <w:rPr>
          <w:rStyle w:val="af7"/>
          <w:rFonts w:hint="eastAsia"/>
        </w:rPr>
        <w:t>ByIDList</w:t>
      </w:r>
    </w:p>
    <w:bookmarkEnd w:id="50"/>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257D25">
      <w:pPr>
        <w:pStyle w:val="3"/>
        <w:numPr>
          <w:ilvl w:val="2"/>
          <w:numId w:val="1"/>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5446D3"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SpecialDayVoice</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D5C53" w:rsidRDefault="00ED5C53" w:rsidP="00ED5C53">
      <w:pPr>
        <w:pStyle w:val="2"/>
      </w:pPr>
      <w:r>
        <w:rPr>
          <w:rFonts w:hint="eastAsia"/>
        </w:rPr>
        <w:t>日汇总报表接口</w:t>
      </w:r>
    </w:p>
    <w:p w:rsidR="00ED5C53" w:rsidRDefault="00ED5C53" w:rsidP="00ED5C53">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D5C53" w:rsidTr="006C59AD">
        <w:tc>
          <w:tcPr>
            <w:tcW w:w="1809"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说明</w:t>
            </w:r>
          </w:p>
        </w:tc>
      </w:tr>
      <w:tr w:rsidR="00ED5C53" w:rsidRPr="00E00670" w:rsidTr="006C59AD">
        <w:tc>
          <w:tcPr>
            <w:tcW w:w="1809" w:type="dxa"/>
          </w:tcPr>
          <w:p w:rsidR="00ED5C53" w:rsidRPr="003A3D03" w:rsidRDefault="00ED5C53" w:rsidP="006C59AD">
            <w:pPr>
              <w:spacing w:line="264" w:lineRule="auto"/>
              <w:rPr>
                <w:kern w:val="2"/>
              </w:rPr>
            </w:pPr>
            <w:r w:rsidRPr="00ED5C53">
              <w:rPr>
                <w:kern w:val="2"/>
              </w:rPr>
              <w:t>UserName</w:t>
            </w:r>
          </w:p>
        </w:tc>
        <w:tc>
          <w:tcPr>
            <w:tcW w:w="1024" w:type="dxa"/>
          </w:tcPr>
          <w:p w:rsidR="00ED5C53" w:rsidRPr="00E00670" w:rsidRDefault="00406E96"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5C53"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Pr="00E00670" w:rsidRDefault="00ED5C53" w:rsidP="006C59AD">
            <w:pPr>
              <w:spacing w:line="264" w:lineRule="auto"/>
              <w:rPr>
                <w:rFonts w:ascii="Consolas" w:hAnsi="Consolas" w:cs="Consolas"/>
                <w:sz w:val="18"/>
                <w:szCs w:val="18"/>
              </w:rPr>
            </w:pPr>
            <w:r>
              <w:rPr>
                <w:rFonts w:ascii="Consolas" w:hAnsi="Consolas" w:cs="Consolas" w:hint="eastAsia"/>
                <w:sz w:val="18"/>
                <w:szCs w:val="18"/>
              </w:rPr>
              <w:t>操作员名称</w:t>
            </w:r>
          </w:p>
        </w:tc>
      </w:tr>
      <w:tr w:rsidR="00ED5C53" w:rsidRPr="00E00670" w:rsidTr="006C59AD">
        <w:tc>
          <w:tcPr>
            <w:tcW w:w="1809" w:type="dxa"/>
            <w:vAlign w:val="center"/>
          </w:tcPr>
          <w:p w:rsidR="00ED5C53" w:rsidRPr="00BC789A" w:rsidRDefault="00275C1C" w:rsidP="006C59AD">
            <w:pPr>
              <w:spacing w:line="264" w:lineRule="auto"/>
              <w:rPr>
                <w:kern w:val="2"/>
              </w:rPr>
            </w:pPr>
            <w:r>
              <w:rPr>
                <w:kern w:val="2"/>
              </w:rPr>
              <w:t>Str</w:t>
            </w:r>
            <w:r w:rsidR="00ED5C53" w:rsidRPr="00ED5C53">
              <w:rPr>
                <w:kern w:val="2"/>
              </w:rPr>
              <w:t>ACount</w:t>
            </w:r>
          </w:p>
        </w:tc>
        <w:tc>
          <w:tcPr>
            <w:tcW w:w="1024" w:type="dxa"/>
            <w:vAlign w:val="center"/>
          </w:tcPr>
          <w:p w:rsidR="00ED5C53" w:rsidRPr="00BC789A" w:rsidRDefault="00406E96"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ED5C53" w:rsidRPr="00BC789A" w:rsidRDefault="00ED5C53" w:rsidP="006C59AD">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BCount</w:t>
            </w:r>
          </w:p>
        </w:tc>
        <w:tc>
          <w:tcPr>
            <w:tcW w:w="1024" w:type="dxa"/>
            <w:vAlign w:val="center"/>
          </w:tcPr>
          <w:p w:rsidR="00ED5C53" w:rsidRPr="00BC789A" w:rsidRDefault="00406E96"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CCount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DCount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TotalCount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ED5C53" w:rsidRPr="00BC789A" w:rsidRDefault="00ED5C53" w:rsidP="006C59AD">
            <w:pPr>
              <w:rPr>
                <w:rFonts w:ascii="Consolas" w:hAnsi="Consolas" w:cs="Consolas"/>
                <w:sz w:val="18"/>
                <w:szCs w:val="18"/>
              </w:rPr>
            </w:pPr>
            <w:r>
              <w:rPr>
                <w:rFonts w:ascii="Consolas" w:hAnsi="Consolas" w:cs="Consolas" w:hint="eastAsia"/>
                <w:sz w:val="18"/>
                <w:szCs w:val="18"/>
              </w:rPr>
              <w:t>储值车总数量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1F3F39" w:rsidRPr="00BC789A" w:rsidRDefault="001F3F39"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594ECB">
            <w:pPr>
              <w:rPr>
                <w:rFonts w:ascii="Consolas" w:hAnsi="Consolas" w:cs="Consolas"/>
                <w:sz w:val="18"/>
                <w:szCs w:val="18"/>
              </w:rPr>
            </w:pPr>
            <w:r>
              <w:rPr>
                <w:rFonts w:ascii="Consolas" w:hAnsi="Consolas" w:cs="Consolas" w:hint="eastAsia"/>
                <w:sz w:val="18"/>
                <w:szCs w:val="18"/>
              </w:rPr>
              <w:t>储值车收费总金额</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lastRenderedPageBreak/>
              <w:t>TmpBCount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sidRPr="00ED5C53">
              <w:rPr>
                <w:rFonts w:ascii="新宋体" w:hAnsi="新宋体" w:cs="新宋体"/>
                <w:color w:val="000000"/>
                <w:sz w:val="19"/>
                <w:szCs w:val="19"/>
              </w:rPr>
              <w:t>TmpTotalCount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Pr>
                <w:rFonts w:ascii="Consolas" w:hAnsi="Consolas" w:cs="Consolas" w:hint="eastAsia"/>
                <w:sz w:val="18"/>
                <w:szCs w:val="18"/>
              </w:rPr>
              <w:t>临时车收费总金额</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7F55E4">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7F55E4">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TfrCount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D46D2E">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D46D2E">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011467">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041ABF">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A5786F" w:rsidRDefault="00A5786F" w:rsidP="00257D25">
      <w:pPr>
        <w:pStyle w:val="3"/>
        <w:numPr>
          <w:ilvl w:val="2"/>
          <w:numId w:val="1"/>
        </w:numPr>
      </w:pPr>
      <w:r>
        <w:rPr>
          <w:rFonts w:hint="eastAsia"/>
        </w:rPr>
        <w:lastRenderedPageBreak/>
        <w:t>获取接口</w:t>
      </w:r>
    </w:p>
    <w:p w:rsidR="00A5786F" w:rsidRPr="00E47307" w:rsidRDefault="00A5786F" w:rsidP="00A5786F">
      <w:pPr>
        <w:rPr>
          <w:b/>
        </w:rPr>
      </w:pPr>
      <w:r w:rsidRPr="00E47307">
        <w:rPr>
          <w:rFonts w:hint="eastAsia"/>
          <w:b/>
        </w:rPr>
        <w:t>url:</w:t>
      </w:r>
    </w:p>
    <w:p w:rsidR="00A5786F" w:rsidRPr="008510B3" w:rsidRDefault="005446D3"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1" w:history="1">
        <w:r w:rsidR="00C53F21" w:rsidRPr="00614C83">
          <w:rPr>
            <w:rStyle w:val="af7"/>
          </w:rPr>
          <w:t>http://192</w:t>
        </w:r>
      </w:hyperlink>
      <w:r w:rsidR="00A5786F">
        <w:rPr>
          <w:rStyle w:val="af7"/>
        </w:rPr>
        <w:t>.168.2.158</w:t>
      </w:r>
      <w:r w:rsidR="00A5786F" w:rsidRPr="008510B3">
        <w:rPr>
          <w:rStyle w:val="af7"/>
        </w:rPr>
        <w:t>:9000/ParkAPI/</w:t>
      </w:r>
      <w:r w:rsidR="00CF0578">
        <w:rPr>
          <w:rStyle w:val="af7"/>
        </w:rPr>
        <w:t>GetSummaryReport</w:t>
      </w:r>
      <w:r w:rsidR="00A5786F" w:rsidRPr="00A5786F">
        <w:rPr>
          <w:rStyle w:val="af7"/>
        </w:rPr>
        <w:t>OfDay</w:t>
      </w:r>
    </w:p>
    <w:p w:rsidR="00A5786F" w:rsidRPr="005879B3" w:rsidRDefault="00A5786F" w:rsidP="00A5786F">
      <w:pPr>
        <w:rPr>
          <w:b/>
        </w:rPr>
      </w:pPr>
      <w:r w:rsidRPr="00E47307">
        <w:rPr>
          <w:b/>
        </w:rPr>
        <w:t>HTTP</w:t>
      </w:r>
      <w:r w:rsidRPr="00E47307">
        <w:rPr>
          <w:rFonts w:hint="eastAsia"/>
          <w:b/>
        </w:rPr>
        <w:t>请求</w:t>
      </w:r>
      <w:r w:rsidRPr="00E47307">
        <w:rPr>
          <w:b/>
        </w:rPr>
        <w:t>方式</w:t>
      </w:r>
      <w:r w:rsidRPr="00E47307">
        <w:rPr>
          <w:rFonts w:hint="eastAsia"/>
          <w:b/>
        </w:rPr>
        <w:t>：</w:t>
      </w:r>
    </w:p>
    <w:p w:rsidR="00A5786F" w:rsidRDefault="00A5786F" w:rsidP="00A5786F">
      <w:r>
        <w:t>POST</w:t>
      </w:r>
      <w:r>
        <w:t>，</w:t>
      </w:r>
      <w:r>
        <w:t>GET</w:t>
      </w:r>
    </w:p>
    <w:p w:rsidR="00A5786F" w:rsidRDefault="00A5786F" w:rsidP="00A5786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5786F" w:rsidTr="006C59AD">
        <w:tc>
          <w:tcPr>
            <w:tcW w:w="1809"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说明</w:t>
            </w:r>
          </w:p>
        </w:tc>
      </w:tr>
      <w:tr w:rsidR="00A5786F" w:rsidTr="006C59AD">
        <w:tc>
          <w:tcPr>
            <w:tcW w:w="1809" w:type="dxa"/>
          </w:tcPr>
          <w:p w:rsidR="00A5786F" w:rsidRPr="00EC78A7" w:rsidRDefault="00A5786F" w:rsidP="006C59AD">
            <w:pPr>
              <w:spacing w:line="264" w:lineRule="auto"/>
              <w:rPr>
                <w:b/>
                <w:kern w:val="2"/>
              </w:rPr>
            </w:pPr>
            <w:r w:rsidRPr="00EC78A7">
              <w:rPr>
                <w:b/>
                <w:kern w:val="2"/>
              </w:rPr>
              <w:t>token</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5786F" w:rsidRPr="00E00670" w:rsidRDefault="00A5786F"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A5786F" w:rsidTr="006C59AD">
        <w:tc>
          <w:tcPr>
            <w:tcW w:w="1809" w:type="dxa"/>
          </w:tcPr>
          <w:p w:rsidR="00A5786F" w:rsidRPr="00D259F1" w:rsidRDefault="00A5786F" w:rsidP="006C59AD">
            <w:pPr>
              <w:spacing w:line="264" w:lineRule="auto"/>
              <w:rPr>
                <w:b/>
                <w:kern w:val="2"/>
              </w:rPr>
            </w:pPr>
            <w:r w:rsidRPr="00D259F1">
              <w:rPr>
                <w:b/>
                <w:kern w:val="2"/>
              </w:rPr>
              <w:t>StartTime</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Default="00A5786F" w:rsidP="006C59AD">
            <w:r w:rsidRPr="00105E0F">
              <w:rPr>
                <w:rFonts w:ascii="Consolas" w:hAnsi="Consolas" w:cs="Consolas" w:hint="eastAsia"/>
                <w:sz w:val="18"/>
                <w:szCs w:val="18"/>
              </w:rPr>
              <w:t>Y</w:t>
            </w:r>
          </w:p>
        </w:tc>
        <w:tc>
          <w:tcPr>
            <w:tcW w:w="5106" w:type="dxa"/>
          </w:tcPr>
          <w:p w:rsidR="00A5786F" w:rsidRDefault="00A5786F" w:rsidP="006C59AD">
            <w:pPr>
              <w:spacing w:line="264" w:lineRule="auto"/>
              <w:rPr>
                <w:rFonts w:ascii="Consolas" w:hAnsi="Consolas" w:cs="Consolas"/>
                <w:sz w:val="18"/>
                <w:szCs w:val="18"/>
              </w:rPr>
            </w:pPr>
            <w:r>
              <w:rPr>
                <w:rFonts w:ascii="Consolas" w:hAnsi="Consolas" w:cs="Consolas" w:hint="eastAsia"/>
                <w:sz w:val="18"/>
                <w:szCs w:val="18"/>
              </w:rPr>
              <w:t>统计信息的开始时间。如</w:t>
            </w:r>
            <w:r>
              <w:rPr>
                <w:rFonts w:ascii="Consolas" w:hAnsi="Consolas" w:cs="Consolas" w:hint="eastAsia"/>
                <w:sz w:val="18"/>
                <w:szCs w:val="18"/>
              </w:rPr>
              <w:t>20160101123000</w:t>
            </w:r>
          </w:p>
        </w:tc>
      </w:tr>
      <w:tr w:rsidR="00A5786F" w:rsidTr="006C59AD">
        <w:tc>
          <w:tcPr>
            <w:tcW w:w="1809" w:type="dxa"/>
          </w:tcPr>
          <w:p w:rsidR="00A5786F" w:rsidRPr="00D259F1" w:rsidRDefault="00A5786F" w:rsidP="006C59AD">
            <w:pPr>
              <w:spacing w:line="264" w:lineRule="auto"/>
              <w:rPr>
                <w:b/>
                <w:kern w:val="2"/>
              </w:rPr>
            </w:pPr>
            <w:r>
              <w:rPr>
                <w:rFonts w:hint="eastAsia"/>
                <w:b/>
                <w:kern w:val="2"/>
              </w:rPr>
              <w:t>End</w:t>
            </w:r>
            <w:r w:rsidRPr="00D259F1">
              <w:rPr>
                <w:b/>
                <w:kern w:val="2"/>
              </w:rPr>
              <w:t>Time</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Default="00A5786F" w:rsidP="006C59AD">
            <w:r w:rsidRPr="00105E0F">
              <w:rPr>
                <w:rFonts w:ascii="Consolas" w:hAnsi="Consolas" w:cs="Consolas" w:hint="eastAsia"/>
                <w:sz w:val="18"/>
                <w:szCs w:val="18"/>
              </w:rPr>
              <w:t>Y</w:t>
            </w:r>
          </w:p>
        </w:tc>
        <w:tc>
          <w:tcPr>
            <w:tcW w:w="5106" w:type="dxa"/>
          </w:tcPr>
          <w:p w:rsidR="00A5786F" w:rsidRDefault="00A5786F" w:rsidP="00A5786F">
            <w:pPr>
              <w:spacing w:line="264" w:lineRule="auto"/>
              <w:rPr>
                <w:rFonts w:ascii="Consolas" w:hAnsi="Consolas" w:cs="Consolas"/>
                <w:sz w:val="18"/>
                <w:szCs w:val="18"/>
              </w:rPr>
            </w:pPr>
            <w:r>
              <w:rPr>
                <w:rFonts w:ascii="Consolas" w:hAnsi="Consolas" w:cs="Consolas" w:hint="eastAsia"/>
                <w:sz w:val="18"/>
                <w:szCs w:val="18"/>
              </w:rPr>
              <w:t>统计信息的结束时间。如</w:t>
            </w:r>
            <w:r>
              <w:rPr>
                <w:rFonts w:ascii="Consolas" w:hAnsi="Consolas" w:cs="Consolas" w:hint="eastAsia"/>
                <w:sz w:val="18"/>
                <w:szCs w:val="18"/>
              </w:rPr>
              <w:t>20160101123000</w:t>
            </w:r>
          </w:p>
        </w:tc>
      </w:tr>
      <w:tr w:rsidR="00A5786F" w:rsidTr="006C59AD">
        <w:tc>
          <w:tcPr>
            <w:tcW w:w="1809" w:type="dxa"/>
          </w:tcPr>
          <w:p w:rsidR="00A5786F" w:rsidRDefault="00A5786F"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A5786F" w:rsidRPr="00E00670" w:rsidRDefault="00A5786F"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5786F" w:rsidRPr="00E00670" w:rsidRDefault="00A5786F"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5786F" w:rsidRDefault="00A5786F"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A5786F" w:rsidRDefault="00A5786F" w:rsidP="00A5786F">
      <w:pPr>
        <w:rPr>
          <w:b/>
        </w:rPr>
      </w:pPr>
      <w:r>
        <w:rPr>
          <w:rFonts w:hint="eastAsia"/>
          <w:b/>
        </w:rPr>
        <w:t>返回</w:t>
      </w:r>
      <w:r>
        <w:rPr>
          <w:b/>
        </w:rPr>
        <w:t>数据</w:t>
      </w:r>
      <w:r w:rsidRPr="0050700F">
        <w:rPr>
          <w:rFonts w:hint="eastAsia"/>
          <w:b/>
        </w:rPr>
        <w:t>格式</w:t>
      </w:r>
      <w:r>
        <w:rPr>
          <w:rFonts w:hint="eastAsia"/>
          <w:b/>
        </w:rPr>
        <w:t>:</w:t>
      </w:r>
    </w:p>
    <w:p w:rsidR="00A5786F" w:rsidRPr="0051022D" w:rsidRDefault="00A5786F" w:rsidP="00A5786F">
      <w:r>
        <w:t>JSON</w:t>
      </w:r>
    </w:p>
    <w:p w:rsidR="00A5786F" w:rsidRDefault="00A5786F" w:rsidP="00A5786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5786F"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说明</w:t>
            </w:r>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5786F"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ED78F1"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A5786F" w:rsidRDefault="00CD1BE8" w:rsidP="006C59AD">
            <w:pPr>
              <w:spacing w:line="264" w:lineRule="auto"/>
              <w:rPr>
                <w:rFonts w:ascii="Consolas" w:hAnsi="Consolas" w:cs="Consolas"/>
                <w:kern w:val="2"/>
                <w:sz w:val="18"/>
                <w:szCs w:val="18"/>
              </w:rPr>
            </w:pPr>
            <w:r>
              <w:rPr>
                <w:rFonts w:ascii="Consolas" w:hAnsi="Consolas" w:cs="Consolas" w:hint="eastAsia"/>
                <w:kern w:val="2"/>
                <w:sz w:val="18"/>
                <w:szCs w:val="18"/>
              </w:rPr>
              <w:t>日汇总报表</w:t>
            </w:r>
            <w:r w:rsidR="00A5786F">
              <w:rPr>
                <w:rFonts w:ascii="Consolas" w:hAnsi="Consolas" w:cs="Consolas" w:hint="eastAsia"/>
                <w:kern w:val="2"/>
                <w:sz w:val="18"/>
                <w:szCs w:val="18"/>
              </w:rPr>
              <w:t>Model</w:t>
            </w:r>
            <w:r w:rsidR="00ED78F1">
              <w:rPr>
                <w:rFonts w:ascii="Consolas" w:hAnsi="Consolas" w:cs="Consolas" w:hint="eastAsia"/>
                <w:kern w:val="2"/>
                <w:sz w:val="18"/>
                <w:szCs w:val="18"/>
              </w:rPr>
              <w:t>数组</w:t>
            </w:r>
          </w:p>
        </w:tc>
      </w:tr>
    </w:tbl>
    <w:p w:rsidR="00A5786F" w:rsidRDefault="00A5786F" w:rsidP="00A5786F">
      <w:pPr>
        <w:rPr>
          <w:b/>
        </w:rPr>
      </w:pPr>
    </w:p>
    <w:p w:rsidR="00A5786F" w:rsidRDefault="00A5786F" w:rsidP="00A5786F">
      <w:pPr>
        <w:rPr>
          <w:b/>
        </w:rPr>
      </w:pPr>
      <w:r>
        <w:rPr>
          <w:rFonts w:hint="eastAsia"/>
          <w:b/>
        </w:rPr>
        <w:t>请求示例：</w:t>
      </w:r>
    </w:p>
    <w:p w:rsidR="00A5786F" w:rsidRPr="008510B3" w:rsidRDefault="005446D3"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2" w:history="1">
        <w:r w:rsidR="00C53F21" w:rsidRPr="00614C83">
          <w:rPr>
            <w:rStyle w:val="af7"/>
          </w:rPr>
          <w:t>http://192</w:t>
        </w:r>
      </w:hyperlink>
      <w:r w:rsidR="00A5786F" w:rsidRPr="002A32B5">
        <w:rPr>
          <w:rStyle w:val="af7"/>
        </w:rPr>
        <w:t>.168.2.1</w:t>
      </w:r>
      <w:r w:rsidR="00A5786F">
        <w:rPr>
          <w:rStyle w:val="af7"/>
          <w:rFonts w:hint="eastAsia"/>
        </w:rPr>
        <w:t>58</w:t>
      </w:r>
      <w:r w:rsidR="00A5786F" w:rsidRPr="002A32B5">
        <w:rPr>
          <w:rStyle w:val="af7"/>
        </w:rPr>
        <w:t>:9000/ParkAPI/</w:t>
      </w:r>
      <w:r w:rsidR="00CF0578">
        <w:rPr>
          <w:rStyle w:val="af7"/>
        </w:rPr>
        <w:t>GetSummaryReport</w:t>
      </w:r>
      <w:r w:rsidR="006C59AD" w:rsidRPr="006C59AD">
        <w:rPr>
          <w:rStyle w:val="af7"/>
        </w:rPr>
        <w:t>OfDay</w:t>
      </w:r>
      <w:r w:rsidR="00A5786F" w:rsidRPr="002A32B5">
        <w:rPr>
          <w:rStyle w:val="af7"/>
        </w:rPr>
        <w:t>?token=fff0f9a6d2704c7fbc1af8089e7e96b5</w:t>
      </w:r>
      <w:r w:rsidR="006C59AD" w:rsidRPr="002A32B5">
        <w:rPr>
          <w:rStyle w:val="af7"/>
        </w:rPr>
        <w:t>&amp;StartTime=20</w:t>
      </w:r>
      <w:r w:rsidR="006C59AD">
        <w:rPr>
          <w:rStyle w:val="af7"/>
          <w:rFonts w:hint="eastAsia"/>
        </w:rPr>
        <w:t>1</w:t>
      </w:r>
      <w:r w:rsidR="006C59AD" w:rsidRPr="002A32B5">
        <w:rPr>
          <w:rStyle w:val="af7"/>
        </w:rPr>
        <w:t>60</w:t>
      </w:r>
      <w:r w:rsidR="006C59AD">
        <w:rPr>
          <w:rStyle w:val="af7"/>
          <w:rFonts w:hint="eastAsia"/>
        </w:rPr>
        <w:t>7</w:t>
      </w:r>
      <w:r w:rsidR="006C59AD" w:rsidRPr="002A32B5">
        <w:rPr>
          <w:rStyle w:val="af7"/>
        </w:rPr>
        <w:t>01120000&amp;StartTime=20</w:t>
      </w:r>
      <w:r w:rsidR="006C59AD">
        <w:rPr>
          <w:rStyle w:val="af7"/>
          <w:rFonts w:hint="eastAsia"/>
        </w:rPr>
        <w:t>1</w:t>
      </w:r>
      <w:r w:rsidR="006C59AD" w:rsidRPr="002A32B5">
        <w:rPr>
          <w:rStyle w:val="af7"/>
        </w:rPr>
        <w:t>60</w:t>
      </w:r>
      <w:r w:rsidR="002071CE">
        <w:rPr>
          <w:rStyle w:val="af7"/>
          <w:rFonts w:hint="eastAsia"/>
        </w:rPr>
        <w:t>9</w:t>
      </w:r>
      <w:r w:rsidR="006C59AD" w:rsidRPr="002A32B5">
        <w:rPr>
          <w:rStyle w:val="af7"/>
        </w:rPr>
        <w:t>01120000</w:t>
      </w:r>
    </w:p>
    <w:p w:rsidR="00A5786F" w:rsidRDefault="00A5786F" w:rsidP="00A5786F">
      <w:pPr>
        <w:rPr>
          <w:b/>
        </w:rPr>
      </w:pPr>
      <w:r>
        <w:rPr>
          <w:rFonts w:hint="eastAsia"/>
          <w:b/>
        </w:rPr>
        <w:t>成功回复示例</w:t>
      </w:r>
      <w:r>
        <w:rPr>
          <w:rFonts w:hint="eastAsia"/>
          <w:b/>
        </w:rPr>
        <w:t>:</w:t>
      </w:r>
    </w:p>
    <w:p w:rsidR="00A5786F" w:rsidRPr="007F1246" w:rsidRDefault="00A01C06"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C06">
        <w:rPr>
          <w:rFonts w:hint="eastAsia"/>
        </w:rPr>
        <w:t>{</w:t>
      </w:r>
      <w:r w:rsidR="00143F64">
        <w:t>“</w:t>
      </w:r>
      <w:r w:rsidRPr="00A01C06">
        <w:rPr>
          <w:rFonts w:hint="eastAsia"/>
        </w:rPr>
        <w:t>rcode</w:t>
      </w:r>
      <w:r w:rsidR="00143F64">
        <w:t>”</w:t>
      </w:r>
      <w:r w:rsidRPr="00A01C06">
        <w:rPr>
          <w:rFonts w:hint="eastAsia"/>
        </w:rPr>
        <w:t>:</w:t>
      </w:r>
      <w:r w:rsidR="00143F64">
        <w:t>”</w:t>
      </w:r>
      <w:r w:rsidRPr="00A01C06">
        <w:rPr>
          <w:rFonts w:hint="eastAsia"/>
        </w:rPr>
        <w:t>200</w:t>
      </w:r>
      <w:r w:rsidR="00143F64">
        <w:t>”</w:t>
      </w:r>
      <w:r w:rsidRPr="00A01C06">
        <w:rPr>
          <w:rFonts w:hint="eastAsia"/>
        </w:rPr>
        <w:t>,</w:t>
      </w:r>
      <w:r w:rsidR="00143F64">
        <w:t>”</w:t>
      </w:r>
      <w:r w:rsidRPr="00A01C06">
        <w:rPr>
          <w:rFonts w:hint="eastAsia"/>
        </w:rPr>
        <w:t>msg</w:t>
      </w:r>
      <w:r w:rsidR="00143F64">
        <w:t>”</w:t>
      </w:r>
      <w:r w:rsidRPr="00A01C06">
        <w:rPr>
          <w:rFonts w:hint="eastAsia"/>
        </w:rPr>
        <w:t>:</w:t>
      </w:r>
      <w:r w:rsidR="00143F64">
        <w:t>”</w:t>
      </w:r>
      <w:r w:rsidRPr="00A01C06">
        <w:rPr>
          <w:rFonts w:hint="eastAsia"/>
        </w:rPr>
        <w:t>OK</w:t>
      </w:r>
      <w:r w:rsidR="00143F64">
        <w:t>”</w:t>
      </w:r>
      <w:r w:rsidRPr="00A01C06">
        <w:rPr>
          <w:rFonts w:hint="eastAsia"/>
        </w:rPr>
        <w:t>,</w:t>
      </w:r>
      <w:r w:rsidR="00143F64">
        <w:t>”</w:t>
      </w:r>
      <w:r w:rsidRPr="00A01C06">
        <w:rPr>
          <w:rFonts w:hint="eastAsia"/>
        </w:rPr>
        <w:t>data</w:t>
      </w:r>
      <w:r w:rsidR="00143F64">
        <w:t>”</w:t>
      </w:r>
      <w:r w:rsidRPr="00A01C06">
        <w:rPr>
          <w:rFonts w:hint="eastAsia"/>
        </w:rPr>
        <w:t>:[{</w:t>
      </w:r>
      <w:r w:rsidR="00143F64">
        <w:t>“</w:t>
      </w:r>
      <w:r w:rsidRPr="00A01C06">
        <w:rPr>
          <w:rFonts w:hint="eastAsia"/>
        </w:rPr>
        <w:t>UserName</w:t>
      </w:r>
      <w:r w:rsidR="00143F64">
        <w:t>”</w:t>
      </w:r>
      <w:r w:rsidRPr="00A01C06">
        <w:rPr>
          <w:rFonts w:hint="eastAsia"/>
        </w:rPr>
        <w:t>:</w:t>
      </w:r>
      <w:r w:rsidR="00143F64">
        <w:t>”</w:t>
      </w:r>
      <w:r w:rsidRPr="00A01C06">
        <w:rPr>
          <w:rFonts w:hint="eastAsia"/>
        </w:rPr>
        <w:t>管理员</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rPr>
          <w:rFonts w:hint="eastAsia"/>
        </w:rPr>
        <w:t>TmpGCount</w:t>
      </w:r>
      <w:r w:rsidR="00143F64">
        <w:t>”</w:t>
      </w:r>
      <w:r w:rsidRPr="00A01C06">
        <w:rPr>
          <w:rFonts w:hint="eastAsia"/>
        </w:rPr>
        <w:t>:0,</w:t>
      </w:r>
      <w:r w:rsidR="00143F64">
        <w:t>”</w:t>
      </w:r>
      <w:r w:rsidRPr="00A01C06">
        <w:rPr>
          <w:rFonts w:hint="eastAsia"/>
        </w:rPr>
        <w:t>TmpHCount</w:t>
      </w:r>
      <w:r w:rsidR="00143F64">
        <w:t>”</w:t>
      </w:r>
      <w:r w:rsidRPr="00A01C06">
        <w:rPr>
          <w:rFonts w:hint="eastAsia"/>
        </w:rPr>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w:t>
      </w:r>
      <w:r w:rsidRPr="00A01C06">
        <w:lastRenderedPageBreak/>
        <w:t>rCount</w:t>
      </w:r>
      <w:r w:rsidR="00143F64">
        <w:t>”</w:t>
      </w:r>
      <w:r w:rsidRPr="00A01C06">
        <w:t>:0,</w:t>
      </w:r>
      <w:r w:rsidR="00143F64">
        <w:t>”</w:t>
      </w:r>
      <w:r w:rsidRPr="00A01C06">
        <w:t>TfrMoney</w:t>
      </w:r>
      <w:r w:rsidR="00143F64">
        <w:t>”</w:t>
      </w:r>
      <w:r w:rsidRPr="00A01C06">
        <w:t>:0.0,</w:t>
      </w:r>
      <w:r w:rsidR="00143F64">
        <w:t>”</w:t>
      </w:r>
      <w:r w:rsidRPr="00A01C06">
        <w:t>TotalCou</w:t>
      </w:r>
      <w:r w:rsidRPr="00A01C06">
        <w:rPr>
          <w:rFonts w:hint="eastAsia"/>
        </w:rPr>
        <w:t>nt</w:t>
      </w:r>
      <w:r w:rsidR="00143F64">
        <w:t>”</w:t>
      </w:r>
      <w:r w:rsidRPr="00A01C06">
        <w:rPr>
          <w:rFonts w:hint="eastAsia"/>
        </w:rPr>
        <w:t>:1,</w:t>
      </w:r>
      <w:r w:rsidR="00143F64">
        <w:t>”</w:t>
      </w:r>
      <w:r w:rsidRPr="00A01C06">
        <w:rPr>
          <w:rFonts w:hint="eastAsia"/>
        </w:rPr>
        <w:t>TotalMoney</w:t>
      </w:r>
      <w:r w:rsidR="00143F64">
        <w:t>”</w:t>
      </w:r>
      <w:r w:rsidRPr="00A01C06">
        <w:rPr>
          <w:rFonts w:hint="eastAsia"/>
        </w:rPr>
        <w:t>:0.0000,</w:t>
      </w:r>
      <w:r w:rsidR="00143F64">
        <w:t>”</w:t>
      </w:r>
      <w:r w:rsidRPr="00A01C06">
        <w:rPr>
          <w:rFonts w:hint="eastAsia"/>
        </w:rPr>
        <w:t>TotalMoneyShouldPaied</w:t>
      </w:r>
      <w:r w:rsidR="00143F64">
        <w:t>”</w:t>
      </w:r>
      <w:r w:rsidRPr="00A01C06">
        <w:rPr>
          <w:rFonts w:hint="eastAsia"/>
        </w:rPr>
        <w:t>:0.0000},{</w:t>
      </w:r>
      <w:r w:rsidR="00143F64">
        <w:t>“</w:t>
      </w:r>
      <w:r w:rsidRPr="00A01C06">
        <w:rPr>
          <w:rFonts w:hint="eastAsia"/>
        </w:rPr>
        <w:t>UserName</w:t>
      </w:r>
      <w:r w:rsidR="00143F64">
        <w:t>”</w:t>
      </w:r>
      <w:r w:rsidRPr="00A01C06">
        <w:rPr>
          <w:rFonts w:hint="eastAsia"/>
        </w:rPr>
        <w:t>:</w:t>
      </w:r>
      <w:r w:rsidR="00143F64">
        <w:t>”</w:t>
      </w:r>
      <w:r w:rsidRPr="00A01C06">
        <w:rPr>
          <w:rFonts w:hint="eastAsia"/>
        </w:rPr>
        <w:t>管理员</w:t>
      </w:r>
      <w:r w:rsidRPr="00A01C06">
        <w:rPr>
          <w:rFonts w:hint="eastAsia"/>
        </w:rPr>
        <w:t>6</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t>TmpGCount</w:t>
      </w:r>
      <w:r w:rsidR="00143F64">
        <w:t>”</w:t>
      </w:r>
      <w:r w:rsidRPr="00A01C06">
        <w:t>:0,</w:t>
      </w:r>
      <w:r w:rsidR="00143F64">
        <w:t>”</w:t>
      </w:r>
      <w:r w:rsidRPr="00A01C06">
        <w:t>TmpHCount</w:t>
      </w:r>
      <w:r w:rsidR="00143F64">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TotalCount</w:t>
      </w:r>
      <w:r w:rsidR="00143F64">
        <w:t>”</w:t>
      </w:r>
      <w:r w:rsidRPr="00A01C06">
        <w:t>:1,</w:t>
      </w:r>
      <w:r w:rsidR="00143F64">
        <w:t>”</w:t>
      </w:r>
      <w:r w:rsidRPr="00A01C06">
        <w:t>TotalMoney</w:t>
      </w:r>
      <w:r w:rsidR="00143F64">
        <w:t>”</w:t>
      </w:r>
      <w:r w:rsidRPr="00A01C06">
        <w:t>:0.0000,</w:t>
      </w:r>
      <w:r w:rsidR="00143F64">
        <w:t>”</w:t>
      </w:r>
      <w:r w:rsidRPr="00A01C06">
        <w:t>TotalMoneyShouldPaied</w:t>
      </w:r>
      <w:r w:rsidR="00143F64">
        <w:t>”</w:t>
      </w:r>
      <w:r w:rsidRPr="00A01C06">
        <w:t>:0.0000}]}</w:t>
      </w:r>
      <w:r w:rsidR="00A5786F" w:rsidRPr="0069679C">
        <w:rPr>
          <w:rFonts w:hint="eastAsia"/>
        </w:rPr>
        <w:t xml:space="preserve"> </w:t>
      </w:r>
    </w:p>
    <w:p w:rsidR="00A5786F" w:rsidRDefault="00A5786F" w:rsidP="00A5786F">
      <w:pPr>
        <w:rPr>
          <w:b/>
        </w:rPr>
      </w:pPr>
      <w:r>
        <w:rPr>
          <w:rFonts w:hint="eastAsia"/>
          <w:b/>
        </w:rPr>
        <w:t>失败回复示例</w:t>
      </w:r>
      <w:r>
        <w:rPr>
          <w:rFonts w:hint="eastAsia"/>
          <w:b/>
        </w:rPr>
        <w:t>:</w:t>
      </w:r>
    </w:p>
    <w:p w:rsidR="00A5786F" w:rsidRPr="007F1246" w:rsidRDefault="00A5786F"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C0109" w:rsidRDefault="006C0109" w:rsidP="006C0109">
      <w:pPr>
        <w:pStyle w:val="2"/>
      </w:pPr>
      <w:r>
        <w:rPr>
          <w:rFonts w:hint="eastAsia"/>
        </w:rPr>
        <w:t>月汇总报表接口</w:t>
      </w:r>
    </w:p>
    <w:p w:rsidR="006C0109" w:rsidRDefault="006C0109" w:rsidP="006C0109">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C0109" w:rsidTr="00CD4B45">
        <w:tc>
          <w:tcPr>
            <w:tcW w:w="1809"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说明</w:t>
            </w:r>
          </w:p>
        </w:tc>
      </w:tr>
      <w:tr w:rsidR="006C0109" w:rsidRPr="00E00670" w:rsidTr="00CD4B45">
        <w:tc>
          <w:tcPr>
            <w:tcW w:w="1809" w:type="dxa"/>
          </w:tcPr>
          <w:p w:rsidR="006C0109" w:rsidRPr="003A3D03" w:rsidRDefault="006C0109" w:rsidP="00CD4B45">
            <w:pPr>
              <w:spacing w:line="264" w:lineRule="auto"/>
              <w:rPr>
                <w:kern w:val="2"/>
              </w:rPr>
            </w:pPr>
            <w:r>
              <w:rPr>
                <w:rFonts w:hint="eastAsia"/>
                <w:kern w:val="2"/>
              </w:rPr>
              <w:t>Date</w:t>
            </w:r>
          </w:p>
        </w:tc>
        <w:tc>
          <w:tcPr>
            <w:tcW w:w="1024" w:type="dxa"/>
          </w:tcPr>
          <w:p w:rsidR="006C0109" w:rsidRPr="00E00670" w:rsidRDefault="006C0109"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0109"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日期</w:t>
            </w:r>
          </w:p>
        </w:tc>
      </w:tr>
      <w:tr w:rsidR="006C0109" w:rsidRPr="00E00670" w:rsidTr="00CD4B45">
        <w:tc>
          <w:tcPr>
            <w:tcW w:w="1809" w:type="dxa"/>
            <w:vAlign w:val="center"/>
          </w:tcPr>
          <w:p w:rsidR="006C0109" w:rsidRPr="00BC789A" w:rsidRDefault="00275C1C" w:rsidP="00CD4B45">
            <w:pPr>
              <w:spacing w:line="264" w:lineRule="auto"/>
              <w:rPr>
                <w:kern w:val="2"/>
              </w:rPr>
            </w:pPr>
            <w:r>
              <w:rPr>
                <w:kern w:val="2"/>
              </w:rPr>
              <w:t>Str</w:t>
            </w:r>
            <w:r w:rsidR="006C0109" w:rsidRPr="00ED5C53">
              <w:rPr>
                <w:kern w:val="2"/>
              </w:rPr>
              <w:t>ACount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6C0109" w:rsidRPr="00BC789A" w:rsidRDefault="006C0109" w:rsidP="00CD4B45">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BCount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CCount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DCount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TotalCount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6C0109" w:rsidRPr="00BC789A" w:rsidRDefault="006C0109" w:rsidP="00CD4B45">
            <w:pPr>
              <w:rPr>
                <w:rFonts w:ascii="Consolas" w:hAnsi="Consolas" w:cs="Consolas"/>
                <w:sz w:val="18"/>
                <w:szCs w:val="18"/>
              </w:rPr>
            </w:pPr>
            <w:r>
              <w:rPr>
                <w:rFonts w:ascii="Consolas" w:hAnsi="Consolas" w:cs="Consolas" w:hint="eastAsia"/>
                <w:sz w:val="18"/>
                <w:szCs w:val="18"/>
              </w:rPr>
              <w:t>储值车总数量</w:t>
            </w:r>
          </w:p>
        </w:tc>
      </w:tr>
      <w:tr w:rsidR="002616C3" w:rsidRPr="00E00670" w:rsidTr="00CD4B45">
        <w:tc>
          <w:tcPr>
            <w:tcW w:w="1809" w:type="dxa"/>
            <w:vAlign w:val="center"/>
          </w:tcPr>
          <w:p w:rsidR="002616C3" w:rsidRDefault="002616C3" w:rsidP="00594ECB">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2616C3" w:rsidRPr="00BC789A" w:rsidRDefault="002616C3"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594ECB">
            <w:pPr>
              <w:rPr>
                <w:rFonts w:ascii="Consolas" w:hAnsi="Consolas" w:cs="Consolas"/>
                <w:sz w:val="18"/>
                <w:szCs w:val="18"/>
              </w:rPr>
            </w:pPr>
            <w:r>
              <w:rPr>
                <w:rFonts w:ascii="Consolas" w:hAnsi="Consolas" w:cs="Consolas" w:hint="eastAsia"/>
                <w:sz w:val="18"/>
                <w:szCs w:val="18"/>
              </w:rPr>
              <w:t>储值车收费总金额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sidRPr="00ED5C53">
              <w:rPr>
                <w:rFonts w:ascii="新宋体" w:hAnsi="新宋体" w:cs="新宋体"/>
                <w:color w:val="000000"/>
                <w:sz w:val="19"/>
                <w:szCs w:val="19"/>
              </w:rPr>
              <w:lastRenderedPageBreak/>
              <w:t>TmpTotalCount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临时车收费总金额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6C0109" w:rsidRDefault="006C0109" w:rsidP="00257D25">
      <w:pPr>
        <w:pStyle w:val="3"/>
        <w:numPr>
          <w:ilvl w:val="2"/>
          <w:numId w:val="1"/>
        </w:numPr>
      </w:pPr>
      <w:r>
        <w:rPr>
          <w:rFonts w:hint="eastAsia"/>
        </w:rPr>
        <w:t>获取接口</w:t>
      </w:r>
    </w:p>
    <w:p w:rsidR="006C0109" w:rsidRPr="00E47307" w:rsidRDefault="006C0109" w:rsidP="006C0109">
      <w:pPr>
        <w:rPr>
          <w:b/>
        </w:rPr>
      </w:pPr>
      <w:r w:rsidRPr="00E47307">
        <w:rPr>
          <w:rFonts w:hint="eastAsia"/>
          <w:b/>
        </w:rPr>
        <w:t>url:</w:t>
      </w:r>
    </w:p>
    <w:p w:rsidR="006C0109" w:rsidRPr="008510B3" w:rsidRDefault="005446D3"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3" w:history="1">
        <w:r w:rsidR="00C53F21" w:rsidRPr="00614C83">
          <w:rPr>
            <w:rStyle w:val="af7"/>
          </w:rPr>
          <w:t>http://192</w:t>
        </w:r>
      </w:hyperlink>
      <w:r w:rsidR="006C0109">
        <w:rPr>
          <w:rStyle w:val="af7"/>
        </w:rPr>
        <w:t>.168.2.158</w:t>
      </w:r>
      <w:r w:rsidR="006C0109" w:rsidRPr="008510B3">
        <w:rPr>
          <w:rStyle w:val="af7"/>
        </w:rPr>
        <w:t>:9000/ParkAPI/</w:t>
      </w:r>
      <w:r w:rsidR="00CF0578">
        <w:rPr>
          <w:rStyle w:val="af7"/>
        </w:rPr>
        <w:t>GetSummaryReport</w:t>
      </w:r>
      <w:r w:rsidR="006C0109" w:rsidRPr="00A5786F">
        <w:rPr>
          <w:rStyle w:val="af7"/>
        </w:rPr>
        <w:t>Of</w:t>
      </w:r>
      <w:r w:rsidR="00A44A07">
        <w:rPr>
          <w:rStyle w:val="af7"/>
          <w:rFonts w:hint="eastAsia"/>
        </w:rPr>
        <w:t>Month</w:t>
      </w:r>
    </w:p>
    <w:p w:rsidR="006C0109" w:rsidRPr="005879B3" w:rsidRDefault="006C0109" w:rsidP="006C0109">
      <w:pPr>
        <w:rPr>
          <w:b/>
        </w:rPr>
      </w:pPr>
      <w:r w:rsidRPr="00E47307">
        <w:rPr>
          <w:b/>
        </w:rPr>
        <w:t>HTTP</w:t>
      </w:r>
      <w:r w:rsidRPr="00E47307">
        <w:rPr>
          <w:rFonts w:hint="eastAsia"/>
          <w:b/>
        </w:rPr>
        <w:t>请求</w:t>
      </w:r>
      <w:r w:rsidRPr="00E47307">
        <w:rPr>
          <w:b/>
        </w:rPr>
        <w:t>方式</w:t>
      </w:r>
      <w:r w:rsidRPr="00E47307">
        <w:rPr>
          <w:rFonts w:hint="eastAsia"/>
          <w:b/>
        </w:rPr>
        <w:t>：</w:t>
      </w:r>
    </w:p>
    <w:p w:rsidR="006C0109" w:rsidRDefault="006C0109" w:rsidP="006C0109">
      <w:r>
        <w:t>POST</w:t>
      </w:r>
      <w:r>
        <w:t>，</w:t>
      </w:r>
      <w:r>
        <w:t>GET</w:t>
      </w:r>
    </w:p>
    <w:p w:rsidR="006C0109" w:rsidRDefault="006C0109" w:rsidP="006C010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C0109" w:rsidTr="00CD4B45">
        <w:tc>
          <w:tcPr>
            <w:tcW w:w="1809"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说明</w:t>
            </w:r>
          </w:p>
        </w:tc>
      </w:tr>
      <w:tr w:rsidR="006C0109" w:rsidTr="00CD4B45">
        <w:tc>
          <w:tcPr>
            <w:tcW w:w="1809" w:type="dxa"/>
          </w:tcPr>
          <w:p w:rsidR="006C0109" w:rsidRPr="00EC78A7" w:rsidRDefault="006C0109" w:rsidP="00CD4B45">
            <w:pPr>
              <w:spacing w:line="264" w:lineRule="auto"/>
              <w:rPr>
                <w:b/>
                <w:kern w:val="2"/>
              </w:rPr>
            </w:pPr>
            <w:r w:rsidRPr="00EC78A7">
              <w:rPr>
                <w:b/>
                <w:kern w:val="2"/>
              </w:rPr>
              <w:lastRenderedPageBreak/>
              <w:t>token</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C0109" w:rsidTr="00CD4B45">
        <w:tc>
          <w:tcPr>
            <w:tcW w:w="1809" w:type="dxa"/>
          </w:tcPr>
          <w:p w:rsidR="006C0109" w:rsidRPr="00D259F1" w:rsidRDefault="006C0109" w:rsidP="007C6B10">
            <w:pPr>
              <w:spacing w:line="264" w:lineRule="auto"/>
              <w:rPr>
                <w:b/>
                <w:kern w:val="2"/>
              </w:rPr>
            </w:pPr>
            <w:r w:rsidRPr="00D259F1">
              <w:rPr>
                <w:b/>
                <w:kern w:val="2"/>
              </w:rPr>
              <w:t>Start</w:t>
            </w:r>
            <w:r w:rsidR="007C6B10">
              <w:rPr>
                <w:rFonts w:hint="eastAsia"/>
                <w:b/>
                <w:kern w:val="2"/>
              </w:rPr>
              <w:t>Date</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Default="006C0109" w:rsidP="00CD4B45">
            <w:r w:rsidRPr="00105E0F">
              <w:rPr>
                <w:rFonts w:ascii="Consolas" w:hAnsi="Consolas" w:cs="Consolas" w:hint="eastAsia"/>
                <w:sz w:val="18"/>
                <w:szCs w:val="18"/>
              </w:rPr>
              <w:t>Y</w:t>
            </w:r>
          </w:p>
        </w:tc>
        <w:tc>
          <w:tcPr>
            <w:tcW w:w="5106" w:type="dxa"/>
          </w:tcPr>
          <w:p w:rsidR="006C0109" w:rsidRDefault="006C0109" w:rsidP="00893BF7">
            <w:pPr>
              <w:spacing w:line="264" w:lineRule="auto"/>
              <w:rPr>
                <w:rFonts w:ascii="Consolas" w:hAnsi="Consolas" w:cs="Consolas"/>
                <w:sz w:val="18"/>
                <w:szCs w:val="18"/>
              </w:rPr>
            </w:pPr>
            <w:r>
              <w:rPr>
                <w:rFonts w:ascii="Consolas" w:hAnsi="Consolas" w:cs="Consolas" w:hint="eastAsia"/>
                <w:sz w:val="18"/>
                <w:szCs w:val="18"/>
              </w:rPr>
              <w:t>统计信息的开始</w:t>
            </w:r>
            <w:r w:rsidR="00893BF7">
              <w:rPr>
                <w:rFonts w:ascii="Consolas" w:hAnsi="Consolas" w:cs="Consolas" w:hint="eastAsia"/>
                <w:sz w:val="18"/>
                <w:szCs w:val="18"/>
              </w:rPr>
              <w:t>日期</w:t>
            </w:r>
            <w:r>
              <w:rPr>
                <w:rFonts w:ascii="Consolas" w:hAnsi="Consolas" w:cs="Consolas" w:hint="eastAsia"/>
                <w:sz w:val="18"/>
                <w:szCs w:val="18"/>
              </w:rPr>
              <w:t>。如</w:t>
            </w:r>
            <w:r>
              <w:rPr>
                <w:rFonts w:ascii="Consolas" w:hAnsi="Consolas" w:cs="Consolas" w:hint="eastAsia"/>
                <w:sz w:val="18"/>
                <w:szCs w:val="18"/>
              </w:rPr>
              <w:t>20160101</w:t>
            </w:r>
          </w:p>
        </w:tc>
      </w:tr>
      <w:tr w:rsidR="006C0109" w:rsidTr="00CD4B45">
        <w:tc>
          <w:tcPr>
            <w:tcW w:w="1809" w:type="dxa"/>
          </w:tcPr>
          <w:p w:rsidR="006C0109" w:rsidRPr="00D259F1" w:rsidRDefault="006C0109" w:rsidP="007C6B10">
            <w:pPr>
              <w:spacing w:line="264" w:lineRule="auto"/>
              <w:rPr>
                <w:b/>
                <w:kern w:val="2"/>
              </w:rPr>
            </w:pPr>
            <w:r>
              <w:rPr>
                <w:rFonts w:hint="eastAsia"/>
                <w:b/>
                <w:kern w:val="2"/>
              </w:rPr>
              <w:t>End</w:t>
            </w:r>
            <w:r w:rsidR="007C6B10">
              <w:rPr>
                <w:rFonts w:hint="eastAsia"/>
                <w:b/>
                <w:kern w:val="2"/>
              </w:rPr>
              <w:t>Date</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Default="006C0109" w:rsidP="00CD4B45">
            <w:r w:rsidRPr="00105E0F">
              <w:rPr>
                <w:rFonts w:ascii="Consolas" w:hAnsi="Consolas" w:cs="Consolas" w:hint="eastAsia"/>
                <w:sz w:val="18"/>
                <w:szCs w:val="18"/>
              </w:rPr>
              <w:t>Y</w:t>
            </w:r>
          </w:p>
        </w:tc>
        <w:tc>
          <w:tcPr>
            <w:tcW w:w="5106" w:type="dxa"/>
          </w:tcPr>
          <w:p w:rsidR="006C0109" w:rsidRDefault="006C0109" w:rsidP="00893BF7">
            <w:pPr>
              <w:spacing w:line="264" w:lineRule="auto"/>
              <w:rPr>
                <w:rFonts w:ascii="Consolas" w:hAnsi="Consolas" w:cs="Consolas"/>
                <w:sz w:val="18"/>
                <w:szCs w:val="18"/>
              </w:rPr>
            </w:pPr>
            <w:r>
              <w:rPr>
                <w:rFonts w:ascii="Consolas" w:hAnsi="Consolas" w:cs="Consolas" w:hint="eastAsia"/>
                <w:sz w:val="18"/>
                <w:szCs w:val="18"/>
              </w:rPr>
              <w:t>统计信息的结束</w:t>
            </w:r>
            <w:r w:rsidR="00893BF7">
              <w:rPr>
                <w:rFonts w:ascii="Consolas" w:hAnsi="Consolas" w:cs="Consolas" w:hint="eastAsia"/>
                <w:sz w:val="18"/>
                <w:szCs w:val="18"/>
              </w:rPr>
              <w:t>日期</w:t>
            </w:r>
            <w:r>
              <w:rPr>
                <w:rFonts w:ascii="Consolas" w:hAnsi="Consolas" w:cs="Consolas" w:hint="eastAsia"/>
                <w:sz w:val="18"/>
                <w:szCs w:val="18"/>
              </w:rPr>
              <w:t>。如</w:t>
            </w:r>
            <w:r>
              <w:rPr>
                <w:rFonts w:ascii="Consolas" w:hAnsi="Consolas" w:cs="Consolas" w:hint="eastAsia"/>
                <w:sz w:val="18"/>
                <w:szCs w:val="18"/>
              </w:rPr>
              <w:t>20160101</w:t>
            </w:r>
          </w:p>
        </w:tc>
      </w:tr>
      <w:tr w:rsidR="006C0109" w:rsidTr="00CD4B45">
        <w:tc>
          <w:tcPr>
            <w:tcW w:w="1809" w:type="dxa"/>
          </w:tcPr>
          <w:p w:rsidR="006C0109" w:rsidRDefault="006C0109"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C0109" w:rsidRPr="00E00670" w:rsidRDefault="006C0109"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C0109" w:rsidRDefault="006C0109" w:rsidP="00CD4B4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C0109" w:rsidRDefault="006C0109" w:rsidP="006C0109">
      <w:pPr>
        <w:rPr>
          <w:b/>
        </w:rPr>
      </w:pPr>
      <w:r>
        <w:rPr>
          <w:rFonts w:hint="eastAsia"/>
          <w:b/>
        </w:rPr>
        <w:t>返回</w:t>
      </w:r>
      <w:r>
        <w:rPr>
          <w:b/>
        </w:rPr>
        <w:t>数据</w:t>
      </w:r>
      <w:r w:rsidRPr="0050700F">
        <w:rPr>
          <w:rFonts w:hint="eastAsia"/>
          <w:b/>
        </w:rPr>
        <w:t>格式</w:t>
      </w:r>
      <w:r>
        <w:rPr>
          <w:rFonts w:hint="eastAsia"/>
          <w:b/>
        </w:rPr>
        <w:t>:</w:t>
      </w:r>
    </w:p>
    <w:p w:rsidR="006C0109" w:rsidRPr="0051022D" w:rsidRDefault="006C0109" w:rsidP="006C0109">
      <w:r>
        <w:t>JSON</w:t>
      </w:r>
    </w:p>
    <w:p w:rsidR="006C0109" w:rsidRDefault="006C0109" w:rsidP="006C010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C0109" w:rsidTr="00CD4B4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说明</w:t>
            </w:r>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C0109" w:rsidRDefault="00591CBA" w:rsidP="00CD4B4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801BE3" w:rsidP="00CD4B45">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C0109" w:rsidRDefault="00801BE3" w:rsidP="00CD4B45">
            <w:pPr>
              <w:spacing w:line="264" w:lineRule="auto"/>
              <w:rPr>
                <w:rFonts w:ascii="Consolas" w:hAnsi="Consolas" w:cs="Consolas"/>
                <w:kern w:val="2"/>
                <w:sz w:val="18"/>
                <w:szCs w:val="18"/>
              </w:rPr>
            </w:pPr>
            <w:r>
              <w:rPr>
                <w:rFonts w:ascii="Consolas" w:hAnsi="Consolas" w:cs="Consolas" w:hint="eastAsia"/>
                <w:kern w:val="2"/>
                <w:sz w:val="18"/>
                <w:szCs w:val="18"/>
              </w:rPr>
              <w:t>月</w:t>
            </w:r>
            <w:r w:rsidR="006C0109">
              <w:rPr>
                <w:rFonts w:ascii="Consolas" w:hAnsi="Consolas" w:cs="Consolas" w:hint="eastAsia"/>
                <w:kern w:val="2"/>
                <w:sz w:val="18"/>
                <w:szCs w:val="18"/>
              </w:rPr>
              <w:t>汇总报表</w:t>
            </w:r>
            <w:r w:rsidR="006C0109">
              <w:rPr>
                <w:rFonts w:ascii="Consolas" w:hAnsi="Consolas" w:cs="Consolas" w:hint="eastAsia"/>
                <w:kern w:val="2"/>
                <w:sz w:val="18"/>
                <w:szCs w:val="18"/>
              </w:rPr>
              <w:t>Model</w:t>
            </w:r>
            <w:r>
              <w:rPr>
                <w:rFonts w:ascii="Consolas" w:hAnsi="Consolas" w:cs="Consolas" w:hint="eastAsia"/>
                <w:kern w:val="2"/>
                <w:sz w:val="18"/>
                <w:szCs w:val="18"/>
              </w:rPr>
              <w:t>数组</w:t>
            </w:r>
          </w:p>
        </w:tc>
      </w:tr>
    </w:tbl>
    <w:p w:rsidR="006C0109" w:rsidRDefault="006C0109" w:rsidP="006C0109">
      <w:pPr>
        <w:rPr>
          <w:b/>
        </w:rPr>
      </w:pPr>
    </w:p>
    <w:p w:rsidR="006C0109" w:rsidRDefault="006C0109" w:rsidP="006C0109">
      <w:pPr>
        <w:rPr>
          <w:b/>
        </w:rPr>
      </w:pPr>
      <w:r>
        <w:rPr>
          <w:rFonts w:hint="eastAsia"/>
          <w:b/>
        </w:rPr>
        <w:t>请求示例：</w:t>
      </w:r>
    </w:p>
    <w:p w:rsidR="006C0109" w:rsidRPr="008510B3" w:rsidRDefault="005446D3"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4" w:history="1">
        <w:r w:rsidR="00C53F21" w:rsidRPr="00614C83">
          <w:rPr>
            <w:rStyle w:val="af7"/>
          </w:rPr>
          <w:t>http://192</w:t>
        </w:r>
      </w:hyperlink>
      <w:r w:rsidR="006C0109" w:rsidRPr="002A32B5">
        <w:rPr>
          <w:rStyle w:val="af7"/>
        </w:rPr>
        <w:t>.168.2.1</w:t>
      </w:r>
      <w:r w:rsidR="006C0109">
        <w:rPr>
          <w:rStyle w:val="af7"/>
          <w:rFonts w:hint="eastAsia"/>
        </w:rPr>
        <w:t>58</w:t>
      </w:r>
      <w:r w:rsidR="006C0109" w:rsidRPr="002A32B5">
        <w:rPr>
          <w:rStyle w:val="af7"/>
        </w:rPr>
        <w:t>:9000/ParkAPI/</w:t>
      </w:r>
      <w:r w:rsidR="00CF0578">
        <w:rPr>
          <w:rStyle w:val="af7"/>
        </w:rPr>
        <w:t>GetSummaryReport</w:t>
      </w:r>
      <w:r w:rsidR="006C0109" w:rsidRPr="006C59AD">
        <w:rPr>
          <w:rStyle w:val="af7"/>
        </w:rPr>
        <w:t>Of</w:t>
      </w:r>
      <w:r w:rsidR="00893BF7">
        <w:rPr>
          <w:rStyle w:val="af7"/>
          <w:rFonts w:hint="eastAsia"/>
        </w:rPr>
        <w:t>Month</w:t>
      </w:r>
      <w:r w:rsidR="006C0109" w:rsidRPr="002A32B5">
        <w:rPr>
          <w:rStyle w:val="af7"/>
        </w:rPr>
        <w:t>?token=fff0f9a6d2704c7fbc1af8089e7e96b5&amp;Start</w:t>
      </w:r>
      <w:r w:rsidR="001E5C18">
        <w:rPr>
          <w:rStyle w:val="af7"/>
          <w:rFonts w:hint="eastAsia"/>
        </w:rPr>
        <w:t>Date</w:t>
      </w:r>
      <w:r w:rsidR="006C0109" w:rsidRPr="002A32B5">
        <w:rPr>
          <w:rStyle w:val="af7"/>
        </w:rPr>
        <w:t>=20</w:t>
      </w:r>
      <w:r w:rsidR="006C0109">
        <w:rPr>
          <w:rStyle w:val="af7"/>
          <w:rFonts w:hint="eastAsia"/>
        </w:rPr>
        <w:t>1</w:t>
      </w:r>
      <w:r w:rsidR="006C0109" w:rsidRPr="002A32B5">
        <w:rPr>
          <w:rStyle w:val="af7"/>
        </w:rPr>
        <w:t>60</w:t>
      </w:r>
      <w:r w:rsidR="006C0109">
        <w:rPr>
          <w:rStyle w:val="af7"/>
          <w:rFonts w:hint="eastAsia"/>
        </w:rPr>
        <w:t>7</w:t>
      </w:r>
      <w:r w:rsidR="006C0109" w:rsidRPr="002A32B5">
        <w:rPr>
          <w:rStyle w:val="af7"/>
        </w:rPr>
        <w:t>01&amp;Start</w:t>
      </w:r>
      <w:r w:rsidR="001E5C18">
        <w:rPr>
          <w:rStyle w:val="af7"/>
          <w:rFonts w:hint="eastAsia"/>
        </w:rPr>
        <w:t>Date</w:t>
      </w:r>
      <w:r w:rsidR="006C0109" w:rsidRPr="002A32B5">
        <w:rPr>
          <w:rStyle w:val="af7"/>
        </w:rPr>
        <w:t>=20</w:t>
      </w:r>
      <w:r w:rsidR="006C0109">
        <w:rPr>
          <w:rStyle w:val="af7"/>
          <w:rFonts w:hint="eastAsia"/>
        </w:rPr>
        <w:t>1</w:t>
      </w:r>
      <w:r w:rsidR="006C0109" w:rsidRPr="002A32B5">
        <w:rPr>
          <w:rStyle w:val="af7"/>
        </w:rPr>
        <w:t>60</w:t>
      </w:r>
      <w:r w:rsidR="006C0109">
        <w:rPr>
          <w:rStyle w:val="af7"/>
          <w:rFonts w:hint="eastAsia"/>
        </w:rPr>
        <w:t>9</w:t>
      </w:r>
      <w:r w:rsidR="006C0109" w:rsidRPr="002A32B5">
        <w:rPr>
          <w:rStyle w:val="af7"/>
        </w:rPr>
        <w:t>01</w:t>
      </w:r>
    </w:p>
    <w:p w:rsidR="006C0109" w:rsidRDefault="006C0109" w:rsidP="006C0109">
      <w:pPr>
        <w:rPr>
          <w:b/>
        </w:rPr>
      </w:pPr>
      <w:r>
        <w:rPr>
          <w:rFonts w:hint="eastAsia"/>
          <w:b/>
        </w:rPr>
        <w:t>成功回复示例</w:t>
      </w:r>
      <w:r>
        <w:rPr>
          <w:rFonts w:hint="eastAsia"/>
          <w:b/>
        </w:rPr>
        <w:t>:</w:t>
      </w:r>
    </w:p>
    <w:p w:rsidR="006C0109" w:rsidRPr="007F1246" w:rsidRDefault="006C0109"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C06">
        <w:rPr>
          <w:rFonts w:hint="eastAsia"/>
        </w:rPr>
        <w:t>{</w:t>
      </w:r>
      <w:r w:rsidR="00143F64">
        <w:t>“</w:t>
      </w:r>
      <w:r w:rsidRPr="00A01C06">
        <w:rPr>
          <w:rFonts w:hint="eastAsia"/>
        </w:rPr>
        <w:t>rcode</w:t>
      </w:r>
      <w:r w:rsidR="00143F64">
        <w:t>”</w:t>
      </w:r>
      <w:r w:rsidRPr="00A01C06">
        <w:rPr>
          <w:rFonts w:hint="eastAsia"/>
        </w:rPr>
        <w:t>:</w:t>
      </w:r>
      <w:r w:rsidR="00143F64">
        <w:t>”</w:t>
      </w:r>
      <w:r w:rsidRPr="00A01C06">
        <w:rPr>
          <w:rFonts w:hint="eastAsia"/>
        </w:rPr>
        <w:t>200</w:t>
      </w:r>
      <w:r w:rsidR="00143F64">
        <w:t>”</w:t>
      </w:r>
      <w:r w:rsidRPr="00A01C06">
        <w:rPr>
          <w:rFonts w:hint="eastAsia"/>
        </w:rPr>
        <w:t>,</w:t>
      </w:r>
      <w:r w:rsidR="00143F64">
        <w:t>”</w:t>
      </w:r>
      <w:r w:rsidRPr="00A01C06">
        <w:rPr>
          <w:rFonts w:hint="eastAsia"/>
        </w:rPr>
        <w:t>msg</w:t>
      </w:r>
      <w:r w:rsidR="00143F64">
        <w:t>”</w:t>
      </w:r>
      <w:r w:rsidRPr="00A01C06">
        <w:rPr>
          <w:rFonts w:hint="eastAsia"/>
        </w:rPr>
        <w:t>:</w:t>
      </w:r>
      <w:r w:rsidR="00143F64">
        <w:t>”</w:t>
      </w:r>
      <w:r w:rsidRPr="00A01C06">
        <w:rPr>
          <w:rFonts w:hint="eastAsia"/>
        </w:rPr>
        <w:t>OK</w:t>
      </w:r>
      <w:r w:rsidR="00143F64">
        <w:t>”</w:t>
      </w:r>
      <w:r w:rsidRPr="00A01C06">
        <w:rPr>
          <w:rFonts w:hint="eastAsia"/>
        </w:rPr>
        <w:t>,</w:t>
      </w:r>
      <w:r w:rsidR="00143F64">
        <w:t>”</w:t>
      </w:r>
      <w:r w:rsidRPr="00A01C06">
        <w:rPr>
          <w:rFonts w:hint="eastAsia"/>
        </w:rPr>
        <w:t>data</w:t>
      </w:r>
      <w:r w:rsidR="00143F64">
        <w:t>”</w:t>
      </w:r>
      <w:r w:rsidRPr="00A01C06">
        <w:rPr>
          <w:rFonts w:hint="eastAsia"/>
        </w:rPr>
        <w:t>:[{</w:t>
      </w:r>
      <w:r w:rsidR="00143F64">
        <w:t>“</w:t>
      </w:r>
      <w:r w:rsidRPr="00A01C06">
        <w:rPr>
          <w:rFonts w:hint="eastAsia"/>
        </w:rPr>
        <w:t>UserName</w:t>
      </w:r>
      <w:r w:rsidR="00143F64">
        <w:t>”</w:t>
      </w:r>
      <w:r w:rsidRPr="00A01C06">
        <w:rPr>
          <w:rFonts w:hint="eastAsia"/>
        </w:rPr>
        <w:t>:</w:t>
      </w:r>
      <w:r w:rsidR="00143F64">
        <w:t>”</w:t>
      </w:r>
      <w:r w:rsidR="007806F8">
        <w:rPr>
          <w:rFonts w:hint="eastAsia"/>
        </w:rPr>
        <w:t>07</w:t>
      </w:r>
      <w:r w:rsidR="007806F8">
        <w:rPr>
          <w:rFonts w:hint="eastAsia"/>
        </w:rPr>
        <w:t>月</w:t>
      </w:r>
      <w:r w:rsidR="007806F8">
        <w:rPr>
          <w:rFonts w:hint="eastAsia"/>
        </w:rPr>
        <w:t>22</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rPr>
          <w:rFonts w:hint="eastAsia"/>
        </w:rPr>
        <w:t>TmpGCount</w:t>
      </w:r>
      <w:r w:rsidR="00143F64">
        <w:t>”</w:t>
      </w:r>
      <w:r w:rsidRPr="00A01C06">
        <w:rPr>
          <w:rFonts w:hint="eastAsia"/>
        </w:rPr>
        <w:t>:0,</w:t>
      </w:r>
      <w:r w:rsidR="00143F64">
        <w:t>”</w:t>
      </w:r>
      <w:r w:rsidRPr="00A01C06">
        <w:rPr>
          <w:rFonts w:hint="eastAsia"/>
        </w:rPr>
        <w:t>TmpHCount</w:t>
      </w:r>
      <w:r w:rsidR="00143F64">
        <w:t>”</w:t>
      </w:r>
      <w:r w:rsidRPr="00A01C06">
        <w:rPr>
          <w:rFonts w:hint="eastAsia"/>
        </w:rPr>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w:t>
      </w:r>
      <w:r w:rsidRPr="00A01C06">
        <w:rPr>
          <w:rFonts w:hint="eastAsia"/>
        </w:rPr>
        <w:t>nt</w:t>
      </w:r>
      <w:r w:rsidR="00143F64">
        <w:t>”</w:t>
      </w:r>
      <w:r w:rsidRPr="00A01C06">
        <w:rPr>
          <w:rFonts w:hint="eastAsia"/>
        </w:rPr>
        <w:t>:1,</w:t>
      </w:r>
      <w:r w:rsidR="00143F64">
        <w:t>”</w:t>
      </w:r>
      <w:r w:rsidRPr="00A01C06">
        <w:rPr>
          <w:rFonts w:hint="eastAsia"/>
        </w:rPr>
        <w:t>TotalMoney</w:t>
      </w:r>
      <w:r w:rsidR="00143F64">
        <w:t>”</w:t>
      </w:r>
      <w:r w:rsidRPr="00A01C06">
        <w:rPr>
          <w:rFonts w:hint="eastAsia"/>
        </w:rPr>
        <w:t>:0.0000,</w:t>
      </w:r>
      <w:r w:rsidR="00143F64">
        <w:t>”</w:t>
      </w:r>
      <w:r w:rsidRPr="00A01C06">
        <w:rPr>
          <w:rFonts w:hint="eastAsia"/>
        </w:rPr>
        <w:t>TotalMoneyShouldPaied</w:t>
      </w:r>
      <w:r w:rsidR="00143F64">
        <w:t>”</w:t>
      </w:r>
      <w:r w:rsidRPr="00A01C06">
        <w:rPr>
          <w:rFonts w:hint="eastAsia"/>
        </w:rPr>
        <w:t>:0.0000},{</w:t>
      </w:r>
      <w:r w:rsidR="00143F64">
        <w:t>“</w:t>
      </w:r>
      <w:r w:rsidRPr="00A01C06">
        <w:rPr>
          <w:rFonts w:hint="eastAsia"/>
        </w:rPr>
        <w:t>UserName</w:t>
      </w:r>
      <w:r w:rsidR="00143F64">
        <w:t>”</w:t>
      </w:r>
      <w:r w:rsidRPr="00A01C06">
        <w:rPr>
          <w:rFonts w:hint="eastAsia"/>
        </w:rPr>
        <w:t>:</w:t>
      </w:r>
      <w:r w:rsidR="00143F64">
        <w:t>”</w:t>
      </w:r>
      <w:r w:rsidR="007806F8">
        <w:rPr>
          <w:rFonts w:hint="eastAsia"/>
        </w:rPr>
        <w:t>07</w:t>
      </w:r>
      <w:r w:rsidR="007806F8">
        <w:rPr>
          <w:rFonts w:hint="eastAsia"/>
        </w:rPr>
        <w:t>月</w:t>
      </w:r>
      <w:r w:rsidR="007806F8">
        <w:rPr>
          <w:rFonts w:hint="eastAsia"/>
        </w:rPr>
        <w:t>23</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t>TmpGCount</w:t>
      </w:r>
      <w:r w:rsidR="00143F64">
        <w:t>”</w:t>
      </w:r>
      <w:r w:rsidRPr="00A01C06">
        <w:t>:0,</w:t>
      </w:r>
      <w:r w:rsidR="00143F64">
        <w:t>”</w:t>
      </w:r>
      <w:r w:rsidRPr="00A01C06">
        <w:t>TmpHCount</w:t>
      </w:r>
      <w:r w:rsidR="00143F64">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TotalCount</w:t>
      </w:r>
      <w:r w:rsidR="00143F64">
        <w:t>”</w:t>
      </w:r>
      <w:r w:rsidRPr="00A01C06">
        <w:t>:1,</w:t>
      </w:r>
      <w:r w:rsidR="00143F64">
        <w:t>”</w:t>
      </w:r>
      <w:r w:rsidRPr="00A01C06">
        <w:t>TotalMoney</w:t>
      </w:r>
      <w:r w:rsidR="00143F64">
        <w:t>”</w:t>
      </w:r>
      <w:r w:rsidRPr="00A01C06">
        <w:t>:0.0000,</w:t>
      </w:r>
      <w:r w:rsidR="00143F64">
        <w:t>”</w:t>
      </w:r>
      <w:r w:rsidRPr="00A01C06">
        <w:t>TotalMoneyShouldPaied</w:t>
      </w:r>
      <w:r w:rsidR="00143F64">
        <w:t>”</w:t>
      </w:r>
      <w:r w:rsidRPr="00A01C06">
        <w:t>:0.0000}]}</w:t>
      </w:r>
      <w:r w:rsidRPr="0069679C">
        <w:rPr>
          <w:rFonts w:hint="eastAsia"/>
        </w:rPr>
        <w:t xml:space="preserve"> </w:t>
      </w:r>
    </w:p>
    <w:p w:rsidR="006C0109" w:rsidRDefault="006C0109" w:rsidP="006C0109">
      <w:pPr>
        <w:rPr>
          <w:b/>
        </w:rPr>
      </w:pPr>
      <w:r>
        <w:rPr>
          <w:rFonts w:hint="eastAsia"/>
          <w:b/>
        </w:rPr>
        <w:t>失败回复示例</w:t>
      </w:r>
      <w:r>
        <w:rPr>
          <w:rFonts w:hint="eastAsia"/>
          <w:b/>
        </w:rPr>
        <w:t>:</w:t>
      </w:r>
    </w:p>
    <w:p w:rsidR="006C0109" w:rsidRPr="007F1246" w:rsidRDefault="006C0109"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F20FA" w:rsidRDefault="008D7322" w:rsidP="002F20FA">
      <w:pPr>
        <w:pStyle w:val="2"/>
      </w:pPr>
      <w:r>
        <w:rPr>
          <w:rFonts w:hint="eastAsia"/>
        </w:rPr>
        <w:t>年</w:t>
      </w:r>
      <w:r w:rsidR="002F20FA">
        <w:rPr>
          <w:rFonts w:hint="eastAsia"/>
        </w:rPr>
        <w:t>汇总报表接口</w:t>
      </w:r>
    </w:p>
    <w:p w:rsidR="002F20FA" w:rsidRDefault="002F20FA" w:rsidP="002F20FA">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2F20FA" w:rsidTr="00CD4B45">
        <w:tc>
          <w:tcPr>
            <w:tcW w:w="1809"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说明</w:t>
            </w:r>
          </w:p>
        </w:tc>
      </w:tr>
      <w:tr w:rsidR="002F20FA" w:rsidRPr="00E00670" w:rsidTr="00CD4B45">
        <w:tc>
          <w:tcPr>
            <w:tcW w:w="1809" w:type="dxa"/>
          </w:tcPr>
          <w:p w:rsidR="002F20FA" w:rsidRPr="003A3D03" w:rsidRDefault="003F3EC5" w:rsidP="00CD4B45">
            <w:pPr>
              <w:spacing w:line="264" w:lineRule="auto"/>
              <w:rPr>
                <w:kern w:val="2"/>
              </w:rPr>
            </w:pPr>
            <w:r>
              <w:rPr>
                <w:rFonts w:hint="eastAsia"/>
                <w:kern w:val="2"/>
              </w:rPr>
              <w:t>Month</w:t>
            </w:r>
          </w:p>
        </w:tc>
        <w:tc>
          <w:tcPr>
            <w:tcW w:w="1024" w:type="dxa"/>
          </w:tcPr>
          <w:p w:rsidR="002F20FA" w:rsidRPr="00E00670" w:rsidRDefault="002F20FA"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20F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Pr="00E00670" w:rsidRDefault="00DB3B5D" w:rsidP="00CD4B45">
            <w:pPr>
              <w:spacing w:line="264" w:lineRule="auto"/>
              <w:rPr>
                <w:rFonts w:ascii="Consolas" w:hAnsi="Consolas" w:cs="Consolas"/>
                <w:sz w:val="18"/>
                <w:szCs w:val="18"/>
              </w:rPr>
            </w:pPr>
            <w:r>
              <w:rPr>
                <w:rFonts w:ascii="Consolas" w:hAnsi="Consolas" w:cs="Consolas" w:hint="eastAsia"/>
                <w:sz w:val="18"/>
                <w:szCs w:val="18"/>
              </w:rPr>
              <w:t>月份</w:t>
            </w:r>
          </w:p>
        </w:tc>
      </w:tr>
      <w:tr w:rsidR="002F20FA" w:rsidRPr="00E00670" w:rsidTr="00CD4B45">
        <w:tc>
          <w:tcPr>
            <w:tcW w:w="1809" w:type="dxa"/>
            <w:vAlign w:val="center"/>
          </w:tcPr>
          <w:p w:rsidR="002F20FA" w:rsidRPr="00BC789A" w:rsidRDefault="00275C1C" w:rsidP="00CD4B45">
            <w:pPr>
              <w:spacing w:line="264" w:lineRule="auto"/>
              <w:rPr>
                <w:kern w:val="2"/>
              </w:rPr>
            </w:pPr>
            <w:r>
              <w:rPr>
                <w:kern w:val="2"/>
              </w:rPr>
              <w:t>Str</w:t>
            </w:r>
            <w:r w:rsidR="002F20FA" w:rsidRPr="00ED5C53">
              <w:rPr>
                <w:kern w:val="2"/>
              </w:rPr>
              <w:t>ACount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F20FA" w:rsidRPr="00BC789A" w:rsidRDefault="002F20FA" w:rsidP="00CD4B45">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BCount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CCount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DCount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TotalCount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F20FA" w:rsidRPr="00BC789A" w:rsidRDefault="002F20FA" w:rsidP="00CD4B45">
            <w:pPr>
              <w:rPr>
                <w:rFonts w:ascii="Consolas" w:hAnsi="Consolas" w:cs="Consolas"/>
                <w:sz w:val="18"/>
                <w:szCs w:val="18"/>
              </w:rPr>
            </w:pPr>
            <w:r>
              <w:rPr>
                <w:rFonts w:ascii="Consolas" w:hAnsi="Consolas" w:cs="Consolas" w:hint="eastAsia"/>
                <w:sz w:val="18"/>
                <w:szCs w:val="18"/>
              </w:rPr>
              <w:t>储值车总数量</w:t>
            </w:r>
          </w:p>
        </w:tc>
      </w:tr>
      <w:tr w:rsidR="002616C3" w:rsidRPr="00E00670" w:rsidTr="00CD4B45">
        <w:tc>
          <w:tcPr>
            <w:tcW w:w="1809" w:type="dxa"/>
            <w:vAlign w:val="center"/>
          </w:tcPr>
          <w:p w:rsidR="002616C3" w:rsidRDefault="002616C3" w:rsidP="00594ECB">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2616C3" w:rsidRPr="00BC789A" w:rsidRDefault="002616C3"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594ECB">
            <w:pPr>
              <w:rPr>
                <w:rFonts w:ascii="Consolas" w:hAnsi="Consolas" w:cs="Consolas"/>
                <w:sz w:val="18"/>
                <w:szCs w:val="18"/>
              </w:rPr>
            </w:pPr>
            <w:r>
              <w:rPr>
                <w:rFonts w:ascii="Consolas" w:hAnsi="Consolas" w:cs="Consolas" w:hint="eastAsia"/>
                <w:sz w:val="18"/>
                <w:szCs w:val="18"/>
              </w:rPr>
              <w:t>储值车收费总金额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sidRPr="00ED5C53">
              <w:rPr>
                <w:rFonts w:ascii="新宋体" w:hAnsi="新宋体" w:cs="新宋体"/>
                <w:color w:val="000000"/>
                <w:sz w:val="19"/>
                <w:szCs w:val="19"/>
              </w:rPr>
              <w:t>TmpTotalCount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临时车收费总金额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lastRenderedPageBreak/>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2F20FA" w:rsidRDefault="002F20FA" w:rsidP="00257D25">
      <w:pPr>
        <w:pStyle w:val="3"/>
        <w:numPr>
          <w:ilvl w:val="2"/>
          <w:numId w:val="1"/>
        </w:numPr>
      </w:pPr>
      <w:r>
        <w:rPr>
          <w:rFonts w:hint="eastAsia"/>
        </w:rPr>
        <w:t>获取接口</w:t>
      </w:r>
    </w:p>
    <w:p w:rsidR="002F20FA" w:rsidRPr="00E47307" w:rsidRDefault="002F20FA" w:rsidP="002F20FA">
      <w:pPr>
        <w:rPr>
          <w:b/>
        </w:rPr>
      </w:pPr>
      <w:r w:rsidRPr="00E47307">
        <w:rPr>
          <w:rFonts w:hint="eastAsia"/>
          <w:b/>
        </w:rPr>
        <w:t>url:</w:t>
      </w:r>
    </w:p>
    <w:p w:rsidR="002F20FA" w:rsidRPr="008510B3" w:rsidRDefault="005446D3"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5" w:history="1">
        <w:r w:rsidR="00C53F21" w:rsidRPr="00614C83">
          <w:rPr>
            <w:rStyle w:val="af7"/>
          </w:rPr>
          <w:t>http://192</w:t>
        </w:r>
      </w:hyperlink>
      <w:r w:rsidR="002F20FA">
        <w:rPr>
          <w:rStyle w:val="af7"/>
        </w:rPr>
        <w:t>.168.2.158</w:t>
      </w:r>
      <w:r w:rsidR="002F20FA" w:rsidRPr="008510B3">
        <w:rPr>
          <w:rStyle w:val="af7"/>
        </w:rPr>
        <w:t>:9000/ParkAPI/</w:t>
      </w:r>
      <w:r w:rsidR="00CF0578">
        <w:rPr>
          <w:rStyle w:val="af7"/>
        </w:rPr>
        <w:t>GetSummaryReport</w:t>
      </w:r>
      <w:r w:rsidR="002F20FA" w:rsidRPr="00A5786F">
        <w:rPr>
          <w:rStyle w:val="af7"/>
        </w:rPr>
        <w:t>Of</w:t>
      </w:r>
      <w:r w:rsidR="00817A39">
        <w:rPr>
          <w:rStyle w:val="af7"/>
          <w:rFonts w:hint="eastAsia"/>
        </w:rPr>
        <w:t>Year</w:t>
      </w:r>
    </w:p>
    <w:p w:rsidR="002F20FA" w:rsidRPr="005879B3" w:rsidRDefault="002F20FA" w:rsidP="002F20FA">
      <w:pPr>
        <w:rPr>
          <w:b/>
        </w:rPr>
      </w:pPr>
      <w:r w:rsidRPr="00E47307">
        <w:rPr>
          <w:b/>
        </w:rPr>
        <w:t>HTTP</w:t>
      </w:r>
      <w:r w:rsidRPr="00E47307">
        <w:rPr>
          <w:rFonts w:hint="eastAsia"/>
          <w:b/>
        </w:rPr>
        <w:t>请求</w:t>
      </w:r>
      <w:r w:rsidRPr="00E47307">
        <w:rPr>
          <w:b/>
        </w:rPr>
        <w:t>方式</w:t>
      </w:r>
      <w:r w:rsidRPr="00E47307">
        <w:rPr>
          <w:rFonts w:hint="eastAsia"/>
          <w:b/>
        </w:rPr>
        <w:t>：</w:t>
      </w:r>
    </w:p>
    <w:p w:rsidR="002F20FA" w:rsidRDefault="002F20FA" w:rsidP="002F20FA">
      <w:r>
        <w:t>POST</w:t>
      </w:r>
      <w:r>
        <w:t>，</w:t>
      </w:r>
      <w:r>
        <w:t>GET</w:t>
      </w:r>
    </w:p>
    <w:p w:rsidR="002F20FA" w:rsidRDefault="002F20FA" w:rsidP="002F20F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F20FA" w:rsidTr="00CD4B45">
        <w:tc>
          <w:tcPr>
            <w:tcW w:w="1809"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说明</w:t>
            </w:r>
          </w:p>
        </w:tc>
      </w:tr>
      <w:tr w:rsidR="002F20FA" w:rsidTr="00CD4B45">
        <w:tc>
          <w:tcPr>
            <w:tcW w:w="1809" w:type="dxa"/>
          </w:tcPr>
          <w:p w:rsidR="002F20FA" w:rsidRPr="00EC78A7" w:rsidRDefault="002F20FA" w:rsidP="00CD4B45">
            <w:pPr>
              <w:spacing w:line="264" w:lineRule="auto"/>
              <w:rPr>
                <w:b/>
                <w:kern w:val="2"/>
              </w:rPr>
            </w:pPr>
            <w:r w:rsidRPr="00EC78A7">
              <w:rPr>
                <w:b/>
                <w:kern w:val="2"/>
              </w:rPr>
              <w:t>token</w:t>
            </w:r>
          </w:p>
        </w:tc>
        <w:tc>
          <w:tcPr>
            <w:tcW w:w="1024" w:type="dxa"/>
          </w:tcPr>
          <w:p w:rsidR="002F20FA" w:rsidRPr="00E00670" w:rsidRDefault="002F20FA"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20FA" w:rsidRPr="00E00670" w:rsidRDefault="002F20FA" w:rsidP="00CD4B4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F20FA" w:rsidRPr="00E00670" w:rsidRDefault="002F20FA" w:rsidP="00CD4B4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F20FA" w:rsidTr="00CD4B45">
        <w:tc>
          <w:tcPr>
            <w:tcW w:w="1809" w:type="dxa"/>
          </w:tcPr>
          <w:p w:rsidR="002F20FA" w:rsidRPr="00D259F1" w:rsidRDefault="00981039" w:rsidP="00CD4B45">
            <w:pPr>
              <w:spacing w:line="264" w:lineRule="auto"/>
              <w:rPr>
                <w:b/>
                <w:kern w:val="2"/>
              </w:rPr>
            </w:pPr>
            <w:r>
              <w:rPr>
                <w:rFonts w:hint="eastAsia"/>
                <w:b/>
                <w:kern w:val="2"/>
              </w:rPr>
              <w:t>Year</w:t>
            </w:r>
          </w:p>
        </w:tc>
        <w:tc>
          <w:tcPr>
            <w:tcW w:w="1024" w:type="dxa"/>
          </w:tcPr>
          <w:p w:rsidR="002F20FA" w:rsidRPr="00E00670" w:rsidRDefault="00981039" w:rsidP="00CD4B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F20FA" w:rsidRDefault="002F20FA" w:rsidP="00CD4B45">
            <w:r w:rsidRPr="00105E0F">
              <w:rPr>
                <w:rFonts w:ascii="Consolas" w:hAnsi="Consolas" w:cs="Consolas" w:hint="eastAsia"/>
                <w:sz w:val="18"/>
                <w:szCs w:val="18"/>
              </w:rPr>
              <w:t>Y</w:t>
            </w:r>
          </w:p>
        </w:tc>
        <w:tc>
          <w:tcPr>
            <w:tcW w:w="5106" w:type="dxa"/>
          </w:tcPr>
          <w:p w:rsidR="002F20FA" w:rsidRDefault="002F20FA" w:rsidP="0093242A">
            <w:pPr>
              <w:spacing w:line="264" w:lineRule="auto"/>
              <w:rPr>
                <w:rFonts w:ascii="Consolas" w:hAnsi="Consolas" w:cs="Consolas"/>
                <w:sz w:val="18"/>
                <w:szCs w:val="18"/>
              </w:rPr>
            </w:pPr>
            <w:r>
              <w:rPr>
                <w:rFonts w:ascii="Consolas" w:hAnsi="Consolas" w:cs="Consolas" w:hint="eastAsia"/>
                <w:sz w:val="18"/>
                <w:szCs w:val="18"/>
              </w:rPr>
              <w:t>统计信息的</w:t>
            </w:r>
            <w:r w:rsidR="0093242A">
              <w:rPr>
                <w:rFonts w:ascii="Consolas" w:hAnsi="Consolas" w:cs="Consolas" w:hint="eastAsia"/>
                <w:sz w:val="18"/>
                <w:szCs w:val="18"/>
              </w:rPr>
              <w:t>年份</w:t>
            </w:r>
            <w:r>
              <w:rPr>
                <w:rFonts w:ascii="Consolas" w:hAnsi="Consolas" w:cs="Consolas" w:hint="eastAsia"/>
                <w:sz w:val="18"/>
                <w:szCs w:val="18"/>
              </w:rPr>
              <w:t>。如</w:t>
            </w:r>
            <w:r>
              <w:rPr>
                <w:rFonts w:ascii="Consolas" w:hAnsi="Consolas" w:cs="Consolas" w:hint="eastAsia"/>
                <w:sz w:val="18"/>
                <w:szCs w:val="18"/>
              </w:rPr>
              <w:t>2016</w:t>
            </w:r>
          </w:p>
        </w:tc>
      </w:tr>
      <w:tr w:rsidR="002F20FA" w:rsidTr="00CD4B45">
        <w:tc>
          <w:tcPr>
            <w:tcW w:w="1809" w:type="dxa"/>
          </w:tcPr>
          <w:p w:rsidR="002F20FA" w:rsidRDefault="002F20FA"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F20FA" w:rsidRPr="00E00670" w:rsidRDefault="002F20FA"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20FA" w:rsidRPr="00E00670" w:rsidRDefault="002F20FA"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20FA" w:rsidRDefault="002F20FA" w:rsidP="00CD4B4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F20FA" w:rsidRDefault="002F20FA" w:rsidP="002F20FA">
      <w:pPr>
        <w:rPr>
          <w:b/>
        </w:rPr>
      </w:pPr>
      <w:r>
        <w:rPr>
          <w:rFonts w:hint="eastAsia"/>
          <w:b/>
        </w:rPr>
        <w:t>返回</w:t>
      </w:r>
      <w:r>
        <w:rPr>
          <w:b/>
        </w:rPr>
        <w:t>数据</w:t>
      </w:r>
      <w:r w:rsidRPr="0050700F">
        <w:rPr>
          <w:rFonts w:hint="eastAsia"/>
          <w:b/>
        </w:rPr>
        <w:t>格式</w:t>
      </w:r>
      <w:r>
        <w:rPr>
          <w:rFonts w:hint="eastAsia"/>
          <w:b/>
        </w:rPr>
        <w:t>:</w:t>
      </w:r>
    </w:p>
    <w:p w:rsidR="002F20FA" w:rsidRPr="0051022D" w:rsidRDefault="002F20FA" w:rsidP="002F20FA">
      <w:r>
        <w:t>JSON</w:t>
      </w:r>
    </w:p>
    <w:p w:rsidR="002F20FA" w:rsidRDefault="002F20FA" w:rsidP="002F20F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F20FA" w:rsidTr="00CD4B4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说明</w:t>
            </w:r>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20FA" w:rsidRDefault="00591CBA" w:rsidP="00CD4B4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AB3DE0" w:rsidP="00CD4B45">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F20FA" w:rsidRDefault="00AB3DE0" w:rsidP="00CD4B45">
            <w:pPr>
              <w:spacing w:line="264" w:lineRule="auto"/>
              <w:rPr>
                <w:rFonts w:ascii="Consolas" w:hAnsi="Consolas" w:cs="Consolas"/>
                <w:kern w:val="2"/>
                <w:sz w:val="18"/>
                <w:szCs w:val="18"/>
              </w:rPr>
            </w:pPr>
            <w:r>
              <w:rPr>
                <w:rFonts w:ascii="Consolas" w:hAnsi="Consolas" w:cs="Consolas" w:hint="eastAsia"/>
                <w:kern w:val="2"/>
                <w:sz w:val="18"/>
                <w:szCs w:val="18"/>
              </w:rPr>
              <w:t>年</w:t>
            </w:r>
            <w:r w:rsidR="002F20FA">
              <w:rPr>
                <w:rFonts w:ascii="Consolas" w:hAnsi="Consolas" w:cs="Consolas" w:hint="eastAsia"/>
                <w:kern w:val="2"/>
                <w:sz w:val="18"/>
                <w:szCs w:val="18"/>
              </w:rPr>
              <w:t>汇总报表</w:t>
            </w:r>
            <w:r w:rsidR="002F20FA">
              <w:rPr>
                <w:rFonts w:ascii="Consolas" w:hAnsi="Consolas" w:cs="Consolas" w:hint="eastAsia"/>
                <w:kern w:val="2"/>
                <w:sz w:val="18"/>
                <w:szCs w:val="18"/>
              </w:rPr>
              <w:t>Model</w:t>
            </w:r>
            <w:r>
              <w:rPr>
                <w:rFonts w:ascii="Consolas" w:hAnsi="Consolas" w:cs="Consolas" w:hint="eastAsia"/>
                <w:kern w:val="2"/>
                <w:sz w:val="18"/>
                <w:szCs w:val="18"/>
              </w:rPr>
              <w:t>数组</w:t>
            </w:r>
          </w:p>
        </w:tc>
      </w:tr>
    </w:tbl>
    <w:p w:rsidR="002F20FA" w:rsidRDefault="002F20FA" w:rsidP="002F20FA">
      <w:pPr>
        <w:rPr>
          <w:b/>
        </w:rPr>
      </w:pPr>
    </w:p>
    <w:p w:rsidR="002F20FA" w:rsidRDefault="002F20FA" w:rsidP="002F20FA">
      <w:pPr>
        <w:rPr>
          <w:b/>
        </w:rPr>
      </w:pPr>
      <w:r>
        <w:rPr>
          <w:rFonts w:hint="eastAsia"/>
          <w:b/>
        </w:rPr>
        <w:t>请求示例：</w:t>
      </w:r>
    </w:p>
    <w:p w:rsidR="002F20FA" w:rsidRPr="008510B3" w:rsidRDefault="005446D3"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6" w:history="1">
        <w:r w:rsidR="00C53F21" w:rsidRPr="00614C83">
          <w:rPr>
            <w:rStyle w:val="af7"/>
          </w:rPr>
          <w:t>http://192</w:t>
        </w:r>
      </w:hyperlink>
      <w:r w:rsidR="002F20FA" w:rsidRPr="002A32B5">
        <w:rPr>
          <w:rStyle w:val="af7"/>
        </w:rPr>
        <w:t>.168.2.1</w:t>
      </w:r>
      <w:r w:rsidR="002F20FA">
        <w:rPr>
          <w:rStyle w:val="af7"/>
          <w:rFonts w:hint="eastAsia"/>
        </w:rPr>
        <w:t>58</w:t>
      </w:r>
      <w:r w:rsidR="002F20FA" w:rsidRPr="002A32B5">
        <w:rPr>
          <w:rStyle w:val="af7"/>
        </w:rPr>
        <w:t>:9000/ParkAPI/</w:t>
      </w:r>
      <w:r w:rsidR="00CF0578">
        <w:rPr>
          <w:rStyle w:val="af7"/>
        </w:rPr>
        <w:t>GetSummaryReport</w:t>
      </w:r>
      <w:r w:rsidR="002F20FA" w:rsidRPr="006C59AD">
        <w:rPr>
          <w:rStyle w:val="af7"/>
        </w:rPr>
        <w:t>Of</w:t>
      </w:r>
      <w:r w:rsidR="00817A39">
        <w:rPr>
          <w:rStyle w:val="af7"/>
          <w:rFonts w:hint="eastAsia"/>
        </w:rPr>
        <w:t>Year</w:t>
      </w:r>
      <w:r w:rsidR="002F20FA" w:rsidRPr="002A32B5">
        <w:rPr>
          <w:rStyle w:val="af7"/>
        </w:rPr>
        <w:t>?token=fff0f9a6d2704c7fbc1af8089e7e96b5&amp;</w:t>
      </w:r>
      <w:r w:rsidR="00981039">
        <w:rPr>
          <w:rStyle w:val="af7"/>
          <w:rFonts w:hint="eastAsia"/>
        </w:rPr>
        <w:t>Year=2016</w:t>
      </w:r>
    </w:p>
    <w:p w:rsidR="002F20FA" w:rsidRDefault="002F20FA" w:rsidP="002F20FA">
      <w:pPr>
        <w:rPr>
          <w:b/>
        </w:rPr>
      </w:pPr>
      <w:r>
        <w:rPr>
          <w:rFonts w:hint="eastAsia"/>
          <w:b/>
        </w:rPr>
        <w:t>成功回复示例</w:t>
      </w:r>
      <w:r>
        <w:rPr>
          <w:rFonts w:hint="eastAsia"/>
          <w:b/>
        </w:rPr>
        <w:t>:</w:t>
      </w:r>
    </w:p>
    <w:p w:rsidR="002F20FA" w:rsidRPr="007F1246" w:rsidRDefault="002F20FA"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F20FA">
        <w:t>{</w:t>
      </w:r>
      <w:r w:rsidR="00143F64">
        <w:t>“</w:t>
      </w:r>
      <w:r w:rsidRPr="002F20FA">
        <w:t>rcode</w:t>
      </w:r>
      <w:r w:rsidR="00143F64">
        <w:t>”</w:t>
      </w:r>
      <w:r w:rsidRPr="002F20FA">
        <w:t>:</w:t>
      </w:r>
      <w:r w:rsidR="00143F64">
        <w:t>”</w:t>
      </w:r>
      <w:r w:rsidRPr="002F20FA">
        <w:t>200</w:t>
      </w:r>
      <w:r w:rsidR="00143F64">
        <w:t>”</w:t>
      </w:r>
      <w:r w:rsidRPr="002F20FA">
        <w:t>,</w:t>
      </w:r>
      <w:r w:rsidR="00143F64">
        <w:t>”</w:t>
      </w:r>
      <w:r w:rsidRPr="002F20FA">
        <w:t>msg</w:t>
      </w:r>
      <w:r w:rsidR="00143F64">
        <w:t>”</w:t>
      </w:r>
      <w:r w:rsidRPr="002F20FA">
        <w:t>:</w:t>
      </w:r>
      <w:r w:rsidR="00143F64">
        <w:t>”</w:t>
      </w:r>
      <w:r w:rsidRPr="002F20FA">
        <w:t>OK</w:t>
      </w:r>
      <w:r w:rsidR="00143F64">
        <w:t>”</w:t>
      </w:r>
      <w:r w:rsidRPr="002F20FA">
        <w:t>,</w:t>
      </w:r>
      <w:r w:rsidR="00143F64">
        <w:t>”</w:t>
      </w:r>
      <w:r w:rsidRPr="002F20FA">
        <w:t>data</w:t>
      </w:r>
      <w:r w:rsidR="00143F64">
        <w:t>”</w:t>
      </w:r>
      <w:r w:rsidRPr="002F20FA">
        <w:t>:[{</w:t>
      </w:r>
      <w:r w:rsidR="00143F64">
        <w:t>“</w:t>
      </w:r>
      <w:r w:rsidRPr="002F20FA">
        <w:t>Month</w:t>
      </w:r>
      <w:r w:rsidR="00143F64">
        <w:t>”</w:t>
      </w:r>
      <w:r w:rsidRPr="002F20FA">
        <w:t>:</w:t>
      </w:r>
      <w:r w:rsidR="00143F64">
        <w:t>”</w:t>
      </w:r>
      <w:r w:rsidRPr="002F20FA">
        <w:t>01</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02</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03</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04</w:t>
      </w:r>
      <w:r w:rsidR="00143F64">
        <w:t>”</w:t>
      </w:r>
      <w:r w:rsidRPr="002F20FA">
        <w:t>,</w:t>
      </w:r>
      <w:r w:rsidR="00143F64">
        <w:t>”</w:t>
      </w:r>
      <w:r w:rsidR="00275C1C">
        <w:t>Str</w:t>
      </w:r>
      <w:r w:rsidRPr="002F20FA">
        <w:t>ACount</w:t>
      </w:r>
      <w:r w:rsidR="00143F64">
        <w:t>”</w:t>
      </w:r>
      <w:r w:rsidRPr="002F20FA">
        <w:t>:0,</w:t>
      </w:r>
      <w:r w:rsidR="00143F64">
        <w:t>”</w:t>
      </w:r>
      <w:r w:rsidR="00275C1C">
        <w:t>S</w:t>
      </w:r>
      <w:r w:rsidR="00C53F21">
        <w:t>t</w:t>
      </w:r>
      <w:r w:rsidR="00275C1C">
        <w: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w:t>
      </w:r>
      <w:r w:rsidR="00C53F21" w:rsidRPr="002F20FA">
        <w:t>t</w:t>
      </w:r>
      <w:r w:rsidRPr="002F20FA">
        <w: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05</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w:t>
      </w:r>
      <w:r w:rsidRPr="002F20FA">
        <w:lastRenderedPageBreak/>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06</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w:t>
      </w:r>
      <w:r w:rsidR="00C53F21" w:rsidRPr="002F20FA">
        <w:t>o</w:t>
      </w:r>
      <w:r w:rsidRPr="002F20FA">
        <w:t>nth</w:t>
      </w:r>
      <w:r w:rsidR="00143F64">
        <w:t>”</w:t>
      </w:r>
      <w:r w:rsidRPr="002F20FA">
        <w:t>:</w:t>
      </w:r>
      <w:r w:rsidR="00143F64">
        <w:t>”</w:t>
      </w:r>
      <w:r w:rsidRPr="002F20FA">
        <w:t>07</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w:t>
      </w:r>
      <w:r w:rsidR="00C53F21" w:rsidRPr="002F20FA">
        <w:t>m</w:t>
      </w:r>
      <w:r w:rsidRPr="002F20FA">
        <w:t>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08</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:2,</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:2,</w:t>
      </w:r>
      <w:r w:rsidR="00143F64">
        <w:t>”</w:t>
      </w:r>
      <w:r w:rsidRPr="002F20FA">
        <w:t>TmpTotalMoney</w:t>
      </w:r>
      <w:r w:rsidR="00143F64">
        <w:t>”</w:t>
      </w:r>
      <w:r w:rsidRPr="002F20FA">
        <w:t>:0.0000,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:2,</w:t>
      </w:r>
      <w:r w:rsidR="00143F64">
        <w:t>”</w:t>
      </w:r>
      <w:r w:rsidRPr="002F20FA">
        <w:t>TotalMoney</w:t>
      </w:r>
      <w:r w:rsidR="00143F64">
        <w:t>”</w:t>
      </w:r>
      <w:r w:rsidRPr="002F20FA">
        <w:t>:0.0000,</w:t>
      </w:r>
      <w:r w:rsidR="00143F64">
        <w:t>”</w:t>
      </w:r>
      <w:r w:rsidRPr="002F20FA">
        <w:t>TotalMoneyShouldPaied</w:t>
      </w:r>
      <w:r w:rsidR="00143F64">
        <w:t>”</w:t>
      </w:r>
      <w:r w:rsidRPr="002F20FA">
        <w:t>:0.0000},{</w:t>
      </w:r>
      <w:r w:rsidR="00143F64">
        <w:t>“</w:t>
      </w:r>
      <w:r w:rsidRPr="002F20FA">
        <w:t>Month</w:t>
      </w:r>
      <w:r w:rsidR="00143F64">
        <w:t>”</w:t>
      </w:r>
      <w:r w:rsidRPr="002F20FA">
        <w:t>:</w:t>
      </w:r>
      <w:r w:rsidR="00143F64">
        <w:t>”</w:t>
      </w:r>
      <w:r w:rsidRPr="002F20FA">
        <w:t>09</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10</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11</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w:t>
      </w:r>
      <w:r w:rsidR="00C53F21" w:rsidRPr="002F20FA">
        <w:t>r</w:t>
      </w:r>
      <w:r w:rsidRPr="002F20FA">
        <w:t>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12</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w:t>
      </w:r>
      <w:r w:rsidRPr="002F20FA">
        <w:lastRenderedPageBreak/>
        <w:t>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w:t>
      </w:r>
      <w:r w:rsidR="00C53F21" w:rsidRPr="002F20FA">
        <w:t>m</w:t>
      </w:r>
      <w:r w:rsidRPr="002F20FA">
        <w:t>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w:t>
      </w:r>
      <w:r w:rsidR="00C53F21" w:rsidRPr="002F20FA">
        <w:t>t</w:t>
      </w:r>
      <w:r w:rsidRPr="002F20FA">
        <w: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Pr="0069679C">
        <w:rPr>
          <w:rFonts w:hint="eastAsia"/>
        </w:rPr>
        <w:t xml:space="preserve"> </w:t>
      </w:r>
    </w:p>
    <w:p w:rsidR="002F20FA" w:rsidRDefault="002F20FA" w:rsidP="002F20FA">
      <w:pPr>
        <w:rPr>
          <w:b/>
        </w:rPr>
      </w:pPr>
      <w:r>
        <w:rPr>
          <w:rFonts w:hint="eastAsia"/>
          <w:b/>
        </w:rPr>
        <w:t>失败回复示例</w:t>
      </w:r>
      <w:r>
        <w:rPr>
          <w:rFonts w:hint="eastAsia"/>
          <w:b/>
        </w:rPr>
        <w:t>:</w:t>
      </w:r>
    </w:p>
    <w:p w:rsidR="002F20FA" w:rsidRPr="007F1246" w:rsidRDefault="002F20FA"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D5C53" w:rsidRPr="00ED5C53" w:rsidRDefault="00ED5C53" w:rsidP="00ED5C53"/>
    <w:p w:rsidR="003A3D03" w:rsidRDefault="003A3D03" w:rsidP="00257D25">
      <w:pPr>
        <w:pStyle w:val="2"/>
        <w:numPr>
          <w:ilvl w:val="1"/>
          <w:numId w:val="1"/>
        </w:numPr>
      </w:pPr>
      <w:r>
        <w:rPr>
          <w:rFonts w:hint="eastAsia"/>
        </w:rPr>
        <w:t>车场当前信息接口</w:t>
      </w:r>
    </w:p>
    <w:p w:rsidR="003A3D03" w:rsidRDefault="003A3D03" w:rsidP="00257D25">
      <w:pPr>
        <w:pStyle w:val="3"/>
        <w:numPr>
          <w:ilvl w:val="2"/>
          <w:numId w:val="1"/>
        </w:numPr>
      </w:pPr>
      <w:r>
        <w:rPr>
          <w:rFonts w:hint="eastAsia"/>
        </w:rPr>
        <w:t>Model</w:t>
      </w:r>
      <w:r>
        <w:rPr>
          <w:rFonts w:hint="eastAsia"/>
        </w:rPr>
        <w:t>结构</w:t>
      </w:r>
    </w:p>
    <w:p w:rsidR="003A3D03" w:rsidRPr="00D657B3" w:rsidRDefault="003A3D03" w:rsidP="003A3D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A3D03" w:rsidTr="006C59AD">
        <w:tc>
          <w:tcPr>
            <w:tcW w:w="1809"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说明</w:t>
            </w:r>
          </w:p>
        </w:tc>
      </w:tr>
      <w:tr w:rsidR="003A3D03" w:rsidRPr="00E00670" w:rsidTr="006C59AD">
        <w:tc>
          <w:tcPr>
            <w:tcW w:w="1809" w:type="dxa"/>
          </w:tcPr>
          <w:p w:rsidR="003A3D03" w:rsidRPr="003A3D03" w:rsidRDefault="003A3D03" w:rsidP="006C59AD">
            <w:pPr>
              <w:spacing w:line="264" w:lineRule="auto"/>
              <w:rPr>
                <w:kern w:val="2"/>
              </w:rPr>
            </w:pPr>
            <w:r w:rsidRPr="003A3D03">
              <w:rPr>
                <w:kern w:val="2"/>
              </w:rPr>
              <w:t>TotalDiscount</w:t>
            </w:r>
          </w:p>
        </w:tc>
        <w:tc>
          <w:tcPr>
            <w:tcW w:w="1024" w:type="dxa"/>
          </w:tcPr>
          <w:p w:rsidR="003A3D03" w:rsidRPr="00E00670" w:rsidRDefault="003A3D03"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3A3D03" w:rsidRDefault="003A3D0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3A3D03" w:rsidRPr="00E00670" w:rsidRDefault="003A3D03" w:rsidP="006C59AD">
            <w:pPr>
              <w:spacing w:line="264" w:lineRule="auto"/>
              <w:rPr>
                <w:rFonts w:ascii="Consolas" w:hAnsi="Consolas" w:cs="Consolas"/>
                <w:sz w:val="18"/>
                <w:szCs w:val="18"/>
              </w:rPr>
            </w:pPr>
            <w:r>
              <w:rPr>
                <w:rFonts w:ascii="Consolas" w:hAnsi="Consolas" w:cs="Consolas" w:hint="eastAsia"/>
                <w:sz w:val="18"/>
                <w:szCs w:val="18"/>
              </w:rPr>
              <w:t>免费金额</w:t>
            </w:r>
          </w:p>
        </w:tc>
      </w:tr>
      <w:tr w:rsidR="003A3D03" w:rsidRPr="00E00670" w:rsidTr="006C59AD">
        <w:tc>
          <w:tcPr>
            <w:tcW w:w="1809" w:type="dxa"/>
            <w:vAlign w:val="center"/>
          </w:tcPr>
          <w:p w:rsidR="003A3D03" w:rsidRPr="00BC789A" w:rsidRDefault="003A3D03" w:rsidP="00BC789A">
            <w:pPr>
              <w:spacing w:line="264" w:lineRule="auto"/>
              <w:rPr>
                <w:kern w:val="2"/>
              </w:rPr>
            </w:pPr>
            <w:r w:rsidRPr="00BC789A">
              <w:rPr>
                <w:kern w:val="2"/>
              </w:rPr>
              <w:t>TotalCharge</w:t>
            </w:r>
          </w:p>
        </w:tc>
        <w:tc>
          <w:tcPr>
            <w:tcW w:w="1024" w:type="dxa"/>
            <w:vAlign w:val="center"/>
          </w:tcPr>
          <w:p w:rsidR="003A3D03" w:rsidRPr="00BC789A" w:rsidRDefault="003A3D03" w:rsidP="00BC789A">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3A3D03" w:rsidRPr="00BC789A" w:rsidRDefault="003A3D03"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3A3D03" w:rsidRPr="00BC789A" w:rsidRDefault="003A3D03" w:rsidP="006C59AD">
            <w:pPr>
              <w:rPr>
                <w:rFonts w:ascii="Consolas" w:hAnsi="Consolas" w:cs="Consolas"/>
                <w:sz w:val="18"/>
                <w:szCs w:val="18"/>
              </w:rPr>
            </w:pPr>
            <w:r w:rsidRPr="00BC789A">
              <w:rPr>
                <w:rFonts w:ascii="Consolas" w:hAnsi="Consolas" w:cs="Consolas" w:hint="eastAsia"/>
                <w:sz w:val="18"/>
                <w:szCs w:val="18"/>
              </w:rPr>
              <w:t>累计金额</w:t>
            </w:r>
          </w:p>
        </w:tc>
      </w:tr>
      <w:tr w:rsidR="000E2638" w:rsidRPr="00E00670" w:rsidTr="006C59AD">
        <w:tc>
          <w:tcPr>
            <w:tcW w:w="1809" w:type="dxa"/>
            <w:vAlign w:val="center"/>
          </w:tcPr>
          <w:p w:rsidR="000E2638" w:rsidRPr="00BC789A" w:rsidRDefault="000E2638" w:rsidP="006C59AD">
            <w:pPr>
              <w:spacing w:line="264" w:lineRule="auto"/>
              <w:rPr>
                <w:kern w:val="2"/>
              </w:rPr>
            </w:pPr>
            <w:r w:rsidRPr="003D2450">
              <w:rPr>
                <w:kern w:val="2"/>
              </w:rPr>
              <w:t>ManualOpenCarCount</w:t>
            </w:r>
          </w:p>
        </w:tc>
        <w:tc>
          <w:tcPr>
            <w:tcW w:w="1024" w:type="dxa"/>
            <w:vAlign w:val="center"/>
          </w:tcPr>
          <w:p w:rsidR="000E2638" w:rsidRPr="00BC789A" w:rsidRDefault="000E2638"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人工开闸车数量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TotalCarCountInPark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场内车辆总数</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MonthCarCountInPark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场内月租车数量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TempCarCountInPark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场内临时车数量</w:t>
            </w:r>
          </w:p>
        </w:tc>
      </w:tr>
      <w:tr w:rsidR="000E2638" w:rsidRPr="00E00670" w:rsidTr="006C59AD">
        <w:tc>
          <w:tcPr>
            <w:tcW w:w="1809" w:type="dxa"/>
            <w:vAlign w:val="center"/>
          </w:tcPr>
          <w:p w:rsidR="000E2638" w:rsidRPr="00BC789A" w:rsidRDefault="00275C1C" w:rsidP="00BC789A">
            <w:pPr>
              <w:spacing w:line="264" w:lineRule="auto"/>
              <w:rPr>
                <w:kern w:val="2"/>
              </w:rPr>
            </w:pPr>
            <w:r>
              <w:rPr>
                <w:kern w:val="2"/>
              </w:rPr>
              <w:t>Str</w:t>
            </w:r>
            <w:r w:rsidR="000E2638" w:rsidRPr="00BC789A">
              <w:rPr>
                <w:kern w:val="2"/>
              </w:rPr>
              <w:t>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场内储值车数量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FreeCarCountInPark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场内免费车数量</w:t>
            </w:r>
          </w:p>
        </w:tc>
      </w:tr>
    </w:tbl>
    <w:p w:rsidR="003A3D03" w:rsidRDefault="003A3D03" w:rsidP="00257D25">
      <w:pPr>
        <w:pStyle w:val="3"/>
        <w:numPr>
          <w:ilvl w:val="2"/>
          <w:numId w:val="1"/>
        </w:numPr>
      </w:pPr>
      <w:r>
        <w:rPr>
          <w:rFonts w:hint="eastAsia"/>
        </w:rPr>
        <w:t>获取接口</w:t>
      </w:r>
    </w:p>
    <w:p w:rsidR="003A3D03" w:rsidRPr="00E47307" w:rsidRDefault="003A3D03" w:rsidP="003A3D03">
      <w:pPr>
        <w:rPr>
          <w:b/>
        </w:rPr>
      </w:pPr>
      <w:r w:rsidRPr="00E47307">
        <w:rPr>
          <w:rFonts w:hint="eastAsia"/>
          <w:b/>
        </w:rPr>
        <w:t>url:</w:t>
      </w:r>
    </w:p>
    <w:p w:rsidR="003A3D03" w:rsidRPr="008510B3" w:rsidRDefault="005446D3" w:rsidP="003A3D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7" w:history="1">
        <w:r w:rsidR="00C53F21" w:rsidRPr="00614C83">
          <w:rPr>
            <w:rStyle w:val="af7"/>
          </w:rPr>
          <w:t>http://192</w:t>
        </w:r>
      </w:hyperlink>
      <w:r w:rsidR="003A3D03">
        <w:rPr>
          <w:rStyle w:val="af7"/>
        </w:rPr>
        <w:t>.168.2.158</w:t>
      </w:r>
      <w:r w:rsidR="003A3D03" w:rsidRPr="008510B3">
        <w:rPr>
          <w:rStyle w:val="af7"/>
        </w:rPr>
        <w:t>:9000/ParkAPI/</w:t>
      </w:r>
      <w:r w:rsidR="002A32B5" w:rsidRPr="002A32B5">
        <w:rPr>
          <w:rStyle w:val="af7"/>
        </w:rPr>
        <w:t>GetParkingInfo</w:t>
      </w:r>
    </w:p>
    <w:p w:rsidR="00252F01" w:rsidRPr="005879B3" w:rsidRDefault="00252F01" w:rsidP="00252F01">
      <w:pPr>
        <w:rPr>
          <w:b/>
        </w:rPr>
      </w:pPr>
      <w:r w:rsidRPr="00E47307">
        <w:rPr>
          <w:b/>
        </w:rPr>
        <w:t>HTTP</w:t>
      </w:r>
      <w:r w:rsidRPr="00E47307">
        <w:rPr>
          <w:rFonts w:hint="eastAsia"/>
          <w:b/>
        </w:rPr>
        <w:t>请求</w:t>
      </w:r>
      <w:r w:rsidRPr="00E47307">
        <w:rPr>
          <w:b/>
        </w:rPr>
        <w:t>方式</w:t>
      </w:r>
      <w:r w:rsidRPr="00E47307">
        <w:rPr>
          <w:rFonts w:hint="eastAsia"/>
          <w:b/>
        </w:rPr>
        <w:t>：</w:t>
      </w:r>
    </w:p>
    <w:p w:rsidR="00252F01" w:rsidRDefault="00252F01" w:rsidP="00252F01">
      <w:r>
        <w:lastRenderedPageBreak/>
        <w:t>POST</w:t>
      </w:r>
      <w:r>
        <w:t>，</w:t>
      </w:r>
      <w:r>
        <w:t>GET</w:t>
      </w:r>
    </w:p>
    <w:p w:rsidR="00252F01" w:rsidRDefault="00252F01" w:rsidP="00252F0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52F01" w:rsidTr="006C59AD">
        <w:tc>
          <w:tcPr>
            <w:tcW w:w="1809"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说明</w:t>
            </w:r>
          </w:p>
        </w:tc>
      </w:tr>
      <w:tr w:rsidR="00252F01" w:rsidTr="006C59AD">
        <w:tc>
          <w:tcPr>
            <w:tcW w:w="1809" w:type="dxa"/>
          </w:tcPr>
          <w:p w:rsidR="00252F01" w:rsidRPr="00EC78A7" w:rsidRDefault="00252F01" w:rsidP="006C59AD">
            <w:pPr>
              <w:spacing w:line="264" w:lineRule="auto"/>
              <w:rPr>
                <w:b/>
                <w:kern w:val="2"/>
              </w:rPr>
            </w:pPr>
            <w:r w:rsidRPr="00EC78A7">
              <w:rPr>
                <w:b/>
                <w:kern w:val="2"/>
              </w:rPr>
              <w:t>token</w:t>
            </w:r>
          </w:p>
        </w:tc>
        <w:tc>
          <w:tcPr>
            <w:tcW w:w="1024"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52F01" w:rsidRPr="00E00670" w:rsidRDefault="00252F01"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52F01" w:rsidTr="006C59AD">
        <w:tc>
          <w:tcPr>
            <w:tcW w:w="1809" w:type="dxa"/>
          </w:tcPr>
          <w:p w:rsidR="00252F01" w:rsidRPr="00D259F1" w:rsidRDefault="00252F01" w:rsidP="006C59AD">
            <w:pPr>
              <w:spacing w:line="264" w:lineRule="auto"/>
              <w:rPr>
                <w:b/>
                <w:kern w:val="2"/>
              </w:rPr>
            </w:pPr>
            <w:r w:rsidRPr="00D259F1">
              <w:rPr>
                <w:b/>
                <w:kern w:val="2"/>
              </w:rPr>
              <w:t>StartTime</w:t>
            </w:r>
          </w:p>
        </w:tc>
        <w:tc>
          <w:tcPr>
            <w:tcW w:w="1024"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52F01" w:rsidRDefault="00252F01">
            <w:r w:rsidRPr="00105E0F">
              <w:rPr>
                <w:rFonts w:ascii="Consolas" w:hAnsi="Consolas" w:cs="Consolas" w:hint="eastAsia"/>
                <w:sz w:val="18"/>
                <w:szCs w:val="18"/>
              </w:rPr>
              <w:t>Y</w:t>
            </w:r>
          </w:p>
        </w:tc>
        <w:tc>
          <w:tcPr>
            <w:tcW w:w="5106" w:type="dxa"/>
          </w:tcPr>
          <w:p w:rsidR="00252F01" w:rsidRDefault="00252F01" w:rsidP="006C59AD">
            <w:pPr>
              <w:spacing w:line="264" w:lineRule="auto"/>
              <w:rPr>
                <w:rFonts w:ascii="Consolas" w:hAnsi="Consolas" w:cs="Consolas"/>
                <w:sz w:val="18"/>
                <w:szCs w:val="18"/>
              </w:rPr>
            </w:pPr>
            <w:r>
              <w:rPr>
                <w:rFonts w:ascii="Consolas" w:hAnsi="Consolas" w:cs="Consolas" w:hint="eastAsia"/>
                <w:sz w:val="18"/>
                <w:szCs w:val="18"/>
              </w:rPr>
              <w:t>统计信息的开始时间</w:t>
            </w:r>
            <w:r w:rsidR="00062C7F">
              <w:rPr>
                <w:rFonts w:ascii="Consolas" w:hAnsi="Consolas" w:cs="Consolas" w:hint="eastAsia"/>
                <w:sz w:val="18"/>
                <w:szCs w:val="18"/>
              </w:rPr>
              <w:t>。如</w:t>
            </w:r>
            <w:r w:rsidR="00062C7F">
              <w:rPr>
                <w:rFonts w:ascii="Consolas" w:hAnsi="Consolas" w:cs="Consolas" w:hint="eastAsia"/>
                <w:sz w:val="18"/>
                <w:szCs w:val="18"/>
              </w:rPr>
              <w:t>20160101123000</w:t>
            </w:r>
          </w:p>
        </w:tc>
      </w:tr>
      <w:tr w:rsidR="00252F01" w:rsidTr="006C59AD">
        <w:tc>
          <w:tcPr>
            <w:tcW w:w="1809" w:type="dxa"/>
          </w:tcPr>
          <w:p w:rsidR="00252F01" w:rsidRPr="00D259F1" w:rsidRDefault="00DF5317" w:rsidP="006C59AD">
            <w:pPr>
              <w:spacing w:line="264" w:lineRule="auto"/>
              <w:rPr>
                <w:b/>
                <w:kern w:val="2"/>
              </w:rPr>
            </w:pPr>
            <w:r>
              <w:rPr>
                <w:rFonts w:hint="eastAsia"/>
                <w:b/>
                <w:kern w:val="2"/>
              </w:rPr>
              <w:t>StationId</w:t>
            </w:r>
          </w:p>
        </w:tc>
        <w:tc>
          <w:tcPr>
            <w:tcW w:w="1024" w:type="dxa"/>
          </w:tcPr>
          <w:p w:rsidR="00252F01" w:rsidRPr="00E00670" w:rsidRDefault="00DF5317"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52F01" w:rsidRDefault="00252F01">
            <w:r w:rsidRPr="00105E0F">
              <w:rPr>
                <w:rFonts w:ascii="Consolas" w:hAnsi="Consolas" w:cs="Consolas" w:hint="eastAsia"/>
                <w:sz w:val="18"/>
                <w:szCs w:val="18"/>
              </w:rPr>
              <w:t>Y</w:t>
            </w:r>
          </w:p>
        </w:tc>
        <w:tc>
          <w:tcPr>
            <w:tcW w:w="5106" w:type="dxa"/>
          </w:tcPr>
          <w:p w:rsidR="00252F01" w:rsidRDefault="00505A70" w:rsidP="006C59AD">
            <w:pPr>
              <w:spacing w:line="264" w:lineRule="auto"/>
              <w:rPr>
                <w:rFonts w:ascii="Consolas" w:hAnsi="Consolas" w:cs="Consolas"/>
                <w:sz w:val="18"/>
                <w:szCs w:val="18"/>
              </w:rPr>
            </w:pPr>
            <w:r>
              <w:rPr>
                <w:rFonts w:ascii="Consolas" w:hAnsi="Consolas" w:cs="Consolas" w:hint="eastAsia"/>
                <w:sz w:val="18"/>
                <w:szCs w:val="18"/>
              </w:rPr>
              <w:t>工作站编号</w:t>
            </w:r>
            <w:r w:rsidR="00252F01">
              <w:rPr>
                <w:rFonts w:ascii="Consolas" w:hAnsi="Consolas" w:cs="Consolas" w:hint="eastAsia"/>
                <w:sz w:val="18"/>
                <w:szCs w:val="18"/>
              </w:rPr>
              <w:t>。</w:t>
            </w:r>
          </w:p>
        </w:tc>
      </w:tr>
      <w:tr w:rsidR="00252F01" w:rsidTr="006C59AD">
        <w:tc>
          <w:tcPr>
            <w:tcW w:w="1809" w:type="dxa"/>
          </w:tcPr>
          <w:p w:rsidR="00252F01" w:rsidRDefault="00252F01"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52F01" w:rsidRPr="00E00670" w:rsidRDefault="00252F01"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52F01" w:rsidRPr="00E00670" w:rsidRDefault="00252F01"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52F01" w:rsidRDefault="00252F01"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52F01" w:rsidRDefault="00252F01" w:rsidP="00252F01">
      <w:pPr>
        <w:rPr>
          <w:b/>
        </w:rPr>
      </w:pPr>
      <w:r>
        <w:rPr>
          <w:rFonts w:hint="eastAsia"/>
          <w:b/>
        </w:rPr>
        <w:t>返回</w:t>
      </w:r>
      <w:r>
        <w:rPr>
          <w:b/>
        </w:rPr>
        <w:t>数据</w:t>
      </w:r>
      <w:r w:rsidRPr="0050700F">
        <w:rPr>
          <w:rFonts w:hint="eastAsia"/>
          <w:b/>
        </w:rPr>
        <w:t>格式</w:t>
      </w:r>
      <w:r>
        <w:rPr>
          <w:rFonts w:hint="eastAsia"/>
          <w:b/>
        </w:rPr>
        <w:t>:</w:t>
      </w:r>
    </w:p>
    <w:p w:rsidR="00252F01" w:rsidRPr="0051022D" w:rsidRDefault="00252F01" w:rsidP="00252F01">
      <w:r>
        <w:t>JSON</w:t>
      </w:r>
    </w:p>
    <w:p w:rsidR="00252F01" w:rsidRDefault="00252F01" w:rsidP="00252F0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52F01"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说明</w:t>
            </w:r>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52F01"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52F01" w:rsidRDefault="000825AE" w:rsidP="006C59AD">
            <w:pPr>
              <w:spacing w:line="264" w:lineRule="auto"/>
              <w:rPr>
                <w:rFonts w:ascii="Consolas" w:hAnsi="Consolas" w:cs="Consolas"/>
                <w:kern w:val="2"/>
                <w:sz w:val="18"/>
                <w:szCs w:val="18"/>
              </w:rPr>
            </w:pPr>
            <w:r>
              <w:rPr>
                <w:rFonts w:ascii="Consolas" w:hAnsi="Consolas" w:cs="Consolas" w:hint="eastAsia"/>
                <w:kern w:val="2"/>
                <w:sz w:val="18"/>
                <w:szCs w:val="18"/>
              </w:rPr>
              <w:t>车场当前信息</w:t>
            </w:r>
            <w:r>
              <w:rPr>
                <w:rFonts w:ascii="Consolas" w:hAnsi="Consolas" w:cs="Consolas" w:hint="eastAsia"/>
                <w:kern w:val="2"/>
                <w:sz w:val="18"/>
                <w:szCs w:val="18"/>
              </w:rPr>
              <w:t>Model</w:t>
            </w:r>
          </w:p>
        </w:tc>
      </w:tr>
    </w:tbl>
    <w:p w:rsidR="00252F01" w:rsidRDefault="00252F01" w:rsidP="00252F01">
      <w:pPr>
        <w:rPr>
          <w:b/>
        </w:rPr>
      </w:pPr>
    </w:p>
    <w:p w:rsidR="00252F01" w:rsidRDefault="00252F01" w:rsidP="00252F01">
      <w:pPr>
        <w:rPr>
          <w:b/>
        </w:rPr>
      </w:pPr>
      <w:r>
        <w:rPr>
          <w:rFonts w:hint="eastAsia"/>
          <w:b/>
        </w:rPr>
        <w:t>请求示例：</w:t>
      </w:r>
    </w:p>
    <w:p w:rsidR="00252F01" w:rsidRPr="008510B3" w:rsidRDefault="005446D3"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8" w:history="1">
        <w:r w:rsidR="00C53F21" w:rsidRPr="00614C83">
          <w:rPr>
            <w:rStyle w:val="af7"/>
          </w:rPr>
          <w:t>http://192</w:t>
        </w:r>
      </w:hyperlink>
      <w:r w:rsidR="002A32B5" w:rsidRPr="002A32B5">
        <w:rPr>
          <w:rStyle w:val="af7"/>
        </w:rPr>
        <w:t>.168.2.1</w:t>
      </w:r>
      <w:r w:rsidR="002A32B5">
        <w:rPr>
          <w:rStyle w:val="af7"/>
          <w:rFonts w:hint="eastAsia"/>
        </w:rPr>
        <w:t>58</w:t>
      </w:r>
      <w:r w:rsidR="002A32B5" w:rsidRPr="002A32B5">
        <w:rPr>
          <w:rStyle w:val="af7"/>
        </w:rPr>
        <w:t>:9000/ParkAPI/GetParkingInfo?token=fff0f9a6d2704c7fbc1af8089e7e96b5&amp;StartTime=20060101120000&amp;CarParkNo=0</w:t>
      </w:r>
    </w:p>
    <w:p w:rsidR="00252F01" w:rsidRDefault="00252F01" w:rsidP="00252F01">
      <w:pPr>
        <w:rPr>
          <w:b/>
        </w:rPr>
      </w:pPr>
      <w:r>
        <w:rPr>
          <w:rFonts w:hint="eastAsia"/>
          <w:b/>
        </w:rPr>
        <w:t>成功回复示例</w:t>
      </w:r>
      <w:r>
        <w:rPr>
          <w:rFonts w:hint="eastAsia"/>
          <w:b/>
        </w:rPr>
        <w:t>:</w:t>
      </w:r>
    </w:p>
    <w:p w:rsidR="00252F01" w:rsidRPr="007F1246" w:rsidRDefault="00FF2712"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FF2712">
        <w:t>{</w:t>
      </w:r>
      <w:r w:rsidR="00143F64">
        <w:t>“</w:t>
      </w:r>
      <w:r w:rsidRPr="00FF2712">
        <w:t>rcode</w:t>
      </w:r>
      <w:r w:rsidR="00143F64">
        <w:t>”</w:t>
      </w:r>
      <w:r w:rsidRPr="00FF2712">
        <w:t>:</w:t>
      </w:r>
      <w:r w:rsidR="00143F64">
        <w:t>”</w:t>
      </w:r>
      <w:r w:rsidRPr="00FF2712">
        <w:t>200</w:t>
      </w:r>
      <w:r w:rsidR="00143F64">
        <w:t>”</w:t>
      </w:r>
      <w:r w:rsidRPr="00FF2712">
        <w:t>,</w:t>
      </w:r>
      <w:r w:rsidR="00143F64">
        <w:t>”</w:t>
      </w:r>
      <w:r w:rsidRPr="00FF2712">
        <w:t>msg</w:t>
      </w:r>
      <w:r w:rsidR="00143F64">
        <w:t>”</w:t>
      </w:r>
      <w:r w:rsidRPr="00FF2712">
        <w:t>:</w:t>
      </w:r>
      <w:r w:rsidR="00143F64">
        <w:t>”</w:t>
      </w:r>
      <w:r w:rsidRPr="00FF2712">
        <w:t>OK</w:t>
      </w:r>
      <w:r w:rsidR="00143F64">
        <w:t>”</w:t>
      </w:r>
      <w:r w:rsidRPr="00FF2712">
        <w:t>,</w:t>
      </w:r>
      <w:r w:rsidR="00143F64">
        <w:t>”</w:t>
      </w:r>
      <w:r w:rsidRPr="00FF2712">
        <w:t>data</w:t>
      </w:r>
      <w:r w:rsidR="00143F64">
        <w:t>”</w:t>
      </w:r>
      <w:r w:rsidRPr="00FF2712">
        <w:t>:{</w:t>
      </w:r>
      <w:r w:rsidR="00143F64">
        <w:t>“</w:t>
      </w:r>
      <w:r w:rsidRPr="00FF2712">
        <w:t>TotalDiscount</w:t>
      </w:r>
      <w:r w:rsidR="00143F64">
        <w:t>”</w:t>
      </w:r>
      <w:r w:rsidRPr="00FF2712">
        <w:t>:0.0,</w:t>
      </w:r>
      <w:r w:rsidR="00143F64">
        <w:t>”</w:t>
      </w:r>
      <w:r w:rsidRPr="00FF2712">
        <w:t>TotalCharge</w:t>
      </w:r>
      <w:r w:rsidR="00143F64">
        <w:t>”</w:t>
      </w:r>
      <w:r w:rsidRPr="00FF2712">
        <w:t>:0.0,</w:t>
      </w:r>
      <w:r w:rsidR="00143F64">
        <w:t>”</w:t>
      </w:r>
      <w:r w:rsidRPr="00FF2712">
        <w:t>ManualOpenCarCount</w:t>
      </w:r>
      <w:r w:rsidR="00143F64">
        <w:t>”</w:t>
      </w:r>
      <w:r w:rsidRPr="00FF2712">
        <w:t>:0,</w:t>
      </w:r>
      <w:r w:rsidR="00143F64">
        <w:t>”</w:t>
      </w:r>
      <w:r w:rsidRPr="00FF2712">
        <w:t>TotalCarCountInPark</w:t>
      </w:r>
      <w:r w:rsidR="00143F64">
        <w:t>”</w:t>
      </w:r>
      <w:r w:rsidRPr="00FF2712">
        <w:t>:0,</w:t>
      </w:r>
      <w:r w:rsidR="00143F64">
        <w:t>”</w:t>
      </w:r>
      <w:r w:rsidRPr="00FF2712">
        <w:t>MonthCarCountInPark</w:t>
      </w:r>
      <w:r w:rsidR="00143F64">
        <w:t>”</w:t>
      </w:r>
      <w:r w:rsidRPr="00FF2712">
        <w:t>:0,</w:t>
      </w:r>
      <w:r w:rsidR="00143F64">
        <w:t>”</w:t>
      </w:r>
      <w:r w:rsidRPr="00FF2712">
        <w:t>TempCarCountInPark</w:t>
      </w:r>
      <w:r w:rsidR="00143F64">
        <w:t>”</w:t>
      </w:r>
      <w:r w:rsidRPr="00FF2712">
        <w:t>:0,</w:t>
      </w:r>
      <w:r w:rsidR="00143F64">
        <w:t>”</w:t>
      </w:r>
      <w:r w:rsidR="00275C1C">
        <w:t>Str</w:t>
      </w:r>
      <w:r w:rsidRPr="00FF2712">
        <w:t>CarCountInPark</w:t>
      </w:r>
      <w:r w:rsidR="00143F64">
        <w:t>”</w:t>
      </w:r>
      <w:r w:rsidRPr="00FF2712">
        <w:t>:0,</w:t>
      </w:r>
      <w:r w:rsidR="00143F64">
        <w:t>”</w:t>
      </w:r>
      <w:r w:rsidRPr="00FF2712">
        <w:t>FreeCarCountInPark</w:t>
      </w:r>
      <w:r w:rsidR="00143F64">
        <w:t>”</w:t>
      </w:r>
      <w:r w:rsidRPr="00FF2712">
        <w:t>:0}}</w:t>
      </w:r>
      <w:r w:rsidR="00252F01" w:rsidRPr="0069679C">
        <w:rPr>
          <w:rFonts w:hint="eastAsia"/>
        </w:rPr>
        <w:t xml:space="preserve"> </w:t>
      </w:r>
    </w:p>
    <w:p w:rsidR="00252F01" w:rsidRDefault="00252F01" w:rsidP="00252F01">
      <w:pPr>
        <w:rPr>
          <w:b/>
        </w:rPr>
      </w:pPr>
      <w:r>
        <w:rPr>
          <w:rFonts w:hint="eastAsia"/>
          <w:b/>
        </w:rPr>
        <w:t>失败回复示例</w:t>
      </w:r>
      <w:r>
        <w:rPr>
          <w:rFonts w:hint="eastAsia"/>
          <w:b/>
        </w:rPr>
        <w:t>:</w:t>
      </w:r>
    </w:p>
    <w:p w:rsidR="00252F01" w:rsidRPr="007F1246" w:rsidRDefault="00252F01"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2003A" w:rsidRDefault="0012003A" w:rsidP="0012003A">
      <w:pPr>
        <w:pStyle w:val="2"/>
      </w:pPr>
      <w:r>
        <w:rPr>
          <w:rFonts w:hint="eastAsia"/>
        </w:rPr>
        <w:t>身份证信息接口</w:t>
      </w:r>
    </w:p>
    <w:p w:rsidR="0012003A" w:rsidRDefault="0012003A" w:rsidP="0012003A">
      <w:pPr>
        <w:pStyle w:val="3"/>
      </w:pPr>
      <w:r>
        <w:rPr>
          <w:rFonts w:hint="eastAsia"/>
        </w:rPr>
        <w:t>Model</w:t>
      </w:r>
      <w:r>
        <w:rPr>
          <w:rFonts w:hint="eastAsia"/>
        </w:rPr>
        <w:t>结构</w:t>
      </w:r>
    </w:p>
    <w:p w:rsidR="0012003A" w:rsidRPr="00D657B3" w:rsidRDefault="0012003A" w:rsidP="001200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2003A" w:rsidTr="004721A9">
        <w:tc>
          <w:tcPr>
            <w:tcW w:w="1809" w:type="dxa"/>
            <w:shd w:val="clear" w:color="auto" w:fill="B8CCE4"/>
          </w:tcPr>
          <w:p w:rsidR="0012003A" w:rsidRDefault="0012003A" w:rsidP="004721A9">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12003A" w:rsidRDefault="0012003A" w:rsidP="004721A9">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2003A" w:rsidRDefault="0012003A" w:rsidP="004721A9">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2003A" w:rsidRDefault="0012003A" w:rsidP="004721A9">
            <w:pPr>
              <w:spacing w:line="264" w:lineRule="auto"/>
              <w:rPr>
                <w:rFonts w:ascii="Consolas" w:hAnsi="Consolas" w:cs="Consolas"/>
              </w:rPr>
            </w:pPr>
            <w:r>
              <w:rPr>
                <w:rFonts w:ascii="Consolas" w:hAnsi="Consolas" w:cs="Consolas" w:hint="eastAsia"/>
              </w:rPr>
              <w:t>说明</w:t>
            </w:r>
          </w:p>
        </w:tc>
      </w:tr>
      <w:tr w:rsidR="0012003A" w:rsidRPr="00E00670" w:rsidTr="004721A9">
        <w:tc>
          <w:tcPr>
            <w:tcW w:w="1809" w:type="dxa"/>
            <w:vAlign w:val="center"/>
          </w:tcPr>
          <w:p w:rsidR="0012003A" w:rsidRPr="0012003A" w:rsidRDefault="0012003A">
            <w:pPr>
              <w:rPr>
                <w:rFonts w:ascii="宋体" w:eastAsia="宋体" w:hAnsi="宋体" w:cs="宋体"/>
                <w:b/>
                <w:color w:val="000000"/>
              </w:rPr>
            </w:pPr>
            <w:r w:rsidRPr="0012003A">
              <w:rPr>
                <w:rFonts w:hint="eastAsia"/>
                <w:b/>
                <w:color w:val="000000"/>
              </w:rPr>
              <w:t>ID</w:t>
            </w:r>
          </w:p>
        </w:tc>
        <w:tc>
          <w:tcPr>
            <w:tcW w:w="1024" w:type="dxa"/>
            <w:vAlign w:val="center"/>
          </w:tcPr>
          <w:p w:rsidR="0012003A" w:rsidRDefault="0012003A">
            <w:pPr>
              <w:rPr>
                <w:rFonts w:ascii="宋体" w:eastAsia="宋体" w:hAnsi="宋体" w:cs="宋体"/>
                <w:color w:val="000000"/>
              </w:rPr>
            </w:pPr>
            <w:r>
              <w:rPr>
                <w:rFonts w:hint="eastAsia"/>
                <w:color w:val="000000"/>
              </w:rPr>
              <w:t>long</w:t>
            </w:r>
          </w:p>
        </w:tc>
        <w:tc>
          <w:tcPr>
            <w:tcW w:w="816" w:type="dxa"/>
            <w:vAlign w:val="center"/>
          </w:tcPr>
          <w:p w:rsidR="0012003A" w:rsidRDefault="0012003A">
            <w:pPr>
              <w:rPr>
                <w:rFonts w:ascii="宋体" w:eastAsia="宋体" w:hAnsi="宋体" w:cs="宋体"/>
                <w:color w:val="000000"/>
              </w:rPr>
            </w:pPr>
            <w:r>
              <w:rPr>
                <w:rFonts w:hint="eastAsia"/>
                <w:color w:val="000000"/>
              </w:rPr>
              <w:t>Y</w:t>
            </w:r>
          </w:p>
        </w:tc>
        <w:tc>
          <w:tcPr>
            <w:tcW w:w="4578" w:type="dxa"/>
            <w:vAlign w:val="center"/>
          </w:tcPr>
          <w:p w:rsidR="0012003A" w:rsidRDefault="0012003A">
            <w:pPr>
              <w:rPr>
                <w:rFonts w:ascii="宋体" w:eastAsia="宋体" w:hAnsi="宋体" w:cs="宋体"/>
                <w:color w:val="000000"/>
              </w:rPr>
            </w:pP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SAMID</w:t>
            </w:r>
          </w:p>
        </w:tc>
        <w:tc>
          <w:tcPr>
            <w:tcW w:w="1024" w:type="dxa"/>
            <w:vAlign w:val="center"/>
          </w:tcPr>
          <w:p w:rsidR="0012003A" w:rsidRDefault="0012003A">
            <w:pPr>
              <w:rPr>
                <w:rFonts w:ascii="宋体" w:eastAsia="宋体" w:hAnsi="宋体" w:cs="宋体"/>
                <w:color w:val="000000"/>
              </w:rPr>
            </w:pPr>
            <w:r>
              <w:rPr>
                <w:rFonts w:hint="eastAsia"/>
                <w:color w:val="000000"/>
              </w:rPr>
              <w:t>string</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设备的</w:t>
            </w:r>
            <w:r>
              <w:rPr>
                <w:rFonts w:hint="eastAsia"/>
                <w:color w:val="000000"/>
              </w:rPr>
              <w:t>SAMID</w:t>
            </w:r>
            <w:r>
              <w:rPr>
                <w:rFonts w:hint="eastAsia"/>
                <w:color w:val="000000"/>
              </w:rPr>
              <w:t>信息</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Name</w:t>
            </w:r>
          </w:p>
        </w:tc>
        <w:tc>
          <w:tcPr>
            <w:tcW w:w="1024" w:type="dxa"/>
            <w:vAlign w:val="center"/>
          </w:tcPr>
          <w:p w:rsidR="0012003A" w:rsidRDefault="0012003A">
            <w:pPr>
              <w:rPr>
                <w:rFonts w:ascii="宋体" w:eastAsia="宋体" w:hAnsi="宋体" w:cs="宋体"/>
                <w:color w:val="000000"/>
              </w:rPr>
            </w:pPr>
            <w:r>
              <w:rPr>
                <w:rFonts w:hint="eastAsia"/>
                <w:color w:val="000000"/>
              </w:rPr>
              <w:t>string</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姓名</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Sex</w:t>
            </w:r>
          </w:p>
        </w:tc>
        <w:tc>
          <w:tcPr>
            <w:tcW w:w="1024" w:type="dxa"/>
            <w:vAlign w:val="center"/>
          </w:tcPr>
          <w:p w:rsidR="0012003A" w:rsidRDefault="0012003A">
            <w:pPr>
              <w:rPr>
                <w:rFonts w:ascii="宋体" w:eastAsia="宋体" w:hAnsi="宋体" w:cs="宋体"/>
                <w:color w:val="000000"/>
              </w:rPr>
            </w:pPr>
            <w:r>
              <w:rPr>
                <w:rFonts w:hint="eastAsia"/>
                <w:color w:val="000000"/>
              </w:rPr>
              <w:t>string</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性别</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Nation</w:t>
            </w:r>
          </w:p>
        </w:tc>
        <w:tc>
          <w:tcPr>
            <w:tcW w:w="1024" w:type="dxa"/>
            <w:vAlign w:val="center"/>
          </w:tcPr>
          <w:p w:rsidR="0012003A" w:rsidRDefault="0012003A">
            <w:pPr>
              <w:rPr>
                <w:rFonts w:ascii="宋体" w:eastAsia="宋体" w:hAnsi="宋体" w:cs="宋体"/>
                <w:color w:val="000000"/>
              </w:rPr>
            </w:pPr>
            <w:r>
              <w:rPr>
                <w:rFonts w:hint="eastAsia"/>
                <w:color w:val="000000"/>
              </w:rPr>
              <w:t>string</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民族</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Birth</w:t>
            </w:r>
          </w:p>
        </w:tc>
        <w:tc>
          <w:tcPr>
            <w:tcW w:w="1024" w:type="dxa"/>
            <w:vAlign w:val="center"/>
          </w:tcPr>
          <w:p w:rsidR="0012003A" w:rsidRDefault="0012003A">
            <w:pPr>
              <w:rPr>
                <w:rFonts w:ascii="宋体" w:eastAsia="宋体" w:hAnsi="宋体" w:cs="宋体"/>
                <w:color w:val="000000"/>
              </w:rPr>
            </w:pPr>
            <w:r>
              <w:rPr>
                <w:rFonts w:hint="eastAsia"/>
                <w:color w:val="000000"/>
              </w:rPr>
              <w:t>DateTime</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出生日期</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Address</w:t>
            </w:r>
          </w:p>
        </w:tc>
        <w:tc>
          <w:tcPr>
            <w:tcW w:w="1024" w:type="dxa"/>
            <w:vAlign w:val="center"/>
          </w:tcPr>
          <w:p w:rsidR="0012003A" w:rsidRDefault="0012003A">
            <w:pPr>
              <w:rPr>
                <w:rFonts w:ascii="宋体" w:eastAsia="宋体" w:hAnsi="宋体" w:cs="宋体"/>
                <w:color w:val="000000"/>
              </w:rPr>
            </w:pPr>
            <w:r>
              <w:rPr>
                <w:rFonts w:hint="eastAsia"/>
                <w:color w:val="000000"/>
              </w:rPr>
              <w:t>string</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家庭住址</w:t>
            </w:r>
          </w:p>
        </w:tc>
      </w:tr>
      <w:tr w:rsidR="0012003A" w:rsidRPr="00E00670" w:rsidTr="004721A9">
        <w:tc>
          <w:tcPr>
            <w:tcW w:w="1809" w:type="dxa"/>
            <w:vAlign w:val="center"/>
          </w:tcPr>
          <w:p w:rsidR="0012003A" w:rsidRPr="0012003A" w:rsidRDefault="0012003A">
            <w:pPr>
              <w:rPr>
                <w:rFonts w:ascii="宋体" w:eastAsia="宋体" w:hAnsi="宋体" w:cs="宋体"/>
                <w:b/>
                <w:color w:val="000000"/>
              </w:rPr>
            </w:pPr>
            <w:r w:rsidRPr="0012003A">
              <w:rPr>
                <w:rFonts w:hint="eastAsia"/>
                <w:b/>
                <w:color w:val="000000"/>
              </w:rPr>
              <w:t>IDNumber</w:t>
            </w:r>
          </w:p>
        </w:tc>
        <w:tc>
          <w:tcPr>
            <w:tcW w:w="1024" w:type="dxa"/>
            <w:vAlign w:val="center"/>
          </w:tcPr>
          <w:p w:rsidR="0012003A" w:rsidRDefault="0012003A">
            <w:pPr>
              <w:rPr>
                <w:rFonts w:ascii="宋体" w:eastAsia="宋体" w:hAnsi="宋体" w:cs="宋体"/>
                <w:color w:val="000000"/>
              </w:rPr>
            </w:pPr>
            <w:r>
              <w:rPr>
                <w:rFonts w:hint="eastAsia"/>
                <w:color w:val="000000"/>
              </w:rPr>
              <w:t>string</w:t>
            </w:r>
          </w:p>
        </w:tc>
        <w:tc>
          <w:tcPr>
            <w:tcW w:w="816" w:type="dxa"/>
            <w:vAlign w:val="center"/>
          </w:tcPr>
          <w:p w:rsidR="0012003A" w:rsidRDefault="0012003A">
            <w:pPr>
              <w:rPr>
                <w:rFonts w:ascii="宋体" w:eastAsia="宋体" w:hAnsi="宋体" w:cs="宋体"/>
                <w:color w:val="000000"/>
              </w:rPr>
            </w:pPr>
            <w:r>
              <w:rPr>
                <w:rFonts w:hint="eastAsia"/>
                <w:color w:val="000000"/>
              </w:rPr>
              <w:t>Y</w:t>
            </w:r>
          </w:p>
        </w:tc>
        <w:tc>
          <w:tcPr>
            <w:tcW w:w="4578" w:type="dxa"/>
            <w:vAlign w:val="center"/>
          </w:tcPr>
          <w:p w:rsidR="0012003A" w:rsidRDefault="0012003A">
            <w:pPr>
              <w:rPr>
                <w:rFonts w:ascii="宋体" w:eastAsia="宋体" w:hAnsi="宋体" w:cs="宋体"/>
                <w:color w:val="000000"/>
              </w:rPr>
            </w:pPr>
            <w:r>
              <w:rPr>
                <w:rFonts w:hint="eastAsia"/>
                <w:color w:val="000000"/>
              </w:rPr>
              <w:t>身份证号码</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Depart</w:t>
            </w:r>
          </w:p>
        </w:tc>
        <w:tc>
          <w:tcPr>
            <w:tcW w:w="1024" w:type="dxa"/>
            <w:vAlign w:val="center"/>
          </w:tcPr>
          <w:p w:rsidR="0012003A" w:rsidRDefault="0012003A">
            <w:pPr>
              <w:rPr>
                <w:rFonts w:ascii="宋体" w:eastAsia="宋体" w:hAnsi="宋体" w:cs="宋体"/>
                <w:color w:val="000000"/>
              </w:rPr>
            </w:pPr>
            <w:r>
              <w:rPr>
                <w:rFonts w:hint="eastAsia"/>
                <w:color w:val="000000"/>
              </w:rPr>
              <w:t>string</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签发机关</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ValidityTime</w:t>
            </w:r>
          </w:p>
        </w:tc>
        <w:tc>
          <w:tcPr>
            <w:tcW w:w="1024" w:type="dxa"/>
            <w:vAlign w:val="center"/>
          </w:tcPr>
          <w:p w:rsidR="0012003A" w:rsidRDefault="0012003A">
            <w:pPr>
              <w:rPr>
                <w:rFonts w:ascii="宋体" w:eastAsia="宋体" w:hAnsi="宋体" w:cs="宋体"/>
                <w:color w:val="000000"/>
              </w:rPr>
            </w:pPr>
            <w:r>
              <w:rPr>
                <w:rFonts w:hint="eastAsia"/>
                <w:color w:val="000000"/>
              </w:rPr>
              <w:t>DateTime</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身份证有效期结束日</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PhotoLength</w:t>
            </w:r>
          </w:p>
        </w:tc>
        <w:tc>
          <w:tcPr>
            <w:tcW w:w="1024" w:type="dxa"/>
            <w:vAlign w:val="center"/>
          </w:tcPr>
          <w:p w:rsidR="0012003A" w:rsidRDefault="0012003A">
            <w:pPr>
              <w:rPr>
                <w:rFonts w:ascii="宋体" w:eastAsia="宋体" w:hAnsi="宋体" w:cs="宋体"/>
                <w:color w:val="000000"/>
              </w:rPr>
            </w:pPr>
            <w:r>
              <w:rPr>
                <w:rFonts w:hint="eastAsia"/>
                <w:color w:val="000000"/>
              </w:rPr>
              <w:t>int</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照片数据长度</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Photo</w:t>
            </w:r>
          </w:p>
        </w:tc>
        <w:tc>
          <w:tcPr>
            <w:tcW w:w="1024" w:type="dxa"/>
            <w:vAlign w:val="center"/>
          </w:tcPr>
          <w:p w:rsidR="0012003A" w:rsidRDefault="0012003A">
            <w:pPr>
              <w:rPr>
                <w:rFonts w:ascii="宋体" w:eastAsia="宋体" w:hAnsi="宋体" w:cs="宋体"/>
                <w:color w:val="000000"/>
              </w:rPr>
            </w:pPr>
            <w:r>
              <w:rPr>
                <w:rFonts w:hint="eastAsia"/>
                <w:color w:val="000000"/>
              </w:rPr>
              <w:t>byte[]</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照片</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FPLength</w:t>
            </w:r>
          </w:p>
        </w:tc>
        <w:tc>
          <w:tcPr>
            <w:tcW w:w="1024" w:type="dxa"/>
            <w:vAlign w:val="center"/>
          </w:tcPr>
          <w:p w:rsidR="0012003A" w:rsidRDefault="0012003A">
            <w:pPr>
              <w:rPr>
                <w:rFonts w:ascii="宋体" w:eastAsia="宋体" w:hAnsi="宋体" w:cs="宋体"/>
                <w:color w:val="000000"/>
              </w:rPr>
            </w:pPr>
            <w:r>
              <w:rPr>
                <w:rFonts w:hint="eastAsia"/>
                <w:color w:val="000000"/>
              </w:rPr>
              <w:t>int</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指纹数据长度</w:t>
            </w:r>
          </w:p>
        </w:tc>
      </w:tr>
      <w:tr w:rsidR="0012003A" w:rsidRPr="00E00670" w:rsidTr="004721A9">
        <w:tc>
          <w:tcPr>
            <w:tcW w:w="1809" w:type="dxa"/>
            <w:vAlign w:val="center"/>
          </w:tcPr>
          <w:p w:rsidR="0012003A" w:rsidRDefault="0012003A">
            <w:pPr>
              <w:rPr>
                <w:rFonts w:ascii="宋体" w:eastAsia="宋体" w:hAnsi="宋体" w:cs="宋体"/>
                <w:color w:val="000000"/>
              </w:rPr>
            </w:pPr>
            <w:r>
              <w:rPr>
                <w:rFonts w:hint="eastAsia"/>
                <w:color w:val="000000"/>
              </w:rPr>
              <w:t>FPData</w:t>
            </w:r>
          </w:p>
        </w:tc>
        <w:tc>
          <w:tcPr>
            <w:tcW w:w="1024" w:type="dxa"/>
            <w:vAlign w:val="center"/>
          </w:tcPr>
          <w:p w:rsidR="0012003A" w:rsidRDefault="0012003A">
            <w:pPr>
              <w:rPr>
                <w:rFonts w:ascii="宋体" w:eastAsia="宋体" w:hAnsi="宋体" w:cs="宋体"/>
                <w:color w:val="000000"/>
              </w:rPr>
            </w:pPr>
            <w:r>
              <w:rPr>
                <w:rFonts w:hint="eastAsia"/>
                <w:color w:val="000000"/>
              </w:rPr>
              <w:t>byte[]</w:t>
            </w:r>
          </w:p>
        </w:tc>
        <w:tc>
          <w:tcPr>
            <w:tcW w:w="816" w:type="dxa"/>
            <w:vAlign w:val="center"/>
          </w:tcPr>
          <w:p w:rsidR="0012003A" w:rsidRDefault="0012003A">
            <w:pPr>
              <w:rPr>
                <w:rFonts w:ascii="宋体" w:eastAsia="宋体" w:hAnsi="宋体" w:cs="宋体"/>
                <w:color w:val="000000"/>
              </w:rPr>
            </w:pPr>
            <w:r>
              <w:rPr>
                <w:rFonts w:hint="eastAsia"/>
                <w:color w:val="000000"/>
              </w:rPr>
              <w:t>N</w:t>
            </w:r>
          </w:p>
        </w:tc>
        <w:tc>
          <w:tcPr>
            <w:tcW w:w="4578" w:type="dxa"/>
            <w:vAlign w:val="center"/>
          </w:tcPr>
          <w:p w:rsidR="0012003A" w:rsidRDefault="0012003A">
            <w:pPr>
              <w:rPr>
                <w:rFonts w:ascii="宋体" w:eastAsia="宋体" w:hAnsi="宋体" w:cs="宋体"/>
                <w:color w:val="000000"/>
              </w:rPr>
            </w:pPr>
            <w:r>
              <w:rPr>
                <w:rFonts w:hint="eastAsia"/>
                <w:color w:val="000000"/>
              </w:rPr>
              <w:t>指纹数据</w:t>
            </w:r>
          </w:p>
        </w:tc>
      </w:tr>
    </w:tbl>
    <w:p w:rsidR="0012003A" w:rsidRDefault="0012003A" w:rsidP="0012003A">
      <w:pPr>
        <w:pStyle w:val="3"/>
      </w:pPr>
      <w:r>
        <w:rPr>
          <w:rFonts w:hint="eastAsia"/>
        </w:rPr>
        <w:t>获取接口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9" w:history="1">
        <w:r w:rsidR="0012003A" w:rsidRPr="00614C83">
          <w:rPr>
            <w:rStyle w:val="af7"/>
          </w:rPr>
          <w:t>http://192</w:t>
        </w:r>
      </w:hyperlink>
      <w:r w:rsidR="0012003A">
        <w:rPr>
          <w:rStyle w:val="af7"/>
        </w:rPr>
        <w:t>.168.2.158</w:t>
      </w:r>
      <w:r w:rsidR="0012003A" w:rsidRPr="008510B3">
        <w:rPr>
          <w:rStyle w:val="af7"/>
        </w:rPr>
        <w:t>:9000/ParkAPI/</w:t>
      </w:r>
      <w:r w:rsidRPr="005446D3">
        <w:rPr>
          <w:rStyle w:val="af7"/>
        </w:rPr>
        <w:t>GetIDInfoByFeature</w:t>
      </w:r>
    </w:p>
    <w:p w:rsidR="0012003A" w:rsidRDefault="0012003A" w:rsidP="0012003A">
      <w:pPr>
        <w:rPr>
          <w:rStyle w:val="af7"/>
          <w:rFonts w:hint="eastAsia"/>
          <w:b/>
        </w:rPr>
      </w:pPr>
      <w:r>
        <w:rPr>
          <w:rFonts w:hint="eastAsia"/>
          <w:b/>
        </w:rPr>
        <w:t>请求与返回值结构参考</w:t>
      </w:r>
      <w:hyperlink w:anchor="_基本查询接口" w:history="1">
        <w:r w:rsidRPr="00B274B9">
          <w:rPr>
            <w:rStyle w:val="af7"/>
            <w:rFonts w:hint="eastAsia"/>
            <w:b/>
          </w:rPr>
          <w:t>基本查询接口</w:t>
        </w:r>
      </w:hyperlink>
    </w:p>
    <w:p w:rsidR="00DC0A15" w:rsidRDefault="00DC0A15" w:rsidP="00DC0A15">
      <w:pPr>
        <w:pStyle w:val="4"/>
      </w:pPr>
      <w:r>
        <w:rPr>
          <w:rFonts w:hint="eastAsia"/>
        </w:rPr>
        <w:t>根据人脸特征获取接口</w:t>
      </w:r>
    </w:p>
    <w:p w:rsidR="00DC0A15" w:rsidRDefault="00DC0A15" w:rsidP="00DC0A15">
      <w:r>
        <w:rPr>
          <w:rFonts w:hint="eastAsia"/>
        </w:rPr>
        <w:t>由于照片数据较大，如果放在</w:t>
      </w:r>
      <w:r>
        <w:rPr>
          <w:rFonts w:hint="eastAsia"/>
        </w:rPr>
        <w:t>Model</w:t>
      </w:r>
      <w:r>
        <w:rPr>
          <w:rFonts w:hint="eastAsia"/>
        </w:rPr>
        <w:t>中提交会导致普通的添加接口提交失败，因此增加此接口，解决照片上传的问题。</w:t>
      </w:r>
    </w:p>
    <w:p w:rsidR="00DC0A15" w:rsidRPr="00E47307" w:rsidRDefault="00DC0A15" w:rsidP="00DC0A15">
      <w:pPr>
        <w:rPr>
          <w:b/>
        </w:rPr>
      </w:pPr>
      <w:r w:rsidRPr="00E47307">
        <w:rPr>
          <w:rFonts w:hint="eastAsia"/>
          <w:b/>
        </w:rPr>
        <w:t>url:</w:t>
      </w:r>
    </w:p>
    <w:p w:rsidR="00DC0A15" w:rsidRPr="00117E5E" w:rsidRDefault="00DC0A15" w:rsidP="00DC0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0" w:history="1">
        <w:r w:rsidRPr="00506A16">
          <w:rPr>
            <w:rStyle w:val="af7"/>
          </w:rPr>
          <w:t>http://192</w:t>
        </w:r>
      </w:hyperlink>
      <w:r>
        <w:rPr>
          <w:rStyle w:val="af7"/>
        </w:rPr>
        <w:t>.168.2.158</w:t>
      </w:r>
      <w:r w:rsidRPr="008510B3">
        <w:rPr>
          <w:rStyle w:val="af7"/>
        </w:rPr>
        <w:t>:9000/ParkAPI/</w:t>
      </w:r>
      <w:r w:rsidR="005446D3" w:rsidRPr="005446D3">
        <w:rPr>
          <w:rStyle w:val="af7"/>
        </w:rPr>
        <w:t>GetIDInfoByFeature</w:t>
      </w:r>
    </w:p>
    <w:p w:rsidR="00DC0A15" w:rsidRPr="005879B3" w:rsidRDefault="00DC0A15" w:rsidP="00DC0A15">
      <w:pPr>
        <w:rPr>
          <w:b/>
        </w:rPr>
      </w:pPr>
      <w:r w:rsidRPr="00E47307">
        <w:rPr>
          <w:rFonts w:hint="eastAsia"/>
          <w:b/>
        </w:rPr>
        <w:t>请求</w:t>
      </w:r>
      <w:r w:rsidRPr="00E47307">
        <w:rPr>
          <w:b/>
        </w:rPr>
        <w:t>方式</w:t>
      </w:r>
      <w:r w:rsidRPr="00E47307">
        <w:rPr>
          <w:rFonts w:hint="eastAsia"/>
          <w:b/>
        </w:rPr>
        <w:t>：</w:t>
      </w:r>
    </w:p>
    <w:p w:rsidR="00DC0A15" w:rsidRDefault="00DC0A15" w:rsidP="00DC0A15">
      <w:r>
        <w:t>POST</w:t>
      </w:r>
      <w:r>
        <w:t>，</w:t>
      </w:r>
      <w:r>
        <w:t>GET</w:t>
      </w:r>
    </w:p>
    <w:p w:rsidR="00DC0A15" w:rsidRDefault="00DC0A15" w:rsidP="00DC0A15">
      <w:r w:rsidRPr="0050700F">
        <w:rPr>
          <w:rFonts w:hint="eastAsia"/>
          <w:b/>
        </w:rPr>
        <w:t>请求</w:t>
      </w:r>
      <w:r w:rsidRPr="0050700F">
        <w:rPr>
          <w:b/>
        </w:rPr>
        <w:t>参数</w:t>
      </w:r>
      <w:r w:rsidR="00B02A15">
        <w:rPr>
          <w:rFonts w:hint="eastAsia"/>
        </w:rPr>
        <w:t>（粗体</w:t>
      </w:r>
      <w:r w:rsidR="00B02A15">
        <w:t>的必填）</w:t>
      </w:r>
      <w:r>
        <w:rPr>
          <w:rFonts w:hint="eastAsia"/>
          <w:b/>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C0A15" w:rsidTr="005446D3">
        <w:tc>
          <w:tcPr>
            <w:tcW w:w="1809" w:type="dxa"/>
            <w:shd w:val="clear" w:color="auto" w:fill="B8CCE4"/>
          </w:tcPr>
          <w:p w:rsidR="00DC0A15" w:rsidRDefault="00DC0A15" w:rsidP="005446D3">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DC0A15" w:rsidRDefault="00DC0A15" w:rsidP="005446D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C0A15" w:rsidRDefault="00DC0A15" w:rsidP="005446D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C0A15" w:rsidRDefault="00DC0A15" w:rsidP="005446D3">
            <w:pPr>
              <w:spacing w:line="264" w:lineRule="auto"/>
              <w:rPr>
                <w:rFonts w:ascii="Consolas" w:hAnsi="Consolas" w:cs="Consolas"/>
              </w:rPr>
            </w:pPr>
            <w:r>
              <w:rPr>
                <w:rFonts w:ascii="Consolas" w:hAnsi="Consolas" w:cs="Consolas" w:hint="eastAsia"/>
              </w:rPr>
              <w:t>说明</w:t>
            </w:r>
          </w:p>
        </w:tc>
      </w:tr>
      <w:tr w:rsidR="00DC0A15" w:rsidTr="005446D3">
        <w:tc>
          <w:tcPr>
            <w:tcW w:w="1809" w:type="dxa"/>
          </w:tcPr>
          <w:p w:rsidR="00DC0A15" w:rsidRDefault="00DC0A15" w:rsidP="005446D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C0A15" w:rsidRPr="00E00670" w:rsidRDefault="00DC0A15" w:rsidP="005446D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C0A15" w:rsidRPr="00E00670" w:rsidRDefault="00DC0A15" w:rsidP="005446D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C0A15" w:rsidRDefault="00DC0A15" w:rsidP="005446D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978DE" w:rsidRDefault="00C978DE" w:rsidP="00DC0A15">
      <w:pPr>
        <w:rPr>
          <w:rFonts w:hint="eastAsia"/>
          <w:b/>
        </w:rPr>
      </w:pPr>
    </w:p>
    <w:p w:rsidR="00C978DE" w:rsidRDefault="00C978DE" w:rsidP="00DC0A15">
      <w:pPr>
        <w:rPr>
          <w:rFonts w:hint="eastAsia"/>
          <w:b/>
        </w:rPr>
      </w:pPr>
      <w:r>
        <w:rPr>
          <w:rFonts w:hint="eastAsia"/>
          <w:b/>
        </w:rPr>
        <w:t>请求体数据结构</w:t>
      </w:r>
      <w:r>
        <w:rPr>
          <w:rFonts w:hint="eastAsia"/>
          <w:b/>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978DE" w:rsidTr="00F60AB8">
        <w:tc>
          <w:tcPr>
            <w:tcW w:w="1809" w:type="dxa"/>
            <w:shd w:val="clear" w:color="auto" w:fill="B8CCE4"/>
          </w:tcPr>
          <w:p w:rsidR="00C978DE" w:rsidRDefault="00C978DE" w:rsidP="00F60AB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978DE" w:rsidRDefault="00C978DE" w:rsidP="00F60AB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978DE" w:rsidRDefault="00C978DE" w:rsidP="00F60AB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978DE" w:rsidRDefault="00C978DE" w:rsidP="00F60AB8">
            <w:pPr>
              <w:spacing w:line="264" w:lineRule="auto"/>
              <w:rPr>
                <w:rFonts w:ascii="Consolas" w:hAnsi="Consolas" w:cs="Consolas"/>
              </w:rPr>
            </w:pPr>
            <w:r>
              <w:rPr>
                <w:rFonts w:ascii="Consolas" w:hAnsi="Consolas" w:cs="Consolas" w:hint="eastAsia"/>
              </w:rPr>
              <w:t>说明</w:t>
            </w:r>
          </w:p>
        </w:tc>
      </w:tr>
      <w:tr w:rsidR="00C978DE" w:rsidTr="00F60AB8">
        <w:tc>
          <w:tcPr>
            <w:tcW w:w="1809" w:type="dxa"/>
          </w:tcPr>
          <w:p w:rsidR="00C978DE" w:rsidRPr="00C978DE" w:rsidRDefault="00C978DE" w:rsidP="00F60AB8">
            <w:pPr>
              <w:spacing w:line="264" w:lineRule="auto"/>
              <w:rPr>
                <w:rFonts w:ascii="新宋体" w:hAnsi="新宋体" w:cs="新宋体"/>
                <w:b/>
                <w:color w:val="000000"/>
                <w:sz w:val="19"/>
                <w:szCs w:val="19"/>
                <w:highlight w:val="white"/>
              </w:rPr>
            </w:pPr>
            <w:r w:rsidRPr="00C978DE">
              <w:rPr>
                <w:rFonts w:ascii="NSimSun" w:hAnsi="NSimSun" w:cs="NSimSun"/>
                <w:b/>
                <w:color w:val="000000"/>
                <w:sz w:val="19"/>
                <w:szCs w:val="19"/>
                <w:highlight w:val="white"/>
              </w:rPr>
              <w:t>Feature</w:t>
            </w:r>
          </w:p>
        </w:tc>
        <w:tc>
          <w:tcPr>
            <w:tcW w:w="1024" w:type="dxa"/>
          </w:tcPr>
          <w:p w:rsidR="00C978DE" w:rsidRPr="00E00670" w:rsidRDefault="00C978DE" w:rsidP="00F60AB8">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yte[]</w:t>
            </w:r>
          </w:p>
        </w:tc>
        <w:tc>
          <w:tcPr>
            <w:tcW w:w="816" w:type="dxa"/>
          </w:tcPr>
          <w:p w:rsidR="00C978DE" w:rsidRPr="00E00670" w:rsidRDefault="00C978DE" w:rsidP="00F60AB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78DE" w:rsidRDefault="00C978DE" w:rsidP="00F60AB8">
            <w:pPr>
              <w:spacing w:line="264" w:lineRule="auto"/>
              <w:rPr>
                <w:rFonts w:ascii="Consolas" w:hAnsi="Consolas" w:cs="Consolas"/>
                <w:sz w:val="18"/>
                <w:szCs w:val="18"/>
              </w:rPr>
            </w:pPr>
            <w:r>
              <w:rPr>
                <w:rFonts w:ascii="Consolas" w:hAnsi="Consolas" w:cs="Consolas" w:hint="eastAsia"/>
                <w:sz w:val="18"/>
                <w:szCs w:val="18"/>
              </w:rPr>
              <w:t>人脸特征数据</w:t>
            </w:r>
          </w:p>
        </w:tc>
      </w:tr>
    </w:tbl>
    <w:p w:rsidR="00C978DE" w:rsidRDefault="00C978DE" w:rsidP="00DC0A15">
      <w:pPr>
        <w:rPr>
          <w:rFonts w:hint="eastAsia"/>
          <w:b/>
        </w:rPr>
      </w:pPr>
    </w:p>
    <w:p w:rsidR="00DC0A15" w:rsidRDefault="00DC0A15" w:rsidP="00DC0A15">
      <w:pPr>
        <w:rPr>
          <w:b/>
        </w:rPr>
      </w:pPr>
      <w:r>
        <w:rPr>
          <w:rFonts w:hint="eastAsia"/>
          <w:b/>
        </w:rPr>
        <w:t>返回</w:t>
      </w:r>
      <w:r>
        <w:rPr>
          <w:b/>
        </w:rPr>
        <w:t>数据</w:t>
      </w:r>
      <w:r w:rsidRPr="0050700F">
        <w:rPr>
          <w:rFonts w:hint="eastAsia"/>
          <w:b/>
        </w:rPr>
        <w:t>格式</w:t>
      </w:r>
      <w:r>
        <w:rPr>
          <w:rFonts w:hint="eastAsia"/>
          <w:b/>
        </w:rPr>
        <w:t>:</w:t>
      </w:r>
    </w:p>
    <w:p w:rsidR="00DC0A15" w:rsidRPr="0051022D" w:rsidRDefault="00DC0A15" w:rsidP="00DC0A15">
      <w:r>
        <w:t>JSON</w:t>
      </w:r>
    </w:p>
    <w:p w:rsidR="00DC0A15" w:rsidRDefault="00DC0A15" w:rsidP="00DC0A1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C0A15" w:rsidTr="005446D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C0A15" w:rsidRDefault="00DC0A15" w:rsidP="005446D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C0A15" w:rsidRDefault="00DC0A15" w:rsidP="005446D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C0A15" w:rsidRDefault="00DC0A15" w:rsidP="005446D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C0A15" w:rsidRDefault="00DC0A15" w:rsidP="005446D3">
            <w:pPr>
              <w:spacing w:line="264" w:lineRule="auto"/>
              <w:rPr>
                <w:rFonts w:ascii="Consolas" w:hAnsi="Consolas" w:cs="Consolas"/>
                <w:kern w:val="2"/>
              </w:rPr>
            </w:pPr>
            <w:r>
              <w:rPr>
                <w:rFonts w:ascii="Consolas" w:hAnsi="Consolas" w:cs="Consolas" w:hint="eastAsia"/>
                <w:kern w:val="2"/>
              </w:rPr>
              <w:t>说明</w:t>
            </w:r>
          </w:p>
        </w:tc>
      </w:tr>
      <w:tr w:rsidR="00DC0A15" w:rsidTr="005446D3">
        <w:tc>
          <w:tcPr>
            <w:tcW w:w="1526"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C0A15" w:rsidTr="005446D3">
        <w:tc>
          <w:tcPr>
            <w:tcW w:w="1526"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C0A15" w:rsidTr="005446D3">
        <w:tc>
          <w:tcPr>
            <w:tcW w:w="1526"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C0A15" w:rsidRDefault="00C85ABF" w:rsidP="005446D3">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DC0A15" w:rsidRDefault="00DC0A15" w:rsidP="005446D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C0A15" w:rsidRDefault="00C85ABF" w:rsidP="005446D3">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结构</w:t>
            </w:r>
          </w:p>
        </w:tc>
      </w:tr>
    </w:tbl>
    <w:p w:rsidR="00DC0A15" w:rsidRDefault="00DC0A15" w:rsidP="00DC0A15">
      <w:pPr>
        <w:rPr>
          <w:b/>
        </w:rPr>
      </w:pPr>
    </w:p>
    <w:p w:rsidR="00DC0A15" w:rsidRDefault="00DC0A15" w:rsidP="00DC0A15">
      <w:pPr>
        <w:rPr>
          <w:b/>
        </w:rPr>
      </w:pPr>
      <w:r>
        <w:rPr>
          <w:rFonts w:hint="eastAsia"/>
          <w:b/>
        </w:rPr>
        <w:t>请求示例：</w:t>
      </w:r>
    </w:p>
    <w:p w:rsidR="00DC0A15" w:rsidRPr="008510B3" w:rsidRDefault="00DC0A15" w:rsidP="00DC0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1" w:history="1">
        <w:r w:rsidRPr="00C92F9A">
          <w:rPr>
            <w:rStyle w:val="af7"/>
          </w:rPr>
          <w:t>http://192</w:t>
        </w:r>
      </w:hyperlink>
      <w:r w:rsidRPr="0035271B">
        <w:rPr>
          <w:rStyle w:val="af7"/>
        </w:rPr>
        <w:t>.168.2.158:9000/</w:t>
      </w:r>
      <w:r w:rsidRPr="00A16D0E">
        <w:rPr>
          <w:rStyle w:val="af7"/>
        </w:rPr>
        <w:t>ParkAPI/</w:t>
      </w:r>
      <w:r w:rsidR="00C85ABF" w:rsidRPr="005446D3">
        <w:rPr>
          <w:rStyle w:val="af7"/>
        </w:rPr>
        <w:t>GetIDInfoByFeature</w:t>
      </w:r>
    </w:p>
    <w:p w:rsidR="00DC0A15" w:rsidRDefault="00DC0A15" w:rsidP="00DC0A15">
      <w:pPr>
        <w:rPr>
          <w:b/>
        </w:rPr>
      </w:pPr>
      <w:r>
        <w:rPr>
          <w:rFonts w:hint="eastAsia"/>
          <w:b/>
        </w:rPr>
        <w:t>以下是</w:t>
      </w:r>
      <w:r>
        <w:rPr>
          <w:rFonts w:hint="eastAsia"/>
          <w:b/>
        </w:rPr>
        <w:t>C#</w:t>
      </w:r>
      <w:r>
        <w:rPr>
          <w:rFonts w:hint="eastAsia"/>
          <w:b/>
        </w:rPr>
        <w:t>模拟上传的代码（其它客户端根据自身特性实现）：</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SendObjectAsJsonInBody(</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url, </w:t>
      </w:r>
      <w:r>
        <w:rPr>
          <w:rFonts w:ascii="新宋体" w:hAnsi="新宋体" w:cs="新宋体"/>
          <w:color w:val="0000FF"/>
          <w:sz w:val="19"/>
          <w:szCs w:val="19"/>
          <w:highlight w:val="white"/>
        </w:rPr>
        <w:t>object</w:t>
      </w:r>
      <w:r>
        <w:rPr>
          <w:rFonts w:ascii="新宋体" w:hAnsi="新宋体" w:cs="新宋体"/>
          <w:color w:val="000000"/>
          <w:sz w:val="19"/>
          <w:szCs w:val="19"/>
          <w:highlight w:val="white"/>
        </w:rPr>
        <w:t xml:space="preserve"> obj)</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client;</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StringContent</w:t>
      </w:r>
      <w:r>
        <w:rPr>
          <w:rFonts w:ascii="新宋体" w:hAnsi="新宋体" w:cs="新宋体"/>
          <w:color w:val="000000"/>
          <w:sz w:val="19"/>
          <w:szCs w:val="19"/>
          <w:highlight w:val="white"/>
        </w:rPr>
        <w:t xml:space="preserve"> content;</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client.DefaultRequestHeaders.Accept.Add(</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MediaTypeWithQualityHeaderValue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"application/json"</w:t>
      </w:r>
      <w:r>
        <w:rPr>
          <w:rFonts w:ascii="新宋体" w:hAnsi="新宋体" w:cs="新宋体"/>
          <w:color w:val="000000"/>
          <w:sz w:val="19"/>
          <w:szCs w:val="19"/>
          <w:highlight w:val="white"/>
        </w:rPr>
        <w:t>));</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StringContent</w:t>
      </w:r>
      <w:r>
        <w:rPr>
          <w:rFonts w:ascii="新宋体" w:hAnsi="新宋体" w:cs="新宋体"/>
          <w:color w:val="000000"/>
          <w:sz w:val="19"/>
          <w:szCs w:val="19"/>
          <w:highlight w:val="white"/>
        </w:rPr>
        <w:t>(ParkingSqlHelper.</w:t>
      </w:r>
      <w:r>
        <w:rPr>
          <w:rFonts w:ascii="新宋体" w:hAnsi="新宋体" w:cs="新宋体"/>
          <w:color w:val="2B91AF"/>
          <w:sz w:val="19"/>
          <w:szCs w:val="19"/>
          <w:highlight w:val="white"/>
        </w:rPr>
        <w:t>JsonHelper</w:t>
      </w:r>
      <w:r>
        <w:rPr>
          <w:rFonts w:ascii="新宋体" w:hAnsi="新宋体" w:cs="新宋体"/>
          <w:color w:val="000000"/>
          <w:sz w:val="19"/>
          <w:szCs w:val="19"/>
          <w:highlight w:val="white"/>
        </w:rPr>
        <w:t xml:space="preserve">.SerializeObject(obj),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 xml:space="preserve">.UTF8, </w:t>
      </w:r>
      <w:r>
        <w:rPr>
          <w:rFonts w:ascii="新宋体" w:hAnsi="新宋体" w:cs="新宋体"/>
          <w:color w:val="A31515"/>
          <w:sz w:val="19"/>
          <w:szCs w:val="19"/>
          <w:highlight w:val="white"/>
        </w:rPr>
        <w:t>"application/json"</w:t>
      </w:r>
      <w:r>
        <w:rPr>
          <w:rFonts w:ascii="新宋体" w:hAnsi="新宋体" w:cs="新宋体"/>
          <w:color w:val="000000"/>
          <w:sz w:val="19"/>
          <w:szCs w:val="19"/>
          <w:highlight w:val="white"/>
        </w:rPr>
        <w:t>);</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client.PostAsync(url, content).Result.Content.ReadAsStringAsync().Result;</w:t>
      </w: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p>
    <w:p w:rsidR="00DC0A15" w:rsidRDefault="00DC0A15" w:rsidP="00DC0A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DC0A15" w:rsidRDefault="00DC0A15" w:rsidP="00DC0A15">
      <w:pPr>
        <w:rPr>
          <w:rFonts w:ascii="新宋体" w:hAnsi="新宋体" w:cs="新宋体"/>
          <w:color w:val="000000"/>
          <w:sz w:val="19"/>
          <w:szCs w:val="19"/>
        </w:rPr>
      </w:pPr>
      <w:r>
        <w:rPr>
          <w:rFonts w:ascii="新宋体" w:hAnsi="新宋体" w:cs="新宋体"/>
          <w:color w:val="000000"/>
          <w:sz w:val="19"/>
          <w:szCs w:val="19"/>
          <w:highlight w:val="white"/>
        </w:rPr>
        <w:lastRenderedPageBreak/>
        <w:t>}</w:t>
      </w:r>
    </w:p>
    <w:p w:rsidR="00DC0A15" w:rsidRDefault="00DC0A15" w:rsidP="00DC0A15">
      <w:pPr>
        <w:rPr>
          <w:b/>
        </w:rPr>
      </w:pPr>
    </w:p>
    <w:p w:rsidR="00DC0A15" w:rsidRDefault="00DC0A15" w:rsidP="00DC0A15">
      <w:pPr>
        <w:rPr>
          <w:b/>
        </w:rPr>
      </w:pPr>
      <w:r>
        <w:rPr>
          <w:rFonts w:hint="eastAsia"/>
          <w:b/>
        </w:rPr>
        <w:t>成功回复示例</w:t>
      </w:r>
      <w:r>
        <w:rPr>
          <w:rFonts w:hint="eastAsia"/>
          <w:b/>
        </w:rPr>
        <w:t>:</w:t>
      </w:r>
    </w:p>
    <w:p w:rsidR="00DC0A15" w:rsidRPr="007F1246" w:rsidRDefault="00DC0A15" w:rsidP="00DC0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Pr>
          <w:rFonts w:hint="eastAsia"/>
        </w:rPr>
        <w:t>1</w:t>
      </w:r>
      <w:r w:rsidRPr="00C32FE0">
        <w:t>}</w:t>
      </w:r>
      <w:r w:rsidRPr="0069679C">
        <w:rPr>
          <w:rFonts w:hint="eastAsia"/>
        </w:rPr>
        <w:t xml:space="preserve"> </w:t>
      </w:r>
    </w:p>
    <w:p w:rsidR="00DC0A15" w:rsidRDefault="00DC0A15" w:rsidP="00DC0A15">
      <w:pPr>
        <w:rPr>
          <w:b/>
        </w:rPr>
      </w:pPr>
      <w:r>
        <w:rPr>
          <w:rFonts w:hint="eastAsia"/>
          <w:b/>
        </w:rPr>
        <w:t>失败回复示例</w:t>
      </w:r>
      <w:r>
        <w:rPr>
          <w:rFonts w:hint="eastAsia"/>
          <w:b/>
        </w:rPr>
        <w:t>:</w:t>
      </w:r>
    </w:p>
    <w:p w:rsidR="00DC0A15" w:rsidRPr="007F1246" w:rsidRDefault="00DC0A15" w:rsidP="00DC0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DC0A15" w:rsidRDefault="00DC0A15" w:rsidP="0012003A">
      <w:pPr>
        <w:rPr>
          <w:rStyle w:val="af7"/>
          <w:b/>
        </w:rPr>
      </w:pPr>
    </w:p>
    <w:p w:rsidR="0012003A" w:rsidRDefault="0012003A" w:rsidP="0012003A">
      <w:pPr>
        <w:pStyle w:val="3"/>
      </w:pPr>
      <w:r>
        <w:rPr>
          <w:rFonts w:hint="eastAsia"/>
        </w:rPr>
        <w:t>按</w:t>
      </w:r>
      <w:r>
        <w:rPr>
          <w:rFonts w:hint="eastAsia"/>
        </w:rPr>
        <w:t>ID</w:t>
      </w:r>
      <w:r>
        <w:rPr>
          <w:rFonts w:hint="eastAsia"/>
        </w:rPr>
        <w:t>获取接口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2" w:history="1">
        <w:r w:rsidR="0012003A" w:rsidRPr="00506A16">
          <w:rPr>
            <w:rStyle w:val="af7"/>
          </w:rPr>
          <w:t>http://192</w:t>
        </w:r>
      </w:hyperlink>
      <w:r w:rsidR="0012003A">
        <w:rPr>
          <w:rStyle w:val="af7"/>
        </w:rPr>
        <w:t>.168.2.158</w:t>
      </w:r>
      <w:r w:rsidR="0012003A" w:rsidRPr="008510B3">
        <w:rPr>
          <w:rStyle w:val="af7"/>
        </w:rPr>
        <w:t>:9000/ParkAPI/</w:t>
      </w:r>
      <w:r w:rsidR="0012003A" w:rsidRPr="00AA3BE2">
        <w:rPr>
          <w:rStyle w:val="af7"/>
        </w:rPr>
        <w:t>Get</w:t>
      </w:r>
      <w:r w:rsidR="004721A9">
        <w:rPr>
          <w:rStyle w:val="af7"/>
        </w:rPr>
        <w:t>IDInfo</w:t>
      </w:r>
      <w:r w:rsidR="0012003A">
        <w:rPr>
          <w:rStyle w:val="af7"/>
          <w:rFonts w:hint="eastAsia"/>
        </w:rPr>
        <w:t>ByID</w:t>
      </w:r>
    </w:p>
    <w:p w:rsidR="0012003A" w:rsidRDefault="0012003A" w:rsidP="0012003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12003A" w:rsidRDefault="0012003A" w:rsidP="0012003A">
      <w:pPr>
        <w:pStyle w:val="3"/>
      </w:pPr>
      <w:r>
        <w:rPr>
          <w:rFonts w:hint="eastAsia"/>
        </w:rPr>
        <w:t>按</w:t>
      </w:r>
      <w:r>
        <w:rPr>
          <w:rFonts w:hint="eastAsia"/>
        </w:rPr>
        <w:t>ID</w:t>
      </w:r>
      <w:r>
        <w:rPr>
          <w:rFonts w:hint="eastAsia"/>
        </w:rPr>
        <w:t>列表获取接口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3" w:history="1">
        <w:r w:rsidR="0012003A" w:rsidRPr="00506A16">
          <w:rPr>
            <w:rStyle w:val="af7"/>
          </w:rPr>
          <w:t>http://192</w:t>
        </w:r>
      </w:hyperlink>
      <w:r w:rsidR="0012003A">
        <w:rPr>
          <w:rStyle w:val="af7"/>
        </w:rPr>
        <w:t>.168.2.158</w:t>
      </w:r>
      <w:r w:rsidR="0012003A" w:rsidRPr="008510B3">
        <w:rPr>
          <w:rStyle w:val="af7"/>
        </w:rPr>
        <w:t>:9000/ParkAPI/</w:t>
      </w:r>
      <w:r w:rsidR="0012003A" w:rsidRPr="00AA3BE2">
        <w:rPr>
          <w:rStyle w:val="af7"/>
        </w:rPr>
        <w:t>Get</w:t>
      </w:r>
      <w:r w:rsidR="004721A9">
        <w:rPr>
          <w:rStyle w:val="af7"/>
        </w:rPr>
        <w:t>IDInfo</w:t>
      </w:r>
      <w:r w:rsidR="0012003A">
        <w:rPr>
          <w:rStyle w:val="af7"/>
          <w:rFonts w:hint="eastAsia"/>
        </w:rPr>
        <w:t>ByIDList</w:t>
      </w:r>
    </w:p>
    <w:p w:rsidR="0012003A" w:rsidRDefault="0012003A" w:rsidP="0012003A">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2003A" w:rsidRDefault="0012003A" w:rsidP="0012003A">
      <w:pPr>
        <w:pStyle w:val="3"/>
      </w:pPr>
      <w:r>
        <w:rPr>
          <w:rFonts w:hint="eastAsia"/>
        </w:rPr>
        <w:t>获取不重复字段值接口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4" w:history="1">
        <w:r w:rsidR="0012003A" w:rsidRPr="00506A16">
          <w:rPr>
            <w:rStyle w:val="af7"/>
          </w:rPr>
          <w:t>http://192</w:t>
        </w:r>
      </w:hyperlink>
      <w:r w:rsidR="0012003A">
        <w:rPr>
          <w:rStyle w:val="af7"/>
        </w:rPr>
        <w:t>.168.2.158</w:t>
      </w:r>
      <w:r w:rsidR="0012003A" w:rsidRPr="008510B3">
        <w:rPr>
          <w:rStyle w:val="af7"/>
        </w:rPr>
        <w:t>:9000/ParkAPI/</w:t>
      </w:r>
      <w:r w:rsidR="0012003A">
        <w:rPr>
          <w:rStyle w:val="af7"/>
          <w:rFonts w:hint="eastAsia"/>
        </w:rPr>
        <w:t>Get</w:t>
      </w:r>
      <w:r w:rsidR="004721A9">
        <w:rPr>
          <w:rStyle w:val="af7"/>
        </w:rPr>
        <w:t>IDInfo</w:t>
      </w:r>
      <w:r w:rsidR="0012003A">
        <w:rPr>
          <w:rStyle w:val="af7"/>
          <w:rFonts w:hint="eastAsia"/>
        </w:rPr>
        <w:t>Distinct</w:t>
      </w:r>
    </w:p>
    <w:p w:rsidR="0012003A" w:rsidRDefault="0012003A" w:rsidP="0012003A">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2003A" w:rsidRDefault="0012003A" w:rsidP="0012003A">
      <w:pPr>
        <w:pStyle w:val="3"/>
      </w:pPr>
      <w:r>
        <w:rPr>
          <w:rFonts w:hint="eastAsia"/>
        </w:rPr>
        <w:t>添加接口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5" w:history="1">
        <w:r w:rsidR="0012003A" w:rsidRPr="00614C83">
          <w:rPr>
            <w:rStyle w:val="af7"/>
          </w:rPr>
          <w:t>http://192</w:t>
        </w:r>
      </w:hyperlink>
      <w:r w:rsidR="0012003A">
        <w:rPr>
          <w:rStyle w:val="af7"/>
        </w:rPr>
        <w:t>.168.2.158</w:t>
      </w:r>
      <w:r w:rsidR="0012003A" w:rsidRPr="008510B3">
        <w:rPr>
          <w:rStyle w:val="af7"/>
        </w:rPr>
        <w:t>:9000/ParkAPI/</w:t>
      </w:r>
      <w:r w:rsidR="0012003A">
        <w:rPr>
          <w:rStyle w:val="af7"/>
          <w:rFonts w:hint="eastAsia"/>
        </w:rPr>
        <w:t>Add</w:t>
      </w:r>
      <w:r w:rsidR="004721A9">
        <w:rPr>
          <w:rStyle w:val="af7"/>
        </w:rPr>
        <w:t>IDInfo</w:t>
      </w:r>
    </w:p>
    <w:p w:rsidR="0012003A" w:rsidRDefault="0012003A" w:rsidP="0012003A">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4721A9" w:rsidRDefault="004721A9" w:rsidP="004721A9">
      <w:pPr>
        <w:pStyle w:val="4"/>
      </w:pPr>
      <w:r>
        <w:rPr>
          <w:rFonts w:hint="eastAsia"/>
        </w:rPr>
        <w:t>添加时上传照片接口</w:t>
      </w:r>
    </w:p>
    <w:p w:rsidR="004721A9" w:rsidRDefault="004721A9" w:rsidP="004721A9">
      <w:r>
        <w:rPr>
          <w:rFonts w:hint="eastAsia"/>
        </w:rPr>
        <w:t>由于照片数据较大，如果放在</w:t>
      </w:r>
      <w:r>
        <w:rPr>
          <w:rFonts w:hint="eastAsia"/>
        </w:rPr>
        <w:t>Model</w:t>
      </w:r>
      <w:r>
        <w:rPr>
          <w:rFonts w:hint="eastAsia"/>
        </w:rPr>
        <w:t>中提交会导致普通的添加接口提交失败，因此增加此接口，解决照片上传的问题。</w:t>
      </w:r>
    </w:p>
    <w:p w:rsidR="004721A9" w:rsidRPr="00E47307" w:rsidRDefault="004721A9" w:rsidP="004721A9">
      <w:pPr>
        <w:rPr>
          <w:b/>
        </w:rPr>
      </w:pPr>
      <w:r w:rsidRPr="00E47307">
        <w:rPr>
          <w:rFonts w:hint="eastAsia"/>
          <w:b/>
        </w:rPr>
        <w:t>url:</w:t>
      </w:r>
    </w:p>
    <w:p w:rsidR="004721A9" w:rsidRPr="00117E5E" w:rsidRDefault="005446D3" w:rsidP="004721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6" w:history="1">
        <w:r w:rsidR="004721A9" w:rsidRPr="00506A16">
          <w:rPr>
            <w:rStyle w:val="af7"/>
          </w:rPr>
          <w:t>http://192</w:t>
        </w:r>
      </w:hyperlink>
      <w:r w:rsidR="004721A9">
        <w:rPr>
          <w:rStyle w:val="af7"/>
        </w:rPr>
        <w:t>.168.2.158</w:t>
      </w:r>
      <w:r w:rsidR="004721A9" w:rsidRPr="008510B3">
        <w:rPr>
          <w:rStyle w:val="af7"/>
        </w:rPr>
        <w:t>:9000/ParkAPI/</w:t>
      </w:r>
      <w:r w:rsidR="004721A9" w:rsidRPr="004721A9">
        <w:rPr>
          <w:rStyle w:val="af7"/>
        </w:rPr>
        <w:t>AddIDInfoWithPhoto</w:t>
      </w:r>
    </w:p>
    <w:p w:rsidR="004721A9" w:rsidRPr="005879B3" w:rsidRDefault="004721A9" w:rsidP="004721A9">
      <w:pPr>
        <w:rPr>
          <w:b/>
        </w:rPr>
      </w:pPr>
      <w:r w:rsidRPr="00E47307">
        <w:rPr>
          <w:rFonts w:hint="eastAsia"/>
          <w:b/>
        </w:rPr>
        <w:t>请求</w:t>
      </w:r>
      <w:r w:rsidRPr="00E47307">
        <w:rPr>
          <w:b/>
        </w:rPr>
        <w:t>方式</w:t>
      </w:r>
      <w:r w:rsidRPr="00E47307">
        <w:rPr>
          <w:rFonts w:hint="eastAsia"/>
          <w:b/>
        </w:rPr>
        <w:t>：</w:t>
      </w:r>
    </w:p>
    <w:p w:rsidR="004721A9" w:rsidRDefault="004721A9" w:rsidP="004721A9">
      <w:r>
        <w:lastRenderedPageBreak/>
        <w:t>POST</w:t>
      </w:r>
      <w:r>
        <w:t>，</w:t>
      </w:r>
      <w:r>
        <w:t>GET</w:t>
      </w:r>
    </w:p>
    <w:p w:rsidR="004721A9" w:rsidRDefault="004721A9" w:rsidP="004721A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4721A9" w:rsidTr="004721A9">
        <w:tc>
          <w:tcPr>
            <w:tcW w:w="1809" w:type="dxa"/>
            <w:shd w:val="clear" w:color="auto" w:fill="B8CCE4"/>
          </w:tcPr>
          <w:p w:rsidR="004721A9" w:rsidRDefault="004721A9" w:rsidP="004721A9">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721A9" w:rsidRDefault="004721A9" w:rsidP="004721A9">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721A9" w:rsidRDefault="004721A9" w:rsidP="004721A9">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4721A9" w:rsidRDefault="004721A9" w:rsidP="004721A9">
            <w:pPr>
              <w:spacing w:line="264" w:lineRule="auto"/>
              <w:rPr>
                <w:rFonts w:ascii="Consolas" w:hAnsi="Consolas" w:cs="Consolas"/>
              </w:rPr>
            </w:pPr>
            <w:r>
              <w:rPr>
                <w:rFonts w:ascii="Consolas" w:hAnsi="Consolas" w:cs="Consolas" w:hint="eastAsia"/>
              </w:rPr>
              <w:t>说明</w:t>
            </w:r>
          </w:p>
        </w:tc>
      </w:tr>
      <w:tr w:rsidR="004721A9" w:rsidTr="004721A9">
        <w:tc>
          <w:tcPr>
            <w:tcW w:w="1809" w:type="dxa"/>
          </w:tcPr>
          <w:p w:rsidR="004721A9" w:rsidRPr="00EC78A7" w:rsidRDefault="004721A9" w:rsidP="004721A9">
            <w:pPr>
              <w:spacing w:line="264" w:lineRule="auto"/>
              <w:rPr>
                <w:b/>
                <w:kern w:val="2"/>
              </w:rPr>
            </w:pPr>
            <w:r w:rsidRPr="00EC78A7">
              <w:rPr>
                <w:b/>
                <w:kern w:val="2"/>
              </w:rPr>
              <w:t>token</w:t>
            </w:r>
          </w:p>
        </w:tc>
        <w:tc>
          <w:tcPr>
            <w:tcW w:w="1024" w:type="dxa"/>
          </w:tcPr>
          <w:p w:rsidR="004721A9" w:rsidRPr="00E00670" w:rsidRDefault="004721A9" w:rsidP="004721A9">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4721A9" w:rsidRPr="00E00670" w:rsidRDefault="004721A9" w:rsidP="004721A9">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4721A9" w:rsidRPr="00E00670" w:rsidRDefault="004721A9" w:rsidP="004721A9">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4721A9" w:rsidTr="004721A9">
        <w:tc>
          <w:tcPr>
            <w:tcW w:w="1809" w:type="dxa"/>
          </w:tcPr>
          <w:p w:rsidR="004721A9" w:rsidRPr="00A87D26" w:rsidRDefault="004721A9" w:rsidP="004721A9">
            <w:pPr>
              <w:spacing w:line="264" w:lineRule="auto"/>
              <w:rPr>
                <w:b/>
                <w:kern w:val="2"/>
              </w:rPr>
            </w:pPr>
            <w:r w:rsidRPr="004721A9">
              <w:rPr>
                <w:b/>
                <w:kern w:val="2"/>
              </w:rPr>
              <w:t>jsonModel</w:t>
            </w:r>
          </w:p>
        </w:tc>
        <w:tc>
          <w:tcPr>
            <w:tcW w:w="1024" w:type="dxa"/>
          </w:tcPr>
          <w:p w:rsidR="004721A9" w:rsidRDefault="004721A9" w:rsidP="004721A9">
            <w:r w:rsidRPr="006E09A8">
              <w:rPr>
                <w:rFonts w:ascii="Consolas" w:hAnsi="Consolas" w:cs="Consolas" w:hint="eastAsia"/>
                <w:sz w:val="18"/>
                <w:szCs w:val="18"/>
              </w:rPr>
              <w:t>String</w:t>
            </w:r>
          </w:p>
        </w:tc>
        <w:tc>
          <w:tcPr>
            <w:tcW w:w="816" w:type="dxa"/>
          </w:tcPr>
          <w:p w:rsidR="004721A9" w:rsidRDefault="004721A9" w:rsidP="004721A9">
            <w:r w:rsidRPr="00C55F31">
              <w:rPr>
                <w:rFonts w:ascii="Consolas" w:hAnsi="Consolas" w:cs="Consolas" w:hint="eastAsia"/>
                <w:sz w:val="18"/>
                <w:szCs w:val="18"/>
              </w:rPr>
              <w:t>Y</w:t>
            </w:r>
          </w:p>
        </w:tc>
        <w:tc>
          <w:tcPr>
            <w:tcW w:w="5106" w:type="dxa"/>
          </w:tcPr>
          <w:p w:rsidR="004721A9" w:rsidRDefault="004721A9" w:rsidP="004721A9">
            <w:pPr>
              <w:spacing w:line="264" w:lineRule="auto"/>
              <w:rPr>
                <w:rFonts w:ascii="Consolas" w:hAnsi="Consolas" w:cs="Consolas"/>
                <w:sz w:val="18"/>
                <w:szCs w:val="18"/>
              </w:rPr>
            </w:pPr>
            <w:r>
              <w:rPr>
                <w:rFonts w:ascii="Consolas" w:hAnsi="Consolas" w:cs="Consolas" w:hint="eastAsia"/>
                <w:sz w:val="18"/>
                <w:szCs w:val="18"/>
              </w:rPr>
              <w:t>身份证信息数据</w:t>
            </w:r>
            <w:r>
              <w:rPr>
                <w:rFonts w:ascii="Consolas" w:hAnsi="Consolas" w:cs="Consolas" w:hint="eastAsia"/>
                <w:sz w:val="18"/>
                <w:szCs w:val="18"/>
              </w:rPr>
              <w:t>Model(</w:t>
            </w:r>
            <w:r>
              <w:rPr>
                <w:rFonts w:ascii="Consolas" w:hAnsi="Consolas" w:cs="Consolas" w:hint="eastAsia"/>
                <w:sz w:val="18"/>
                <w:szCs w:val="18"/>
              </w:rPr>
              <w:t>不含</w:t>
            </w:r>
            <w:r>
              <w:rPr>
                <w:rFonts w:ascii="Consolas" w:hAnsi="Consolas" w:cs="Consolas" w:hint="eastAsia"/>
                <w:sz w:val="18"/>
                <w:szCs w:val="18"/>
              </w:rPr>
              <w:t>Photo</w:t>
            </w:r>
            <w:r>
              <w:rPr>
                <w:rFonts w:ascii="Consolas" w:hAnsi="Consolas" w:cs="Consolas" w:hint="eastAsia"/>
                <w:sz w:val="18"/>
                <w:szCs w:val="18"/>
              </w:rPr>
              <w:t>字段数据</w:t>
            </w:r>
            <w:r>
              <w:rPr>
                <w:rFonts w:ascii="Consolas" w:hAnsi="Consolas" w:cs="Consolas" w:hint="eastAsia"/>
                <w:sz w:val="18"/>
                <w:szCs w:val="18"/>
              </w:rPr>
              <w:t>)</w:t>
            </w:r>
          </w:p>
        </w:tc>
      </w:tr>
      <w:tr w:rsidR="004721A9" w:rsidTr="004721A9">
        <w:tc>
          <w:tcPr>
            <w:tcW w:w="1809" w:type="dxa"/>
          </w:tcPr>
          <w:p w:rsidR="004721A9" w:rsidRDefault="004721A9" w:rsidP="004721A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4721A9" w:rsidRPr="00E00670" w:rsidRDefault="004721A9" w:rsidP="004721A9">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721A9" w:rsidRPr="00E00670" w:rsidRDefault="004721A9" w:rsidP="004721A9">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721A9" w:rsidRDefault="004721A9" w:rsidP="004721A9">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4721A9" w:rsidRDefault="004721A9" w:rsidP="004721A9">
      <w:pPr>
        <w:rPr>
          <w:b/>
        </w:rPr>
      </w:pPr>
      <w:r>
        <w:rPr>
          <w:rFonts w:hint="eastAsia"/>
          <w:b/>
        </w:rPr>
        <w:t>返回</w:t>
      </w:r>
      <w:r>
        <w:rPr>
          <w:b/>
        </w:rPr>
        <w:t>数据</w:t>
      </w:r>
      <w:r w:rsidRPr="0050700F">
        <w:rPr>
          <w:rFonts w:hint="eastAsia"/>
          <w:b/>
        </w:rPr>
        <w:t>格式</w:t>
      </w:r>
      <w:r>
        <w:rPr>
          <w:rFonts w:hint="eastAsia"/>
          <w:b/>
        </w:rPr>
        <w:t>:</w:t>
      </w:r>
    </w:p>
    <w:p w:rsidR="004721A9" w:rsidRPr="0051022D" w:rsidRDefault="004721A9" w:rsidP="004721A9">
      <w:r>
        <w:t>JSON</w:t>
      </w:r>
    </w:p>
    <w:p w:rsidR="004721A9" w:rsidRDefault="004721A9" w:rsidP="004721A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721A9" w:rsidTr="004721A9">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721A9" w:rsidRDefault="004721A9" w:rsidP="004721A9">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721A9" w:rsidRDefault="004721A9" w:rsidP="004721A9">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721A9" w:rsidRDefault="004721A9" w:rsidP="004721A9">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721A9" w:rsidRDefault="004721A9" w:rsidP="004721A9">
            <w:pPr>
              <w:spacing w:line="264" w:lineRule="auto"/>
              <w:rPr>
                <w:rFonts w:ascii="Consolas" w:hAnsi="Consolas" w:cs="Consolas"/>
                <w:kern w:val="2"/>
              </w:rPr>
            </w:pPr>
            <w:r>
              <w:rPr>
                <w:rFonts w:ascii="Consolas" w:hAnsi="Consolas" w:cs="Consolas" w:hint="eastAsia"/>
                <w:kern w:val="2"/>
              </w:rPr>
              <w:t>说明</w:t>
            </w:r>
          </w:p>
        </w:tc>
      </w:tr>
      <w:tr w:rsidR="004721A9" w:rsidTr="004721A9">
        <w:tc>
          <w:tcPr>
            <w:tcW w:w="1526"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4721A9" w:rsidTr="004721A9">
        <w:tc>
          <w:tcPr>
            <w:tcW w:w="1526"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4721A9" w:rsidTr="004721A9">
        <w:tc>
          <w:tcPr>
            <w:tcW w:w="1526"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4721A9" w:rsidRDefault="004721A9" w:rsidP="004721A9">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4721A9" w:rsidRDefault="004721A9" w:rsidP="004721A9">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4721A9" w:rsidRDefault="004721A9" w:rsidP="004721A9">
      <w:pPr>
        <w:rPr>
          <w:b/>
        </w:rPr>
      </w:pPr>
    </w:p>
    <w:p w:rsidR="004721A9" w:rsidRDefault="004721A9" w:rsidP="004721A9">
      <w:pPr>
        <w:rPr>
          <w:b/>
        </w:rPr>
      </w:pPr>
      <w:r>
        <w:rPr>
          <w:rFonts w:hint="eastAsia"/>
          <w:b/>
        </w:rPr>
        <w:t>请求示例：</w:t>
      </w:r>
    </w:p>
    <w:p w:rsidR="004721A9" w:rsidRPr="008510B3" w:rsidRDefault="005446D3" w:rsidP="004721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7" w:history="1">
        <w:r w:rsidR="004721A9" w:rsidRPr="00C92F9A">
          <w:rPr>
            <w:rStyle w:val="af7"/>
          </w:rPr>
          <w:t>http://192</w:t>
        </w:r>
      </w:hyperlink>
      <w:r w:rsidR="004721A9" w:rsidRPr="0035271B">
        <w:rPr>
          <w:rStyle w:val="af7"/>
        </w:rPr>
        <w:t>.168.2.158:9000/</w:t>
      </w:r>
      <w:r w:rsidR="00A16D0E" w:rsidRPr="00A16D0E">
        <w:rPr>
          <w:rStyle w:val="af7"/>
        </w:rPr>
        <w:t>ParkAPI/AddIDInfoWithPhoto?token=fa7c3f14651243b8a8d5f94d868829a1&amp;jsonModel={"IDNumber":"440982198501013312","ID":0}</w:t>
      </w:r>
    </w:p>
    <w:p w:rsidR="004721A9" w:rsidRPr="00502B92" w:rsidRDefault="004721A9" w:rsidP="004721A9">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Pr>
          <w:rFonts w:hint="eastAsia"/>
          <w:b/>
        </w:rPr>
        <w:t>Form</w:t>
      </w:r>
      <w:r>
        <w:rPr>
          <w:rFonts w:hint="eastAsia"/>
          <w:b/>
        </w:rPr>
        <w:t>表单的</w:t>
      </w:r>
      <w:r>
        <w:rPr>
          <w:rFonts w:hint="eastAsia"/>
          <w:b/>
        </w:rPr>
        <w:t>Action</w:t>
      </w:r>
      <w:r>
        <w:rPr>
          <w:rFonts w:hint="eastAsia"/>
          <w:b/>
        </w:rPr>
        <w:t>指定为请求的</w:t>
      </w:r>
      <w:r>
        <w:rPr>
          <w:rFonts w:hint="eastAsia"/>
          <w:b/>
        </w:rPr>
        <w:t>URL</w:t>
      </w:r>
      <w:r>
        <w:rPr>
          <w:rFonts w:hint="eastAsia"/>
          <w:b/>
        </w:rPr>
        <w:t>。如</w:t>
      </w:r>
      <w:r>
        <w:rPr>
          <w:rFonts w:hint="eastAsia"/>
          <w:b/>
        </w:rPr>
        <w:t xml:space="preserve">: </w:t>
      </w:r>
    </w:p>
    <w:p w:rsidR="004721A9" w:rsidRPr="008D7838" w:rsidRDefault="004721A9" w:rsidP="004721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t>“</w:t>
      </w:r>
      <w:r w:rsidRPr="008D7838">
        <w:t>http://192.168.2.158:9000/ParkAPI/</w:t>
      </w:r>
      <w:r w:rsidR="00E24D60" w:rsidRPr="00E24D60">
        <w:t>AddIDInfoWithPhoto?token=fa7c3f14651243b8a8d5f94d868829a1&amp;jsonModel={"IDNumber":"440982198501013312","ID":0}</w:t>
      </w:r>
      <w:r>
        <w:t>”</w:t>
      </w:r>
      <w:r w:rsidRPr="008D7838">
        <w:t xml:space="preserve"> method=</w:t>
      </w:r>
      <w:r>
        <w:t>“</w:t>
      </w:r>
      <w:r w:rsidRPr="008D7838">
        <w:t>post</w:t>
      </w:r>
      <w:r>
        <w:t>”</w:t>
      </w:r>
      <w:r w:rsidRPr="008D7838">
        <w:t xml:space="preserve"> enctype=</w:t>
      </w:r>
      <w:r>
        <w:t>“</w:t>
      </w:r>
      <w:r w:rsidRPr="008D7838">
        <w:t>multipart/form-data</w:t>
      </w:r>
      <w:r>
        <w:t>”</w:t>
      </w:r>
      <w:r w:rsidRPr="008D7838">
        <w:t xml:space="preserve"> name=</w:t>
      </w:r>
      <w:r>
        <w:t>“</w:t>
      </w:r>
      <w:r w:rsidRPr="008D7838">
        <w:t>form1</w:t>
      </w:r>
      <w:r>
        <w:t>”</w:t>
      </w:r>
      <w:r w:rsidRPr="008D7838">
        <w:t xml:space="preserve"> id=</w:t>
      </w:r>
      <w:r>
        <w:t>“</w:t>
      </w:r>
      <w:r w:rsidRPr="008D7838">
        <w:t>form1</w:t>
      </w:r>
      <w:r>
        <w:t>”</w:t>
      </w:r>
      <w:r w:rsidRPr="008D7838">
        <w:t>&gt;</w:t>
      </w:r>
      <w:r w:rsidRPr="008D7838">
        <w:rPr>
          <w:rFonts w:hint="eastAsia"/>
        </w:rPr>
        <w:t>&lt;/form&gt;</w:t>
      </w:r>
    </w:p>
    <w:p w:rsidR="004721A9" w:rsidRDefault="004721A9" w:rsidP="004721A9">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4721A9" w:rsidRDefault="004721A9" w:rsidP="004721A9">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1D6552" w:rsidRDefault="004721A9" w:rsidP="001D6552">
      <w:pPr>
        <w:widowControl w:val="0"/>
        <w:autoSpaceDE w:val="0"/>
        <w:autoSpaceDN w:val="0"/>
        <w:adjustRightInd w:val="0"/>
        <w:spacing w:after="0" w:line="240" w:lineRule="auto"/>
        <w:ind w:firstLineChars="200" w:firstLine="38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r w:rsidR="001D6552" w:rsidRPr="001D6552">
        <w:rPr>
          <w:rFonts w:ascii="新宋体" w:hAnsi="新宋体" w:cs="新宋体"/>
          <w:color w:val="000000"/>
          <w:sz w:val="19"/>
          <w:szCs w:val="19"/>
          <w:highlight w:val="white"/>
        </w:rPr>
        <w:t xml:space="preserve"> </w:t>
      </w:r>
    </w:p>
    <w:p w:rsidR="001D6552" w:rsidRDefault="001D6552" w:rsidP="001D6552">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Url;</w:t>
      </w:r>
    </w:p>
    <w:p w:rsidR="004721A9" w:rsidRDefault="001D6552" w:rsidP="001D6552">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ParkingModel.</w:t>
      </w:r>
      <w:r>
        <w:rPr>
          <w:rFonts w:ascii="新宋体" w:hAnsi="新宋体" w:cs="新宋体"/>
          <w:color w:val="2B91AF"/>
          <w:sz w:val="19"/>
          <w:szCs w:val="19"/>
          <w:highlight w:val="white"/>
        </w:rPr>
        <w:t>tIDInfo</w:t>
      </w:r>
      <w:r>
        <w:rPr>
          <w:rFonts w:ascii="新宋体" w:hAnsi="新宋体" w:cs="新宋体"/>
          <w:color w:val="000000"/>
          <w:sz w:val="19"/>
          <w:szCs w:val="19"/>
          <w:highlight w:val="white"/>
        </w:rPr>
        <w:t xml:space="preserve"> info;</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p>
    <w:p w:rsidR="004721A9" w:rsidRDefault="004721A9" w:rsidP="004721A9">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lastRenderedPageBreak/>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4721A9" w:rsidRDefault="004721A9" w:rsidP="004721A9">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4721A9" w:rsidRDefault="004721A9" w:rsidP="004721A9">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Pr="00E7083A">
        <w:rPr>
          <w:rFonts w:ascii="新宋体" w:hAnsi="新宋体" w:cs="新宋体"/>
          <w:color w:val="008000"/>
          <w:sz w:val="19"/>
          <w:szCs w:val="19"/>
          <w:highlight w:val="white"/>
        </w:rPr>
        <w:t xml:space="preserve"> </w:t>
      </w:r>
      <w:r>
        <w:rPr>
          <w:rFonts w:ascii="新宋体" w:hAnsi="新宋体" w:cs="新宋体"/>
          <w:color w:val="008000"/>
          <w:sz w:val="19"/>
          <w:szCs w:val="19"/>
          <w:highlight w:val="white"/>
        </w:rPr>
        <w:t>//</w:t>
      </w:r>
      <w:r>
        <w:rPr>
          <w:rFonts w:ascii="新宋体" w:hAnsi="新宋体" w:cs="新宋体" w:hint="eastAsia"/>
          <w:color w:val="008000"/>
          <w:sz w:val="19"/>
          <w:szCs w:val="19"/>
          <w:highlight w:val="white"/>
        </w:rPr>
        <w:t>传</w:t>
      </w:r>
      <w:r>
        <w:rPr>
          <w:rFonts w:ascii="新宋体" w:hAnsi="新宋体" w:cs="新宋体"/>
          <w:color w:val="008000"/>
          <w:sz w:val="19"/>
          <w:szCs w:val="19"/>
          <w:highlight w:val="white"/>
        </w:rPr>
        <w:t>Size</w:t>
      </w:r>
      <w:r>
        <w:rPr>
          <w:rFonts w:ascii="新宋体" w:hAnsi="新宋体" w:cs="新宋体"/>
          <w:color w:val="008000"/>
          <w:sz w:val="19"/>
          <w:szCs w:val="19"/>
          <w:highlight w:val="white"/>
        </w:rPr>
        <w:t>值方便服务器</w:t>
      </w:r>
      <w:r>
        <w:rPr>
          <w:rFonts w:ascii="新宋体" w:hAnsi="新宋体" w:cs="新宋体" w:hint="eastAsia"/>
          <w:color w:val="008000"/>
          <w:sz w:val="19"/>
          <w:szCs w:val="19"/>
          <w:highlight w:val="white"/>
        </w:rPr>
        <w:t>在传输文件内容之前</w:t>
      </w:r>
      <w:r>
        <w:rPr>
          <w:rFonts w:ascii="新宋体" w:hAnsi="新宋体" w:cs="新宋体"/>
          <w:color w:val="008000"/>
          <w:sz w:val="19"/>
          <w:szCs w:val="19"/>
          <w:highlight w:val="white"/>
        </w:rPr>
        <w:t>检查文件大小</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1D6552" w:rsidRDefault="001D6552" w:rsidP="001D6552">
      <w:pPr>
        <w:widowControl w:val="0"/>
        <w:autoSpaceDE w:val="0"/>
        <w:autoSpaceDN w:val="0"/>
        <w:adjustRightInd w:val="0"/>
        <w:spacing w:after="0" w:line="240" w:lineRule="auto"/>
        <w:rPr>
          <w:rFonts w:ascii="新宋体" w:hAnsi="新宋体" w:cs="新宋体"/>
          <w:color w:val="000000"/>
          <w:sz w:val="19"/>
          <w:szCs w:val="19"/>
          <w:highlight w:val="white"/>
        </w:rPr>
      </w:pPr>
    </w:p>
    <w:p w:rsidR="001D6552" w:rsidRDefault="001D6552" w:rsidP="001D6552">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info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ParkingModel.</w:t>
      </w:r>
      <w:r>
        <w:rPr>
          <w:rFonts w:ascii="新宋体" w:hAnsi="新宋体" w:cs="新宋体"/>
          <w:color w:val="2B91AF"/>
          <w:sz w:val="19"/>
          <w:szCs w:val="19"/>
          <w:highlight w:val="white"/>
        </w:rPr>
        <w:t>tIDInfo</w:t>
      </w:r>
      <w:r>
        <w:rPr>
          <w:rFonts w:ascii="新宋体" w:hAnsi="新宋体" w:cs="新宋体"/>
          <w:color w:val="000000"/>
          <w:sz w:val="19"/>
          <w:szCs w:val="19"/>
          <w:highlight w:val="white"/>
        </w:rPr>
        <w:t>();</w:t>
      </w:r>
    </w:p>
    <w:p w:rsidR="001D6552" w:rsidRDefault="001D6552" w:rsidP="001D6552">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info.IDNumber = </w:t>
      </w:r>
      <w:r>
        <w:rPr>
          <w:rFonts w:ascii="新宋体" w:hAnsi="新宋体" w:cs="新宋体"/>
          <w:color w:val="A31515"/>
          <w:sz w:val="19"/>
          <w:szCs w:val="19"/>
          <w:highlight w:val="white"/>
        </w:rPr>
        <w:t>"440982198501013312"</w:t>
      </w:r>
      <w:r>
        <w:rPr>
          <w:rFonts w:ascii="新宋体" w:hAnsi="新宋体" w:cs="新宋体"/>
          <w:color w:val="000000"/>
          <w:sz w:val="19"/>
          <w:szCs w:val="19"/>
          <w:highlight w:val="white"/>
        </w:rPr>
        <w:t>;</w:t>
      </w:r>
    </w:p>
    <w:p w:rsidR="001D6552" w:rsidRDefault="001D6552" w:rsidP="001D6552">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Url =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r>
        <w:rPr>
          <w:rFonts w:ascii="新宋体" w:hAnsi="新宋体" w:cs="新宋体"/>
          <w:color w:val="A31515"/>
          <w:sz w:val="19"/>
          <w:szCs w:val="19"/>
          <w:highlight w:val="white"/>
        </w:rPr>
        <w:t>"/ParkAPI/AddIDInfoWithPhoto?token={0}&amp;jsonModel={1}"</w:t>
      </w:r>
      <w:r>
        <w:rPr>
          <w:rFonts w:ascii="新宋体" w:hAnsi="新宋体" w:cs="新宋体"/>
          <w:color w:val="000000"/>
          <w:sz w:val="19"/>
          <w:szCs w:val="19"/>
          <w:highlight w:val="white"/>
        </w:rPr>
        <w:t>,</w:t>
      </w:r>
    </w:p>
    <w:p w:rsidR="004721A9" w:rsidRDefault="001D6552" w:rsidP="001D6552">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hint="eastAsia"/>
          <w:color w:val="000000"/>
          <w:sz w:val="19"/>
          <w:szCs w:val="19"/>
          <w:highlight w:val="white"/>
        </w:rPr>
        <w:t xml:space="preserve">, </w:t>
      </w:r>
      <w:r>
        <w:rPr>
          <w:rFonts w:ascii="新宋体" w:hAnsi="新宋体" w:cs="新宋体"/>
          <w:color w:val="000000"/>
          <w:sz w:val="19"/>
          <w:szCs w:val="19"/>
          <w:highlight w:val="white"/>
        </w:rPr>
        <w:t>ParkingSqlHelper.</w:t>
      </w:r>
      <w:r>
        <w:rPr>
          <w:rFonts w:ascii="新宋体" w:hAnsi="新宋体" w:cs="新宋体"/>
          <w:color w:val="2B91AF"/>
          <w:sz w:val="19"/>
          <w:szCs w:val="19"/>
          <w:highlight w:val="white"/>
        </w:rPr>
        <w:t>JsonHelper</w:t>
      </w:r>
      <w:r>
        <w:rPr>
          <w:rFonts w:ascii="新宋体" w:hAnsi="新宋体" w:cs="新宋体"/>
          <w:color w:val="000000"/>
          <w:sz w:val="19"/>
          <w:szCs w:val="19"/>
          <w:highlight w:val="white"/>
        </w:rPr>
        <w:t>.SerializeObject(info));</w:t>
      </w:r>
    </w:p>
    <w:p w:rsidR="004721A9" w:rsidRDefault="004721A9" w:rsidP="001D6552">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sidR="001D6552">
        <w:rPr>
          <w:rFonts w:ascii="新宋体" w:hAnsi="新宋体" w:cs="新宋体"/>
          <w:color w:val="000000"/>
          <w:sz w:val="19"/>
          <w:szCs w:val="19"/>
          <w:highlight w:val="white"/>
        </w:rPr>
        <w:t>Url</w:t>
      </w:r>
      <w:r>
        <w:rPr>
          <w:rFonts w:ascii="新宋体" w:hAnsi="新宋体" w:cs="新宋体"/>
          <w:color w:val="000000"/>
          <w:sz w:val="19"/>
          <w:szCs w:val="19"/>
          <w:highlight w:val="white"/>
        </w:rPr>
        <w:t>, content).Result;</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4721A9" w:rsidRDefault="004721A9" w:rsidP="004721A9">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4721A9" w:rsidRDefault="004721A9" w:rsidP="004721A9">
      <w:pPr>
        <w:widowControl w:val="0"/>
        <w:autoSpaceDE w:val="0"/>
        <w:autoSpaceDN w:val="0"/>
        <w:adjustRightInd w:val="0"/>
        <w:spacing w:after="0" w:line="240" w:lineRule="auto"/>
        <w:rPr>
          <w:rFonts w:ascii="新宋体" w:hAnsi="新宋体" w:cs="新宋体"/>
          <w:color w:val="000000"/>
          <w:sz w:val="19"/>
          <w:szCs w:val="19"/>
          <w:highlight w:val="white"/>
        </w:rPr>
      </w:pPr>
    </w:p>
    <w:p w:rsidR="004721A9" w:rsidRDefault="004721A9" w:rsidP="004721A9">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4721A9" w:rsidRDefault="004721A9" w:rsidP="004721A9">
      <w:pPr>
        <w:rPr>
          <w:rFonts w:ascii="新宋体" w:hAnsi="新宋体" w:cs="新宋体"/>
          <w:color w:val="0000FF"/>
          <w:sz w:val="19"/>
          <w:szCs w:val="19"/>
        </w:rPr>
      </w:pPr>
      <w:r>
        <w:rPr>
          <w:rFonts w:ascii="新宋体" w:hAnsi="新宋体" w:cs="新宋体"/>
          <w:color w:val="000000"/>
          <w:sz w:val="19"/>
          <w:szCs w:val="19"/>
          <w:highlight w:val="white"/>
        </w:rPr>
        <w:t>}</w:t>
      </w:r>
    </w:p>
    <w:p w:rsidR="004721A9" w:rsidRDefault="004721A9" w:rsidP="004721A9">
      <w:pPr>
        <w:rPr>
          <w:b/>
        </w:rPr>
      </w:pPr>
    </w:p>
    <w:p w:rsidR="004721A9" w:rsidRDefault="004721A9" w:rsidP="004721A9">
      <w:pPr>
        <w:rPr>
          <w:b/>
        </w:rPr>
      </w:pPr>
      <w:r>
        <w:rPr>
          <w:rFonts w:hint="eastAsia"/>
          <w:b/>
        </w:rPr>
        <w:t>成功回复示例</w:t>
      </w:r>
      <w:r>
        <w:rPr>
          <w:rFonts w:hint="eastAsia"/>
          <w:b/>
        </w:rPr>
        <w:t>:</w:t>
      </w:r>
    </w:p>
    <w:p w:rsidR="004721A9" w:rsidRPr="007F1246" w:rsidRDefault="004721A9" w:rsidP="004721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Pr>
          <w:rFonts w:hint="eastAsia"/>
        </w:rPr>
        <w:t>1</w:t>
      </w:r>
      <w:r w:rsidRPr="00C32FE0">
        <w:t>}</w:t>
      </w:r>
      <w:r w:rsidRPr="0069679C">
        <w:rPr>
          <w:rFonts w:hint="eastAsia"/>
        </w:rPr>
        <w:t xml:space="preserve"> </w:t>
      </w:r>
    </w:p>
    <w:p w:rsidR="004721A9" w:rsidRDefault="004721A9" w:rsidP="004721A9">
      <w:pPr>
        <w:rPr>
          <w:b/>
        </w:rPr>
      </w:pPr>
      <w:r>
        <w:rPr>
          <w:rFonts w:hint="eastAsia"/>
          <w:b/>
        </w:rPr>
        <w:t>失败回复示例</w:t>
      </w:r>
      <w:r>
        <w:rPr>
          <w:rFonts w:hint="eastAsia"/>
          <w:b/>
        </w:rPr>
        <w:t>:</w:t>
      </w:r>
    </w:p>
    <w:p w:rsidR="004721A9" w:rsidRPr="007F1246" w:rsidRDefault="004721A9" w:rsidP="004721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F84FFF" w:rsidRDefault="00F84FFF" w:rsidP="00F84FFF">
      <w:pPr>
        <w:pStyle w:val="4"/>
      </w:pPr>
      <w:r>
        <w:rPr>
          <w:rFonts w:hint="eastAsia"/>
        </w:rPr>
        <w:t>通过请求体添加接口</w:t>
      </w:r>
    </w:p>
    <w:p w:rsidR="00F84FFF" w:rsidRDefault="00F84FFF" w:rsidP="00F84FFF">
      <w:r>
        <w:rPr>
          <w:rFonts w:hint="eastAsia"/>
        </w:rPr>
        <w:t>由于照片数据较大，如果放在</w:t>
      </w:r>
      <w:r>
        <w:rPr>
          <w:rFonts w:hint="eastAsia"/>
        </w:rPr>
        <w:t>Model</w:t>
      </w:r>
      <w:r>
        <w:rPr>
          <w:rFonts w:hint="eastAsia"/>
        </w:rPr>
        <w:t>中提交会导致普通的添加接口提交失败，因此增加此接口，解决照片上传的问题。</w:t>
      </w:r>
    </w:p>
    <w:p w:rsidR="00F84FFF" w:rsidRPr="00E47307" w:rsidRDefault="00F84FFF" w:rsidP="00F84FFF">
      <w:pPr>
        <w:rPr>
          <w:b/>
        </w:rPr>
      </w:pPr>
      <w:r w:rsidRPr="00E47307">
        <w:rPr>
          <w:rFonts w:hint="eastAsia"/>
          <w:b/>
        </w:rPr>
        <w:t>url:</w:t>
      </w:r>
    </w:p>
    <w:p w:rsidR="00F84FFF" w:rsidRPr="00117E5E" w:rsidRDefault="005446D3" w:rsidP="00F84F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8" w:history="1">
        <w:r w:rsidR="00F84FFF" w:rsidRPr="00506A16">
          <w:rPr>
            <w:rStyle w:val="af7"/>
          </w:rPr>
          <w:t>http://192</w:t>
        </w:r>
      </w:hyperlink>
      <w:r w:rsidR="00F84FFF">
        <w:rPr>
          <w:rStyle w:val="af7"/>
        </w:rPr>
        <w:t>.168.2.158</w:t>
      </w:r>
      <w:r w:rsidR="00F84FFF" w:rsidRPr="008510B3">
        <w:rPr>
          <w:rStyle w:val="af7"/>
        </w:rPr>
        <w:t>:9000/ParkAPI/</w:t>
      </w:r>
      <w:r w:rsidR="00F84FFF" w:rsidRPr="00F84FFF">
        <w:rPr>
          <w:rStyle w:val="af7"/>
        </w:rPr>
        <w:t>AddIDInfoFromBody</w:t>
      </w:r>
    </w:p>
    <w:p w:rsidR="00F84FFF" w:rsidRPr="005879B3" w:rsidRDefault="00F84FFF" w:rsidP="00F84FFF">
      <w:pPr>
        <w:rPr>
          <w:b/>
        </w:rPr>
      </w:pPr>
      <w:r w:rsidRPr="00E47307">
        <w:rPr>
          <w:rFonts w:hint="eastAsia"/>
          <w:b/>
        </w:rPr>
        <w:t>请求</w:t>
      </w:r>
      <w:r w:rsidRPr="00E47307">
        <w:rPr>
          <w:b/>
        </w:rPr>
        <w:t>方式</w:t>
      </w:r>
      <w:r w:rsidRPr="00E47307">
        <w:rPr>
          <w:rFonts w:hint="eastAsia"/>
          <w:b/>
        </w:rPr>
        <w:t>：</w:t>
      </w:r>
    </w:p>
    <w:p w:rsidR="00F84FFF" w:rsidRDefault="00F84FFF" w:rsidP="00F84FFF">
      <w:r>
        <w:t>POST</w:t>
      </w:r>
      <w:r>
        <w:t>，</w:t>
      </w:r>
      <w:r>
        <w:t>GET</w:t>
      </w:r>
    </w:p>
    <w:p w:rsidR="00F84FFF" w:rsidRDefault="00F84FFF" w:rsidP="00F84FFF">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84FFF" w:rsidTr="00F84FFF">
        <w:tc>
          <w:tcPr>
            <w:tcW w:w="1809" w:type="dxa"/>
            <w:shd w:val="clear" w:color="auto" w:fill="B8CCE4"/>
          </w:tcPr>
          <w:p w:rsidR="00F84FFF" w:rsidRDefault="00F84FFF" w:rsidP="00F84FF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84FFF" w:rsidRDefault="00F84FFF" w:rsidP="00F84FF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84FFF" w:rsidRDefault="00F84FFF" w:rsidP="00F84FF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84FFF" w:rsidRDefault="00F84FFF" w:rsidP="00F84FFF">
            <w:pPr>
              <w:spacing w:line="264" w:lineRule="auto"/>
              <w:rPr>
                <w:rFonts w:ascii="Consolas" w:hAnsi="Consolas" w:cs="Consolas"/>
              </w:rPr>
            </w:pPr>
            <w:r>
              <w:rPr>
                <w:rFonts w:ascii="Consolas" w:hAnsi="Consolas" w:cs="Consolas" w:hint="eastAsia"/>
              </w:rPr>
              <w:t>说明</w:t>
            </w:r>
          </w:p>
        </w:tc>
      </w:tr>
      <w:tr w:rsidR="00F84FFF" w:rsidTr="00F84FFF">
        <w:tc>
          <w:tcPr>
            <w:tcW w:w="1809" w:type="dxa"/>
          </w:tcPr>
          <w:p w:rsidR="00F84FFF" w:rsidRPr="00EC78A7" w:rsidRDefault="00F84FFF" w:rsidP="00F84FFF">
            <w:pPr>
              <w:spacing w:line="264" w:lineRule="auto"/>
              <w:rPr>
                <w:b/>
                <w:kern w:val="2"/>
              </w:rPr>
            </w:pPr>
            <w:r w:rsidRPr="00EC78A7">
              <w:rPr>
                <w:b/>
                <w:kern w:val="2"/>
              </w:rPr>
              <w:t>token</w:t>
            </w:r>
          </w:p>
        </w:tc>
        <w:tc>
          <w:tcPr>
            <w:tcW w:w="1024" w:type="dxa"/>
          </w:tcPr>
          <w:p w:rsidR="00F84FFF" w:rsidRPr="00E00670" w:rsidRDefault="00F84FFF" w:rsidP="00F84FF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84FFF" w:rsidRPr="00E00670" w:rsidRDefault="00F84FFF" w:rsidP="00F84FF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84FFF" w:rsidRPr="00E00670" w:rsidRDefault="00F84FFF" w:rsidP="00F84FF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84FFF" w:rsidTr="00F84FFF">
        <w:tc>
          <w:tcPr>
            <w:tcW w:w="1809" w:type="dxa"/>
          </w:tcPr>
          <w:p w:rsidR="00F84FFF" w:rsidRDefault="00F84FFF" w:rsidP="00F84FF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84FFF" w:rsidRPr="00E00670" w:rsidRDefault="00F84FFF" w:rsidP="00F84FF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84FFF" w:rsidRPr="00E00670" w:rsidRDefault="00F84FFF" w:rsidP="00F84FF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84FFF" w:rsidRDefault="00F84FFF" w:rsidP="00F84FF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84FFF" w:rsidRDefault="00F84FFF" w:rsidP="00F84FFF">
      <w:pPr>
        <w:rPr>
          <w:b/>
        </w:rPr>
      </w:pPr>
      <w:r>
        <w:rPr>
          <w:rFonts w:hint="eastAsia"/>
          <w:b/>
        </w:rPr>
        <w:t>返回</w:t>
      </w:r>
      <w:r>
        <w:rPr>
          <w:b/>
        </w:rPr>
        <w:t>数据</w:t>
      </w:r>
      <w:r w:rsidRPr="0050700F">
        <w:rPr>
          <w:rFonts w:hint="eastAsia"/>
          <w:b/>
        </w:rPr>
        <w:t>格式</w:t>
      </w:r>
      <w:r>
        <w:rPr>
          <w:rFonts w:hint="eastAsia"/>
          <w:b/>
        </w:rPr>
        <w:t>:</w:t>
      </w:r>
    </w:p>
    <w:p w:rsidR="00F84FFF" w:rsidRPr="0051022D" w:rsidRDefault="00F84FFF" w:rsidP="00F84FFF">
      <w:r>
        <w:t>JSON</w:t>
      </w:r>
    </w:p>
    <w:p w:rsidR="00F84FFF" w:rsidRDefault="00F84FFF" w:rsidP="00F84FF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84FFF" w:rsidTr="00F84FF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84FFF" w:rsidRDefault="00F84FFF" w:rsidP="00F84FF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84FFF" w:rsidRDefault="00F84FFF" w:rsidP="00F84FF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84FFF" w:rsidRDefault="00F84FFF" w:rsidP="00F84FF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84FFF" w:rsidRDefault="00F84FFF" w:rsidP="00F84FFF">
            <w:pPr>
              <w:spacing w:line="264" w:lineRule="auto"/>
              <w:rPr>
                <w:rFonts w:ascii="Consolas" w:hAnsi="Consolas" w:cs="Consolas"/>
                <w:kern w:val="2"/>
              </w:rPr>
            </w:pPr>
            <w:r>
              <w:rPr>
                <w:rFonts w:ascii="Consolas" w:hAnsi="Consolas" w:cs="Consolas" w:hint="eastAsia"/>
                <w:kern w:val="2"/>
              </w:rPr>
              <w:t>说明</w:t>
            </w:r>
          </w:p>
        </w:tc>
      </w:tr>
      <w:tr w:rsidR="00F84FFF" w:rsidTr="00F84FFF">
        <w:tc>
          <w:tcPr>
            <w:tcW w:w="1526"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84FFF" w:rsidTr="00F84FFF">
        <w:tc>
          <w:tcPr>
            <w:tcW w:w="1526"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84FFF" w:rsidTr="00F84FFF">
        <w:tc>
          <w:tcPr>
            <w:tcW w:w="1526"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F84FFF" w:rsidRDefault="00F84FFF" w:rsidP="00F84FF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84FFF" w:rsidRDefault="00F84FFF" w:rsidP="00F84FF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F84FFF" w:rsidRDefault="00F84FFF" w:rsidP="00F84FFF">
      <w:pPr>
        <w:rPr>
          <w:b/>
        </w:rPr>
      </w:pPr>
    </w:p>
    <w:p w:rsidR="00F84FFF" w:rsidRDefault="00F84FFF" w:rsidP="00F84FFF">
      <w:pPr>
        <w:rPr>
          <w:b/>
        </w:rPr>
      </w:pPr>
      <w:r>
        <w:rPr>
          <w:rFonts w:hint="eastAsia"/>
          <w:b/>
        </w:rPr>
        <w:t>请求示例：</w:t>
      </w:r>
    </w:p>
    <w:p w:rsidR="00F84FFF" w:rsidRPr="008510B3" w:rsidRDefault="005446D3" w:rsidP="00F84F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9" w:history="1">
        <w:r w:rsidR="00F84FFF" w:rsidRPr="00C92F9A">
          <w:rPr>
            <w:rStyle w:val="af7"/>
          </w:rPr>
          <w:t>http://192</w:t>
        </w:r>
      </w:hyperlink>
      <w:r w:rsidR="00F84FFF" w:rsidRPr="0035271B">
        <w:rPr>
          <w:rStyle w:val="af7"/>
        </w:rPr>
        <w:t>.168.2.158:9000/</w:t>
      </w:r>
      <w:r w:rsidR="00F84FFF" w:rsidRPr="00A16D0E">
        <w:rPr>
          <w:rStyle w:val="af7"/>
        </w:rPr>
        <w:t>ParkAPI/</w:t>
      </w:r>
      <w:r w:rsidR="00F84FFF" w:rsidRPr="00F84FFF">
        <w:rPr>
          <w:rStyle w:val="af7"/>
        </w:rPr>
        <w:t>AddIDInfoFromBody</w:t>
      </w:r>
      <w:r w:rsidR="00F84FFF" w:rsidRPr="00A16D0E">
        <w:rPr>
          <w:rStyle w:val="af7"/>
        </w:rPr>
        <w:t>?token=fa7c3f14651243b8a8d5f94d868829a1</w:t>
      </w:r>
    </w:p>
    <w:p w:rsidR="00F84FFF" w:rsidRDefault="00F84FFF" w:rsidP="00F84FFF">
      <w:pPr>
        <w:rPr>
          <w:b/>
        </w:rPr>
      </w:pPr>
      <w:r>
        <w:rPr>
          <w:rFonts w:hint="eastAsia"/>
          <w:b/>
        </w:rPr>
        <w:t>以下是</w:t>
      </w:r>
      <w:r>
        <w:rPr>
          <w:rFonts w:hint="eastAsia"/>
          <w:b/>
        </w:rPr>
        <w:t>C#</w:t>
      </w:r>
      <w:r>
        <w:rPr>
          <w:rFonts w:hint="eastAsia"/>
          <w:b/>
        </w:rPr>
        <w:t>模拟上传的代码</w:t>
      </w:r>
      <w:r w:rsidR="00B85E71">
        <w:rPr>
          <w:rFonts w:hint="eastAsia"/>
          <w:b/>
        </w:rPr>
        <w:t>（其它客户端根据自身特性实现）</w:t>
      </w:r>
      <w:r>
        <w:rPr>
          <w:rFonts w:hint="eastAsia"/>
          <w:b/>
        </w:rPr>
        <w: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SendObjectAsJsonInBody(</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url, </w:t>
      </w:r>
      <w:r>
        <w:rPr>
          <w:rFonts w:ascii="新宋体" w:hAnsi="新宋体" w:cs="新宋体"/>
          <w:color w:val="0000FF"/>
          <w:sz w:val="19"/>
          <w:szCs w:val="19"/>
          <w:highlight w:val="white"/>
        </w:rPr>
        <w:t>object</w:t>
      </w:r>
      <w:r>
        <w:rPr>
          <w:rFonts w:ascii="新宋体" w:hAnsi="新宋体" w:cs="新宋体"/>
          <w:color w:val="000000"/>
          <w:sz w:val="19"/>
          <w:szCs w:val="19"/>
          <w:highlight w:val="white"/>
        </w:rPr>
        <w:t xml:space="preserve"> obj)</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client;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StringContent</w:t>
      </w:r>
      <w:r>
        <w:rPr>
          <w:rFonts w:ascii="新宋体" w:hAnsi="新宋体" w:cs="新宋体"/>
          <w:color w:val="000000"/>
          <w:sz w:val="19"/>
          <w:szCs w:val="19"/>
          <w:highlight w:val="white"/>
        </w:rPr>
        <w:t xml:space="preserve"> content;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client.DefaultRequestHeaders.Accept.Add(</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MediaTypeWithQualityHeaderValue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"application/json"</w:t>
      </w:r>
      <w:r>
        <w:rPr>
          <w:rFonts w:ascii="新宋体" w:hAnsi="新宋体" w:cs="新宋体"/>
          <w:color w:val="000000"/>
          <w:sz w:val="19"/>
          <w:szCs w:val="19"/>
          <w:highlight w:val="white"/>
        </w:rPr>
        <w: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StringContent</w:t>
      </w:r>
      <w:r>
        <w:rPr>
          <w:rFonts w:ascii="新宋体" w:hAnsi="新宋体" w:cs="新宋体"/>
          <w:color w:val="000000"/>
          <w:sz w:val="19"/>
          <w:szCs w:val="19"/>
          <w:highlight w:val="white"/>
        </w:rPr>
        <w:t>(ParkingSqlHelper.</w:t>
      </w:r>
      <w:r>
        <w:rPr>
          <w:rFonts w:ascii="新宋体" w:hAnsi="新宋体" w:cs="新宋体"/>
          <w:color w:val="2B91AF"/>
          <w:sz w:val="19"/>
          <w:szCs w:val="19"/>
          <w:highlight w:val="white"/>
        </w:rPr>
        <w:t>JsonHelper</w:t>
      </w:r>
      <w:r>
        <w:rPr>
          <w:rFonts w:ascii="新宋体" w:hAnsi="新宋体" w:cs="新宋体"/>
          <w:color w:val="000000"/>
          <w:sz w:val="19"/>
          <w:szCs w:val="19"/>
          <w:highlight w:val="white"/>
        </w:rPr>
        <w:t xml:space="preserve">.SerializeObject(obj),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 xml:space="preserve">.UTF8, </w:t>
      </w:r>
      <w:r>
        <w:rPr>
          <w:rFonts w:ascii="新宋体" w:hAnsi="新宋体" w:cs="新宋体"/>
          <w:color w:val="A31515"/>
          <w:sz w:val="19"/>
          <w:szCs w:val="19"/>
          <w:highlight w:val="white"/>
        </w:rPr>
        <w:t>"application/json"</w:t>
      </w:r>
      <w:r>
        <w:rPr>
          <w:rFonts w:ascii="新宋体" w:hAnsi="新宋体" w:cs="新宋体"/>
          <w:color w:val="000000"/>
          <w:sz w:val="19"/>
          <w:szCs w:val="19"/>
          <w:highlight w:val="white"/>
        </w:rPr>
        <w: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client.PostAsync(url, content).Result.Content.ReadAsStringAsync().Result;</w:t>
      </w: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p>
    <w:p w:rsidR="00091215" w:rsidRDefault="00091215" w:rsidP="0009121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F84FFF" w:rsidRDefault="00091215" w:rsidP="00091215">
      <w:pPr>
        <w:rPr>
          <w:rFonts w:ascii="新宋体" w:hAnsi="新宋体" w:cs="新宋体"/>
          <w:color w:val="000000"/>
          <w:sz w:val="19"/>
          <w:szCs w:val="19"/>
        </w:rPr>
      </w:pPr>
      <w:r>
        <w:rPr>
          <w:rFonts w:ascii="新宋体" w:hAnsi="新宋体" w:cs="新宋体"/>
          <w:color w:val="000000"/>
          <w:sz w:val="19"/>
          <w:szCs w:val="19"/>
          <w:highlight w:val="white"/>
        </w:rPr>
        <w:t>}</w:t>
      </w:r>
    </w:p>
    <w:p w:rsidR="00091215" w:rsidRDefault="00091215" w:rsidP="00091215">
      <w:pPr>
        <w:rPr>
          <w:b/>
        </w:rPr>
      </w:pPr>
    </w:p>
    <w:p w:rsidR="00F84FFF" w:rsidRDefault="00F84FFF" w:rsidP="00F84FFF">
      <w:pPr>
        <w:rPr>
          <w:b/>
        </w:rPr>
      </w:pPr>
      <w:r>
        <w:rPr>
          <w:rFonts w:hint="eastAsia"/>
          <w:b/>
        </w:rPr>
        <w:lastRenderedPageBreak/>
        <w:t>成功回复示例</w:t>
      </w:r>
      <w:r>
        <w:rPr>
          <w:rFonts w:hint="eastAsia"/>
          <w:b/>
        </w:rPr>
        <w:t>:</w:t>
      </w:r>
    </w:p>
    <w:p w:rsidR="00F84FFF" w:rsidRPr="007F1246" w:rsidRDefault="00F84FFF" w:rsidP="00F84F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Pr>
          <w:rFonts w:hint="eastAsia"/>
        </w:rPr>
        <w:t>1</w:t>
      </w:r>
      <w:r w:rsidRPr="00C32FE0">
        <w:t>}</w:t>
      </w:r>
      <w:r w:rsidRPr="0069679C">
        <w:rPr>
          <w:rFonts w:hint="eastAsia"/>
        </w:rPr>
        <w:t xml:space="preserve"> </w:t>
      </w:r>
    </w:p>
    <w:p w:rsidR="00F84FFF" w:rsidRDefault="00F84FFF" w:rsidP="00F84FFF">
      <w:pPr>
        <w:rPr>
          <w:b/>
        </w:rPr>
      </w:pPr>
      <w:r>
        <w:rPr>
          <w:rFonts w:hint="eastAsia"/>
          <w:b/>
        </w:rPr>
        <w:t>失败回复示例</w:t>
      </w:r>
      <w:r>
        <w:rPr>
          <w:rFonts w:hint="eastAsia"/>
          <w:b/>
        </w:rPr>
        <w:t>:</w:t>
      </w:r>
    </w:p>
    <w:p w:rsidR="00F84FFF" w:rsidRPr="007F1246" w:rsidRDefault="00F84FFF" w:rsidP="00F84F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4721A9" w:rsidRDefault="004721A9" w:rsidP="0012003A">
      <w:pPr>
        <w:rPr>
          <w:rStyle w:val="af7"/>
          <w:b/>
        </w:rPr>
      </w:pPr>
    </w:p>
    <w:p w:rsidR="0012003A" w:rsidRDefault="0012003A" w:rsidP="0012003A">
      <w:pPr>
        <w:pStyle w:val="3"/>
      </w:pPr>
      <w:r>
        <w:rPr>
          <w:rFonts w:hint="eastAsia"/>
        </w:rPr>
        <w:t>添加列表接口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0" w:history="1">
        <w:r w:rsidR="0012003A" w:rsidRPr="00506A16">
          <w:rPr>
            <w:rStyle w:val="af7"/>
          </w:rPr>
          <w:t>http://192</w:t>
        </w:r>
      </w:hyperlink>
      <w:r w:rsidR="0012003A">
        <w:rPr>
          <w:rStyle w:val="af7"/>
        </w:rPr>
        <w:t>.168.2.158</w:t>
      </w:r>
      <w:r w:rsidR="0012003A" w:rsidRPr="008510B3">
        <w:rPr>
          <w:rStyle w:val="af7"/>
        </w:rPr>
        <w:t>:9000/ParkAPI/</w:t>
      </w:r>
      <w:r w:rsidR="0012003A">
        <w:rPr>
          <w:rStyle w:val="af7"/>
          <w:rFonts w:hint="eastAsia"/>
        </w:rPr>
        <w:t>Add</w:t>
      </w:r>
      <w:r w:rsidR="004721A9">
        <w:rPr>
          <w:rStyle w:val="af7"/>
        </w:rPr>
        <w:t>IDInfo</w:t>
      </w:r>
      <w:r w:rsidR="0012003A">
        <w:rPr>
          <w:rStyle w:val="af7"/>
          <w:rFonts w:hint="eastAsia"/>
        </w:rPr>
        <w:t>List</w:t>
      </w:r>
    </w:p>
    <w:p w:rsidR="0012003A" w:rsidRDefault="0012003A" w:rsidP="0012003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2003A" w:rsidRDefault="0012003A" w:rsidP="0012003A">
      <w:pPr>
        <w:pStyle w:val="3"/>
      </w:pPr>
      <w:r>
        <w:rPr>
          <w:rFonts w:hint="eastAsia"/>
        </w:rPr>
        <w:t>修改接口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1" w:history="1">
        <w:r w:rsidR="0012003A" w:rsidRPr="00614C83">
          <w:rPr>
            <w:rStyle w:val="af7"/>
          </w:rPr>
          <w:t>http://192</w:t>
        </w:r>
      </w:hyperlink>
      <w:r w:rsidR="0012003A">
        <w:rPr>
          <w:rStyle w:val="af7"/>
        </w:rPr>
        <w:t>.168.2.158</w:t>
      </w:r>
      <w:r w:rsidR="0012003A" w:rsidRPr="008510B3">
        <w:rPr>
          <w:rStyle w:val="af7"/>
        </w:rPr>
        <w:t>:9000/ParkAPI/</w:t>
      </w:r>
      <w:r w:rsidR="0012003A">
        <w:rPr>
          <w:rStyle w:val="af7"/>
          <w:rFonts w:hint="eastAsia"/>
        </w:rPr>
        <w:t>Update</w:t>
      </w:r>
      <w:r w:rsidR="004721A9">
        <w:rPr>
          <w:rStyle w:val="af7"/>
        </w:rPr>
        <w:t>IDInfo</w:t>
      </w:r>
    </w:p>
    <w:p w:rsidR="0012003A" w:rsidRDefault="0012003A" w:rsidP="0012003A">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CD6E75" w:rsidRDefault="00CD6E75" w:rsidP="00CD6E75">
      <w:pPr>
        <w:pStyle w:val="4"/>
      </w:pPr>
      <w:r>
        <w:rPr>
          <w:rFonts w:hint="eastAsia"/>
        </w:rPr>
        <w:t>修改时上传照片接口</w:t>
      </w:r>
    </w:p>
    <w:p w:rsidR="00CD6E75" w:rsidRDefault="00CD6E75" w:rsidP="00CD6E75">
      <w:r>
        <w:rPr>
          <w:rFonts w:hint="eastAsia"/>
        </w:rPr>
        <w:t>由于照片数据较大，如果放在</w:t>
      </w:r>
      <w:r>
        <w:rPr>
          <w:rFonts w:hint="eastAsia"/>
        </w:rPr>
        <w:t>Model</w:t>
      </w:r>
      <w:r>
        <w:rPr>
          <w:rFonts w:hint="eastAsia"/>
        </w:rPr>
        <w:t>中提交会导致普通的添加接口提交失败，因此增加此接口，解决照片上传的问题。</w:t>
      </w:r>
    </w:p>
    <w:p w:rsidR="00CD6E75" w:rsidRPr="00E47307" w:rsidRDefault="00CD6E75" w:rsidP="00CD6E75">
      <w:pPr>
        <w:rPr>
          <w:b/>
        </w:rPr>
      </w:pPr>
      <w:r w:rsidRPr="00E47307">
        <w:rPr>
          <w:rFonts w:hint="eastAsia"/>
          <w:b/>
        </w:rPr>
        <w:t>url:</w:t>
      </w:r>
    </w:p>
    <w:p w:rsidR="00CD6E75" w:rsidRPr="00117E5E" w:rsidRDefault="005446D3" w:rsidP="00CD6E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2" w:history="1">
        <w:r w:rsidR="00CD6E75" w:rsidRPr="00506A16">
          <w:rPr>
            <w:rStyle w:val="af7"/>
          </w:rPr>
          <w:t>http://192</w:t>
        </w:r>
      </w:hyperlink>
      <w:r w:rsidR="00CD6E75">
        <w:rPr>
          <w:rStyle w:val="af7"/>
        </w:rPr>
        <w:t>.168.2.158</w:t>
      </w:r>
      <w:r w:rsidR="00CD6E75" w:rsidRPr="008510B3">
        <w:rPr>
          <w:rStyle w:val="af7"/>
        </w:rPr>
        <w:t>:9000/ParkAPI/</w:t>
      </w:r>
      <w:r w:rsidR="00CD6E75">
        <w:rPr>
          <w:rStyle w:val="af7"/>
          <w:rFonts w:hint="eastAsia"/>
        </w:rPr>
        <w:t>Update</w:t>
      </w:r>
      <w:r w:rsidR="00CD6E75" w:rsidRPr="004721A9">
        <w:rPr>
          <w:rStyle w:val="af7"/>
        </w:rPr>
        <w:t>IDInfoWithPhoto</w:t>
      </w:r>
    </w:p>
    <w:p w:rsidR="00CD6E75" w:rsidRPr="005879B3" w:rsidRDefault="00CD6E75" w:rsidP="00CD6E75">
      <w:pPr>
        <w:rPr>
          <w:b/>
        </w:rPr>
      </w:pPr>
      <w:r w:rsidRPr="00E47307">
        <w:rPr>
          <w:rFonts w:hint="eastAsia"/>
          <w:b/>
        </w:rPr>
        <w:t>请求</w:t>
      </w:r>
      <w:r w:rsidRPr="00E47307">
        <w:rPr>
          <w:b/>
        </w:rPr>
        <w:t>方式</w:t>
      </w:r>
      <w:r w:rsidRPr="00E47307">
        <w:rPr>
          <w:rFonts w:hint="eastAsia"/>
          <w:b/>
        </w:rPr>
        <w:t>：</w:t>
      </w:r>
    </w:p>
    <w:p w:rsidR="00CD6E75" w:rsidRDefault="00CD6E75" w:rsidP="00CD6E75">
      <w:r>
        <w:t>POST</w:t>
      </w:r>
      <w:r>
        <w:t>，</w:t>
      </w:r>
      <w:r>
        <w:t>GET</w:t>
      </w:r>
    </w:p>
    <w:p w:rsidR="00CD6E75" w:rsidRDefault="00CD6E75" w:rsidP="00CD6E7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D6E75" w:rsidTr="00F84FFF">
        <w:tc>
          <w:tcPr>
            <w:tcW w:w="1809" w:type="dxa"/>
            <w:shd w:val="clear" w:color="auto" w:fill="B8CCE4"/>
          </w:tcPr>
          <w:p w:rsidR="00CD6E75" w:rsidRDefault="00CD6E75" w:rsidP="00F84FF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D6E75" w:rsidRDefault="00CD6E75" w:rsidP="00F84FF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D6E75" w:rsidRDefault="00CD6E75" w:rsidP="00F84FF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D6E75" w:rsidRDefault="00CD6E75" w:rsidP="00F84FFF">
            <w:pPr>
              <w:spacing w:line="264" w:lineRule="auto"/>
              <w:rPr>
                <w:rFonts w:ascii="Consolas" w:hAnsi="Consolas" w:cs="Consolas"/>
              </w:rPr>
            </w:pPr>
            <w:r>
              <w:rPr>
                <w:rFonts w:ascii="Consolas" w:hAnsi="Consolas" w:cs="Consolas" w:hint="eastAsia"/>
              </w:rPr>
              <w:t>说明</w:t>
            </w:r>
          </w:p>
        </w:tc>
      </w:tr>
      <w:tr w:rsidR="00CD6E75" w:rsidTr="00F84FFF">
        <w:tc>
          <w:tcPr>
            <w:tcW w:w="1809" w:type="dxa"/>
          </w:tcPr>
          <w:p w:rsidR="00CD6E75" w:rsidRPr="00EC78A7" w:rsidRDefault="00CD6E75" w:rsidP="00F84FFF">
            <w:pPr>
              <w:spacing w:line="264" w:lineRule="auto"/>
              <w:rPr>
                <w:b/>
                <w:kern w:val="2"/>
              </w:rPr>
            </w:pPr>
            <w:r w:rsidRPr="00EC78A7">
              <w:rPr>
                <w:b/>
                <w:kern w:val="2"/>
              </w:rPr>
              <w:t>token</w:t>
            </w:r>
          </w:p>
        </w:tc>
        <w:tc>
          <w:tcPr>
            <w:tcW w:w="1024" w:type="dxa"/>
          </w:tcPr>
          <w:p w:rsidR="00CD6E75" w:rsidRPr="00E00670" w:rsidRDefault="00CD6E75" w:rsidP="00F84FF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D6E75" w:rsidRPr="00E00670" w:rsidRDefault="00CD6E75" w:rsidP="00F84FF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D6E75" w:rsidRPr="00E00670" w:rsidRDefault="00CD6E75" w:rsidP="00F84FF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D6E75" w:rsidTr="00F84FFF">
        <w:tc>
          <w:tcPr>
            <w:tcW w:w="1809" w:type="dxa"/>
          </w:tcPr>
          <w:p w:rsidR="00CD6E75" w:rsidRPr="00A87D26" w:rsidRDefault="00CD6E75" w:rsidP="00F84FFF">
            <w:pPr>
              <w:spacing w:line="264" w:lineRule="auto"/>
              <w:rPr>
                <w:b/>
                <w:kern w:val="2"/>
              </w:rPr>
            </w:pPr>
            <w:r w:rsidRPr="004721A9">
              <w:rPr>
                <w:b/>
                <w:kern w:val="2"/>
              </w:rPr>
              <w:t>jsonModel</w:t>
            </w:r>
          </w:p>
        </w:tc>
        <w:tc>
          <w:tcPr>
            <w:tcW w:w="1024" w:type="dxa"/>
          </w:tcPr>
          <w:p w:rsidR="00CD6E75" w:rsidRDefault="00CD6E75" w:rsidP="00F84FFF">
            <w:r w:rsidRPr="006E09A8">
              <w:rPr>
                <w:rFonts w:ascii="Consolas" w:hAnsi="Consolas" w:cs="Consolas" w:hint="eastAsia"/>
                <w:sz w:val="18"/>
                <w:szCs w:val="18"/>
              </w:rPr>
              <w:t>String</w:t>
            </w:r>
          </w:p>
        </w:tc>
        <w:tc>
          <w:tcPr>
            <w:tcW w:w="816" w:type="dxa"/>
          </w:tcPr>
          <w:p w:rsidR="00CD6E75" w:rsidRDefault="00CD6E75" w:rsidP="00F84FFF">
            <w:r w:rsidRPr="00C55F31">
              <w:rPr>
                <w:rFonts w:ascii="Consolas" w:hAnsi="Consolas" w:cs="Consolas" w:hint="eastAsia"/>
                <w:sz w:val="18"/>
                <w:szCs w:val="18"/>
              </w:rPr>
              <w:t>Y</w:t>
            </w:r>
          </w:p>
        </w:tc>
        <w:tc>
          <w:tcPr>
            <w:tcW w:w="5106" w:type="dxa"/>
          </w:tcPr>
          <w:p w:rsidR="00CD6E75" w:rsidRDefault="00CD6E75" w:rsidP="00F84FFF">
            <w:pPr>
              <w:spacing w:line="264" w:lineRule="auto"/>
              <w:rPr>
                <w:rFonts w:ascii="Consolas" w:hAnsi="Consolas" w:cs="Consolas"/>
                <w:sz w:val="18"/>
                <w:szCs w:val="18"/>
              </w:rPr>
            </w:pPr>
            <w:r>
              <w:rPr>
                <w:rFonts w:ascii="Consolas" w:hAnsi="Consolas" w:cs="Consolas" w:hint="eastAsia"/>
                <w:sz w:val="18"/>
                <w:szCs w:val="18"/>
              </w:rPr>
              <w:t>身份证信息数据</w:t>
            </w:r>
            <w:r>
              <w:rPr>
                <w:rFonts w:ascii="Consolas" w:hAnsi="Consolas" w:cs="Consolas" w:hint="eastAsia"/>
                <w:sz w:val="18"/>
                <w:szCs w:val="18"/>
              </w:rPr>
              <w:t>Model(</w:t>
            </w:r>
            <w:r>
              <w:rPr>
                <w:rFonts w:ascii="Consolas" w:hAnsi="Consolas" w:cs="Consolas" w:hint="eastAsia"/>
                <w:sz w:val="18"/>
                <w:szCs w:val="18"/>
              </w:rPr>
              <w:t>不含</w:t>
            </w:r>
            <w:r>
              <w:rPr>
                <w:rFonts w:ascii="Consolas" w:hAnsi="Consolas" w:cs="Consolas" w:hint="eastAsia"/>
                <w:sz w:val="18"/>
                <w:szCs w:val="18"/>
              </w:rPr>
              <w:t>Photo</w:t>
            </w:r>
            <w:r>
              <w:rPr>
                <w:rFonts w:ascii="Consolas" w:hAnsi="Consolas" w:cs="Consolas" w:hint="eastAsia"/>
                <w:sz w:val="18"/>
                <w:szCs w:val="18"/>
              </w:rPr>
              <w:t>字段数据</w:t>
            </w:r>
            <w:r>
              <w:rPr>
                <w:rFonts w:ascii="Consolas" w:hAnsi="Consolas" w:cs="Consolas" w:hint="eastAsia"/>
                <w:sz w:val="18"/>
                <w:szCs w:val="18"/>
              </w:rPr>
              <w:t>)</w:t>
            </w:r>
          </w:p>
        </w:tc>
      </w:tr>
      <w:tr w:rsidR="00CD6E75" w:rsidTr="00F84FFF">
        <w:tc>
          <w:tcPr>
            <w:tcW w:w="1809" w:type="dxa"/>
          </w:tcPr>
          <w:p w:rsidR="00CD6E75" w:rsidRDefault="00CD6E75" w:rsidP="00F84FF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D6E75" w:rsidRPr="00E00670" w:rsidRDefault="00CD6E75" w:rsidP="00F84FF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6E75" w:rsidRPr="00E00670" w:rsidRDefault="00CD6E75" w:rsidP="00F84FF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D6E75" w:rsidRDefault="00CD6E75" w:rsidP="00F84FF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D6E75" w:rsidRDefault="00CD6E75" w:rsidP="00CD6E75">
      <w:pPr>
        <w:rPr>
          <w:b/>
        </w:rPr>
      </w:pPr>
      <w:r>
        <w:rPr>
          <w:rFonts w:hint="eastAsia"/>
          <w:b/>
        </w:rPr>
        <w:t>返回</w:t>
      </w:r>
      <w:r>
        <w:rPr>
          <w:b/>
        </w:rPr>
        <w:t>数据</w:t>
      </w:r>
      <w:r w:rsidRPr="0050700F">
        <w:rPr>
          <w:rFonts w:hint="eastAsia"/>
          <w:b/>
        </w:rPr>
        <w:t>格式</w:t>
      </w:r>
      <w:r>
        <w:rPr>
          <w:rFonts w:hint="eastAsia"/>
          <w:b/>
        </w:rPr>
        <w:t>:</w:t>
      </w:r>
    </w:p>
    <w:p w:rsidR="00CD6E75" w:rsidRPr="0051022D" w:rsidRDefault="00CD6E75" w:rsidP="00CD6E75">
      <w:r>
        <w:t>JSON</w:t>
      </w:r>
    </w:p>
    <w:p w:rsidR="00CD6E75" w:rsidRDefault="00CD6E75" w:rsidP="00CD6E7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D6E75" w:rsidTr="00F84FF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D6E75" w:rsidRDefault="00CD6E75" w:rsidP="00F84FFF">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D6E75" w:rsidRDefault="00CD6E75" w:rsidP="00F84FF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D6E75" w:rsidRDefault="00CD6E75" w:rsidP="00F84FF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D6E75" w:rsidRDefault="00CD6E75" w:rsidP="00F84FFF">
            <w:pPr>
              <w:spacing w:line="264" w:lineRule="auto"/>
              <w:rPr>
                <w:rFonts w:ascii="Consolas" w:hAnsi="Consolas" w:cs="Consolas"/>
                <w:kern w:val="2"/>
              </w:rPr>
            </w:pPr>
            <w:r>
              <w:rPr>
                <w:rFonts w:ascii="Consolas" w:hAnsi="Consolas" w:cs="Consolas" w:hint="eastAsia"/>
                <w:kern w:val="2"/>
              </w:rPr>
              <w:t>说明</w:t>
            </w:r>
          </w:p>
        </w:tc>
      </w:tr>
      <w:tr w:rsidR="00CD6E75" w:rsidTr="00F84FFF">
        <w:tc>
          <w:tcPr>
            <w:tcW w:w="1526"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D6E75" w:rsidTr="00F84FFF">
        <w:tc>
          <w:tcPr>
            <w:tcW w:w="1526"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D6E75" w:rsidTr="00F84FFF">
        <w:tc>
          <w:tcPr>
            <w:tcW w:w="1526"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CD6E75" w:rsidRDefault="00CD6E75" w:rsidP="00F84FF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D6E75" w:rsidRDefault="00CD6E75" w:rsidP="00F84FF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D6E75" w:rsidRDefault="00CD6E75" w:rsidP="00CD6E75">
      <w:pPr>
        <w:rPr>
          <w:b/>
        </w:rPr>
      </w:pPr>
    </w:p>
    <w:p w:rsidR="00CD6E75" w:rsidRDefault="00CD6E75" w:rsidP="00CD6E75">
      <w:pPr>
        <w:rPr>
          <w:b/>
        </w:rPr>
      </w:pPr>
      <w:r>
        <w:rPr>
          <w:rFonts w:hint="eastAsia"/>
          <w:b/>
        </w:rPr>
        <w:t>请求示例：</w:t>
      </w:r>
    </w:p>
    <w:p w:rsidR="00CD6E75" w:rsidRPr="008510B3" w:rsidRDefault="005446D3" w:rsidP="00CD6E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3" w:history="1">
        <w:r w:rsidR="00CD6E75" w:rsidRPr="00C92F9A">
          <w:rPr>
            <w:rStyle w:val="af7"/>
          </w:rPr>
          <w:t>http://192</w:t>
        </w:r>
      </w:hyperlink>
      <w:r w:rsidR="00CD6E75" w:rsidRPr="0035271B">
        <w:rPr>
          <w:rStyle w:val="af7"/>
        </w:rPr>
        <w:t>.168.2.158:9000/</w:t>
      </w:r>
      <w:r w:rsidR="00CD6E75" w:rsidRPr="00A16D0E">
        <w:rPr>
          <w:rStyle w:val="af7"/>
        </w:rPr>
        <w:t>ParkAPI/</w:t>
      </w:r>
      <w:r w:rsidR="00CD6E75">
        <w:rPr>
          <w:rStyle w:val="af7"/>
          <w:rFonts w:hint="eastAsia"/>
        </w:rPr>
        <w:t>Update</w:t>
      </w:r>
      <w:r w:rsidR="00CD6E75" w:rsidRPr="004721A9">
        <w:rPr>
          <w:rStyle w:val="af7"/>
        </w:rPr>
        <w:t>IDInfoWithPhoto</w:t>
      </w:r>
      <w:r w:rsidR="00CD6E75" w:rsidRPr="00A16D0E">
        <w:rPr>
          <w:rStyle w:val="af7"/>
        </w:rPr>
        <w:t>?token=fa7c3f14651243b8a8d5f94d868829a1&amp;jsonModel={"IDNumber":"440982198501013312","ID":</w:t>
      </w:r>
      <w:r w:rsidR="00CD6E75">
        <w:rPr>
          <w:rStyle w:val="af7"/>
          <w:rFonts w:hint="eastAsia"/>
        </w:rPr>
        <w:t>1</w:t>
      </w:r>
      <w:r w:rsidR="00CD6E75" w:rsidRPr="00A16D0E">
        <w:rPr>
          <w:rStyle w:val="af7"/>
        </w:rPr>
        <w:t>}</w:t>
      </w:r>
    </w:p>
    <w:p w:rsidR="00CD6E75" w:rsidRPr="00502B92" w:rsidRDefault="00CD6E75" w:rsidP="00CD6E75">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Pr>
          <w:rFonts w:hint="eastAsia"/>
          <w:b/>
        </w:rPr>
        <w:t>Form</w:t>
      </w:r>
      <w:r>
        <w:rPr>
          <w:rFonts w:hint="eastAsia"/>
          <w:b/>
        </w:rPr>
        <w:t>表单的</w:t>
      </w:r>
      <w:r>
        <w:rPr>
          <w:rFonts w:hint="eastAsia"/>
          <w:b/>
        </w:rPr>
        <w:t>Action</w:t>
      </w:r>
      <w:r>
        <w:rPr>
          <w:rFonts w:hint="eastAsia"/>
          <w:b/>
        </w:rPr>
        <w:t>指定为请求的</w:t>
      </w:r>
      <w:r>
        <w:rPr>
          <w:rFonts w:hint="eastAsia"/>
          <w:b/>
        </w:rPr>
        <w:t>URL</w:t>
      </w:r>
      <w:r>
        <w:rPr>
          <w:rFonts w:hint="eastAsia"/>
          <w:b/>
        </w:rPr>
        <w:t>。如</w:t>
      </w:r>
      <w:r>
        <w:rPr>
          <w:rFonts w:hint="eastAsia"/>
          <w:b/>
        </w:rPr>
        <w:t xml:space="preserve">: </w:t>
      </w:r>
    </w:p>
    <w:p w:rsidR="00CD6E75" w:rsidRPr="008D7838" w:rsidRDefault="00CD6E75" w:rsidP="00CD6E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t>“</w:t>
      </w:r>
      <w:r w:rsidRPr="008D7838">
        <w:t>http://192.168.2.158:9000/ParkAPI/</w:t>
      </w:r>
      <w:r w:rsidRPr="00E24D60">
        <w:t>AddIDInfoWithPhoto?token=fa7c3f14651243b8a8d5f94d868829a1&amp;jsonModel={"IDNumber":"440982198501013312","ID":</w:t>
      </w:r>
      <w:r>
        <w:rPr>
          <w:rFonts w:hint="eastAsia"/>
        </w:rPr>
        <w:t>1</w:t>
      </w:r>
      <w:r w:rsidRPr="00E24D60">
        <w:t>}</w:t>
      </w:r>
      <w:r>
        <w:t>”</w:t>
      </w:r>
      <w:r w:rsidRPr="008D7838">
        <w:t xml:space="preserve"> method=</w:t>
      </w:r>
      <w:r>
        <w:t>“</w:t>
      </w:r>
      <w:r w:rsidRPr="008D7838">
        <w:t>post</w:t>
      </w:r>
      <w:r>
        <w:t>”</w:t>
      </w:r>
      <w:r w:rsidRPr="008D7838">
        <w:t xml:space="preserve"> enctype=</w:t>
      </w:r>
      <w:r>
        <w:t>“</w:t>
      </w:r>
      <w:r w:rsidRPr="008D7838">
        <w:t>multipart/form-data</w:t>
      </w:r>
      <w:r>
        <w:t>”</w:t>
      </w:r>
      <w:r w:rsidRPr="008D7838">
        <w:t xml:space="preserve"> name=</w:t>
      </w:r>
      <w:r>
        <w:t>“</w:t>
      </w:r>
      <w:r w:rsidRPr="008D7838">
        <w:t>form1</w:t>
      </w:r>
      <w:r>
        <w:t>”</w:t>
      </w:r>
      <w:r w:rsidRPr="008D7838">
        <w:t xml:space="preserve"> id=</w:t>
      </w:r>
      <w:r>
        <w:t>“</w:t>
      </w:r>
      <w:r w:rsidRPr="008D7838">
        <w:t>form1</w:t>
      </w:r>
      <w:r>
        <w:t>”</w:t>
      </w:r>
      <w:r w:rsidRPr="008D7838">
        <w:t>&gt;</w:t>
      </w:r>
      <w:r w:rsidRPr="008D7838">
        <w:rPr>
          <w:rFonts w:hint="eastAsia"/>
        </w:rPr>
        <w:t>&lt;/form&gt;</w:t>
      </w:r>
    </w:p>
    <w:p w:rsidR="00CD6E75" w:rsidRDefault="00CD6E75" w:rsidP="00CD6E75">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CD6E75" w:rsidRDefault="00CD6E75" w:rsidP="00CD6E75">
      <w:pPr>
        <w:widowControl w:val="0"/>
        <w:autoSpaceDE w:val="0"/>
        <w:autoSpaceDN w:val="0"/>
        <w:adjustRightInd w:val="0"/>
        <w:spacing w:after="0" w:line="240" w:lineRule="auto"/>
        <w:ind w:firstLineChars="200" w:firstLine="38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r w:rsidRPr="001D6552">
        <w:rPr>
          <w:rFonts w:ascii="新宋体" w:hAnsi="新宋体" w:cs="新宋体"/>
          <w:color w:val="000000"/>
          <w:sz w:val="19"/>
          <w:szCs w:val="19"/>
          <w:highlight w:val="white"/>
        </w:rPr>
        <w:t xml:space="preserve"> </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Url;</w:t>
      </w:r>
    </w:p>
    <w:p w:rsidR="00CD6E75" w:rsidRDefault="00CD6E75" w:rsidP="00CD6E75">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ParkingModel.</w:t>
      </w:r>
      <w:r>
        <w:rPr>
          <w:rFonts w:ascii="新宋体" w:hAnsi="新宋体" w:cs="新宋体"/>
          <w:color w:val="2B91AF"/>
          <w:sz w:val="19"/>
          <w:szCs w:val="19"/>
          <w:highlight w:val="white"/>
        </w:rPr>
        <w:t>tIDInfo</w:t>
      </w:r>
      <w:r>
        <w:rPr>
          <w:rFonts w:ascii="新宋体" w:hAnsi="新宋体" w:cs="新宋体"/>
          <w:color w:val="000000"/>
          <w:sz w:val="19"/>
          <w:szCs w:val="19"/>
          <w:highlight w:val="white"/>
        </w:rPr>
        <w:t xml:space="preserve"> info;</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p>
    <w:p w:rsidR="00CD6E75" w:rsidRDefault="00CD6E75" w:rsidP="00CD6E75">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Pr="00E7083A">
        <w:rPr>
          <w:rFonts w:ascii="新宋体" w:hAnsi="新宋体" w:cs="新宋体"/>
          <w:color w:val="008000"/>
          <w:sz w:val="19"/>
          <w:szCs w:val="19"/>
          <w:highlight w:val="white"/>
        </w:rPr>
        <w:t xml:space="preserve"> </w:t>
      </w:r>
      <w:r>
        <w:rPr>
          <w:rFonts w:ascii="新宋体" w:hAnsi="新宋体" w:cs="新宋体"/>
          <w:color w:val="008000"/>
          <w:sz w:val="19"/>
          <w:szCs w:val="19"/>
          <w:highlight w:val="white"/>
        </w:rPr>
        <w:t>//</w:t>
      </w:r>
      <w:r>
        <w:rPr>
          <w:rFonts w:ascii="新宋体" w:hAnsi="新宋体" w:cs="新宋体" w:hint="eastAsia"/>
          <w:color w:val="008000"/>
          <w:sz w:val="19"/>
          <w:szCs w:val="19"/>
          <w:highlight w:val="white"/>
        </w:rPr>
        <w:t>传</w:t>
      </w:r>
      <w:r>
        <w:rPr>
          <w:rFonts w:ascii="新宋体" w:hAnsi="新宋体" w:cs="新宋体"/>
          <w:color w:val="008000"/>
          <w:sz w:val="19"/>
          <w:szCs w:val="19"/>
          <w:highlight w:val="white"/>
        </w:rPr>
        <w:t>Size</w:t>
      </w:r>
      <w:r>
        <w:rPr>
          <w:rFonts w:ascii="新宋体" w:hAnsi="新宋体" w:cs="新宋体"/>
          <w:color w:val="008000"/>
          <w:sz w:val="19"/>
          <w:szCs w:val="19"/>
          <w:highlight w:val="white"/>
        </w:rPr>
        <w:t>值方便服务器</w:t>
      </w:r>
      <w:r>
        <w:rPr>
          <w:rFonts w:ascii="新宋体" w:hAnsi="新宋体" w:cs="新宋体" w:hint="eastAsia"/>
          <w:color w:val="008000"/>
          <w:sz w:val="19"/>
          <w:szCs w:val="19"/>
          <w:highlight w:val="white"/>
        </w:rPr>
        <w:t>在传输文件内容之前</w:t>
      </w:r>
      <w:r>
        <w:rPr>
          <w:rFonts w:ascii="新宋体" w:hAnsi="新宋体" w:cs="新宋体"/>
          <w:color w:val="008000"/>
          <w:sz w:val="19"/>
          <w:szCs w:val="19"/>
          <w:highlight w:val="white"/>
        </w:rPr>
        <w:t>检查文件大小</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info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ParkingModel.</w:t>
      </w:r>
      <w:r>
        <w:rPr>
          <w:rFonts w:ascii="新宋体" w:hAnsi="新宋体" w:cs="新宋体"/>
          <w:color w:val="2B91AF"/>
          <w:sz w:val="19"/>
          <w:szCs w:val="19"/>
          <w:highlight w:val="white"/>
        </w:rPr>
        <w:t>tIDInfo</w:t>
      </w: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hint="eastAsia"/>
          <w:color w:val="000000"/>
          <w:sz w:val="19"/>
          <w:szCs w:val="19"/>
          <w:highlight w:val="white"/>
        </w:rPr>
        <w:lastRenderedPageBreak/>
        <w:t xml:space="preserve">        info.ID = 1;</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info.IDNumber = </w:t>
      </w:r>
      <w:r>
        <w:rPr>
          <w:rFonts w:ascii="新宋体" w:hAnsi="新宋体" w:cs="新宋体"/>
          <w:color w:val="A31515"/>
          <w:sz w:val="19"/>
          <w:szCs w:val="19"/>
          <w:highlight w:val="white"/>
        </w:rPr>
        <w:t>"440982198501013312"</w:t>
      </w: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Url =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r>
        <w:rPr>
          <w:rFonts w:ascii="新宋体" w:hAnsi="新宋体" w:cs="新宋体"/>
          <w:color w:val="A31515"/>
          <w:sz w:val="19"/>
          <w:szCs w:val="19"/>
          <w:highlight w:val="white"/>
        </w:rPr>
        <w:t>"/ParkAPI/</w:t>
      </w:r>
      <w:r w:rsidR="008704F8" w:rsidRPr="008704F8">
        <w:rPr>
          <w:rFonts w:ascii="新宋体" w:hAnsi="新宋体" w:cs="新宋体"/>
          <w:color w:val="A31515"/>
          <w:sz w:val="19"/>
          <w:szCs w:val="19"/>
        </w:rPr>
        <w:t>UpdateIDInfoWithPhoto</w:t>
      </w:r>
      <w:r>
        <w:rPr>
          <w:rFonts w:ascii="新宋体" w:hAnsi="新宋体" w:cs="新宋体"/>
          <w:color w:val="A31515"/>
          <w:sz w:val="19"/>
          <w:szCs w:val="19"/>
          <w:highlight w:val="white"/>
        </w:rPr>
        <w:t>?token={0}&amp;jsonModel={1}"</w:t>
      </w: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hint="eastAsia"/>
          <w:color w:val="000000"/>
          <w:sz w:val="19"/>
          <w:szCs w:val="19"/>
          <w:highlight w:val="white"/>
        </w:rPr>
        <w:t xml:space="preserve">, </w:t>
      </w:r>
      <w:r>
        <w:rPr>
          <w:rFonts w:ascii="新宋体" w:hAnsi="新宋体" w:cs="新宋体"/>
          <w:color w:val="000000"/>
          <w:sz w:val="19"/>
          <w:szCs w:val="19"/>
          <w:highlight w:val="white"/>
        </w:rPr>
        <w:t>ParkingSqlHelper.</w:t>
      </w:r>
      <w:r>
        <w:rPr>
          <w:rFonts w:ascii="新宋体" w:hAnsi="新宋体" w:cs="新宋体"/>
          <w:color w:val="2B91AF"/>
          <w:sz w:val="19"/>
          <w:szCs w:val="19"/>
          <w:highlight w:val="white"/>
        </w:rPr>
        <w:t>JsonHelper</w:t>
      </w:r>
      <w:r>
        <w:rPr>
          <w:rFonts w:ascii="新宋体" w:hAnsi="新宋体" w:cs="新宋体"/>
          <w:color w:val="000000"/>
          <w:sz w:val="19"/>
          <w:szCs w:val="19"/>
          <w:highlight w:val="white"/>
        </w:rPr>
        <w:t>.SerializeObject(info));</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client.PostAsync(Url, content).Result;</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CD6E75" w:rsidRDefault="00CD6E75" w:rsidP="00CD6E75">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CD6E75" w:rsidRDefault="00CD6E75" w:rsidP="00CD6E75">
      <w:pPr>
        <w:widowControl w:val="0"/>
        <w:autoSpaceDE w:val="0"/>
        <w:autoSpaceDN w:val="0"/>
        <w:adjustRightInd w:val="0"/>
        <w:spacing w:after="0" w:line="240" w:lineRule="auto"/>
        <w:rPr>
          <w:rFonts w:ascii="新宋体" w:hAnsi="新宋体" w:cs="新宋体"/>
          <w:color w:val="000000"/>
          <w:sz w:val="19"/>
          <w:szCs w:val="19"/>
          <w:highlight w:val="white"/>
        </w:rPr>
      </w:pPr>
    </w:p>
    <w:p w:rsidR="00CD6E75" w:rsidRDefault="00CD6E75" w:rsidP="00CD6E75">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CD6E75" w:rsidRDefault="00CD6E75" w:rsidP="00CD6E75">
      <w:pPr>
        <w:rPr>
          <w:rFonts w:ascii="新宋体" w:hAnsi="新宋体" w:cs="新宋体"/>
          <w:color w:val="0000FF"/>
          <w:sz w:val="19"/>
          <w:szCs w:val="19"/>
        </w:rPr>
      </w:pPr>
      <w:r>
        <w:rPr>
          <w:rFonts w:ascii="新宋体" w:hAnsi="新宋体" w:cs="新宋体"/>
          <w:color w:val="000000"/>
          <w:sz w:val="19"/>
          <w:szCs w:val="19"/>
          <w:highlight w:val="white"/>
        </w:rPr>
        <w:t>}</w:t>
      </w:r>
    </w:p>
    <w:p w:rsidR="00CD6E75" w:rsidRDefault="00CD6E75" w:rsidP="00CD6E75">
      <w:pPr>
        <w:rPr>
          <w:b/>
        </w:rPr>
      </w:pPr>
    </w:p>
    <w:p w:rsidR="00CD6E75" w:rsidRDefault="00CD6E75" w:rsidP="00CD6E75">
      <w:pPr>
        <w:rPr>
          <w:b/>
        </w:rPr>
      </w:pPr>
      <w:r>
        <w:rPr>
          <w:rFonts w:hint="eastAsia"/>
          <w:b/>
        </w:rPr>
        <w:t>成功回复示例</w:t>
      </w:r>
      <w:r>
        <w:rPr>
          <w:rFonts w:hint="eastAsia"/>
          <w:b/>
        </w:rPr>
        <w:t>:</w:t>
      </w:r>
    </w:p>
    <w:p w:rsidR="00CD6E75" w:rsidRPr="007F1246" w:rsidRDefault="00CD6E75" w:rsidP="00CD6E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Pr>
          <w:rFonts w:hint="eastAsia"/>
        </w:rPr>
        <w:t>1</w:t>
      </w:r>
      <w:r w:rsidRPr="00C32FE0">
        <w:t>}</w:t>
      </w:r>
      <w:r w:rsidRPr="0069679C">
        <w:rPr>
          <w:rFonts w:hint="eastAsia"/>
        </w:rPr>
        <w:t xml:space="preserve"> </w:t>
      </w:r>
    </w:p>
    <w:p w:rsidR="00CD6E75" w:rsidRDefault="00CD6E75" w:rsidP="00CD6E75">
      <w:pPr>
        <w:rPr>
          <w:b/>
        </w:rPr>
      </w:pPr>
      <w:r>
        <w:rPr>
          <w:rFonts w:hint="eastAsia"/>
          <w:b/>
        </w:rPr>
        <w:t>失败回复示例</w:t>
      </w:r>
      <w:r>
        <w:rPr>
          <w:rFonts w:hint="eastAsia"/>
          <w:b/>
        </w:rPr>
        <w:t>:</w:t>
      </w:r>
    </w:p>
    <w:p w:rsidR="00CD6E75" w:rsidRPr="007F1246" w:rsidRDefault="00CD6E75" w:rsidP="00CD6E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1C4E89" w:rsidRDefault="001C4E89" w:rsidP="001C4E89">
      <w:pPr>
        <w:pStyle w:val="4"/>
      </w:pPr>
      <w:r>
        <w:rPr>
          <w:rFonts w:hint="eastAsia"/>
        </w:rPr>
        <w:t>通过请求体修改接口</w:t>
      </w:r>
    </w:p>
    <w:p w:rsidR="001C4E89" w:rsidRDefault="001C4E89" w:rsidP="001C4E89">
      <w:r>
        <w:rPr>
          <w:rFonts w:hint="eastAsia"/>
        </w:rPr>
        <w:t>由于照片数据较大，如果放在</w:t>
      </w:r>
      <w:r>
        <w:rPr>
          <w:rFonts w:hint="eastAsia"/>
        </w:rPr>
        <w:t>Model</w:t>
      </w:r>
      <w:r>
        <w:rPr>
          <w:rFonts w:hint="eastAsia"/>
        </w:rPr>
        <w:t>中提交会导致普通的添加接口提交失败，因此增加此接口，解决照片上传的问题。</w:t>
      </w:r>
    </w:p>
    <w:p w:rsidR="001C4E89" w:rsidRPr="00E47307" w:rsidRDefault="001C4E89" w:rsidP="001C4E89">
      <w:pPr>
        <w:rPr>
          <w:b/>
        </w:rPr>
      </w:pPr>
      <w:r w:rsidRPr="00E47307">
        <w:rPr>
          <w:rFonts w:hint="eastAsia"/>
          <w:b/>
        </w:rPr>
        <w:t>url:</w:t>
      </w:r>
    </w:p>
    <w:p w:rsidR="001C4E89" w:rsidRPr="00117E5E" w:rsidRDefault="005446D3" w:rsidP="001C4E8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4" w:history="1">
        <w:r w:rsidR="001C4E89" w:rsidRPr="00506A16">
          <w:rPr>
            <w:rStyle w:val="af7"/>
          </w:rPr>
          <w:t>http://192</w:t>
        </w:r>
      </w:hyperlink>
      <w:r w:rsidR="001C4E89">
        <w:rPr>
          <w:rStyle w:val="af7"/>
        </w:rPr>
        <w:t>.168.2.158</w:t>
      </w:r>
      <w:r w:rsidR="001C4E89" w:rsidRPr="008510B3">
        <w:rPr>
          <w:rStyle w:val="af7"/>
        </w:rPr>
        <w:t>:9000/ParkAPI/</w:t>
      </w:r>
      <w:r w:rsidR="001C4E89" w:rsidRPr="001C4E89">
        <w:rPr>
          <w:rStyle w:val="af7"/>
        </w:rPr>
        <w:t>UpdateIDInfoFromBody</w:t>
      </w:r>
    </w:p>
    <w:p w:rsidR="001C4E89" w:rsidRPr="005879B3" w:rsidRDefault="001C4E89" w:rsidP="001C4E89">
      <w:pPr>
        <w:rPr>
          <w:b/>
        </w:rPr>
      </w:pPr>
      <w:r w:rsidRPr="00E47307">
        <w:rPr>
          <w:rFonts w:hint="eastAsia"/>
          <w:b/>
        </w:rPr>
        <w:t>请求</w:t>
      </w:r>
      <w:r w:rsidRPr="00E47307">
        <w:rPr>
          <w:b/>
        </w:rPr>
        <w:t>方式</w:t>
      </w:r>
      <w:r w:rsidRPr="00E47307">
        <w:rPr>
          <w:rFonts w:hint="eastAsia"/>
          <w:b/>
        </w:rPr>
        <w:t>：</w:t>
      </w:r>
    </w:p>
    <w:p w:rsidR="001C4E89" w:rsidRDefault="001C4E89" w:rsidP="001C4E89">
      <w:r>
        <w:t>POST</w:t>
      </w:r>
      <w:r>
        <w:t>，</w:t>
      </w:r>
      <w:r>
        <w:t>GET</w:t>
      </w:r>
    </w:p>
    <w:p w:rsidR="001C4E89" w:rsidRDefault="001C4E89" w:rsidP="001C4E8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C4E89" w:rsidTr="005446D3">
        <w:tc>
          <w:tcPr>
            <w:tcW w:w="1809" w:type="dxa"/>
            <w:shd w:val="clear" w:color="auto" w:fill="B8CCE4"/>
          </w:tcPr>
          <w:p w:rsidR="001C4E89" w:rsidRDefault="001C4E89" w:rsidP="005446D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C4E89" w:rsidRDefault="001C4E89" w:rsidP="005446D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C4E89" w:rsidRDefault="001C4E89" w:rsidP="005446D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C4E89" w:rsidRDefault="001C4E89" w:rsidP="005446D3">
            <w:pPr>
              <w:spacing w:line="264" w:lineRule="auto"/>
              <w:rPr>
                <w:rFonts w:ascii="Consolas" w:hAnsi="Consolas" w:cs="Consolas"/>
              </w:rPr>
            </w:pPr>
            <w:r>
              <w:rPr>
                <w:rFonts w:ascii="Consolas" w:hAnsi="Consolas" w:cs="Consolas" w:hint="eastAsia"/>
              </w:rPr>
              <w:t>说明</w:t>
            </w:r>
          </w:p>
        </w:tc>
      </w:tr>
      <w:tr w:rsidR="001C4E89" w:rsidTr="005446D3">
        <w:tc>
          <w:tcPr>
            <w:tcW w:w="1809" w:type="dxa"/>
          </w:tcPr>
          <w:p w:rsidR="001C4E89" w:rsidRPr="00EC78A7" w:rsidRDefault="001C4E89" w:rsidP="005446D3">
            <w:pPr>
              <w:spacing w:line="264" w:lineRule="auto"/>
              <w:rPr>
                <w:b/>
                <w:kern w:val="2"/>
              </w:rPr>
            </w:pPr>
            <w:r w:rsidRPr="00EC78A7">
              <w:rPr>
                <w:b/>
                <w:kern w:val="2"/>
              </w:rPr>
              <w:t>token</w:t>
            </w:r>
          </w:p>
        </w:tc>
        <w:tc>
          <w:tcPr>
            <w:tcW w:w="1024" w:type="dxa"/>
          </w:tcPr>
          <w:p w:rsidR="001C4E89" w:rsidRPr="00E00670" w:rsidRDefault="001C4E89" w:rsidP="005446D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C4E89" w:rsidRPr="00E00670" w:rsidRDefault="001C4E89" w:rsidP="005446D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C4E89" w:rsidRPr="00E00670" w:rsidRDefault="001C4E89" w:rsidP="005446D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C4E89" w:rsidTr="005446D3">
        <w:tc>
          <w:tcPr>
            <w:tcW w:w="1809" w:type="dxa"/>
          </w:tcPr>
          <w:p w:rsidR="001C4E89" w:rsidRDefault="001C4E89" w:rsidP="005446D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C4E89" w:rsidRPr="00E00670" w:rsidRDefault="001C4E89" w:rsidP="005446D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E89" w:rsidRPr="00E00670" w:rsidRDefault="001C4E89" w:rsidP="005446D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C4E89" w:rsidRDefault="001C4E89" w:rsidP="005446D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C4E89" w:rsidRDefault="001C4E89" w:rsidP="001C4E89">
      <w:pPr>
        <w:rPr>
          <w:b/>
        </w:rPr>
      </w:pPr>
      <w:r>
        <w:rPr>
          <w:rFonts w:hint="eastAsia"/>
          <w:b/>
        </w:rPr>
        <w:t>返回</w:t>
      </w:r>
      <w:r>
        <w:rPr>
          <w:b/>
        </w:rPr>
        <w:t>数据</w:t>
      </w:r>
      <w:r w:rsidRPr="0050700F">
        <w:rPr>
          <w:rFonts w:hint="eastAsia"/>
          <w:b/>
        </w:rPr>
        <w:t>格式</w:t>
      </w:r>
      <w:r>
        <w:rPr>
          <w:rFonts w:hint="eastAsia"/>
          <w:b/>
        </w:rPr>
        <w:t>:</w:t>
      </w:r>
    </w:p>
    <w:p w:rsidR="001C4E89" w:rsidRPr="0051022D" w:rsidRDefault="001C4E89" w:rsidP="001C4E89">
      <w:r>
        <w:t>JSON</w:t>
      </w:r>
    </w:p>
    <w:p w:rsidR="001C4E89" w:rsidRDefault="001C4E89" w:rsidP="001C4E8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C4E89" w:rsidTr="005446D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C4E89" w:rsidRDefault="001C4E89" w:rsidP="005446D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C4E89" w:rsidRDefault="001C4E89" w:rsidP="005446D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C4E89" w:rsidRDefault="001C4E89" w:rsidP="005446D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C4E89" w:rsidRDefault="001C4E89" w:rsidP="005446D3">
            <w:pPr>
              <w:spacing w:line="264" w:lineRule="auto"/>
              <w:rPr>
                <w:rFonts w:ascii="Consolas" w:hAnsi="Consolas" w:cs="Consolas"/>
                <w:kern w:val="2"/>
              </w:rPr>
            </w:pPr>
            <w:r>
              <w:rPr>
                <w:rFonts w:ascii="Consolas" w:hAnsi="Consolas" w:cs="Consolas" w:hint="eastAsia"/>
                <w:kern w:val="2"/>
              </w:rPr>
              <w:t>说明</w:t>
            </w:r>
          </w:p>
        </w:tc>
      </w:tr>
      <w:tr w:rsidR="001C4E89" w:rsidTr="005446D3">
        <w:tc>
          <w:tcPr>
            <w:tcW w:w="1526"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C4E89" w:rsidTr="005446D3">
        <w:tc>
          <w:tcPr>
            <w:tcW w:w="1526"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C4E89" w:rsidTr="005446D3">
        <w:tc>
          <w:tcPr>
            <w:tcW w:w="1526"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1C4E89" w:rsidRDefault="001C4E89" w:rsidP="005446D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C4E89" w:rsidRDefault="001C4E89" w:rsidP="005446D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1C4E89" w:rsidRDefault="001C4E89" w:rsidP="001C4E89">
      <w:pPr>
        <w:rPr>
          <w:b/>
        </w:rPr>
      </w:pPr>
    </w:p>
    <w:p w:rsidR="001C4E89" w:rsidRDefault="001C4E89" w:rsidP="001C4E89">
      <w:pPr>
        <w:rPr>
          <w:b/>
        </w:rPr>
      </w:pPr>
      <w:r>
        <w:rPr>
          <w:rFonts w:hint="eastAsia"/>
          <w:b/>
        </w:rPr>
        <w:t>请求示例：</w:t>
      </w:r>
    </w:p>
    <w:p w:rsidR="001C4E89" w:rsidRPr="008510B3" w:rsidRDefault="005446D3" w:rsidP="001C4E8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5" w:history="1">
        <w:r w:rsidR="001C4E89" w:rsidRPr="00C92F9A">
          <w:rPr>
            <w:rStyle w:val="af7"/>
          </w:rPr>
          <w:t>http://192</w:t>
        </w:r>
      </w:hyperlink>
      <w:r w:rsidR="001C4E89" w:rsidRPr="0035271B">
        <w:rPr>
          <w:rStyle w:val="af7"/>
        </w:rPr>
        <w:t>.168.2.158:9000/</w:t>
      </w:r>
      <w:r w:rsidR="001C4E89" w:rsidRPr="00A16D0E">
        <w:rPr>
          <w:rStyle w:val="af7"/>
        </w:rPr>
        <w:t>ParkAPI/</w:t>
      </w:r>
      <w:r w:rsidR="001C4E89" w:rsidRPr="001C4E89">
        <w:rPr>
          <w:rStyle w:val="af7"/>
        </w:rPr>
        <w:t>UpdateIDInfoFromBody</w:t>
      </w:r>
      <w:r w:rsidR="001C4E89" w:rsidRPr="00A16D0E">
        <w:rPr>
          <w:rStyle w:val="af7"/>
        </w:rPr>
        <w:t>?token=fa7c3f14651243b8a8d5f94d868829a1</w:t>
      </w:r>
    </w:p>
    <w:p w:rsidR="001C4E89" w:rsidRDefault="001C4E89" w:rsidP="001C4E89">
      <w:pPr>
        <w:rPr>
          <w:b/>
        </w:rPr>
      </w:pPr>
      <w:r>
        <w:rPr>
          <w:rFonts w:hint="eastAsia"/>
          <w:b/>
        </w:rPr>
        <w:t>以下是</w:t>
      </w:r>
      <w:r>
        <w:rPr>
          <w:rFonts w:hint="eastAsia"/>
          <w:b/>
        </w:rPr>
        <w:t>C#</w:t>
      </w:r>
      <w:r>
        <w:rPr>
          <w:rFonts w:hint="eastAsia"/>
          <w:b/>
        </w:rPr>
        <w:t>模拟上传的代码（其它客户端根据自身特性实现）：</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SendObjectAsJsonInBody(</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url, </w:t>
      </w:r>
      <w:r>
        <w:rPr>
          <w:rFonts w:ascii="新宋体" w:hAnsi="新宋体" w:cs="新宋体"/>
          <w:color w:val="0000FF"/>
          <w:sz w:val="19"/>
          <w:szCs w:val="19"/>
          <w:highlight w:val="white"/>
        </w:rPr>
        <w:t>object</w:t>
      </w:r>
      <w:r>
        <w:rPr>
          <w:rFonts w:ascii="新宋体" w:hAnsi="新宋体" w:cs="新宋体"/>
          <w:color w:val="000000"/>
          <w:sz w:val="19"/>
          <w:szCs w:val="19"/>
          <w:highlight w:val="white"/>
        </w:rPr>
        <w:t xml:space="preserve"> obj)</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client;</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StringContent</w:t>
      </w:r>
      <w:r>
        <w:rPr>
          <w:rFonts w:ascii="新宋体" w:hAnsi="新宋体" w:cs="新宋体"/>
          <w:color w:val="000000"/>
          <w:sz w:val="19"/>
          <w:szCs w:val="19"/>
          <w:highlight w:val="white"/>
        </w:rPr>
        <w:t xml:space="preserve"> content;</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client.DefaultRequestHeaders.Accept.Add(</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MediaTypeWithQualityHeaderValue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"application/json"</w:t>
      </w:r>
      <w:r>
        <w:rPr>
          <w:rFonts w:ascii="新宋体" w:hAnsi="新宋体" w:cs="新宋体"/>
          <w:color w:val="000000"/>
          <w:sz w:val="19"/>
          <w:szCs w:val="19"/>
          <w:highlight w:val="white"/>
        </w:rPr>
        <w:t>));</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StringContent</w:t>
      </w:r>
      <w:r>
        <w:rPr>
          <w:rFonts w:ascii="新宋体" w:hAnsi="新宋体" w:cs="新宋体"/>
          <w:color w:val="000000"/>
          <w:sz w:val="19"/>
          <w:szCs w:val="19"/>
          <w:highlight w:val="white"/>
        </w:rPr>
        <w:t>(ParkingSqlHelper.</w:t>
      </w:r>
      <w:r>
        <w:rPr>
          <w:rFonts w:ascii="新宋体" w:hAnsi="新宋体" w:cs="新宋体"/>
          <w:color w:val="2B91AF"/>
          <w:sz w:val="19"/>
          <w:szCs w:val="19"/>
          <w:highlight w:val="white"/>
        </w:rPr>
        <w:t>JsonHelper</w:t>
      </w:r>
      <w:r>
        <w:rPr>
          <w:rFonts w:ascii="新宋体" w:hAnsi="新宋体" w:cs="新宋体"/>
          <w:color w:val="000000"/>
          <w:sz w:val="19"/>
          <w:szCs w:val="19"/>
          <w:highlight w:val="white"/>
        </w:rPr>
        <w:t xml:space="preserve">.SerializeObject(obj),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 xml:space="preserve">.UTF8, </w:t>
      </w:r>
      <w:r>
        <w:rPr>
          <w:rFonts w:ascii="新宋体" w:hAnsi="新宋体" w:cs="新宋体"/>
          <w:color w:val="A31515"/>
          <w:sz w:val="19"/>
          <w:szCs w:val="19"/>
          <w:highlight w:val="white"/>
        </w:rPr>
        <w:t>"application/json"</w:t>
      </w:r>
      <w:r>
        <w:rPr>
          <w:rFonts w:ascii="新宋体" w:hAnsi="新宋体" w:cs="新宋体"/>
          <w:color w:val="000000"/>
          <w:sz w:val="19"/>
          <w:szCs w:val="19"/>
          <w:highlight w:val="white"/>
        </w:rPr>
        <w:t>);</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client.PostAsync(url, content).Result.Content.ReadAsStringAsync().Result;</w:t>
      </w: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p>
    <w:p w:rsidR="001C4E89" w:rsidRDefault="001C4E89" w:rsidP="001C4E89">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1C4E89" w:rsidRDefault="001C4E89" w:rsidP="001C4E89">
      <w:pPr>
        <w:rPr>
          <w:rFonts w:ascii="新宋体" w:hAnsi="新宋体" w:cs="新宋体"/>
          <w:color w:val="000000"/>
          <w:sz w:val="19"/>
          <w:szCs w:val="19"/>
        </w:rPr>
      </w:pPr>
      <w:r>
        <w:rPr>
          <w:rFonts w:ascii="新宋体" w:hAnsi="新宋体" w:cs="新宋体"/>
          <w:color w:val="000000"/>
          <w:sz w:val="19"/>
          <w:szCs w:val="19"/>
          <w:highlight w:val="white"/>
        </w:rPr>
        <w:t>}</w:t>
      </w:r>
    </w:p>
    <w:p w:rsidR="00CD6E75" w:rsidRDefault="00CD6E75" w:rsidP="0012003A">
      <w:pPr>
        <w:rPr>
          <w:b/>
        </w:rPr>
      </w:pPr>
    </w:p>
    <w:p w:rsidR="0012003A" w:rsidRDefault="0012003A" w:rsidP="0012003A">
      <w:pPr>
        <w:pStyle w:val="3"/>
      </w:pPr>
      <w:r>
        <w:rPr>
          <w:rFonts w:hint="eastAsia"/>
        </w:rPr>
        <w:t>修改列表接口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6" w:history="1">
        <w:r w:rsidR="0012003A" w:rsidRPr="00506A16">
          <w:rPr>
            <w:rStyle w:val="af7"/>
          </w:rPr>
          <w:t>http://192</w:t>
        </w:r>
      </w:hyperlink>
      <w:r w:rsidR="0012003A">
        <w:rPr>
          <w:rStyle w:val="af7"/>
        </w:rPr>
        <w:t>.168.2.158</w:t>
      </w:r>
      <w:r w:rsidR="0012003A" w:rsidRPr="008510B3">
        <w:rPr>
          <w:rStyle w:val="af7"/>
        </w:rPr>
        <w:t>:9000/ParkAPI/</w:t>
      </w:r>
      <w:r w:rsidR="0012003A">
        <w:rPr>
          <w:rStyle w:val="af7"/>
          <w:rFonts w:hint="eastAsia"/>
        </w:rPr>
        <w:t>Update</w:t>
      </w:r>
      <w:r w:rsidR="004721A9">
        <w:rPr>
          <w:rStyle w:val="af7"/>
        </w:rPr>
        <w:t>IDInfo</w:t>
      </w:r>
      <w:r w:rsidR="0012003A">
        <w:rPr>
          <w:rStyle w:val="af7"/>
          <w:rFonts w:hint="eastAsia"/>
        </w:rPr>
        <w:t>List</w:t>
      </w:r>
    </w:p>
    <w:p w:rsidR="0012003A" w:rsidRDefault="0012003A" w:rsidP="0012003A">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2003A" w:rsidRPr="00B5638D" w:rsidRDefault="0012003A" w:rsidP="0012003A">
      <w:pPr>
        <w:pStyle w:val="3"/>
      </w:pPr>
      <w:r>
        <w:rPr>
          <w:rFonts w:hint="eastAsia"/>
        </w:rPr>
        <w:t>删除接口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7" w:history="1">
        <w:r w:rsidR="0012003A" w:rsidRPr="00614C83">
          <w:rPr>
            <w:rStyle w:val="af7"/>
          </w:rPr>
          <w:t>http://192</w:t>
        </w:r>
      </w:hyperlink>
      <w:r w:rsidR="0012003A">
        <w:rPr>
          <w:rStyle w:val="af7"/>
        </w:rPr>
        <w:t>.168.2.158</w:t>
      </w:r>
      <w:r w:rsidR="0012003A" w:rsidRPr="008510B3">
        <w:rPr>
          <w:rStyle w:val="af7"/>
        </w:rPr>
        <w:t>:9000/ParkAPI/</w:t>
      </w:r>
      <w:r w:rsidR="0012003A">
        <w:rPr>
          <w:rStyle w:val="af7"/>
          <w:rFonts w:hint="eastAsia"/>
        </w:rPr>
        <w:t>Delete</w:t>
      </w:r>
      <w:r w:rsidR="004721A9">
        <w:rPr>
          <w:rStyle w:val="af7"/>
        </w:rPr>
        <w:t>IDInfo</w:t>
      </w:r>
    </w:p>
    <w:p w:rsidR="0012003A" w:rsidRDefault="0012003A" w:rsidP="0012003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2003A" w:rsidRDefault="0012003A" w:rsidP="0012003A">
      <w:pPr>
        <w:pStyle w:val="3"/>
      </w:pPr>
      <w:r>
        <w:rPr>
          <w:rFonts w:hint="eastAsia"/>
        </w:rPr>
        <w:t>修改个别字段接口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8" w:history="1">
        <w:r w:rsidR="0012003A" w:rsidRPr="00614C83">
          <w:rPr>
            <w:rStyle w:val="af7"/>
          </w:rPr>
          <w:t>http://192</w:t>
        </w:r>
      </w:hyperlink>
      <w:r w:rsidR="0012003A">
        <w:rPr>
          <w:rStyle w:val="af7"/>
        </w:rPr>
        <w:t>.168.2.158</w:t>
      </w:r>
      <w:r w:rsidR="0012003A" w:rsidRPr="008510B3">
        <w:rPr>
          <w:rStyle w:val="af7"/>
        </w:rPr>
        <w:t>:9000/ParkAPI/</w:t>
      </w:r>
      <w:r w:rsidR="0012003A">
        <w:rPr>
          <w:rStyle w:val="af7"/>
          <w:rFonts w:hint="eastAsia"/>
        </w:rPr>
        <w:t>Update</w:t>
      </w:r>
      <w:r w:rsidR="004721A9">
        <w:rPr>
          <w:rStyle w:val="af7"/>
        </w:rPr>
        <w:t>IDInfo</w:t>
      </w:r>
      <w:r w:rsidR="0012003A">
        <w:rPr>
          <w:rStyle w:val="af7"/>
          <w:rFonts w:hint="eastAsia"/>
        </w:rPr>
        <w:t>Fields</w:t>
      </w:r>
    </w:p>
    <w:p w:rsidR="0012003A" w:rsidRDefault="0012003A" w:rsidP="0012003A">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2003A" w:rsidRPr="00B5638D" w:rsidRDefault="0012003A" w:rsidP="0012003A">
      <w:pPr>
        <w:pStyle w:val="3"/>
      </w:pPr>
      <w:r>
        <w:rPr>
          <w:rFonts w:hint="eastAsia"/>
        </w:rPr>
        <w:t>按条件删除接口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9" w:history="1">
        <w:r w:rsidR="0012003A" w:rsidRPr="00614C83">
          <w:rPr>
            <w:rStyle w:val="af7"/>
          </w:rPr>
          <w:t>http://192</w:t>
        </w:r>
      </w:hyperlink>
      <w:r w:rsidR="0012003A">
        <w:rPr>
          <w:rStyle w:val="af7"/>
        </w:rPr>
        <w:t>.168.2.158</w:t>
      </w:r>
      <w:r w:rsidR="0012003A" w:rsidRPr="008510B3">
        <w:rPr>
          <w:rStyle w:val="af7"/>
        </w:rPr>
        <w:t>:9000/ParkAPI/</w:t>
      </w:r>
      <w:r w:rsidR="0012003A">
        <w:rPr>
          <w:rStyle w:val="af7"/>
          <w:rFonts w:hint="eastAsia"/>
        </w:rPr>
        <w:t>Delete</w:t>
      </w:r>
      <w:r w:rsidR="004721A9">
        <w:rPr>
          <w:rStyle w:val="af7"/>
        </w:rPr>
        <w:t>IDInfo</w:t>
      </w:r>
      <w:r w:rsidR="0012003A">
        <w:rPr>
          <w:rStyle w:val="af7"/>
          <w:rFonts w:hint="eastAsia"/>
        </w:rPr>
        <w:t>By</w:t>
      </w:r>
    </w:p>
    <w:p w:rsidR="0012003A" w:rsidRDefault="0012003A" w:rsidP="0012003A">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12003A" w:rsidRPr="00B5638D" w:rsidRDefault="0012003A" w:rsidP="0012003A">
      <w:pPr>
        <w:pStyle w:val="3"/>
        <w:numPr>
          <w:ilvl w:val="2"/>
          <w:numId w:val="1"/>
        </w:numPr>
      </w:pPr>
      <w:r>
        <w:rPr>
          <w:rFonts w:hint="eastAsia"/>
        </w:rPr>
        <w:t>按</w:t>
      </w:r>
      <w:r>
        <w:rPr>
          <w:rFonts w:hint="eastAsia"/>
        </w:rPr>
        <w:t>ID</w:t>
      </w:r>
      <w:r>
        <w:rPr>
          <w:rFonts w:hint="eastAsia"/>
        </w:rPr>
        <w:t>删除接口</w:t>
      </w:r>
    </w:p>
    <w:p w:rsidR="0012003A" w:rsidRPr="00E47307" w:rsidRDefault="0012003A" w:rsidP="0012003A">
      <w:pPr>
        <w:rPr>
          <w:b/>
        </w:rPr>
      </w:pPr>
      <w:r w:rsidRPr="00E47307">
        <w:rPr>
          <w:rFonts w:hint="eastAsia"/>
          <w:b/>
        </w:rPr>
        <w:t>url:</w:t>
      </w:r>
    </w:p>
    <w:p w:rsidR="0012003A" w:rsidRPr="001D5A3C"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70" w:history="1">
        <w:r w:rsidR="0012003A" w:rsidRPr="001D5A3C">
          <w:rPr>
            <w:rStyle w:val="af7"/>
          </w:rPr>
          <w:t>http://192</w:t>
        </w:r>
      </w:hyperlink>
      <w:r w:rsidR="0012003A" w:rsidRPr="001D5A3C">
        <w:rPr>
          <w:rStyle w:val="af7"/>
        </w:rPr>
        <w:t>.168.2.158:9000/ParkAPI/</w:t>
      </w:r>
      <w:r w:rsidR="0012003A">
        <w:rPr>
          <w:rStyle w:val="af7"/>
          <w:rFonts w:hint="eastAsia"/>
        </w:rPr>
        <w:t>Delete</w:t>
      </w:r>
      <w:r w:rsidR="004721A9">
        <w:rPr>
          <w:rStyle w:val="af7"/>
        </w:rPr>
        <w:t>IDInfo</w:t>
      </w:r>
      <w:r w:rsidR="0012003A" w:rsidRPr="001D5A3C">
        <w:rPr>
          <w:rStyle w:val="af7"/>
          <w:rFonts w:hint="eastAsia"/>
        </w:rPr>
        <w:t>ByID</w:t>
      </w:r>
    </w:p>
    <w:p w:rsidR="0012003A" w:rsidRDefault="0012003A" w:rsidP="0012003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12003A" w:rsidRPr="00B5638D" w:rsidRDefault="0012003A" w:rsidP="0012003A">
      <w:pPr>
        <w:pStyle w:val="3"/>
        <w:numPr>
          <w:ilvl w:val="2"/>
          <w:numId w:val="1"/>
        </w:numPr>
      </w:pPr>
      <w:r>
        <w:rPr>
          <w:rFonts w:hint="eastAsia"/>
        </w:rPr>
        <w:t>按</w:t>
      </w:r>
      <w:r>
        <w:rPr>
          <w:rFonts w:hint="eastAsia"/>
        </w:rPr>
        <w:t>ID</w:t>
      </w:r>
      <w:r>
        <w:rPr>
          <w:rFonts w:hint="eastAsia"/>
        </w:rPr>
        <w:t>列表删除接口</w:t>
      </w:r>
    </w:p>
    <w:p w:rsidR="0012003A" w:rsidRPr="00E47307" w:rsidRDefault="0012003A" w:rsidP="0012003A">
      <w:pPr>
        <w:rPr>
          <w:b/>
        </w:rPr>
      </w:pPr>
      <w:r w:rsidRPr="00E47307">
        <w:rPr>
          <w:rFonts w:hint="eastAsia"/>
          <w:b/>
        </w:rPr>
        <w:t>url:</w:t>
      </w:r>
    </w:p>
    <w:p w:rsidR="0012003A" w:rsidRPr="00A42A0A"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871" w:history="1">
        <w:r w:rsidR="0012003A" w:rsidRPr="00506A16">
          <w:rPr>
            <w:rStyle w:val="af7"/>
          </w:rPr>
          <w:t>http://192</w:t>
        </w:r>
      </w:hyperlink>
      <w:r w:rsidR="0012003A">
        <w:rPr>
          <w:rStyle w:val="af7"/>
        </w:rPr>
        <w:t>.168.2.158</w:t>
      </w:r>
      <w:r w:rsidR="0012003A" w:rsidRPr="008510B3">
        <w:rPr>
          <w:rStyle w:val="af7"/>
        </w:rPr>
        <w:t>:9000/ParkAPI/</w:t>
      </w:r>
      <w:r w:rsidR="0012003A">
        <w:rPr>
          <w:rStyle w:val="af7"/>
          <w:rFonts w:hint="eastAsia"/>
        </w:rPr>
        <w:t>Delete</w:t>
      </w:r>
      <w:r w:rsidR="004721A9">
        <w:rPr>
          <w:rStyle w:val="af7"/>
        </w:rPr>
        <w:t>IDInfo</w:t>
      </w:r>
      <w:r w:rsidR="0012003A">
        <w:rPr>
          <w:rStyle w:val="af7"/>
          <w:rFonts w:hint="eastAsia"/>
        </w:rPr>
        <w:t>ByIDList</w:t>
      </w:r>
    </w:p>
    <w:p w:rsidR="0012003A" w:rsidRDefault="0012003A" w:rsidP="0012003A">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12003A" w:rsidRPr="00B5638D" w:rsidRDefault="0012003A" w:rsidP="0012003A">
      <w:pPr>
        <w:pStyle w:val="3"/>
        <w:numPr>
          <w:ilvl w:val="2"/>
          <w:numId w:val="1"/>
        </w:numPr>
      </w:pPr>
      <w:r>
        <w:rPr>
          <w:rFonts w:hint="eastAsia"/>
        </w:rPr>
        <w:t>保存接口</w:t>
      </w:r>
    </w:p>
    <w:p w:rsidR="0012003A" w:rsidRPr="00E47307" w:rsidRDefault="0012003A" w:rsidP="0012003A">
      <w:pPr>
        <w:rPr>
          <w:b/>
        </w:rPr>
      </w:pPr>
      <w:r w:rsidRPr="00E47307">
        <w:rPr>
          <w:rFonts w:hint="eastAsia"/>
          <w:b/>
        </w:rPr>
        <w:t>url:</w:t>
      </w:r>
    </w:p>
    <w:p w:rsidR="0012003A" w:rsidRPr="008510B3" w:rsidRDefault="005446D3" w:rsidP="0012003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72" w:history="1">
        <w:r w:rsidR="0012003A" w:rsidRPr="00506A16">
          <w:rPr>
            <w:rStyle w:val="af7"/>
          </w:rPr>
          <w:t>http://192</w:t>
        </w:r>
      </w:hyperlink>
      <w:r w:rsidR="0012003A">
        <w:rPr>
          <w:rStyle w:val="af7"/>
        </w:rPr>
        <w:t>.168.2.158</w:t>
      </w:r>
      <w:r w:rsidR="0012003A" w:rsidRPr="008510B3">
        <w:rPr>
          <w:rStyle w:val="af7"/>
        </w:rPr>
        <w:t>:9000/ParkAPI/</w:t>
      </w:r>
      <w:r w:rsidR="0012003A">
        <w:rPr>
          <w:rStyle w:val="af7"/>
          <w:rFonts w:hint="eastAsia"/>
        </w:rPr>
        <w:t>Save</w:t>
      </w:r>
      <w:r w:rsidR="004721A9">
        <w:rPr>
          <w:rStyle w:val="af7"/>
        </w:rPr>
        <w:t>IDInfo</w:t>
      </w:r>
    </w:p>
    <w:p w:rsidR="0012003A" w:rsidRDefault="0012003A" w:rsidP="0012003A">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B0503" w:rsidRPr="006404C5" w:rsidRDefault="003B0503" w:rsidP="00E16A86"/>
    <w:bookmarkEnd w:id="42"/>
    <w:p w:rsidR="00466E1C" w:rsidRPr="00BA384F" w:rsidRDefault="00466E1C" w:rsidP="008F35F0">
      <w:pPr>
        <w:pStyle w:val="1"/>
      </w:pPr>
      <w:r w:rsidRPr="00BA384F">
        <w:rPr>
          <w:rFonts w:hint="eastAsia"/>
        </w:rPr>
        <w:t>附</w:t>
      </w:r>
      <w:r w:rsidRPr="00BA384F">
        <w:rPr>
          <w:rFonts w:hint="eastAsia"/>
        </w:rPr>
        <w:t>1</w:t>
      </w:r>
      <w:r w:rsidRPr="00BA384F">
        <w:rPr>
          <w:rFonts w:hint="eastAsia"/>
        </w:rPr>
        <w:t>：</w:t>
      </w:r>
      <w:r w:rsidR="0069665B">
        <w:rPr>
          <w:rFonts w:hint="eastAsia"/>
        </w:rPr>
        <w:t>加密规则</w:t>
      </w:r>
    </w:p>
    <w:p w:rsidR="007F1246" w:rsidRPr="00BA384F" w:rsidRDefault="00466E1C" w:rsidP="00BA384F">
      <w:pPr>
        <w:pStyle w:val="2"/>
      </w:pPr>
      <w:r w:rsidRPr="007F1246">
        <w:rPr>
          <w:rStyle w:val="a3"/>
        </w:rPr>
        <w:t>概述</w:t>
      </w:r>
      <w:r w:rsidRPr="007F1246">
        <w:t>：</w:t>
      </w:r>
    </w:p>
    <w:p w:rsidR="00466E1C" w:rsidRDefault="00C87A10" w:rsidP="007F1246">
      <w:r>
        <w:rPr>
          <w:rFonts w:ascii="Arial" w:hAnsi="Arial" w:cs="Arial" w:hint="eastAsia"/>
          <w:color w:val="333333"/>
          <w:sz w:val="21"/>
          <w:szCs w:val="21"/>
          <w:shd w:val="clear" w:color="auto" w:fill="FFFFFF"/>
        </w:rPr>
        <w:t>Token</w:t>
      </w:r>
      <w:r>
        <w:rPr>
          <w:rFonts w:ascii="Arial" w:hAnsi="Arial" w:cs="Arial"/>
          <w:color w:val="333333"/>
          <w:sz w:val="21"/>
          <w:szCs w:val="21"/>
          <w:shd w:val="clear" w:color="auto" w:fill="FFFFFF"/>
        </w:rPr>
        <w:t>在计算机身份认证中是令牌的意思</w:t>
      </w:r>
      <w:r>
        <w:rPr>
          <w:rFonts w:hint="eastAsia"/>
        </w:rPr>
        <w:t xml:space="preserve"> ,</w:t>
      </w:r>
      <w:r w:rsidRPr="00C87A1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token</w:t>
      </w:r>
      <w:r>
        <w:rPr>
          <w:rFonts w:ascii="Arial" w:hAnsi="Arial" w:cs="Arial"/>
          <w:color w:val="333333"/>
          <w:sz w:val="21"/>
          <w:szCs w:val="21"/>
          <w:shd w:val="clear" w:color="auto" w:fill="FFFFFF"/>
        </w:rPr>
        <w:t>其实说的更通俗点可以叫暗号，在一些数据传输之前，要先进行暗号的核对，不同的暗号被授权不同的数据操作</w:t>
      </w:r>
      <w:r>
        <w:rPr>
          <w:rFonts w:ascii="Arial" w:hAnsi="Arial" w:cs="Arial" w:hint="eastAsia"/>
          <w:color w:val="333333"/>
          <w:sz w:val="21"/>
          <w:szCs w:val="21"/>
          <w:shd w:val="clear" w:color="auto" w:fill="FFFFFF"/>
        </w:rPr>
        <w:t>.</w:t>
      </w:r>
      <w:r w:rsidRPr="00C87A10">
        <w:rPr>
          <w:rFonts w:hint="eastAsia"/>
          <w:color w:val="333333"/>
          <w:sz w:val="21"/>
          <w:szCs w:val="21"/>
          <w:shd w:val="clear" w:color="auto" w:fill="F9F9F9"/>
        </w:rPr>
        <w:t xml:space="preserve"> </w:t>
      </w:r>
      <w:r>
        <w:rPr>
          <w:rFonts w:hint="eastAsia"/>
          <w:color w:val="333333"/>
          <w:sz w:val="21"/>
          <w:szCs w:val="21"/>
          <w:shd w:val="clear" w:color="auto" w:fill="F9F9F9"/>
        </w:rPr>
        <w:t>从需求功能上来讲，为了防止</w:t>
      </w:r>
      <w:r>
        <w:rPr>
          <w:rFonts w:hint="eastAsia"/>
          <w:color w:val="333333"/>
          <w:sz w:val="21"/>
          <w:szCs w:val="21"/>
          <w:shd w:val="clear" w:color="auto" w:fill="F9F9F9"/>
        </w:rPr>
        <w:t>CSRF</w:t>
      </w:r>
      <w:r>
        <w:rPr>
          <w:rFonts w:hint="eastAsia"/>
          <w:color w:val="333333"/>
          <w:sz w:val="21"/>
          <w:szCs w:val="21"/>
          <w:shd w:val="clear" w:color="auto" w:fill="F9F9F9"/>
        </w:rPr>
        <w:t>工具，</w:t>
      </w:r>
      <w:r>
        <w:rPr>
          <w:rFonts w:hint="eastAsia"/>
          <w:color w:val="333333"/>
          <w:sz w:val="21"/>
          <w:szCs w:val="21"/>
          <w:shd w:val="clear" w:color="auto" w:fill="F9F9F9"/>
        </w:rPr>
        <w:t>token</w:t>
      </w:r>
      <w:r>
        <w:rPr>
          <w:rFonts w:hint="eastAsia"/>
          <w:color w:val="333333"/>
          <w:sz w:val="21"/>
          <w:szCs w:val="21"/>
          <w:shd w:val="clear" w:color="auto" w:fill="F9F9F9"/>
        </w:rPr>
        <w:t>需要具有不重复，另外，还含有特定的功能信息，比如过期时间戳</w:t>
      </w:r>
      <w:r>
        <w:rPr>
          <w:rFonts w:hint="eastAsia"/>
          <w:color w:val="333333"/>
          <w:sz w:val="21"/>
          <w:szCs w:val="21"/>
          <w:shd w:val="clear" w:color="auto" w:fill="F9F9F9"/>
        </w:rPr>
        <w:t>,</w:t>
      </w:r>
      <w:r>
        <w:rPr>
          <w:rFonts w:hint="eastAsia"/>
          <w:color w:val="333333"/>
          <w:sz w:val="21"/>
          <w:szCs w:val="21"/>
          <w:shd w:val="clear" w:color="auto" w:fill="F9F9F9"/>
        </w:rPr>
        <w:t>有效期暂时设置为</w:t>
      </w:r>
      <w:r>
        <w:rPr>
          <w:rFonts w:hint="eastAsia"/>
          <w:color w:val="333333"/>
          <w:sz w:val="21"/>
          <w:szCs w:val="21"/>
          <w:shd w:val="clear" w:color="auto" w:fill="F9F9F9"/>
        </w:rPr>
        <w:t>1</w:t>
      </w:r>
      <w:r>
        <w:rPr>
          <w:rFonts w:hint="eastAsia"/>
          <w:color w:val="333333"/>
          <w:sz w:val="21"/>
          <w:szCs w:val="21"/>
          <w:shd w:val="clear" w:color="auto" w:fill="F9F9F9"/>
        </w:rPr>
        <w:t>天。以后根据实际情况在设置。</w:t>
      </w:r>
    </w:p>
    <w:p w:rsidR="00F12C6A" w:rsidRDefault="00F86420" w:rsidP="00F86420">
      <w:pPr>
        <w:pStyle w:val="2"/>
      </w:pPr>
      <w:bookmarkStart w:id="51" w:name="_错误码列表"/>
      <w:bookmarkEnd w:id="51"/>
      <w:r>
        <w:rPr>
          <w:rFonts w:hint="eastAsia"/>
        </w:rPr>
        <w:t>错误码列表</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F86420" w:rsidTr="00F86420">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86420" w:rsidRDefault="00F86420" w:rsidP="002A3EEA">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F86420" w:rsidRDefault="00F86420" w:rsidP="002A3EEA">
            <w:pPr>
              <w:spacing w:line="264" w:lineRule="auto"/>
              <w:rPr>
                <w:rFonts w:ascii="Consolas" w:hAnsi="Consolas" w:cs="Consolas"/>
                <w:kern w:val="2"/>
              </w:rPr>
            </w:pPr>
            <w:r>
              <w:rPr>
                <w:rFonts w:ascii="Consolas" w:hAnsi="Consolas" w:cs="Consolas" w:hint="eastAsia"/>
                <w:kern w:val="2"/>
              </w:rPr>
              <w:t>说明</w:t>
            </w:r>
          </w:p>
        </w:tc>
      </w:tr>
      <w:tr w:rsidR="00071B9A" w:rsidTr="00071B9A">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rFonts w:ascii="Consolas" w:hAnsi="Consolas" w:cs="Consolas"/>
                <w:kern w:val="2"/>
                <w:sz w:val="18"/>
                <w:szCs w:val="18"/>
              </w:rPr>
            </w:pPr>
            <w:r w:rsidRPr="00071B9A">
              <w:rPr>
                <w:rFonts w:ascii="Consolas" w:hAnsi="Consolas" w:cs="Consolas" w:hint="eastAsia"/>
                <w:kern w:val="2"/>
                <w:sz w:val="18"/>
                <w:szCs w:val="18"/>
              </w:rPr>
              <w:lastRenderedPageBreak/>
              <w:t>-3</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重复入场</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071B9A">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kern w:val="2"/>
              </w:rPr>
            </w:pPr>
            <w:r w:rsidRPr="00071B9A">
              <w:rPr>
                <w:rFonts w:hint="eastAsia"/>
                <w:kern w:val="2"/>
              </w:rPr>
              <w:t>-1</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200</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200</w:t>
            </w:r>
            <w:r>
              <w:rPr>
                <w:rFonts w:ascii="Consolas" w:hAnsi="Consolas" w:cs="Consolas" w:hint="eastAsia"/>
                <w:kern w:val="2"/>
                <w:sz w:val="18"/>
                <w:szCs w:val="18"/>
              </w:rPr>
              <w:t>为成功，其他为失败。</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sidR="00551179">
              <w:rPr>
                <w:rFonts w:ascii="新宋体" w:hAnsi="新宋体" w:cs="新宋体" w:hint="eastAsia"/>
                <w:color w:val="A31515"/>
                <w:sz w:val="19"/>
                <w:szCs w:val="19"/>
              </w:rPr>
              <w:t xml:space="preserve"> </w:t>
            </w:r>
            <w:r w:rsidR="00551179">
              <w:rPr>
                <w:rFonts w:ascii="新宋体" w:hAnsi="新宋体" w:cs="新宋体" w:hint="eastAsia"/>
                <w:color w:val="A31515"/>
                <w:sz w:val="19"/>
                <w:szCs w:val="19"/>
              </w:rPr>
              <w:t>具体原因在</w:t>
            </w:r>
            <w:r w:rsidR="00551179">
              <w:rPr>
                <w:rFonts w:ascii="新宋体" w:hAnsi="新宋体" w:cs="新宋体" w:hint="eastAsia"/>
                <w:color w:val="A31515"/>
                <w:sz w:val="19"/>
                <w:szCs w:val="19"/>
              </w:rPr>
              <w:t>msg</w:t>
            </w:r>
            <w:r w:rsidR="00551179">
              <w:rPr>
                <w:rFonts w:ascii="新宋体" w:hAnsi="新宋体" w:cs="新宋体" w:hint="eastAsia"/>
                <w:color w:val="A31515"/>
                <w:sz w:val="19"/>
                <w:szCs w:val="19"/>
              </w:rPr>
              <w:t>字段中说明</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4</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重复登陆</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Pr="003C5487" w:rsidRDefault="00071B9A"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40005</w:t>
            </w:r>
          </w:p>
        </w:tc>
        <w:tc>
          <w:tcPr>
            <w:tcW w:w="6804" w:type="dxa"/>
            <w:tcBorders>
              <w:top w:val="single" w:sz="4" w:space="0" w:color="auto"/>
              <w:left w:val="single" w:sz="4" w:space="0" w:color="auto"/>
              <w:bottom w:val="single" w:sz="4" w:space="0" w:color="auto"/>
              <w:right w:val="single" w:sz="4" w:space="0" w:color="auto"/>
            </w:tcBorders>
          </w:tcPr>
          <w:p w:rsidR="00071B9A" w:rsidRPr="003C5487" w:rsidRDefault="00071B9A" w:rsidP="002A3EEA">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重复登陆同一工作站</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551179"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w:t>
            </w:r>
            <w:r w:rsidR="003C5487">
              <w:rPr>
                <w:rFonts w:ascii="新宋体" w:hAnsi="新宋体" w:cs="新宋体" w:hint="eastAsia"/>
                <w:color w:val="A31515"/>
                <w:sz w:val="19"/>
                <w:szCs w:val="19"/>
                <w:highlight w:val="white"/>
              </w:rPr>
              <w:t>已过有效期</w:t>
            </w:r>
            <w:r>
              <w:rPr>
                <w:rFonts w:ascii="新宋体" w:hAnsi="新宋体" w:cs="新宋体" w:hint="eastAsia"/>
                <w:color w:val="A31515"/>
                <w:sz w:val="19"/>
                <w:szCs w:val="19"/>
                <w:highlight w:val="white"/>
              </w:rPr>
              <w:t>，禁止入出场</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AC1334">
            <w:pPr>
              <w:spacing w:line="264" w:lineRule="auto"/>
              <w:rPr>
                <w:rFonts w:ascii="新宋体" w:hAnsi="新宋体" w:cs="新宋体"/>
                <w:color w:val="A31515"/>
                <w:sz w:val="19"/>
                <w:szCs w:val="19"/>
                <w:highlight w:val="white"/>
              </w:rPr>
            </w:pP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C5487">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10</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个人车位已满</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11</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3C548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禁止通行</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430871"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430871"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833A06" w:rsidP="00335178">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833A06"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16</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B32562" w:rsidTr="00E81DD6">
        <w:trPr>
          <w:trHeight w:val="70"/>
        </w:trPr>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17</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221B39" w:rsidTr="00F86420">
        <w:tc>
          <w:tcPr>
            <w:tcW w:w="1526" w:type="dxa"/>
            <w:tcBorders>
              <w:top w:val="single" w:sz="4" w:space="0" w:color="auto"/>
              <w:left w:val="single" w:sz="4" w:space="0" w:color="auto"/>
              <w:bottom w:val="single" w:sz="4" w:space="0" w:color="auto"/>
              <w:right w:val="single" w:sz="4" w:space="0" w:color="auto"/>
            </w:tcBorders>
          </w:tcPr>
          <w:p w:rsidR="00221B39" w:rsidRPr="003C5487" w:rsidRDefault="00221B39" w:rsidP="00B32562">
            <w:pPr>
              <w:spacing w:line="264" w:lineRule="auto"/>
              <w:rPr>
                <w:rFonts w:ascii="新宋体" w:hAnsi="新宋体" w:cs="新宋体"/>
                <w:color w:val="A31515"/>
                <w:sz w:val="19"/>
                <w:szCs w:val="19"/>
                <w:highlight w:val="white"/>
              </w:rPr>
            </w:pPr>
          </w:p>
        </w:tc>
        <w:tc>
          <w:tcPr>
            <w:tcW w:w="6804" w:type="dxa"/>
            <w:tcBorders>
              <w:top w:val="single" w:sz="4" w:space="0" w:color="auto"/>
              <w:left w:val="single" w:sz="4" w:space="0" w:color="auto"/>
              <w:bottom w:val="single" w:sz="4" w:space="0" w:color="auto"/>
              <w:right w:val="single" w:sz="4" w:space="0" w:color="auto"/>
            </w:tcBorders>
          </w:tcPr>
          <w:p w:rsidR="00221B39" w:rsidRDefault="00221B39" w:rsidP="00DF5317">
            <w:pPr>
              <w:spacing w:line="264" w:lineRule="auto"/>
              <w:rPr>
                <w:rFonts w:ascii="新宋体" w:hAnsi="新宋体" w:cs="新宋体"/>
                <w:color w:val="A31515"/>
                <w:sz w:val="19"/>
                <w:szCs w:val="19"/>
                <w:highlight w:val="white"/>
              </w:rPr>
            </w:pPr>
          </w:p>
        </w:tc>
      </w:tr>
      <w:tr w:rsidR="00221B39" w:rsidTr="00F86420">
        <w:tc>
          <w:tcPr>
            <w:tcW w:w="1526" w:type="dxa"/>
            <w:tcBorders>
              <w:top w:val="single" w:sz="4" w:space="0" w:color="auto"/>
              <w:left w:val="single" w:sz="4" w:space="0" w:color="auto"/>
              <w:bottom w:val="single" w:sz="4" w:space="0" w:color="auto"/>
              <w:right w:val="single" w:sz="4" w:space="0" w:color="auto"/>
            </w:tcBorders>
          </w:tcPr>
          <w:p w:rsidR="00221B39" w:rsidRPr="003C5487" w:rsidRDefault="00221B39" w:rsidP="00B32562">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221B39"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Default="00C47B92" w:rsidP="00B32562">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lastRenderedPageBreak/>
              <w:t>40026</w:t>
            </w:r>
          </w:p>
        </w:tc>
        <w:tc>
          <w:tcPr>
            <w:tcW w:w="6804" w:type="dxa"/>
            <w:tcBorders>
              <w:top w:val="single" w:sz="4" w:space="0" w:color="auto"/>
              <w:left w:val="single" w:sz="4" w:space="0" w:color="auto"/>
              <w:bottom w:val="single" w:sz="4" w:space="0" w:color="auto"/>
              <w:right w:val="single" w:sz="4" w:space="0" w:color="auto"/>
            </w:tcBorders>
          </w:tcPr>
          <w:p w:rsidR="00C47B92" w:rsidRDefault="00551179"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rPr>
              <w:t>临时车</w:t>
            </w:r>
            <w:r w:rsidR="00C47B92" w:rsidRPr="00C47B92">
              <w:rPr>
                <w:rFonts w:ascii="新宋体" w:hAnsi="新宋体" w:cs="新宋体" w:hint="eastAsia"/>
                <w:color w:val="A31515"/>
                <w:sz w:val="19"/>
                <w:szCs w:val="19"/>
              </w:rPr>
              <w:t>禁止进入小车场</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40032</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r w:rsidR="00AD0E51" w:rsidTr="00F86420">
        <w:tc>
          <w:tcPr>
            <w:tcW w:w="1526" w:type="dxa"/>
            <w:tcBorders>
              <w:top w:val="single" w:sz="4" w:space="0" w:color="auto"/>
              <w:left w:val="single" w:sz="4" w:space="0" w:color="auto"/>
              <w:bottom w:val="single" w:sz="4" w:space="0" w:color="auto"/>
              <w:right w:val="single" w:sz="4" w:space="0" w:color="auto"/>
            </w:tcBorders>
          </w:tcPr>
          <w:p w:rsidR="00AD0E51" w:rsidRPr="00C47B92" w:rsidRDefault="00AD0E51"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AD0E51" w:rsidRPr="00C47B92" w:rsidRDefault="00AD0E51" w:rsidP="00DF5317">
            <w:pPr>
              <w:spacing w:line="264" w:lineRule="auto"/>
              <w:rPr>
                <w:rFonts w:ascii="新宋体" w:hAnsi="新宋体" w:cs="新宋体"/>
                <w:color w:val="A31515"/>
                <w:sz w:val="19"/>
                <w:szCs w:val="19"/>
              </w:rPr>
            </w:pPr>
          </w:p>
        </w:tc>
      </w:tr>
      <w:tr w:rsidR="00AD0E51" w:rsidTr="00F86420">
        <w:tc>
          <w:tcPr>
            <w:tcW w:w="1526" w:type="dxa"/>
            <w:tcBorders>
              <w:top w:val="single" w:sz="4" w:space="0" w:color="auto"/>
              <w:left w:val="single" w:sz="4" w:space="0" w:color="auto"/>
              <w:bottom w:val="single" w:sz="4" w:space="0" w:color="auto"/>
              <w:right w:val="single" w:sz="4" w:space="0" w:color="auto"/>
            </w:tcBorders>
          </w:tcPr>
          <w:p w:rsidR="00AD0E51" w:rsidRPr="00C47B92" w:rsidRDefault="00AD0E51" w:rsidP="00B32562">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AD0E51" w:rsidRPr="00C47B92" w:rsidRDefault="00AD0E51" w:rsidP="00DF5317">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r w:rsidR="00A6527C" w:rsidTr="00F86420">
        <w:tc>
          <w:tcPr>
            <w:tcW w:w="1526" w:type="dxa"/>
            <w:tcBorders>
              <w:top w:val="single" w:sz="4" w:space="0" w:color="auto"/>
              <w:left w:val="single" w:sz="4" w:space="0" w:color="auto"/>
              <w:bottom w:val="single" w:sz="4" w:space="0" w:color="auto"/>
              <w:right w:val="single" w:sz="4" w:space="0" w:color="auto"/>
            </w:tcBorders>
          </w:tcPr>
          <w:p w:rsidR="00A6527C" w:rsidRPr="00AD0E51" w:rsidRDefault="00A6527C"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A6527C" w:rsidRPr="00AD0E51" w:rsidRDefault="00A6527C" w:rsidP="00DF5317">
            <w:pPr>
              <w:spacing w:line="264" w:lineRule="auto"/>
              <w:rPr>
                <w:rFonts w:ascii="新宋体" w:hAnsi="新宋体" w:cs="新宋体"/>
                <w:color w:val="A31515"/>
                <w:sz w:val="19"/>
                <w:szCs w:val="19"/>
              </w:rPr>
            </w:pPr>
          </w:p>
        </w:tc>
      </w:tr>
      <w:tr w:rsidR="00A6527C" w:rsidTr="00F86420">
        <w:tc>
          <w:tcPr>
            <w:tcW w:w="1526" w:type="dxa"/>
            <w:tcBorders>
              <w:top w:val="single" w:sz="4" w:space="0" w:color="auto"/>
              <w:left w:val="single" w:sz="4" w:space="0" w:color="auto"/>
              <w:bottom w:val="single" w:sz="4" w:space="0" w:color="auto"/>
              <w:right w:val="single" w:sz="4" w:space="0" w:color="auto"/>
            </w:tcBorders>
          </w:tcPr>
          <w:p w:rsidR="00A6527C" w:rsidRPr="00C47B92" w:rsidRDefault="00A6527C" w:rsidP="004B26F1">
            <w:pPr>
              <w:spacing w:line="264" w:lineRule="auto"/>
              <w:rPr>
                <w:rFonts w:ascii="新宋体" w:hAnsi="新宋体" w:cs="新宋体"/>
                <w:color w:val="A31515"/>
                <w:sz w:val="19"/>
                <w:szCs w:val="19"/>
              </w:rPr>
            </w:pPr>
            <w:r>
              <w:rPr>
                <w:rFonts w:ascii="新宋体" w:hAnsi="新宋体" w:cs="新宋体"/>
                <w:color w:val="A31515"/>
                <w:sz w:val="19"/>
                <w:szCs w:val="19"/>
              </w:rPr>
              <w:t>4004</w:t>
            </w:r>
            <w:r>
              <w:rPr>
                <w:rFonts w:ascii="新宋体" w:hAnsi="新宋体" w:cs="新宋体" w:hint="eastAsia"/>
                <w:color w:val="A31515"/>
                <w:sz w:val="19"/>
                <w:szCs w:val="19"/>
              </w:rPr>
              <w:t>5</w:t>
            </w:r>
          </w:p>
        </w:tc>
        <w:tc>
          <w:tcPr>
            <w:tcW w:w="6804" w:type="dxa"/>
            <w:tcBorders>
              <w:top w:val="single" w:sz="4" w:space="0" w:color="auto"/>
              <w:left w:val="single" w:sz="4" w:space="0" w:color="auto"/>
              <w:bottom w:val="single" w:sz="4" w:space="0" w:color="auto"/>
              <w:right w:val="single" w:sz="4" w:space="0" w:color="auto"/>
            </w:tcBorders>
          </w:tcPr>
          <w:p w:rsidR="00A6527C" w:rsidRPr="00C47B92" w:rsidRDefault="00A6527C" w:rsidP="004B26F1">
            <w:pPr>
              <w:spacing w:line="264" w:lineRule="auto"/>
              <w:rPr>
                <w:rFonts w:ascii="新宋体" w:hAnsi="新宋体" w:cs="新宋体"/>
                <w:color w:val="A31515"/>
                <w:sz w:val="19"/>
                <w:szCs w:val="19"/>
              </w:rPr>
            </w:pPr>
            <w:r w:rsidRPr="00A6527C">
              <w:rPr>
                <w:rFonts w:ascii="新宋体" w:hAnsi="新宋体" w:cs="新宋体"/>
                <w:color w:val="A31515"/>
                <w:sz w:val="19"/>
                <w:szCs w:val="19"/>
              </w:rPr>
              <w:t>启用中央收费且不允许出口收费时有收费的情况不允许出场</w:t>
            </w:r>
          </w:p>
        </w:tc>
      </w:tr>
      <w:tr w:rsidR="00A6527C" w:rsidTr="00F86420">
        <w:tc>
          <w:tcPr>
            <w:tcW w:w="1526" w:type="dxa"/>
            <w:tcBorders>
              <w:top w:val="single" w:sz="4" w:space="0" w:color="auto"/>
              <w:left w:val="single" w:sz="4" w:space="0" w:color="auto"/>
              <w:bottom w:val="single" w:sz="4" w:space="0" w:color="auto"/>
              <w:right w:val="single" w:sz="4" w:space="0" w:color="auto"/>
            </w:tcBorders>
          </w:tcPr>
          <w:p w:rsidR="00A6527C" w:rsidRPr="00C47B92" w:rsidRDefault="00A6527C" w:rsidP="004B26F1">
            <w:pPr>
              <w:spacing w:line="264" w:lineRule="auto"/>
              <w:rPr>
                <w:rFonts w:ascii="新宋体" w:hAnsi="新宋体" w:cs="新宋体"/>
                <w:color w:val="A31515"/>
                <w:sz w:val="19"/>
                <w:szCs w:val="19"/>
              </w:rPr>
            </w:pPr>
            <w:r>
              <w:rPr>
                <w:rFonts w:ascii="新宋体" w:hAnsi="新宋体" w:cs="新宋体"/>
                <w:color w:val="A31515"/>
                <w:sz w:val="19"/>
                <w:szCs w:val="19"/>
              </w:rPr>
              <w:t>4004</w:t>
            </w:r>
            <w:r>
              <w:rPr>
                <w:rFonts w:ascii="新宋体" w:hAnsi="新宋体" w:cs="新宋体" w:hint="eastAsia"/>
                <w:color w:val="A31515"/>
                <w:sz w:val="19"/>
                <w:szCs w:val="19"/>
              </w:rPr>
              <w:t>6</w:t>
            </w:r>
          </w:p>
        </w:tc>
        <w:tc>
          <w:tcPr>
            <w:tcW w:w="6804" w:type="dxa"/>
            <w:tcBorders>
              <w:top w:val="single" w:sz="4" w:space="0" w:color="auto"/>
              <w:left w:val="single" w:sz="4" w:space="0" w:color="auto"/>
              <w:bottom w:val="single" w:sz="4" w:space="0" w:color="auto"/>
              <w:right w:val="single" w:sz="4" w:space="0" w:color="auto"/>
            </w:tcBorders>
          </w:tcPr>
          <w:p w:rsidR="00A6527C" w:rsidRPr="00C47B92" w:rsidRDefault="00A6527C" w:rsidP="004B26F1">
            <w:pPr>
              <w:spacing w:line="264" w:lineRule="auto"/>
              <w:rPr>
                <w:rFonts w:ascii="新宋体" w:hAnsi="新宋体" w:cs="新宋体"/>
                <w:color w:val="A31515"/>
                <w:sz w:val="19"/>
                <w:szCs w:val="19"/>
              </w:rPr>
            </w:pPr>
            <w:r w:rsidRPr="00A6527C">
              <w:rPr>
                <w:rFonts w:ascii="新宋体" w:hAnsi="新宋体" w:cs="新宋体"/>
                <w:color w:val="A31515"/>
                <w:sz w:val="19"/>
                <w:szCs w:val="19"/>
              </w:rPr>
              <w:t>启用中央收费且不允许出口收费，在中央收费处交费后超过免费时间导致有收费的情况不允许出场</w:t>
            </w:r>
          </w:p>
        </w:tc>
      </w:tr>
      <w:tr w:rsidR="00645A40" w:rsidTr="00F86420">
        <w:tc>
          <w:tcPr>
            <w:tcW w:w="1526" w:type="dxa"/>
            <w:tcBorders>
              <w:top w:val="single" w:sz="4" w:space="0" w:color="auto"/>
              <w:left w:val="single" w:sz="4" w:space="0" w:color="auto"/>
              <w:bottom w:val="single" w:sz="4" w:space="0" w:color="auto"/>
              <w:right w:val="single" w:sz="4" w:space="0" w:color="auto"/>
            </w:tcBorders>
          </w:tcPr>
          <w:p w:rsidR="00645A40" w:rsidRDefault="00645A40" w:rsidP="004B26F1">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645A40" w:rsidRPr="00A6527C" w:rsidRDefault="00645A40" w:rsidP="004B26F1">
            <w:pPr>
              <w:spacing w:line="264" w:lineRule="auto"/>
              <w:rPr>
                <w:rFonts w:ascii="新宋体" w:hAnsi="新宋体" w:cs="新宋体"/>
                <w:color w:val="A31515"/>
                <w:sz w:val="19"/>
                <w:szCs w:val="19"/>
              </w:rPr>
            </w:pPr>
          </w:p>
        </w:tc>
      </w:tr>
      <w:tr w:rsidR="00645A40" w:rsidTr="00F86420">
        <w:tc>
          <w:tcPr>
            <w:tcW w:w="1526" w:type="dxa"/>
            <w:tcBorders>
              <w:top w:val="single" w:sz="4" w:space="0" w:color="auto"/>
              <w:left w:val="single" w:sz="4" w:space="0" w:color="auto"/>
              <w:bottom w:val="single" w:sz="4" w:space="0" w:color="auto"/>
              <w:right w:val="single" w:sz="4" w:space="0" w:color="auto"/>
            </w:tcBorders>
          </w:tcPr>
          <w:p w:rsidR="00645A40" w:rsidRDefault="00645A40" w:rsidP="004B26F1">
            <w:pPr>
              <w:spacing w:line="264" w:lineRule="auto"/>
              <w:rPr>
                <w:rFonts w:ascii="新宋体" w:hAnsi="新宋体" w:cs="新宋体"/>
                <w:color w:val="A31515"/>
                <w:sz w:val="19"/>
                <w:szCs w:val="19"/>
              </w:rPr>
            </w:pPr>
            <w:r w:rsidRPr="00645A40">
              <w:rPr>
                <w:rFonts w:ascii="新宋体" w:hAnsi="新宋体" w:cs="新宋体"/>
                <w:color w:val="A31515"/>
                <w:sz w:val="19"/>
                <w:szCs w:val="19"/>
              </w:rPr>
              <w:t>40050</w:t>
            </w:r>
          </w:p>
        </w:tc>
        <w:tc>
          <w:tcPr>
            <w:tcW w:w="6804" w:type="dxa"/>
            <w:tcBorders>
              <w:top w:val="single" w:sz="4" w:space="0" w:color="auto"/>
              <w:left w:val="single" w:sz="4" w:space="0" w:color="auto"/>
              <w:bottom w:val="single" w:sz="4" w:space="0" w:color="auto"/>
              <w:right w:val="single" w:sz="4" w:space="0" w:color="auto"/>
            </w:tcBorders>
          </w:tcPr>
          <w:p w:rsidR="00645A40" w:rsidRPr="00A6527C" w:rsidRDefault="00645A40" w:rsidP="004B26F1">
            <w:pPr>
              <w:spacing w:line="264" w:lineRule="auto"/>
              <w:rPr>
                <w:rFonts w:ascii="新宋体" w:hAnsi="新宋体" w:cs="新宋体"/>
                <w:color w:val="A31515"/>
                <w:sz w:val="19"/>
                <w:szCs w:val="19"/>
              </w:rPr>
            </w:pPr>
            <w:r w:rsidRPr="00645A40">
              <w:rPr>
                <w:rFonts w:ascii="新宋体" w:hAnsi="新宋体" w:cs="新宋体"/>
                <w:color w:val="A31515"/>
                <w:sz w:val="19"/>
                <w:szCs w:val="19"/>
              </w:rPr>
              <w:t>同一操作员不能换班</w:t>
            </w:r>
          </w:p>
        </w:tc>
      </w:tr>
      <w:tr w:rsidR="00C75C18" w:rsidTr="00F86420">
        <w:tc>
          <w:tcPr>
            <w:tcW w:w="1526" w:type="dxa"/>
            <w:tcBorders>
              <w:top w:val="single" w:sz="4" w:space="0" w:color="auto"/>
              <w:left w:val="single" w:sz="4" w:space="0" w:color="auto"/>
              <w:bottom w:val="single" w:sz="4" w:space="0" w:color="auto"/>
              <w:right w:val="single" w:sz="4" w:space="0" w:color="auto"/>
            </w:tcBorders>
          </w:tcPr>
          <w:p w:rsidR="00C75C18" w:rsidRPr="00645A40" w:rsidRDefault="00C75C18" w:rsidP="004B26F1">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C75C18" w:rsidRPr="00645A40" w:rsidRDefault="00C75C18" w:rsidP="004B26F1">
            <w:pPr>
              <w:spacing w:line="264" w:lineRule="auto"/>
              <w:rPr>
                <w:rFonts w:ascii="新宋体" w:hAnsi="新宋体" w:cs="新宋体"/>
                <w:color w:val="A31515"/>
                <w:sz w:val="19"/>
                <w:szCs w:val="19"/>
              </w:rPr>
            </w:pPr>
          </w:p>
        </w:tc>
      </w:tr>
      <w:tr w:rsidR="00C75C18" w:rsidTr="00F86420">
        <w:tc>
          <w:tcPr>
            <w:tcW w:w="1526" w:type="dxa"/>
            <w:tcBorders>
              <w:top w:val="single" w:sz="4" w:space="0" w:color="auto"/>
              <w:left w:val="single" w:sz="4" w:space="0" w:color="auto"/>
              <w:bottom w:val="single" w:sz="4" w:space="0" w:color="auto"/>
              <w:right w:val="single" w:sz="4" w:space="0" w:color="auto"/>
            </w:tcBorders>
          </w:tcPr>
          <w:p w:rsidR="00C75C18" w:rsidRPr="00645A40" w:rsidRDefault="00C75C18" w:rsidP="004B26F1">
            <w:pPr>
              <w:spacing w:line="264" w:lineRule="auto"/>
              <w:rPr>
                <w:rFonts w:ascii="新宋体" w:hAnsi="新宋体" w:cs="新宋体"/>
                <w:color w:val="A31515"/>
                <w:sz w:val="19"/>
                <w:szCs w:val="19"/>
              </w:rPr>
            </w:pPr>
            <w:r w:rsidRPr="00C75C18">
              <w:rPr>
                <w:rFonts w:ascii="新宋体" w:hAnsi="新宋体" w:cs="新宋体"/>
                <w:color w:val="A31515"/>
                <w:sz w:val="19"/>
                <w:szCs w:val="19"/>
              </w:rPr>
              <w:t>40055</w:t>
            </w:r>
          </w:p>
        </w:tc>
        <w:tc>
          <w:tcPr>
            <w:tcW w:w="6804" w:type="dxa"/>
            <w:tcBorders>
              <w:top w:val="single" w:sz="4" w:space="0" w:color="auto"/>
              <w:left w:val="single" w:sz="4" w:space="0" w:color="auto"/>
              <w:bottom w:val="single" w:sz="4" w:space="0" w:color="auto"/>
              <w:right w:val="single" w:sz="4" w:space="0" w:color="auto"/>
            </w:tcBorders>
          </w:tcPr>
          <w:p w:rsidR="00C75C18" w:rsidRPr="00645A40" w:rsidRDefault="005F1F20" w:rsidP="00FD72BD">
            <w:pPr>
              <w:spacing w:line="264" w:lineRule="auto"/>
              <w:rPr>
                <w:rFonts w:ascii="新宋体" w:hAnsi="新宋体" w:cs="新宋体"/>
                <w:color w:val="A31515"/>
                <w:sz w:val="19"/>
                <w:szCs w:val="19"/>
              </w:rPr>
            </w:pPr>
            <w:r w:rsidRPr="005F1F20">
              <w:rPr>
                <w:rFonts w:ascii="新宋体" w:hAnsi="新宋体" w:cs="新宋体" w:hint="eastAsia"/>
                <w:color w:val="A31515"/>
                <w:sz w:val="19"/>
                <w:szCs w:val="19"/>
              </w:rPr>
              <w:t>同车辆编号的发行记录已存在</w:t>
            </w:r>
          </w:p>
        </w:tc>
      </w:tr>
      <w:tr w:rsidR="00FD72BD" w:rsidTr="00F86420">
        <w:tc>
          <w:tcPr>
            <w:tcW w:w="1526" w:type="dxa"/>
            <w:tcBorders>
              <w:top w:val="single" w:sz="4" w:space="0" w:color="auto"/>
              <w:left w:val="single" w:sz="4" w:space="0" w:color="auto"/>
              <w:bottom w:val="single" w:sz="4" w:space="0" w:color="auto"/>
              <w:right w:val="single" w:sz="4" w:space="0" w:color="auto"/>
            </w:tcBorders>
          </w:tcPr>
          <w:p w:rsidR="00FD72BD" w:rsidRPr="00C75C18" w:rsidRDefault="00FD72BD" w:rsidP="004B26F1">
            <w:pPr>
              <w:spacing w:line="264" w:lineRule="auto"/>
              <w:rPr>
                <w:rFonts w:ascii="新宋体" w:hAnsi="新宋体" w:cs="新宋体"/>
                <w:color w:val="A31515"/>
                <w:sz w:val="19"/>
                <w:szCs w:val="19"/>
              </w:rPr>
            </w:pPr>
            <w:r w:rsidRPr="00C75C18">
              <w:rPr>
                <w:rFonts w:ascii="新宋体" w:hAnsi="新宋体" w:cs="新宋体"/>
                <w:color w:val="A31515"/>
                <w:sz w:val="19"/>
                <w:szCs w:val="19"/>
              </w:rPr>
              <w:t>4005</w:t>
            </w:r>
            <w:r>
              <w:rPr>
                <w:rFonts w:ascii="新宋体" w:hAnsi="新宋体" w:cs="新宋体" w:hint="eastAsia"/>
                <w:color w:val="A31515"/>
                <w:sz w:val="19"/>
                <w:szCs w:val="19"/>
              </w:rPr>
              <w:t>6</w:t>
            </w:r>
          </w:p>
        </w:tc>
        <w:tc>
          <w:tcPr>
            <w:tcW w:w="6804" w:type="dxa"/>
            <w:tcBorders>
              <w:top w:val="single" w:sz="4" w:space="0" w:color="auto"/>
              <w:left w:val="single" w:sz="4" w:space="0" w:color="auto"/>
              <w:bottom w:val="single" w:sz="4" w:space="0" w:color="auto"/>
              <w:right w:val="single" w:sz="4" w:space="0" w:color="auto"/>
            </w:tcBorders>
          </w:tcPr>
          <w:p w:rsidR="00FD72BD" w:rsidRPr="005F1F20" w:rsidRDefault="00FD72BD" w:rsidP="00FD72BD">
            <w:pPr>
              <w:spacing w:line="264" w:lineRule="auto"/>
              <w:rPr>
                <w:rFonts w:ascii="新宋体" w:hAnsi="新宋体" w:cs="新宋体"/>
                <w:color w:val="A31515"/>
                <w:sz w:val="19"/>
                <w:szCs w:val="19"/>
              </w:rPr>
            </w:pPr>
            <w:r w:rsidRPr="005F1F20">
              <w:rPr>
                <w:rFonts w:ascii="新宋体" w:hAnsi="新宋体" w:cs="新宋体" w:hint="eastAsia"/>
                <w:color w:val="A31515"/>
                <w:sz w:val="19"/>
                <w:szCs w:val="19"/>
              </w:rPr>
              <w:t>同车</w:t>
            </w:r>
            <w:r>
              <w:rPr>
                <w:rFonts w:ascii="新宋体" w:hAnsi="新宋体" w:cs="新宋体" w:hint="eastAsia"/>
                <w:color w:val="A31515"/>
                <w:sz w:val="19"/>
                <w:szCs w:val="19"/>
              </w:rPr>
              <w:t>牌</w:t>
            </w:r>
            <w:r w:rsidRPr="005F1F20">
              <w:rPr>
                <w:rFonts w:ascii="新宋体" w:hAnsi="新宋体" w:cs="新宋体" w:hint="eastAsia"/>
                <w:color w:val="A31515"/>
                <w:sz w:val="19"/>
                <w:szCs w:val="19"/>
              </w:rPr>
              <w:t>号的发行记录已存在</w:t>
            </w:r>
          </w:p>
        </w:tc>
      </w:tr>
      <w:tr w:rsidR="00FD72BD" w:rsidTr="00F86420">
        <w:tc>
          <w:tcPr>
            <w:tcW w:w="1526" w:type="dxa"/>
            <w:tcBorders>
              <w:top w:val="single" w:sz="4" w:space="0" w:color="auto"/>
              <w:left w:val="single" w:sz="4" w:space="0" w:color="auto"/>
              <w:bottom w:val="single" w:sz="4" w:space="0" w:color="auto"/>
              <w:right w:val="single" w:sz="4" w:space="0" w:color="auto"/>
            </w:tcBorders>
          </w:tcPr>
          <w:p w:rsidR="00FD72BD" w:rsidRPr="00C75C18" w:rsidRDefault="00FD72BD" w:rsidP="004B26F1">
            <w:pPr>
              <w:spacing w:line="264" w:lineRule="auto"/>
              <w:rPr>
                <w:rFonts w:ascii="新宋体" w:hAnsi="新宋体" w:cs="新宋体"/>
                <w:color w:val="A31515"/>
                <w:sz w:val="19"/>
                <w:szCs w:val="19"/>
              </w:rPr>
            </w:pPr>
            <w:r w:rsidRPr="00C75C18">
              <w:rPr>
                <w:rFonts w:ascii="新宋体" w:hAnsi="新宋体" w:cs="新宋体"/>
                <w:color w:val="A31515"/>
                <w:sz w:val="19"/>
                <w:szCs w:val="19"/>
              </w:rPr>
              <w:t>4005</w:t>
            </w:r>
            <w:r>
              <w:rPr>
                <w:rFonts w:ascii="新宋体" w:hAnsi="新宋体" w:cs="新宋体" w:hint="eastAsia"/>
                <w:color w:val="A31515"/>
                <w:sz w:val="19"/>
                <w:szCs w:val="19"/>
              </w:rPr>
              <w:t>7</w:t>
            </w:r>
          </w:p>
        </w:tc>
        <w:tc>
          <w:tcPr>
            <w:tcW w:w="6804" w:type="dxa"/>
            <w:tcBorders>
              <w:top w:val="single" w:sz="4" w:space="0" w:color="auto"/>
              <w:left w:val="single" w:sz="4" w:space="0" w:color="auto"/>
              <w:bottom w:val="single" w:sz="4" w:space="0" w:color="auto"/>
              <w:right w:val="single" w:sz="4" w:space="0" w:color="auto"/>
            </w:tcBorders>
          </w:tcPr>
          <w:p w:rsidR="00FD72BD" w:rsidRPr="005F1F20" w:rsidRDefault="00FD72BD" w:rsidP="00C75C18">
            <w:pPr>
              <w:spacing w:line="264" w:lineRule="auto"/>
              <w:rPr>
                <w:rFonts w:ascii="新宋体" w:hAnsi="新宋体" w:cs="新宋体"/>
                <w:color w:val="A31515"/>
                <w:sz w:val="19"/>
                <w:szCs w:val="19"/>
              </w:rPr>
            </w:pPr>
            <w:r>
              <w:rPr>
                <w:rFonts w:ascii="新宋体" w:hAnsi="新宋体" w:cs="新宋体" w:hint="eastAsia"/>
                <w:color w:val="A31515"/>
                <w:sz w:val="19"/>
                <w:szCs w:val="19"/>
              </w:rPr>
              <w:t>此车牌已入场</w:t>
            </w:r>
          </w:p>
        </w:tc>
      </w:tr>
      <w:tr w:rsidR="00652AE3" w:rsidTr="00F86420">
        <w:tc>
          <w:tcPr>
            <w:tcW w:w="1526" w:type="dxa"/>
            <w:tcBorders>
              <w:top w:val="single" w:sz="4" w:space="0" w:color="auto"/>
              <w:left w:val="single" w:sz="4" w:space="0" w:color="auto"/>
              <w:bottom w:val="single" w:sz="4" w:space="0" w:color="auto"/>
              <w:right w:val="single" w:sz="4" w:space="0" w:color="auto"/>
            </w:tcBorders>
          </w:tcPr>
          <w:p w:rsidR="00652AE3" w:rsidRPr="00C75C18" w:rsidRDefault="00652AE3" w:rsidP="004B26F1">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652AE3" w:rsidRDefault="00652AE3" w:rsidP="00C75C18">
            <w:pPr>
              <w:spacing w:line="264" w:lineRule="auto"/>
              <w:rPr>
                <w:rFonts w:ascii="新宋体" w:hAnsi="新宋体" w:cs="新宋体"/>
                <w:color w:val="A31515"/>
                <w:sz w:val="19"/>
                <w:szCs w:val="19"/>
              </w:rPr>
            </w:pPr>
          </w:p>
        </w:tc>
      </w:tr>
      <w:tr w:rsidR="00652AE3" w:rsidTr="00F86420">
        <w:tc>
          <w:tcPr>
            <w:tcW w:w="1526" w:type="dxa"/>
            <w:tcBorders>
              <w:top w:val="single" w:sz="4" w:space="0" w:color="auto"/>
              <w:left w:val="single" w:sz="4" w:space="0" w:color="auto"/>
              <w:bottom w:val="single" w:sz="4" w:space="0" w:color="auto"/>
              <w:right w:val="single" w:sz="4" w:space="0" w:color="auto"/>
            </w:tcBorders>
          </w:tcPr>
          <w:p w:rsidR="00652AE3" w:rsidRPr="00C75C18" w:rsidRDefault="00652AE3" w:rsidP="00F24BEB">
            <w:pPr>
              <w:spacing w:line="264" w:lineRule="auto"/>
              <w:rPr>
                <w:rFonts w:ascii="新宋体" w:hAnsi="新宋体" w:cs="新宋体"/>
                <w:color w:val="A31515"/>
                <w:sz w:val="19"/>
                <w:szCs w:val="19"/>
              </w:rPr>
            </w:pPr>
            <w:r>
              <w:rPr>
                <w:rFonts w:ascii="新宋体" w:hAnsi="新宋体" w:cs="新宋体"/>
                <w:color w:val="A31515"/>
                <w:sz w:val="19"/>
                <w:szCs w:val="19"/>
              </w:rPr>
              <w:t>400</w:t>
            </w:r>
            <w:r>
              <w:rPr>
                <w:rFonts w:ascii="新宋体" w:hAnsi="新宋体" w:cs="新宋体" w:hint="eastAsia"/>
                <w:color w:val="A31515"/>
                <w:sz w:val="19"/>
                <w:szCs w:val="19"/>
              </w:rPr>
              <w:t>60</w:t>
            </w:r>
          </w:p>
        </w:tc>
        <w:tc>
          <w:tcPr>
            <w:tcW w:w="6804" w:type="dxa"/>
            <w:tcBorders>
              <w:top w:val="single" w:sz="4" w:space="0" w:color="auto"/>
              <w:left w:val="single" w:sz="4" w:space="0" w:color="auto"/>
              <w:bottom w:val="single" w:sz="4" w:space="0" w:color="auto"/>
              <w:right w:val="single" w:sz="4" w:space="0" w:color="auto"/>
            </w:tcBorders>
          </w:tcPr>
          <w:p w:rsidR="00652AE3" w:rsidRPr="005F1F20" w:rsidRDefault="00652AE3" w:rsidP="00652AE3">
            <w:pPr>
              <w:spacing w:line="264" w:lineRule="auto"/>
              <w:rPr>
                <w:rFonts w:ascii="新宋体" w:hAnsi="新宋体" w:cs="新宋体"/>
                <w:color w:val="A31515"/>
                <w:sz w:val="19"/>
                <w:szCs w:val="19"/>
              </w:rPr>
            </w:pPr>
            <w:r>
              <w:rPr>
                <w:rFonts w:ascii="新宋体" w:hAnsi="新宋体" w:cs="新宋体" w:hint="eastAsia"/>
                <w:color w:val="A31515"/>
                <w:sz w:val="19"/>
                <w:szCs w:val="19"/>
              </w:rPr>
              <w:t>此车已被云端锁定</w:t>
            </w:r>
          </w:p>
        </w:tc>
      </w:tr>
      <w:tr w:rsidR="006D57E0" w:rsidTr="00F86420">
        <w:tc>
          <w:tcPr>
            <w:tcW w:w="1526" w:type="dxa"/>
            <w:tcBorders>
              <w:top w:val="single" w:sz="4" w:space="0" w:color="auto"/>
              <w:left w:val="single" w:sz="4" w:space="0" w:color="auto"/>
              <w:bottom w:val="single" w:sz="4" w:space="0" w:color="auto"/>
              <w:right w:val="single" w:sz="4" w:space="0" w:color="auto"/>
            </w:tcBorders>
          </w:tcPr>
          <w:p w:rsidR="006D57E0" w:rsidRDefault="006D57E0" w:rsidP="00F24BEB">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6D57E0" w:rsidRDefault="006D57E0" w:rsidP="00652AE3">
            <w:pPr>
              <w:spacing w:line="264" w:lineRule="auto"/>
              <w:rPr>
                <w:rFonts w:ascii="新宋体" w:hAnsi="新宋体" w:cs="新宋体"/>
                <w:color w:val="A31515"/>
                <w:sz w:val="19"/>
                <w:szCs w:val="19"/>
              </w:rPr>
            </w:pPr>
          </w:p>
        </w:tc>
      </w:tr>
      <w:tr w:rsidR="006D57E0" w:rsidTr="00F86420">
        <w:tc>
          <w:tcPr>
            <w:tcW w:w="1526" w:type="dxa"/>
            <w:tcBorders>
              <w:top w:val="single" w:sz="4" w:space="0" w:color="auto"/>
              <w:left w:val="single" w:sz="4" w:space="0" w:color="auto"/>
              <w:bottom w:val="single" w:sz="4" w:space="0" w:color="auto"/>
              <w:right w:val="single" w:sz="4" w:space="0" w:color="auto"/>
            </w:tcBorders>
          </w:tcPr>
          <w:p w:rsidR="006D57E0" w:rsidRPr="006D57E0" w:rsidRDefault="006D57E0" w:rsidP="007C0363">
            <w:pPr>
              <w:spacing w:line="264" w:lineRule="auto"/>
              <w:rPr>
                <w:rFonts w:ascii="新宋体" w:hAnsi="新宋体" w:cs="新宋体"/>
                <w:color w:val="A31515"/>
                <w:sz w:val="19"/>
                <w:szCs w:val="19"/>
              </w:rPr>
            </w:pPr>
            <w:r w:rsidRPr="006D57E0">
              <w:rPr>
                <w:rFonts w:ascii="新宋体" w:hAnsi="新宋体" w:cs="新宋体" w:hint="eastAsia"/>
                <w:color w:val="A31515"/>
                <w:sz w:val="19"/>
                <w:szCs w:val="19"/>
              </w:rPr>
              <w:t>40065</w:t>
            </w:r>
          </w:p>
        </w:tc>
        <w:tc>
          <w:tcPr>
            <w:tcW w:w="6804" w:type="dxa"/>
            <w:tcBorders>
              <w:top w:val="single" w:sz="4" w:space="0" w:color="auto"/>
              <w:left w:val="single" w:sz="4" w:space="0" w:color="auto"/>
              <w:bottom w:val="single" w:sz="4" w:space="0" w:color="auto"/>
              <w:right w:val="single" w:sz="4" w:space="0" w:color="auto"/>
            </w:tcBorders>
          </w:tcPr>
          <w:p w:rsidR="006D57E0" w:rsidRPr="006D57E0" w:rsidRDefault="006D57E0" w:rsidP="007C0363">
            <w:pPr>
              <w:spacing w:line="264" w:lineRule="auto"/>
              <w:rPr>
                <w:rFonts w:ascii="新宋体" w:hAnsi="新宋体" w:cs="新宋体"/>
                <w:color w:val="A31515"/>
                <w:sz w:val="19"/>
                <w:szCs w:val="19"/>
              </w:rPr>
            </w:pPr>
            <w:r w:rsidRPr="006D57E0">
              <w:rPr>
                <w:rFonts w:ascii="新宋体" w:hAnsi="新宋体" w:cs="新宋体" w:hint="eastAsia"/>
                <w:color w:val="A31515"/>
                <w:sz w:val="19"/>
                <w:szCs w:val="19"/>
              </w:rPr>
              <w:t>不能把车牌号改为场内车辆的车牌号</w:t>
            </w:r>
          </w:p>
        </w:tc>
      </w:tr>
      <w:tr w:rsidR="00730A5D" w:rsidTr="00F86420">
        <w:tc>
          <w:tcPr>
            <w:tcW w:w="1526" w:type="dxa"/>
            <w:tcBorders>
              <w:top w:val="single" w:sz="4" w:space="0" w:color="auto"/>
              <w:left w:val="single" w:sz="4" w:space="0" w:color="auto"/>
              <w:bottom w:val="single" w:sz="4" w:space="0" w:color="auto"/>
              <w:right w:val="single" w:sz="4" w:space="0" w:color="auto"/>
            </w:tcBorders>
          </w:tcPr>
          <w:p w:rsidR="00730A5D" w:rsidRPr="006D57E0" w:rsidRDefault="00730A5D" w:rsidP="007C0363">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730A5D" w:rsidRPr="006D57E0" w:rsidRDefault="00730A5D" w:rsidP="007C0363">
            <w:pPr>
              <w:spacing w:line="264" w:lineRule="auto"/>
              <w:rPr>
                <w:rFonts w:ascii="新宋体" w:hAnsi="新宋体" w:cs="新宋体"/>
                <w:color w:val="A31515"/>
                <w:sz w:val="19"/>
                <w:szCs w:val="19"/>
              </w:rPr>
            </w:pPr>
          </w:p>
        </w:tc>
      </w:tr>
      <w:tr w:rsidR="00730A5D" w:rsidTr="00F86420">
        <w:tc>
          <w:tcPr>
            <w:tcW w:w="1526" w:type="dxa"/>
            <w:tcBorders>
              <w:top w:val="single" w:sz="4" w:space="0" w:color="auto"/>
              <w:left w:val="single" w:sz="4" w:space="0" w:color="auto"/>
              <w:bottom w:val="single" w:sz="4" w:space="0" w:color="auto"/>
              <w:right w:val="single" w:sz="4" w:space="0" w:color="auto"/>
            </w:tcBorders>
          </w:tcPr>
          <w:p w:rsidR="00730A5D" w:rsidRPr="006D57E0" w:rsidRDefault="00730A5D" w:rsidP="007C0363">
            <w:pPr>
              <w:spacing w:line="264" w:lineRule="auto"/>
              <w:rPr>
                <w:rFonts w:ascii="新宋体" w:hAnsi="新宋体" w:cs="新宋体"/>
                <w:color w:val="A31515"/>
                <w:sz w:val="19"/>
                <w:szCs w:val="19"/>
              </w:rPr>
            </w:pPr>
            <w:r w:rsidRPr="00730A5D">
              <w:rPr>
                <w:rFonts w:ascii="新宋体" w:hAnsi="新宋体" w:cs="新宋体"/>
                <w:color w:val="A31515"/>
                <w:sz w:val="19"/>
                <w:szCs w:val="19"/>
              </w:rPr>
              <w:t>40068</w:t>
            </w:r>
          </w:p>
        </w:tc>
        <w:tc>
          <w:tcPr>
            <w:tcW w:w="6804" w:type="dxa"/>
            <w:tcBorders>
              <w:top w:val="single" w:sz="4" w:space="0" w:color="auto"/>
              <w:left w:val="single" w:sz="4" w:space="0" w:color="auto"/>
              <w:bottom w:val="single" w:sz="4" w:space="0" w:color="auto"/>
              <w:right w:val="single" w:sz="4" w:space="0" w:color="auto"/>
            </w:tcBorders>
          </w:tcPr>
          <w:p w:rsidR="00730A5D" w:rsidRPr="006D57E0" w:rsidRDefault="00730A5D" w:rsidP="007C0363">
            <w:pPr>
              <w:spacing w:line="264" w:lineRule="auto"/>
              <w:rPr>
                <w:rFonts w:ascii="新宋体" w:hAnsi="新宋体" w:cs="新宋体"/>
                <w:color w:val="A31515"/>
                <w:sz w:val="19"/>
                <w:szCs w:val="19"/>
              </w:rPr>
            </w:pPr>
            <w:r w:rsidRPr="00730A5D">
              <w:rPr>
                <w:rFonts w:ascii="新宋体" w:hAnsi="新宋体" w:cs="新宋体" w:hint="eastAsia"/>
                <w:color w:val="A31515"/>
                <w:sz w:val="19"/>
                <w:szCs w:val="19"/>
              </w:rPr>
              <w:t>不支持的卡类型</w:t>
            </w:r>
          </w:p>
        </w:tc>
      </w:tr>
    </w:tbl>
    <w:p w:rsidR="00F86420" w:rsidRPr="00F86420" w:rsidRDefault="00F86420" w:rsidP="00F86420"/>
    <w:sectPr w:rsidR="00F86420" w:rsidRPr="00F86420" w:rsidSect="008B388A">
      <w:headerReference w:type="default" r:id="rId873"/>
      <w:footerReference w:type="default" r:id="rId87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923" w:rsidRDefault="00F85923">
      <w:pPr>
        <w:spacing w:after="0" w:line="240" w:lineRule="auto"/>
      </w:pPr>
      <w:r>
        <w:separator/>
      </w:r>
    </w:p>
  </w:endnote>
  <w:endnote w:type="continuationSeparator" w:id="0">
    <w:p w:rsidR="00F85923" w:rsidRDefault="00F8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6D3" w:rsidRDefault="005446D3">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923" w:rsidRDefault="00F85923">
      <w:pPr>
        <w:spacing w:after="0" w:line="240" w:lineRule="auto"/>
      </w:pPr>
      <w:r>
        <w:separator/>
      </w:r>
    </w:p>
  </w:footnote>
  <w:footnote w:type="continuationSeparator" w:id="0">
    <w:p w:rsidR="00F85923" w:rsidRDefault="00F85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68516"/>
      <w:docPartObj>
        <w:docPartGallery w:val="Watermarks"/>
        <w:docPartUnique/>
      </w:docPartObj>
    </w:sdtPr>
    <w:sdtContent>
      <w:p w:rsidR="005446D3" w:rsidRDefault="005446D3">
        <w:pPr>
          <w:pStyle w:val="af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602728" o:spid="_x0000_s2051" type="#_x0000_t136" style="position:absolute;left:0;text-align:left;margin-left:0;margin-top:0;width:551pt;height:34.4pt;rotation:315;z-index:-251658752;mso-position-horizontal:center;mso-position-horizontal-relative:margin;mso-position-vertical:center;mso-position-vertical-relative:margin" o:allowincell="f" fillcolor="#272727 [2749]" stroked="f">
              <v:fill opacity=".5"/>
              <v:textpath style="font-family:&quot;Simsun&quot;;font-size:1pt" string="深圳市赛菲姆科技有限公司机密文件"/>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5CA"/>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17C94"/>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12413"/>
    <w:multiLevelType w:val="hybridMultilevel"/>
    <w:tmpl w:val="418C2D5E"/>
    <w:lvl w:ilvl="0" w:tplc="79567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34438"/>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B2B"/>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62663E"/>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413BB8"/>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E22DE8"/>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D04775"/>
    <w:multiLevelType w:val="hybridMultilevel"/>
    <w:tmpl w:val="755E2254"/>
    <w:lvl w:ilvl="0" w:tplc="3DEE35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482775B"/>
    <w:multiLevelType w:val="multilevel"/>
    <w:tmpl w:val="4762D60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15C13F8F"/>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D941FB"/>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AA4902"/>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2A3B24"/>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577B35"/>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4B51F1"/>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58210F"/>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55670A"/>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403CFD"/>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DE1708"/>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161B6E"/>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462088"/>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6668B3"/>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752EA4"/>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4255CD"/>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C95DAE"/>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FA4C5E"/>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52449A"/>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AE1FD6"/>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5CB5CAD"/>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3B4339"/>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105A4F"/>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FB7130"/>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DF6F04"/>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8884D12"/>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632447"/>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AE1775"/>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9"/>
  </w:num>
  <w:num w:numId="3">
    <w:abstractNumId w:val="1"/>
  </w:num>
  <w:num w:numId="4">
    <w:abstractNumId w:val="3"/>
  </w:num>
  <w:num w:numId="5">
    <w:abstractNumId w:val="12"/>
  </w:num>
  <w:num w:numId="6">
    <w:abstractNumId w:val="17"/>
  </w:num>
  <w:num w:numId="7">
    <w:abstractNumId w:val="13"/>
  </w:num>
  <w:num w:numId="8">
    <w:abstractNumId w:val="28"/>
  </w:num>
  <w:num w:numId="9">
    <w:abstractNumId w:val="25"/>
  </w:num>
  <w:num w:numId="10">
    <w:abstractNumId w:val="29"/>
  </w:num>
  <w:num w:numId="11">
    <w:abstractNumId w:val="0"/>
  </w:num>
  <w:num w:numId="12">
    <w:abstractNumId w:val="2"/>
  </w:num>
  <w:num w:numId="13">
    <w:abstractNumId w:val="8"/>
  </w:num>
  <w:num w:numId="14">
    <w:abstractNumId w:val="35"/>
  </w:num>
  <w:num w:numId="15">
    <w:abstractNumId w:val="4"/>
  </w:num>
  <w:num w:numId="16">
    <w:abstractNumId w:val="33"/>
  </w:num>
  <w:num w:numId="17">
    <w:abstractNumId w:val="31"/>
  </w:num>
  <w:num w:numId="18">
    <w:abstractNumId w:val="10"/>
  </w:num>
  <w:num w:numId="19">
    <w:abstractNumId w:val="26"/>
  </w:num>
  <w:num w:numId="20">
    <w:abstractNumId w:val="16"/>
  </w:num>
  <w:num w:numId="21">
    <w:abstractNumId w:val="36"/>
  </w:num>
  <w:num w:numId="22">
    <w:abstractNumId w:val="27"/>
  </w:num>
  <w:num w:numId="23">
    <w:abstractNumId w:val="23"/>
  </w:num>
  <w:num w:numId="24">
    <w:abstractNumId w:val="21"/>
  </w:num>
  <w:num w:numId="25">
    <w:abstractNumId w:val="30"/>
  </w:num>
  <w:num w:numId="26">
    <w:abstractNumId w:val="32"/>
  </w:num>
  <w:num w:numId="27">
    <w:abstractNumId w:val="5"/>
  </w:num>
  <w:num w:numId="28">
    <w:abstractNumId w:val="18"/>
  </w:num>
  <w:num w:numId="29">
    <w:abstractNumId w:val="34"/>
  </w:num>
  <w:num w:numId="30">
    <w:abstractNumId w:val="7"/>
  </w:num>
  <w:num w:numId="31">
    <w:abstractNumId w:val="24"/>
  </w:num>
  <w:num w:numId="32">
    <w:abstractNumId w:val="6"/>
  </w:num>
  <w:num w:numId="33">
    <w:abstractNumId w:val="19"/>
  </w:num>
  <w:num w:numId="34">
    <w:abstractNumId w:val="15"/>
  </w:num>
  <w:num w:numId="35">
    <w:abstractNumId w:val="22"/>
  </w:num>
  <w:num w:numId="36">
    <w:abstractNumId w:val="14"/>
  </w:num>
  <w:num w:numId="37">
    <w:abstractNumId w:val="20"/>
  </w:num>
  <w:num w:numId="38">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83"/>
    <w:rsid w:val="00000D2B"/>
    <w:rsid w:val="0000178E"/>
    <w:rsid w:val="00002CDD"/>
    <w:rsid w:val="00003983"/>
    <w:rsid w:val="00003E08"/>
    <w:rsid w:val="00003F1D"/>
    <w:rsid w:val="000049B2"/>
    <w:rsid w:val="00004DF2"/>
    <w:rsid w:val="00004EC5"/>
    <w:rsid w:val="000055CA"/>
    <w:rsid w:val="00005D69"/>
    <w:rsid w:val="00010556"/>
    <w:rsid w:val="0001078E"/>
    <w:rsid w:val="00011305"/>
    <w:rsid w:val="00011467"/>
    <w:rsid w:val="00011A6B"/>
    <w:rsid w:val="00012B85"/>
    <w:rsid w:val="00012EF4"/>
    <w:rsid w:val="00014AA6"/>
    <w:rsid w:val="00015341"/>
    <w:rsid w:val="00015542"/>
    <w:rsid w:val="00015893"/>
    <w:rsid w:val="00015D0A"/>
    <w:rsid w:val="00016B24"/>
    <w:rsid w:val="000212BE"/>
    <w:rsid w:val="00025DFF"/>
    <w:rsid w:val="000260CD"/>
    <w:rsid w:val="00034C6A"/>
    <w:rsid w:val="00036E3D"/>
    <w:rsid w:val="00037949"/>
    <w:rsid w:val="00037BB4"/>
    <w:rsid w:val="00040388"/>
    <w:rsid w:val="00040F79"/>
    <w:rsid w:val="00041ABF"/>
    <w:rsid w:val="00041D27"/>
    <w:rsid w:val="0004231B"/>
    <w:rsid w:val="00042581"/>
    <w:rsid w:val="0004315A"/>
    <w:rsid w:val="00043BCE"/>
    <w:rsid w:val="000449D8"/>
    <w:rsid w:val="00045F0B"/>
    <w:rsid w:val="00050B3B"/>
    <w:rsid w:val="00051D49"/>
    <w:rsid w:val="000522E1"/>
    <w:rsid w:val="00053857"/>
    <w:rsid w:val="00054995"/>
    <w:rsid w:val="00055359"/>
    <w:rsid w:val="00055D9B"/>
    <w:rsid w:val="00056E27"/>
    <w:rsid w:val="00056F01"/>
    <w:rsid w:val="00057432"/>
    <w:rsid w:val="0006093F"/>
    <w:rsid w:val="00060EF3"/>
    <w:rsid w:val="00062A2E"/>
    <w:rsid w:val="00062C7F"/>
    <w:rsid w:val="00063214"/>
    <w:rsid w:val="000636F1"/>
    <w:rsid w:val="0006417E"/>
    <w:rsid w:val="00064C2E"/>
    <w:rsid w:val="00065B23"/>
    <w:rsid w:val="00066FF9"/>
    <w:rsid w:val="00067AC5"/>
    <w:rsid w:val="00067C9A"/>
    <w:rsid w:val="00070AAF"/>
    <w:rsid w:val="00071B9A"/>
    <w:rsid w:val="000734DA"/>
    <w:rsid w:val="00073ACA"/>
    <w:rsid w:val="00074F81"/>
    <w:rsid w:val="00076832"/>
    <w:rsid w:val="00076C0D"/>
    <w:rsid w:val="00077021"/>
    <w:rsid w:val="000777C1"/>
    <w:rsid w:val="00077E7A"/>
    <w:rsid w:val="00080839"/>
    <w:rsid w:val="0008108A"/>
    <w:rsid w:val="00081D98"/>
    <w:rsid w:val="000825AE"/>
    <w:rsid w:val="00082879"/>
    <w:rsid w:val="00083B8D"/>
    <w:rsid w:val="000840FC"/>
    <w:rsid w:val="00084D21"/>
    <w:rsid w:val="0008737E"/>
    <w:rsid w:val="0008752C"/>
    <w:rsid w:val="00091215"/>
    <w:rsid w:val="000931CC"/>
    <w:rsid w:val="00093659"/>
    <w:rsid w:val="00095A64"/>
    <w:rsid w:val="000A1996"/>
    <w:rsid w:val="000A1B3D"/>
    <w:rsid w:val="000A2464"/>
    <w:rsid w:val="000A3744"/>
    <w:rsid w:val="000A4249"/>
    <w:rsid w:val="000A458B"/>
    <w:rsid w:val="000A6AD2"/>
    <w:rsid w:val="000B076C"/>
    <w:rsid w:val="000B1360"/>
    <w:rsid w:val="000B1EC3"/>
    <w:rsid w:val="000B2E7A"/>
    <w:rsid w:val="000B362A"/>
    <w:rsid w:val="000B44E1"/>
    <w:rsid w:val="000B6577"/>
    <w:rsid w:val="000C07E4"/>
    <w:rsid w:val="000C190D"/>
    <w:rsid w:val="000C25AE"/>
    <w:rsid w:val="000C27D9"/>
    <w:rsid w:val="000C4393"/>
    <w:rsid w:val="000C481E"/>
    <w:rsid w:val="000C60A7"/>
    <w:rsid w:val="000C6F9C"/>
    <w:rsid w:val="000D1EDD"/>
    <w:rsid w:val="000D1F08"/>
    <w:rsid w:val="000D2D92"/>
    <w:rsid w:val="000D32E9"/>
    <w:rsid w:val="000D4714"/>
    <w:rsid w:val="000D5BE1"/>
    <w:rsid w:val="000D5C81"/>
    <w:rsid w:val="000D6042"/>
    <w:rsid w:val="000D6AE8"/>
    <w:rsid w:val="000D753D"/>
    <w:rsid w:val="000E0056"/>
    <w:rsid w:val="000E00A8"/>
    <w:rsid w:val="000E0CC2"/>
    <w:rsid w:val="000E0D4B"/>
    <w:rsid w:val="000E0D50"/>
    <w:rsid w:val="000E13B3"/>
    <w:rsid w:val="000E21EE"/>
    <w:rsid w:val="000E23CF"/>
    <w:rsid w:val="000E2638"/>
    <w:rsid w:val="000E388C"/>
    <w:rsid w:val="000E3D28"/>
    <w:rsid w:val="000E3FC7"/>
    <w:rsid w:val="000E52B4"/>
    <w:rsid w:val="000F03BF"/>
    <w:rsid w:val="000F1345"/>
    <w:rsid w:val="000F46D5"/>
    <w:rsid w:val="000F4F0E"/>
    <w:rsid w:val="000F4F79"/>
    <w:rsid w:val="000F5524"/>
    <w:rsid w:val="000F6D18"/>
    <w:rsid w:val="000F70FD"/>
    <w:rsid w:val="000F7120"/>
    <w:rsid w:val="000F7227"/>
    <w:rsid w:val="000F79FB"/>
    <w:rsid w:val="001024E7"/>
    <w:rsid w:val="00103583"/>
    <w:rsid w:val="00103849"/>
    <w:rsid w:val="00103D80"/>
    <w:rsid w:val="001040A6"/>
    <w:rsid w:val="0010456E"/>
    <w:rsid w:val="00104ADF"/>
    <w:rsid w:val="00104DDD"/>
    <w:rsid w:val="001056B1"/>
    <w:rsid w:val="0010634B"/>
    <w:rsid w:val="001068A4"/>
    <w:rsid w:val="001112A1"/>
    <w:rsid w:val="00112D2D"/>
    <w:rsid w:val="00113B7D"/>
    <w:rsid w:val="00113D54"/>
    <w:rsid w:val="00114F6F"/>
    <w:rsid w:val="001162AA"/>
    <w:rsid w:val="00117C39"/>
    <w:rsid w:val="00117E5E"/>
    <w:rsid w:val="0012003A"/>
    <w:rsid w:val="00120A54"/>
    <w:rsid w:val="00122C80"/>
    <w:rsid w:val="00123E45"/>
    <w:rsid w:val="00124122"/>
    <w:rsid w:val="001245E5"/>
    <w:rsid w:val="00124FB7"/>
    <w:rsid w:val="00124FBB"/>
    <w:rsid w:val="00125DC7"/>
    <w:rsid w:val="001272F5"/>
    <w:rsid w:val="00127DFC"/>
    <w:rsid w:val="00130935"/>
    <w:rsid w:val="00130EA7"/>
    <w:rsid w:val="00132062"/>
    <w:rsid w:val="00132DE7"/>
    <w:rsid w:val="00133472"/>
    <w:rsid w:val="0013359C"/>
    <w:rsid w:val="0013444F"/>
    <w:rsid w:val="00135DC8"/>
    <w:rsid w:val="001361C9"/>
    <w:rsid w:val="001364EC"/>
    <w:rsid w:val="0013650B"/>
    <w:rsid w:val="001365C6"/>
    <w:rsid w:val="001366D2"/>
    <w:rsid w:val="00136B5F"/>
    <w:rsid w:val="00136FBA"/>
    <w:rsid w:val="00137112"/>
    <w:rsid w:val="001409E4"/>
    <w:rsid w:val="00140EEF"/>
    <w:rsid w:val="0014250D"/>
    <w:rsid w:val="0014281E"/>
    <w:rsid w:val="00142E0D"/>
    <w:rsid w:val="00143A39"/>
    <w:rsid w:val="00143F64"/>
    <w:rsid w:val="00144796"/>
    <w:rsid w:val="00144870"/>
    <w:rsid w:val="001455F5"/>
    <w:rsid w:val="0014712C"/>
    <w:rsid w:val="00147F73"/>
    <w:rsid w:val="00150374"/>
    <w:rsid w:val="00150A92"/>
    <w:rsid w:val="0015165B"/>
    <w:rsid w:val="00153339"/>
    <w:rsid w:val="00153BC1"/>
    <w:rsid w:val="00153EB0"/>
    <w:rsid w:val="00155DAA"/>
    <w:rsid w:val="00157083"/>
    <w:rsid w:val="0016052D"/>
    <w:rsid w:val="001613D0"/>
    <w:rsid w:val="00161DC0"/>
    <w:rsid w:val="001632D8"/>
    <w:rsid w:val="00163429"/>
    <w:rsid w:val="00164099"/>
    <w:rsid w:val="001647A5"/>
    <w:rsid w:val="001647CB"/>
    <w:rsid w:val="00164E4A"/>
    <w:rsid w:val="0016528E"/>
    <w:rsid w:val="0016611E"/>
    <w:rsid w:val="00167BD0"/>
    <w:rsid w:val="00167C77"/>
    <w:rsid w:val="00170997"/>
    <w:rsid w:val="00170C57"/>
    <w:rsid w:val="00170C69"/>
    <w:rsid w:val="00170D18"/>
    <w:rsid w:val="00171352"/>
    <w:rsid w:val="00173BE0"/>
    <w:rsid w:val="001747E9"/>
    <w:rsid w:val="00175E8F"/>
    <w:rsid w:val="00177948"/>
    <w:rsid w:val="00180353"/>
    <w:rsid w:val="00180522"/>
    <w:rsid w:val="001811B3"/>
    <w:rsid w:val="00181531"/>
    <w:rsid w:val="00182485"/>
    <w:rsid w:val="00182B2A"/>
    <w:rsid w:val="00183B30"/>
    <w:rsid w:val="001840AB"/>
    <w:rsid w:val="001850A1"/>
    <w:rsid w:val="001854B4"/>
    <w:rsid w:val="00185670"/>
    <w:rsid w:val="0018646F"/>
    <w:rsid w:val="0018647C"/>
    <w:rsid w:val="00186F41"/>
    <w:rsid w:val="00187004"/>
    <w:rsid w:val="001903A0"/>
    <w:rsid w:val="00190633"/>
    <w:rsid w:val="00192882"/>
    <w:rsid w:val="001937CD"/>
    <w:rsid w:val="00195226"/>
    <w:rsid w:val="00195873"/>
    <w:rsid w:val="00195913"/>
    <w:rsid w:val="00195A05"/>
    <w:rsid w:val="00196781"/>
    <w:rsid w:val="00196E4F"/>
    <w:rsid w:val="001A233F"/>
    <w:rsid w:val="001A2674"/>
    <w:rsid w:val="001A2AAF"/>
    <w:rsid w:val="001A4A5A"/>
    <w:rsid w:val="001A4BC6"/>
    <w:rsid w:val="001A4D3C"/>
    <w:rsid w:val="001A505A"/>
    <w:rsid w:val="001A6E8D"/>
    <w:rsid w:val="001B0DB6"/>
    <w:rsid w:val="001B3249"/>
    <w:rsid w:val="001B3F96"/>
    <w:rsid w:val="001B46DD"/>
    <w:rsid w:val="001B721E"/>
    <w:rsid w:val="001B7C45"/>
    <w:rsid w:val="001C032D"/>
    <w:rsid w:val="001C0919"/>
    <w:rsid w:val="001C1A6C"/>
    <w:rsid w:val="001C1E72"/>
    <w:rsid w:val="001C29BA"/>
    <w:rsid w:val="001C2B82"/>
    <w:rsid w:val="001C3204"/>
    <w:rsid w:val="001C39F8"/>
    <w:rsid w:val="001C4126"/>
    <w:rsid w:val="001C4296"/>
    <w:rsid w:val="001C45FD"/>
    <w:rsid w:val="001C481E"/>
    <w:rsid w:val="001C4E89"/>
    <w:rsid w:val="001C4F9C"/>
    <w:rsid w:val="001C62F4"/>
    <w:rsid w:val="001C6471"/>
    <w:rsid w:val="001D3A50"/>
    <w:rsid w:val="001D4374"/>
    <w:rsid w:val="001D4DD3"/>
    <w:rsid w:val="001D5A3C"/>
    <w:rsid w:val="001D6552"/>
    <w:rsid w:val="001D6EDA"/>
    <w:rsid w:val="001E00DF"/>
    <w:rsid w:val="001E01F5"/>
    <w:rsid w:val="001E07B9"/>
    <w:rsid w:val="001E1088"/>
    <w:rsid w:val="001E1534"/>
    <w:rsid w:val="001E1DBF"/>
    <w:rsid w:val="001E33C7"/>
    <w:rsid w:val="001E5C18"/>
    <w:rsid w:val="001E7A39"/>
    <w:rsid w:val="001F0249"/>
    <w:rsid w:val="001F0A24"/>
    <w:rsid w:val="001F0AE3"/>
    <w:rsid w:val="001F368D"/>
    <w:rsid w:val="001F3A5D"/>
    <w:rsid w:val="001F3F39"/>
    <w:rsid w:val="001F5C95"/>
    <w:rsid w:val="001F6A73"/>
    <w:rsid w:val="001F6FF3"/>
    <w:rsid w:val="002002F5"/>
    <w:rsid w:val="00200ACB"/>
    <w:rsid w:val="00201034"/>
    <w:rsid w:val="00201ADF"/>
    <w:rsid w:val="002041A9"/>
    <w:rsid w:val="00205802"/>
    <w:rsid w:val="00206FC3"/>
    <w:rsid w:val="002071CE"/>
    <w:rsid w:val="00207326"/>
    <w:rsid w:val="00210177"/>
    <w:rsid w:val="0021063C"/>
    <w:rsid w:val="00210D7E"/>
    <w:rsid w:val="00210F59"/>
    <w:rsid w:val="002110BA"/>
    <w:rsid w:val="00211E4D"/>
    <w:rsid w:val="0021448D"/>
    <w:rsid w:val="00214B1B"/>
    <w:rsid w:val="00221B39"/>
    <w:rsid w:val="002229D8"/>
    <w:rsid w:val="00222ECC"/>
    <w:rsid w:val="0022368B"/>
    <w:rsid w:val="00223BE0"/>
    <w:rsid w:val="00224412"/>
    <w:rsid w:val="0022518F"/>
    <w:rsid w:val="002254A6"/>
    <w:rsid w:val="00226980"/>
    <w:rsid w:val="002276B1"/>
    <w:rsid w:val="00230D02"/>
    <w:rsid w:val="00234ABE"/>
    <w:rsid w:val="002350E8"/>
    <w:rsid w:val="0023631D"/>
    <w:rsid w:val="0024186F"/>
    <w:rsid w:val="0024196D"/>
    <w:rsid w:val="002419E9"/>
    <w:rsid w:val="00241A65"/>
    <w:rsid w:val="00244B7F"/>
    <w:rsid w:val="00244C06"/>
    <w:rsid w:val="002453BC"/>
    <w:rsid w:val="00246BD0"/>
    <w:rsid w:val="00247ED6"/>
    <w:rsid w:val="0025020C"/>
    <w:rsid w:val="002516BC"/>
    <w:rsid w:val="0025250E"/>
    <w:rsid w:val="00252F01"/>
    <w:rsid w:val="00253EBA"/>
    <w:rsid w:val="0025428F"/>
    <w:rsid w:val="0025498D"/>
    <w:rsid w:val="00254B94"/>
    <w:rsid w:val="00257D25"/>
    <w:rsid w:val="00260153"/>
    <w:rsid w:val="00260382"/>
    <w:rsid w:val="00260811"/>
    <w:rsid w:val="00260940"/>
    <w:rsid w:val="002610DC"/>
    <w:rsid w:val="002616C3"/>
    <w:rsid w:val="00262F33"/>
    <w:rsid w:val="00262FD0"/>
    <w:rsid w:val="0026501D"/>
    <w:rsid w:val="002675DC"/>
    <w:rsid w:val="002677FA"/>
    <w:rsid w:val="00267F07"/>
    <w:rsid w:val="002702D9"/>
    <w:rsid w:val="00271B4F"/>
    <w:rsid w:val="00273AE4"/>
    <w:rsid w:val="00274691"/>
    <w:rsid w:val="00274A5B"/>
    <w:rsid w:val="0027599D"/>
    <w:rsid w:val="002759BC"/>
    <w:rsid w:val="00275C1C"/>
    <w:rsid w:val="002772FA"/>
    <w:rsid w:val="002776D1"/>
    <w:rsid w:val="00277900"/>
    <w:rsid w:val="002800D5"/>
    <w:rsid w:val="0028077D"/>
    <w:rsid w:val="00281112"/>
    <w:rsid w:val="002818F6"/>
    <w:rsid w:val="002819C8"/>
    <w:rsid w:val="00285AA6"/>
    <w:rsid w:val="0028684C"/>
    <w:rsid w:val="00286AF8"/>
    <w:rsid w:val="0028799B"/>
    <w:rsid w:val="00290C87"/>
    <w:rsid w:val="0029142B"/>
    <w:rsid w:val="00291537"/>
    <w:rsid w:val="002918FF"/>
    <w:rsid w:val="002921F4"/>
    <w:rsid w:val="002935DE"/>
    <w:rsid w:val="00293B4E"/>
    <w:rsid w:val="002949A3"/>
    <w:rsid w:val="00294D33"/>
    <w:rsid w:val="00294E54"/>
    <w:rsid w:val="00294EAF"/>
    <w:rsid w:val="00295835"/>
    <w:rsid w:val="00295B20"/>
    <w:rsid w:val="0029639A"/>
    <w:rsid w:val="002965D9"/>
    <w:rsid w:val="002A32B5"/>
    <w:rsid w:val="002A3EEA"/>
    <w:rsid w:val="002A45C6"/>
    <w:rsid w:val="002A490B"/>
    <w:rsid w:val="002A4D6E"/>
    <w:rsid w:val="002A53AD"/>
    <w:rsid w:val="002A625F"/>
    <w:rsid w:val="002A6E71"/>
    <w:rsid w:val="002A748F"/>
    <w:rsid w:val="002A7673"/>
    <w:rsid w:val="002A7713"/>
    <w:rsid w:val="002A791A"/>
    <w:rsid w:val="002B1C58"/>
    <w:rsid w:val="002B1CCA"/>
    <w:rsid w:val="002B1E72"/>
    <w:rsid w:val="002B3A4D"/>
    <w:rsid w:val="002B4B51"/>
    <w:rsid w:val="002B6600"/>
    <w:rsid w:val="002B68B8"/>
    <w:rsid w:val="002B72A8"/>
    <w:rsid w:val="002B746B"/>
    <w:rsid w:val="002B77D9"/>
    <w:rsid w:val="002C0799"/>
    <w:rsid w:val="002C0859"/>
    <w:rsid w:val="002C1492"/>
    <w:rsid w:val="002C2594"/>
    <w:rsid w:val="002C3F87"/>
    <w:rsid w:val="002C5ED4"/>
    <w:rsid w:val="002D1151"/>
    <w:rsid w:val="002D1388"/>
    <w:rsid w:val="002D22FF"/>
    <w:rsid w:val="002D2CC1"/>
    <w:rsid w:val="002D313C"/>
    <w:rsid w:val="002D43B7"/>
    <w:rsid w:val="002D4A8D"/>
    <w:rsid w:val="002D50C3"/>
    <w:rsid w:val="002D638A"/>
    <w:rsid w:val="002D6647"/>
    <w:rsid w:val="002D78DF"/>
    <w:rsid w:val="002E00FC"/>
    <w:rsid w:val="002E49ED"/>
    <w:rsid w:val="002E59B2"/>
    <w:rsid w:val="002E5AEE"/>
    <w:rsid w:val="002E5FD2"/>
    <w:rsid w:val="002E68F5"/>
    <w:rsid w:val="002F05FE"/>
    <w:rsid w:val="002F08A9"/>
    <w:rsid w:val="002F20FA"/>
    <w:rsid w:val="002F22F1"/>
    <w:rsid w:val="002F2ADB"/>
    <w:rsid w:val="002F4D25"/>
    <w:rsid w:val="002F4F7B"/>
    <w:rsid w:val="002F54D1"/>
    <w:rsid w:val="002F5772"/>
    <w:rsid w:val="002F5FD4"/>
    <w:rsid w:val="00300BA3"/>
    <w:rsid w:val="00301770"/>
    <w:rsid w:val="003018BA"/>
    <w:rsid w:val="00301E43"/>
    <w:rsid w:val="00302FA4"/>
    <w:rsid w:val="00303075"/>
    <w:rsid w:val="00303FE7"/>
    <w:rsid w:val="0030427F"/>
    <w:rsid w:val="00304D96"/>
    <w:rsid w:val="00305985"/>
    <w:rsid w:val="00306356"/>
    <w:rsid w:val="00306D37"/>
    <w:rsid w:val="00310CBA"/>
    <w:rsid w:val="00311CE3"/>
    <w:rsid w:val="00313344"/>
    <w:rsid w:val="003135CD"/>
    <w:rsid w:val="00313ECD"/>
    <w:rsid w:val="00314ADF"/>
    <w:rsid w:val="003151C7"/>
    <w:rsid w:val="0031685E"/>
    <w:rsid w:val="0032017C"/>
    <w:rsid w:val="003206DF"/>
    <w:rsid w:val="00321932"/>
    <w:rsid w:val="00322441"/>
    <w:rsid w:val="00323965"/>
    <w:rsid w:val="0032487E"/>
    <w:rsid w:val="00325CA9"/>
    <w:rsid w:val="00330B81"/>
    <w:rsid w:val="0033420F"/>
    <w:rsid w:val="00335178"/>
    <w:rsid w:val="00335B96"/>
    <w:rsid w:val="003401D6"/>
    <w:rsid w:val="00340212"/>
    <w:rsid w:val="003407AE"/>
    <w:rsid w:val="00340C7E"/>
    <w:rsid w:val="00342BA8"/>
    <w:rsid w:val="00344603"/>
    <w:rsid w:val="00344B95"/>
    <w:rsid w:val="00344D11"/>
    <w:rsid w:val="003453DA"/>
    <w:rsid w:val="00345B2E"/>
    <w:rsid w:val="00346A12"/>
    <w:rsid w:val="00350B63"/>
    <w:rsid w:val="00351225"/>
    <w:rsid w:val="00351355"/>
    <w:rsid w:val="0035201B"/>
    <w:rsid w:val="0035271B"/>
    <w:rsid w:val="00352971"/>
    <w:rsid w:val="00353DEE"/>
    <w:rsid w:val="00353F22"/>
    <w:rsid w:val="003558B9"/>
    <w:rsid w:val="00356C0F"/>
    <w:rsid w:val="003575E9"/>
    <w:rsid w:val="0035795D"/>
    <w:rsid w:val="0036010E"/>
    <w:rsid w:val="00360EE9"/>
    <w:rsid w:val="0036187B"/>
    <w:rsid w:val="00361FE0"/>
    <w:rsid w:val="003631C3"/>
    <w:rsid w:val="00365D60"/>
    <w:rsid w:val="00367804"/>
    <w:rsid w:val="00370098"/>
    <w:rsid w:val="00370507"/>
    <w:rsid w:val="00372F7E"/>
    <w:rsid w:val="00373146"/>
    <w:rsid w:val="00374324"/>
    <w:rsid w:val="00375274"/>
    <w:rsid w:val="003765BF"/>
    <w:rsid w:val="00377299"/>
    <w:rsid w:val="00377404"/>
    <w:rsid w:val="00377FE0"/>
    <w:rsid w:val="00382AD9"/>
    <w:rsid w:val="00382B78"/>
    <w:rsid w:val="00383654"/>
    <w:rsid w:val="00383B50"/>
    <w:rsid w:val="00383B5D"/>
    <w:rsid w:val="00383D91"/>
    <w:rsid w:val="003841C0"/>
    <w:rsid w:val="00384733"/>
    <w:rsid w:val="003848C2"/>
    <w:rsid w:val="0038692E"/>
    <w:rsid w:val="0039159D"/>
    <w:rsid w:val="003925E7"/>
    <w:rsid w:val="00393275"/>
    <w:rsid w:val="00393980"/>
    <w:rsid w:val="0039623C"/>
    <w:rsid w:val="00396B7F"/>
    <w:rsid w:val="003A06B9"/>
    <w:rsid w:val="003A0828"/>
    <w:rsid w:val="003A0AD2"/>
    <w:rsid w:val="003A17C0"/>
    <w:rsid w:val="003A230F"/>
    <w:rsid w:val="003A3D03"/>
    <w:rsid w:val="003A41A5"/>
    <w:rsid w:val="003A4824"/>
    <w:rsid w:val="003A5646"/>
    <w:rsid w:val="003A5DF6"/>
    <w:rsid w:val="003A76DE"/>
    <w:rsid w:val="003A7D80"/>
    <w:rsid w:val="003B0503"/>
    <w:rsid w:val="003B1444"/>
    <w:rsid w:val="003B20B2"/>
    <w:rsid w:val="003B25A3"/>
    <w:rsid w:val="003B2F61"/>
    <w:rsid w:val="003B392D"/>
    <w:rsid w:val="003B3B82"/>
    <w:rsid w:val="003B3BF5"/>
    <w:rsid w:val="003B5A17"/>
    <w:rsid w:val="003B71E0"/>
    <w:rsid w:val="003B7354"/>
    <w:rsid w:val="003B7EA9"/>
    <w:rsid w:val="003C01BD"/>
    <w:rsid w:val="003C0732"/>
    <w:rsid w:val="003C2184"/>
    <w:rsid w:val="003C27F7"/>
    <w:rsid w:val="003C28DD"/>
    <w:rsid w:val="003C32C0"/>
    <w:rsid w:val="003C38BC"/>
    <w:rsid w:val="003C3DFB"/>
    <w:rsid w:val="003C48AF"/>
    <w:rsid w:val="003C5487"/>
    <w:rsid w:val="003C582F"/>
    <w:rsid w:val="003C5879"/>
    <w:rsid w:val="003C5BBD"/>
    <w:rsid w:val="003C704D"/>
    <w:rsid w:val="003C7DC5"/>
    <w:rsid w:val="003C7EA1"/>
    <w:rsid w:val="003D12B3"/>
    <w:rsid w:val="003D2450"/>
    <w:rsid w:val="003D3121"/>
    <w:rsid w:val="003D34BC"/>
    <w:rsid w:val="003D365E"/>
    <w:rsid w:val="003D39A2"/>
    <w:rsid w:val="003D4CD9"/>
    <w:rsid w:val="003D5AAD"/>
    <w:rsid w:val="003D5AE8"/>
    <w:rsid w:val="003D60A5"/>
    <w:rsid w:val="003D6CEC"/>
    <w:rsid w:val="003E06E2"/>
    <w:rsid w:val="003E1F08"/>
    <w:rsid w:val="003E204A"/>
    <w:rsid w:val="003E20A7"/>
    <w:rsid w:val="003E27F0"/>
    <w:rsid w:val="003E3458"/>
    <w:rsid w:val="003E3A60"/>
    <w:rsid w:val="003E6770"/>
    <w:rsid w:val="003F0BD8"/>
    <w:rsid w:val="003F2CB3"/>
    <w:rsid w:val="003F3062"/>
    <w:rsid w:val="003F3268"/>
    <w:rsid w:val="003F3EC5"/>
    <w:rsid w:val="003F473D"/>
    <w:rsid w:val="003F5EE9"/>
    <w:rsid w:val="003F601B"/>
    <w:rsid w:val="003F6222"/>
    <w:rsid w:val="003F6806"/>
    <w:rsid w:val="003F693D"/>
    <w:rsid w:val="00400375"/>
    <w:rsid w:val="00400F72"/>
    <w:rsid w:val="00403651"/>
    <w:rsid w:val="00404AE0"/>
    <w:rsid w:val="00404BEB"/>
    <w:rsid w:val="00405CEB"/>
    <w:rsid w:val="00406E96"/>
    <w:rsid w:val="0041211D"/>
    <w:rsid w:val="00413AD0"/>
    <w:rsid w:val="00414255"/>
    <w:rsid w:val="00414A76"/>
    <w:rsid w:val="00416D37"/>
    <w:rsid w:val="004204A0"/>
    <w:rsid w:val="00421F1B"/>
    <w:rsid w:val="0042202C"/>
    <w:rsid w:val="004221BB"/>
    <w:rsid w:val="00422D79"/>
    <w:rsid w:val="00430871"/>
    <w:rsid w:val="00430D79"/>
    <w:rsid w:val="00431F8D"/>
    <w:rsid w:val="00433041"/>
    <w:rsid w:val="00434D81"/>
    <w:rsid w:val="0043693D"/>
    <w:rsid w:val="00443CA9"/>
    <w:rsid w:val="00443D8D"/>
    <w:rsid w:val="00450668"/>
    <w:rsid w:val="00451762"/>
    <w:rsid w:val="00453F2B"/>
    <w:rsid w:val="00454E1E"/>
    <w:rsid w:val="00456564"/>
    <w:rsid w:val="00457273"/>
    <w:rsid w:val="00460772"/>
    <w:rsid w:val="0046182D"/>
    <w:rsid w:val="0046259F"/>
    <w:rsid w:val="00462CA7"/>
    <w:rsid w:val="00462D55"/>
    <w:rsid w:val="0046424B"/>
    <w:rsid w:val="00464EA0"/>
    <w:rsid w:val="00465ADA"/>
    <w:rsid w:val="00465C31"/>
    <w:rsid w:val="004661C1"/>
    <w:rsid w:val="00466DAB"/>
    <w:rsid w:val="00466E1C"/>
    <w:rsid w:val="00467001"/>
    <w:rsid w:val="004675AD"/>
    <w:rsid w:val="004675C7"/>
    <w:rsid w:val="00467C6A"/>
    <w:rsid w:val="00470AE7"/>
    <w:rsid w:val="004714F6"/>
    <w:rsid w:val="004721A9"/>
    <w:rsid w:val="00472459"/>
    <w:rsid w:val="004748AA"/>
    <w:rsid w:val="00474B60"/>
    <w:rsid w:val="00474D1F"/>
    <w:rsid w:val="00474DA9"/>
    <w:rsid w:val="00475CFD"/>
    <w:rsid w:val="004764FC"/>
    <w:rsid w:val="00476634"/>
    <w:rsid w:val="00477C5D"/>
    <w:rsid w:val="004800FB"/>
    <w:rsid w:val="004801F6"/>
    <w:rsid w:val="00480638"/>
    <w:rsid w:val="004807A4"/>
    <w:rsid w:val="00481431"/>
    <w:rsid w:val="00482E98"/>
    <w:rsid w:val="00483094"/>
    <w:rsid w:val="00483BEE"/>
    <w:rsid w:val="00484316"/>
    <w:rsid w:val="00486565"/>
    <w:rsid w:val="00486DA9"/>
    <w:rsid w:val="00487E67"/>
    <w:rsid w:val="00487F99"/>
    <w:rsid w:val="00490F7A"/>
    <w:rsid w:val="00491DBE"/>
    <w:rsid w:val="0049230A"/>
    <w:rsid w:val="00492322"/>
    <w:rsid w:val="0049338A"/>
    <w:rsid w:val="00494251"/>
    <w:rsid w:val="004943C1"/>
    <w:rsid w:val="00494997"/>
    <w:rsid w:val="004953FA"/>
    <w:rsid w:val="0049548F"/>
    <w:rsid w:val="004957CA"/>
    <w:rsid w:val="00496600"/>
    <w:rsid w:val="004A2311"/>
    <w:rsid w:val="004A2426"/>
    <w:rsid w:val="004A2E61"/>
    <w:rsid w:val="004A41D2"/>
    <w:rsid w:val="004A71E7"/>
    <w:rsid w:val="004B2637"/>
    <w:rsid w:val="004B26F1"/>
    <w:rsid w:val="004B314E"/>
    <w:rsid w:val="004B6DB0"/>
    <w:rsid w:val="004B78CB"/>
    <w:rsid w:val="004B7BFC"/>
    <w:rsid w:val="004C02DC"/>
    <w:rsid w:val="004C1443"/>
    <w:rsid w:val="004C3530"/>
    <w:rsid w:val="004C5A44"/>
    <w:rsid w:val="004C601E"/>
    <w:rsid w:val="004C652F"/>
    <w:rsid w:val="004C6E26"/>
    <w:rsid w:val="004C7D9E"/>
    <w:rsid w:val="004D20ED"/>
    <w:rsid w:val="004D2BDF"/>
    <w:rsid w:val="004D2C6E"/>
    <w:rsid w:val="004D2E8A"/>
    <w:rsid w:val="004D4487"/>
    <w:rsid w:val="004D495C"/>
    <w:rsid w:val="004D5016"/>
    <w:rsid w:val="004D7C9C"/>
    <w:rsid w:val="004E10B2"/>
    <w:rsid w:val="004E17E9"/>
    <w:rsid w:val="004E1A64"/>
    <w:rsid w:val="004E2FCA"/>
    <w:rsid w:val="004E3020"/>
    <w:rsid w:val="004E4AC1"/>
    <w:rsid w:val="004E70B6"/>
    <w:rsid w:val="004E71B1"/>
    <w:rsid w:val="004E74AF"/>
    <w:rsid w:val="004F0619"/>
    <w:rsid w:val="004F0923"/>
    <w:rsid w:val="004F097E"/>
    <w:rsid w:val="004F0BA5"/>
    <w:rsid w:val="004F0E41"/>
    <w:rsid w:val="004F1C2A"/>
    <w:rsid w:val="004F225E"/>
    <w:rsid w:val="004F289B"/>
    <w:rsid w:val="004F2C29"/>
    <w:rsid w:val="004F3D5A"/>
    <w:rsid w:val="004F40F5"/>
    <w:rsid w:val="004F6E1B"/>
    <w:rsid w:val="004F70C2"/>
    <w:rsid w:val="00501E23"/>
    <w:rsid w:val="00501ED9"/>
    <w:rsid w:val="0050252D"/>
    <w:rsid w:val="00502B92"/>
    <w:rsid w:val="00502CCA"/>
    <w:rsid w:val="00502F05"/>
    <w:rsid w:val="005032EA"/>
    <w:rsid w:val="0050476A"/>
    <w:rsid w:val="00505A70"/>
    <w:rsid w:val="0050670B"/>
    <w:rsid w:val="0050686F"/>
    <w:rsid w:val="00506BE0"/>
    <w:rsid w:val="0050753E"/>
    <w:rsid w:val="00507F9F"/>
    <w:rsid w:val="00510520"/>
    <w:rsid w:val="0051138D"/>
    <w:rsid w:val="00511A15"/>
    <w:rsid w:val="0051215D"/>
    <w:rsid w:val="005128CD"/>
    <w:rsid w:val="00514E66"/>
    <w:rsid w:val="00515320"/>
    <w:rsid w:val="0051610F"/>
    <w:rsid w:val="00516E46"/>
    <w:rsid w:val="00517540"/>
    <w:rsid w:val="00517692"/>
    <w:rsid w:val="005178B8"/>
    <w:rsid w:val="005202CA"/>
    <w:rsid w:val="005215EC"/>
    <w:rsid w:val="00522658"/>
    <w:rsid w:val="00522777"/>
    <w:rsid w:val="00522DD0"/>
    <w:rsid w:val="00523103"/>
    <w:rsid w:val="0052378A"/>
    <w:rsid w:val="005267ED"/>
    <w:rsid w:val="00526C2E"/>
    <w:rsid w:val="00530646"/>
    <w:rsid w:val="00530EF7"/>
    <w:rsid w:val="00532028"/>
    <w:rsid w:val="0053387B"/>
    <w:rsid w:val="00534484"/>
    <w:rsid w:val="005359AD"/>
    <w:rsid w:val="005360D7"/>
    <w:rsid w:val="00536D3F"/>
    <w:rsid w:val="00537338"/>
    <w:rsid w:val="0054134A"/>
    <w:rsid w:val="00541B85"/>
    <w:rsid w:val="00541E28"/>
    <w:rsid w:val="0054215C"/>
    <w:rsid w:val="005421D4"/>
    <w:rsid w:val="00542C8C"/>
    <w:rsid w:val="00544665"/>
    <w:rsid w:val="005446D3"/>
    <w:rsid w:val="005449E1"/>
    <w:rsid w:val="00545065"/>
    <w:rsid w:val="005455C0"/>
    <w:rsid w:val="00545901"/>
    <w:rsid w:val="00545EAC"/>
    <w:rsid w:val="00547028"/>
    <w:rsid w:val="00551179"/>
    <w:rsid w:val="005511FA"/>
    <w:rsid w:val="00551E37"/>
    <w:rsid w:val="00552614"/>
    <w:rsid w:val="005540E4"/>
    <w:rsid w:val="0055504B"/>
    <w:rsid w:val="00555AA8"/>
    <w:rsid w:val="00555E3A"/>
    <w:rsid w:val="00557564"/>
    <w:rsid w:val="005575BF"/>
    <w:rsid w:val="005576D6"/>
    <w:rsid w:val="005607CD"/>
    <w:rsid w:val="00562679"/>
    <w:rsid w:val="00563693"/>
    <w:rsid w:val="00563C99"/>
    <w:rsid w:val="00564425"/>
    <w:rsid w:val="005662AD"/>
    <w:rsid w:val="00566809"/>
    <w:rsid w:val="00566EFC"/>
    <w:rsid w:val="00567BF7"/>
    <w:rsid w:val="00567C13"/>
    <w:rsid w:val="00571C00"/>
    <w:rsid w:val="00571F34"/>
    <w:rsid w:val="00572F2C"/>
    <w:rsid w:val="00575A5A"/>
    <w:rsid w:val="00576B0E"/>
    <w:rsid w:val="00576D79"/>
    <w:rsid w:val="00576FF7"/>
    <w:rsid w:val="00577584"/>
    <w:rsid w:val="00577837"/>
    <w:rsid w:val="00580745"/>
    <w:rsid w:val="00581B8C"/>
    <w:rsid w:val="00582542"/>
    <w:rsid w:val="00584188"/>
    <w:rsid w:val="005846E7"/>
    <w:rsid w:val="00585114"/>
    <w:rsid w:val="005857CD"/>
    <w:rsid w:val="00585D35"/>
    <w:rsid w:val="00586857"/>
    <w:rsid w:val="005871A8"/>
    <w:rsid w:val="00587702"/>
    <w:rsid w:val="005879B3"/>
    <w:rsid w:val="00590FA2"/>
    <w:rsid w:val="00591107"/>
    <w:rsid w:val="00591A0B"/>
    <w:rsid w:val="00591CBA"/>
    <w:rsid w:val="00594107"/>
    <w:rsid w:val="00594266"/>
    <w:rsid w:val="00594A40"/>
    <w:rsid w:val="00594ECB"/>
    <w:rsid w:val="00595C52"/>
    <w:rsid w:val="005973F0"/>
    <w:rsid w:val="00597ABC"/>
    <w:rsid w:val="005A01E4"/>
    <w:rsid w:val="005A0761"/>
    <w:rsid w:val="005A26C3"/>
    <w:rsid w:val="005A2E28"/>
    <w:rsid w:val="005A3127"/>
    <w:rsid w:val="005A379D"/>
    <w:rsid w:val="005A3F48"/>
    <w:rsid w:val="005A4AD7"/>
    <w:rsid w:val="005A61EF"/>
    <w:rsid w:val="005A6338"/>
    <w:rsid w:val="005A68F4"/>
    <w:rsid w:val="005B0FC2"/>
    <w:rsid w:val="005B12CD"/>
    <w:rsid w:val="005B175F"/>
    <w:rsid w:val="005B1872"/>
    <w:rsid w:val="005B1C8B"/>
    <w:rsid w:val="005B1FD2"/>
    <w:rsid w:val="005B2F9D"/>
    <w:rsid w:val="005B3A30"/>
    <w:rsid w:val="005B5202"/>
    <w:rsid w:val="005B5EAF"/>
    <w:rsid w:val="005B6313"/>
    <w:rsid w:val="005B7AEE"/>
    <w:rsid w:val="005C126F"/>
    <w:rsid w:val="005C141C"/>
    <w:rsid w:val="005C1E9F"/>
    <w:rsid w:val="005C3190"/>
    <w:rsid w:val="005C5952"/>
    <w:rsid w:val="005C7317"/>
    <w:rsid w:val="005C7EF8"/>
    <w:rsid w:val="005D089B"/>
    <w:rsid w:val="005D08A5"/>
    <w:rsid w:val="005D1178"/>
    <w:rsid w:val="005D2CB5"/>
    <w:rsid w:val="005D30B7"/>
    <w:rsid w:val="005D39C1"/>
    <w:rsid w:val="005D448E"/>
    <w:rsid w:val="005D77C2"/>
    <w:rsid w:val="005D79D8"/>
    <w:rsid w:val="005E0CC9"/>
    <w:rsid w:val="005E188D"/>
    <w:rsid w:val="005E1AEE"/>
    <w:rsid w:val="005E3B8E"/>
    <w:rsid w:val="005E3DCB"/>
    <w:rsid w:val="005E4578"/>
    <w:rsid w:val="005E4948"/>
    <w:rsid w:val="005E4997"/>
    <w:rsid w:val="005F1B5F"/>
    <w:rsid w:val="005F1F20"/>
    <w:rsid w:val="005F28B2"/>
    <w:rsid w:val="005F3F04"/>
    <w:rsid w:val="005F4358"/>
    <w:rsid w:val="005F5DA0"/>
    <w:rsid w:val="00601A26"/>
    <w:rsid w:val="00603200"/>
    <w:rsid w:val="00603872"/>
    <w:rsid w:val="00603D61"/>
    <w:rsid w:val="006057A7"/>
    <w:rsid w:val="00605904"/>
    <w:rsid w:val="006072C6"/>
    <w:rsid w:val="0060773E"/>
    <w:rsid w:val="006119E6"/>
    <w:rsid w:val="00612C25"/>
    <w:rsid w:val="006141CA"/>
    <w:rsid w:val="0061424A"/>
    <w:rsid w:val="00614477"/>
    <w:rsid w:val="006158F5"/>
    <w:rsid w:val="00615B5A"/>
    <w:rsid w:val="00616E21"/>
    <w:rsid w:val="00616EAC"/>
    <w:rsid w:val="00617447"/>
    <w:rsid w:val="00617C9C"/>
    <w:rsid w:val="00620C16"/>
    <w:rsid w:val="00622229"/>
    <w:rsid w:val="006225E0"/>
    <w:rsid w:val="0062309A"/>
    <w:rsid w:val="00624653"/>
    <w:rsid w:val="006268FD"/>
    <w:rsid w:val="006273CA"/>
    <w:rsid w:val="00630F08"/>
    <w:rsid w:val="006320DE"/>
    <w:rsid w:val="00632809"/>
    <w:rsid w:val="006351FF"/>
    <w:rsid w:val="0063536F"/>
    <w:rsid w:val="00635E87"/>
    <w:rsid w:val="00636EFB"/>
    <w:rsid w:val="006373F1"/>
    <w:rsid w:val="00637C30"/>
    <w:rsid w:val="006404C5"/>
    <w:rsid w:val="0064265A"/>
    <w:rsid w:val="0064282C"/>
    <w:rsid w:val="0064413A"/>
    <w:rsid w:val="0064467E"/>
    <w:rsid w:val="006447C9"/>
    <w:rsid w:val="00644E7C"/>
    <w:rsid w:val="00645192"/>
    <w:rsid w:val="00645660"/>
    <w:rsid w:val="00645A40"/>
    <w:rsid w:val="006478DC"/>
    <w:rsid w:val="0065008F"/>
    <w:rsid w:val="006507FB"/>
    <w:rsid w:val="00650AB4"/>
    <w:rsid w:val="006513FA"/>
    <w:rsid w:val="00651625"/>
    <w:rsid w:val="006524FF"/>
    <w:rsid w:val="00652AE3"/>
    <w:rsid w:val="00653264"/>
    <w:rsid w:val="00653271"/>
    <w:rsid w:val="00654BA0"/>
    <w:rsid w:val="00655955"/>
    <w:rsid w:val="00655BF6"/>
    <w:rsid w:val="00660556"/>
    <w:rsid w:val="00660DF6"/>
    <w:rsid w:val="00663730"/>
    <w:rsid w:val="00664027"/>
    <w:rsid w:val="00664386"/>
    <w:rsid w:val="006651EE"/>
    <w:rsid w:val="0066641C"/>
    <w:rsid w:val="00671C16"/>
    <w:rsid w:val="00672455"/>
    <w:rsid w:val="0067264A"/>
    <w:rsid w:val="00674354"/>
    <w:rsid w:val="00674B92"/>
    <w:rsid w:val="00674D85"/>
    <w:rsid w:val="006750FB"/>
    <w:rsid w:val="00675CA1"/>
    <w:rsid w:val="0067759D"/>
    <w:rsid w:val="00680CD4"/>
    <w:rsid w:val="00680EC0"/>
    <w:rsid w:val="00681213"/>
    <w:rsid w:val="006812FB"/>
    <w:rsid w:val="006819A9"/>
    <w:rsid w:val="00682026"/>
    <w:rsid w:val="006834D0"/>
    <w:rsid w:val="00683701"/>
    <w:rsid w:val="0068600B"/>
    <w:rsid w:val="0068701E"/>
    <w:rsid w:val="00687398"/>
    <w:rsid w:val="006901D9"/>
    <w:rsid w:val="00690DAC"/>
    <w:rsid w:val="00693182"/>
    <w:rsid w:val="00694AAE"/>
    <w:rsid w:val="00694ADD"/>
    <w:rsid w:val="00695222"/>
    <w:rsid w:val="00695311"/>
    <w:rsid w:val="0069665B"/>
    <w:rsid w:val="0069679C"/>
    <w:rsid w:val="00696D82"/>
    <w:rsid w:val="0069758E"/>
    <w:rsid w:val="00697C7B"/>
    <w:rsid w:val="00697D05"/>
    <w:rsid w:val="006A19FB"/>
    <w:rsid w:val="006A240B"/>
    <w:rsid w:val="006A30B7"/>
    <w:rsid w:val="006A3BEA"/>
    <w:rsid w:val="006A413F"/>
    <w:rsid w:val="006A49C2"/>
    <w:rsid w:val="006A4A8F"/>
    <w:rsid w:val="006A5605"/>
    <w:rsid w:val="006A5747"/>
    <w:rsid w:val="006A7378"/>
    <w:rsid w:val="006A7B45"/>
    <w:rsid w:val="006B0280"/>
    <w:rsid w:val="006B0C30"/>
    <w:rsid w:val="006B0FD2"/>
    <w:rsid w:val="006B21AC"/>
    <w:rsid w:val="006B271A"/>
    <w:rsid w:val="006B2F56"/>
    <w:rsid w:val="006B30C2"/>
    <w:rsid w:val="006B3303"/>
    <w:rsid w:val="006B33EB"/>
    <w:rsid w:val="006B399C"/>
    <w:rsid w:val="006B423F"/>
    <w:rsid w:val="006B42BC"/>
    <w:rsid w:val="006B52EC"/>
    <w:rsid w:val="006B59FB"/>
    <w:rsid w:val="006B5A7A"/>
    <w:rsid w:val="006B6A6E"/>
    <w:rsid w:val="006C0109"/>
    <w:rsid w:val="006C0121"/>
    <w:rsid w:val="006C0C6B"/>
    <w:rsid w:val="006C2EBA"/>
    <w:rsid w:val="006C329F"/>
    <w:rsid w:val="006C3995"/>
    <w:rsid w:val="006C3C3F"/>
    <w:rsid w:val="006C437C"/>
    <w:rsid w:val="006C48F9"/>
    <w:rsid w:val="006C59AD"/>
    <w:rsid w:val="006C5AA8"/>
    <w:rsid w:val="006C5C9B"/>
    <w:rsid w:val="006C754A"/>
    <w:rsid w:val="006D1257"/>
    <w:rsid w:val="006D13A8"/>
    <w:rsid w:val="006D13B3"/>
    <w:rsid w:val="006D1EC3"/>
    <w:rsid w:val="006D4EBA"/>
    <w:rsid w:val="006D4FB1"/>
    <w:rsid w:val="006D5235"/>
    <w:rsid w:val="006D574E"/>
    <w:rsid w:val="006D57E0"/>
    <w:rsid w:val="006D5AA4"/>
    <w:rsid w:val="006E248C"/>
    <w:rsid w:val="006E27A5"/>
    <w:rsid w:val="006E2F79"/>
    <w:rsid w:val="006E39C9"/>
    <w:rsid w:val="006E7CA0"/>
    <w:rsid w:val="006F13B4"/>
    <w:rsid w:val="006F35AD"/>
    <w:rsid w:val="006F3E2E"/>
    <w:rsid w:val="006F4446"/>
    <w:rsid w:val="006F46E5"/>
    <w:rsid w:val="006F5515"/>
    <w:rsid w:val="006F56E9"/>
    <w:rsid w:val="006F730A"/>
    <w:rsid w:val="007010C1"/>
    <w:rsid w:val="00701186"/>
    <w:rsid w:val="00701363"/>
    <w:rsid w:val="00701B3C"/>
    <w:rsid w:val="00702044"/>
    <w:rsid w:val="0070221F"/>
    <w:rsid w:val="00702B4F"/>
    <w:rsid w:val="00703479"/>
    <w:rsid w:val="0070367E"/>
    <w:rsid w:val="0070606A"/>
    <w:rsid w:val="00706BC2"/>
    <w:rsid w:val="00707099"/>
    <w:rsid w:val="007078C5"/>
    <w:rsid w:val="00710066"/>
    <w:rsid w:val="00710A9E"/>
    <w:rsid w:val="0071221A"/>
    <w:rsid w:val="007128B2"/>
    <w:rsid w:val="00713C53"/>
    <w:rsid w:val="00713DC4"/>
    <w:rsid w:val="00714259"/>
    <w:rsid w:val="00720E47"/>
    <w:rsid w:val="00721059"/>
    <w:rsid w:val="00721FD0"/>
    <w:rsid w:val="00722618"/>
    <w:rsid w:val="00722C58"/>
    <w:rsid w:val="0072346E"/>
    <w:rsid w:val="00726B6E"/>
    <w:rsid w:val="00730A5D"/>
    <w:rsid w:val="00731228"/>
    <w:rsid w:val="00731CAD"/>
    <w:rsid w:val="00731E2C"/>
    <w:rsid w:val="00732989"/>
    <w:rsid w:val="00734347"/>
    <w:rsid w:val="00734562"/>
    <w:rsid w:val="007345ED"/>
    <w:rsid w:val="00734C55"/>
    <w:rsid w:val="00736035"/>
    <w:rsid w:val="00736935"/>
    <w:rsid w:val="00736D14"/>
    <w:rsid w:val="00740B71"/>
    <w:rsid w:val="00741C5A"/>
    <w:rsid w:val="00742BD4"/>
    <w:rsid w:val="00743D9D"/>
    <w:rsid w:val="007440C4"/>
    <w:rsid w:val="00745413"/>
    <w:rsid w:val="0074556F"/>
    <w:rsid w:val="00745F1A"/>
    <w:rsid w:val="007470AC"/>
    <w:rsid w:val="00750ECC"/>
    <w:rsid w:val="007526D2"/>
    <w:rsid w:val="007552EB"/>
    <w:rsid w:val="00755846"/>
    <w:rsid w:val="00756587"/>
    <w:rsid w:val="007567FC"/>
    <w:rsid w:val="00756E8A"/>
    <w:rsid w:val="0075752E"/>
    <w:rsid w:val="00757E88"/>
    <w:rsid w:val="00757FCF"/>
    <w:rsid w:val="0076021A"/>
    <w:rsid w:val="00761B9E"/>
    <w:rsid w:val="00761EE8"/>
    <w:rsid w:val="0076258B"/>
    <w:rsid w:val="00762E69"/>
    <w:rsid w:val="007632C7"/>
    <w:rsid w:val="00763467"/>
    <w:rsid w:val="0076378C"/>
    <w:rsid w:val="00763F01"/>
    <w:rsid w:val="00764373"/>
    <w:rsid w:val="0076475B"/>
    <w:rsid w:val="007652CC"/>
    <w:rsid w:val="00765A8F"/>
    <w:rsid w:val="00765F33"/>
    <w:rsid w:val="00766FC9"/>
    <w:rsid w:val="0077072D"/>
    <w:rsid w:val="00770BB6"/>
    <w:rsid w:val="00771E63"/>
    <w:rsid w:val="007726B8"/>
    <w:rsid w:val="0077291D"/>
    <w:rsid w:val="007738BA"/>
    <w:rsid w:val="0077495E"/>
    <w:rsid w:val="00776986"/>
    <w:rsid w:val="00777C26"/>
    <w:rsid w:val="007806F8"/>
    <w:rsid w:val="0078070A"/>
    <w:rsid w:val="00780DF6"/>
    <w:rsid w:val="007811EB"/>
    <w:rsid w:val="00782CA8"/>
    <w:rsid w:val="00783993"/>
    <w:rsid w:val="00783B10"/>
    <w:rsid w:val="0078486B"/>
    <w:rsid w:val="00784A1C"/>
    <w:rsid w:val="00785396"/>
    <w:rsid w:val="007853B2"/>
    <w:rsid w:val="0078543D"/>
    <w:rsid w:val="00786825"/>
    <w:rsid w:val="007875DA"/>
    <w:rsid w:val="00791411"/>
    <w:rsid w:val="00791E45"/>
    <w:rsid w:val="007946B3"/>
    <w:rsid w:val="00795E4B"/>
    <w:rsid w:val="007960F4"/>
    <w:rsid w:val="00796C34"/>
    <w:rsid w:val="00796DF7"/>
    <w:rsid w:val="007973F0"/>
    <w:rsid w:val="00797617"/>
    <w:rsid w:val="007A04E4"/>
    <w:rsid w:val="007A0BC2"/>
    <w:rsid w:val="007A15C7"/>
    <w:rsid w:val="007A2435"/>
    <w:rsid w:val="007A261A"/>
    <w:rsid w:val="007A3787"/>
    <w:rsid w:val="007A4B77"/>
    <w:rsid w:val="007A51D4"/>
    <w:rsid w:val="007A55B7"/>
    <w:rsid w:val="007A5F27"/>
    <w:rsid w:val="007A7247"/>
    <w:rsid w:val="007B04EF"/>
    <w:rsid w:val="007B0B72"/>
    <w:rsid w:val="007B1846"/>
    <w:rsid w:val="007B1BA7"/>
    <w:rsid w:val="007B28DF"/>
    <w:rsid w:val="007B2AE3"/>
    <w:rsid w:val="007B2B46"/>
    <w:rsid w:val="007B2EA8"/>
    <w:rsid w:val="007B462C"/>
    <w:rsid w:val="007B4930"/>
    <w:rsid w:val="007B5AD7"/>
    <w:rsid w:val="007C0363"/>
    <w:rsid w:val="007C0953"/>
    <w:rsid w:val="007C0F93"/>
    <w:rsid w:val="007C1026"/>
    <w:rsid w:val="007C12BF"/>
    <w:rsid w:val="007C13FA"/>
    <w:rsid w:val="007C178B"/>
    <w:rsid w:val="007C272D"/>
    <w:rsid w:val="007C3C8B"/>
    <w:rsid w:val="007C5B69"/>
    <w:rsid w:val="007C65AD"/>
    <w:rsid w:val="007C6AEA"/>
    <w:rsid w:val="007C6B10"/>
    <w:rsid w:val="007C6DBF"/>
    <w:rsid w:val="007D12AC"/>
    <w:rsid w:val="007D14E0"/>
    <w:rsid w:val="007D1A35"/>
    <w:rsid w:val="007D2E0D"/>
    <w:rsid w:val="007D47CB"/>
    <w:rsid w:val="007D6635"/>
    <w:rsid w:val="007D7764"/>
    <w:rsid w:val="007E1401"/>
    <w:rsid w:val="007E2076"/>
    <w:rsid w:val="007E20F1"/>
    <w:rsid w:val="007E2247"/>
    <w:rsid w:val="007E234B"/>
    <w:rsid w:val="007E28A1"/>
    <w:rsid w:val="007E2D8E"/>
    <w:rsid w:val="007E31E4"/>
    <w:rsid w:val="007E42A8"/>
    <w:rsid w:val="007E5339"/>
    <w:rsid w:val="007E5628"/>
    <w:rsid w:val="007E633E"/>
    <w:rsid w:val="007F095A"/>
    <w:rsid w:val="007F1246"/>
    <w:rsid w:val="007F261C"/>
    <w:rsid w:val="007F3F46"/>
    <w:rsid w:val="007F4674"/>
    <w:rsid w:val="007F49CC"/>
    <w:rsid w:val="007F55E4"/>
    <w:rsid w:val="007F6F71"/>
    <w:rsid w:val="007F7A0F"/>
    <w:rsid w:val="007F7DA4"/>
    <w:rsid w:val="00801BE3"/>
    <w:rsid w:val="008022F1"/>
    <w:rsid w:val="0080235D"/>
    <w:rsid w:val="00802940"/>
    <w:rsid w:val="00802ED1"/>
    <w:rsid w:val="008033B8"/>
    <w:rsid w:val="008045FC"/>
    <w:rsid w:val="0080584A"/>
    <w:rsid w:val="00805E87"/>
    <w:rsid w:val="00806AE2"/>
    <w:rsid w:val="00813363"/>
    <w:rsid w:val="00814A78"/>
    <w:rsid w:val="00815174"/>
    <w:rsid w:val="00817A39"/>
    <w:rsid w:val="008200FF"/>
    <w:rsid w:val="008201F5"/>
    <w:rsid w:val="008211D1"/>
    <w:rsid w:val="0082205A"/>
    <w:rsid w:val="00823240"/>
    <w:rsid w:val="00824373"/>
    <w:rsid w:val="00825AB7"/>
    <w:rsid w:val="00825E4B"/>
    <w:rsid w:val="0082799A"/>
    <w:rsid w:val="008303B9"/>
    <w:rsid w:val="00830702"/>
    <w:rsid w:val="00830B44"/>
    <w:rsid w:val="00831BF4"/>
    <w:rsid w:val="00831F68"/>
    <w:rsid w:val="00832D9A"/>
    <w:rsid w:val="00833108"/>
    <w:rsid w:val="008332AC"/>
    <w:rsid w:val="00833A06"/>
    <w:rsid w:val="00833DDB"/>
    <w:rsid w:val="00834320"/>
    <w:rsid w:val="00835356"/>
    <w:rsid w:val="00835F2F"/>
    <w:rsid w:val="00836077"/>
    <w:rsid w:val="00836584"/>
    <w:rsid w:val="00836702"/>
    <w:rsid w:val="008368B7"/>
    <w:rsid w:val="00836B52"/>
    <w:rsid w:val="00840277"/>
    <w:rsid w:val="00841276"/>
    <w:rsid w:val="0084136D"/>
    <w:rsid w:val="0084205A"/>
    <w:rsid w:val="00842A96"/>
    <w:rsid w:val="0084329D"/>
    <w:rsid w:val="008437CB"/>
    <w:rsid w:val="00844B71"/>
    <w:rsid w:val="008465FC"/>
    <w:rsid w:val="008510B3"/>
    <w:rsid w:val="008528B5"/>
    <w:rsid w:val="0085296F"/>
    <w:rsid w:val="00853236"/>
    <w:rsid w:val="00853C7E"/>
    <w:rsid w:val="00855285"/>
    <w:rsid w:val="00855348"/>
    <w:rsid w:val="0085723E"/>
    <w:rsid w:val="008572C7"/>
    <w:rsid w:val="00860206"/>
    <w:rsid w:val="00860F6C"/>
    <w:rsid w:val="008614BF"/>
    <w:rsid w:val="008615A8"/>
    <w:rsid w:val="00861D17"/>
    <w:rsid w:val="00863D40"/>
    <w:rsid w:val="00864072"/>
    <w:rsid w:val="00866502"/>
    <w:rsid w:val="00867E0A"/>
    <w:rsid w:val="008704F8"/>
    <w:rsid w:val="00871062"/>
    <w:rsid w:val="0087113A"/>
    <w:rsid w:val="00871419"/>
    <w:rsid w:val="00872E38"/>
    <w:rsid w:val="00874A37"/>
    <w:rsid w:val="00875427"/>
    <w:rsid w:val="00875AF1"/>
    <w:rsid w:val="00875C66"/>
    <w:rsid w:val="00875DF3"/>
    <w:rsid w:val="00876601"/>
    <w:rsid w:val="008769D3"/>
    <w:rsid w:val="00876C50"/>
    <w:rsid w:val="0088020F"/>
    <w:rsid w:val="00880ABE"/>
    <w:rsid w:val="008816A6"/>
    <w:rsid w:val="008821A9"/>
    <w:rsid w:val="00883DC0"/>
    <w:rsid w:val="00884529"/>
    <w:rsid w:val="00884896"/>
    <w:rsid w:val="00884DCF"/>
    <w:rsid w:val="00885A1D"/>
    <w:rsid w:val="0088644C"/>
    <w:rsid w:val="00886A92"/>
    <w:rsid w:val="00886AA1"/>
    <w:rsid w:val="00886AF7"/>
    <w:rsid w:val="00886B7D"/>
    <w:rsid w:val="0088747B"/>
    <w:rsid w:val="0088760E"/>
    <w:rsid w:val="00890007"/>
    <w:rsid w:val="0089057C"/>
    <w:rsid w:val="008910CE"/>
    <w:rsid w:val="008932AF"/>
    <w:rsid w:val="00893BF7"/>
    <w:rsid w:val="00895768"/>
    <w:rsid w:val="00896267"/>
    <w:rsid w:val="008A146E"/>
    <w:rsid w:val="008A1CA4"/>
    <w:rsid w:val="008A23E3"/>
    <w:rsid w:val="008A322F"/>
    <w:rsid w:val="008A46E1"/>
    <w:rsid w:val="008A5253"/>
    <w:rsid w:val="008A77E5"/>
    <w:rsid w:val="008B0E37"/>
    <w:rsid w:val="008B1C13"/>
    <w:rsid w:val="008B1CA2"/>
    <w:rsid w:val="008B26F8"/>
    <w:rsid w:val="008B2A64"/>
    <w:rsid w:val="008B32A5"/>
    <w:rsid w:val="008B388A"/>
    <w:rsid w:val="008B4681"/>
    <w:rsid w:val="008B519B"/>
    <w:rsid w:val="008B6124"/>
    <w:rsid w:val="008B67B3"/>
    <w:rsid w:val="008C02BA"/>
    <w:rsid w:val="008C1522"/>
    <w:rsid w:val="008C1C57"/>
    <w:rsid w:val="008C261D"/>
    <w:rsid w:val="008C2D80"/>
    <w:rsid w:val="008C2D95"/>
    <w:rsid w:val="008C3C9B"/>
    <w:rsid w:val="008C445A"/>
    <w:rsid w:val="008C5536"/>
    <w:rsid w:val="008C7BF5"/>
    <w:rsid w:val="008C7E63"/>
    <w:rsid w:val="008D00F1"/>
    <w:rsid w:val="008D05A7"/>
    <w:rsid w:val="008D09BA"/>
    <w:rsid w:val="008D0CC3"/>
    <w:rsid w:val="008D1E17"/>
    <w:rsid w:val="008D2679"/>
    <w:rsid w:val="008D2732"/>
    <w:rsid w:val="008D32B6"/>
    <w:rsid w:val="008D355E"/>
    <w:rsid w:val="008D5E34"/>
    <w:rsid w:val="008D7322"/>
    <w:rsid w:val="008D7838"/>
    <w:rsid w:val="008D7D9F"/>
    <w:rsid w:val="008E04C4"/>
    <w:rsid w:val="008E0722"/>
    <w:rsid w:val="008E118F"/>
    <w:rsid w:val="008E147D"/>
    <w:rsid w:val="008E4C97"/>
    <w:rsid w:val="008E4DE2"/>
    <w:rsid w:val="008E5109"/>
    <w:rsid w:val="008E5986"/>
    <w:rsid w:val="008E5C7C"/>
    <w:rsid w:val="008E5D9E"/>
    <w:rsid w:val="008E78E4"/>
    <w:rsid w:val="008E7BAC"/>
    <w:rsid w:val="008F0196"/>
    <w:rsid w:val="008F1C09"/>
    <w:rsid w:val="008F22E4"/>
    <w:rsid w:val="008F278A"/>
    <w:rsid w:val="008F2CF2"/>
    <w:rsid w:val="008F35F0"/>
    <w:rsid w:val="008F3789"/>
    <w:rsid w:val="008F66C1"/>
    <w:rsid w:val="008F69F6"/>
    <w:rsid w:val="008F6FF9"/>
    <w:rsid w:val="008F713E"/>
    <w:rsid w:val="008F77AE"/>
    <w:rsid w:val="008F7F8E"/>
    <w:rsid w:val="009005F1"/>
    <w:rsid w:val="00900857"/>
    <w:rsid w:val="00901803"/>
    <w:rsid w:val="00901F11"/>
    <w:rsid w:val="009029EE"/>
    <w:rsid w:val="00902BCB"/>
    <w:rsid w:val="00902E74"/>
    <w:rsid w:val="009037F1"/>
    <w:rsid w:val="00903915"/>
    <w:rsid w:val="00903F48"/>
    <w:rsid w:val="00906700"/>
    <w:rsid w:val="00906CEE"/>
    <w:rsid w:val="0090770A"/>
    <w:rsid w:val="0091045F"/>
    <w:rsid w:val="00910D42"/>
    <w:rsid w:val="00911C8F"/>
    <w:rsid w:val="00912895"/>
    <w:rsid w:val="00912B69"/>
    <w:rsid w:val="0091425E"/>
    <w:rsid w:val="009143A7"/>
    <w:rsid w:val="00914F27"/>
    <w:rsid w:val="009178B0"/>
    <w:rsid w:val="00920312"/>
    <w:rsid w:val="00920374"/>
    <w:rsid w:val="00920A8E"/>
    <w:rsid w:val="00922451"/>
    <w:rsid w:val="009225AB"/>
    <w:rsid w:val="00922B31"/>
    <w:rsid w:val="0092462F"/>
    <w:rsid w:val="00924D77"/>
    <w:rsid w:val="009251B9"/>
    <w:rsid w:val="00925AF1"/>
    <w:rsid w:val="009301AA"/>
    <w:rsid w:val="009302FC"/>
    <w:rsid w:val="00930DCF"/>
    <w:rsid w:val="0093242A"/>
    <w:rsid w:val="00932D89"/>
    <w:rsid w:val="00935077"/>
    <w:rsid w:val="009351B3"/>
    <w:rsid w:val="009353B9"/>
    <w:rsid w:val="00936E74"/>
    <w:rsid w:val="009405D5"/>
    <w:rsid w:val="009405EB"/>
    <w:rsid w:val="00943453"/>
    <w:rsid w:val="00947A5E"/>
    <w:rsid w:val="009504E2"/>
    <w:rsid w:val="00951DE8"/>
    <w:rsid w:val="0095334A"/>
    <w:rsid w:val="00956300"/>
    <w:rsid w:val="009575B6"/>
    <w:rsid w:val="009600D7"/>
    <w:rsid w:val="00960D69"/>
    <w:rsid w:val="0096187F"/>
    <w:rsid w:val="009623D9"/>
    <w:rsid w:val="00962BF9"/>
    <w:rsid w:val="00962EEC"/>
    <w:rsid w:val="00963065"/>
    <w:rsid w:val="0096316C"/>
    <w:rsid w:val="00963F4A"/>
    <w:rsid w:val="00964AF7"/>
    <w:rsid w:val="0096662A"/>
    <w:rsid w:val="009672B3"/>
    <w:rsid w:val="00967759"/>
    <w:rsid w:val="009678B5"/>
    <w:rsid w:val="00967A8D"/>
    <w:rsid w:val="009709E6"/>
    <w:rsid w:val="00970D96"/>
    <w:rsid w:val="00970F6E"/>
    <w:rsid w:val="00971391"/>
    <w:rsid w:val="009730A6"/>
    <w:rsid w:val="00973576"/>
    <w:rsid w:val="0097428E"/>
    <w:rsid w:val="00975549"/>
    <w:rsid w:val="00975786"/>
    <w:rsid w:val="009764D8"/>
    <w:rsid w:val="009801A1"/>
    <w:rsid w:val="00980405"/>
    <w:rsid w:val="00980596"/>
    <w:rsid w:val="00980812"/>
    <w:rsid w:val="00981039"/>
    <w:rsid w:val="00981517"/>
    <w:rsid w:val="00981EB2"/>
    <w:rsid w:val="00982643"/>
    <w:rsid w:val="00982992"/>
    <w:rsid w:val="00983705"/>
    <w:rsid w:val="009866DC"/>
    <w:rsid w:val="00986E49"/>
    <w:rsid w:val="00987021"/>
    <w:rsid w:val="00987788"/>
    <w:rsid w:val="00990296"/>
    <w:rsid w:val="0099062F"/>
    <w:rsid w:val="0099064D"/>
    <w:rsid w:val="00992872"/>
    <w:rsid w:val="00992BCA"/>
    <w:rsid w:val="00993B57"/>
    <w:rsid w:val="009945DD"/>
    <w:rsid w:val="00995186"/>
    <w:rsid w:val="00995279"/>
    <w:rsid w:val="00996E0A"/>
    <w:rsid w:val="00997A59"/>
    <w:rsid w:val="009A0BB9"/>
    <w:rsid w:val="009A15B7"/>
    <w:rsid w:val="009A2DE9"/>
    <w:rsid w:val="009A3581"/>
    <w:rsid w:val="009A3970"/>
    <w:rsid w:val="009A44EA"/>
    <w:rsid w:val="009A5403"/>
    <w:rsid w:val="009A5E0C"/>
    <w:rsid w:val="009A70A2"/>
    <w:rsid w:val="009B25A3"/>
    <w:rsid w:val="009B3437"/>
    <w:rsid w:val="009B37F9"/>
    <w:rsid w:val="009B3AF7"/>
    <w:rsid w:val="009B4083"/>
    <w:rsid w:val="009B4E6F"/>
    <w:rsid w:val="009B61AC"/>
    <w:rsid w:val="009B6474"/>
    <w:rsid w:val="009B727C"/>
    <w:rsid w:val="009B72E3"/>
    <w:rsid w:val="009B742B"/>
    <w:rsid w:val="009B7901"/>
    <w:rsid w:val="009C27C8"/>
    <w:rsid w:val="009C3D0B"/>
    <w:rsid w:val="009C3F02"/>
    <w:rsid w:val="009C4E59"/>
    <w:rsid w:val="009D0055"/>
    <w:rsid w:val="009D2267"/>
    <w:rsid w:val="009D2568"/>
    <w:rsid w:val="009D2C85"/>
    <w:rsid w:val="009D30E3"/>
    <w:rsid w:val="009D3BFE"/>
    <w:rsid w:val="009D3FB1"/>
    <w:rsid w:val="009D5248"/>
    <w:rsid w:val="009D6270"/>
    <w:rsid w:val="009D7280"/>
    <w:rsid w:val="009E019A"/>
    <w:rsid w:val="009E02A3"/>
    <w:rsid w:val="009E1435"/>
    <w:rsid w:val="009E2276"/>
    <w:rsid w:val="009E2BD5"/>
    <w:rsid w:val="009E4420"/>
    <w:rsid w:val="009E4E4F"/>
    <w:rsid w:val="009E5768"/>
    <w:rsid w:val="009E62A4"/>
    <w:rsid w:val="009E7B43"/>
    <w:rsid w:val="009F3D59"/>
    <w:rsid w:val="009F3E81"/>
    <w:rsid w:val="009F42BD"/>
    <w:rsid w:val="009F4827"/>
    <w:rsid w:val="009F48F0"/>
    <w:rsid w:val="009F4E3B"/>
    <w:rsid w:val="009F55AC"/>
    <w:rsid w:val="009F61C4"/>
    <w:rsid w:val="009F6EFC"/>
    <w:rsid w:val="00A008A6"/>
    <w:rsid w:val="00A0144F"/>
    <w:rsid w:val="00A01C06"/>
    <w:rsid w:val="00A03E0E"/>
    <w:rsid w:val="00A0461C"/>
    <w:rsid w:val="00A0575A"/>
    <w:rsid w:val="00A066C2"/>
    <w:rsid w:val="00A0777D"/>
    <w:rsid w:val="00A07DE3"/>
    <w:rsid w:val="00A10648"/>
    <w:rsid w:val="00A10804"/>
    <w:rsid w:val="00A12A8F"/>
    <w:rsid w:val="00A1455E"/>
    <w:rsid w:val="00A147C1"/>
    <w:rsid w:val="00A14C1D"/>
    <w:rsid w:val="00A16D0E"/>
    <w:rsid w:val="00A172C1"/>
    <w:rsid w:val="00A17960"/>
    <w:rsid w:val="00A17CCE"/>
    <w:rsid w:val="00A17DA1"/>
    <w:rsid w:val="00A213BD"/>
    <w:rsid w:val="00A2140D"/>
    <w:rsid w:val="00A2147D"/>
    <w:rsid w:val="00A23814"/>
    <w:rsid w:val="00A2491B"/>
    <w:rsid w:val="00A25415"/>
    <w:rsid w:val="00A2579A"/>
    <w:rsid w:val="00A26A28"/>
    <w:rsid w:val="00A272C0"/>
    <w:rsid w:val="00A27545"/>
    <w:rsid w:val="00A2761E"/>
    <w:rsid w:val="00A27DD0"/>
    <w:rsid w:val="00A3021A"/>
    <w:rsid w:val="00A307FB"/>
    <w:rsid w:val="00A32D90"/>
    <w:rsid w:val="00A33A74"/>
    <w:rsid w:val="00A33DC4"/>
    <w:rsid w:val="00A34241"/>
    <w:rsid w:val="00A34A3C"/>
    <w:rsid w:val="00A35442"/>
    <w:rsid w:val="00A357CA"/>
    <w:rsid w:val="00A3614B"/>
    <w:rsid w:val="00A36947"/>
    <w:rsid w:val="00A37C6D"/>
    <w:rsid w:val="00A37CD5"/>
    <w:rsid w:val="00A40FDD"/>
    <w:rsid w:val="00A41BB4"/>
    <w:rsid w:val="00A42A0A"/>
    <w:rsid w:val="00A432FC"/>
    <w:rsid w:val="00A43FA4"/>
    <w:rsid w:val="00A4480A"/>
    <w:rsid w:val="00A44A07"/>
    <w:rsid w:val="00A45A16"/>
    <w:rsid w:val="00A45F30"/>
    <w:rsid w:val="00A47E8F"/>
    <w:rsid w:val="00A51B32"/>
    <w:rsid w:val="00A52018"/>
    <w:rsid w:val="00A525DD"/>
    <w:rsid w:val="00A530DF"/>
    <w:rsid w:val="00A535A4"/>
    <w:rsid w:val="00A5499C"/>
    <w:rsid w:val="00A56CDF"/>
    <w:rsid w:val="00A5786F"/>
    <w:rsid w:val="00A6095C"/>
    <w:rsid w:val="00A6285B"/>
    <w:rsid w:val="00A63355"/>
    <w:rsid w:val="00A63AED"/>
    <w:rsid w:val="00A64C77"/>
    <w:rsid w:val="00A6527C"/>
    <w:rsid w:val="00A65A26"/>
    <w:rsid w:val="00A66F72"/>
    <w:rsid w:val="00A72B5A"/>
    <w:rsid w:val="00A73790"/>
    <w:rsid w:val="00A7412B"/>
    <w:rsid w:val="00A747EE"/>
    <w:rsid w:val="00A75414"/>
    <w:rsid w:val="00A772DE"/>
    <w:rsid w:val="00A8022D"/>
    <w:rsid w:val="00A80AC0"/>
    <w:rsid w:val="00A818F9"/>
    <w:rsid w:val="00A823D5"/>
    <w:rsid w:val="00A83D28"/>
    <w:rsid w:val="00A84563"/>
    <w:rsid w:val="00A84992"/>
    <w:rsid w:val="00A84C92"/>
    <w:rsid w:val="00A84F4A"/>
    <w:rsid w:val="00A85246"/>
    <w:rsid w:val="00A85A19"/>
    <w:rsid w:val="00A86AD8"/>
    <w:rsid w:val="00A87572"/>
    <w:rsid w:val="00A87977"/>
    <w:rsid w:val="00A87D26"/>
    <w:rsid w:val="00A90872"/>
    <w:rsid w:val="00A91633"/>
    <w:rsid w:val="00A91E9B"/>
    <w:rsid w:val="00A92FC1"/>
    <w:rsid w:val="00A93174"/>
    <w:rsid w:val="00A95A56"/>
    <w:rsid w:val="00A976B9"/>
    <w:rsid w:val="00A976D5"/>
    <w:rsid w:val="00A97EB8"/>
    <w:rsid w:val="00AA08FE"/>
    <w:rsid w:val="00AA0F53"/>
    <w:rsid w:val="00AA1880"/>
    <w:rsid w:val="00AA3BE2"/>
    <w:rsid w:val="00AA3DA7"/>
    <w:rsid w:val="00AA5082"/>
    <w:rsid w:val="00AA5143"/>
    <w:rsid w:val="00AA6B0A"/>
    <w:rsid w:val="00AA71D7"/>
    <w:rsid w:val="00AA74E3"/>
    <w:rsid w:val="00AA7E63"/>
    <w:rsid w:val="00AB0A1D"/>
    <w:rsid w:val="00AB1DC7"/>
    <w:rsid w:val="00AB1EE8"/>
    <w:rsid w:val="00AB2695"/>
    <w:rsid w:val="00AB28C2"/>
    <w:rsid w:val="00AB29A6"/>
    <w:rsid w:val="00AB364D"/>
    <w:rsid w:val="00AB36FC"/>
    <w:rsid w:val="00AB3BCB"/>
    <w:rsid w:val="00AB3DE0"/>
    <w:rsid w:val="00AB49D5"/>
    <w:rsid w:val="00AB538C"/>
    <w:rsid w:val="00AB612A"/>
    <w:rsid w:val="00AB7D48"/>
    <w:rsid w:val="00AC08B8"/>
    <w:rsid w:val="00AC1334"/>
    <w:rsid w:val="00AC13B3"/>
    <w:rsid w:val="00AC227E"/>
    <w:rsid w:val="00AC2BFB"/>
    <w:rsid w:val="00AC3562"/>
    <w:rsid w:val="00AC4132"/>
    <w:rsid w:val="00AC46E1"/>
    <w:rsid w:val="00AC47E1"/>
    <w:rsid w:val="00AC58A3"/>
    <w:rsid w:val="00AC66CE"/>
    <w:rsid w:val="00AD0E51"/>
    <w:rsid w:val="00AD12C4"/>
    <w:rsid w:val="00AD16BE"/>
    <w:rsid w:val="00AD1CA7"/>
    <w:rsid w:val="00AD209A"/>
    <w:rsid w:val="00AD2321"/>
    <w:rsid w:val="00AD3AE6"/>
    <w:rsid w:val="00AD3DE0"/>
    <w:rsid w:val="00AD44C1"/>
    <w:rsid w:val="00AD57B0"/>
    <w:rsid w:val="00AD6B27"/>
    <w:rsid w:val="00AD72EC"/>
    <w:rsid w:val="00AD76CD"/>
    <w:rsid w:val="00AD7ABE"/>
    <w:rsid w:val="00AE1D3A"/>
    <w:rsid w:val="00AE36F7"/>
    <w:rsid w:val="00AE48D5"/>
    <w:rsid w:val="00AE51BB"/>
    <w:rsid w:val="00AE57F8"/>
    <w:rsid w:val="00AE5B3D"/>
    <w:rsid w:val="00AE7BB7"/>
    <w:rsid w:val="00AF01A3"/>
    <w:rsid w:val="00AF374D"/>
    <w:rsid w:val="00AF4325"/>
    <w:rsid w:val="00AF68D4"/>
    <w:rsid w:val="00AF7A3C"/>
    <w:rsid w:val="00AF7B75"/>
    <w:rsid w:val="00B007D3"/>
    <w:rsid w:val="00B00E02"/>
    <w:rsid w:val="00B01492"/>
    <w:rsid w:val="00B01D3D"/>
    <w:rsid w:val="00B02092"/>
    <w:rsid w:val="00B02A15"/>
    <w:rsid w:val="00B02F82"/>
    <w:rsid w:val="00B043B0"/>
    <w:rsid w:val="00B05B27"/>
    <w:rsid w:val="00B06D43"/>
    <w:rsid w:val="00B10782"/>
    <w:rsid w:val="00B10832"/>
    <w:rsid w:val="00B111E4"/>
    <w:rsid w:val="00B1148C"/>
    <w:rsid w:val="00B11741"/>
    <w:rsid w:val="00B11903"/>
    <w:rsid w:val="00B125E0"/>
    <w:rsid w:val="00B15111"/>
    <w:rsid w:val="00B158C5"/>
    <w:rsid w:val="00B16C78"/>
    <w:rsid w:val="00B16E44"/>
    <w:rsid w:val="00B17ACA"/>
    <w:rsid w:val="00B17BC6"/>
    <w:rsid w:val="00B20451"/>
    <w:rsid w:val="00B21175"/>
    <w:rsid w:val="00B2148A"/>
    <w:rsid w:val="00B21F4B"/>
    <w:rsid w:val="00B22562"/>
    <w:rsid w:val="00B22673"/>
    <w:rsid w:val="00B24569"/>
    <w:rsid w:val="00B26633"/>
    <w:rsid w:val="00B274B9"/>
    <w:rsid w:val="00B31C03"/>
    <w:rsid w:val="00B32562"/>
    <w:rsid w:val="00B33A12"/>
    <w:rsid w:val="00B342A3"/>
    <w:rsid w:val="00B34F03"/>
    <w:rsid w:val="00B366C7"/>
    <w:rsid w:val="00B37882"/>
    <w:rsid w:val="00B37D26"/>
    <w:rsid w:val="00B42A93"/>
    <w:rsid w:val="00B446B6"/>
    <w:rsid w:val="00B45B71"/>
    <w:rsid w:val="00B45CCA"/>
    <w:rsid w:val="00B45EA9"/>
    <w:rsid w:val="00B46BF1"/>
    <w:rsid w:val="00B46D1B"/>
    <w:rsid w:val="00B47679"/>
    <w:rsid w:val="00B52333"/>
    <w:rsid w:val="00B52ECC"/>
    <w:rsid w:val="00B5310D"/>
    <w:rsid w:val="00B54199"/>
    <w:rsid w:val="00B55988"/>
    <w:rsid w:val="00B55FED"/>
    <w:rsid w:val="00B5638D"/>
    <w:rsid w:val="00B569F9"/>
    <w:rsid w:val="00B571C2"/>
    <w:rsid w:val="00B57E91"/>
    <w:rsid w:val="00B60ACE"/>
    <w:rsid w:val="00B60D3D"/>
    <w:rsid w:val="00B6409B"/>
    <w:rsid w:val="00B6465E"/>
    <w:rsid w:val="00B648D9"/>
    <w:rsid w:val="00B658E0"/>
    <w:rsid w:val="00B67083"/>
    <w:rsid w:val="00B675D4"/>
    <w:rsid w:val="00B67CED"/>
    <w:rsid w:val="00B70443"/>
    <w:rsid w:val="00B7095D"/>
    <w:rsid w:val="00B72B22"/>
    <w:rsid w:val="00B749FD"/>
    <w:rsid w:val="00B7694E"/>
    <w:rsid w:val="00B81F34"/>
    <w:rsid w:val="00B85DF4"/>
    <w:rsid w:val="00B85E71"/>
    <w:rsid w:val="00B86990"/>
    <w:rsid w:val="00B87491"/>
    <w:rsid w:val="00B87EDA"/>
    <w:rsid w:val="00B901DF"/>
    <w:rsid w:val="00B90B84"/>
    <w:rsid w:val="00B91D1E"/>
    <w:rsid w:val="00B92786"/>
    <w:rsid w:val="00B92A69"/>
    <w:rsid w:val="00B92BEE"/>
    <w:rsid w:val="00B93624"/>
    <w:rsid w:val="00B961EE"/>
    <w:rsid w:val="00B96483"/>
    <w:rsid w:val="00B96CA2"/>
    <w:rsid w:val="00B96E0A"/>
    <w:rsid w:val="00B96FDA"/>
    <w:rsid w:val="00B97476"/>
    <w:rsid w:val="00B9766C"/>
    <w:rsid w:val="00B97C58"/>
    <w:rsid w:val="00BA04C9"/>
    <w:rsid w:val="00BA04D9"/>
    <w:rsid w:val="00BA0A21"/>
    <w:rsid w:val="00BA0D05"/>
    <w:rsid w:val="00BA0D77"/>
    <w:rsid w:val="00BA0F81"/>
    <w:rsid w:val="00BA136E"/>
    <w:rsid w:val="00BA17FC"/>
    <w:rsid w:val="00BA19BA"/>
    <w:rsid w:val="00BA270F"/>
    <w:rsid w:val="00BA384F"/>
    <w:rsid w:val="00BA57B4"/>
    <w:rsid w:val="00BA60AD"/>
    <w:rsid w:val="00BA78D9"/>
    <w:rsid w:val="00BB0032"/>
    <w:rsid w:val="00BB02B1"/>
    <w:rsid w:val="00BB3104"/>
    <w:rsid w:val="00BB436A"/>
    <w:rsid w:val="00BB49E5"/>
    <w:rsid w:val="00BB5406"/>
    <w:rsid w:val="00BB6AEC"/>
    <w:rsid w:val="00BB7F54"/>
    <w:rsid w:val="00BC102F"/>
    <w:rsid w:val="00BC1B47"/>
    <w:rsid w:val="00BC238E"/>
    <w:rsid w:val="00BC29A7"/>
    <w:rsid w:val="00BC3AB2"/>
    <w:rsid w:val="00BC3BCB"/>
    <w:rsid w:val="00BC48BE"/>
    <w:rsid w:val="00BC4A8E"/>
    <w:rsid w:val="00BC670F"/>
    <w:rsid w:val="00BC789A"/>
    <w:rsid w:val="00BD0817"/>
    <w:rsid w:val="00BD0D3A"/>
    <w:rsid w:val="00BD2900"/>
    <w:rsid w:val="00BD4B90"/>
    <w:rsid w:val="00BD5060"/>
    <w:rsid w:val="00BD5327"/>
    <w:rsid w:val="00BD7D9C"/>
    <w:rsid w:val="00BD7FC3"/>
    <w:rsid w:val="00BE00E5"/>
    <w:rsid w:val="00BE0810"/>
    <w:rsid w:val="00BE0AB5"/>
    <w:rsid w:val="00BE0EE4"/>
    <w:rsid w:val="00BE17B9"/>
    <w:rsid w:val="00BE3457"/>
    <w:rsid w:val="00BE3B0C"/>
    <w:rsid w:val="00BE3F87"/>
    <w:rsid w:val="00BE65AC"/>
    <w:rsid w:val="00BE7C65"/>
    <w:rsid w:val="00BF0102"/>
    <w:rsid w:val="00BF043D"/>
    <w:rsid w:val="00BF059C"/>
    <w:rsid w:val="00BF241F"/>
    <w:rsid w:val="00BF2781"/>
    <w:rsid w:val="00BF321C"/>
    <w:rsid w:val="00BF353C"/>
    <w:rsid w:val="00BF4572"/>
    <w:rsid w:val="00BF5703"/>
    <w:rsid w:val="00C03019"/>
    <w:rsid w:val="00C031BB"/>
    <w:rsid w:val="00C032DB"/>
    <w:rsid w:val="00C034BC"/>
    <w:rsid w:val="00C040D7"/>
    <w:rsid w:val="00C04F1A"/>
    <w:rsid w:val="00C06D2E"/>
    <w:rsid w:val="00C07078"/>
    <w:rsid w:val="00C11CE3"/>
    <w:rsid w:val="00C122DC"/>
    <w:rsid w:val="00C123AA"/>
    <w:rsid w:val="00C1293E"/>
    <w:rsid w:val="00C13AF8"/>
    <w:rsid w:val="00C14091"/>
    <w:rsid w:val="00C148E4"/>
    <w:rsid w:val="00C153E5"/>
    <w:rsid w:val="00C16FE8"/>
    <w:rsid w:val="00C17042"/>
    <w:rsid w:val="00C21176"/>
    <w:rsid w:val="00C214D5"/>
    <w:rsid w:val="00C21FEA"/>
    <w:rsid w:val="00C22626"/>
    <w:rsid w:val="00C24B2E"/>
    <w:rsid w:val="00C25129"/>
    <w:rsid w:val="00C254B4"/>
    <w:rsid w:val="00C25BDD"/>
    <w:rsid w:val="00C25D6F"/>
    <w:rsid w:val="00C271A6"/>
    <w:rsid w:val="00C2786B"/>
    <w:rsid w:val="00C30516"/>
    <w:rsid w:val="00C30C81"/>
    <w:rsid w:val="00C31BD0"/>
    <w:rsid w:val="00C31D86"/>
    <w:rsid w:val="00C32FE0"/>
    <w:rsid w:val="00C33BE9"/>
    <w:rsid w:val="00C3609F"/>
    <w:rsid w:val="00C367FA"/>
    <w:rsid w:val="00C36800"/>
    <w:rsid w:val="00C36A93"/>
    <w:rsid w:val="00C36EB9"/>
    <w:rsid w:val="00C40033"/>
    <w:rsid w:val="00C412BD"/>
    <w:rsid w:val="00C45D98"/>
    <w:rsid w:val="00C464A5"/>
    <w:rsid w:val="00C477A5"/>
    <w:rsid w:val="00C47B92"/>
    <w:rsid w:val="00C51E08"/>
    <w:rsid w:val="00C52601"/>
    <w:rsid w:val="00C527BF"/>
    <w:rsid w:val="00C53F21"/>
    <w:rsid w:val="00C54344"/>
    <w:rsid w:val="00C54E95"/>
    <w:rsid w:val="00C5519A"/>
    <w:rsid w:val="00C552B5"/>
    <w:rsid w:val="00C556E3"/>
    <w:rsid w:val="00C55EE1"/>
    <w:rsid w:val="00C56B10"/>
    <w:rsid w:val="00C579B1"/>
    <w:rsid w:val="00C60CA1"/>
    <w:rsid w:val="00C60EF9"/>
    <w:rsid w:val="00C624E5"/>
    <w:rsid w:val="00C63565"/>
    <w:rsid w:val="00C63920"/>
    <w:rsid w:val="00C64F04"/>
    <w:rsid w:val="00C6592A"/>
    <w:rsid w:val="00C660E2"/>
    <w:rsid w:val="00C679C3"/>
    <w:rsid w:val="00C67A12"/>
    <w:rsid w:val="00C67EB8"/>
    <w:rsid w:val="00C70CD8"/>
    <w:rsid w:val="00C71133"/>
    <w:rsid w:val="00C71596"/>
    <w:rsid w:val="00C722C4"/>
    <w:rsid w:val="00C74AC4"/>
    <w:rsid w:val="00C75106"/>
    <w:rsid w:val="00C75C18"/>
    <w:rsid w:val="00C76198"/>
    <w:rsid w:val="00C80F91"/>
    <w:rsid w:val="00C82839"/>
    <w:rsid w:val="00C832EA"/>
    <w:rsid w:val="00C83AE5"/>
    <w:rsid w:val="00C83DE3"/>
    <w:rsid w:val="00C8458E"/>
    <w:rsid w:val="00C8519F"/>
    <w:rsid w:val="00C85ABF"/>
    <w:rsid w:val="00C861C7"/>
    <w:rsid w:val="00C87A10"/>
    <w:rsid w:val="00C87EA5"/>
    <w:rsid w:val="00C90BB1"/>
    <w:rsid w:val="00C90EEC"/>
    <w:rsid w:val="00C9181B"/>
    <w:rsid w:val="00C91D68"/>
    <w:rsid w:val="00C92BF7"/>
    <w:rsid w:val="00C930F5"/>
    <w:rsid w:val="00C93DFB"/>
    <w:rsid w:val="00C9401F"/>
    <w:rsid w:val="00C9546F"/>
    <w:rsid w:val="00C95622"/>
    <w:rsid w:val="00C96084"/>
    <w:rsid w:val="00C965D8"/>
    <w:rsid w:val="00C975F3"/>
    <w:rsid w:val="00C978DE"/>
    <w:rsid w:val="00CA14E1"/>
    <w:rsid w:val="00CA1579"/>
    <w:rsid w:val="00CA307B"/>
    <w:rsid w:val="00CA3B0B"/>
    <w:rsid w:val="00CB1615"/>
    <w:rsid w:val="00CB42D0"/>
    <w:rsid w:val="00CB50D4"/>
    <w:rsid w:val="00CC00DE"/>
    <w:rsid w:val="00CC07B1"/>
    <w:rsid w:val="00CC2C63"/>
    <w:rsid w:val="00CC3999"/>
    <w:rsid w:val="00CC42C9"/>
    <w:rsid w:val="00CC5F1F"/>
    <w:rsid w:val="00CD0174"/>
    <w:rsid w:val="00CD17F8"/>
    <w:rsid w:val="00CD1BE8"/>
    <w:rsid w:val="00CD31A6"/>
    <w:rsid w:val="00CD3F86"/>
    <w:rsid w:val="00CD45F0"/>
    <w:rsid w:val="00CD48CD"/>
    <w:rsid w:val="00CD4B45"/>
    <w:rsid w:val="00CD4CA0"/>
    <w:rsid w:val="00CD5995"/>
    <w:rsid w:val="00CD6C2E"/>
    <w:rsid w:val="00CD6E75"/>
    <w:rsid w:val="00CD7C29"/>
    <w:rsid w:val="00CE097F"/>
    <w:rsid w:val="00CE179E"/>
    <w:rsid w:val="00CE1AC7"/>
    <w:rsid w:val="00CE2171"/>
    <w:rsid w:val="00CE2F9F"/>
    <w:rsid w:val="00CE34D6"/>
    <w:rsid w:val="00CE618C"/>
    <w:rsid w:val="00CE68F8"/>
    <w:rsid w:val="00CE6C6B"/>
    <w:rsid w:val="00CE7753"/>
    <w:rsid w:val="00CF0578"/>
    <w:rsid w:val="00CF1D7B"/>
    <w:rsid w:val="00CF2C13"/>
    <w:rsid w:val="00CF44B8"/>
    <w:rsid w:val="00CF45A3"/>
    <w:rsid w:val="00CF5EEE"/>
    <w:rsid w:val="00CF6A36"/>
    <w:rsid w:val="00CF71DF"/>
    <w:rsid w:val="00D01AEF"/>
    <w:rsid w:val="00D03E33"/>
    <w:rsid w:val="00D10345"/>
    <w:rsid w:val="00D125D6"/>
    <w:rsid w:val="00D1367E"/>
    <w:rsid w:val="00D13B03"/>
    <w:rsid w:val="00D146E1"/>
    <w:rsid w:val="00D15275"/>
    <w:rsid w:val="00D172C1"/>
    <w:rsid w:val="00D177F7"/>
    <w:rsid w:val="00D2188E"/>
    <w:rsid w:val="00D226B7"/>
    <w:rsid w:val="00D22A44"/>
    <w:rsid w:val="00D259F1"/>
    <w:rsid w:val="00D264D5"/>
    <w:rsid w:val="00D26597"/>
    <w:rsid w:val="00D26F3B"/>
    <w:rsid w:val="00D2728B"/>
    <w:rsid w:val="00D3001A"/>
    <w:rsid w:val="00D30CBF"/>
    <w:rsid w:val="00D31C65"/>
    <w:rsid w:val="00D33479"/>
    <w:rsid w:val="00D33CB4"/>
    <w:rsid w:val="00D342FB"/>
    <w:rsid w:val="00D3499D"/>
    <w:rsid w:val="00D35466"/>
    <w:rsid w:val="00D35C6C"/>
    <w:rsid w:val="00D36120"/>
    <w:rsid w:val="00D36BD7"/>
    <w:rsid w:val="00D37D2C"/>
    <w:rsid w:val="00D4035F"/>
    <w:rsid w:val="00D4163F"/>
    <w:rsid w:val="00D419A3"/>
    <w:rsid w:val="00D42157"/>
    <w:rsid w:val="00D446D0"/>
    <w:rsid w:val="00D45549"/>
    <w:rsid w:val="00D45900"/>
    <w:rsid w:val="00D45A63"/>
    <w:rsid w:val="00D46B57"/>
    <w:rsid w:val="00D46D2E"/>
    <w:rsid w:val="00D478E2"/>
    <w:rsid w:val="00D508F4"/>
    <w:rsid w:val="00D50D31"/>
    <w:rsid w:val="00D512B8"/>
    <w:rsid w:val="00D512EE"/>
    <w:rsid w:val="00D51C04"/>
    <w:rsid w:val="00D5375F"/>
    <w:rsid w:val="00D53D7E"/>
    <w:rsid w:val="00D55014"/>
    <w:rsid w:val="00D56DE8"/>
    <w:rsid w:val="00D57691"/>
    <w:rsid w:val="00D5798B"/>
    <w:rsid w:val="00D623F0"/>
    <w:rsid w:val="00D62FF9"/>
    <w:rsid w:val="00D631CE"/>
    <w:rsid w:val="00D63FE8"/>
    <w:rsid w:val="00D646EA"/>
    <w:rsid w:val="00D657B3"/>
    <w:rsid w:val="00D71E9A"/>
    <w:rsid w:val="00D724A0"/>
    <w:rsid w:val="00D72FB9"/>
    <w:rsid w:val="00D73D48"/>
    <w:rsid w:val="00D73FBC"/>
    <w:rsid w:val="00D76F5B"/>
    <w:rsid w:val="00D80C06"/>
    <w:rsid w:val="00D80F7F"/>
    <w:rsid w:val="00D80FC1"/>
    <w:rsid w:val="00D82833"/>
    <w:rsid w:val="00D8298D"/>
    <w:rsid w:val="00D84033"/>
    <w:rsid w:val="00D84FA1"/>
    <w:rsid w:val="00D86140"/>
    <w:rsid w:val="00D871DC"/>
    <w:rsid w:val="00D87F87"/>
    <w:rsid w:val="00D91558"/>
    <w:rsid w:val="00D91820"/>
    <w:rsid w:val="00D91F1A"/>
    <w:rsid w:val="00D93110"/>
    <w:rsid w:val="00D93D28"/>
    <w:rsid w:val="00D96D21"/>
    <w:rsid w:val="00DA1B1C"/>
    <w:rsid w:val="00DA29CC"/>
    <w:rsid w:val="00DA2A53"/>
    <w:rsid w:val="00DA7213"/>
    <w:rsid w:val="00DB0962"/>
    <w:rsid w:val="00DB100D"/>
    <w:rsid w:val="00DB3B5D"/>
    <w:rsid w:val="00DB4DB4"/>
    <w:rsid w:val="00DB5049"/>
    <w:rsid w:val="00DB56DA"/>
    <w:rsid w:val="00DB695D"/>
    <w:rsid w:val="00DB6F4F"/>
    <w:rsid w:val="00DC0A15"/>
    <w:rsid w:val="00DC19CE"/>
    <w:rsid w:val="00DC2510"/>
    <w:rsid w:val="00DC2D99"/>
    <w:rsid w:val="00DC3F62"/>
    <w:rsid w:val="00DC436F"/>
    <w:rsid w:val="00DC4705"/>
    <w:rsid w:val="00DC6133"/>
    <w:rsid w:val="00DC63FA"/>
    <w:rsid w:val="00DC7B61"/>
    <w:rsid w:val="00DD022D"/>
    <w:rsid w:val="00DD0C01"/>
    <w:rsid w:val="00DD2382"/>
    <w:rsid w:val="00DD31CA"/>
    <w:rsid w:val="00DD3842"/>
    <w:rsid w:val="00DD3D98"/>
    <w:rsid w:val="00DD5269"/>
    <w:rsid w:val="00DD7A6F"/>
    <w:rsid w:val="00DE025E"/>
    <w:rsid w:val="00DE31EC"/>
    <w:rsid w:val="00DF0676"/>
    <w:rsid w:val="00DF10D2"/>
    <w:rsid w:val="00DF1571"/>
    <w:rsid w:val="00DF1CF1"/>
    <w:rsid w:val="00DF29D5"/>
    <w:rsid w:val="00DF392C"/>
    <w:rsid w:val="00DF3DB8"/>
    <w:rsid w:val="00DF40BF"/>
    <w:rsid w:val="00DF5126"/>
    <w:rsid w:val="00DF5317"/>
    <w:rsid w:val="00DF5EC7"/>
    <w:rsid w:val="00DF6A14"/>
    <w:rsid w:val="00DF6A21"/>
    <w:rsid w:val="00DF6F03"/>
    <w:rsid w:val="00DF72BD"/>
    <w:rsid w:val="00E0072B"/>
    <w:rsid w:val="00E00959"/>
    <w:rsid w:val="00E00D3F"/>
    <w:rsid w:val="00E00E6D"/>
    <w:rsid w:val="00E01673"/>
    <w:rsid w:val="00E02395"/>
    <w:rsid w:val="00E03E85"/>
    <w:rsid w:val="00E04295"/>
    <w:rsid w:val="00E06451"/>
    <w:rsid w:val="00E06482"/>
    <w:rsid w:val="00E075B1"/>
    <w:rsid w:val="00E10253"/>
    <w:rsid w:val="00E10FA8"/>
    <w:rsid w:val="00E11628"/>
    <w:rsid w:val="00E135F1"/>
    <w:rsid w:val="00E14DB6"/>
    <w:rsid w:val="00E1673E"/>
    <w:rsid w:val="00E168BF"/>
    <w:rsid w:val="00E16A86"/>
    <w:rsid w:val="00E174E3"/>
    <w:rsid w:val="00E20526"/>
    <w:rsid w:val="00E20745"/>
    <w:rsid w:val="00E2106F"/>
    <w:rsid w:val="00E21405"/>
    <w:rsid w:val="00E21597"/>
    <w:rsid w:val="00E227A1"/>
    <w:rsid w:val="00E23612"/>
    <w:rsid w:val="00E23C88"/>
    <w:rsid w:val="00E24265"/>
    <w:rsid w:val="00E24D60"/>
    <w:rsid w:val="00E24EF3"/>
    <w:rsid w:val="00E264A8"/>
    <w:rsid w:val="00E2752E"/>
    <w:rsid w:val="00E308B0"/>
    <w:rsid w:val="00E30AD1"/>
    <w:rsid w:val="00E30EE6"/>
    <w:rsid w:val="00E321BC"/>
    <w:rsid w:val="00E32269"/>
    <w:rsid w:val="00E3237D"/>
    <w:rsid w:val="00E34C20"/>
    <w:rsid w:val="00E35660"/>
    <w:rsid w:val="00E35BF1"/>
    <w:rsid w:val="00E370AA"/>
    <w:rsid w:val="00E37815"/>
    <w:rsid w:val="00E40A19"/>
    <w:rsid w:val="00E40D5E"/>
    <w:rsid w:val="00E42425"/>
    <w:rsid w:val="00E428B9"/>
    <w:rsid w:val="00E431B2"/>
    <w:rsid w:val="00E43263"/>
    <w:rsid w:val="00E43C78"/>
    <w:rsid w:val="00E45795"/>
    <w:rsid w:val="00E46ECB"/>
    <w:rsid w:val="00E470A4"/>
    <w:rsid w:val="00E47307"/>
    <w:rsid w:val="00E47938"/>
    <w:rsid w:val="00E5057F"/>
    <w:rsid w:val="00E54753"/>
    <w:rsid w:val="00E55195"/>
    <w:rsid w:val="00E55E51"/>
    <w:rsid w:val="00E5657B"/>
    <w:rsid w:val="00E56785"/>
    <w:rsid w:val="00E56FC1"/>
    <w:rsid w:val="00E571B6"/>
    <w:rsid w:val="00E601FE"/>
    <w:rsid w:val="00E606C1"/>
    <w:rsid w:val="00E60DB2"/>
    <w:rsid w:val="00E630E7"/>
    <w:rsid w:val="00E63C5C"/>
    <w:rsid w:val="00E63D54"/>
    <w:rsid w:val="00E64346"/>
    <w:rsid w:val="00E6448B"/>
    <w:rsid w:val="00E64C33"/>
    <w:rsid w:val="00E7083A"/>
    <w:rsid w:val="00E71FE8"/>
    <w:rsid w:val="00E72BE5"/>
    <w:rsid w:val="00E75290"/>
    <w:rsid w:val="00E75760"/>
    <w:rsid w:val="00E757C3"/>
    <w:rsid w:val="00E75BB3"/>
    <w:rsid w:val="00E801A7"/>
    <w:rsid w:val="00E81596"/>
    <w:rsid w:val="00E81DD6"/>
    <w:rsid w:val="00E8242F"/>
    <w:rsid w:val="00E83AEA"/>
    <w:rsid w:val="00E844B3"/>
    <w:rsid w:val="00E84711"/>
    <w:rsid w:val="00E84D6D"/>
    <w:rsid w:val="00E85B35"/>
    <w:rsid w:val="00E85DDE"/>
    <w:rsid w:val="00E870FF"/>
    <w:rsid w:val="00E90090"/>
    <w:rsid w:val="00E91906"/>
    <w:rsid w:val="00E9384F"/>
    <w:rsid w:val="00E94646"/>
    <w:rsid w:val="00E94E69"/>
    <w:rsid w:val="00E963E4"/>
    <w:rsid w:val="00E96CA3"/>
    <w:rsid w:val="00E96CC2"/>
    <w:rsid w:val="00E96E22"/>
    <w:rsid w:val="00E96F93"/>
    <w:rsid w:val="00E97AD0"/>
    <w:rsid w:val="00E97EC3"/>
    <w:rsid w:val="00EA2EBF"/>
    <w:rsid w:val="00EA3F49"/>
    <w:rsid w:val="00EA53F3"/>
    <w:rsid w:val="00EA66EC"/>
    <w:rsid w:val="00EA7A72"/>
    <w:rsid w:val="00EB393D"/>
    <w:rsid w:val="00EB3994"/>
    <w:rsid w:val="00EB3C88"/>
    <w:rsid w:val="00EB3D84"/>
    <w:rsid w:val="00EB41C4"/>
    <w:rsid w:val="00EB71C2"/>
    <w:rsid w:val="00EB785F"/>
    <w:rsid w:val="00EB7BF5"/>
    <w:rsid w:val="00EC09BE"/>
    <w:rsid w:val="00EC0F4E"/>
    <w:rsid w:val="00EC1CAC"/>
    <w:rsid w:val="00EC1F90"/>
    <w:rsid w:val="00EC2143"/>
    <w:rsid w:val="00EC2DDD"/>
    <w:rsid w:val="00EC334E"/>
    <w:rsid w:val="00EC4E09"/>
    <w:rsid w:val="00EC78A7"/>
    <w:rsid w:val="00ED0096"/>
    <w:rsid w:val="00ED0FF9"/>
    <w:rsid w:val="00ED12A2"/>
    <w:rsid w:val="00ED2AE3"/>
    <w:rsid w:val="00ED3220"/>
    <w:rsid w:val="00ED4308"/>
    <w:rsid w:val="00ED4DAC"/>
    <w:rsid w:val="00ED5407"/>
    <w:rsid w:val="00ED5C53"/>
    <w:rsid w:val="00ED78F1"/>
    <w:rsid w:val="00EE056E"/>
    <w:rsid w:val="00EE0872"/>
    <w:rsid w:val="00EE09D0"/>
    <w:rsid w:val="00EE1E2F"/>
    <w:rsid w:val="00EE2265"/>
    <w:rsid w:val="00EE3EE6"/>
    <w:rsid w:val="00EE6097"/>
    <w:rsid w:val="00EE60D4"/>
    <w:rsid w:val="00EF1428"/>
    <w:rsid w:val="00EF326F"/>
    <w:rsid w:val="00EF3A36"/>
    <w:rsid w:val="00EF3A7D"/>
    <w:rsid w:val="00EF3F4B"/>
    <w:rsid w:val="00EF47BF"/>
    <w:rsid w:val="00EF4949"/>
    <w:rsid w:val="00EF56B3"/>
    <w:rsid w:val="00EF57AF"/>
    <w:rsid w:val="00EF636F"/>
    <w:rsid w:val="00EF6A52"/>
    <w:rsid w:val="00EF6B25"/>
    <w:rsid w:val="00EF6D32"/>
    <w:rsid w:val="00EF7237"/>
    <w:rsid w:val="00EF78AD"/>
    <w:rsid w:val="00EF7CA8"/>
    <w:rsid w:val="00F00C10"/>
    <w:rsid w:val="00F01159"/>
    <w:rsid w:val="00F0243A"/>
    <w:rsid w:val="00F02671"/>
    <w:rsid w:val="00F0454F"/>
    <w:rsid w:val="00F069CE"/>
    <w:rsid w:val="00F07F66"/>
    <w:rsid w:val="00F10D72"/>
    <w:rsid w:val="00F110C0"/>
    <w:rsid w:val="00F12C6A"/>
    <w:rsid w:val="00F137BF"/>
    <w:rsid w:val="00F13E66"/>
    <w:rsid w:val="00F14A42"/>
    <w:rsid w:val="00F16AE9"/>
    <w:rsid w:val="00F173F6"/>
    <w:rsid w:val="00F229AD"/>
    <w:rsid w:val="00F24549"/>
    <w:rsid w:val="00F24BEB"/>
    <w:rsid w:val="00F256A7"/>
    <w:rsid w:val="00F25E21"/>
    <w:rsid w:val="00F2665B"/>
    <w:rsid w:val="00F30D18"/>
    <w:rsid w:val="00F31310"/>
    <w:rsid w:val="00F314EB"/>
    <w:rsid w:val="00F3297B"/>
    <w:rsid w:val="00F329E3"/>
    <w:rsid w:val="00F33D2E"/>
    <w:rsid w:val="00F342F3"/>
    <w:rsid w:val="00F347F5"/>
    <w:rsid w:val="00F362CB"/>
    <w:rsid w:val="00F36CC1"/>
    <w:rsid w:val="00F416E2"/>
    <w:rsid w:val="00F41AEE"/>
    <w:rsid w:val="00F448B8"/>
    <w:rsid w:val="00F52B8B"/>
    <w:rsid w:val="00F52F14"/>
    <w:rsid w:val="00F5405E"/>
    <w:rsid w:val="00F55279"/>
    <w:rsid w:val="00F55A69"/>
    <w:rsid w:val="00F60254"/>
    <w:rsid w:val="00F605C8"/>
    <w:rsid w:val="00F60893"/>
    <w:rsid w:val="00F61530"/>
    <w:rsid w:val="00F6180D"/>
    <w:rsid w:val="00F618A6"/>
    <w:rsid w:val="00F6244F"/>
    <w:rsid w:val="00F628C5"/>
    <w:rsid w:val="00F644FA"/>
    <w:rsid w:val="00F64F3C"/>
    <w:rsid w:val="00F6566C"/>
    <w:rsid w:val="00F656B2"/>
    <w:rsid w:val="00F65DDC"/>
    <w:rsid w:val="00F65FB6"/>
    <w:rsid w:val="00F665E6"/>
    <w:rsid w:val="00F71C76"/>
    <w:rsid w:val="00F75169"/>
    <w:rsid w:val="00F81299"/>
    <w:rsid w:val="00F84FFF"/>
    <w:rsid w:val="00F853DD"/>
    <w:rsid w:val="00F85923"/>
    <w:rsid w:val="00F86420"/>
    <w:rsid w:val="00F865BF"/>
    <w:rsid w:val="00F87A35"/>
    <w:rsid w:val="00F908EB"/>
    <w:rsid w:val="00F90BF1"/>
    <w:rsid w:val="00F947AB"/>
    <w:rsid w:val="00F95142"/>
    <w:rsid w:val="00F954AD"/>
    <w:rsid w:val="00F95CC8"/>
    <w:rsid w:val="00F97C71"/>
    <w:rsid w:val="00F97EE5"/>
    <w:rsid w:val="00FA06DB"/>
    <w:rsid w:val="00FA172C"/>
    <w:rsid w:val="00FA1B1E"/>
    <w:rsid w:val="00FA2A5C"/>
    <w:rsid w:val="00FA65AB"/>
    <w:rsid w:val="00FA6AC3"/>
    <w:rsid w:val="00FA7955"/>
    <w:rsid w:val="00FA79D3"/>
    <w:rsid w:val="00FB07CF"/>
    <w:rsid w:val="00FB0E02"/>
    <w:rsid w:val="00FB17EA"/>
    <w:rsid w:val="00FB1F00"/>
    <w:rsid w:val="00FB24AA"/>
    <w:rsid w:val="00FB28DA"/>
    <w:rsid w:val="00FB35E1"/>
    <w:rsid w:val="00FB3C39"/>
    <w:rsid w:val="00FB5EBE"/>
    <w:rsid w:val="00FB6BAF"/>
    <w:rsid w:val="00FB6D9F"/>
    <w:rsid w:val="00FB6FD8"/>
    <w:rsid w:val="00FB7B5D"/>
    <w:rsid w:val="00FC05A8"/>
    <w:rsid w:val="00FC1EEA"/>
    <w:rsid w:val="00FC2DC2"/>
    <w:rsid w:val="00FC35AB"/>
    <w:rsid w:val="00FC5976"/>
    <w:rsid w:val="00FC5D35"/>
    <w:rsid w:val="00FC622D"/>
    <w:rsid w:val="00FC6DB4"/>
    <w:rsid w:val="00FC75D7"/>
    <w:rsid w:val="00FD00C4"/>
    <w:rsid w:val="00FD0C42"/>
    <w:rsid w:val="00FD0FDF"/>
    <w:rsid w:val="00FD21BB"/>
    <w:rsid w:val="00FD46D0"/>
    <w:rsid w:val="00FD4F06"/>
    <w:rsid w:val="00FD72BD"/>
    <w:rsid w:val="00FD7D45"/>
    <w:rsid w:val="00FE0615"/>
    <w:rsid w:val="00FE0E78"/>
    <w:rsid w:val="00FE28B3"/>
    <w:rsid w:val="00FE33BF"/>
    <w:rsid w:val="00FE5374"/>
    <w:rsid w:val="00FE546E"/>
    <w:rsid w:val="00FE6564"/>
    <w:rsid w:val="00FE6A38"/>
    <w:rsid w:val="00FE6FDE"/>
    <w:rsid w:val="00FE7113"/>
    <w:rsid w:val="00FE7C36"/>
    <w:rsid w:val="00FF11E9"/>
    <w:rsid w:val="00FF1BE1"/>
    <w:rsid w:val="00FF1EA5"/>
    <w:rsid w:val="00FF2712"/>
    <w:rsid w:val="00FF2C02"/>
    <w:rsid w:val="00FF2EC8"/>
    <w:rsid w:val="00FF3CE5"/>
    <w:rsid w:val="00FF3E4D"/>
    <w:rsid w:val="00FF6242"/>
    <w:rsid w:val="00FF6723"/>
    <w:rsid w:val="00FF6FB2"/>
    <w:rsid w:val="00F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9CE"/>
  </w:style>
  <w:style w:type="paragraph" w:styleId="1">
    <w:name w:val="heading 1"/>
    <w:basedOn w:val="a"/>
    <w:next w:val="a"/>
    <w:link w:val="1Char"/>
    <w:uiPriority w:val="9"/>
    <w:qFormat/>
    <w:rsid w:val="00B67083"/>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B67083"/>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B67083"/>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B67083"/>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B67083"/>
    <w:pPr>
      <w:keepNext/>
      <w:keepLines/>
      <w:numPr>
        <w:ilvl w:val="4"/>
        <w:numId w:val="2"/>
      </w:numPr>
      <w:spacing w:before="200" w:after="0"/>
      <w:outlineLvl w:val="4"/>
    </w:pPr>
    <w:rPr>
      <w:rFonts w:asciiTheme="majorHAnsi" w:eastAsiaTheme="majorEastAsia" w:hAnsiTheme="majorHAnsi" w:cstheme="majorBidi"/>
      <w:color w:val="1B1D3D" w:themeColor="text2" w:themeShade="BF"/>
    </w:rPr>
  </w:style>
  <w:style w:type="paragraph" w:styleId="6">
    <w:name w:val="heading 6"/>
    <w:basedOn w:val="a"/>
    <w:next w:val="a"/>
    <w:link w:val="6Char"/>
    <w:uiPriority w:val="9"/>
    <w:semiHidden/>
    <w:unhideWhenUsed/>
    <w:qFormat/>
    <w:rsid w:val="00B67083"/>
    <w:pPr>
      <w:keepNext/>
      <w:keepLines/>
      <w:numPr>
        <w:ilvl w:val="5"/>
        <w:numId w:val="2"/>
      </w:numPr>
      <w:spacing w:before="200" w:after="0"/>
      <w:outlineLvl w:val="5"/>
    </w:pPr>
    <w:rPr>
      <w:rFonts w:asciiTheme="majorHAnsi" w:eastAsiaTheme="majorEastAsia" w:hAnsiTheme="majorHAnsi" w:cstheme="majorBidi"/>
      <w:i/>
      <w:iCs/>
      <w:color w:val="1B1D3D" w:themeColor="text2" w:themeShade="BF"/>
    </w:rPr>
  </w:style>
  <w:style w:type="paragraph" w:styleId="7">
    <w:name w:val="heading 7"/>
    <w:basedOn w:val="a"/>
    <w:next w:val="a"/>
    <w:link w:val="7Char"/>
    <w:uiPriority w:val="9"/>
    <w:semiHidden/>
    <w:unhideWhenUsed/>
    <w:qFormat/>
    <w:rsid w:val="00B6708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6708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6708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7083"/>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B67083"/>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B67083"/>
    <w:rPr>
      <w:rFonts w:asciiTheme="majorHAnsi" w:eastAsiaTheme="majorEastAsia" w:hAnsiTheme="majorHAnsi" w:cstheme="majorBidi"/>
      <w:b/>
      <w:bCs/>
      <w:color w:val="000000" w:themeColor="text1"/>
    </w:rPr>
  </w:style>
  <w:style w:type="character" w:styleId="a3">
    <w:name w:val="Strong"/>
    <w:basedOn w:val="a0"/>
    <w:uiPriority w:val="22"/>
    <w:qFormat/>
    <w:rsid w:val="00B67083"/>
    <w:rPr>
      <w:b/>
      <w:bCs/>
      <w:color w:val="000000" w:themeColor="text1"/>
    </w:rPr>
  </w:style>
  <w:style w:type="character" w:customStyle="1" w:styleId="Char">
    <w:name w:val="页脚 Char"/>
    <w:link w:val="a4"/>
    <w:rsid w:val="00466E1C"/>
    <w:rPr>
      <w:sz w:val="18"/>
    </w:rPr>
  </w:style>
  <w:style w:type="paragraph" w:styleId="a4">
    <w:name w:val="footer"/>
    <w:basedOn w:val="a"/>
    <w:link w:val="Char"/>
    <w:rsid w:val="00466E1C"/>
    <w:pPr>
      <w:tabs>
        <w:tab w:val="center" w:pos="4153"/>
        <w:tab w:val="right" w:pos="8306"/>
      </w:tabs>
      <w:snapToGrid w:val="0"/>
    </w:pPr>
    <w:rPr>
      <w:kern w:val="2"/>
      <w:sz w:val="18"/>
    </w:rPr>
  </w:style>
  <w:style w:type="character" w:customStyle="1" w:styleId="Char1">
    <w:name w:val="页脚 Char1"/>
    <w:basedOn w:val="a0"/>
    <w:uiPriority w:val="99"/>
    <w:semiHidden/>
    <w:rsid w:val="00466E1C"/>
    <w:rPr>
      <w:kern w:val="0"/>
      <w:sz w:val="18"/>
      <w:szCs w:val="18"/>
    </w:rPr>
  </w:style>
  <w:style w:type="paragraph" w:styleId="a5">
    <w:name w:val="List Paragraph"/>
    <w:basedOn w:val="a"/>
    <w:uiPriority w:val="34"/>
    <w:qFormat/>
    <w:rsid w:val="00323965"/>
    <w:pPr>
      <w:ind w:firstLineChars="200" w:firstLine="420"/>
    </w:pPr>
  </w:style>
  <w:style w:type="table" w:styleId="a6">
    <w:name w:val="Table Grid"/>
    <w:basedOn w:val="a1"/>
    <w:uiPriority w:val="39"/>
    <w:rsid w:val="00466E1C"/>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B670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标题 Char"/>
    <w:basedOn w:val="a0"/>
    <w:link w:val="a7"/>
    <w:uiPriority w:val="10"/>
    <w:rsid w:val="00B67083"/>
    <w:rPr>
      <w:rFonts w:asciiTheme="majorHAnsi" w:eastAsiaTheme="majorEastAsia" w:hAnsiTheme="majorHAnsi" w:cstheme="majorBidi"/>
      <w:color w:val="000000" w:themeColor="text1"/>
      <w:sz w:val="56"/>
      <w:szCs w:val="56"/>
    </w:rPr>
  </w:style>
  <w:style w:type="table" w:customStyle="1" w:styleId="GridTable2Accent5">
    <w:name w:val="Grid Table 2 Accent 5"/>
    <w:basedOn w:val="a1"/>
    <w:uiPriority w:val="47"/>
    <w:rsid w:val="00466E1C"/>
    <w:tblPr>
      <w:tblStyleRowBandSize w:val="1"/>
      <w:tblStyleColBandSize w:val="1"/>
      <w:tblInd w:w="0" w:type="dxa"/>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CellMar>
        <w:top w:w="0" w:type="dxa"/>
        <w:left w:w="108" w:type="dxa"/>
        <w:bottom w:w="0" w:type="dxa"/>
        <w:right w:w="108" w:type="dxa"/>
      </w:tblCellMar>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PlainTable5">
    <w:name w:val="Plain Table 5"/>
    <w:basedOn w:val="a1"/>
    <w:uiPriority w:val="45"/>
    <w:rsid w:val="00466E1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a1"/>
    <w:uiPriority w:val="43"/>
    <w:rsid w:val="00466E1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4Char">
    <w:name w:val="标题 4 Char"/>
    <w:basedOn w:val="a0"/>
    <w:link w:val="4"/>
    <w:uiPriority w:val="9"/>
    <w:rsid w:val="00B67083"/>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B67083"/>
    <w:rPr>
      <w:rFonts w:asciiTheme="majorHAnsi" w:eastAsiaTheme="majorEastAsia" w:hAnsiTheme="majorHAnsi" w:cstheme="majorBidi"/>
      <w:color w:val="1B1D3D" w:themeColor="text2" w:themeShade="BF"/>
    </w:rPr>
  </w:style>
  <w:style w:type="character" w:customStyle="1" w:styleId="6Char">
    <w:name w:val="标题 6 Char"/>
    <w:basedOn w:val="a0"/>
    <w:link w:val="6"/>
    <w:uiPriority w:val="9"/>
    <w:semiHidden/>
    <w:rsid w:val="00B67083"/>
    <w:rPr>
      <w:rFonts w:asciiTheme="majorHAnsi" w:eastAsiaTheme="majorEastAsia" w:hAnsiTheme="majorHAnsi" w:cstheme="majorBidi"/>
      <w:i/>
      <w:iCs/>
      <w:color w:val="1B1D3D" w:themeColor="text2" w:themeShade="BF"/>
    </w:rPr>
  </w:style>
  <w:style w:type="character" w:customStyle="1" w:styleId="7Char">
    <w:name w:val="标题 7 Char"/>
    <w:basedOn w:val="a0"/>
    <w:link w:val="7"/>
    <w:uiPriority w:val="9"/>
    <w:semiHidden/>
    <w:rsid w:val="00B6708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67083"/>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B6708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B67083"/>
    <w:pPr>
      <w:spacing w:after="200" w:line="240" w:lineRule="auto"/>
    </w:pPr>
    <w:rPr>
      <w:i/>
      <w:iCs/>
      <w:color w:val="242852" w:themeColor="text2"/>
      <w:sz w:val="18"/>
      <w:szCs w:val="18"/>
    </w:rPr>
  </w:style>
  <w:style w:type="paragraph" w:styleId="a9">
    <w:name w:val="Subtitle"/>
    <w:basedOn w:val="a"/>
    <w:next w:val="a"/>
    <w:link w:val="Char2"/>
    <w:uiPriority w:val="11"/>
    <w:qFormat/>
    <w:rsid w:val="00B67083"/>
    <w:pPr>
      <w:numPr>
        <w:ilvl w:val="1"/>
      </w:numPr>
    </w:pPr>
    <w:rPr>
      <w:color w:val="5A5A5A" w:themeColor="text1" w:themeTint="A5"/>
      <w:spacing w:val="10"/>
    </w:rPr>
  </w:style>
  <w:style w:type="character" w:customStyle="1" w:styleId="Char2">
    <w:name w:val="副标题 Char"/>
    <w:basedOn w:val="a0"/>
    <w:link w:val="a9"/>
    <w:uiPriority w:val="11"/>
    <w:rsid w:val="00B67083"/>
    <w:rPr>
      <w:color w:val="5A5A5A" w:themeColor="text1" w:themeTint="A5"/>
      <w:spacing w:val="10"/>
    </w:rPr>
  </w:style>
  <w:style w:type="character" w:styleId="aa">
    <w:name w:val="Emphasis"/>
    <w:basedOn w:val="a0"/>
    <w:uiPriority w:val="20"/>
    <w:qFormat/>
    <w:rsid w:val="00B67083"/>
    <w:rPr>
      <w:i/>
      <w:iCs/>
      <w:color w:val="auto"/>
    </w:rPr>
  </w:style>
  <w:style w:type="paragraph" w:styleId="ab">
    <w:name w:val="No Spacing"/>
    <w:uiPriority w:val="1"/>
    <w:qFormat/>
    <w:rsid w:val="00B67083"/>
    <w:pPr>
      <w:spacing w:after="0" w:line="240" w:lineRule="auto"/>
    </w:pPr>
  </w:style>
  <w:style w:type="paragraph" w:styleId="ac">
    <w:name w:val="Quote"/>
    <w:basedOn w:val="a"/>
    <w:next w:val="a"/>
    <w:link w:val="Char3"/>
    <w:uiPriority w:val="29"/>
    <w:qFormat/>
    <w:rsid w:val="00B67083"/>
    <w:pPr>
      <w:spacing w:before="160"/>
      <w:ind w:left="720" w:right="720"/>
    </w:pPr>
    <w:rPr>
      <w:i/>
      <w:iCs/>
      <w:color w:val="000000" w:themeColor="text1"/>
    </w:rPr>
  </w:style>
  <w:style w:type="character" w:customStyle="1" w:styleId="Char3">
    <w:name w:val="引用 Char"/>
    <w:basedOn w:val="a0"/>
    <w:link w:val="ac"/>
    <w:uiPriority w:val="29"/>
    <w:rsid w:val="00B67083"/>
    <w:rPr>
      <w:i/>
      <w:iCs/>
      <w:color w:val="000000" w:themeColor="text1"/>
    </w:rPr>
  </w:style>
  <w:style w:type="paragraph" w:styleId="ad">
    <w:name w:val="Intense Quote"/>
    <w:basedOn w:val="a"/>
    <w:next w:val="a"/>
    <w:link w:val="Char4"/>
    <w:uiPriority w:val="30"/>
    <w:qFormat/>
    <w:rsid w:val="00B670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d"/>
    <w:uiPriority w:val="30"/>
    <w:rsid w:val="00B67083"/>
    <w:rPr>
      <w:color w:val="000000" w:themeColor="text1"/>
      <w:shd w:val="clear" w:color="auto" w:fill="F2F2F2" w:themeFill="background1" w:themeFillShade="F2"/>
    </w:rPr>
  </w:style>
  <w:style w:type="character" w:styleId="ae">
    <w:name w:val="Subtle Emphasis"/>
    <w:basedOn w:val="a0"/>
    <w:uiPriority w:val="19"/>
    <w:qFormat/>
    <w:rsid w:val="00B67083"/>
    <w:rPr>
      <w:i/>
      <w:iCs/>
      <w:color w:val="404040" w:themeColor="text1" w:themeTint="BF"/>
    </w:rPr>
  </w:style>
  <w:style w:type="character" w:styleId="af">
    <w:name w:val="Intense Emphasis"/>
    <w:basedOn w:val="a0"/>
    <w:uiPriority w:val="21"/>
    <w:qFormat/>
    <w:rsid w:val="00B67083"/>
    <w:rPr>
      <w:b/>
      <w:bCs/>
      <w:i/>
      <w:iCs/>
      <w:caps/>
    </w:rPr>
  </w:style>
  <w:style w:type="character" w:styleId="af0">
    <w:name w:val="Subtle Reference"/>
    <w:basedOn w:val="a0"/>
    <w:uiPriority w:val="31"/>
    <w:qFormat/>
    <w:rsid w:val="00B67083"/>
    <w:rPr>
      <w:smallCaps/>
      <w:color w:val="404040" w:themeColor="text1" w:themeTint="BF"/>
      <w:u w:val="single" w:color="7F7F7F" w:themeColor="text1" w:themeTint="80"/>
    </w:rPr>
  </w:style>
  <w:style w:type="character" w:styleId="af1">
    <w:name w:val="Intense Reference"/>
    <w:basedOn w:val="a0"/>
    <w:uiPriority w:val="32"/>
    <w:qFormat/>
    <w:rsid w:val="00B67083"/>
    <w:rPr>
      <w:b/>
      <w:bCs/>
      <w:smallCaps/>
      <w:u w:val="single"/>
    </w:rPr>
  </w:style>
  <w:style w:type="character" w:styleId="af2">
    <w:name w:val="Book Title"/>
    <w:basedOn w:val="a0"/>
    <w:uiPriority w:val="33"/>
    <w:qFormat/>
    <w:rsid w:val="00B67083"/>
    <w:rPr>
      <w:b w:val="0"/>
      <w:bCs w:val="0"/>
      <w:smallCaps/>
      <w:spacing w:val="5"/>
    </w:rPr>
  </w:style>
  <w:style w:type="paragraph" w:styleId="TOC">
    <w:name w:val="TOC Heading"/>
    <w:basedOn w:val="1"/>
    <w:next w:val="a"/>
    <w:uiPriority w:val="39"/>
    <w:semiHidden/>
    <w:unhideWhenUsed/>
    <w:qFormat/>
    <w:rsid w:val="00B67083"/>
    <w:pPr>
      <w:outlineLvl w:val="9"/>
    </w:pPr>
  </w:style>
  <w:style w:type="paragraph" w:styleId="af3">
    <w:name w:val="header"/>
    <w:basedOn w:val="a"/>
    <w:link w:val="Char5"/>
    <w:uiPriority w:val="99"/>
    <w:unhideWhenUsed/>
    <w:rsid w:val="007973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7973F0"/>
    <w:rPr>
      <w:sz w:val="18"/>
      <w:szCs w:val="18"/>
    </w:rPr>
  </w:style>
  <w:style w:type="character" w:customStyle="1" w:styleId="Char6">
    <w:name w:val="批注文字 Char"/>
    <w:basedOn w:val="a0"/>
    <w:link w:val="af4"/>
    <w:rsid w:val="00B67083"/>
  </w:style>
  <w:style w:type="paragraph" w:styleId="af4">
    <w:name w:val="annotation text"/>
    <w:basedOn w:val="a"/>
    <w:link w:val="Char6"/>
    <w:rsid w:val="00B67083"/>
    <w:pPr>
      <w:spacing w:after="200" w:line="288" w:lineRule="auto"/>
    </w:pPr>
  </w:style>
  <w:style w:type="character" w:customStyle="1" w:styleId="Char10">
    <w:name w:val="批注文字 Char1"/>
    <w:basedOn w:val="a0"/>
    <w:uiPriority w:val="99"/>
    <w:semiHidden/>
    <w:rsid w:val="00B67083"/>
  </w:style>
  <w:style w:type="character" w:styleId="af5">
    <w:name w:val="annotation reference"/>
    <w:basedOn w:val="a0"/>
    <w:uiPriority w:val="99"/>
    <w:semiHidden/>
    <w:unhideWhenUsed/>
    <w:rsid w:val="004D4487"/>
    <w:rPr>
      <w:sz w:val="21"/>
      <w:szCs w:val="21"/>
    </w:rPr>
  </w:style>
  <w:style w:type="paragraph" w:styleId="af6">
    <w:name w:val="Balloon Text"/>
    <w:basedOn w:val="a"/>
    <w:link w:val="Char7"/>
    <w:uiPriority w:val="99"/>
    <w:semiHidden/>
    <w:unhideWhenUsed/>
    <w:rsid w:val="004D4487"/>
    <w:pPr>
      <w:spacing w:after="0" w:line="240" w:lineRule="auto"/>
    </w:pPr>
    <w:rPr>
      <w:sz w:val="18"/>
      <w:szCs w:val="18"/>
    </w:rPr>
  </w:style>
  <w:style w:type="character" w:customStyle="1" w:styleId="Char7">
    <w:name w:val="批注框文本 Char"/>
    <w:basedOn w:val="a0"/>
    <w:link w:val="af6"/>
    <w:uiPriority w:val="99"/>
    <w:semiHidden/>
    <w:rsid w:val="004D4487"/>
    <w:rPr>
      <w:sz w:val="18"/>
      <w:szCs w:val="18"/>
    </w:rPr>
  </w:style>
  <w:style w:type="character" w:styleId="af7">
    <w:name w:val="Hyperlink"/>
    <w:basedOn w:val="a0"/>
    <w:uiPriority w:val="99"/>
    <w:unhideWhenUsed/>
    <w:rsid w:val="00587702"/>
    <w:rPr>
      <w:color w:val="9454C3" w:themeColor="hyperlink"/>
      <w:u w:val="single"/>
    </w:rPr>
  </w:style>
  <w:style w:type="character" w:styleId="af8">
    <w:name w:val="FollowedHyperlink"/>
    <w:basedOn w:val="a0"/>
    <w:uiPriority w:val="99"/>
    <w:semiHidden/>
    <w:unhideWhenUsed/>
    <w:rsid w:val="00B274B9"/>
    <w:rPr>
      <w:color w:val="3EBBF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9CE"/>
  </w:style>
  <w:style w:type="paragraph" w:styleId="1">
    <w:name w:val="heading 1"/>
    <w:basedOn w:val="a"/>
    <w:next w:val="a"/>
    <w:link w:val="1Char"/>
    <w:uiPriority w:val="9"/>
    <w:qFormat/>
    <w:rsid w:val="00B67083"/>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B67083"/>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B67083"/>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B67083"/>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B67083"/>
    <w:pPr>
      <w:keepNext/>
      <w:keepLines/>
      <w:numPr>
        <w:ilvl w:val="4"/>
        <w:numId w:val="2"/>
      </w:numPr>
      <w:spacing w:before="200" w:after="0"/>
      <w:outlineLvl w:val="4"/>
    </w:pPr>
    <w:rPr>
      <w:rFonts w:asciiTheme="majorHAnsi" w:eastAsiaTheme="majorEastAsia" w:hAnsiTheme="majorHAnsi" w:cstheme="majorBidi"/>
      <w:color w:val="1B1D3D" w:themeColor="text2" w:themeShade="BF"/>
    </w:rPr>
  </w:style>
  <w:style w:type="paragraph" w:styleId="6">
    <w:name w:val="heading 6"/>
    <w:basedOn w:val="a"/>
    <w:next w:val="a"/>
    <w:link w:val="6Char"/>
    <w:uiPriority w:val="9"/>
    <w:semiHidden/>
    <w:unhideWhenUsed/>
    <w:qFormat/>
    <w:rsid w:val="00B67083"/>
    <w:pPr>
      <w:keepNext/>
      <w:keepLines/>
      <w:numPr>
        <w:ilvl w:val="5"/>
        <w:numId w:val="2"/>
      </w:numPr>
      <w:spacing w:before="200" w:after="0"/>
      <w:outlineLvl w:val="5"/>
    </w:pPr>
    <w:rPr>
      <w:rFonts w:asciiTheme="majorHAnsi" w:eastAsiaTheme="majorEastAsia" w:hAnsiTheme="majorHAnsi" w:cstheme="majorBidi"/>
      <w:i/>
      <w:iCs/>
      <w:color w:val="1B1D3D" w:themeColor="text2" w:themeShade="BF"/>
    </w:rPr>
  </w:style>
  <w:style w:type="paragraph" w:styleId="7">
    <w:name w:val="heading 7"/>
    <w:basedOn w:val="a"/>
    <w:next w:val="a"/>
    <w:link w:val="7Char"/>
    <w:uiPriority w:val="9"/>
    <w:semiHidden/>
    <w:unhideWhenUsed/>
    <w:qFormat/>
    <w:rsid w:val="00B6708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6708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6708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7083"/>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B67083"/>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B67083"/>
    <w:rPr>
      <w:rFonts w:asciiTheme="majorHAnsi" w:eastAsiaTheme="majorEastAsia" w:hAnsiTheme="majorHAnsi" w:cstheme="majorBidi"/>
      <w:b/>
      <w:bCs/>
      <w:color w:val="000000" w:themeColor="text1"/>
    </w:rPr>
  </w:style>
  <w:style w:type="character" w:styleId="a3">
    <w:name w:val="Strong"/>
    <w:basedOn w:val="a0"/>
    <w:uiPriority w:val="22"/>
    <w:qFormat/>
    <w:rsid w:val="00B67083"/>
    <w:rPr>
      <w:b/>
      <w:bCs/>
      <w:color w:val="000000" w:themeColor="text1"/>
    </w:rPr>
  </w:style>
  <w:style w:type="character" w:customStyle="1" w:styleId="Char">
    <w:name w:val="页脚 Char"/>
    <w:link w:val="a4"/>
    <w:rsid w:val="00466E1C"/>
    <w:rPr>
      <w:sz w:val="18"/>
    </w:rPr>
  </w:style>
  <w:style w:type="paragraph" w:styleId="a4">
    <w:name w:val="footer"/>
    <w:basedOn w:val="a"/>
    <w:link w:val="Char"/>
    <w:rsid w:val="00466E1C"/>
    <w:pPr>
      <w:tabs>
        <w:tab w:val="center" w:pos="4153"/>
        <w:tab w:val="right" w:pos="8306"/>
      </w:tabs>
      <w:snapToGrid w:val="0"/>
    </w:pPr>
    <w:rPr>
      <w:kern w:val="2"/>
      <w:sz w:val="18"/>
    </w:rPr>
  </w:style>
  <w:style w:type="character" w:customStyle="1" w:styleId="Char1">
    <w:name w:val="页脚 Char1"/>
    <w:basedOn w:val="a0"/>
    <w:uiPriority w:val="99"/>
    <w:semiHidden/>
    <w:rsid w:val="00466E1C"/>
    <w:rPr>
      <w:kern w:val="0"/>
      <w:sz w:val="18"/>
      <w:szCs w:val="18"/>
    </w:rPr>
  </w:style>
  <w:style w:type="paragraph" w:styleId="a5">
    <w:name w:val="List Paragraph"/>
    <w:basedOn w:val="a"/>
    <w:uiPriority w:val="34"/>
    <w:qFormat/>
    <w:rsid w:val="00323965"/>
    <w:pPr>
      <w:ind w:firstLineChars="200" w:firstLine="420"/>
    </w:pPr>
  </w:style>
  <w:style w:type="table" w:styleId="a6">
    <w:name w:val="Table Grid"/>
    <w:basedOn w:val="a1"/>
    <w:uiPriority w:val="39"/>
    <w:rsid w:val="00466E1C"/>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B670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标题 Char"/>
    <w:basedOn w:val="a0"/>
    <w:link w:val="a7"/>
    <w:uiPriority w:val="10"/>
    <w:rsid w:val="00B67083"/>
    <w:rPr>
      <w:rFonts w:asciiTheme="majorHAnsi" w:eastAsiaTheme="majorEastAsia" w:hAnsiTheme="majorHAnsi" w:cstheme="majorBidi"/>
      <w:color w:val="000000" w:themeColor="text1"/>
      <w:sz w:val="56"/>
      <w:szCs w:val="56"/>
    </w:rPr>
  </w:style>
  <w:style w:type="table" w:customStyle="1" w:styleId="GridTable2Accent5">
    <w:name w:val="Grid Table 2 Accent 5"/>
    <w:basedOn w:val="a1"/>
    <w:uiPriority w:val="47"/>
    <w:rsid w:val="00466E1C"/>
    <w:tblPr>
      <w:tblStyleRowBandSize w:val="1"/>
      <w:tblStyleColBandSize w:val="1"/>
      <w:tblInd w:w="0" w:type="dxa"/>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CellMar>
        <w:top w:w="0" w:type="dxa"/>
        <w:left w:w="108" w:type="dxa"/>
        <w:bottom w:w="0" w:type="dxa"/>
        <w:right w:w="108" w:type="dxa"/>
      </w:tblCellMar>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PlainTable5">
    <w:name w:val="Plain Table 5"/>
    <w:basedOn w:val="a1"/>
    <w:uiPriority w:val="45"/>
    <w:rsid w:val="00466E1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a1"/>
    <w:uiPriority w:val="43"/>
    <w:rsid w:val="00466E1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4Char">
    <w:name w:val="标题 4 Char"/>
    <w:basedOn w:val="a0"/>
    <w:link w:val="4"/>
    <w:uiPriority w:val="9"/>
    <w:rsid w:val="00B67083"/>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B67083"/>
    <w:rPr>
      <w:rFonts w:asciiTheme="majorHAnsi" w:eastAsiaTheme="majorEastAsia" w:hAnsiTheme="majorHAnsi" w:cstheme="majorBidi"/>
      <w:color w:val="1B1D3D" w:themeColor="text2" w:themeShade="BF"/>
    </w:rPr>
  </w:style>
  <w:style w:type="character" w:customStyle="1" w:styleId="6Char">
    <w:name w:val="标题 6 Char"/>
    <w:basedOn w:val="a0"/>
    <w:link w:val="6"/>
    <w:uiPriority w:val="9"/>
    <w:semiHidden/>
    <w:rsid w:val="00B67083"/>
    <w:rPr>
      <w:rFonts w:asciiTheme="majorHAnsi" w:eastAsiaTheme="majorEastAsia" w:hAnsiTheme="majorHAnsi" w:cstheme="majorBidi"/>
      <w:i/>
      <w:iCs/>
      <w:color w:val="1B1D3D" w:themeColor="text2" w:themeShade="BF"/>
    </w:rPr>
  </w:style>
  <w:style w:type="character" w:customStyle="1" w:styleId="7Char">
    <w:name w:val="标题 7 Char"/>
    <w:basedOn w:val="a0"/>
    <w:link w:val="7"/>
    <w:uiPriority w:val="9"/>
    <w:semiHidden/>
    <w:rsid w:val="00B6708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67083"/>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B6708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B67083"/>
    <w:pPr>
      <w:spacing w:after="200" w:line="240" w:lineRule="auto"/>
    </w:pPr>
    <w:rPr>
      <w:i/>
      <w:iCs/>
      <w:color w:val="242852" w:themeColor="text2"/>
      <w:sz w:val="18"/>
      <w:szCs w:val="18"/>
    </w:rPr>
  </w:style>
  <w:style w:type="paragraph" w:styleId="a9">
    <w:name w:val="Subtitle"/>
    <w:basedOn w:val="a"/>
    <w:next w:val="a"/>
    <w:link w:val="Char2"/>
    <w:uiPriority w:val="11"/>
    <w:qFormat/>
    <w:rsid w:val="00B67083"/>
    <w:pPr>
      <w:numPr>
        <w:ilvl w:val="1"/>
      </w:numPr>
    </w:pPr>
    <w:rPr>
      <w:color w:val="5A5A5A" w:themeColor="text1" w:themeTint="A5"/>
      <w:spacing w:val="10"/>
    </w:rPr>
  </w:style>
  <w:style w:type="character" w:customStyle="1" w:styleId="Char2">
    <w:name w:val="副标题 Char"/>
    <w:basedOn w:val="a0"/>
    <w:link w:val="a9"/>
    <w:uiPriority w:val="11"/>
    <w:rsid w:val="00B67083"/>
    <w:rPr>
      <w:color w:val="5A5A5A" w:themeColor="text1" w:themeTint="A5"/>
      <w:spacing w:val="10"/>
    </w:rPr>
  </w:style>
  <w:style w:type="character" w:styleId="aa">
    <w:name w:val="Emphasis"/>
    <w:basedOn w:val="a0"/>
    <w:uiPriority w:val="20"/>
    <w:qFormat/>
    <w:rsid w:val="00B67083"/>
    <w:rPr>
      <w:i/>
      <w:iCs/>
      <w:color w:val="auto"/>
    </w:rPr>
  </w:style>
  <w:style w:type="paragraph" w:styleId="ab">
    <w:name w:val="No Spacing"/>
    <w:uiPriority w:val="1"/>
    <w:qFormat/>
    <w:rsid w:val="00B67083"/>
    <w:pPr>
      <w:spacing w:after="0" w:line="240" w:lineRule="auto"/>
    </w:pPr>
  </w:style>
  <w:style w:type="paragraph" w:styleId="ac">
    <w:name w:val="Quote"/>
    <w:basedOn w:val="a"/>
    <w:next w:val="a"/>
    <w:link w:val="Char3"/>
    <w:uiPriority w:val="29"/>
    <w:qFormat/>
    <w:rsid w:val="00B67083"/>
    <w:pPr>
      <w:spacing w:before="160"/>
      <w:ind w:left="720" w:right="720"/>
    </w:pPr>
    <w:rPr>
      <w:i/>
      <w:iCs/>
      <w:color w:val="000000" w:themeColor="text1"/>
    </w:rPr>
  </w:style>
  <w:style w:type="character" w:customStyle="1" w:styleId="Char3">
    <w:name w:val="引用 Char"/>
    <w:basedOn w:val="a0"/>
    <w:link w:val="ac"/>
    <w:uiPriority w:val="29"/>
    <w:rsid w:val="00B67083"/>
    <w:rPr>
      <w:i/>
      <w:iCs/>
      <w:color w:val="000000" w:themeColor="text1"/>
    </w:rPr>
  </w:style>
  <w:style w:type="paragraph" w:styleId="ad">
    <w:name w:val="Intense Quote"/>
    <w:basedOn w:val="a"/>
    <w:next w:val="a"/>
    <w:link w:val="Char4"/>
    <w:uiPriority w:val="30"/>
    <w:qFormat/>
    <w:rsid w:val="00B670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d"/>
    <w:uiPriority w:val="30"/>
    <w:rsid w:val="00B67083"/>
    <w:rPr>
      <w:color w:val="000000" w:themeColor="text1"/>
      <w:shd w:val="clear" w:color="auto" w:fill="F2F2F2" w:themeFill="background1" w:themeFillShade="F2"/>
    </w:rPr>
  </w:style>
  <w:style w:type="character" w:styleId="ae">
    <w:name w:val="Subtle Emphasis"/>
    <w:basedOn w:val="a0"/>
    <w:uiPriority w:val="19"/>
    <w:qFormat/>
    <w:rsid w:val="00B67083"/>
    <w:rPr>
      <w:i/>
      <w:iCs/>
      <w:color w:val="404040" w:themeColor="text1" w:themeTint="BF"/>
    </w:rPr>
  </w:style>
  <w:style w:type="character" w:styleId="af">
    <w:name w:val="Intense Emphasis"/>
    <w:basedOn w:val="a0"/>
    <w:uiPriority w:val="21"/>
    <w:qFormat/>
    <w:rsid w:val="00B67083"/>
    <w:rPr>
      <w:b/>
      <w:bCs/>
      <w:i/>
      <w:iCs/>
      <w:caps/>
    </w:rPr>
  </w:style>
  <w:style w:type="character" w:styleId="af0">
    <w:name w:val="Subtle Reference"/>
    <w:basedOn w:val="a0"/>
    <w:uiPriority w:val="31"/>
    <w:qFormat/>
    <w:rsid w:val="00B67083"/>
    <w:rPr>
      <w:smallCaps/>
      <w:color w:val="404040" w:themeColor="text1" w:themeTint="BF"/>
      <w:u w:val="single" w:color="7F7F7F" w:themeColor="text1" w:themeTint="80"/>
    </w:rPr>
  </w:style>
  <w:style w:type="character" w:styleId="af1">
    <w:name w:val="Intense Reference"/>
    <w:basedOn w:val="a0"/>
    <w:uiPriority w:val="32"/>
    <w:qFormat/>
    <w:rsid w:val="00B67083"/>
    <w:rPr>
      <w:b/>
      <w:bCs/>
      <w:smallCaps/>
      <w:u w:val="single"/>
    </w:rPr>
  </w:style>
  <w:style w:type="character" w:styleId="af2">
    <w:name w:val="Book Title"/>
    <w:basedOn w:val="a0"/>
    <w:uiPriority w:val="33"/>
    <w:qFormat/>
    <w:rsid w:val="00B67083"/>
    <w:rPr>
      <w:b w:val="0"/>
      <w:bCs w:val="0"/>
      <w:smallCaps/>
      <w:spacing w:val="5"/>
    </w:rPr>
  </w:style>
  <w:style w:type="paragraph" w:styleId="TOC">
    <w:name w:val="TOC Heading"/>
    <w:basedOn w:val="1"/>
    <w:next w:val="a"/>
    <w:uiPriority w:val="39"/>
    <w:semiHidden/>
    <w:unhideWhenUsed/>
    <w:qFormat/>
    <w:rsid w:val="00B67083"/>
    <w:pPr>
      <w:outlineLvl w:val="9"/>
    </w:pPr>
  </w:style>
  <w:style w:type="paragraph" w:styleId="af3">
    <w:name w:val="header"/>
    <w:basedOn w:val="a"/>
    <w:link w:val="Char5"/>
    <w:uiPriority w:val="99"/>
    <w:unhideWhenUsed/>
    <w:rsid w:val="007973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7973F0"/>
    <w:rPr>
      <w:sz w:val="18"/>
      <w:szCs w:val="18"/>
    </w:rPr>
  </w:style>
  <w:style w:type="character" w:customStyle="1" w:styleId="Char6">
    <w:name w:val="批注文字 Char"/>
    <w:basedOn w:val="a0"/>
    <w:link w:val="af4"/>
    <w:rsid w:val="00B67083"/>
  </w:style>
  <w:style w:type="paragraph" w:styleId="af4">
    <w:name w:val="annotation text"/>
    <w:basedOn w:val="a"/>
    <w:link w:val="Char6"/>
    <w:rsid w:val="00B67083"/>
    <w:pPr>
      <w:spacing w:after="200" w:line="288" w:lineRule="auto"/>
    </w:pPr>
  </w:style>
  <w:style w:type="character" w:customStyle="1" w:styleId="Char10">
    <w:name w:val="批注文字 Char1"/>
    <w:basedOn w:val="a0"/>
    <w:uiPriority w:val="99"/>
    <w:semiHidden/>
    <w:rsid w:val="00B67083"/>
  </w:style>
  <w:style w:type="character" w:styleId="af5">
    <w:name w:val="annotation reference"/>
    <w:basedOn w:val="a0"/>
    <w:uiPriority w:val="99"/>
    <w:semiHidden/>
    <w:unhideWhenUsed/>
    <w:rsid w:val="004D4487"/>
    <w:rPr>
      <w:sz w:val="21"/>
      <w:szCs w:val="21"/>
    </w:rPr>
  </w:style>
  <w:style w:type="paragraph" w:styleId="af6">
    <w:name w:val="Balloon Text"/>
    <w:basedOn w:val="a"/>
    <w:link w:val="Char7"/>
    <w:uiPriority w:val="99"/>
    <w:semiHidden/>
    <w:unhideWhenUsed/>
    <w:rsid w:val="004D4487"/>
    <w:pPr>
      <w:spacing w:after="0" w:line="240" w:lineRule="auto"/>
    </w:pPr>
    <w:rPr>
      <w:sz w:val="18"/>
      <w:szCs w:val="18"/>
    </w:rPr>
  </w:style>
  <w:style w:type="character" w:customStyle="1" w:styleId="Char7">
    <w:name w:val="批注框文本 Char"/>
    <w:basedOn w:val="a0"/>
    <w:link w:val="af6"/>
    <w:uiPriority w:val="99"/>
    <w:semiHidden/>
    <w:rsid w:val="004D4487"/>
    <w:rPr>
      <w:sz w:val="18"/>
      <w:szCs w:val="18"/>
    </w:rPr>
  </w:style>
  <w:style w:type="character" w:styleId="af7">
    <w:name w:val="Hyperlink"/>
    <w:basedOn w:val="a0"/>
    <w:uiPriority w:val="99"/>
    <w:unhideWhenUsed/>
    <w:rsid w:val="00587702"/>
    <w:rPr>
      <w:color w:val="9454C3" w:themeColor="hyperlink"/>
      <w:u w:val="single"/>
    </w:rPr>
  </w:style>
  <w:style w:type="character" w:styleId="af8">
    <w:name w:val="FollowedHyperlink"/>
    <w:basedOn w:val="a0"/>
    <w:uiPriority w:val="99"/>
    <w:semiHidden/>
    <w:unhideWhenUsed/>
    <w:rsid w:val="00B274B9"/>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7906">
      <w:bodyDiv w:val="1"/>
      <w:marLeft w:val="0"/>
      <w:marRight w:val="0"/>
      <w:marTop w:val="0"/>
      <w:marBottom w:val="0"/>
      <w:divBdr>
        <w:top w:val="none" w:sz="0" w:space="0" w:color="auto"/>
        <w:left w:val="none" w:sz="0" w:space="0" w:color="auto"/>
        <w:bottom w:val="none" w:sz="0" w:space="0" w:color="auto"/>
        <w:right w:val="none" w:sz="0" w:space="0" w:color="auto"/>
      </w:divBdr>
    </w:div>
    <w:div w:id="30999591">
      <w:bodyDiv w:val="1"/>
      <w:marLeft w:val="0"/>
      <w:marRight w:val="0"/>
      <w:marTop w:val="0"/>
      <w:marBottom w:val="0"/>
      <w:divBdr>
        <w:top w:val="none" w:sz="0" w:space="0" w:color="auto"/>
        <w:left w:val="none" w:sz="0" w:space="0" w:color="auto"/>
        <w:bottom w:val="none" w:sz="0" w:space="0" w:color="auto"/>
        <w:right w:val="none" w:sz="0" w:space="0" w:color="auto"/>
      </w:divBdr>
    </w:div>
    <w:div w:id="78870782">
      <w:bodyDiv w:val="1"/>
      <w:marLeft w:val="0"/>
      <w:marRight w:val="0"/>
      <w:marTop w:val="0"/>
      <w:marBottom w:val="0"/>
      <w:divBdr>
        <w:top w:val="none" w:sz="0" w:space="0" w:color="auto"/>
        <w:left w:val="none" w:sz="0" w:space="0" w:color="auto"/>
        <w:bottom w:val="none" w:sz="0" w:space="0" w:color="auto"/>
        <w:right w:val="none" w:sz="0" w:space="0" w:color="auto"/>
      </w:divBdr>
    </w:div>
    <w:div w:id="314535497">
      <w:bodyDiv w:val="1"/>
      <w:marLeft w:val="0"/>
      <w:marRight w:val="0"/>
      <w:marTop w:val="0"/>
      <w:marBottom w:val="0"/>
      <w:divBdr>
        <w:top w:val="none" w:sz="0" w:space="0" w:color="auto"/>
        <w:left w:val="none" w:sz="0" w:space="0" w:color="auto"/>
        <w:bottom w:val="none" w:sz="0" w:space="0" w:color="auto"/>
        <w:right w:val="none" w:sz="0" w:space="0" w:color="auto"/>
      </w:divBdr>
    </w:div>
    <w:div w:id="540168345">
      <w:bodyDiv w:val="1"/>
      <w:marLeft w:val="0"/>
      <w:marRight w:val="0"/>
      <w:marTop w:val="0"/>
      <w:marBottom w:val="0"/>
      <w:divBdr>
        <w:top w:val="none" w:sz="0" w:space="0" w:color="auto"/>
        <w:left w:val="none" w:sz="0" w:space="0" w:color="auto"/>
        <w:bottom w:val="none" w:sz="0" w:space="0" w:color="auto"/>
        <w:right w:val="none" w:sz="0" w:space="0" w:color="auto"/>
      </w:divBdr>
    </w:div>
    <w:div w:id="652760631">
      <w:bodyDiv w:val="1"/>
      <w:marLeft w:val="0"/>
      <w:marRight w:val="0"/>
      <w:marTop w:val="0"/>
      <w:marBottom w:val="0"/>
      <w:divBdr>
        <w:top w:val="none" w:sz="0" w:space="0" w:color="auto"/>
        <w:left w:val="none" w:sz="0" w:space="0" w:color="auto"/>
        <w:bottom w:val="none" w:sz="0" w:space="0" w:color="auto"/>
        <w:right w:val="none" w:sz="0" w:space="0" w:color="auto"/>
      </w:divBdr>
    </w:div>
    <w:div w:id="737093928">
      <w:bodyDiv w:val="1"/>
      <w:marLeft w:val="0"/>
      <w:marRight w:val="0"/>
      <w:marTop w:val="0"/>
      <w:marBottom w:val="0"/>
      <w:divBdr>
        <w:top w:val="none" w:sz="0" w:space="0" w:color="auto"/>
        <w:left w:val="none" w:sz="0" w:space="0" w:color="auto"/>
        <w:bottom w:val="none" w:sz="0" w:space="0" w:color="auto"/>
        <w:right w:val="none" w:sz="0" w:space="0" w:color="auto"/>
      </w:divBdr>
    </w:div>
    <w:div w:id="750278979">
      <w:bodyDiv w:val="1"/>
      <w:marLeft w:val="0"/>
      <w:marRight w:val="0"/>
      <w:marTop w:val="0"/>
      <w:marBottom w:val="0"/>
      <w:divBdr>
        <w:top w:val="none" w:sz="0" w:space="0" w:color="auto"/>
        <w:left w:val="none" w:sz="0" w:space="0" w:color="auto"/>
        <w:bottom w:val="none" w:sz="0" w:space="0" w:color="auto"/>
        <w:right w:val="none" w:sz="0" w:space="0" w:color="auto"/>
      </w:divBdr>
    </w:div>
    <w:div w:id="768358952">
      <w:bodyDiv w:val="1"/>
      <w:marLeft w:val="0"/>
      <w:marRight w:val="0"/>
      <w:marTop w:val="0"/>
      <w:marBottom w:val="0"/>
      <w:divBdr>
        <w:top w:val="none" w:sz="0" w:space="0" w:color="auto"/>
        <w:left w:val="none" w:sz="0" w:space="0" w:color="auto"/>
        <w:bottom w:val="none" w:sz="0" w:space="0" w:color="auto"/>
        <w:right w:val="none" w:sz="0" w:space="0" w:color="auto"/>
      </w:divBdr>
    </w:div>
    <w:div w:id="877477369">
      <w:bodyDiv w:val="1"/>
      <w:marLeft w:val="0"/>
      <w:marRight w:val="0"/>
      <w:marTop w:val="0"/>
      <w:marBottom w:val="0"/>
      <w:divBdr>
        <w:top w:val="none" w:sz="0" w:space="0" w:color="auto"/>
        <w:left w:val="none" w:sz="0" w:space="0" w:color="auto"/>
        <w:bottom w:val="none" w:sz="0" w:space="0" w:color="auto"/>
        <w:right w:val="none" w:sz="0" w:space="0" w:color="auto"/>
      </w:divBdr>
    </w:div>
    <w:div w:id="954602820">
      <w:bodyDiv w:val="1"/>
      <w:marLeft w:val="0"/>
      <w:marRight w:val="0"/>
      <w:marTop w:val="0"/>
      <w:marBottom w:val="0"/>
      <w:divBdr>
        <w:top w:val="none" w:sz="0" w:space="0" w:color="auto"/>
        <w:left w:val="none" w:sz="0" w:space="0" w:color="auto"/>
        <w:bottom w:val="none" w:sz="0" w:space="0" w:color="auto"/>
        <w:right w:val="none" w:sz="0" w:space="0" w:color="auto"/>
      </w:divBdr>
    </w:div>
    <w:div w:id="984891247">
      <w:bodyDiv w:val="1"/>
      <w:marLeft w:val="0"/>
      <w:marRight w:val="0"/>
      <w:marTop w:val="0"/>
      <w:marBottom w:val="0"/>
      <w:divBdr>
        <w:top w:val="none" w:sz="0" w:space="0" w:color="auto"/>
        <w:left w:val="none" w:sz="0" w:space="0" w:color="auto"/>
        <w:bottom w:val="none" w:sz="0" w:space="0" w:color="auto"/>
        <w:right w:val="none" w:sz="0" w:space="0" w:color="auto"/>
      </w:divBdr>
    </w:div>
    <w:div w:id="1012952488">
      <w:bodyDiv w:val="1"/>
      <w:marLeft w:val="0"/>
      <w:marRight w:val="0"/>
      <w:marTop w:val="0"/>
      <w:marBottom w:val="0"/>
      <w:divBdr>
        <w:top w:val="none" w:sz="0" w:space="0" w:color="auto"/>
        <w:left w:val="none" w:sz="0" w:space="0" w:color="auto"/>
        <w:bottom w:val="none" w:sz="0" w:space="0" w:color="auto"/>
        <w:right w:val="none" w:sz="0" w:space="0" w:color="auto"/>
      </w:divBdr>
    </w:div>
    <w:div w:id="1214730373">
      <w:bodyDiv w:val="1"/>
      <w:marLeft w:val="0"/>
      <w:marRight w:val="0"/>
      <w:marTop w:val="0"/>
      <w:marBottom w:val="0"/>
      <w:divBdr>
        <w:top w:val="none" w:sz="0" w:space="0" w:color="auto"/>
        <w:left w:val="none" w:sz="0" w:space="0" w:color="auto"/>
        <w:bottom w:val="none" w:sz="0" w:space="0" w:color="auto"/>
        <w:right w:val="none" w:sz="0" w:space="0" w:color="auto"/>
      </w:divBdr>
    </w:div>
    <w:div w:id="1238662561">
      <w:bodyDiv w:val="1"/>
      <w:marLeft w:val="0"/>
      <w:marRight w:val="0"/>
      <w:marTop w:val="0"/>
      <w:marBottom w:val="0"/>
      <w:divBdr>
        <w:top w:val="none" w:sz="0" w:space="0" w:color="auto"/>
        <w:left w:val="none" w:sz="0" w:space="0" w:color="auto"/>
        <w:bottom w:val="none" w:sz="0" w:space="0" w:color="auto"/>
        <w:right w:val="none" w:sz="0" w:space="0" w:color="auto"/>
      </w:divBdr>
    </w:div>
    <w:div w:id="1327634641">
      <w:bodyDiv w:val="1"/>
      <w:marLeft w:val="0"/>
      <w:marRight w:val="0"/>
      <w:marTop w:val="0"/>
      <w:marBottom w:val="0"/>
      <w:divBdr>
        <w:top w:val="none" w:sz="0" w:space="0" w:color="auto"/>
        <w:left w:val="none" w:sz="0" w:space="0" w:color="auto"/>
        <w:bottom w:val="none" w:sz="0" w:space="0" w:color="auto"/>
        <w:right w:val="none" w:sz="0" w:space="0" w:color="auto"/>
      </w:divBdr>
    </w:div>
    <w:div w:id="1374649287">
      <w:bodyDiv w:val="1"/>
      <w:marLeft w:val="0"/>
      <w:marRight w:val="0"/>
      <w:marTop w:val="0"/>
      <w:marBottom w:val="0"/>
      <w:divBdr>
        <w:top w:val="none" w:sz="0" w:space="0" w:color="auto"/>
        <w:left w:val="none" w:sz="0" w:space="0" w:color="auto"/>
        <w:bottom w:val="none" w:sz="0" w:space="0" w:color="auto"/>
        <w:right w:val="none" w:sz="0" w:space="0" w:color="auto"/>
      </w:divBdr>
    </w:div>
    <w:div w:id="1406999504">
      <w:bodyDiv w:val="1"/>
      <w:marLeft w:val="0"/>
      <w:marRight w:val="0"/>
      <w:marTop w:val="0"/>
      <w:marBottom w:val="0"/>
      <w:divBdr>
        <w:top w:val="none" w:sz="0" w:space="0" w:color="auto"/>
        <w:left w:val="none" w:sz="0" w:space="0" w:color="auto"/>
        <w:bottom w:val="none" w:sz="0" w:space="0" w:color="auto"/>
        <w:right w:val="none" w:sz="0" w:space="0" w:color="auto"/>
      </w:divBdr>
    </w:div>
    <w:div w:id="1472088934">
      <w:bodyDiv w:val="1"/>
      <w:marLeft w:val="0"/>
      <w:marRight w:val="0"/>
      <w:marTop w:val="0"/>
      <w:marBottom w:val="0"/>
      <w:divBdr>
        <w:top w:val="none" w:sz="0" w:space="0" w:color="auto"/>
        <w:left w:val="none" w:sz="0" w:space="0" w:color="auto"/>
        <w:bottom w:val="none" w:sz="0" w:space="0" w:color="auto"/>
        <w:right w:val="none" w:sz="0" w:space="0" w:color="auto"/>
      </w:divBdr>
    </w:div>
    <w:div w:id="1489664771">
      <w:bodyDiv w:val="1"/>
      <w:marLeft w:val="0"/>
      <w:marRight w:val="0"/>
      <w:marTop w:val="0"/>
      <w:marBottom w:val="0"/>
      <w:divBdr>
        <w:top w:val="none" w:sz="0" w:space="0" w:color="auto"/>
        <w:left w:val="none" w:sz="0" w:space="0" w:color="auto"/>
        <w:bottom w:val="none" w:sz="0" w:space="0" w:color="auto"/>
        <w:right w:val="none" w:sz="0" w:space="0" w:color="auto"/>
      </w:divBdr>
    </w:div>
    <w:div w:id="1515680644">
      <w:bodyDiv w:val="1"/>
      <w:marLeft w:val="0"/>
      <w:marRight w:val="0"/>
      <w:marTop w:val="0"/>
      <w:marBottom w:val="0"/>
      <w:divBdr>
        <w:top w:val="none" w:sz="0" w:space="0" w:color="auto"/>
        <w:left w:val="none" w:sz="0" w:space="0" w:color="auto"/>
        <w:bottom w:val="none" w:sz="0" w:space="0" w:color="auto"/>
        <w:right w:val="none" w:sz="0" w:space="0" w:color="auto"/>
      </w:divBdr>
    </w:div>
    <w:div w:id="1680085278">
      <w:bodyDiv w:val="1"/>
      <w:marLeft w:val="0"/>
      <w:marRight w:val="0"/>
      <w:marTop w:val="0"/>
      <w:marBottom w:val="0"/>
      <w:divBdr>
        <w:top w:val="none" w:sz="0" w:space="0" w:color="auto"/>
        <w:left w:val="none" w:sz="0" w:space="0" w:color="auto"/>
        <w:bottom w:val="none" w:sz="0" w:space="0" w:color="auto"/>
        <w:right w:val="none" w:sz="0" w:space="0" w:color="auto"/>
      </w:divBdr>
    </w:div>
    <w:div w:id="1837568370">
      <w:bodyDiv w:val="1"/>
      <w:marLeft w:val="0"/>
      <w:marRight w:val="0"/>
      <w:marTop w:val="0"/>
      <w:marBottom w:val="0"/>
      <w:divBdr>
        <w:top w:val="none" w:sz="0" w:space="0" w:color="auto"/>
        <w:left w:val="none" w:sz="0" w:space="0" w:color="auto"/>
        <w:bottom w:val="none" w:sz="0" w:space="0" w:color="auto"/>
        <w:right w:val="none" w:sz="0" w:space="0" w:color="auto"/>
      </w:divBdr>
    </w:div>
    <w:div w:id="1900704430">
      <w:bodyDiv w:val="1"/>
      <w:marLeft w:val="0"/>
      <w:marRight w:val="0"/>
      <w:marTop w:val="0"/>
      <w:marBottom w:val="0"/>
      <w:divBdr>
        <w:top w:val="none" w:sz="0" w:space="0" w:color="auto"/>
        <w:left w:val="none" w:sz="0" w:space="0" w:color="auto"/>
        <w:bottom w:val="none" w:sz="0" w:space="0" w:color="auto"/>
        <w:right w:val="none" w:sz="0" w:space="0" w:color="auto"/>
      </w:divBdr>
    </w:div>
    <w:div w:id="2103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92" TargetMode="External"/><Relationship Id="rId671" Type="http://schemas.openxmlformats.org/officeDocument/2006/relationships/hyperlink" Target="http://192" TargetMode="External"/><Relationship Id="rId769" Type="http://schemas.openxmlformats.org/officeDocument/2006/relationships/hyperlink" Target="http://192" TargetMode="External"/><Relationship Id="rId21" Type="http://schemas.openxmlformats.org/officeDocument/2006/relationships/hyperlink" Target="http://192" TargetMode="External"/><Relationship Id="rId324" Type="http://schemas.openxmlformats.org/officeDocument/2006/relationships/hyperlink" Target="http://192" TargetMode="External"/><Relationship Id="rId531" Type="http://schemas.openxmlformats.org/officeDocument/2006/relationships/hyperlink" Target="http://192" TargetMode="External"/><Relationship Id="rId629" Type="http://schemas.openxmlformats.org/officeDocument/2006/relationships/hyperlink" Target="http://192" TargetMode="External"/><Relationship Id="rId170" Type="http://schemas.openxmlformats.org/officeDocument/2006/relationships/hyperlink" Target="http://192" TargetMode="External"/><Relationship Id="rId836" Type="http://schemas.openxmlformats.org/officeDocument/2006/relationships/hyperlink" Target="http://192" TargetMode="External"/><Relationship Id="rId268" Type="http://schemas.openxmlformats.org/officeDocument/2006/relationships/hyperlink" Target="http://192" TargetMode="External"/><Relationship Id="rId475" Type="http://schemas.openxmlformats.org/officeDocument/2006/relationships/hyperlink" Target="http://192" TargetMode="External"/><Relationship Id="rId682" Type="http://schemas.openxmlformats.org/officeDocument/2006/relationships/hyperlink" Target="http://192" TargetMode="External"/><Relationship Id="rId32" Type="http://schemas.openxmlformats.org/officeDocument/2006/relationships/hyperlink" Target="http://192" TargetMode="External"/><Relationship Id="rId128" Type="http://schemas.openxmlformats.org/officeDocument/2006/relationships/hyperlink" Target="http://192" TargetMode="External"/><Relationship Id="rId335" Type="http://schemas.openxmlformats.org/officeDocument/2006/relationships/hyperlink" Target="http://192" TargetMode="External"/><Relationship Id="rId542" Type="http://schemas.openxmlformats.org/officeDocument/2006/relationships/hyperlink" Target="http://192" TargetMode="External"/><Relationship Id="rId181" Type="http://schemas.openxmlformats.org/officeDocument/2006/relationships/hyperlink" Target="http://192" TargetMode="External"/><Relationship Id="rId402" Type="http://schemas.openxmlformats.org/officeDocument/2006/relationships/hyperlink" Target="http://192" TargetMode="External"/><Relationship Id="rId847" Type="http://schemas.openxmlformats.org/officeDocument/2006/relationships/hyperlink" Target="http://192" TargetMode="External"/><Relationship Id="rId279" Type="http://schemas.openxmlformats.org/officeDocument/2006/relationships/hyperlink" Target="http://192" TargetMode="External"/><Relationship Id="rId486" Type="http://schemas.openxmlformats.org/officeDocument/2006/relationships/hyperlink" Target="http://192" TargetMode="External"/><Relationship Id="rId693" Type="http://schemas.openxmlformats.org/officeDocument/2006/relationships/hyperlink" Target="http://192" TargetMode="External"/><Relationship Id="rId707" Type="http://schemas.openxmlformats.org/officeDocument/2006/relationships/hyperlink" Target="http://192" TargetMode="External"/><Relationship Id="rId43" Type="http://schemas.openxmlformats.org/officeDocument/2006/relationships/hyperlink" Target="http://192" TargetMode="External"/><Relationship Id="rId139" Type="http://schemas.openxmlformats.org/officeDocument/2006/relationships/hyperlink" Target="http://192" TargetMode="External"/><Relationship Id="rId346" Type="http://schemas.openxmlformats.org/officeDocument/2006/relationships/hyperlink" Target="http://192" TargetMode="External"/><Relationship Id="rId553" Type="http://schemas.openxmlformats.org/officeDocument/2006/relationships/hyperlink" Target="http://192" TargetMode="External"/><Relationship Id="rId760" Type="http://schemas.openxmlformats.org/officeDocument/2006/relationships/hyperlink" Target="http://192" TargetMode="External"/><Relationship Id="rId192" Type="http://schemas.openxmlformats.org/officeDocument/2006/relationships/hyperlink" Target="http://192" TargetMode="External"/><Relationship Id="rId206" Type="http://schemas.openxmlformats.org/officeDocument/2006/relationships/hyperlink" Target="http://192.168.2.158:9000/ParkAPI/AddRightGroups?token=daa2f13951c447d5b9988f50751bcf4b&amp;jsonModel=%7b" TargetMode="External"/><Relationship Id="rId413" Type="http://schemas.openxmlformats.org/officeDocument/2006/relationships/hyperlink" Target="http://192" TargetMode="External"/><Relationship Id="rId858" Type="http://schemas.openxmlformats.org/officeDocument/2006/relationships/hyperlink" Target="http://192" TargetMode="External"/><Relationship Id="rId497" Type="http://schemas.openxmlformats.org/officeDocument/2006/relationships/hyperlink" Target="http://192" TargetMode="External"/><Relationship Id="rId620" Type="http://schemas.openxmlformats.org/officeDocument/2006/relationships/hyperlink" Target="http://192" TargetMode="External"/><Relationship Id="rId718" Type="http://schemas.openxmlformats.org/officeDocument/2006/relationships/hyperlink" Target="http://192" TargetMode="External"/><Relationship Id="rId357" Type="http://schemas.openxmlformats.org/officeDocument/2006/relationships/hyperlink" Target="http://192" TargetMode="External"/><Relationship Id="rId54" Type="http://schemas.openxmlformats.org/officeDocument/2006/relationships/hyperlink" Target="http://192.168.2.191:9000/ParkAPI/AddXXXXXX" TargetMode="External"/><Relationship Id="rId217" Type="http://schemas.openxmlformats.org/officeDocument/2006/relationships/hyperlink" Target="http://192" TargetMode="External"/><Relationship Id="rId564" Type="http://schemas.openxmlformats.org/officeDocument/2006/relationships/hyperlink" Target="http://192" TargetMode="External"/><Relationship Id="rId771" Type="http://schemas.openxmlformats.org/officeDocument/2006/relationships/hyperlink" Target="http://192" TargetMode="External"/><Relationship Id="rId869" Type="http://schemas.openxmlformats.org/officeDocument/2006/relationships/hyperlink" Target="http://192" TargetMode="External"/><Relationship Id="rId424" Type="http://schemas.openxmlformats.org/officeDocument/2006/relationships/hyperlink" Target="http://192" TargetMode="External"/><Relationship Id="rId631" Type="http://schemas.openxmlformats.org/officeDocument/2006/relationships/hyperlink" Target="http://192" TargetMode="External"/><Relationship Id="rId729" Type="http://schemas.openxmlformats.org/officeDocument/2006/relationships/hyperlink" Target="http://192" TargetMode="External"/><Relationship Id="rId270" Type="http://schemas.openxmlformats.org/officeDocument/2006/relationships/hyperlink" Target="http://192" TargetMode="External"/><Relationship Id="rId65" Type="http://schemas.openxmlformats.org/officeDocument/2006/relationships/hyperlink" Target="http://192" TargetMode="External"/><Relationship Id="rId130" Type="http://schemas.openxmlformats.org/officeDocument/2006/relationships/hyperlink" Target="http://192" TargetMode="External"/><Relationship Id="rId368" Type="http://schemas.openxmlformats.org/officeDocument/2006/relationships/hyperlink" Target="http://192" TargetMode="External"/><Relationship Id="rId575" Type="http://schemas.openxmlformats.org/officeDocument/2006/relationships/hyperlink" Target="http://192" TargetMode="External"/><Relationship Id="rId782" Type="http://schemas.openxmlformats.org/officeDocument/2006/relationships/hyperlink" Target="http://192" TargetMode="External"/><Relationship Id="rId228" Type="http://schemas.openxmlformats.org/officeDocument/2006/relationships/hyperlink" Target="http://192" TargetMode="External"/><Relationship Id="rId435" Type="http://schemas.openxmlformats.org/officeDocument/2006/relationships/hyperlink" Target="http://192" TargetMode="External"/><Relationship Id="rId642" Type="http://schemas.openxmlformats.org/officeDocument/2006/relationships/hyperlink" Target="http://192" TargetMode="External"/><Relationship Id="rId281" Type="http://schemas.openxmlformats.org/officeDocument/2006/relationships/hyperlink" Target="http://192" TargetMode="External"/><Relationship Id="rId502" Type="http://schemas.openxmlformats.org/officeDocument/2006/relationships/hyperlink" Target="http://192" TargetMode="External"/><Relationship Id="rId76" Type="http://schemas.openxmlformats.org/officeDocument/2006/relationships/hyperlink" Target="http://192.168.2.158:9000/ParkAPI/DeleteXXXXXXByIDList" TargetMode="External"/><Relationship Id="rId141" Type="http://schemas.openxmlformats.org/officeDocument/2006/relationships/hyperlink" Target="http://192" TargetMode="External"/><Relationship Id="rId379" Type="http://schemas.openxmlformats.org/officeDocument/2006/relationships/hyperlink" Target="http://192" TargetMode="External"/><Relationship Id="rId586" Type="http://schemas.openxmlformats.org/officeDocument/2006/relationships/hyperlink" Target="http://192" TargetMode="External"/><Relationship Id="rId793" Type="http://schemas.openxmlformats.org/officeDocument/2006/relationships/hyperlink" Target="http://192" TargetMode="External"/><Relationship Id="rId807" Type="http://schemas.openxmlformats.org/officeDocument/2006/relationships/hyperlink" Target="http://192" TargetMode="External"/><Relationship Id="rId7" Type="http://schemas.openxmlformats.org/officeDocument/2006/relationships/footnotes" Target="footnotes.xml"/><Relationship Id="rId183" Type="http://schemas.openxmlformats.org/officeDocument/2006/relationships/hyperlink" Target="http://192" TargetMode="External"/><Relationship Id="rId239" Type="http://schemas.openxmlformats.org/officeDocument/2006/relationships/hyperlink" Target="http://192" TargetMode="External"/><Relationship Id="rId390" Type="http://schemas.openxmlformats.org/officeDocument/2006/relationships/hyperlink" Target="http://192" TargetMode="External"/><Relationship Id="rId404" Type="http://schemas.openxmlformats.org/officeDocument/2006/relationships/hyperlink" Target="http://192" TargetMode="External"/><Relationship Id="rId446" Type="http://schemas.openxmlformats.org/officeDocument/2006/relationships/hyperlink" Target="http://192" TargetMode="External"/><Relationship Id="rId611" Type="http://schemas.openxmlformats.org/officeDocument/2006/relationships/hyperlink" Target="http://192" TargetMode="External"/><Relationship Id="rId653" Type="http://schemas.openxmlformats.org/officeDocument/2006/relationships/hyperlink" Target="http://192" TargetMode="External"/><Relationship Id="rId250" Type="http://schemas.openxmlformats.org/officeDocument/2006/relationships/hyperlink" Target="http://192" TargetMode="External"/><Relationship Id="rId292" Type="http://schemas.openxmlformats.org/officeDocument/2006/relationships/hyperlink" Target="http://192" TargetMode="External"/><Relationship Id="rId306" Type="http://schemas.openxmlformats.org/officeDocument/2006/relationships/hyperlink" Target="http://192" TargetMode="External"/><Relationship Id="rId488" Type="http://schemas.openxmlformats.org/officeDocument/2006/relationships/hyperlink" Target="http://192" TargetMode="External"/><Relationship Id="rId695" Type="http://schemas.openxmlformats.org/officeDocument/2006/relationships/hyperlink" Target="http://192" TargetMode="External"/><Relationship Id="rId709" Type="http://schemas.openxmlformats.org/officeDocument/2006/relationships/hyperlink" Target="http://192" TargetMode="External"/><Relationship Id="rId860" Type="http://schemas.openxmlformats.org/officeDocument/2006/relationships/hyperlink" Target="http://192" TargetMode="External"/><Relationship Id="rId45" Type="http://schemas.openxmlformats.org/officeDocument/2006/relationships/hyperlink" Target="http://192" TargetMode="External"/><Relationship Id="rId87" Type="http://schemas.openxmlformats.org/officeDocument/2006/relationships/hyperlink" Target="http://192" TargetMode="External"/><Relationship Id="rId110" Type="http://schemas.openxmlformats.org/officeDocument/2006/relationships/hyperlink" Target="http://192" TargetMode="External"/><Relationship Id="rId348" Type="http://schemas.openxmlformats.org/officeDocument/2006/relationships/hyperlink" Target="http://192" TargetMode="External"/><Relationship Id="rId513" Type="http://schemas.openxmlformats.org/officeDocument/2006/relationships/hyperlink" Target="http://192" TargetMode="External"/><Relationship Id="rId555" Type="http://schemas.openxmlformats.org/officeDocument/2006/relationships/hyperlink" Target="http://192" TargetMode="External"/><Relationship Id="rId597" Type="http://schemas.openxmlformats.org/officeDocument/2006/relationships/hyperlink" Target="http://192" TargetMode="External"/><Relationship Id="rId720" Type="http://schemas.openxmlformats.org/officeDocument/2006/relationships/hyperlink" Target="http://192" TargetMode="External"/><Relationship Id="rId762" Type="http://schemas.openxmlformats.org/officeDocument/2006/relationships/hyperlink" Target="http://192" TargetMode="External"/><Relationship Id="rId818" Type="http://schemas.openxmlformats.org/officeDocument/2006/relationships/hyperlink" Target="http://192" TargetMode="External"/><Relationship Id="rId152" Type="http://schemas.openxmlformats.org/officeDocument/2006/relationships/hyperlink" Target="http://192" TargetMode="External"/><Relationship Id="rId194" Type="http://schemas.openxmlformats.org/officeDocument/2006/relationships/hyperlink" Target="http://192" TargetMode="External"/><Relationship Id="rId208" Type="http://schemas.openxmlformats.org/officeDocument/2006/relationships/hyperlink" Target="http://192" TargetMode="External"/><Relationship Id="rId415" Type="http://schemas.openxmlformats.org/officeDocument/2006/relationships/hyperlink" Target="http://192" TargetMode="External"/><Relationship Id="rId457" Type="http://schemas.openxmlformats.org/officeDocument/2006/relationships/hyperlink" Target="http://192" TargetMode="External"/><Relationship Id="rId622" Type="http://schemas.openxmlformats.org/officeDocument/2006/relationships/hyperlink" Target="http://192" TargetMode="External"/><Relationship Id="rId261" Type="http://schemas.openxmlformats.org/officeDocument/2006/relationships/hyperlink" Target="http://192" TargetMode="External"/><Relationship Id="rId499" Type="http://schemas.openxmlformats.org/officeDocument/2006/relationships/hyperlink" Target="http://192" TargetMode="External"/><Relationship Id="rId664" Type="http://schemas.openxmlformats.org/officeDocument/2006/relationships/hyperlink" Target="http://192" TargetMode="External"/><Relationship Id="rId871" Type="http://schemas.openxmlformats.org/officeDocument/2006/relationships/hyperlink" Target="http://192" TargetMode="External"/><Relationship Id="rId14" Type="http://schemas.openxmlformats.org/officeDocument/2006/relationships/hyperlink" Target="http://192" TargetMode="External"/><Relationship Id="rId56" Type="http://schemas.openxmlformats.org/officeDocument/2006/relationships/hyperlink" Target="http://192" TargetMode="External"/><Relationship Id="rId317" Type="http://schemas.openxmlformats.org/officeDocument/2006/relationships/hyperlink" Target="http://192.168.2.158:9000/ParkAPI/GetIssueFormData?token=daa2f13951c447d5b9988f50751bcf4b" TargetMode="External"/><Relationship Id="rId359" Type="http://schemas.openxmlformats.org/officeDocument/2006/relationships/hyperlink" Target="http://192" TargetMode="External"/><Relationship Id="rId524" Type="http://schemas.openxmlformats.org/officeDocument/2006/relationships/hyperlink" Target="http://192" TargetMode="External"/><Relationship Id="rId566" Type="http://schemas.openxmlformats.org/officeDocument/2006/relationships/hyperlink" Target="http://192" TargetMode="External"/><Relationship Id="rId731" Type="http://schemas.openxmlformats.org/officeDocument/2006/relationships/hyperlink" Target="http://192" TargetMode="External"/><Relationship Id="rId773" Type="http://schemas.openxmlformats.org/officeDocument/2006/relationships/hyperlink" Target="http://192" TargetMode="External"/><Relationship Id="rId98" Type="http://schemas.openxmlformats.org/officeDocument/2006/relationships/hyperlink" Target="http://192" TargetMode="External"/><Relationship Id="rId121" Type="http://schemas.openxmlformats.org/officeDocument/2006/relationships/hyperlink" Target="http://192" TargetMode="External"/><Relationship Id="rId163" Type="http://schemas.openxmlformats.org/officeDocument/2006/relationships/hyperlink" Target="http://192" TargetMode="External"/><Relationship Id="rId219" Type="http://schemas.openxmlformats.org/officeDocument/2006/relationships/hyperlink" Target="http://192" TargetMode="External"/><Relationship Id="rId370" Type="http://schemas.openxmlformats.org/officeDocument/2006/relationships/hyperlink" Target="http://192" TargetMode="External"/><Relationship Id="rId426" Type="http://schemas.openxmlformats.org/officeDocument/2006/relationships/hyperlink" Target="http://192" TargetMode="External"/><Relationship Id="rId633" Type="http://schemas.openxmlformats.org/officeDocument/2006/relationships/hyperlink" Target="http://192" TargetMode="External"/><Relationship Id="rId829" Type="http://schemas.openxmlformats.org/officeDocument/2006/relationships/hyperlink" Target="http://192" TargetMode="External"/><Relationship Id="rId230" Type="http://schemas.openxmlformats.org/officeDocument/2006/relationships/hyperlink" Target="http://192" TargetMode="External"/><Relationship Id="rId468" Type="http://schemas.openxmlformats.org/officeDocument/2006/relationships/hyperlink" Target="http://192" TargetMode="External"/><Relationship Id="rId675" Type="http://schemas.openxmlformats.org/officeDocument/2006/relationships/hyperlink" Target="http://192" TargetMode="External"/><Relationship Id="rId840" Type="http://schemas.openxmlformats.org/officeDocument/2006/relationships/hyperlink" Target="http://192" TargetMode="External"/><Relationship Id="rId25" Type="http://schemas.openxmlformats.org/officeDocument/2006/relationships/hyperlink" Target="http://192" TargetMode="External"/><Relationship Id="rId67" Type="http://schemas.openxmlformats.org/officeDocument/2006/relationships/hyperlink" Target="http://192" TargetMode="External"/><Relationship Id="rId272" Type="http://schemas.openxmlformats.org/officeDocument/2006/relationships/hyperlink" Target="http://192" TargetMode="External"/><Relationship Id="rId328" Type="http://schemas.openxmlformats.org/officeDocument/2006/relationships/hyperlink" Target="http://192" TargetMode="External"/><Relationship Id="rId535" Type="http://schemas.openxmlformats.org/officeDocument/2006/relationships/hyperlink" Target="http://192.168.2.158:9000/ParkAPI/" TargetMode="External"/><Relationship Id="rId577" Type="http://schemas.openxmlformats.org/officeDocument/2006/relationships/hyperlink" Target="http://192" TargetMode="External"/><Relationship Id="rId700" Type="http://schemas.openxmlformats.org/officeDocument/2006/relationships/hyperlink" Target="http://192" TargetMode="External"/><Relationship Id="rId742" Type="http://schemas.openxmlformats.org/officeDocument/2006/relationships/hyperlink" Target="http://192" TargetMode="External"/><Relationship Id="rId132" Type="http://schemas.openxmlformats.org/officeDocument/2006/relationships/hyperlink" Target="http://192" TargetMode="External"/><Relationship Id="rId174" Type="http://schemas.openxmlformats.org/officeDocument/2006/relationships/hyperlink" Target="http://192" TargetMode="External"/><Relationship Id="rId381" Type="http://schemas.openxmlformats.org/officeDocument/2006/relationships/hyperlink" Target="http://192" TargetMode="External"/><Relationship Id="rId602" Type="http://schemas.openxmlformats.org/officeDocument/2006/relationships/hyperlink" Target="http://192" TargetMode="External"/><Relationship Id="rId784" Type="http://schemas.openxmlformats.org/officeDocument/2006/relationships/hyperlink" Target="http://192" TargetMode="External"/><Relationship Id="rId241" Type="http://schemas.openxmlformats.org/officeDocument/2006/relationships/hyperlink" Target="http://192" TargetMode="External"/><Relationship Id="rId437" Type="http://schemas.openxmlformats.org/officeDocument/2006/relationships/hyperlink" Target="http://192" TargetMode="External"/><Relationship Id="rId479" Type="http://schemas.openxmlformats.org/officeDocument/2006/relationships/hyperlink" Target="http://192" TargetMode="External"/><Relationship Id="rId644" Type="http://schemas.openxmlformats.org/officeDocument/2006/relationships/hyperlink" Target="http://192" TargetMode="External"/><Relationship Id="rId686" Type="http://schemas.openxmlformats.org/officeDocument/2006/relationships/hyperlink" Target="http://192" TargetMode="External"/><Relationship Id="rId851" Type="http://schemas.openxmlformats.org/officeDocument/2006/relationships/hyperlink" Target="http://192" TargetMode="External"/><Relationship Id="rId36" Type="http://schemas.openxmlformats.org/officeDocument/2006/relationships/hyperlink" Target="http://192" TargetMode="External"/><Relationship Id="rId283" Type="http://schemas.openxmlformats.org/officeDocument/2006/relationships/hyperlink" Target="http://192" TargetMode="External"/><Relationship Id="rId339" Type="http://schemas.openxmlformats.org/officeDocument/2006/relationships/hyperlink" Target="http://192" TargetMode="External"/><Relationship Id="rId490" Type="http://schemas.openxmlformats.org/officeDocument/2006/relationships/hyperlink" Target="http://192" TargetMode="External"/><Relationship Id="rId504" Type="http://schemas.openxmlformats.org/officeDocument/2006/relationships/hyperlink" Target="http://192" TargetMode="External"/><Relationship Id="rId546" Type="http://schemas.openxmlformats.org/officeDocument/2006/relationships/hyperlink" Target="http://192" TargetMode="External"/><Relationship Id="rId711" Type="http://schemas.openxmlformats.org/officeDocument/2006/relationships/hyperlink" Target="http://192" TargetMode="External"/><Relationship Id="rId753" Type="http://schemas.openxmlformats.org/officeDocument/2006/relationships/hyperlink" Target="http://192" TargetMode="External"/><Relationship Id="rId78" Type="http://schemas.openxmlformats.org/officeDocument/2006/relationships/hyperlink" Target="http://192.168.2.158:9000/ParkAPI/SaveXXXXXX" TargetMode="External"/><Relationship Id="rId101" Type="http://schemas.openxmlformats.org/officeDocument/2006/relationships/hyperlink" Target="http://192" TargetMode="External"/><Relationship Id="rId143" Type="http://schemas.openxmlformats.org/officeDocument/2006/relationships/hyperlink" Target="http://192" TargetMode="External"/><Relationship Id="rId185" Type="http://schemas.openxmlformats.org/officeDocument/2006/relationships/hyperlink" Target="http://192" TargetMode="External"/><Relationship Id="rId350" Type="http://schemas.openxmlformats.org/officeDocument/2006/relationships/hyperlink" Target="http://192" TargetMode="External"/><Relationship Id="rId406" Type="http://schemas.openxmlformats.org/officeDocument/2006/relationships/hyperlink" Target="http://192" TargetMode="External"/><Relationship Id="rId588" Type="http://schemas.openxmlformats.org/officeDocument/2006/relationships/hyperlink" Target="http://192" TargetMode="External"/><Relationship Id="rId795" Type="http://schemas.openxmlformats.org/officeDocument/2006/relationships/hyperlink" Target="http://192" TargetMode="External"/><Relationship Id="rId809" Type="http://schemas.openxmlformats.org/officeDocument/2006/relationships/hyperlink" Target="http://192" TargetMode="External"/><Relationship Id="rId9" Type="http://schemas.openxmlformats.org/officeDocument/2006/relationships/image" Target="media/image1.png"/><Relationship Id="rId210" Type="http://schemas.openxmlformats.org/officeDocument/2006/relationships/hyperlink" Target="http://192" TargetMode="External"/><Relationship Id="rId392" Type="http://schemas.openxmlformats.org/officeDocument/2006/relationships/hyperlink" Target="http://192" TargetMode="External"/><Relationship Id="rId448" Type="http://schemas.openxmlformats.org/officeDocument/2006/relationships/hyperlink" Target="http://192" TargetMode="External"/><Relationship Id="rId613" Type="http://schemas.openxmlformats.org/officeDocument/2006/relationships/hyperlink" Target="http://192" TargetMode="External"/><Relationship Id="rId655" Type="http://schemas.openxmlformats.org/officeDocument/2006/relationships/hyperlink" Target="http://192" TargetMode="External"/><Relationship Id="rId697" Type="http://schemas.openxmlformats.org/officeDocument/2006/relationships/hyperlink" Target="http://192" TargetMode="External"/><Relationship Id="rId820" Type="http://schemas.openxmlformats.org/officeDocument/2006/relationships/hyperlink" Target="http://192" TargetMode="External"/><Relationship Id="rId862" Type="http://schemas.openxmlformats.org/officeDocument/2006/relationships/hyperlink" Target="http://192" TargetMode="External"/><Relationship Id="rId252" Type="http://schemas.openxmlformats.org/officeDocument/2006/relationships/hyperlink" Target="http://192" TargetMode="External"/><Relationship Id="rId294" Type="http://schemas.openxmlformats.org/officeDocument/2006/relationships/hyperlink" Target="http://192" TargetMode="External"/><Relationship Id="rId308" Type="http://schemas.openxmlformats.org/officeDocument/2006/relationships/hyperlink" Target="http://192" TargetMode="External"/><Relationship Id="rId515" Type="http://schemas.openxmlformats.org/officeDocument/2006/relationships/hyperlink" Target="http://192" TargetMode="External"/><Relationship Id="rId722" Type="http://schemas.openxmlformats.org/officeDocument/2006/relationships/hyperlink" Target="http://192" TargetMode="External"/><Relationship Id="rId47" Type="http://schemas.openxmlformats.org/officeDocument/2006/relationships/hyperlink" Target="http://192" TargetMode="External"/><Relationship Id="rId89" Type="http://schemas.openxmlformats.org/officeDocument/2006/relationships/hyperlink" Target="http://192" TargetMode="External"/><Relationship Id="rId112" Type="http://schemas.openxmlformats.org/officeDocument/2006/relationships/hyperlink" Target="http://192" TargetMode="External"/><Relationship Id="rId154" Type="http://schemas.openxmlformats.org/officeDocument/2006/relationships/hyperlink" Target="http://192" TargetMode="External"/><Relationship Id="rId361" Type="http://schemas.openxmlformats.org/officeDocument/2006/relationships/hyperlink" Target="http://192" TargetMode="External"/><Relationship Id="rId557" Type="http://schemas.openxmlformats.org/officeDocument/2006/relationships/hyperlink" Target="http://192" TargetMode="External"/><Relationship Id="rId599" Type="http://schemas.openxmlformats.org/officeDocument/2006/relationships/hyperlink" Target="http://192" TargetMode="External"/><Relationship Id="rId764" Type="http://schemas.openxmlformats.org/officeDocument/2006/relationships/hyperlink" Target="http://192" TargetMode="External"/><Relationship Id="rId196" Type="http://schemas.openxmlformats.org/officeDocument/2006/relationships/hyperlink" Target="http://192" TargetMode="External"/><Relationship Id="rId417" Type="http://schemas.openxmlformats.org/officeDocument/2006/relationships/hyperlink" Target="http://192" TargetMode="External"/><Relationship Id="rId459" Type="http://schemas.openxmlformats.org/officeDocument/2006/relationships/hyperlink" Target="http://192" TargetMode="External"/><Relationship Id="rId624" Type="http://schemas.openxmlformats.org/officeDocument/2006/relationships/hyperlink" Target="http://192" TargetMode="External"/><Relationship Id="rId666" Type="http://schemas.openxmlformats.org/officeDocument/2006/relationships/hyperlink" Target="http://192" TargetMode="External"/><Relationship Id="rId831" Type="http://schemas.openxmlformats.org/officeDocument/2006/relationships/hyperlink" Target="http://192" TargetMode="External"/><Relationship Id="rId873" Type="http://schemas.openxmlformats.org/officeDocument/2006/relationships/header" Target="header1.xml"/><Relationship Id="rId16" Type="http://schemas.openxmlformats.org/officeDocument/2006/relationships/hyperlink" Target="http://192" TargetMode="External"/><Relationship Id="rId221" Type="http://schemas.openxmlformats.org/officeDocument/2006/relationships/hyperlink" Target="http://192" TargetMode="External"/><Relationship Id="rId263" Type="http://schemas.openxmlformats.org/officeDocument/2006/relationships/hyperlink" Target="http://192" TargetMode="External"/><Relationship Id="rId319" Type="http://schemas.openxmlformats.org/officeDocument/2006/relationships/hyperlink" Target="http://192" TargetMode="External"/><Relationship Id="rId470" Type="http://schemas.openxmlformats.org/officeDocument/2006/relationships/hyperlink" Target="http://192" TargetMode="External"/><Relationship Id="rId526" Type="http://schemas.openxmlformats.org/officeDocument/2006/relationships/hyperlink" Target="http://192" TargetMode="External"/><Relationship Id="rId58" Type="http://schemas.openxmlformats.org/officeDocument/2006/relationships/hyperlink" Target="http://192" TargetMode="External"/><Relationship Id="rId123" Type="http://schemas.openxmlformats.org/officeDocument/2006/relationships/hyperlink" Target="http://192" TargetMode="External"/><Relationship Id="rId330" Type="http://schemas.openxmlformats.org/officeDocument/2006/relationships/hyperlink" Target="http://192" TargetMode="External"/><Relationship Id="rId568" Type="http://schemas.openxmlformats.org/officeDocument/2006/relationships/hyperlink" Target="http://192" TargetMode="External"/><Relationship Id="rId733" Type="http://schemas.openxmlformats.org/officeDocument/2006/relationships/hyperlink" Target="http://192" TargetMode="External"/><Relationship Id="rId775" Type="http://schemas.openxmlformats.org/officeDocument/2006/relationships/hyperlink" Target="http://192" TargetMode="External"/><Relationship Id="rId165" Type="http://schemas.openxmlformats.org/officeDocument/2006/relationships/hyperlink" Target="http://192" TargetMode="External"/><Relationship Id="rId372" Type="http://schemas.openxmlformats.org/officeDocument/2006/relationships/hyperlink" Target="http://192" TargetMode="External"/><Relationship Id="rId428" Type="http://schemas.openxmlformats.org/officeDocument/2006/relationships/hyperlink" Target="http://192" TargetMode="External"/><Relationship Id="rId635" Type="http://schemas.openxmlformats.org/officeDocument/2006/relationships/hyperlink" Target="http://192" TargetMode="External"/><Relationship Id="rId677" Type="http://schemas.openxmlformats.org/officeDocument/2006/relationships/hyperlink" Target="http://192" TargetMode="External"/><Relationship Id="rId800" Type="http://schemas.openxmlformats.org/officeDocument/2006/relationships/hyperlink" Target="http://192" TargetMode="External"/><Relationship Id="rId842" Type="http://schemas.openxmlformats.org/officeDocument/2006/relationships/hyperlink" Target="http://192" TargetMode="External"/><Relationship Id="rId232" Type="http://schemas.openxmlformats.org/officeDocument/2006/relationships/hyperlink" Target="http://192" TargetMode="External"/><Relationship Id="rId274" Type="http://schemas.openxmlformats.org/officeDocument/2006/relationships/hyperlink" Target="http://192" TargetMode="External"/><Relationship Id="rId481" Type="http://schemas.openxmlformats.org/officeDocument/2006/relationships/hyperlink" Target="http://192" TargetMode="External"/><Relationship Id="rId702" Type="http://schemas.openxmlformats.org/officeDocument/2006/relationships/hyperlink" Target="http://192" TargetMode="External"/><Relationship Id="rId27" Type="http://schemas.openxmlformats.org/officeDocument/2006/relationships/hyperlink" Target="http://192" TargetMode="External"/><Relationship Id="rId69" Type="http://schemas.openxmlformats.org/officeDocument/2006/relationships/hyperlink" Target="http://192" TargetMode="External"/><Relationship Id="rId134" Type="http://schemas.openxmlformats.org/officeDocument/2006/relationships/hyperlink" Target="http://192" TargetMode="External"/><Relationship Id="rId537" Type="http://schemas.openxmlformats.org/officeDocument/2006/relationships/hyperlink" Target="http://192.168.2.158:9000/ParkAPI/" TargetMode="External"/><Relationship Id="rId579" Type="http://schemas.openxmlformats.org/officeDocument/2006/relationships/hyperlink" Target="http://192" TargetMode="External"/><Relationship Id="rId744" Type="http://schemas.openxmlformats.org/officeDocument/2006/relationships/hyperlink" Target="http://192" TargetMode="External"/><Relationship Id="rId786" Type="http://schemas.openxmlformats.org/officeDocument/2006/relationships/hyperlink" Target="http://192" TargetMode="External"/><Relationship Id="rId80" Type="http://schemas.openxmlformats.org/officeDocument/2006/relationships/hyperlink" Target="http://192" TargetMode="External"/><Relationship Id="rId176" Type="http://schemas.openxmlformats.org/officeDocument/2006/relationships/hyperlink" Target="http://192" TargetMode="External"/><Relationship Id="rId341" Type="http://schemas.openxmlformats.org/officeDocument/2006/relationships/hyperlink" Target="http://192" TargetMode="External"/><Relationship Id="rId383" Type="http://schemas.openxmlformats.org/officeDocument/2006/relationships/hyperlink" Target="http://192" TargetMode="External"/><Relationship Id="rId439" Type="http://schemas.openxmlformats.org/officeDocument/2006/relationships/hyperlink" Target="http://192" TargetMode="External"/><Relationship Id="rId590" Type="http://schemas.openxmlformats.org/officeDocument/2006/relationships/hyperlink" Target="http://192" TargetMode="External"/><Relationship Id="rId604" Type="http://schemas.openxmlformats.org/officeDocument/2006/relationships/hyperlink" Target="http://192" TargetMode="External"/><Relationship Id="rId646" Type="http://schemas.openxmlformats.org/officeDocument/2006/relationships/hyperlink" Target="http://192" TargetMode="External"/><Relationship Id="rId811" Type="http://schemas.openxmlformats.org/officeDocument/2006/relationships/hyperlink" Target="http://192" TargetMode="External"/><Relationship Id="rId201" Type="http://schemas.openxmlformats.org/officeDocument/2006/relationships/hyperlink" Target="http://192" TargetMode="External"/><Relationship Id="rId243" Type="http://schemas.openxmlformats.org/officeDocument/2006/relationships/hyperlink" Target="http://192" TargetMode="External"/><Relationship Id="rId285" Type="http://schemas.openxmlformats.org/officeDocument/2006/relationships/hyperlink" Target="http://192" TargetMode="External"/><Relationship Id="rId450" Type="http://schemas.openxmlformats.org/officeDocument/2006/relationships/hyperlink" Target="http://192" TargetMode="External"/><Relationship Id="rId506" Type="http://schemas.openxmlformats.org/officeDocument/2006/relationships/hyperlink" Target="http://192" TargetMode="External"/><Relationship Id="rId688" Type="http://schemas.openxmlformats.org/officeDocument/2006/relationships/hyperlink" Target="http://192" TargetMode="External"/><Relationship Id="rId853" Type="http://schemas.openxmlformats.org/officeDocument/2006/relationships/hyperlink" Target="http://192" TargetMode="External"/><Relationship Id="rId38" Type="http://schemas.openxmlformats.org/officeDocument/2006/relationships/hyperlink" Target="http://192" TargetMode="External"/><Relationship Id="rId103" Type="http://schemas.openxmlformats.org/officeDocument/2006/relationships/hyperlink" Target="http://192" TargetMode="External"/><Relationship Id="rId310" Type="http://schemas.openxmlformats.org/officeDocument/2006/relationships/hyperlink" Target="http://192" TargetMode="External"/><Relationship Id="rId492" Type="http://schemas.openxmlformats.org/officeDocument/2006/relationships/hyperlink" Target="http://192" TargetMode="External"/><Relationship Id="rId548" Type="http://schemas.openxmlformats.org/officeDocument/2006/relationships/hyperlink" Target="http://192" TargetMode="External"/><Relationship Id="rId713" Type="http://schemas.openxmlformats.org/officeDocument/2006/relationships/hyperlink" Target="http://192" TargetMode="External"/><Relationship Id="rId755" Type="http://schemas.openxmlformats.org/officeDocument/2006/relationships/hyperlink" Target="http://192" TargetMode="External"/><Relationship Id="rId797" Type="http://schemas.openxmlformats.org/officeDocument/2006/relationships/hyperlink" Target="http://192" TargetMode="External"/><Relationship Id="rId91" Type="http://schemas.openxmlformats.org/officeDocument/2006/relationships/hyperlink" Target="http://192" TargetMode="External"/><Relationship Id="rId145" Type="http://schemas.openxmlformats.org/officeDocument/2006/relationships/hyperlink" Target="http://192" TargetMode="External"/><Relationship Id="rId187" Type="http://schemas.openxmlformats.org/officeDocument/2006/relationships/hyperlink" Target="http://192" TargetMode="External"/><Relationship Id="rId352" Type="http://schemas.openxmlformats.org/officeDocument/2006/relationships/hyperlink" Target="http://192" TargetMode="External"/><Relationship Id="rId394" Type="http://schemas.openxmlformats.org/officeDocument/2006/relationships/hyperlink" Target="http://192" TargetMode="External"/><Relationship Id="rId408" Type="http://schemas.openxmlformats.org/officeDocument/2006/relationships/hyperlink" Target="http://192" TargetMode="External"/><Relationship Id="rId615" Type="http://schemas.openxmlformats.org/officeDocument/2006/relationships/hyperlink" Target="http://192" TargetMode="External"/><Relationship Id="rId822" Type="http://schemas.openxmlformats.org/officeDocument/2006/relationships/hyperlink" Target="http://192" TargetMode="External"/><Relationship Id="rId212" Type="http://schemas.openxmlformats.org/officeDocument/2006/relationships/hyperlink" Target="http://192" TargetMode="External"/><Relationship Id="rId254" Type="http://schemas.openxmlformats.org/officeDocument/2006/relationships/hyperlink" Target="http://192" TargetMode="External"/><Relationship Id="rId657" Type="http://schemas.openxmlformats.org/officeDocument/2006/relationships/hyperlink" Target="http://192" TargetMode="External"/><Relationship Id="rId699" Type="http://schemas.openxmlformats.org/officeDocument/2006/relationships/hyperlink" Target="http://192" TargetMode="External"/><Relationship Id="rId864" Type="http://schemas.openxmlformats.org/officeDocument/2006/relationships/hyperlink" Target="http://192" TargetMode="External"/><Relationship Id="rId49" Type="http://schemas.openxmlformats.org/officeDocument/2006/relationships/hyperlink" Target="http://192" TargetMode="External"/><Relationship Id="rId114" Type="http://schemas.openxmlformats.org/officeDocument/2006/relationships/hyperlink" Target="http://192" TargetMode="External"/><Relationship Id="rId296" Type="http://schemas.openxmlformats.org/officeDocument/2006/relationships/hyperlink" Target="http://192" TargetMode="External"/><Relationship Id="rId461" Type="http://schemas.openxmlformats.org/officeDocument/2006/relationships/hyperlink" Target="http://192" TargetMode="External"/><Relationship Id="rId517" Type="http://schemas.openxmlformats.org/officeDocument/2006/relationships/hyperlink" Target="http://192" TargetMode="External"/><Relationship Id="rId559" Type="http://schemas.openxmlformats.org/officeDocument/2006/relationships/hyperlink" Target="http://192" TargetMode="External"/><Relationship Id="rId724" Type="http://schemas.openxmlformats.org/officeDocument/2006/relationships/hyperlink" Target="http://192" TargetMode="External"/><Relationship Id="rId766" Type="http://schemas.openxmlformats.org/officeDocument/2006/relationships/hyperlink" Target="http://192" TargetMode="External"/><Relationship Id="rId60" Type="http://schemas.openxmlformats.org/officeDocument/2006/relationships/hyperlink" Target="http://192" TargetMode="External"/><Relationship Id="rId156" Type="http://schemas.openxmlformats.org/officeDocument/2006/relationships/hyperlink" Target="http://192" TargetMode="External"/><Relationship Id="rId198" Type="http://schemas.openxmlformats.org/officeDocument/2006/relationships/hyperlink" Target="http://192" TargetMode="External"/><Relationship Id="rId321" Type="http://schemas.openxmlformats.org/officeDocument/2006/relationships/hyperlink" Target="http://192" TargetMode="External"/><Relationship Id="rId363" Type="http://schemas.openxmlformats.org/officeDocument/2006/relationships/hyperlink" Target="http://192" TargetMode="External"/><Relationship Id="rId419" Type="http://schemas.openxmlformats.org/officeDocument/2006/relationships/hyperlink" Target="http://192.168.2.158:9000/ParkAPI/CaclDayMoneyLimit_24H" TargetMode="External"/><Relationship Id="rId570" Type="http://schemas.openxmlformats.org/officeDocument/2006/relationships/hyperlink" Target="http://192" TargetMode="External"/><Relationship Id="rId626" Type="http://schemas.openxmlformats.org/officeDocument/2006/relationships/hyperlink" Target="http://192" TargetMode="External"/><Relationship Id="rId223" Type="http://schemas.openxmlformats.org/officeDocument/2006/relationships/hyperlink" Target="http://192" TargetMode="External"/><Relationship Id="rId430" Type="http://schemas.openxmlformats.org/officeDocument/2006/relationships/hyperlink" Target="http://192" TargetMode="External"/><Relationship Id="rId668" Type="http://schemas.openxmlformats.org/officeDocument/2006/relationships/hyperlink" Target="http://192" TargetMode="External"/><Relationship Id="rId833" Type="http://schemas.openxmlformats.org/officeDocument/2006/relationships/hyperlink" Target="http://192" TargetMode="External"/><Relationship Id="rId875" Type="http://schemas.openxmlformats.org/officeDocument/2006/relationships/fontTable" Target="fontTable.xml"/><Relationship Id="rId18" Type="http://schemas.openxmlformats.org/officeDocument/2006/relationships/hyperlink" Target="http://192" TargetMode="External"/><Relationship Id="rId265" Type="http://schemas.openxmlformats.org/officeDocument/2006/relationships/hyperlink" Target="http://192" TargetMode="External"/><Relationship Id="rId472" Type="http://schemas.openxmlformats.org/officeDocument/2006/relationships/hyperlink" Target="http://192" TargetMode="External"/><Relationship Id="rId528" Type="http://schemas.openxmlformats.org/officeDocument/2006/relationships/hyperlink" Target="http://192" TargetMode="External"/><Relationship Id="rId735" Type="http://schemas.openxmlformats.org/officeDocument/2006/relationships/hyperlink" Target="http://192" TargetMode="External"/><Relationship Id="rId125" Type="http://schemas.openxmlformats.org/officeDocument/2006/relationships/hyperlink" Target="http://192" TargetMode="External"/><Relationship Id="rId167" Type="http://schemas.openxmlformats.org/officeDocument/2006/relationships/hyperlink" Target="http://192" TargetMode="External"/><Relationship Id="rId332" Type="http://schemas.openxmlformats.org/officeDocument/2006/relationships/hyperlink" Target="http://192" TargetMode="External"/><Relationship Id="rId374" Type="http://schemas.openxmlformats.org/officeDocument/2006/relationships/hyperlink" Target="http://192" TargetMode="External"/><Relationship Id="rId581" Type="http://schemas.openxmlformats.org/officeDocument/2006/relationships/hyperlink" Target="http://192" TargetMode="External"/><Relationship Id="rId777" Type="http://schemas.openxmlformats.org/officeDocument/2006/relationships/hyperlink" Target="http://192" TargetMode="External"/><Relationship Id="rId71" Type="http://schemas.openxmlformats.org/officeDocument/2006/relationships/hyperlink" Target="http://192" TargetMode="External"/><Relationship Id="rId234" Type="http://schemas.openxmlformats.org/officeDocument/2006/relationships/hyperlink" Target="http://192" TargetMode="External"/><Relationship Id="rId637" Type="http://schemas.openxmlformats.org/officeDocument/2006/relationships/hyperlink" Target="http://192" TargetMode="External"/><Relationship Id="rId679" Type="http://schemas.openxmlformats.org/officeDocument/2006/relationships/hyperlink" Target="http://192" TargetMode="External"/><Relationship Id="rId802" Type="http://schemas.openxmlformats.org/officeDocument/2006/relationships/hyperlink" Target="http://192" TargetMode="External"/><Relationship Id="rId844" Type="http://schemas.openxmlformats.org/officeDocument/2006/relationships/hyperlink" Target="http://192" TargetMode="External"/><Relationship Id="rId2" Type="http://schemas.openxmlformats.org/officeDocument/2006/relationships/numbering" Target="numbering.xml"/><Relationship Id="rId29" Type="http://schemas.openxmlformats.org/officeDocument/2006/relationships/hyperlink" Target="http://192" TargetMode="External"/><Relationship Id="rId276" Type="http://schemas.openxmlformats.org/officeDocument/2006/relationships/hyperlink" Target="http://192" TargetMode="External"/><Relationship Id="rId441" Type="http://schemas.openxmlformats.org/officeDocument/2006/relationships/hyperlink" Target="http://192" TargetMode="External"/><Relationship Id="rId483" Type="http://schemas.openxmlformats.org/officeDocument/2006/relationships/hyperlink" Target="http://192" TargetMode="External"/><Relationship Id="rId539" Type="http://schemas.openxmlformats.org/officeDocument/2006/relationships/hyperlink" Target="http://192.168.2.158:9000/ParkAPI/" TargetMode="External"/><Relationship Id="rId690" Type="http://schemas.openxmlformats.org/officeDocument/2006/relationships/hyperlink" Target="http://192" TargetMode="External"/><Relationship Id="rId704" Type="http://schemas.openxmlformats.org/officeDocument/2006/relationships/hyperlink" Target="http://192" TargetMode="External"/><Relationship Id="rId746" Type="http://schemas.openxmlformats.org/officeDocument/2006/relationships/hyperlink" Target="http://192" TargetMode="External"/><Relationship Id="rId40" Type="http://schemas.openxmlformats.org/officeDocument/2006/relationships/hyperlink" Target="http://192" TargetMode="External"/><Relationship Id="rId136" Type="http://schemas.openxmlformats.org/officeDocument/2006/relationships/hyperlink" Target="http://192" TargetMode="External"/><Relationship Id="rId178" Type="http://schemas.openxmlformats.org/officeDocument/2006/relationships/hyperlink" Target="http://192" TargetMode="External"/><Relationship Id="rId301" Type="http://schemas.openxmlformats.org/officeDocument/2006/relationships/hyperlink" Target="http://192" TargetMode="External"/><Relationship Id="rId343" Type="http://schemas.openxmlformats.org/officeDocument/2006/relationships/hyperlink" Target="http://192" TargetMode="External"/><Relationship Id="rId550" Type="http://schemas.openxmlformats.org/officeDocument/2006/relationships/hyperlink" Target="http://192" TargetMode="External"/><Relationship Id="rId788" Type="http://schemas.openxmlformats.org/officeDocument/2006/relationships/hyperlink" Target="http://192" TargetMode="External"/><Relationship Id="rId82" Type="http://schemas.openxmlformats.org/officeDocument/2006/relationships/hyperlink" Target="http://192" TargetMode="External"/><Relationship Id="rId203" Type="http://schemas.openxmlformats.org/officeDocument/2006/relationships/hyperlink" Target="http://192" TargetMode="External"/><Relationship Id="rId385" Type="http://schemas.openxmlformats.org/officeDocument/2006/relationships/hyperlink" Target="http://192" TargetMode="External"/><Relationship Id="rId592" Type="http://schemas.openxmlformats.org/officeDocument/2006/relationships/hyperlink" Target="http://192" TargetMode="External"/><Relationship Id="rId606" Type="http://schemas.openxmlformats.org/officeDocument/2006/relationships/hyperlink" Target="http://192" TargetMode="External"/><Relationship Id="rId648" Type="http://schemas.openxmlformats.org/officeDocument/2006/relationships/hyperlink" Target="http://192" TargetMode="External"/><Relationship Id="rId813" Type="http://schemas.openxmlformats.org/officeDocument/2006/relationships/hyperlink" Target="http://192" TargetMode="External"/><Relationship Id="rId855" Type="http://schemas.openxmlformats.org/officeDocument/2006/relationships/hyperlink" Target="http://192" TargetMode="External"/><Relationship Id="rId245" Type="http://schemas.openxmlformats.org/officeDocument/2006/relationships/hyperlink" Target="http://192" TargetMode="External"/><Relationship Id="rId287" Type="http://schemas.openxmlformats.org/officeDocument/2006/relationships/hyperlink" Target="http://192" TargetMode="External"/><Relationship Id="rId410" Type="http://schemas.openxmlformats.org/officeDocument/2006/relationships/hyperlink" Target="http://192" TargetMode="External"/><Relationship Id="rId452" Type="http://schemas.openxmlformats.org/officeDocument/2006/relationships/hyperlink" Target="http://192" TargetMode="External"/><Relationship Id="rId494" Type="http://schemas.openxmlformats.org/officeDocument/2006/relationships/hyperlink" Target="http://192" TargetMode="External"/><Relationship Id="rId508" Type="http://schemas.openxmlformats.org/officeDocument/2006/relationships/hyperlink" Target="http://192" TargetMode="External"/><Relationship Id="rId715" Type="http://schemas.openxmlformats.org/officeDocument/2006/relationships/hyperlink" Target="http://192" TargetMode="External"/><Relationship Id="rId105" Type="http://schemas.openxmlformats.org/officeDocument/2006/relationships/hyperlink" Target="http://192" TargetMode="External"/><Relationship Id="rId147" Type="http://schemas.openxmlformats.org/officeDocument/2006/relationships/hyperlink" Target="http://192" TargetMode="External"/><Relationship Id="rId312" Type="http://schemas.openxmlformats.org/officeDocument/2006/relationships/hyperlink" Target="http://192" TargetMode="External"/><Relationship Id="rId354" Type="http://schemas.openxmlformats.org/officeDocument/2006/relationships/hyperlink" Target="http://192" TargetMode="External"/><Relationship Id="rId757" Type="http://schemas.openxmlformats.org/officeDocument/2006/relationships/hyperlink" Target="http://192" TargetMode="External"/><Relationship Id="rId799" Type="http://schemas.openxmlformats.org/officeDocument/2006/relationships/hyperlink" Target="http://192" TargetMode="External"/><Relationship Id="rId51" Type="http://schemas.openxmlformats.org/officeDocument/2006/relationships/hyperlink" Target="http://192" TargetMode="External"/><Relationship Id="rId93" Type="http://schemas.openxmlformats.org/officeDocument/2006/relationships/hyperlink" Target="http://192" TargetMode="External"/><Relationship Id="rId189" Type="http://schemas.openxmlformats.org/officeDocument/2006/relationships/hyperlink" Target="http://192" TargetMode="External"/><Relationship Id="rId396" Type="http://schemas.openxmlformats.org/officeDocument/2006/relationships/hyperlink" Target="http://192" TargetMode="External"/><Relationship Id="rId561" Type="http://schemas.openxmlformats.org/officeDocument/2006/relationships/hyperlink" Target="http://192" TargetMode="External"/><Relationship Id="rId617" Type="http://schemas.openxmlformats.org/officeDocument/2006/relationships/hyperlink" Target="http://192" TargetMode="External"/><Relationship Id="rId659" Type="http://schemas.openxmlformats.org/officeDocument/2006/relationships/hyperlink" Target="http://192" TargetMode="External"/><Relationship Id="rId824" Type="http://schemas.openxmlformats.org/officeDocument/2006/relationships/hyperlink" Target="http://192" TargetMode="External"/><Relationship Id="rId866" Type="http://schemas.openxmlformats.org/officeDocument/2006/relationships/hyperlink" Target="http://192" TargetMode="External"/><Relationship Id="rId214" Type="http://schemas.openxmlformats.org/officeDocument/2006/relationships/hyperlink" Target="http://192" TargetMode="External"/><Relationship Id="rId256" Type="http://schemas.openxmlformats.org/officeDocument/2006/relationships/hyperlink" Target="http://192" TargetMode="External"/><Relationship Id="rId298" Type="http://schemas.openxmlformats.org/officeDocument/2006/relationships/hyperlink" Target="http://192" TargetMode="External"/><Relationship Id="rId421" Type="http://schemas.openxmlformats.org/officeDocument/2006/relationships/hyperlink" Target="http://192" TargetMode="External"/><Relationship Id="rId463" Type="http://schemas.openxmlformats.org/officeDocument/2006/relationships/hyperlink" Target="http://192" TargetMode="External"/><Relationship Id="rId519" Type="http://schemas.openxmlformats.org/officeDocument/2006/relationships/hyperlink" Target="http://192" TargetMode="External"/><Relationship Id="rId670" Type="http://schemas.openxmlformats.org/officeDocument/2006/relationships/hyperlink" Target="http://192" TargetMode="External"/><Relationship Id="rId116" Type="http://schemas.openxmlformats.org/officeDocument/2006/relationships/hyperlink" Target="http://192" TargetMode="External"/><Relationship Id="rId158" Type="http://schemas.openxmlformats.org/officeDocument/2006/relationships/hyperlink" Target="http://192" TargetMode="External"/><Relationship Id="rId323" Type="http://schemas.openxmlformats.org/officeDocument/2006/relationships/hyperlink" Target="http://192" TargetMode="External"/><Relationship Id="rId530" Type="http://schemas.openxmlformats.org/officeDocument/2006/relationships/hyperlink" Target="http://192" TargetMode="External"/><Relationship Id="rId726" Type="http://schemas.openxmlformats.org/officeDocument/2006/relationships/hyperlink" Target="http://192" TargetMode="External"/><Relationship Id="rId768" Type="http://schemas.openxmlformats.org/officeDocument/2006/relationships/hyperlink" Target="http://192" TargetMode="External"/><Relationship Id="rId20" Type="http://schemas.openxmlformats.org/officeDocument/2006/relationships/hyperlink" Target="http://192" TargetMode="External"/><Relationship Id="rId62" Type="http://schemas.openxmlformats.org/officeDocument/2006/relationships/hyperlink" Target="http://192" TargetMode="External"/><Relationship Id="rId365" Type="http://schemas.openxmlformats.org/officeDocument/2006/relationships/hyperlink" Target="http://192" TargetMode="External"/><Relationship Id="rId572" Type="http://schemas.openxmlformats.org/officeDocument/2006/relationships/hyperlink" Target="http://192" TargetMode="External"/><Relationship Id="rId628" Type="http://schemas.openxmlformats.org/officeDocument/2006/relationships/hyperlink" Target="http://192" TargetMode="External"/><Relationship Id="rId835" Type="http://schemas.openxmlformats.org/officeDocument/2006/relationships/hyperlink" Target="http://192" TargetMode="External"/><Relationship Id="rId225" Type="http://schemas.openxmlformats.org/officeDocument/2006/relationships/hyperlink" Target="http://192" TargetMode="External"/><Relationship Id="rId267" Type="http://schemas.openxmlformats.org/officeDocument/2006/relationships/hyperlink" Target="http://192" TargetMode="External"/><Relationship Id="rId432" Type="http://schemas.openxmlformats.org/officeDocument/2006/relationships/hyperlink" Target="http://192" TargetMode="External"/><Relationship Id="rId474" Type="http://schemas.openxmlformats.org/officeDocument/2006/relationships/hyperlink" Target="http://192" TargetMode="External"/><Relationship Id="rId127" Type="http://schemas.openxmlformats.org/officeDocument/2006/relationships/hyperlink" Target="http://192" TargetMode="External"/><Relationship Id="rId681" Type="http://schemas.openxmlformats.org/officeDocument/2006/relationships/hyperlink" Target="http://192" TargetMode="External"/><Relationship Id="rId737" Type="http://schemas.openxmlformats.org/officeDocument/2006/relationships/hyperlink" Target="http://192" TargetMode="External"/><Relationship Id="rId779" Type="http://schemas.openxmlformats.org/officeDocument/2006/relationships/hyperlink" Target="http://192" TargetMode="External"/><Relationship Id="rId31" Type="http://schemas.openxmlformats.org/officeDocument/2006/relationships/hyperlink" Target="http://192" TargetMode="External"/><Relationship Id="rId73" Type="http://schemas.openxmlformats.org/officeDocument/2006/relationships/hyperlink" Target="http://192" TargetMode="External"/><Relationship Id="rId169" Type="http://schemas.openxmlformats.org/officeDocument/2006/relationships/hyperlink" Target="http://192" TargetMode="External"/><Relationship Id="rId334" Type="http://schemas.openxmlformats.org/officeDocument/2006/relationships/hyperlink" Target="http://192" TargetMode="External"/><Relationship Id="rId376" Type="http://schemas.openxmlformats.org/officeDocument/2006/relationships/hyperlink" Target="http://192" TargetMode="External"/><Relationship Id="rId541" Type="http://schemas.openxmlformats.org/officeDocument/2006/relationships/hyperlink" Target="http://192" TargetMode="External"/><Relationship Id="rId583" Type="http://schemas.openxmlformats.org/officeDocument/2006/relationships/hyperlink" Target="http://192" TargetMode="External"/><Relationship Id="rId639" Type="http://schemas.openxmlformats.org/officeDocument/2006/relationships/hyperlink" Target="http://192" TargetMode="External"/><Relationship Id="rId790" Type="http://schemas.openxmlformats.org/officeDocument/2006/relationships/hyperlink" Target="http://192" TargetMode="External"/><Relationship Id="rId804" Type="http://schemas.openxmlformats.org/officeDocument/2006/relationships/hyperlink" Target="http://192" TargetMode="External"/><Relationship Id="rId4" Type="http://schemas.microsoft.com/office/2007/relationships/stylesWithEffects" Target="stylesWithEffects.xml"/><Relationship Id="rId180" Type="http://schemas.openxmlformats.org/officeDocument/2006/relationships/hyperlink" Target="http://192" TargetMode="External"/><Relationship Id="rId236" Type="http://schemas.openxmlformats.org/officeDocument/2006/relationships/hyperlink" Target="http://192" TargetMode="External"/><Relationship Id="rId278" Type="http://schemas.openxmlformats.org/officeDocument/2006/relationships/hyperlink" Target="http://192" TargetMode="External"/><Relationship Id="rId401" Type="http://schemas.openxmlformats.org/officeDocument/2006/relationships/hyperlink" Target="http://192" TargetMode="External"/><Relationship Id="rId443" Type="http://schemas.openxmlformats.org/officeDocument/2006/relationships/hyperlink" Target="http://192" TargetMode="External"/><Relationship Id="rId650" Type="http://schemas.openxmlformats.org/officeDocument/2006/relationships/hyperlink" Target="http://192" TargetMode="External"/><Relationship Id="rId846" Type="http://schemas.openxmlformats.org/officeDocument/2006/relationships/hyperlink" Target="http://192" TargetMode="External"/><Relationship Id="rId303" Type="http://schemas.openxmlformats.org/officeDocument/2006/relationships/hyperlink" Target="http://192" TargetMode="External"/><Relationship Id="rId485" Type="http://schemas.openxmlformats.org/officeDocument/2006/relationships/hyperlink" Target="http://192" TargetMode="External"/><Relationship Id="rId692" Type="http://schemas.openxmlformats.org/officeDocument/2006/relationships/hyperlink" Target="http://192" TargetMode="External"/><Relationship Id="rId706" Type="http://schemas.openxmlformats.org/officeDocument/2006/relationships/hyperlink" Target="http://192" TargetMode="External"/><Relationship Id="rId748" Type="http://schemas.openxmlformats.org/officeDocument/2006/relationships/hyperlink" Target="http://192" TargetMode="External"/><Relationship Id="rId42" Type="http://schemas.openxmlformats.org/officeDocument/2006/relationships/hyperlink" Target="http://192" TargetMode="External"/><Relationship Id="rId84" Type="http://schemas.openxmlformats.org/officeDocument/2006/relationships/hyperlink" Target="http://192" TargetMode="External"/><Relationship Id="rId138" Type="http://schemas.openxmlformats.org/officeDocument/2006/relationships/hyperlink" Target="http://192" TargetMode="External"/><Relationship Id="rId345" Type="http://schemas.openxmlformats.org/officeDocument/2006/relationships/hyperlink" Target="http://192" TargetMode="External"/><Relationship Id="rId387" Type="http://schemas.openxmlformats.org/officeDocument/2006/relationships/hyperlink" Target="http://192" TargetMode="External"/><Relationship Id="rId510" Type="http://schemas.openxmlformats.org/officeDocument/2006/relationships/hyperlink" Target="http://192" TargetMode="External"/><Relationship Id="rId552" Type="http://schemas.openxmlformats.org/officeDocument/2006/relationships/hyperlink" Target="http://192" TargetMode="External"/><Relationship Id="rId594" Type="http://schemas.openxmlformats.org/officeDocument/2006/relationships/hyperlink" Target="http://192" TargetMode="External"/><Relationship Id="rId608" Type="http://schemas.openxmlformats.org/officeDocument/2006/relationships/hyperlink" Target="http://192" TargetMode="External"/><Relationship Id="rId815" Type="http://schemas.openxmlformats.org/officeDocument/2006/relationships/hyperlink" Target="http://192" TargetMode="External"/><Relationship Id="rId191" Type="http://schemas.openxmlformats.org/officeDocument/2006/relationships/hyperlink" Target="http://192" TargetMode="External"/><Relationship Id="rId205" Type="http://schemas.openxmlformats.org/officeDocument/2006/relationships/hyperlink" Target="http://192" TargetMode="External"/><Relationship Id="rId247" Type="http://schemas.openxmlformats.org/officeDocument/2006/relationships/hyperlink" Target="http://192" TargetMode="External"/><Relationship Id="rId412" Type="http://schemas.openxmlformats.org/officeDocument/2006/relationships/hyperlink" Target="http://192" TargetMode="External"/><Relationship Id="rId857" Type="http://schemas.openxmlformats.org/officeDocument/2006/relationships/hyperlink" Target="http://192" TargetMode="External"/><Relationship Id="rId107" Type="http://schemas.openxmlformats.org/officeDocument/2006/relationships/hyperlink" Target="http://192" TargetMode="External"/><Relationship Id="rId289" Type="http://schemas.openxmlformats.org/officeDocument/2006/relationships/hyperlink" Target="http://192" TargetMode="External"/><Relationship Id="rId454" Type="http://schemas.openxmlformats.org/officeDocument/2006/relationships/hyperlink" Target="http://192" TargetMode="External"/><Relationship Id="rId496" Type="http://schemas.openxmlformats.org/officeDocument/2006/relationships/hyperlink" Target="http://192" TargetMode="External"/><Relationship Id="rId661" Type="http://schemas.openxmlformats.org/officeDocument/2006/relationships/hyperlink" Target="http://192" TargetMode="External"/><Relationship Id="rId717" Type="http://schemas.openxmlformats.org/officeDocument/2006/relationships/hyperlink" Target="http://192" TargetMode="External"/><Relationship Id="rId759" Type="http://schemas.openxmlformats.org/officeDocument/2006/relationships/hyperlink" Target="http://192" TargetMode="External"/><Relationship Id="rId11" Type="http://schemas.openxmlformats.org/officeDocument/2006/relationships/hyperlink" Target="http://localhost:9000/ParkAPI/" TargetMode="External"/><Relationship Id="rId53" Type="http://schemas.openxmlformats.org/officeDocument/2006/relationships/hyperlink" Target="http://192" TargetMode="External"/><Relationship Id="rId149" Type="http://schemas.openxmlformats.org/officeDocument/2006/relationships/hyperlink" Target="http://192" TargetMode="External"/><Relationship Id="rId314" Type="http://schemas.openxmlformats.org/officeDocument/2006/relationships/hyperlink" Target="http://192" TargetMode="External"/><Relationship Id="rId356" Type="http://schemas.openxmlformats.org/officeDocument/2006/relationships/hyperlink" Target="http://192" TargetMode="External"/><Relationship Id="rId398" Type="http://schemas.openxmlformats.org/officeDocument/2006/relationships/hyperlink" Target="http://192" TargetMode="External"/><Relationship Id="rId521" Type="http://schemas.openxmlformats.org/officeDocument/2006/relationships/hyperlink" Target="http://192" TargetMode="External"/><Relationship Id="rId563" Type="http://schemas.openxmlformats.org/officeDocument/2006/relationships/hyperlink" Target="http://192" TargetMode="External"/><Relationship Id="rId619" Type="http://schemas.openxmlformats.org/officeDocument/2006/relationships/hyperlink" Target="http://192.168.2.158:9000/ParkAPI/" TargetMode="External"/><Relationship Id="rId770" Type="http://schemas.openxmlformats.org/officeDocument/2006/relationships/hyperlink" Target="http://192" TargetMode="External"/><Relationship Id="rId95" Type="http://schemas.openxmlformats.org/officeDocument/2006/relationships/hyperlink" Target="http://192" TargetMode="External"/><Relationship Id="rId160" Type="http://schemas.openxmlformats.org/officeDocument/2006/relationships/hyperlink" Target="http://192" TargetMode="External"/><Relationship Id="rId216" Type="http://schemas.openxmlformats.org/officeDocument/2006/relationships/hyperlink" Target="http://192" TargetMode="External"/><Relationship Id="rId423" Type="http://schemas.openxmlformats.org/officeDocument/2006/relationships/hyperlink" Target="http://192" TargetMode="External"/><Relationship Id="rId826" Type="http://schemas.openxmlformats.org/officeDocument/2006/relationships/hyperlink" Target="http://192" TargetMode="External"/><Relationship Id="rId868" Type="http://schemas.openxmlformats.org/officeDocument/2006/relationships/hyperlink" Target="http://192" TargetMode="External"/><Relationship Id="rId258" Type="http://schemas.openxmlformats.org/officeDocument/2006/relationships/hyperlink" Target="http://192" TargetMode="External"/><Relationship Id="rId465" Type="http://schemas.openxmlformats.org/officeDocument/2006/relationships/hyperlink" Target="http://192" TargetMode="External"/><Relationship Id="rId630" Type="http://schemas.openxmlformats.org/officeDocument/2006/relationships/hyperlink" Target="http://192" TargetMode="External"/><Relationship Id="rId672" Type="http://schemas.openxmlformats.org/officeDocument/2006/relationships/hyperlink" Target="http://192" TargetMode="External"/><Relationship Id="rId728" Type="http://schemas.openxmlformats.org/officeDocument/2006/relationships/hyperlink" Target="http://192" TargetMode="External"/><Relationship Id="rId22" Type="http://schemas.openxmlformats.org/officeDocument/2006/relationships/hyperlink" Target="http://192" TargetMode="External"/><Relationship Id="rId64" Type="http://schemas.openxmlformats.org/officeDocument/2006/relationships/hyperlink" Target="http://192" TargetMode="External"/><Relationship Id="rId118" Type="http://schemas.openxmlformats.org/officeDocument/2006/relationships/hyperlink" Target="http://192" TargetMode="External"/><Relationship Id="rId325" Type="http://schemas.openxmlformats.org/officeDocument/2006/relationships/hyperlink" Target="http://192" TargetMode="External"/><Relationship Id="rId367" Type="http://schemas.openxmlformats.org/officeDocument/2006/relationships/hyperlink" Target="http://192" TargetMode="External"/><Relationship Id="rId532" Type="http://schemas.openxmlformats.org/officeDocument/2006/relationships/hyperlink" Target="http://192" TargetMode="External"/><Relationship Id="rId574" Type="http://schemas.openxmlformats.org/officeDocument/2006/relationships/hyperlink" Target="http://192" TargetMode="External"/><Relationship Id="rId171" Type="http://schemas.openxmlformats.org/officeDocument/2006/relationships/hyperlink" Target="http://192" TargetMode="External"/><Relationship Id="rId227" Type="http://schemas.openxmlformats.org/officeDocument/2006/relationships/hyperlink" Target="http://192" TargetMode="External"/><Relationship Id="rId781" Type="http://schemas.openxmlformats.org/officeDocument/2006/relationships/hyperlink" Target="http://192" TargetMode="External"/><Relationship Id="rId837" Type="http://schemas.openxmlformats.org/officeDocument/2006/relationships/hyperlink" Target="http://192" TargetMode="External"/><Relationship Id="rId269" Type="http://schemas.openxmlformats.org/officeDocument/2006/relationships/hyperlink" Target="http://192" TargetMode="External"/><Relationship Id="rId434" Type="http://schemas.openxmlformats.org/officeDocument/2006/relationships/hyperlink" Target="http://192" TargetMode="External"/><Relationship Id="rId476" Type="http://schemas.openxmlformats.org/officeDocument/2006/relationships/hyperlink" Target="http://192" TargetMode="External"/><Relationship Id="rId641" Type="http://schemas.openxmlformats.org/officeDocument/2006/relationships/hyperlink" Target="http://192" TargetMode="External"/><Relationship Id="rId683" Type="http://schemas.openxmlformats.org/officeDocument/2006/relationships/hyperlink" Target="http://192" TargetMode="External"/><Relationship Id="rId739" Type="http://schemas.openxmlformats.org/officeDocument/2006/relationships/hyperlink" Target="http://192" TargetMode="External"/><Relationship Id="rId33" Type="http://schemas.openxmlformats.org/officeDocument/2006/relationships/hyperlink" Target="http://192" TargetMode="External"/><Relationship Id="rId129" Type="http://schemas.openxmlformats.org/officeDocument/2006/relationships/hyperlink" Target="http://192" TargetMode="External"/><Relationship Id="rId280" Type="http://schemas.openxmlformats.org/officeDocument/2006/relationships/hyperlink" Target="http://192" TargetMode="External"/><Relationship Id="rId336" Type="http://schemas.openxmlformats.org/officeDocument/2006/relationships/hyperlink" Target="http://192" TargetMode="External"/><Relationship Id="rId501" Type="http://schemas.openxmlformats.org/officeDocument/2006/relationships/hyperlink" Target="http://192" TargetMode="External"/><Relationship Id="rId543" Type="http://schemas.openxmlformats.org/officeDocument/2006/relationships/hyperlink" Target="http://192" TargetMode="External"/><Relationship Id="rId75" Type="http://schemas.openxmlformats.org/officeDocument/2006/relationships/hyperlink" Target="http://192" TargetMode="External"/><Relationship Id="rId140" Type="http://schemas.openxmlformats.org/officeDocument/2006/relationships/hyperlink" Target="http://192" TargetMode="External"/><Relationship Id="rId182" Type="http://schemas.openxmlformats.org/officeDocument/2006/relationships/hyperlink" Target="http://192" TargetMode="External"/><Relationship Id="rId378" Type="http://schemas.openxmlformats.org/officeDocument/2006/relationships/hyperlink" Target="http://192" TargetMode="External"/><Relationship Id="rId403" Type="http://schemas.openxmlformats.org/officeDocument/2006/relationships/hyperlink" Target="http://192" TargetMode="External"/><Relationship Id="rId585" Type="http://schemas.openxmlformats.org/officeDocument/2006/relationships/hyperlink" Target="http://192" TargetMode="External"/><Relationship Id="rId750" Type="http://schemas.openxmlformats.org/officeDocument/2006/relationships/hyperlink" Target="http://192" TargetMode="External"/><Relationship Id="rId792" Type="http://schemas.openxmlformats.org/officeDocument/2006/relationships/hyperlink" Target="http://192" TargetMode="External"/><Relationship Id="rId806" Type="http://schemas.openxmlformats.org/officeDocument/2006/relationships/hyperlink" Target="http://192" TargetMode="External"/><Relationship Id="rId848" Type="http://schemas.openxmlformats.org/officeDocument/2006/relationships/hyperlink" Target="http://192" TargetMode="External"/><Relationship Id="rId6" Type="http://schemas.openxmlformats.org/officeDocument/2006/relationships/webSettings" Target="webSettings.xml"/><Relationship Id="rId238" Type="http://schemas.openxmlformats.org/officeDocument/2006/relationships/hyperlink" Target="http://192" TargetMode="External"/><Relationship Id="rId445" Type="http://schemas.openxmlformats.org/officeDocument/2006/relationships/hyperlink" Target="http://192" TargetMode="External"/><Relationship Id="rId487" Type="http://schemas.openxmlformats.org/officeDocument/2006/relationships/hyperlink" Target="http://192" TargetMode="External"/><Relationship Id="rId610" Type="http://schemas.openxmlformats.org/officeDocument/2006/relationships/hyperlink" Target="http://192" TargetMode="External"/><Relationship Id="rId652" Type="http://schemas.openxmlformats.org/officeDocument/2006/relationships/hyperlink" Target="http://192" TargetMode="External"/><Relationship Id="rId694" Type="http://schemas.openxmlformats.org/officeDocument/2006/relationships/hyperlink" Target="http://192" TargetMode="External"/><Relationship Id="rId708" Type="http://schemas.openxmlformats.org/officeDocument/2006/relationships/hyperlink" Target="http://192" TargetMode="External"/><Relationship Id="rId291" Type="http://schemas.openxmlformats.org/officeDocument/2006/relationships/hyperlink" Target="http://192" TargetMode="External"/><Relationship Id="rId305" Type="http://schemas.openxmlformats.org/officeDocument/2006/relationships/hyperlink" Target="http://192" TargetMode="External"/><Relationship Id="rId347" Type="http://schemas.openxmlformats.org/officeDocument/2006/relationships/hyperlink" Target="http://192" TargetMode="External"/><Relationship Id="rId512" Type="http://schemas.openxmlformats.org/officeDocument/2006/relationships/hyperlink" Target="http://192" TargetMode="External"/><Relationship Id="rId44" Type="http://schemas.openxmlformats.org/officeDocument/2006/relationships/hyperlink" Target="http://192" TargetMode="External"/><Relationship Id="rId86" Type="http://schemas.openxmlformats.org/officeDocument/2006/relationships/hyperlink" Target="http://192" TargetMode="External"/><Relationship Id="rId151" Type="http://schemas.openxmlformats.org/officeDocument/2006/relationships/hyperlink" Target="http://192" TargetMode="External"/><Relationship Id="rId389" Type="http://schemas.openxmlformats.org/officeDocument/2006/relationships/hyperlink" Target="http://192" TargetMode="External"/><Relationship Id="rId554" Type="http://schemas.openxmlformats.org/officeDocument/2006/relationships/hyperlink" Target="http://192" TargetMode="External"/><Relationship Id="rId596" Type="http://schemas.openxmlformats.org/officeDocument/2006/relationships/hyperlink" Target="http://192" TargetMode="External"/><Relationship Id="rId761" Type="http://schemas.openxmlformats.org/officeDocument/2006/relationships/hyperlink" Target="http://192" TargetMode="External"/><Relationship Id="rId817" Type="http://schemas.openxmlformats.org/officeDocument/2006/relationships/hyperlink" Target="http://192" TargetMode="External"/><Relationship Id="rId859" Type="http://schemas.openxmlformats.org/officeDocument/2006/relationships/hyperlink" Target="http://192" TargetMode="External"/><Relationship Id="rId193" Type="http://schemas.openxmlformats.org/officeDocument/2006/relationships/hyperlink" Target="http://192" TargetMode="External"/><Relationship Id="rId207" Type="http://schemas.openxmlformats.org/officeDocument/2006/relationships/hyperlink" Target="http://192" TargetMode="External"/><Relationship Id="rId249" Type="http://schemas.openxmlformats.org/officeDocument/2006/relationships/hyperlink" Target="http://192" TargetMode="External"/><Relationship Id="rId414" Type="http://schemas.openxmlformats.org/officeDocument/2006/relationships/hyperlink" Target="http://192" TargetMode="External"/><Relationship Id="rId456" Type="http://schemas.openxmlformats.org/officeDocument/2006/relationships/hyperlink" Target="http://192" TargetMode="External"/><Relationship Id="rId498" Type="http://schemas.openxmlformats.org/officeDocument/2006/relationships/hyperlink" Target="http://192" TargetMode="External"/><Relationship Id="rId621" Type="http://schemas.openxmlformats.org/officeDocument/2006/relationships/hyperlink" Target="http://192" TargetMode="External"/><Relationship Id="rId663" Type="http://schemas.openxmlformats.org/officeDocument/2006/relationships/hyperlink" Target="http://192" TargetMode="External"/><Relationship Id="rId870" Type="http://schemas.openxmlformats.org/officeDocument/2006/relationships/hyperlink" Target="http://192" TargetMode="External"/><Relationship Id="rId13" Type="http://schemas.openxmlformats.org/officeDocument/2006/relationships/hyperlink" Target="http://localhost:9000/ParkAPI/" TargetMode="External"/><Relationship Id="rId109" Type="http://schemas.openxmlformats.org/officeDocument/2006/relationships/hyperlink" Target="http://192" TargetMode="External"/><Relationship Id="rId260" Type="http://schemas.openxmlformats.org/officeDocument/2006/relationships/hyperlink" Target="http://192" TargetMode="External"/><Relationship Id="rId316" Type="http://schemas.openxmlformats.org/officeDocument/2006/relationships/hyperlink" Target="http://192" TargetMode="External"/><Relationship Id="rId523" Type="http://schemas.openxmlformats.org/officeDocument/2006/relationships/hyperlink" Target="http://192" TargetMode="External"/><Relationship Id="rId719" Type="http://schemas.openxmlformats.org/officeDocument/2006/relationships/hyperlink" Target="http://192" TargetMode="External"/><Relationship Id="rId55" Type="http://schemas.openxmlformats.org/officeDocument/2006/relationships/hyperlink" Target="http://192" TargetMode="External"/><Relationship Id="rId97" Type="http://schemas.openxmlformats.org/officeDocument/2006/relationships/hyperlink" Target="http://192" TargetMode="External"/><Relationship Id="rId120" Type="http://schemas.openxmlformats.org/officeDocument/2006/relationships/hyperlink" Target="http://192" TargetMode="External"/><Relationship Id="rId358" Type="http://schemas.openxmlformats.org/officeDocument/2006/relationships/hyperlink" Target="http://192" TargetMode="External"/><Relationship Id="rId565" Type="http://schemas.openxmlformats.org/officeDocument/2006/relationships/hyperlink" Target="http://192.168.2.158:9000/ParkAPI/" TargetMode="External"/><Relationship Id="rId730" Type="http://schemas.openxmlformats.org/officeDocument/2006/relationships/hyperlink" Target="http://192" TargetMode="External"/><Relationship Id="rId772" Type="http://schemas.openxmlformats.org/officeDocument/2006/relationships/hyperlink" Target="http://192" TargetMode="External"/><Relationship Id="rId828" Type="http://schemas.openxmlformats.org/officeDocument/2006/relationships/hyperlink" Target="http://192" TargetMode="External"/><Relationship Id="rId162" Type="http://schemas.openxmlformats.org/officeDocument/2006/relationships/hyperlink" Target="http://192" TargetMode="External"/><Relationship Id="rId218" Type="http://schemas.openxmlformats.org/officeDocument/2006/relationships/hyperlink" Target="http://192" TargetMode="External"/><Relationship Id="rId425" Type="http://schemas.openxmlformats.org/officeDocument/2006/relationships/hyperlink" Target="http://192" TargetMode="External"/><Relationship Id="rId467" Type="http://schemas.openxmlformats.org/officeDocument/2006/relationships/hyperlink" Target="http://192" TargetMode="External"/><Relationship Id="rId632" Type="http://schemas.openxmlformats.org/officeDocument/2006/relationships/hyperlink" Target="http://192" TargetMode="External"/><Relationship Id="rId271" Type="http://schemas.openxmlformats.org/officeDocument/2006/relationships/hyperlink" Target="http://192" TargetMode="External"/><Relationship Id="rId674" Type="http://schemas.openxmlformats.org/officeDocument/2006/relationships/hyperlink" Target="http://192" TargetMode="External"/><Relationship Id="rId24" Type="http://schemas.openxmlformats.org/officeDocument/2006/relationships/hyperlink" Target="http://192" TargetMode="External"/><Relationship Id="rId66" Type="http://schemas.openxmlformats.org/officeDocument/2006/relationships/hyperlink" Target="http://192" TargetMode="External"/><Relationship Id="rId131" Type="http://schemas.openxmlformats.org/officeDocument/2006/relationships/hyperlink" Target="http://192" TargetMode="External"/><Relationship Id="rId327" Type="http://schemas.openxmlformats.org/officeDocument/2006/relationships/hyperlink" Target="http://192" TargetMode="External"/><Relationship Id="rId369" Type="http://schemas.openxmlformats.org/officeDocument/2006/relationships/hyperlink" Target="http://192" TargetMode="External"/><Relationship Id="rId534" Type="http://schemas.openxmlformats.org/officeDocument/2006/relationships/hyperlink" Target="http://192" TargetMode="External"/><Relationship Id="rId576" Type="http://schemas.openxmlformats.org/officeDocument/2006/relationships/hyperlink" Target="http://192" TargetMode="External"/><Relationship Id="rId741" Type="http://schemas.openxmlformats.org/officeDocument/2006/relationships/hyperlink" Target="http://192" TargetMode="External"/><Relationship Id="rId783" Type="http://schemas.openxmlformats.org/officeDocument/2006/relationships/hyperlink" Target="http://192" TargetMode="External"/><Relationship Id="rId839" Type="http://schemas.openxmlformats.org/officeDocument/2006/relationships/hyperlink" Target="http://192" TargetMode="External"/><Relationship Id="rId173" Type="http://schemas.openxmlformats.org/officeDocument/2006/relationships/hyperlink" Target="http://192" TargetMode="External"/><Relationship Id="rId229" Type="http://schemas.openxmlformats.org/officeDocument/2006/relationships/hyperlink" Target="http://192" TargetMode="External"/><Relationship Id="rId380" Type="http://schemas.openxmlformats.org/officeDocument/2006/relationships/hyperlink" Target="http://192" TargetMode="External"/><Relationship Id="rId436" Type="http://schemas.openxmlformats.org/officeDocument/2006/relationships/hyperlink" Target="http://192" TargetMode="External"/><Relationship Id="rId601" Type="http://schemas.openxmlformats.org/officeDocument/2006/relationships/hyperlink" Target="http://192" TargetMode="External"/><Relationship Id="rId643" Type="http://schemas.openxmlformats.org/officeDocument/2006/relationships/hyperlink" Target="http://192" TargetMode="External"/><Relationship Id="rId240" Type="http://schemas.openxmlformats.org/officeDocument/2006/relationships/hyperlink" Target="http://192" TargetMode="External"/><Relationship Id="rId478" Type="http://schemas.openxmlformats.org/officeDocument/2006/relationships/hyperlink" Target="http://192" TargetMode="External"/><Relationship Id="rId685" Type="http://schemas.openxmlformats.org/officeDocument/2006/relationships/hyperlink" Target="http://192" TargetMode="External"/><Relationship Id="rId850" Type="http://schemas.openxmlformats.org/officeDocument/2006/relationships/hyperlink" Target="http://192" TargetMode="External"/><Relationship Id="rId35" Type="http://schemas.openxmlformats.org/officeDocument/2006/relationships/hyperlink" Target="http://192.168.2.158:9000/ParkAPI/" TargetMode="External"/><Relationship Id="rId77" Type="http://schemas.openxmlformats.org/officeDocument/2006/relationships/hyperlink" Target="http://192" TargetMode="External"/><Relationship Id="rId100" Type="http://schemas.openxmlformats.org/officeDocument/2006/relationships/hyperlink" Target="http://192" TargetMode="External"/><Relationship Id="rId282" Type="http://schemas.openxmlformats.org/officeDocument/2006/relationships/hyperlink" Target="http://192.168.2.158:9000/ParkAPI/SelfReg?UserNO=Leon&amp;Pwd%20" TargetMode="External"/><Relationship Id="rId338" Type="http://schemas.openxmlformats.org/officeDocument/2006/relationships/hyperlink" Target="http://192" TargetMode="External"/><Relationship Id="rId503" Type="http://schemas.openxmlformats.org/officeDocument/2006/relationships/hyperlink" Target="http://192" TargetMode="External"/><Relationship Id="rId545" Type="http://schemas.openxmlformats.org/officeDocument/2006/relationships/hyperlink" Target="http://192" TargetMode="External"/><Relationship Id="rId587" Type="http://schemas.openxmlformats.org/officeDocument/2006/relationships/hyperlink" Target="http://192" TargetMode="External"/><Relationship Id="rId710" Type="http://schemas.openxmlformats.org/officeDocument/2006/relationships/hyperlink" Target="http://192" TargetMode="External"/><Relationship Id="rId752" Type="http://schemas.openxmlformats.org/officeDocument/2006/relationships/hyperlink" Target="http://192" TargetMode="External"/><Relationship Id="rId808" Type="http://schemas.openxmlformats.org/officeDocument/2006/relationships/hyperlink" Target="http://192" TargetMode="External"/><Relationship Id="rId8" Type="http://schemas.openxmlformats.org/officeDocument/2006/relationships/endnotes" Target="endnotes.xml"/><Relationship Id="rId142" Type="http://schemas.openxmlformats.org/officeDocument/2006/relationships/hyperlink" Target="http://192" TargetMode="External"/><Relationship Id="rId184" Type="http://schemas.openxmlformats.org/officeDocument/2006/relationships/hyperlink" Target="http://192" TargetMode="External"/><Relationship Id="rId391" Type="http://schemas.openxmlformats.org/officeDocument/2006/relationships/hyperlink" Target="http://192" TargetMode="External"/><Relationship Id="rId405" Type="http://schemas.openxmlformats.org/officeDocument/2006/relationships/hyperlink" Target="http://192" TargetMode="External"/><Relationship Id="rId447" Type="http://schemas.openxmlformats.org/officeDocument/2006/relationships/hyperlink" Target="http://192" TargetMode="External"/><Relationship Id="rId612" Type="http://schemas.openxmlformats.org/officeDocument/2006/relationships/hyperlink" Target="http://192" TargetMode="External"/><Relationship Id="rId794" Type="http://schemas.openxmlformats.org/officeDocument/2006/relationships/hyperlink" Target="http://192" TargetMode="External"/><Relationship Id="rId251" Type="http://schemas.openxmlformats.org/officeDocument/2006/relationships/hyperlink" Target="http://192" TargetMode="External"/><Relationship Id="rId489" Type="http://schemas.openxmlformats.org/officeDocument/2006/relationships/hyperlink" Target="http://192" TargetMode="External"/><Relationship Id="rId654" Type="http://schemas.openxmlformats.org/officeDocument/2006/relationships/hyperlink" Target="http://192" TargetMode="External"/><Relationship Id="rId696" Type="http://schemas.openxmlformats.org/officeDocument/2006/relationships/hyperlink" Target="http://192" TargetMode="External"/><Relationship Id="rId861" Type="http://schemas.openxmlformats.org/officeDocument/2006/relationships/hyperlink" Target="http://192" TargetMode="External"/><Relationship Id="rId46" Type="http://schemas.openxmlformats.org/officeDocument/2006/relationships/hyperlink" Target="http://192" TargetMode="External"/><Relationship Id="rId293" Type="http://schemas.openxmlformats.org/officeDocument/2006/relationships/hyperlink" Target="http://192" TargetMode="External"/><Relationship Id="rId307" Type="http://schemas.openxmlformats.org/officeDocument/2006/relationships/hyperlink" Target="http://192" TargetMode="External"/><Relationship Id="rId349" Type="http://schemas.openxmlformats.org/officeDocument/2006/relationships/hyperlink" Target="http://192" TargetMode="External"/><Relationship Id="rId514" Type="http://schemas.openxmlformats.org/officeDocument/2006/relationships/hyperlink" Target="http://192" TargetMode="External"/><Relationship Id="rId556" Type="http://schemas.openxmlformats.org/officeDocument/2006/relationships/hyperlink" Target="http://192" TargetMode="External"/><Relationship Id="rId721" Type="http://schemas.openxmlformats.org/officeDocument/2006/relationships/hyperlink" Target="http://192" TargetMode="External"/><Relationship Id="rId763" Type="http://schemas.openxmlformats.org/officeDocument/2006/relationships/hyperlink" Target="http://192" TargetMode="External"/><Relationship Id="rId88" Type="http://schemas.openxmlformats.org/officeDocument/2006/relationships/hyperlink" Target="http://192" TargetMode="External"/><Relationship Id="rId111" Type="http://schemas.openxmlformats.org/officeDocument/2006/relationships/hyperlink" Target="http://192" TargetMode="External"/><Relationship Id="rId153" Type="http://schemas.openxmlformats.org/officeDocument/2006/relationships/hyperlink" Target="http://192" TargetMode="External"/><Relationship Id="rId195" Type="http://schemas.openxmlformats.org/officeDocument/2006/relationships/hyperlink" Target="http://192" TargetMode="External"/><Relationship Id="rId209" Type="http://schemas.openxmlformats.org/officeDocument/2006/relationships/hyperlink" Target="http://192" TargetMode="External"/><Relationship Id="rId360" Type="http://schemas.openxmlformats.org/officeDocument/2006/relationships/hyperlink" Target="http://192" TargetMode="External"/><Relationship Id="rId416" Type="http://schemas.openxmlformats.org/officeDocument/2006/relationships/hyperlink" Target="http://192" TargetMode="External"/><Relationship Id="rId598" Type="http://schemas.openxmlformats.org/officeDocument/2006/relationships/hyperlink" Target="http://192" TargetMode="External"/><Relationship Id="rId819" Type="http://schemas.openxmlformats.org/officeDocument/2006/relationships/hyperlink" Target="http://192" TargetMode="External"/><Relationship Id="rId220" Type="http://schemas.openxmlformats.org/officeDocument/2006/relationships/hyperlink" Target="http://192" TargetMode="External"/><Relationship Id="rId458" Type="http://schemas.openxmlformats.org/officeDocument/2006/relationships/hyperlink" Target="http://192" TargetMode="External"/><Relationship Id="rId623" Type="http://schemas.openxmlformats.org/officeDocument/2006/relationships/hyperlink" Target="http://192" TargetMode="External"/><Relationship Id="rId665" Type="http://schemas.openxmlformats.org/officeDocument/2006/relationships/hyperlink" Target="http://192" TargetMode="External"/><Relationship Id="rId830" Type="http://schemas.openxmlformats.org/officeDocument/2006/relationships/hyperlink" Target="http://192" TargetMode="External"/><Relationship Id="rId872" Type="http://schemas.openxmlformats.org/officeDocument/2006/relationships/hyperlink" Target="http://192" TargetMode="External"/><Relationship Id="rId15" Type="http://schemas.openxmlformats.org/officeDocument/2006/relationships/hyperlink" Target="http://localhost:9000/ParkAPI/" TargetMode="External"/><Relationship Id="rId57" Type="http://schemas.openxmlformats.org/officeDocument/2006/relationships/hyperlink" Target="http://192" TargetMode="External"/><Relationship Id="rId262" Type="http://schemas.openxmlformats.org/officeDocument/2006/relationships/hyperlink" Target="http://192" TargetMode="External"/><Relationship Id="rId318" Type="http://schemas.openxmlformats.org/officeDocument/2006/relationships/hyperlink" Target="http://192" TargetMode="External"/><Relationship Id="rId525" Type="http://schemas.openxmlformats.org/officeDocument/2006/relationships/hyperlink" Target="http://192" TargetMode="External"/><Relationship Id="rId567" Type="http://schemas.openxmlformats.org/officeDocument/2006/relationships/hyperlink" Target="http://192.168.2.158:9000/ParkAPI/" TargetMode="External"/><Relationship Id="rId732" Type="http://schemas.openxmlformats.org/officeDocument/2006/relationships/hyperlink" Target="http://192" TargetMode="External"/><Relationship Id="rId99" Type="http://schemas.openxmlformats.org/officeDocument/2006/relationships/hyperlink" Target="http://192" TargetMode="External"/><Relationship Id="rId122" Type="http://schemas.openxmlformats.org/officeDocument/2006/relationships/hyperlink" Target="http://192" TargetMode="External"/><Relationship Id="rId164" Type="http://schemas.openxmlformats.org/officeDocument/2006/relationships/hyperlink" Target="http://192" TargetMode="External"/><Relationship Id="rId371" Type="http://schemas.openxmlformats.org/officeDocument/2006/relationships/hyperlink" Target="http://192" TargetMode="External"/><Relationship Id="rId774" Type="http://schemas.openxmlformats.org/officeDocument/2006/relationships/hyperlink" Target="http://192" TargetMode="External"/><Relationship Id="rId427" Type="http://schemas.openxmlformats.org/officeDocument/2006/relationships/hyperlink" Target="http://192" TargetMode="External"/><Relationship Id="rId469" Type="http://schemas.openxmlformats.org/officeDocument/2006/relationships/hyperlink" Target="http://192" TargetMode="External"/><Relationship Id="rId634" Type="http://schemas.openxmlformats.org/officeDocument/2006/relationships/hyperlink" Target="http://192" TargetMode="External"/><Relationship Id="rId676" Type="http://schemas.openxmlformats.org/officeDocument/2006/relationships/hyperlink" Target="http://192" TargetMode="External"/><Relationship Id="rId841" Type="http://schemas.openxmlformats.org/officeDocument/2006/relationships/hyperlink" Target="http://192" TargetMode="External"/><Relationship Id="rId26" Type="http://schemas.openxmlformats.org/officeDocument/2006/relationships/hyperlink" Target="http://192" TargetMode="External"/><Relationship Id="rId231" Type="http://schemas.openxmlformats.org/officeDocument/2006/relationships/hyperlink" Target="http://192" TargetMode="External"/><Relationship Id="rId273" Type="http://schemas.openxmlformats.org/officeDocument/2006/relationships/hyperlink" Target="http://192" TargetMode="External"/><Relationship Id="rId329" Type="http://schemas.openxmlformats.org/officeDocument/2006/relationships/hyperlink" Target="http://192" TargetMode="External"/><Relationship Id="rId480" Type="http://schemas.openxmlformats.org/officeDocument/2006/relationships/hyperlink" Target="http://192" TargetMode="External"/><Relationship Id="rId536" Type="http://schemas.openxmlformats.org/officeDocument/2006/relationships/hyperlink" Target="http://192" TargetMode="External"/><Relationship Id="rId701" Type="http://schemas.openxmlformats.org/officeDocument/2006/relationships/hyperlink" Target="http://192" TargetMode="External"/><Relationship Id="rId68" Type="http://schemas.openxmlformats.org/officeDocument/2006/relationships/hyperlink" Target="http://192" TargetMode="External"/><Relationship Id="rId133" Type="http://schemas.openxmlformats.org/officeDocument/2006/relationships/hyperlink" Target="http://192" TargetMode="External"/><Relationship Id="rId175" Type="http://schemas.openxmlformats.org/officeDocument/2006/relationships/hyperlink" Target="http://192" TargetMode="External"/><Relationship Id="rId340" Type="http://schemas.openxmlformats.org/officeDocument/2006/relationships/hyperlink" Target="http://192" TargetMode="External"/><Relationship Id="rId578" Type="http://schemas.openxmlformats.org/officeDocument/2006/relationships/hyperlink" Target="http://192" TargetMode="External"/><Relationship Id="rId743" Type="http://schemas.openxmlformats.org/officeDocument/2006/relationships/hyperlink" Target="http://192" TargetMode="External"/><Relationship Id="rId785" Type="http://schemas.openxmlformats.org/officeDocument/2006/relationships/hyperlink" Target="http://192" TargetMode="External"/><Relationship Id="rId200" Type="http://schemas.openxmlformats.org/officeDocument/2006/relationships/hyperlink" Target="http://192" TargetMode="External"/><Relationship Id="rId382" Type="http://schemas.openxmlformats.org/officeDocument/2006/relationships/hyperlink" Target="http://192" TargetMode="External"/><Relationship Id="rId438" Type="http://schemas.openxmlformats.org/officeDocument/2006/relationships/hyperlink" Target="http://192" TargetMode="External"/><Relationship Id="rId603" Type="http://schemas.openxmlformats.org/officeDocument/2006/relationships/hyperlink" Target="http://192" TargetMode="External"/><Relationship Id="rId645" Type="http://schemas.openxmlformats.org/officeDocument/2006/relationships/hyperlink" Target="http://192" TargetMode="External"/><Relationship Id="rId687" Type="http://schemas.openxmlformats.org/officeDocument/2006/relationships/hyperlink" Target="http://192" TargetMode="External"/><Relationship Id="rId810" Type="http://schemas.openxmlformats.org/officeDocument/2006/relationships/hyperlink" Target="http://192" TargetMode="External"/><Relationship Id="rId852" Type="http://schemas.openxmlformats.org/officeDocument/2006/relationships/hyperlink" Target="http://192" TargetMode="External"/><Relationship Id="rId242" Type="http://schemas.openxmlformats.org/officeDocument/2006/relationships/hyperlink" Target="http://192" TargetMode="External"/><Relationship Id="rId284" Type="http://schemas.openxmlformats.org/officeDocument/2006/relationships/hyperlink" Target="http://192.168.2.158:9000/ParkAPI/GetUserCanbeBinded?token=daa2f13951c447d5b9988f50751bcf4b&amp;UserNO=Leon" TargetMode="External"/><Relationship Id="rId491" Type="http://schemas.openxmlformats.org/officeDocument/2006/relationships/hyperlink" Target="http://192" TargetMode="External"/><Relationship Id="rId505" Type="http://schemas.openxmlformats.org/officeDocument/2006/relationships/hyperlink" Target="http://192" TargetMode="External"/><Relationship Id="rId712" Type="http://schemas.openxmlformats.org/officeDocument/2006/relationships/hyperlink" Target="http://192" TargetMode="External"/><Relationship Id="rId37" Type="http://schemas.openxmlformats.org/officeDocument/2006/relationships/hyperlink" Target="http://192.168.2.158:9000/ParkAPI/" TargetMode="External"/><Relationship Id="rId79" Type="http://schemas.openxmlformats.org/officeDocument/2006/relationships/hyperlink" Target="http://192" TargetMode="External"/><Relationship Id="rId102" Type="http://schemas.openxmlformats.org/officeDocument/2006/relationships/hyperlink" Target="http://192" TargetMode="External"/><Relationship Id="rId144" Type="http://schemas.openxmlformats.org/officeDocument/2006/relationships/hyperlink" Target="http://192" TargetMode="External"/><Relationship Id="rId547" Type="http://schemas.openxmlformats.org/officeDocument/2006/relationships/hyperlink" Target="http://192" TargetMode="External"/><Relationship Id="rId589" Type="http://schemas.openxmlformats.org/officeDocument/2006/relationships/hyperlink" Target="http://192" TargetMode="External"/><Relationship Id="rId754" Type="http://schemas.openxmlformats.org/officeDocument/2006/relationships/hyperlink" Target="http://192" TargetMode="External"/><Relationship Id="rId796" Type="http://schemas.openxmlformats.org/officeDocument/2006/relationships/hyperlink" Target="http://192" TargetMode="External"/><Relationship Id="rId90" Type="http://schemas.openxmlformats.org/officeDocument/2006/relationships/hyperlink" Target="http://192" TargetMode="External"/><Relationship Id="rId186" Type="http://schemas.openxmlformats.org/officeDocument/2006/relationships/hyperlink" Target="http://192" TargetMode="External"/><Relationship Id="rId351" Type="http://schemas.openxmlformats.org/officeDocument/2006/relationships/hyperlink" Target="http://192" TargetMode="External"/><Relationship Id="rId393" Type="http://schemas.openxmlformats.org/officeDocument/2006/relationships/hyperlink" Target="http://192" TargetMode="External"/><Relationship Id="rId407" Type="http://schemas.openxmlformats.org/officeDocument/2006/relationships/hyperlink" Target="http://192" TargetMode="External"/><Relationship Id="rId449" Type="http://schemas.openxmlformats.org/officeDocument/2006/relationships/hyperlink" Target="http://192" TargetMode="External"/><Relationship Id="rId614" Type="http://schemas.openxmlformats.org/officeDocument/2006/relationships/hyperlink" Target="http://192" TargetMode="External"/><Relationship Id="rId656" Type="http://schemas.openxmlformats.org/officeDocument/2006/relationships/hyperlink" Target="http://192" TargetMode="External"/><Relationship Id="rId821" Type="http://schemas.openxmlformats.org/officeDocument/2006/relationships/hyperlink" Target="http://192" TargetMode="External"/><Relationship Id="rId863" Type="http://schemas.openxmlformats.org/officeDocument/2006/relationships/hyperlink" Target="http://192" TargetMode="External"/><Relationship Id="rId211" Type="http://schemas.openxmlformats.org/officeDocument/2006/relationships/hyperlink" Target="http://192" TargetMode="External"/><Relationship Id="rId253" Type="http://schemas.openxmlformats.org/officeDocument/2006/relationships/hyperlink" Target="http://192" TargetMode="External"/><Relationship Id="rId295" Type="http://schemas.openxmlformats.org/officeDocument/2006/relationships/hyperlink" Target="http://192" TargetMode="External"/><Relationship Id="rId309" Type="http://schemas.openxmlformats.org/officeDocument/2006/relationships/hyperlink" Target="http://192" TargetMode="External"/><Relationship Id="rId460" Type="http://schemas.openxmlformats.org/officeDocument/2006/relationships/hyperlink" Target="http://192" TargetMode="External"/><Relationship Id="rId516" Type="http://schemas.openxmlformats.org/officeDocument/2006/relationships/hyperlink" Target="http://192" TargetMode="External"/><Relationship Id="rId698" Type="http://schemas.openxmlformats.org/officeDocument/2006/relationships/hyperlink" Target="http://192" TargetMode="External"/><Relationship Id="rId48" Type="http://schemas.openxmlformats.org/officeDocument/2006/relationships/hyperlink" Target="http://192" TargetMode="External"/><Relationship Id="rId113" Type="http://schemas.openxmlformats.org/officeDocument/2006/relationships/hyperlink" Target="http://192" TargetMode="External"/><Relationship Id="rId320" Type="http://schemas.openxmlformats.org/officeDocument/2006/relationships/hyperlink" Target="http://192" TargetMode="External"/><Relationship Id="rId558" Type="http://schemas.openxmlformats.org/officeDocument/2006/relationships/hyperlink" Target="http://192" TargetMode="External"/><Relationship Id="rId723" Type="http://schemas.openxmlformats.org/officeDocument/2006/relationships/hyperlink" Target="http://192" TargetMode="External"/><Relationship Id="rId765" Type="http://schemas.openxmlformats.org/officeDocument/2006/relationships/hyperlink" Target="http://192" TargetMode="External"/><Relationship Id="rId155" Type="http://schemas.openxmlformats.org/officeDocument/2006/relationships/hyperlink" Target="http://192" TargetMode="External"/><Relationship Id="rId197" Type="http://schemas.openxmlformats.org/officeDocument/2006/relationships/hyperlink" Target="http://192" TargetMode="External"/><Relationship Id="rId362" Type="http://schemas.openxmlformats.org/officeDocument/2006/relationships/hyperlink" Target="http://192" TargetMode="External"/><Relationship Id="rId418" Type="http://schemas.openxmlformats.org/officeDocument/2006/relationships/hyperlink" Target="http://192.168.2.158:9000/ParkAPI/CaclDayMoneyLimit_0to0" TargetMode="External"/><Relationship Id="rId625" Type="http://schemas.openxmlformats.org/officeDocument/2006/relationships/hyperlink" Target="http://192" TargetMode="External"/><Relationship Id="rId832" Type="http://schemas.openxmlformats.org/officeDocument/2006/relationships/hyperlink" Target="http://192" TargetMode="External"/><Relationship Id="rId222" Type="http://schemas.openxmlformats.org/officeDocument/2006/relationships/hyperlink" Target="http://192" TargetMode="External"/><Relationship Id="rId264" Type="http://schemas.openxmlformats.org/officeDocument/2006/relationships/hyperlink" Target="http://192" TargetMode="External"/><Relationship Id="rId471" Type="http://schemas.openxmlformats.org/officeDocument/2006/relationships/hyperlink" Target="http://192" TargetMode="External"/><Relationship Id="rId667" Type="http://schemas.openxmlformats.org/officeDocument/2006/relationships/hyperlink" Target="http://192" TargetMode="External"/><Relationship Id="rId874" Type="http://schemas.openxmlformats.org/officeDocument/2006/relationships/footer" Target="footer1.xml"/><Relationship Id="rId17" Type="http://schemas.openxmlformats.org/officeDocument/2006/relationships/hyperlink" Target="http://localhost:9000/ParkAPI/" TargetMode="External"/><Relationship Id="rId59" Type="http://schemas.openxmlformats.org/officeDocument/2006/relationships/hyperlink" Target="http://192" TargetMode="External"/><Relationship Id="rId124" Type="http://schemas.openxmlformats.org/officeDocument/2006/relationships/hyperlink" Target="http://192" TargetMode="External"/><Relationship Id="rId527" Type="http://schemas.openxmlformats.org/officeDocument/2006/relationships/hyperlink" Target="http://192" TargetMode="External"/><Relationship Id="rId569" Type="http://schemas.openxmlformats.org/officeDocument/2006/relationships/hyperlink" Target="http://192.168.2.158:9000/ParkAPI/" TargetMode="External"/><Relationship Id="rId734" Type="http://schemas.openxmlformats.org/officeDocument/2006/relationships/hyperlink" Target="http://192" TargetMode="External"/><Relationship Id="rId776" Type="http://schemas.openxmlformats.org/officeDocument/2006/relationships/hyperlink" Target="http://192" TargetMode="External"/><Relationship Id="rId70" Type="http://schemas.openxmlformats.org/officeDocument/2006/relationships/hyperlink" Target="http://192" TargetMode="External"/><Relationship Id="rId166" Type="http://schemas.openxmlformats.org/officeDocument/2006/relationships/hyperlink" Target="http://192" TargetMode="External"/><Relationship Id="rId331" Type="http://schemas.openxmlformats.org/officeDocument/2006/relationships/hyperlink" Target="http://192" TargetMode="External"/><Relationship Id="rId373" Type="http://schemas.openxmlformats.org/officeDocument/2006/relationships/hyperlink" Target="http://192" TargetMode="External"/><Relationship Id="rId429" Type="http://schemas.openxmlformats.org/officeDocument/2006/relationships/hyperlink" Target="http://192" TargetMode="External"/><Relationship Id="rId580" Type="http://schemas.openxmlformats.org/officeDocument/2006/relationships/hyperlink" Target="http://192" TargetMode="External"/><Relationship Id="rId636" Type="http://schemas.openxmlformats.org/officeDocument/2006/relationships/hyperlink" Target="http://192" TargetMode="External"/><Relationship Id="rId801" Type="http://schemas.openxmlformats.org/officeDocument/2006/relationships/hyperlink" Target="http://192" TargetMode="External"/><Relationship Id="rId1" Type="http://schemas.openxmlformats.org/officeDocument/2006/relationships/customXml" Target="../customXml/item1.xml"/><Relationship Id="rId233" Type="http://schemas.openxmlformats.org/officeDocument/2006/relationships/hyperlink" Target="http://192" TargetMode="External"/><Relationship Id="rId440" Type="http://schemas.openxmlformats.org/officeDocument/2006/relationships/hyperlink" Target="http://192" TargetMode="External"/><Relationship Id="rId678" Type="http://schemas.openxmlformats.org/officeDocument/2006/relationships/hyperlink" Target="http://192" TargetMode="External"/><Relationship Id="rId843" Type="http://schemas.openxmlformats.org/officeDocument/2006/relationships/hyperlink" Target="http://192" TargetMode="External"/><Relationship Id="rId28" Type="http://schemas.openxmlformats.org/officeDocument/2006/relationships/hyperlink" Target="http://192" TargetMode="External"/><Relationship Id="rId275" Type="http://schemas.openxmlformats.org/officeDocument/2006/relationships/hyperlink" Target="http://192" TargetMode="External"/><Relationship Id="rId300" Type="http://schemas.openxmlformats.org/officeDocument/2006/relationships/hyperlink" Target="http://192" TargetMode="External"/><Relationship Id="rId482" Type="http://schemas.openxmlformats.org/officeDocument/2006/relationships/hyperlink" Target="http://192" TargetMode="External"/><Relationship Id="rId538" Type="http://schemas.openxmlformats.org/officeDocument/2006/relationships/hyperlink" Target="http://192" TargetMode="External"/><Relationship Id="rId703" Type="http://schemas.openxmlformats.org/officeDocument/2006/relationships/hyperlink" Target="http://192" TargetMode="External"/><Relationship Id="rId745" Type="http://schemas.openxmlformats.org/officeDocument/2006/relationships/hyperlink" Target="http://192" TargetMode="External"/><Relationship Id="rId81" Type="http://schemas.openxmlformats.org/officeDocument/2006/relationships/hyperlink" Target="http://192" TargetMode="External"/><Relationship Id="rId135" Type="http://schemas.openxmlformats.org/officeDocument/2006/relationships/hyperlink" Target="http://192" TargetMode="External"/><Relationship Id="rId177" Type="http://schemas.openxmlformats.org/officeDocument/2006/relationships/hyperlink" Target="http://192" TargetMode="External"/><Relationship Id="rId342" Type="http://schemas.openxmlformats.org/officeDocument/2006/relationships/hyperlink" Target="http://192" TargetMode="External"/><Relationship Id="rId384" Type="http://schemas.openxmlformats.org/officeDocument/2006/relationships/hyperlink" Target="http://192" TargetMode="External"/><Relationship Id="rId591" Type="http://schemas.openxmlformats.org/officeDocument/2006/relationships/hyperlink" Target="http://192" TargetMode="External"/><Relationship Id="rId605" Type="http://schemas.openxmlformats.org/officeDocument/2006/relationships/hyperlink" Target="http://192" TargetMode="External"/><Relationship Id="rId787" Type="http://schemas.openxmlformats.org/officeDocument/2006/relationships/hyperlink" Target="http://192" TargetMode="External"/><Relationship Id="rId812" Type="http://schemas.openxmlformats.org/officeDocument/2006/relationships/hyperlink" Target="http://192" TargetMode="External"/><Relationship Id="rId202" Type="http://schemas.openxmlformats.org/officeDocument/2006/relationships/hyperlink" Target="http://192" TargetMode="External"/><Relationship Id="rId244" Type="http://schemas.openxmlformats.org/officeDocument/2006/relationships/hyperlink" Target="http://192" TargetMode="External"/><Relationship Id="rId647" Type="http://schemas.openxmlformats.org/officeDocument/2006/relationships/hyperlink" Target="http://192" TargetMode="External"/><Relationship Id="rId689" Type="http://schemas.openxmlformats.org/officeDocument/2006/relationships/hyperlink" Target="http://192" TargetMode="External"/><Relationship Id="rId854" Type="http://schemas.openxmlformats.org/officeDocument/2006/relationships/hyperlink" Target="http://192" TargetMode="External"/><Relationship Id="rId39" Type="http://schemas.openxmlformats.org/officeDocument/2006/relationships/hyperlink" Target="http://192" TargetMode="External"/><Relationship Id="rId286" Type="http://schemas.openxmlformats.org/officeDocument/2006/relationships/hyperlink" Target="http://192.168.2.158:9000/ParkAPI/ApplyBinding?token=daa2f13951c447d5b9988f50751bcf4b&amp;UserInfoID%20" TargetMode="External"/><Relationship Id="rId451" Type="http://schemas.openxmlformats.org/officeDocument/2006/relationships/hyperlink" Target="http://192" TargetMode="External"/><Relationship Id="rId493" Type="http://schemas.openxmlformats.org/officeDocument/2006/relationships/hyperlink" Target="http://192" TargetMode="External"/><Relationship Id="rId507" Type="http://schemas.openxmlformats.org/officeDocument/2006/relationships/hyperlink" Target="http://192" TargetMode="External"/><Relationship Id="rId549" Type="http://schemas.openxmlformats.org/officeDocument/2006/relationships/hyperlink" Target="http://192" TargetMode="External"/><Relationship Id="rId714" Type="http://schemas.openxmlformats.org/officeDocument/2006/relationships/hyperlink" Target="http://192" TargetMode="External"/><Relationship Id="rId756" Type="http://schemas.openxmlformats.org/officeDocument/2006/relationships/hyperlink" Target="http://192" TargetMode="External"/><Relationship Id="rId50" Type="http://schemas.openxmlformats.org/officeDocument/2006/relationships/hyperlink" Target="http://192" TargetMode="External"/><Relationship Id="rId104" Type="http://schemas.openxmlformats.org/officeDocument/2006/relationships/hyperlink" Target="http://192" TargetMode="External"/><Relationship Id="rId146" Type="http://schemas.openxmlformats.org/officeDocument/2006/relationships/hyperlink" Target="http://192" TargetMode="External"/><Relationship Id="rId188" Type="http://schemas.openxmlformats.org/officeDocument/2006/relationships/hyperlink" Target="http://192" TargetMode="External"/><Relationship Id="rId311" Type="http://schemas.openxmlformats.org/officeDocument/2006/relationships/hyperlink" Target="http://192" TargetMode="External"/><Relationship Id="rId353" Type="http://schemas.openxmlformats.org/officeDocument/2006/relationships/hyperlink" Target="http://192" TargetMode="External"/><Relationship Id="rId395" Type="http://schemas.openxmlformats.org/officeDocument/2006/relationships/hyperlink" Target="http://192" TargetMode="External"/><Relationship Id="rId409" Type="http://schemas.openxmlformats.org/officeDocument/2006/relationships/hyperlink" Target="http://192" TargetMode="External"/><Relationship Id="rId560" Type="http://schemas.openxmlformats.org/officeDocument/2006/relationships/hyperlink" Target="http://192" TargetMode="External"/><Relationship Id="rId798" Type="http://schemas.openxmlformats.org/officeDocument/2006/relationships/hyperlink" Target="http://192" TargetMode="External"/><Relationship Id="rId92" Type="http://schemas.openxmlformats.org/officeDocument/2006/relationships/hyperlink" Target="http://192" TargetMode="External"/><Relationship Id="rId213" Type="http://schemas.openxmlformats.org/officeDocument/2006/relationships/hyperlink" Target="http://192" TargetMode="External"/><Relationship Id="rId420" Type="http://schemas.openxmlformats.org/officeDocument/2006/relationships/hyperlink" Target="http://192.168.2.158:9000/ParkAPI/CaclDayMoneyLimit_0to0?token=e4c6fa1f4ca5459db95dc8f1b5edfd5d&amp;StationId=0&amp;CardNO=B28C9E2A&amp;CardType=TmpA&amp;CPH" TargetMode="External"/><Relationship Id="rId616" Type="http://schemas.openxmlformats.org/officeDocument/2006/relationships/hyperlink" Target="http://192" TargetMode="External"/><Relationship Id="rId658" Type="http://schemas.openxmlformats.org/officeDocument/2006/relationships/hyperlink" Target="http://192" TargetMode="External"/><Relationship Id="rId823" Type="http://schemas.openxmlformats.org/officeDocument/2006/relationships/hyperlink" Target="http://192" TargetMode="External"/><Relationship Id="rId865" Type="http://schemas.openxmlformats.org/officeDocument/2006/relationships/hyperlink" Target="http://192" TargetMode="External"/><Relationship Id="rId255" Type="http://schemas.openxmlformats.org/officeDocument/2006/relationships/hyperlink" Target="http://192" TargetMode="External"/><Relationship Id="rId297" Type="http://schemas.openxmlformats.org/officeDocument/2006/relationships/hyperlink" Target="http://192" TargetMode="External"/><Relationship Id="rId462" Type="http://schemas.openxmlformats.org/officeDocument/2006/relationships/hyperlink" Target="http://192" TargetMode="External"/><Relationship Id="rId518" Type="http://schemas.openxmlformats.org/officeDocument/2006/relationships/hyperlink" Target="http://192" TargetMode="External"/><Relationship Id="rId725" Type="http://schemas.openxmlformats.org/officeDocument/2006/relationships/hyperlink" Target="http://192" TargetMode="External"/><Relationship Id="rId115" Type="http://schemas.openxmlformats.org/officeDocument/2006/relationships/hyperlink" Target="http://192" TargetMode="External"/><Relationship Id="rId157" Type="http://schemas.openxmlformats.org/officeDocument/2006/relationships/hyperlink" Target="http://192" TargetMode="External"/><Relationship Id="rId322" Type="http://schemas.openxmlformats.org/officeDocument/2006/relationships/hyperlink" Target="http://192.168.2.158:9000/ParkAPI/" TargetMode="External"/><Relationship Id="rId364" Type="http://schemas.openxmlformats.org/officeDocument/2006/relationships/hyperlink" Target="http://192" TargetMode="External"/><Relationship Id="rId767" Type="http://schemas.openxmlformats.org/officeDocument/2006/relationships/hyperlink" Target="http://192" TargetMode="External"/><Relationship Id="rId61" Type="http://schemas.openxmlformats.org/officeDocument/2006/relationships/hyperlink" Target="http://192" TargetMode="External"/><Relationship Id="rId199" Type="http://schemas.openxmlformats.org/officeDocument/2006/relationships/hyperlink" Target="http://192" TargetMode="External"/><Relationship Id="rId571" Type="http://schemas.openxmlformats.org/officeDocument/2006/relationships/hyperlink" Target="http://192" TargetMode="External"/><Relationship Id="rId627" Type="http://schemas.openxmlformats.org/officeDocument/2006/relationships/hyperlink" Target="http://192" TargetMode="External"/><Relationship Id="rId669" Type="http://schemas.openxmlformats.org/officeDocument/2006/relationships/hyperlink" Target="http://192" TargetMode="External"/><Relationship Id="rId834" Type="http://schemas.openxmlformats.org/officeDocument/2006/relationships/hyperlink" Target="http://192" TargetMode="External"/><Relationship Id="rId876" Type="http://schemas.openxmlformats.org/officeDocument/2006/relationships/theme" Target="theme/theme1.xml"/><Relationship Id="rId19" Type="http://schemas.openxmlformats.org/officeDocument/2006/relationships/hyperlink" Target="http://192" TargetMode="External"/><Relationship Id="rId224" Type="http://schemas.openxmlformats.org/officeDocument/2006/relationships/hyperlink" Target="http://192" TargetMode="External"/><Relationship Id="rId266" Type="http://schemas.openxmlformats.org/officeDocument/2006/relationships/hyperlink" Target="http://192" TargetMode="External"/><Relationship Id="rId431" Type="http://schemas.openxmlformats.org/officeDocument/2006/relationships/hyperlink" Target="http://192" TargetMode="External"/><Relationship Id="rId473" Type="http://schemas.openxmlformats.org/officeDocument/2006/relationships/hyperlink" Target="http://192" TargetMode="External"/><Relationship Id="rId529" Type="http://schemas.openxmlformats.org/officeDocument/2006/relationships/hyperlink" Target="http://192" TargetMode="External"/><Relationship Id="rId680" Type="http://schemas.openxmlformats.org/officeDocument/2006/relationships/hyperlink" Target="http://192" TargetMode="External"/><Relationship Id="rId736" Type="http://schemas.openxmlformats.org/officeDocument/2006/relationships/hyperlink" Target="http://192" TargetMode="External"/><Relationship Id="rId30" Type="http://schemas.openxmlformats.org/officeDocument/2006/relationships/hyperlink" Target="http://192" TargetMode="External"/><Relationship Id="rId126" Type="http://schemas.openxmlformats.org/officeDocument/2006/relationships/hyperlink" Target="http://192" TargetMode="External"/><Relationship Id="rId168" Type="http://schemas.openxmlformats.org/officeDocument/2006/relationships/hyperlink" Target="http://192" TargetMode="External"/><Relationship Id="rId333" Type="http://schemas.openxmlformats.org/officeDocument/2006/relationships/hyperlink" Target="http://192" TargetMode="External"/><Relationship Id="rId540" Type="http://schemas.openxmlformats.org/officeDocument/2006/relationships/hyperlink" Target="http://192" TargetMode="External"/><Relationship Id="rId778" Type="http://schemas.openxmlformats.org/officeDocument/2006/relationships/hyperlink" Target="http://192" TargetMode="External"/><Relationship Id="rId72" Type="http://schemas.openxmlformats.org/officeDocument/2006/relationships/hyperlink" Target="http://192" TargetMode="External"/><Relationship Id="rId375" Type="http://schemas.openxmlformats.org/officeDocument/2006/relationships/hyperlink" Target="http://192" TargetMode="External"/><Relationship Id="rId582" Type="http://schemas.openxmlformats.org/officeDocument/2006/relationships/hyperlink" Target="http://192" TargetMode="External"/><Relationship Id="rId638" Type="http://schemas.openxmlformats.org/officeDocument/2006/relationships/hyperlink" Target="http://192" TargetMode="External"/><Relationship Id="rId803" Type="http://schemas.openxmlformats.org/officeDocument/2006/relationships/hyperlink" Target="http://192" TargetMode="External"/><Relationship Id="rId845" Type="http://schemas.openxmlformats.org/officeDocument/2006/relationships/hyperlink" Target="http://192" TargetMode="External"/><Relationship Id="rId3" Type="http://schemas.openxmlformats.org/officeDocument/2006/relationships/styles" Target="styles.xml"/><Relationship Id="rId235" Type="http://schemas.openxmlformats.org/officeDocument/2006/relationships/hyperlink" Target="http://192" TargetMode="External"/><Relationship Id="rId277" Type="http://schemas.openxmlformats.org/officeDocument/2006/relationships/hyperlink" Target="http://192" TargetMode="External"/><Relationship Id="rId400" Type="http://schemas.openxmlformats.org/officeDocument/2006/relationships/hyperlink" Target="http://192" TargetMode="External"/><Relationship Id="rId442" Type="http://schemas.openxmlformats.org/officeDocument/2006/relationships/hyperlink" Target="http://192" TargetMode="External"/><Relationship Id="rId484" Type="http://schemas.openxmlformats.org/officeDocument/2006/relationships/hyperlink" Target="http://192" TargetMode="External"/><Relationship Id="rId705" Type="http://schemas.openxmlformats.org/officeDocument/2006/relationships/hyperlink" Target="http://192" TargetMode="External"/><Relationship Id="rId137" Type="http://schemas.openxmlformats.org/officeDocument/2006/relationships/hyperlink" Target="http://192" TargetMode="External"/><Relationship Id="rId302" Type="http://schemas.openxmlformats.org/officeDocument/2006/relationships/hyperlink" Target="http://192" TargetMode="External"/><Relationship Id="rId344" Type="http://schemas.openxmlformats.org/officeDocument/2006/relationships/hyperlink" Target="http://192" TargetMode="External"/><Relationship Id="rId691" Type="http://schemas.openxmlformats.org/officeDocument/2006/relationships/hyperlink" Target="http://192" TargetMode="External"/><Relationship Id="rId747" Type="http://schemas.openxmlformats.org/officeDocument/2006/relationships/hyperlink" Target="http://192" TargetMode="External"/><Relationship Id="rId789" Type="http://schemas.openxmlformats.org/officeDocument/2006/relationships/hyperlink" Target="http://192" TargetMode="External"/><Relationship Id="rId41" Type="http://schemas.openxmlformats.org/officeDocument/2006/relationships/hyperlink" Target="http://192" TargetMode="External"/><Relationship Id="rId83" Type="http://schemas.openxmlformats.org/officeDocument/2006/relationships/hyperlink" Target="http://192" TargetMode="External"/><Relationship Id="rId179" Type="http://schemas.openxmlformats.org/officeDocument/2006/relationships/hyperlink" Target="http://192" TargetMode="External"/><Relationship Id="rId386" Type="http://schemas.openxmlformats.org/officeDocument/2006/relationships/hyperlink" Target="http://192" TargetMode="External"/><Relationship Id="rId551" Type="http://schemas.openxmlformats.org/officeDocument/2006/relationships/hyperlink" Target="http://192" TargetMode="External"/><Relationship Id="rId593" Type="http://schemas.openxmlformats.org/officeDocument/2006/relationships/hyperlink" Target="http://192" TargetMode="External"/><Relationship Id="rId607" Type="http://schemas.openxmlformats.org/officeDocument/2006/relationships/hyperlink" Target="http://192" TargetMode="External"/><Relationship Id="rId649" Type="http://schemas.openxmlformats.org/officeDocument/2006/relationships/hyperlink" Target="http://192" TargetMode="External"/><Relationship Id="rId814" Type="http://schemas.openxmlformats.org/officeDocument/2006/relationships/hyperlink" Target="http://192" TargetMode="External"/><Relationship Id="rId856" Type="http://schemas.openxmlformats.org/officeDocument/2006/relationships/hyperlink" Target="http://192" TargetMode="External"/><Relationship Id="rId190" Type="http://schemas.openxmlformats.org/officeDocument/2006/relationships/hyperlink" Target="http://192" TargetMode="External"/><Relationship Id="rId204" Type="http://schemas.openxmlformats.org/officeDocument/2006/relationships/hyperlink" Target="http://192" TargetMode="External"/><Relationship Id="rId246" Type="http://schemas.openxmlformats.org/officeDocument/2006/relationships/hyperlink" Target="http://192" TargetMode="External"/><Relationship Id="rId288" Type="http://schemas.openxmlformats.org/officeDocument/2006/relationships/hyperlink" Target="http://192.168.2.158:9000/ParkAPI/CancelBinding?token=daa2f13951c447d5b9988f50751bcf4b" TargetMode="External"/><Relationship Id="rId411" Type="http://schemas.openxmlformats.org/officeDocument/2006/relationships/hyperlink" Target="http://192" TargetMode="External"/><Relationship Id="rId453" Type="http://schemas.openxmlformats.org/officeDocument/2006/relationships/hyperlink" Target="http://192" TargetMode="External"/><Relationship Id="rId509" Type="http://schemas.openxmlformats.org/officeDocument/2006/relationships/hyperlink" Target="http://192" TargetMode="External"/><Relationship Id="rId660" Type="http://schemas.openxmlformats.org/officeDocument/2006/relationships/hyperlink" Target="http://192" TargetMode="External"/><Relationship Id="rId106" Type="http://schemas.openxmlformats.org/officeDocument/2006/relationships/hyperlink" Target="http://192" TargetMode="External"/><Relationship Id="rId313" Type="http://schemas.openxmlformats.org/officeDocument/2006/relationships/hyperlink" Target="http://192" TargetMode="External"/><Relationship Id="rId495" Type="http://schemas.openxmlformats.org/officeDocument/2006/relationships/hyperlink" Target="http://192" TargetMode="External"/><Relationship Id="rId716" Type="http://schemas.openxmlformats.org/officeDocument/2006/relationships/hyperlink" Target="http://192" TargetMode="External"/><Relationship Id="rId758" Type="http://schemas.openxmlformats.org/officeDocument/2006/relationships/hyperlink" Target="http://192" TargetMode="External"/><Relationship Id="rId10" Type="http://schemas.openxmlformats.org/officeDocument/2006/relationships/hyperlink" Target="http://localhost:9000/ParkAPI/" TargetMode="External"/><Relationship Id="rId52" Type="http://schemas.openxmlformats.org/officeDocument/2006/relationships/hyperlink" Target="http://192.168.2.191:9000/ParkAPI/AddXXXXXX" TargetMode="External"/><Relationship Id="rId94" Type="http://schemas.openxmlformats.org/officeDocument/2006/relationships/hyperlink" Target="http://192" TargetMode="External"/><Relationship Id="rId148" Type="http://schemas.openxmlformats.org/officeDocument/2006/relationships/hyperlink" Target="http://192" TargetMode="External"/><Relationship Id="rId355" Type="http://schemas.openxmlformats.org/officeDocument/2006/relationships/hyperlink" Target="http://192" TargetMode="External"/><Relationship Id="rId397" Type="http://schemas.openxmlformats.org/officeDocument/2006/relationships/hyperlink" Target="http://192" TargetMode="External"/><Relationship Id="rId520" Type="http://schemas.openxmlformats.org/officeDocument/2006/relationships/hyperlink" Target="http://192" TargetMode="External"/><Relationship Id="rId562" Type="http://schemas.openxmlformats.org/officeDocument/2006/relationships/hyperlink" Target="http://192" TargetMode="External"/><Relationship Id="rId618" Type="http://schemas.openxmlformats.org/officeDocument/2006/relationships/hyperlink" Target="http://192" TargetMode="External"/><Relationship Id="rId825" Type="http://schemas.openxmlformats.org/officeDocument/2006/relationships/hyperlink" Target="http://192" TargetMode="External"/><Relationship Id="rId215" Type="http://schemas.openxmlformats.org/officeDocument/2006/relationships/hyperlink" Target="http://192" TargetMode="External"/><Relationship Id="rId257" Type="http://schemas.openxmlformats.org/officeDocument/2006/relationships/hyperlink" Target="http://192" TargetMode="External"/><Relationship Id="rId422" Type="http://schemas.openxmlformats.org/officeDocument/2006/relationships/hyperlink" Target="http://192" TargetMode="External"/><Relationship Id="rId464" Type="http://schemas.openxmlformats.org/officeDocument/2006/relationships/hyperlink" Target="http://192" TargetMode="External"/><Relationship Id="rId867" Type="http://schemas.openxmlformats.org/officeDocument/2006/relationships/hyperlink" Target="http://192" TargetMode="External"/><Relationship Id="rId299" Type="http://schemas.openxmlformats.org/officeDocument/2006/relationships/hyperlink" Target="http://192" TargetMode="External"/><Relationship Id="rId727" Type="http://schemas.openxmlformats.org/officeDocument/2006/relationships/hyperlink" Target="http://192" TargetMode="External"/><Relationship Id="rId63" Type="http://schemas.openxmlformats.org/officeDocument/2006/relationships/hyperlink" Target="http://192" TargetMode="External"/><Relationship Id="rId159" Type="http://schemas.openxmlformats.org/officeDocument/2006/relationships/hyperlink" Target="http://192" TargetMode="External"/><Relationship Id="rId366" Type="http://schemas.openxmlformats.org/officeDocument/2006/relationships/hyperlink" Target="http://192" TargetMode="External"/><Relationship Id="rId573" Type="http://schemas.openxmlformats.org/officeDocument/2006/relationships/hyperlink" Target="http://192" TargetMode="External"/><Relationship Id="rId780" Type="http://schemas.openxmlformats.org/officeDocument/2006/relationships/hyperlink" Target="http://192" TargetMode="External"/><Relationship Id="rId226" Type="http://schemas.openxmlformats.org/officeDocument/2006/relationships/hyperlink" Target="http://192" TargetMode="External"/><Relationship Id="rId433" Type="http://schemas.openxmlformats.org/officeDocument/2006/relationships/hyperlink" Target="http://192" TargetMode="External"/><Relationship Id="rId640" Type="http://schemas.openxmlformats.org/officeDocument/2006/relationships/hyperlink" Target="http://192" TargetMode="External"/><Relationship Id="rId738" Type="http://schemas.openxmlformats.org/officeDocument/2006/relationships/hyperlink" Target="http://192" TargetMode="External"/><Relationship Id="rId74" Type="http://schemas.openxmlformats.org/officeDocument/2006/relationships/hyperlink" Target="http://192" TargetMode="External"/><Relationship Id="rId377" Type="http://schemas.openxmlformats.org/officeDocument/2006/relationships/hyperlink" Target="http://192" TargetMode="External"/><Relationship Id="rId500" Type="http://schemas.openxmlformats.org/officeDocument/2006/relationships/hyperlink" Target="http://192" TargetMode="External"/><Relationship Id="rId584" Type="http://schemas.openxmlformats.org/officeDocument/2006/relationships/hyperlink" Target="http://192" TargetMode="External"/><Relationship Id="rId805" Type="http://schemas.openxmlformats.org/officeDocument/2006/relationships/hyperlink" Target="http://192" TargetMode="External"/><Relationship Id="rId5" Type="http://schemas.openxmlformats.org/officeDocument/2006/relationships/settings" Target="settings.xml"/><Relationship Id="rId237" Type="http://schemas.openxmlformats.org/officeDocument/2006/relationships/hyperlink" Target="http://192" TargetMode="External"/><Relationship Id="rId791" Type="http://schemas.openxmlformats.org/officeDocument/2006/relationships/hyperlink" Target="http://192" TargetMode="External"/><Relationship Id="rId444" Type="http://schemas.openxmlformats.org/officeDocument/2006/relationships/hyperlink" Target="http://192" TargetMode="External"/><Relationship Id="rId651" Type="http://schemas.openxmlformats.org/officeDocument/2006/relationships/hyperlink" Target="http://192" TargetMode="External"/><Relationship Id="rId749" Type="http://schemas.openxmlformats.org/officeDocument/2006/relationships/hyperlink" Target="http://192" TargetMode="External"/><Relationship Id="rId290" Type="http://schemas.openxmlformats.org/officeDocument/2006/relationships/hyperlink" Target="http://192.168.2.158:9000/ParkAPI/ApprovalBinding?token=daa2f13951c447d5b9988f50751bcf4b&amp;SelfRegNO%20" TargetMode="External"/><Relationship Id="rId304" Type="http://schemas.openxmlformats.org/officeDocument/2006/relationships/hyperlink" Target="http://192" TargetMode="External"/><Relationship Id="rId388" Type="http://schemas.openxmlformats.org/officeDocument/2006/relationships/hyperlink" Target="http://192" TargetMode="External"/><Relationship Id="rId511" Type="http://schemas.openxmlformats.org/officeDocument/2006/relationships/hyperlink" Target="http://192" TargetMode="External"/><Relationship Id="rId609" Type="http://schemas.openxmlformats.org/officeDocument/2006/relationships/hyperlink" Target="http://192" TargetMode="External"/><Relationship Id="rId85" Type="http://schemas.openxmlformats.org/officeDocument/2006/relationships/hyperlink" Target="http://192" TargetMode="External"/><Relationship Id="rId150" Type="http://schemas.openxmlformats.org/officeDocument/2006/relationships/hyperlink" Target="http://192" TargetMode="External"/><Relationship Id="rId595" Type="http://schemas.openxmlformats.org/officeDocument/2006/relationships/hyperlink" Target="http://192" TargetMode="External"/><Relationship Id="rId816" Type="http://schemas.openxmlformats.org/officeDocument/2006/relationships/hyperlink" Target="http://192" TargetMode="External"/><Relationship Id="rId248" Type="http://schemas.openxmlformats.org/officeDocument/2006/relationships/hyperlink" Target="http://192" TargetMode="External"/><Relationship Id="rId455" Type="http://schemas.openxmlformats.org/officeDocument/2006/relationships/hyperlink" Target="http://192" TargetMode="External"/><Relationship Id="rId662" Type="http://schemas.openxmlformats.org/officeDocument/2006/relationships/hyperlink" Target="http://192" TargetMode="External"/><Relationship Id="rId12" Type="http://schemas.openxmlformats.org/officeDocument/2006/relationships/hyperlink" Target="http://192" TargetMode="External"/><Relationship Id="rId108" Type="http://schemas.openxmlformats.org/officeDocument/2006/relationships/hyperlink" Target="http://192" TargetMode="External"/><Relationship Id="rId315" Type="http://schemas.openxmlformats.org/officeDocument/2006/relationships/hyperlink" Target="http://192.168.2.158:9000/ParkAPI/GetCardIssueByCarPlateNumberLike?token=daa2f13951c447d5b9988f50751bcf4b&amp;CarPlateNumber" TargetMode="External"/><Relationship Id="rId522" Type="http://schemas.openxmlformats.org/officeDocument/2006/relationships/hyperlink" Target="http://192" TargetMode="External"/><Relationship Id="rId96" Type="http://schemas.openxmlformats.org/officeDocument/2006/relationships/hyperlink" Target="http://192" TargetMode="External"/><Relationship Id="rId161" Type="http://schemas.openxmlformats.org/officeDocument/2006/relationships/hyperlink" Target="http://192" TargetMode="External"/><Relationship Id="rId399" Type="http://schemas.openxmlformats.org/officeDocument/2006/relationships/hyperlink" Target="http://192" TargetMode="External"/><Relationship Id="rId827" Type="http://schemas.openxmlformats.org/officeDocument/2006/relationships/hyperlink" Target="http://192" TargetMode="External"/><Relationship Id="rId259" Type="http://schemas.openxmlformats.org/officeDocument/2006/relationships/hyperlink" Target="http://192" TargetMode="External"/><Relationship Id="rId466" Type="http://schemas.openxmlformats.org/officeDocument/2006/relationships/hyperlink" Target="http://192" TargetMode="External"/><Relationship Id="rId673" Type="http://schemas.openxmlformats.org/officeDocument/2006/relationships/hyperlink" Target="http://192" TargetMode="External"/><Relationship Id="rId23" Type="http://schemas.openxmlformats.org/officeDocument/2006/relationships/hyperlink" Target="http://192" TargetMode="External"/><Relationship Id="rId119" Type="http://schemas.openxmlformats.org/officeDocument/2006/relationships/hyperlink" Target="http://192" TargetMode="External"/><Relationship Id="rId326" Type="http://schemas.openxmlformats.org/officeDocument/2006/relationships/hyperlink" Target="http://192" TargetMode="External"/><Relationship Id="rId533" Type="http://schemas.openxmlformats.org/officeDocument/2006/relationships/hyperlink" Target="http://192.168.2.158:9000/ParkAPI/GetCarInByCarPlateNumberLike?token=daa2f13951c447d5b9988f50751bcf4b&amp;CarPlateNumber" TargetMode="External"/><Relationship Id="rId740" Type="http://schemas.openxmlformats.org/officeDocument/2006/relationships/hyperlink" Target="http://192" TargetMode="External"/><Relationship Id="rId838" Type="http://schemas.openxmlformats.org/officeDocument/2006/relationships/hyperlink" Target="http://192" TargetMode="External"/><Relationship Id="rId172" Type="http://schemas.openxmlformats.org/officeDocument/2006/relationships/hyperlink" Target="http://192" TargetMode="External"/><Relationship Id="rId477" Type="http://schemas.openxmlformats.org/officeDocument/2006/relationships/hyperlink" Target="http://192" TargetMode="External"/><Relationship Id="rId600" Type="http://schemas.openxmlformats.org/officeDocument/2006/relationships/hyperlink" Target="http://192" TargetMode="External"/><Relationship Id="rId684" Type="http://schemas.openxmlformats.org/officeDocument/2006/relationships/hyperlink" Target="http://192" TargetMode="External"/><Relationship Id="rId337" Type="http://schemas.openxmlformats.org/officeDocument/2006/relationships/hyperlink" Target="http://192" TargetMode="External"/><Relationship Id="rId34" Type="http://schemas.openxmlformats.org/officeDocument/2006/relationships/hyperlink" Target="http://192" TargetMode="External"/><Relationship Id="rId544" Type="http://schemas.openxmlformats.org/officeDocument/2006/relationships/hyperlink" Target="http://192" TargetMode="External"/><Relationship Id="rId751" Type="http://schemas.openxmlformats.org/officeDocument/2006/relationships/hyperlink" Target="http://192" TargetMode="External"/><Relationship Id="rId849" Type="http://schemas.openxmlformats.org/officeDocument/2006/relationships/hyperlink" Target="http://1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iqwang.TENCENT\Documents\&#33258;&#23450;&#20041;%20Office%20&#27169;&#26495;\&#36890;&#29992;&#25509;&#21475;&#25991;&#26723;&amp;&#37492;&#26435;.dotx" TargetMode="Externa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上阴影">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F0FAB-F2C6-4B81-9260-8EFDFD38A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通用接口文档&amp;鉴权.dotx</Template>
  <TotalTime>14009</TotalTime>
  <Pages>343</Pages>
  <Words>47823</Words>
  <Characters>272592</Characters>
  <Application>Microsoft Office Word</Application>
  <DocSecurity>0</DocSecurity>
  <Lines>2271</Lines>
  <Paragraphs>639</Paragraphs>
  <ScaleCrop>false</ScaleCrop>
  <Company>Tencent</Company>
  <LinksUpToDate>false</LinksUpToDate>
  <CharactersWithSpaces>319776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uniqwang(王严)</dc:creator>
  <cp:lastModifiedBy>Sky123.Org</cp:lastModifiedBy>
  <cp:revision>307</cp:revision>
  <dcterms:created xsi:type="dcterms:W3CDTF">2017-03-01T07:37:00Z</dcterms:created>
  <dcterms:modified xsi:type="dcterms:W3CDTF">2017-06-26T11:01:00Z</dcterms:modified>
</cp:coreProperties>
</file>